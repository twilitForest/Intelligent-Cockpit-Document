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DFD7" w14:textId="0947DFA4" w:rsidR="00A420A2" w:rsidRDefault="00A420A2" w:rsidP="00393C96">
      <w:pPr>
        <w:rPr>
          <w:color w:val="C00000"/>
        </w:rPr>
      </w:pPr>
      <w:bookmarkStart w:id="0" w:name="_GoBack"/>
      <w:bookmarkEnd w:id="0"/>
    </w:p>
    <w:p w14:paraId="255B4F00" w14:textId="77777777" w:rsidR="00A420A2" w:rsidRDefault="00A420A2" w:rsidP="00393C96">
      <w:pPr>
        <w:rPr>
          <w:color w:val="C00000"/>
        </w:rPr>
      </w:pPr>
    </w:p>
    <w:p w14:paraId="5BFEBCA4" w14:textId="5697B6B8" w:rsidR="00282EB7" w:rsidRDefault="00282EB7" w:rsidP="00C4352C">
      <w:pPr>
        <w:rPr>
          <w:color w:val="C00000"/>
        </w:rPr>
      </w:pPr>
    </w:p>
    <w:p w14:paraId="7D75E0DE" w14:textId="77777777" w:rsidR="00BC4C2A" w:rsidRPr="00A5135F" w:rsidRDefault="00BC4C2A" w:rsidP="00A5135F">
      <w:pPr>
        <w:rPr>
          <w:rFonts w:cs="Arial"/>
          <w:bCs/>
          <w:color w:val="7030A0"/>
        </w:rPr>
      </w:pPr>
    </w:p>
    <w:p w14:paraId="19BA3F35" w14:textId="77777777" w:rsidR="00A5135F" w:rsidRDefault="00A5135F" w:rsidP="0065498A">
      <w:pPr>
        <w:rPr>
          <w:rFonts w:cs="Arial"/>
          <w:bCs/>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D81576" w:rsidRPr="009E3B7C" w14:paraId="1A3BC53B" w14:textId="77777777" w:rsidTr="0065498A">
        <w:trPr>
          <w:trHeight w:hRule="exact" w:val="567"/>
        </w:trPr>
        <w:tc>
          <w:tcPr>
            <w:tcW w:w="2110" w:type="dxa"/>
            <w:tcBorders>
              <w:top w:val="nil"/>
              <w:left w:val="nil"/>
              <w:bottom w:val="nil"/>
              <w:right w:val="nil"/>
            </w:tcBorders>
            <w:vAlign w:val="center"/>
          </w:tcPr>
          <w:p w14:paraId="15CA57DA"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0E990B48" w14:textId="77777777" w:rsidR="00D81576" w:rsidRPr="00F47D8A" w:rsidRDefault="00D81576" w:rsidP="0065498A">
            <w:pPr>
              <w:spacing w:line="480" w:lineRule="auto"/>
              <w:rPr>
                <w:rFonts w:cs="Arial"/>
              </w:rPr>
            </w:pPr>
          </w:p>
        </w:tc>
        <w:tc>
          <w:tcPr>
            <w:tcW w:w="0" w:type="auto"/>
            <w:tcBorders>
              <w:top w:val="nil"/>
              <w:left w:val="nil"/>
              <w:bottom w:val="nil"/>
              <w:right w:val="nil"/>
            </w:tcBorders>
            <w:vAlign w:val="center"/>
          </w:tcPr>
          <w:p w14:paraId="20528EC4" w14:textId="77777777" w:rsidR="00D81576" w:rsidRPr="009E3B7C" w:rsidRDefault="00D81576" w:rsidP="0065498A">
            <w:pPr>
              <w:spacing w:line="480" w:lineRule="auto"/>
              <w:rPr>
                <w:rFonts w:cs="Arial"/>
              </w:rPr>
            </w:pPr>
          </w:p>
        </w:tc>
      </w:tr>
      <w:tr w:rsidR="00D81576" w:rsidRPr="009E3B7C" w14:paraId="2607A558" w14:textId="77777777" w:rsidTr="0065498A">
        <w:trPr>
          <w:trHeight w:hRule="exact" w:val="567"/>
        </w:trPr>
        <w:tc>
          <w:tcPr>
            <w:tcW w:w="2110" w:type="dxa"/>
            <w:tcBorders>
              <w:top w:val="nil"/>
              <w:left w:val="nil"/>
              <w:bottom w:val="nil"/>
              <w:right w:val="nil"/>
            </w:tcBorders>
            <w:vAlign w:val="center"/>
          </w:tcPr>
          <w:p w14:paraId="020A1B9D"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58D20BD5" w14:textId="77777777" w:rsidR="00D81576" w:rsidRPr="009E3B7C" w:rsidRDefault="00D81576" w:rsidP="0065498A">
            <w:pPr>
              <w:spacing w:line="480" w:lineRule="auto"/>
              <w:rPr>
                <w:rFonts w:cs="Arial"/>
              </w:rPr>
            </w:pPr>
          </w:p>
        </w:tc>
        <w:tc>
          <w:tcPr>
            <w:tcW w:w="0" w:type="auto"/>
            <w:tcBorders>
              <w:top w:val="nil"/>
              <w:left w:val="nil"/>
              <w:bottom w:val="nil"/>
              <w:right w:val="nil"/>
            </w:tcBorders>
            <w:vAlign w:val="center"/>
          </w:tcPr>
          <w:p w14:paraId="0D1CD442" w14:textId="77777777" w:rsidR="00D81576" w:rsidRPr="009E3B7C" w:rsidRDefault="00D81576" w:rsidP="0065498A">
            <w:pPr>
              <w:spacing w:line="480" w:lineRule="auto"/>
              <w:rPr>
                <w:rFonts w:cs="Arial"/>
              </w:rPr>
            </w:pPr>
          </w:p>
        </w:tc>
      </w:tr>
      <w:tr w:rsidR="002C5191" w:rsidRPr="009E3B7C" w14:paraId="2F84F11C" w14:textId="77777777" w:rsidTr="002C5191">
        <w:trPr>
          <w:trHeight w:hRule="exact" w:val="668"/>
        </w:trPr>
        <w:tc>
          <w:tcPr>
            <w:tcW w:w="2110" w:type="dxa"/>
            <w:tcBorders>
              <w:top w:val="nil"/>
              <w:left w:val="nil"/>
              <w:bottom w:val="nil"/>
              <w:right w:val="nil"/>
            </w:tcBorders>
            <w:vAlign w:val="center"/>
          </w:tcPr>
          <w:p w14:paraId="0E5EF1BF" w14:textId="77777777" w:rsidR="002C5191" w:rsidRPr="009E3B7C" w:rsidRDefault="002C5191" w:rsidP="0065498A">
            <w:pPr>
              <w:spacing w:line="480" w:lineRule="auto"/>
              <w:rPr>
                <w:rFonts w:cs="Arial"/>
              </w:rPr>
            </w:pPr>
          </w:p>
        </w:tc>
        <w:tc>
          <w:tcPr>
            <w:tcW w:w="6101" w:type="dxa"/>
            <w:gridSpan w:val="3"/>
            <w:vMerge w:val="restart"/>
            <w:tcBorders>
              <w:top w:val="nil"/>
              <w:left w:val="nil"/>
              <w:right w:val="nil"/>
            </w:tcBorders>
          </w:tcPr>
          <w:p w14:paraId="4AB65608" w14:textId="77777777" w:rsidR="0049671C" w:rsidRPr="00785BFA" w:rsidRDefault="0049671C" w:rsidP="0049671C">
            <w:pPr>
              <w:pStyle w:val="CoverpageTitle"/>
              <w:spacing w:before="0" w:after="0"/>
              <w:rPr>
                <w:sz w:val="20"/>
                <w:szCs w:val="20"/>
              </w:rPr>
            </w:pPr>
            <w:r>
              <w:rPr>
                <w:sz w:val="20"/>
                <w:szCs w:val="20"/>
              </w:rPr>
              <w:t>Function Group Spec</w:t>
            </w:r>
          </w:p>
          <w:p w14:paraId="500F3AB6" w14:textId="21F49B28" w:rsidR="0049671C" w:rsidRDefault="00F35F2F" w:rsidP="0049671C">
            <w:pPr>
              <w:pStyle w:val="CoverpageTitle"/>
              <w:spacing w:before="0" w:after="0"/>
            </w:pPr>
            <w:proofErr w:type="spellStart"/>
            <w:r>
              <w:t>Center</w:t>
            </w:r>
            <w:proofErr w:type="spellEnd"/>
            <w:r>
              <w:t xml:space="preserve"> Stack Display System</w:t>
            </w:r>
          </w:p>
          <w:p w14:paraId="734C2EBB" w14:textId="75783452" w:rsidR="0049671C" w:rsidRPr="00E71847" w:rsidRDefault="0028402F" w:rsidP="0049671C">
            <w:pPr>
              <w:pStyle w:val="CoverpageTitle"/>
              <w:spacing w:before="0" w:after="0"/>
              <w:rPr>
                <w:sz w:val="20"/>
                <w:szCs w:val="20"/>
              </w:rPr>
            </w:pPr>
            <w:r>
              <w:rPr>
                <w:sz w:val="20"/>
                <w:szCs w:val="20"/>
              </w:rPr>
              <w:t>NFC Entry and Starting</w:t>
            </w:r>
          </w:p>
        </w:tc>
        <w:tc>
          <w:tcPr>
            <w:tcW w:w="0" w:type="auto"/>
            <w:tcBorders>
              <w:top w:val="nil"/>
              <w:left w:val="nil"/>
              <w:bottom w:val="nil"/>
              <w:right w:val="nil"/>
            </w:tcBorders>
            <w:vAlign w:val="center"/>
          </w:tcPr>
          <w:p w14:paraId="49BB3FA1" w14:textId="77777777" w:rsidR="002C5191" w:rsidRPr="009E3B7C" w:rsidRDefault="002C5191" w:rsidP="0065498A">
            <w:pPr>
              <w:spacing w:line="480" w:lineRule="auto"/>
              <w:rPr>
                <w:rFonts w:cs="Arial"/>
              </w:rPr>
            </w:pPr>
          </w:p>
        </w:tc>
      </w:tr>
      <w:tr w:rsidR="002C5191" w:rsidRPr="009E3B7C" w14:paraId="6B37E5B0" w14:textId="77777777" w:rsidTr="007C45F4">
        <w:trPr>
          <w:trHeight w:hRule="exact" w:val="635"/>
        </w:trPr>
        <w:tc>
          <w:tcPr>
            <w:tcW w:w="2110" w:type="dxa"/>
            <w:tcBorders>
              <w:top w:val="nil"/>
              <w:left w:val="nil"/>
              <w:bottom w:val="nil"/>
              <w:right w:val="nil"/>
            </w:tcBorders>
            <w:vAlign w:val="center"/>
          </w:tcPr>
          <w:p w14:paraId="1A228F0C" w14:textId="77777777" w:rsidR="002C5191" w:rsidRPr="009E3B7C" w:rsidRDefault="002C5191" w:rsidP="0065498A">
            <w:pPr>
              <w:spacing w:line="480" w:lineRule="auto"/>
              <w:rPr>
                <w:rFonts w:cs="Arial"/>
              </w:rPr>
            </w:pPr>
          </w:p>
        </w:tc>
        <w:tc>
          <w:tcPr>
            <w:tcW w:w="6101" w:type="dxa"/>
            <w:gridSpan w:val="3"/>
            <w:vMerge/>
            <w:tcBorders>
              <w:left w:val="nil"/>
              <w:right w:val="nil"/>
            </w:tcBorders>
            <w:vAlign w:val="center"/>
          </w:tcPr>
          <w:p w14:paraId="3AD68AF6" w14:textId="77777777" w:rsidR="002C5191" w:rsidRPr="00A74686" w:rsidRDefault="002C5191" w:rsidP="0065498A">
            <w:pPr>
              <w:pStyle w:val="CoverpageTitle"/>
              <w:spacing w:before="0" w:after="0"/>
              <w:rPr>
                <w:rFonts w:cs="Arial"/>
                <w:sz w:val="20"/>
                <w:szCs w:val="20"/>
              </w:rPr>
            </w:pPr>
          </w:p>
        </w:tc>
        <w:tc>
          <w:tcPr>
            <w:tcW w:w="0" w:type="auto"/>
            <w:tcBorders>
              <w:top w:val="nil"/>
              <w:left w:val="nil"/>
              <w:bottom w:val="nil"/>
              <w:right w:val="nil"/>
            </w:tcBorders>
            <w:vAlign w:val="center"/>
          </w:tcPr>
          <w:p w14:paraId="539DE3C5" w14:textId="77777777" w:rsidR="002C5191" w:rsidRPr="009E3B7C" w:rsidRDefault="002C5191" w:rsidP="0065498A">
            <w:pPr>
              <w:spacing w:line="480" w:lineRule="auto"/>
              <w:rPr>
                <w:rFonts w:cs="Arial"/>
              </w:rPr>
            </w:pPr>
          </w:p>
        </w:tc>
      </w:tr>
      <w:tr w:rsidR="002C5191" w:rsidRPr="009E3B7C" w14:paraId="05E6A4AA" w14:textId="77777777" w:rsidTr="007C45F4">
        <w:trPr>
          <w:trHeight w:hRule="exact" w:val="567"/>
        </w:trPr>
        <w:tc>
          <w:tcPr>
            <w:tcW w:w="2110" w:type="dxa"/>
            <w:tcBorders>
              <w:top w:val="nil"/>
              <w:left w:val="nil"/>
              <w:bottom w:val="nil"/>
              <w:right w:val="nil"/>
            </w:tcBorders>
            <w:vAlign w:val="center"/>
          </w:tcPr>
          <w:p w14:paraId="5A738B12" w14:textId="77777777" w:rsidR="002C5191" w:rsidRPr="009E3B7C" w:rsidRDefault="002C5191" w:rsidP="0065498A">
            <w:pPr>
              <w:spacing w:line="480" w:lineRule="auto"/>
              <w:rPr>
                <w:rFonts w:cs="Arial"/>
              </w:rPr>
            </w:pPr>
          </w:p>
        </w:tc>
        <w:tc>
          <w:tcPr>
            <w:tcW w:w="6101" w:type="dxa"/>
            <w:gridSpan w:val="3"/>
            <w:vMerge/>
            <w:tcBorders>
              <w:left w:val="nil"/>
              <w:bottom w:val="nil"/>
              <w:right w:val="nil"/>
            </w:tcBorders>
            <w:vAlign w:val="center"/>
          </w:tcPr>
          <w:p w14:paraId="1DAB0E61" w14:textId="77777777" w:rsidR="002C5191" w:rsidRPr="009E3B7C" w:rsidRDefault="002C5191" w:rsidP="0065498A">
            <w:pPr>
              <w:spacing w:line="480" w:lineRule="auto"/>
              <w:rPr>
                <w:rFonts w:cs="Arial"/>
              </w:rPr>
            </w:pPr>
          </w:p>
        </w:tc>
        <w:tc>
          <w:tcPr>
            <w:tcW w:w="0" w:type="auto"/>
            <w:tcBorders>
              <w:top w:val="nil"/>
              <w:left w:val="nil"/>
              <w:bottom w:val="nil"/>
              <w:right w:val="nil"/>
            </w:tcBorders>
            <w:vAlign w:val="center"/>
          </w:tcPr>
          <w:p w14:paraId="465354BD" w14:textId="77777777" w:rsidR="002C5191" w:rsidRPr="009E3B7C" w:rsidRDefault="002C5191" w:rsidP="0065498A">
            <w:pPr>
              <w:spacing w:line="480" w:lineRule="auto"/>
              <w:rPr>
                <w:rFonts w:cs="Arial"/>
              </w:rPr>
            </w:pPr>
          </w:p>
        </w:tc>
      </w:tr>
      <w:tr w:rsidR="00D81576" w:rsidRPr="009E3B7C" w14:paraId="7B6BDAC4" w14:textId="77777777" w:rsidTr="0065498A">
        <w:trPr>
          <w:trHeight w:hRule="exact" w:val="567"/>
        </w:trPr>
        <w:tc>
          <w:tcPr>
            <w:tcW w:w="2110" w:type="dxa"/>
            <w:tcBorders>
              <w:top w:val="nil"/>
              <w:left w:val="nil"/>
              <w:bottom w:val="single" w:sz="4" w:space="0" w:color="auto"/>
              <w:right w:val="nil"/>
            </w:tcBorders>
            <w:vAlign w:val="center"/>
          </w:tcPr>
          <w:p w14:paraId="7C47C49A" w14:textId="77777777" w:rsidR="00D81576" w:rsidRPr="009E3B7C" w:rsidRDefault="00D81576" w:rsidP="0065498A">
            <w:pPr>
              <w:spacing w:line="480" w:lineRule="auto"/>
              <w:rPr>
                <w:rFonts w:cs="Arial"/>
              </w:rPr>
            </w:pPr>
          </w:p>
        </w:tc>
        <w:tc>
          <w:tcPr>
            <w:tcW w:w="6101" w:type="dxa"/>
            <w:gridSpan w:val="3"/>
            <w:tcBorders>
              <w:top w:val="nil"/>
              <w:left w:val="nil"/>
              <w:bottom w:val="single" w:sz="4" w:space="0" w:color="auto"/>
              <w:right w:val="nil"/>
            </w:tcBorders>
            <w:vAlign w:val="center"/>
          </w:tcPr>
          <w:p w14:paraId="684E46A6" w14:textId="77777777" w:rsidR="00D81576" w:rsidRPr="009E3B7C" w:rsidRDefault="00D81576" w:rsidP="0065498A">
            <w:pPr>
              <w:spacing w:line="480" w:lineRule="auto"/>
              <w:rPr>
                <w:rFonts w:cs="Arial"/>
              </w:rPr>
            </w:pPr>
          </w:p>
        </w:tc>
        <w:tc>
          <w:tcPr>
            <w:tcW w:w="0" w:type="auto"/>
            <w:tcBorders>
              <w:top w:val="nil"/>
              <w:left w:val="nil"/>
              <w:bottom w:val="single" w:sz="4" w:space="0" w:color="auto"/>
              <w:right w:val="nil"/>
            </w:tcBorders>
            <w:vAlign w:val="center"/>
          </w:tcPr>
          <w:p w14:paraId="1DF92E24" w14:textId="77777777" w:rsidR="00D81576" w:rsidRPr="009E3B7C" w:rsidRDefault="00D81576" w:rsidP="0065498A">
            <w:pPr>
              <w:spacing w:line="480" w:lineRule="auto"/>
              <w:rPr>
                <w:rFonts w:cs="Arial"/>
              </w:rPr>
            </w:pPr>
          </w:p>
        </w:tc>
      </w:tr>
      <w:tr w:rsidR="00C25AAA" w:rsidRPr="009E3B7C" w14:paraId="52E57D9C" w14:textId="77777777" w:rsidTr="0065498A">
        <w:trPr>
          <w:trHeight w:val="20"/>
        </w:trPr>
        <w:tc>
          <w:tcPr>
            <w:tcW w:w="2110" w:type="dxa"/>
            <w:vAlign w:val="center"/>
          </w:tcPr>
          <w:p w14:paraId="73B47A2D" w14:textId="77777777" w:rsidR="00C25AAA" w:rsidRPr="009E3B7C" w:rsidRDefault="00C25AAA" w:rsidP="0065498A">
            <w:pPr>
              <w:rPr>
                <w:rFonts w:cs="Arial"/>
              </w:rPr>
            </w:pPr>
            <w:r w:rsidRPr="009E3B7C">
              <w:rPr>
                <w:rFonts w:cs="Arial"/>
              </w:rPr>
              <w:t>Document Type</w:t>
            </w:r>
          </w:p>
        </w:tc>
        <w:tc>
          <w:tcPr>
            <w:tcW w:w="6101" w:type="dxa"/>
            <w:gridSpan w:val="3"/>
            <w:shd w:val="clear" w:color="auto" w:fill="E6E6E6"/>
            <w:vAlign w:val="center"/>
          </w:tcPr>
          <w:p w14:paraId="6DBFFC9E" w14:textId="02389BAD" w:rsidR="00C25AAA" w:rsidRPr="009E3B7C" w:rsidRDefault="00C25AAA" w:rsidP="0065498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444F50" w:rsidRPr="00444F50">
              <w:rPr>
                <w:rFonts w:cs="Arial"/>
                <w:b/>
                <w:bCs/>
              </w:rPr>
              <w:t>Function Specification</w:t>
            </w:r>
            <w:r w:rsidRPr="009E3B7C">
              <w:rPr>
                <w:rFonts w:cs="Arial"/>
                <w:bCs/>
              </w:rPr>
              <w:fldChar w:fldCharType="end"/>
            </w:r>
          </w:p>
        </w:tc>
        <w:tc>
          <w:tcPr>
            <w:tcW w:w="0" w:type="auto"/>
            <w:shd w:val="clear" w:color="auto" w:fill="auto"/>
            <w:vAlign w:val="center"/>
          </w:tcPr>
          <w:p w14:paraId="794B255E" w14:textId="77777777" w:rsidR="00C25AAA" w:rsidRPr="009E3B7C" w:rsidRDefault="00C25AAA" w:rsidP="0065498A">
            <w:pPr>
              <w:rPr>
                <w:rFonts w:cs="Arial"/>
              </w:rPr>
            </w:pPr>
          </w:p>
        </w:tc>
      </w:tr>
      <w:tr w:rsidR="00C25AAA" w:rsidRPr="009E3B7C" w14:paraId="550BF768" w14:textId="77777777" w:rsidTr="0065498A">
        <w:trPr>
          <w:trHeight w:val="20"/>
        </w:trPr>
        <w:tc>
          <w:tcPr>
            <w:tcW w:w="2110" w:type="dxa"/>
            <w:tcBorders>
              <w:bottom w:val="single" w:sz="4" w:space="0" w:color="auto"/>
            </w:tcBorders>
            <w:vAlign w:val="center"/>
          </w:tcPr>
          <w:p w14:paraId="4910AA41" w14:textId="7D5D5ED3" w:rsidR="00A84EEF" w:rsidRPr="009E3B7C" w:rsidRDefault="00C25AAA" w:rsidP="0065498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1F605EA0" w14:textId="464FC3E0"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444F50">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444F50">
              <w:rPr>
                <w:rFonts w:cs="Arial"/>
                <w:b/>
              </w:rPr>
              <w:t>0</w:t>
            </w:r>
            <w:r w:rsidRPr="00171053">
              <w:rPr>
                <w:rFonts w:cs="Arial"/>
                <w:b/>
              </w:rPr>
              <w:fldChar w:fldCharType="end"/>
            </w:r>
          </w:p>
        </w:tc>
        <w:tc>
          <w:tcPr>
            <w:tcW w:w="0" w:type="auto"/>
            <w:tcBorders>
              <w:bottom w:val="single" w:sz="4" w:space="0" w:color="auto"/>
            </w:tcBorders>
            <w:shd w:val="clear" w:color="auto" w:fill="auto"/>
            <w:vAlign w:val="center"/>
          </w:tcPr>
          <w:p w14:paraId="4F1ADFE3" w14:textId="77777777" w:rsidR="00C25AAA" w:rsidRPr="009E3B7C" w:rsidRDefault="00C25AAA" w:rsidP="0065498A">
            <w:pPr>
              <w:rPr>
                <w:rFonts w:cs="Arial"/>
              </w:rPr>
            </w:pPr>
          </w:p>
        </w:tc>
      </w:tr>
      <w:tr w:rsidR="00A84EEF" w:rsidRPr="009E3B7C" w14:paraId="68CBF4E6" w14:textId="77777777" w:rsidTr="0065498A">
        <w:trPr>
          <w:trHeight w:val="20"/>
        </w:trPr>
        <w:tc>
          <w:tcPr>
            <w:tcW w:w="2110" w:type="dxa"/>
            <w:tcBorders>
              <w:bottom w:val="single" w:sz="4" w:space="0" w:color="auto"/>
            </w:tcBorders>
            <w:vAlign w:val="center"/>
          </w:tcPr>
          <w:p w14:paraId="725DBFFD" w14:textId="76015138" w:rsidR="00A84EEF" w:rsidRPr="009E3B7C" w:rsidRDefault="00A84EEF" w:rsidP="0065498A">
            <w:pPr>
              <w:rPr>
                <w:rFonts w:cs="Arial"/>
              </w:rPr>
            </w:pPr>
            <w:proofErr w:type="spellStart"/>
            <w:r>
              <w:rPr>
                <w:rFonts w:cs="Arial"/>
              </w:rPr>
              <w:t>SysML</w:t>
            </w:r>
            <w:proofErr w:type="spellEnd"/>
            <w:r>
              <w:rPr>
                <w:rFonts w:cs="Arial"/>
              </w:rPr>
              <w:t xml:space="preserve"> Report Template Version</w:t>
            </w:r>
          </w:p>
        </w:tc>
        <w:tc>
          <w:tcPr>
            <w:tcW w:w="6101" w:type="dxa"/>
            <w:gridSpan w:val="3"/>
            <w:tcBorders>
              <w:bottom w:val="single" w:sz="4" w:space="0" w:color="auto"/>
            </w:tcBorders>
            <w:shd w:val="clear" w:color="auto" w:fill="E6E6E6"/>
            <w:vAlign w:val="center"/>
          </w:tcPr>
          <w:p w14:paraId="119B3BCF" w14:textId="6ADCC9D7" w:rsidR="00A84EEF" w:rsidRPr="00171053" w:rsidRDefault="009C2533" w:rsidP="00681405">
            <w:pPr>
              <w:jc w:val="center"/>
              <w:rPr>
                <w:rFonts w:cs="Arial"/>
                <w:b/>
              </w:rPr>
            </w:pPr>
            <w:r>
              <w:rPr>
                <w:rFonts w:cs="Arial"/>
                <w:b/>
              </w:rPr>
              <w:t>M</w:t>
            </w:r>
            <w:r w:rsidR="00E906AC">
              <w:rPr>
                <w:rFonts w:cs="Arial"/>
                <w:b/>
              </w:rPr>
              <w:t xml:space="preserve"> (4/16</w:t>
            </w:r>
            <w:r w:rsidR="00DC3817">
              <w:rPr>
                <w:rFonts w:cs="Arial"/>
                <w:b/>
              </w:rPr>
              <w:t>/</w:t>
            </w:r>
            <w:r w:rsidR="00A84EEF">
              <w:rPr>
                <w:rFonts w:cs="Arial"/>
                <w:b/>
              </w:rPr>
              <w:t>2019)</w:t>
            </w:r>
          </w:p>
        </w:tc>
        <w:tc>
          <w:tcPr>
            <w:tcW w:w="0" w:type="auto"/>
            <w:tcBorders>
              <w:bottom w:val="single" w:sz="4" w:space="0" w:color="auto"/>
            </w:tcBorders>
            <w:shd w:val="clear" w:color="auto" w:fill="auto"/>
            <w:vAlign w:val="center"/>
          </w:tcPr>
          <w:p w14:paraId="0B522116" w14:textId="77777777" w:rsidR="00A84EEF" w:rsidRPr="009E3B7C" w:rsidRDefault="00A84EEF" w:rsidP="0065498A">
            <w:pPr>
              <w:rPr>
                <w:rFonts w:cs="Arial"/>
              </w:rPr>
            </w:pPr>
          </w:p>
        </w:tc>
      </w:tr>
      <w:tr w:rsidR="00C25AAA" w:rsidRPr="00396024" w14:paraId="1AC5CF3C" w14:textId="77777777" w:rsidTr="0065498A">
        <w:trPr>
          <w:trHeight w:val="20"/>
        </w:trPr>
        <w:tc>
          <w:tcPr>
            <w:tcW w:w="2110" w:type="dxa"/>
            <w:vAlign w:val="center"/>
          </w:tcPr>
          <w:p w14:paraId="471F38DB" w14:textId="77777777" w:rsidR="00C25AAA" w:rsidRPr="00771878" w:rsidRDefault="00C25AAA" w:rsidP="0065498A">
            <w:r w:rsidRPr="00771878">
              <w:t>Document ID</w:t>
            </w:r>
          </w:p>
        </w:tc>
        <w:tc>
          <w:tcPr>
            <w:tcW w:w="6101" w:type="dxa"/>
            <w:gridSpan w:val="3"/>
            <w:shd w:val="clear" w:color="auto" w:fill="E6E6E6"/>
            <w:vAlign w:val="center"/>
          </w:tcPr>
          <w:p w14:paraId="13D50EDD" w14:textId="24E6F512" w:rsidR="00C25AAA" w:rsidRPr="009C2BF3" w:rsidRDefault="00F24E26" w:rsidP="0065498A">
            <w:pPr>
              <w:jc w:val="center"/>
              <w:rPr>
                <w:b/>
              </w:rPr>
            </w:pPr>
            <w:r>
              <w:rPr>
                <w:rFonts w:cs="Arial"/>
                <w:b/>
              </w:rPr>
              <w:t>2020-12-19</w:t>
            </w:r>
          </w:p>
        </w:tc>
        <w:tc>
          <w:tcPr>
            <w:tcW w:w="0" w:type="auto"/>
            <w:vAlign w:val="center"/>
          </w:tcPr>
          <w:p w14:paraId="6FA7FDF0" w14:textId="77777777" w:rsidR="00C25AAA" w:rsidRPr="00396024" w:rsidRDefault="00C25AAA" w:rsidP="0065498A">
            <w:pPr>
              <w:rPr>
                <w:sz w:val="16"/>
                <w:szCs w:val="16"/>
              </w:rPr>
            </w:pPr>
          </w:p>
        </w:tc>
      </w:tr>
      <w:tr w:rsidR="0070003A" w:rsidRPr="009E3B7C" w14:paraId="5060B53E" w14:textId="77777777" w:rsidTr="0065498A">
        <w:trPr>
          <w:trHeight w:val="20"/>
        </w:trPr>
        <w:tc>
          <w:tcPr>
            <w:tcW w:w="2110" w:type="dxa"/>
            <w:tcBorders>
              <w:bottom w:val="single" w:sz="4" w:space="0" w:color="auto"/>
            </w:tcBorders>
            <w:vAlign w:val="center"/>
          </w:tcPr>
          <w:p w14:paraId="31ABEBC4" w14:textId="77777777" w:rsidR="0070003A" w:rsidRPr="009E3B7C" w:rsidRDefault="0070003A" w:rsidP="0065498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2B80962C" w14:textId="77777777" w:rsidR="0070003A" w:rsidRPr="00171053" w:rsidRDefault="0070003A" w:rsidP="0065498A">
            <w:pPr>
              <w:jc w:val="center"/>
              <w:rPr>
                <w:rFonts w:cs="Arial"/>
                <w:b/>
              </w:rPr>
            </w:pPr>
          </w:p>
        </w:tc>
        <w:tc>
          <w:tcPr>
            <w:tcW w:w="0" w:type="auto"/>
            <w:tcBorders>
              <w:bottom w:val="single" w:sz="4" w:space="0" w:color="auto"/>
            </w:tcBorders>
            <w:shd w:val="clear" w:color="auto" w:fill="auto"/>
            <w:vAlign w:val="center"/>
          </w:tcPr>
          <w:p w14:paraId="7F0DD2E6" w14:textId="77777777" w:rsidR="0070003A" w:rsidRPr="009E3B7C" w:rsidRDefault="0070003A" w:rsidP="0065498A">
            <w:pPr>
              <w:rPr>
                <w:rFonts w:cs="Arial"/>
              </w:rPr>
            </w:pPr>
          </w:p>
        </w:tc>
      </w:tr>
      <w:tr w:rsidR="00C25AAA" w:rsidRPr="009E3B7C" w14:paraId="239B0D76" w14:textId="77777777" w:rsidTr="00E21A20">
        <w:trPr>
          <w:trHeight w:val="20"/>
        </w:trPr>
        <w:tc>
          <w:tcPr>
            <w:tcW w:w="2110" w:type="dxa"/>
            <w:tcBorders>
              <w:bottom w:val="single" w:sz="4" w:space="0" w:color="auto"/>
            </w:tcBorders>
            <w:vAlign w:val="center"/>
          </w:tcPr>
          <w:p w14:paraId="2915F6BF" w14:textId="77777777" w:rsidR="00C25AAA" w:rsidRPr="009E3B7C" w:rsidRDefault="00C25AAA" w:rsidP="0065498A">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245BC7F1" w14:textId="77777777" w:rsidR="00F24E26" w:rsidRDefault="00F24E26" w:rsidP="00F24E26">
            <w:pPr>
              <w:jc w:val="center"/>
              <w:rPr>
                <w:rFonts w:cs="Arial"/>
                <w:b/>
              </w:rPr>
            </w:pPr>
            <w:r>
              <w:rPr>
                <w:rFonts w:cs="Arial"/>
                <w:b/>
              </w:rPr>
              <w:t>Aaron Bonnell-Kangas (abonnel1)</w:t>
            </w:r>
          </w:p>
          <w:p w14:paraId="7012350D" w14:textId="77777777" w:rsidR="00F24E26" w:rsidRDefault="00F24E26" w:rsidP="00F24E26">
            <w:pPr>
              <w:jc w:val="center"/>
              <w:rPr>
                <w:rFonts w:cs="Arial"/>
                <w:b/>
              </w:rPr>
            </w:pPr>
            <w:r>
              <w:rPr>
                <w:rFonts w:cs="Arial"/>
                <w:b/>
              </w:rPr>
              <w:t>Farhan Ehsan (fehsan1)</w:t>
            </w:r>
          </w:p>
          <w:p w14:paraId="4AA7D474" w14:textId="058A1F06" w:rsidR="00C25AAA" w:rsidRPr="00171053" w:rsidRDefault="00F24E26" w:rsidP="00F24E26">
            <w:pPr>
              <w:jc w:val="center"/>
              <w:rPr>
                <w:rFonts w:cs="Arial"/>
                <w:b/>
              </w:rPr>
            </w:pPr>
            <w:r>
              <w:rPr>
                <w:rFonts w:cs="Arial"/>
                <w:b/>
              </w:rPr>
              <w:t>Eugene Karpinsky (</w:t>
            </w:r>
            <w:proofErr w:type="spellStart"/>
            <w:r>
              <w:rPr>
                <w:rFonts w:cs="Arial"/>
                <w:b/>
              </w:rPr>
              <w:t>ekarpins</w:t>
            </w:r>
            <w:proofErr w:type="spellEnd"/>
            <w:r>
              <w:rPr>
                <w:rFonts w:cs="Arial"/>
                <w:b/>
              </w:rPr>
              <w:t>)</w:t>
            </w:r>
          </w:p>
        </w:tc>
        <w:tc>
          <w:tcPr>
            <w:tcW w:w="0" w:type="auto"/>
            <w:tcBorders>
              <w:bottom w:val="single" w:sz="4" w:space="0" w:color="auto"/>
            </w:tcBorders>
            <w:shd w:val="clear" w:color="auto" w:fill="auto"/>
            <w:vAlign w:val="center"/>
          </w:tcPr>
          <w:p w14:paraId="238E4287" w14:textId="77777777" w:rsidR="00C25AAA" w:rsidRPr="009E3B7C" w:rsidRDefault="00C25AAA" w:rsidP="0065498A">
            <w:pPr>
              <w:rPr>
                <w:rFonts w:cs="Arial"/>
              </w:rPr>
            </w:pPr>
          </w:p>
        </w:tc>
      </w:tr>
      <w:tr w:rsidR="00C25AAA" w:rsidRPr="009E3B7C" w14:paraId="14386733" w14:textId="77777777" w:rsidTr="0065498A">
        <w:trPr>
          <w:trHeight w:val="20"/>
        </w:trPr>
        <w:tc>
          <w:tcPr>
            <w:tcW w:w="2110" w:type="dxa"/>
            <w:vAlign w:val="center"/>
          </w:tcPr>
          <w:p w14:paraId="0E60283C" w14:textId="77777777" w:rsidR="00C25AAA" w:rsidRPr="009E3B7C" w:rsidRDefault="00C25AAA" w:rsidP="0065498A">
            <w:pPr>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19F43A66" w14:textId="3411FC40" w:rsidR="00C25AAA" w:rsidRPr="00171053" w:rsidRDefault="008055A2" w:rsidP="0065498A">
            <w:pPr>
              <w:jc w:val="center"/>
              <w:rPr>
                <w:rFonts w:cs="Arial"/>
                <w:b/>
              </w:rPr>
            </w:pPr>
            <w:r>
              <w:rPr>
                <w:b/>
              </w:rPr>
              <w:t>FGS0</w:t>
            </w:r>
          </w:p>
        </w:tc>
        <w:tc>
          <w:tcPr>
            <w:tcW w:w="0" w:type="auto"/>
            <w:tcBorders>
              <w:bottom w:val="single" w:sz="4" w:space="0" w:color="auto"/>
            </w:tcBorders>
            <w:vAlign w:val="center"/>
          </w:tcPr>
          <w:p w14:paraId="49712229" w14:textId="77777777" w:rsidR="00C25AAA" w:rsidRPr="009E3B7C" w:rsidRDefault="00C25AAA" w:rsidP="0065498A">
            <w:pPr>
              <w:rPr>
                <w:rFonts w:cs="Arial"/>
              </w:rPr>
            </w:pPr>
          </w:p>
        </w:tc>
      </w:tr>
      <w:tr w:rsidR="00C25AAA" w:rsidRPr="009E3B7C" w14:paraId="62CAC266" w14:textId="77777777" w:rsidTr="0065498A">
        <w:trPr>
          <w:trHeight w:val="20"/>
        </w:trPr>
        <w:tc>
          <w:tcPr>
            <w:tcW w:w="2110" w:type="dxa"/>
            <w:vAlign w:val="center"/>
          </w:tcPr>
          <w:p w14:paraId="52DBBD02" w14:textId="77777777" w:rsidR="00C25AAA" w:rsidRPr="009E3B7C" w:rsidRDefault="00C25AAA" w:rsidP="0065498A">
            <w:pPr>
              <w:rPr>
                <w:rFonts w:cs="Arial"/>
              </w:rPr>
            </w:pPr>
            <w:r w:rsidRPr="009E3B7C">
              <w:rPr>
                <w:rFonts w:cs="Arial"/>
              </w:rPr>
              <w:t>Document Status</w:t>
            </w:r>
          </w:p>
        </w:tc>
        <w:tc>
          <w:tcPr>
            <w:tcW w:w="6101" w:type="dxa"/>
            <w:gridSpan w:val="3"/>
            <w:shd w:val="clear" w:color="auto" w:fill="E6E6E6"/>
            <w:vAlign w:val="center"/>
          </w:tcPr>
          <w:p w14:paraId="52EED961" w14:textId="5B37EEC5"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007D6464">
              <w:rPr>
                <w:rFonts w:cs="Arial"/>
                <w:b/>
              </w:rPr>
              <w:t>Completed</w:t>
            </w:r>
            <w:r w:rsidRPr="00171053">
              <w:rPr>
                <w:rFonts w:cs="Arial"/>
                <w:b/>
                <w:bCs/>
              </w:rPr>
              <w:fldChar w:fldCharType="end"/>
            </w:r>
          </w:p>
        </w:tc>
        <w:tc>
          <w:tcPr>
            <w:tcW w:w="0" w:type="auto"/>
            <w:tcBorders>
              <w:bottom w:val="single" w:sz="4" w:space="0" w:color="auto"/>
            </w:tcBorders>
            <w:vAlign w:val="center"/>
          </w:tcPr>
          <w:p w14:paraId="30164E68" w14:textId="77777777" w:rsidR="00C25AAA" w:rsidRPr="009E3B7C" w:rsidRDefault="00C25AAA" w:rsidP="0065498A">
            <w:pPr>
              <w:rPr>
                <w:rFonts w:cs="Arial"/>
              </w:rPr>
            </w:pPr>
          </w:p>
        </w:tc>
      </w:tr>
      <w:tr w:rsidR="0065498A" w:rsidRPr="009E3B7C" w14:paraId="326C68C2" w14:textId="77777777" w:rsidTr="0065498A">
        <w:trPr>
          <w:trHeight w:val="20"/>
        </w:trPr>
        <w:tc>
          <w:tcPr>
            <w:tcW w:w="2110" w:type="dxa"/>
            <w:tcBorders>
              <w:bottom w:val="single" w:sz="4" w:space="0" w:color="auto"/>
            </w:tcBorders>
            <w:vAlign w:val="center"/>
          </w:tcPr>
          <w:p w14:paraId="17909BFF" w14:textId="77777777" w:rsidR="0065498A" w:rsidRPr="009E3B7C" w:rsidRDefault="0065498A" w:rsidP="0065498A">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2BBE71A4" w14:textId="0744F17B" w:rsidR="0065498A" w:rsidRDefault="00E21ACD" w:rsidP="0065498A">
            <w:pPr>
              <w:jc w:val="center"/>
              <w:rPr>
                <w:b/>
              </w:rPr>
            </w:pPr>
            <w:r>
              <w:rPr>
                <w:b/>
              </w:rPr>
              <w:t>2020-05-22</w:t>
            </w:r>
          </w:p>
        </w:tc>
        <w:tc>
          <w:tcPr>
            <w:tcW w:w="0" w:type="auto"/>
            <w:tcBorders>
              <w:bottom w:val="single" w:sz="4" w:space="0" w:color="auto"/>
            </w:tcBorders>
            <w:shd w:val="clear" w:color="auto" w:fill="auto"/>
            <w:vAlign w:val="center"/>
          </w:tcPr>
          <w:p w14:paraId="45503E22" w14:textId="77777777" w:rsidR="0065498A" w:rsidRPr="009E3B7C" w:rsidRDefault="0065498A" w:rsidP="0065498A">
            <w:pPr>
              <w:rPr>
                <w:rFonts w:cs="Arial"/>
              </w:rPr>
            </w:pPr>
          </w:p>
        </w:tc>
      </w:tr>
      <w:tr w:rsidR="0065498A" w:rsidRPr="009E3B7C" w14:paraId="00D00245" w14:textId="77777777" w:rsidTr="0065498A">
        <w:trPr>
          <w:trHeight w:val="20"/>
        </w:trPr>
        <w:tc>
          <w:tcPr>
            <w:tcW w:w="2110" w:type="dxa"/>
            <w:tcBorders>
              <w:bottom w:val="single" w:sz="4" w:space="0" w:color="auto"/>
            </w:tcBorders>
            <w:vAlign w:val="center"/>
          </w:tcPr>
          <w:p w14:paraId="03FB9C1E" w14:textId="77777777" w:rsidR="0065498A" w:rsidRPr="009E3B7C" w:rsidRDefault="0065498A" w:rsidP="0065498A">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5070D7B0" w14:textId="77777777" w:rsidR="0065498A" w:rsidRDefault="00E21ACD" w:rsidP="0065498A">
            <w:pPr>
              <w:jc w:val="center"/>
              <w:rPr>
                <w:b/>
              </w:rPr>
            </w:pPr>
            <w:r>
              <w:rPr>
                <w:b/>
              </w:rPr>
              <w:t>2020-12-09</w:t>
            </w:r>
          </w:p>
        </w:tc>
        <w:tc>
          <w:tcPr>
            <w:tcW w:w="0" w:type="auto"/>
            <w:tcBorders>
              <w:bottom w:val="single" w:sz="4" w:space="0" w:color="auto"/>
            </w:tcBorders>
            <w:shd w:val="clear" w:color="auto" w:fill="auto"/>
            <w:vAlign w:val="center"/>
          </w:tcPr>
          <w:p w14:paraId="2CD4F537" w14:textId="77777777" w:rsidR="0065498A" w:rsidRPr="009E3B7C" w:rsidRDefault="0065498A" w:rsidP="0065498A">
            <w:pPr>
              <w:rPr>
                <w:rFonts w:cs="Arial"/>
              </w:rPr>
            </w:pPr>
          </w:p>
        </w:tc>
      </w:tr>
      <w:tr w:rsidR="00C25AAA" w:rsidRPr="009E3B7C" w14:paraId="68D1C5D9" w14:textId="77777777" w:rsidTr="0065498A">
        <w:trPr>
          <w:trHeight w:val="20"/>
        </w:trPr>
        <w:tc>
          <w:tcPr>
            <w:tcW w:w="2110" w:type="dxa"/>
            <w:vMerge w:val="restart"/>
            <w:vAlign w:val="center"/>
          </w:tcPr>
          <w:p w14:paraId="46F3C8E3" w14:textId="77777777" w:rsidR="00C25AAA" w:rsidRPr="009E3B7C" w:rsidRDefault="00C25AAA" w:rsidP="0065498A">
            <w:pPr>
              <w:rPr>
                <w:rFonts w:cs="Arial"/>
              </w:rPr>
            </w:pPr>
            <w:r w:rsidRPr="009E3B7C">
              <w:rPr>
                <w:rFonts w:cs="Arial"/>
              </w:rPr>
              <w:t>Document Classification</w:t>
            </w:r>
          </w:p>
        </w:tc>
        <w:tc>
          <w:tcPr>
            <w:tcW w:w="1975" w:type="dxa"/>
            <w:tcBorders>
              <w:right w:val="nil"/>
            </w:tcBorders>
            <w:shd w:val="clear" w:color="auto" w:fill="E6E6E6"/>
            <w:vAlign w:val="center"/>
          </w:tcPr>
          <w:p w14:paraId="116E92AC" w14:textId="77777777" w:rsidR="00C25AAA" w:rsidRPr="009E3B7C" w:rsidRDefault="00C25AAA" w:rsidP="0065498A">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59FD8622" w14:textId="3D895C22" w:rsidR="00C25AAA" w:rsidRPr="009E3B7C" w:rsidRDefault="00C25AAA" w:rsidP="0065498A">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444F50" w:rsidRPr="00444F50">
              <w:rPr>
                <w:rFonts w:cs="Arial"/>
                <w:b/>
                <w:bCs/>
              </w:rPr>
              <w:t>27.60</w:t>
            </w:r>
            <w:r w:rsidR="00444F50" w:rsidRPr="00444F50">
              <w:rPr>
                <w:rFonts w:cs="Arial"/>
                <w:b/>
              </w:rPr>
              <w:t>/35</w:t>
            </w:r>
            <w:r w:rsidRPr="009E3B7C">
              <w:rPr>
                <w:rFonts w:cs="Arial"/>
                <w:bCs/>
              </w:rPr>
              <w:fldChar w:fldCharType="end"/>
            </w:r>
          </w:p>
        </w:tc>
        <w:tc>
          <w:tcPr>
            <w:tcW w:w="0" w:type="auto"/>
            <w:vMerge w:val="restart"/>
            <w:shd w:val="clear" w:color="auto" w:fill="auto"/>
            <w:vAlign w:val="center"/>
          </w:tcPr>
          <w:p w14:paraId="6E0FA249" w14:textId="77777777" w:rsidR="00C25AAA" w:rsidRPr="009E3B7C" w:rsidRDefault="00C25AAA" w:rsidP="0065498A">
            <w:pPr>
              <w:rPr>
                <w:rFonts w:cs="Arial"/>
              </w:rPr>
            </w:pPr>
          </w:p>
        </w:tc>
      </w:tr>
      <w:tr w:rsidR="00C25AAA" w:rsidRPr="009E3B7C" w14:paraId="667D3017" w14:textId="77777777" w:rsidTr="0065498A">
        <w:trPr>
          <w:trHeight w:val="20"/>
        </w:trPr>
        <w:tc>
          <w:tcPr>
            <w:tcW w:w="2110" w:type="dxa"/>
            <w:vMerge/>
            <w:vAlign w:val="center"/>
          </w:tcPr>
          <w:p w14:paraId="52A0156F" w14:textId="77777777" w:rsidR="00C25AAA" w:rsidRPr="009E3B7C" w:rsidRDefault="00C25AAA" w:rsidP="0065498A">
            <w:pPr>
              <w:rPr>
                <w:rFonts w:cs="Arial"/>
              </w:rPr>
            </w:pPr>
          </w:p>
        </w:tc>
        <w:tc>
          <w:tcPr>
            <w:tcW w:w="1975" w:type="dxa"/>
            <w:tcBorders>
              <w:right w:val="nil"/>
            </w:tcBorders>
            <w:shd w:val="clear" w:color="auto" w:fill="E6E6E6"/>
            <w:vAlign w:val="center"/>
          </w:tcPr>
          <w:p w14:paraId="626329F9" w14:textId="77777777" w:rsidR="00C25AAA" w:rsidRPr="009E3B7C" w:rsidRDefault="00C25AAA" w:rsidP="0065498A">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114E2FD1" w14:textId="75C94C4F" w:rsidR="00C25AAA" w:rsidRPr="009E3B7C" w:rsidRDefault="00C25AAA" w:rsidP="0065498A">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444F50" w:rsidRPr="00444F50">
              <w:rPr>
                <w:rFonts w:cs="Arial"/>
                <w:b/>
              </w:rPr>
              <w:t>Confidential</w:t>
            </w:r>
            <w:r w:rsidRPr="009E3B7C">
              <w:rPr>
                <w:rFonts w:cs="Arial"/>
                <w:bCs/>
              </w:rPr>
              <w:fldChar w:fldCharType="end"/>
            </w:r>
          </w:p>
        </w:tc>
        <w:tc>
          <w:tcPr>
            <w:tcW w:w="0" w:type="auto"/>
            <w:vMerge/>
            <w:shd w:val="clear" w:color="auto" w:fill="auto"/>
            <w:vAlign w:val="center"/>
          </w:tcPr>
          <w:p w14:paraId="7F8D3026" w14:textId="77777777" w:rsidR="00C25AAA" w:rsidRPr="009E3B7C" w:rsidRDefault="00C25AAA" w:rsidP="0065498A">
            <w:pPr>
              <w:rPr>
                <w:rFonts w:cs="Arial"/>
              </w:rPr>
            </w:pPr>
          </w:p>
        </w:tc>
      </w:tr>
      <w:tr w:rsidR="00C25AAA" w:rsidRPr="009E3B7C" w14:paraId="15665DC3" w14:textId="77777777" w:rsidTr="0065498A">
        <w:trPr>
          <w:trHeight w:val="20"/>
        </w:trPr>
        <w:tc>
          <w:tcPr>
            <w:tcW w:w="10267" w:type="dxa"/>
            <w:gridSpan w:val="5"/>
            <w:tcBorders>
              <w:left w:val="nil"/>
              <w:bottom w:val="nil"/>
              <w:right w:val="nil"/>
            </w:tcBorders>
            <w:vAlign w:val="center"/>
          </w:tcPr>
          <w:p w14:paraId="6BAAE028" w14:textId="77777777" w:rsidR="00C25AAA" w:rsidRPr="009E3B7C" w:rsidRDefault="00C25AAA" w:rsidP="0065498A">
            <w:pPr>
              <w:rPr>
                <w:rFonts w:cs="Arial"/>
              </w:rPr>
            </w:pPr>
          </w:p>
        </w:tc>
      </w:tr>
      <w:tr w:rsidR="00C25AAA" w:rsidRPr="009E3B7C" w14:paraId="77DC19A5" w14:textId="77777777" w:rsidTr="0065498A">
        <w:trPr>
          <w:trHeight w:val="20"/>
        </w:trPr>
        <w:tc>
          <w:tcPr>
            <w:tcW w:w="10267" w:type="dxa"/>
            <w:gridSpan w:val="5"/>
            <w:tcBorders>
              <w:top w:val="nil"/>
              <w:left w:val="nil"/>
              <w:right w:val="nil"/>
            </w:tcBorders>
            <w:vAlign w:val="center"/>
          </w:tcPr>
          <w:p w14:paraId="1327C5CE" w14:textId="77777777" w:rsidR="00C25AAA" w:rsidRPr="009E3B7C" w:rsidRDefault="00C25AAA" w:rsidP="0065498A">
            <w:pPr>
              <w:rPr>
                <w:rFonts w:cs="Arial"/>
              </w:rPr>
            </w:pPr>
          </w:p>
        </w:tc>
      </w:tr>
      <w:tr w:rsidR="00C25AAA" w:rsidRPr="009E3B7C" w14:paraId="4EF2FADD" w14:textId="77777777" w:rsidTr="0065498A">
        <w:trPr>
          <w:trHeight w:val="20"/>
        </w:trPr>
        <w:tc>
          <w:tcPr>
            <w:tcW w:w="10267" w:type="dxa"/>
            <w:gridSpan w:val="5"/>
            <w:vAlign w:val="center"/>
          </w:tcPr>
          <w:p w14:paraId="51D0B66B" w14:textId="77777777" w:rsidR="00C25AAA" w:rsidRPr="009E3B7C" w:rsidRDefault="00C25AAA" w:rsidP="0065498A">
            <w:pPr>
              <w:rPr>
                <w:rFonts w:cs="Arial"/>
              </w:rPr>
            </w:pPr>
            <w:r w:rsidRPr="009E3B7C">
              <w:rPr>
                <w:rFonts w:cs="Arial"/>
              </w:rPr>
              <w:t>Document Approval</w:t>
            </w:r>
          </w:p>
        </w:tc>
      </w:tr>
      <w:tr w:rsidR="00C25AAA" w:rsidRPr="009E3B7C" w14:paraId="0B64E2CC" w14:textId="77777777" w:rsidTr="0065498A">
        <w:trPr>
          <w:trHeight w:val="20"/>
        </w:trPr>
        <w:tc>
          <w:tcPr>
            <w:tcW w:w="2110" w:type="dxa"/>
            <w:shd w:val="clear" w:color="auto" w:fill="D9D9D9" w:themeFill="background1" w:themeFillShade="D9"/>
            <w:vAlign w:val="center"/>
          </w:tcPr>
          <w:p w14:paraId="5A8EE1E0" w14:textId="77777777" w:rsidR="00C25AAA" w:rsidRPr="009E3B7C" w:rsidRDefault="00C25AAA" w:rsidP="0065498A">
            <w:pPr>
              <w:rPr>
                <w:rFonts w:cs="Arial"/>
              </w:rPr>
            </w:pPr>
            <w:r>
              <w:rPr>
                <w:rFonts w:cs="Arial"/>
              </w:rPr>
              <w:t>Name</w:t>
            </w:r>
          </w:p>
        </w:tc>
        <w:tc>
          <w:tcPr>
            <w:tcW w:w="3053" w:type="dxa"/>
            <w:gridSpan w:val="2"/>
            <w:shd w:val="clear" w:color="auto" w:fill="D9D9D9" w:themeFill="background1" w:themeFillShade="D9"/>
            <w:vAlign w:val="center"/>
          </w:tcPr>
          <w:p w14:paraId="367C364D" w14:textId="77777777" w:rsidR="00C25AAA" w:rsidRPr="009E3B7C" w:rsidRDefault="00C25AAA" w:rsidP="0065498A">
            <w:pPr>
              <w:rPr>
                <w:rFonts w:cs="Arial"/>
              </w:rPr>
            </w:pPr>
            <w:r w:rsidRPr="009E3B7C">
              <w:rPr>
                <w:rFonts w:cs="Arial"/>
              </w:rPr>
              <w:t>Role</w:t>
            </w:r>
          </w:p>
        </w:tc>
        <w:tc>
          <w:tcPr>
            <w:tcW w:w="3048" w:type="dxa"/>
            <w:shd w:val="clear" w:color="auto" w:fill="D9D9D9" w:themeFill="background1" w:themeFillShade="D9"/>
            <w:vAlign w:val="center"/>
          </w:tcPr>
          <w:p w14:paraId="563BFF57" w14:textId="77777777" w:rsidR="00C25AAA" w:rsidRPr="009E3B7C" w:rsidRDefault="00C25AAA" w:rsidP="0065498A">
            <w:pPr>
              <w:rPr>
                <w:rFonts w:cs="Arial"/>
              </w:rPr>
            </w:pPr>
            <w:r w:rsidRPr="009E3B7C">
              <w:rPr>
                <w:rFonts w:cs="Arial"/>
              </w:rPr>
              <w:t>Email Confirmation</w:t>
            </w:r>
          </w:p>
        </w:tc>
        <w:tc>
          <w:tcPr>
            <w:tcW w:w="0" w:type="auto"/>
            <w:shd w:val="clear" w:color="auto" w:fill="D9D9D9" w:themeFill="background1" w:themeFillShade="D9"/>
            <w:vAlign w:val="center"/>
          </w:tcPr>
          <w:p w14:paraId="56BF7E80" w14:textId="77777777" w:rsidR="00C25AAA" w:rsidRPr="009E3B7C" w:rsidRDefault="00C25AAA" w:rsidP="0065498A">
            <w:pPr>
              <w:rPr>
                <w:rFonts w:cs="Arial"/>
              </w:rPr>
            </w:pPr>
            <w:r w:rsidRPr="009E3B7C">
              <w:rPr>
                <w:rFonts w:cs="Arial"/>
              </w:rPr>
              <w:t>Date</w:t>
            </w:r>
          </w:p>
        </w:tc>
      </w:tr>
      <w:tr w:rsidR="00C25AAA" w:rsidRPr="009E3B7C" w14:paraId="7C6918F3" w14:textId="77777777" w:rsidTr="0065498A">
        <w:trPr>
          <w:trHeight w:val="20"/>
        </w:trPr>
        <w:tc>
          <w:tcPr>
            <w:tcW w:w="2110" w:type="dxa"/>
            <w:vAlign w:val="center"/>
          </w:tcPr>
          <w:p w14:paraId="385D6DF9" w14:textId="77777777" w:rsidR="00C25AAA" w:rsidRPr="009E3B7C" w:rsidRDefault="00C25AAA" w:rsidP="0065498A">
            <w:pPr>
              <w:rPr>
                <w:rFonts w:cs="Arial"/>
              </w:rPr>
            </w:pPr>
          </w:p>
        </w:tc>
        <w:tc>
          <w:tcPr>
            <w:tcW w:w="3053" w:type="dxa"/>
            <w:gridSpan w:val="2"/>
            <w:shd w:val="clear" w:color="auto" w:fill="auto"/>
            <w:vAlign w:val="center"/>
          </w:tcPr>
          <w:p w14:paraId="7350B655" w14:textId="77777777" w:rsidR="00C25AAA" w:rsidRPr="009E3B7C" w:rsidRDefault="00C25AAA" w:rsidP="0065498A">
            <w:pPr>
              <w:rPr>
                <w:rFonts w:cs="Arial"/>
              </w:rPr>
            </w:pPr>
          </w:p>
        </w:tc>
        <w:tc>
          <w:tcPr>
            <w:tcW w:w="3048" w:type="dxa"/>
            <w:shd w:val="clear" w:color="auto" w:fill="auto"/>
            <w:vAlign w:val="center"/>
          </w:tcPr>
          <w:p w14:paraId="7A6FC2A7" w14:textId="77777777" w:rsidR="00C25AAA" w:rsidRPr="009E3B7C" w:rsidRDefault="00C25AAA" w:rsidP="0065498A">
            <w:pPr>
              <w:rPr>
                <w:rFonts w:cs="Arial"/>
              </w:rPr>
            </w:pPr>
          </w:p>
        </w:tc>
        <w:tc>
          <w:tcPr>
            <w:tcW w:w="0" w:type="auto"/>
            <w:shd w:val="clear" w:color="auto" w:fill="auto"/>
            <w:vAlign w:val="center"/>
          </w:tcPr>
          <w:p w14:paraId="2C8B708A" w14:textId="77777777" w:rsidR="00C25AAA" w:rsidRPr="009E3B7C" w:rsidRDefault="00C25AAA" w:rsidP="0065498A">
            <w:pPr>
              <w:rPr>
                <w:rFonts w:cs="Arial"/>
              </w:rPr>
            </w:pPr>
          </w:p>
        </w:tc>
      </w:tr>
      <w:tr w:rsidR="00C25AAA" w:rsidRPr="009E3B7C" w14:paraId="7EC32F12" w14:textId="77777777" w:rsidTr="0065498A">
        <w:trPr>
          <w:trHeight w:val="20"/>
        </w:trPr>
        <w:tc>
          <w:tcPr>
            <w:tcW w:w="2110" w:type="dxa"/>
            <w:vAlign w:val="center"/>
          </w:tcPr>
          <w:p w14:paraId="66EF12AB" w14:textId="77777777" w:rsidR="00C25AAA" w:rsidRPr="009E3B7C" w:rsidRDefault="00C25AAA" w:rsidP="0065498A">
            <w:pPr>
              <w:rPr>
                <w:rFonts w:cs="Arial"/>
              </w:rPr>
            </w:pPr>
          </w:p>
        </w:tc>
        <w:tc>
          <w:tcPr>
            <w:tcW w:w="3053" w:type="dxa"/>
            <w:gridSpan w:val="2"/>
            <w:shd w:val="clear" w:color="auto" w:fill="auto"/>
            <w:vAlign w:val="center"/>
          </w:tcPr>
          <w:p w14:paraId="7CAC15A4" w14:textId="77777777" w:rsidR="00C25AAA" w:rsidRPr="009E3B7C" w:rsidRDefault="00C25AAA" w:rsidP="0065498A">
            <w:pPr>
              <w:rPr>
                <w:rFonts w:cs="Arial"/>
              </w:rPr>
            </w:pPr>
          </w:p>
        </w:tc>
        <w:tc>
          <w:tcPr>
            <w:tcW w:w="3048" w:type="dxa"/>
            <w:shd w:val="clear" w:color="auto" w:fill="auto"/>
            <w:vAlign w:val="center"/>
          </w:tcPr>
          <w:p w14:paraId="70C72784" w14:textId="77777777" w:rsidR="00C25AAA" w:rsidRPr="009E3B7C" w:rsidRDefault="00C25AAA" w:rsidP="0065498A">
            <w:pPr>
              <w:rPr>
                <w:rFonts w:cs="Arial"/>
              </w:rPr>
            </w:pPr>
          </w:p>
        </w:tc>
        <w:tc>
          <w:tcPr>
            <w:tcW w:w="0" w:type="auto"/>
            <w:shd w:val="clear" w:color="auto" w:fill="auto"/>
            <w:vAlign w:val="center"/>
          </w:tcPr>
          <w:p w14:paraId="2343E55F" w14:textId="77777777" w:rsidR="00C25AAA" w:rsidRPr="009E3B7C" w:rsidRDefault="00C25AAA" w:rsidP="0065498A">
            <w:pPr>
              <w:rPr>
                <w:rFonts w:cs="Arial"/>
              </w:rPr>
            </w:pPr>
          </w:p>
        </w:tc>
      </w:tr>
    </w:tbl>
    <w:p w14:paraId="3A5A2E67" w14:textId="03557D41" w:rsidR="00333497" w:rsidRPr="00142F26" w:rsidRDefault="00333497" w:rsidP="00333497">
      <w:pPr>
        <w:rPr>
          <w:rFonts w:cs="Arial"/>
          <w:caps/>
          <w:sz w:val="32"/>
        </w:rPr>
      </w:pPr>
    </w:p>
    <w:p w14:paraId="2702C2EB" w14:textId="0AD2B112" w:rsidR="004305F1" w:rsidRDefault="004305F1" w:rsidP="00333497">
      <w:pPr>
        <w:pStyle w:val="CoverpageTitle"/>
        <w:spacing w:before="0" w:after="0"/>
        <w:rPr>
          <w:rFonts w:cs="Arial"/>
          <w:szCs w:val="20"/>
        </w:rPr>
      </w:pPr>
      <w:r>
        <w:rPr>
          <w:rFonts w:cs="Arial"/>
          <w:szCs w:val="20"/>
        </w:rPr>
        <w:t xml:space="preserve">Auto-Generated by </w:t>
      </w:r>
      <w:proofErr w:type="spellStart"/>
      <w:r>
        <w:rPr>
          <w:rFonts w:cs="Arial"/>
          <w:szCs w:val="20"/>
        </w:rPr>
        <w:t>MagicDraw</w:t>
      </w:r>
      <w:proofErr w:type="spellEnd"/>
    </w:p>
    <w:p w14:paraId="30B3058D" w14:textId="44BD2A4F" w:rsidR="00333497" w:rsidRPr="00142F26" w:rsidRDefault="004305F1" w:rsidP="00333497">
      <w:pPr>
        <w:pStyle w:val="CoverpageTitle"/>
        <w:spacing w:before="0" w:after="0"/>
        <w:rPr>
          <w:rFonts w:cs="Arial"/>
          <w:szCs w:val="20"/>
        </w:rPr>
      </w:pPr>
      <w:r>
        <w:rPr>
          <w:rFonts w:cs="Arial"/>
          <w:szCs w:val="20"/>
        </w:rPr>
        <w:t>Printed Copies a</w:t>
      </w:r>
      <w:r w:rsidR="00333497" w:rsidRPr="00142F26">
        <w:rPr>
          <w:rFonts w:cs="Arial"/>
          <w:szCs w:val="20"/>
        </w:rPr>
        <w:t>re Uncontrolled</w:t>
      </w:r>
    </w:p>
    <w:p w14:paraId="5EE8CDC9" w14:textId="77777777" w:rsidR="00333497" w:rsidRPr="00142F26" w:rsidRDefault="00333497" w:rsidP="00333497">
      <w:pPr>
        <w:pStyle w:val="CoverpageTitle"/>
        <w:spacing w:before="0" w:after="0"/>
        <w:jc w:val="left"/>
        <w:rPr>
          <w:rFonts w:cs="Arial"/>
          <w:b w:val="0"/>
          <w:szCs w:val="20"/>
        </w:rPr>
      </w:pPr>
    </w:p>
    <w:p w14:paraId="242B7083" w14:textId="77777777" w:rsidR="00F76553" w:rsidRDefault="00F76553" w:rsidP="0066402F"/>
    <w:p w14:paraId="318818EC" w14:textId="77777777" w:rsidR="00F76553" w:rsidRPr="004356EC" w:rsidRDefault="00F76553" w:rsidP="0066402F">
      <w:pPr>
        <w:sectPr w:rsidR="00F76553" w:rsidRPr="004356EC" w:rsidSect="00D81576">
          <w:headerReference w:type="default" r:id="rId12"/>
          <w:footerReference w:type="default" r:id="rId13"/>
          <w:pgSz w:w="11907" w:h="16840" w:code="9"/>
          <w:pgMar w:top="1440" w:right="862" w:bottom="1440" w:left="862" w:header="567" w:footer="737" w:gutter="0"/>
          <w:cols w:space="720"/>
        </w:sectPr>
      </w:pPr>
    </w:p>
    <w:p w14:paraId="4D30EC93" w14:textId="77777777" w:rsidR="007841D0" w:rsidRDefault="007841D0" w:rsidP="007841D0">
      <w:pPr>
        <w:pStyle w:val="Heading1"/>
        <w:numPr>
          <w:ilvl w:val="0"/>
          <w:numId w:val="0"/>
        </w:numPr>
        <w:ind w:left="432" w:hanging="432"/>
      </w:pPr>
      <w:bookmarkStart w:id="1" w:name="_Toc521186137"/>
      <w:bookmarkStart w:id="2" w:name="_Toc498356804"/>
      <w:bookmarkStart w:id="3" w:name="_Toc58422016"/>
      <w:r>
        <w:lastRenderedPageBreak/>
        <w:t>Disclaimer</w:t>
      </w:r>
      <w:bookmarkEnd w:id="1"/>
      <w:bookmarkEnd w:id="2"/>
      <w:bookmarkEnd w:id="3"/>
    </w:p>
    <w:p w14:paraId="68F0B13F" w14:textId="77777777" w:rsidR="007841D0" w:rsidRDefault="007841D0" w:rsidP="007841D0"/>
    <w:p w14:paraId="74CCA2AA" w14:textId="6ECE7D7D" w:rsidR="007841D0" w:rsidRDefault="007841D0" w:rsidP="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444F50" w:rsidRPr="00444F50">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6989395C" w14:textId="77777777" w:rsidR="007841D0" w:rsidRDefault="007841D0" w:rsidP="007841D0">
      <w:pPr>
        <w:jc w:val="both"/>
        <w:rPr>
          <w:rFonts w:cs="Arial"/>
          <w:b/>
          <w:bCs/>
          <w:color w:val="000000"/>
        </w:rPr>
      </w:pPr>
    </w:p>
    <w:p w14:paraId="506A63F3" w14:textId="5CF934AD" w:rsidR="007841D0" w:rsidRPr="007163C0" w:rsidRDefault="007841D0" w:rsidP="007841D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001D520F">
        <w:rPr>
          <w:rFonts w:cs="Arial"/>
          <w:b/>
          <w:color w:val="000000"/>
        </w:rPr>
        <w:t>2020</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14:paraId="1C893FD7" w14:textId="77777777" w:rsidR="007841D0" w:rsidRPr="009478C8" w:rsidRDefault="007841D0" w:rsidP="007841D0">
      <w:pPr>
        <w:jc w:val="both"/>
        <w:rPr>
          <w:rFonts w:cs="Arial"/>
          <w:color w:val="000000"/>
        </w:rPr>
      </w:pPr>
    </w:p>
    <w:p w14:paraId="5862D76C" w14:textId="77777777" w:rsidR="007841D0" w:rsidRPr="00106737" w:rsidRDefault="007841D0" w:rsidP="007841D0">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R="007841D0" w:rsidRPr="00106737" w:rsidRDefault="007841D0" w:rsidP="007841D0">
      <w:pPr>
        <w:jc w:val="both"/>
        <w:rPr>
          <w:rFonts w:cs="Arial"/>
          <w:color w:val="000000"/>
        </w:rPr>
      </w:pPr>
    </w:p>
    <w:p w14:paraId="0C8C8FF7" w14:textId="77777777" w:rsidR="007841D0" w:rsidRPr="00106737" w:rsidRDefault="007841D0" w:rsidP="007841D0">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077BA471" w14:textId="77777777" w:rsidR="007841D0" w:rsidRPr="00106737" w:rsidRDefault="007841D0" w:rsidP="007841D0">
      <w:pPr>
        <w:jc w:val="both"/>
        <w:rPr>
          <w:rFonts w:cs="Arial"/>
          <w:color w:val="000000"/>
        </w:rPr>
      </w:pPr>
    </w:p>
    <w:p w14:paraId="2D602EE3" w14:textId="77777777" w:rsidR="007841D0" w:rsidRPr="00106737" w:rsidRDefault="007841D0" w:rsidP="007841D0">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R="007841D0" w:rsidRPr="00106737" w:rsidRDefault="007841D0" w:rsidP="007841D0">
      <w:pPr>
        <w:jc w:val="both"/>
        <w:rPr>
          <w:rFonts w:cs="Arial"/>
          <w:color w:val="000000"/>
        </w:rPr>
      </w:pPr>
    </w:p>
    <w:p w14:paraId="604BD705" w14:textId="77777777" w:rsidR="007841D0" w:rsidRPr="00106737" w:rsidRDefault="007841D0" w:rsidP="007841D0">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5884CF8E" w14:textId="77777777" w:rsidR="00227BB0" w:rsidRPr="008C6834" w:rsidRDefault="00227BB0" w:rsidP="0066402F">
      <w:pPr>
        <w:rPr>
          <w:b/>
          <w:bCs/>
          <w:sz w:val="24"/>
          <w:szCs w:val="24"/>
        </w:rPr>
      </w:pPr>
    </w:p>
    <w:p w14:paraId="7A1B5446" w14:textId="77777777" w:rsidR="003A3CDA" w:rsidRDefault="003A3CDA" w:rsidP="007841D0">
      <w:pPr>
        <w:pStyle w:val="Heading1"/>
        <w:numPr>
          <w:ilvl w:val="0"/>
          <w:numId w:val="0"/>
        </w:numPr>
      </w:pPr>
      <w:bookmarkStart w:id="4" w:name="_Toc213483403"/>
      <w:bookmarkStart w:id="5" w:name="_Toc58422017"/>
      <w:r w:rsidRPr="005222D9">
        <w:lastRenderedPageBreak/>
        <w:t>Content</w:t>
      </w:r>
      <w:bookmarkEnd w:id="4"/>
      <w:r w:rsidR="007841D0">
        <w:t>s</w:t>
      </w:r>
      <w:bookmarkEnd w:id="5"/>
    </w:p>
    <w:p w14:paraId="057CEB88" w14:textId="77777777" w:rsidR="003D1C3C" w:rsidRPr="003D1C3C" w:rsidRDefault="003D1C3C" w:rsidP="003D1C3C"/>
    <w:p w14:paraId="24DB8323" w14:textId="5E595051" w:rsidR="00444F50" w:rsidRDefault="00E56FFE">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422016" w:history="1">
        <w:r w:rsidR="00444F50" w:rsidRPr="000429CF">
          <w:rPr>
            <w:rStyle w:val="Hyperlink"/>
            <w:noProof/>
          </w:rPr>
          <w:t>Disclaimer</w:t>
        </w:r>
        <w:r w:rsidR="00444F50">
          <w:rPr>
            <w:noProof/>
            <w:webHidden/>
          </w:rPr>
          <w:tab/>
        </w:r>
        <w:r w:rsidR="00444F50">
          <w:rPr>
            <w:noProof/>
            <w:webHidden/>
          </w:rPr>
          <w:fldChar w:fldCharType="begin"/>
        </w:r>
        <w:r w:rsidR="00444F50">
          <w:rPr>
            <w:noProof/>
            <w:webHidden/>
          </w:rPr>
          <w:instrText xml:space="preserve"> PAGEREF _Toc58422016 \h </w:instrText>
        </w:r>
        <w:r w:rsidR="00444F50">
          <w:rPr>
            <w:noProof/>
            <w:webHidden/>
          </w:rPr>
        </w:r>
        <w:r w:rsidR="00444F50">
          <w:rPr>
            <w:noProof/>
            <w:webHidden/>
          </w:rPr>
          <w:fldChar w:fldCharType="separate"/>
        </w:r>
        <w:r w:rsidR="00444F50">
          <w:rPr>
            <w:noProof/>
            <w:webHidden/>
          </w:rPr>
          <w:t>2</w:t>
        </w:r>
        <w:r w:rsidR="00444F50">
          <w:rPr>
            <w:noProof/>
            <w:webHidden/>
          </w:rPr>
          <w:fldChar w:fldCharType="end"/>
        </w:r>
      </w:hyperlink>
    </w:p>
    <w:p w14:paraId="14428D04" w14:textId="7D9CC60F" w:rsidR="00444F50" w:rsidRDefault="0085096A">
      <w:pPr>
        <w:pStyle w:val="TOC1"/>
        <w:rPr>
          <w:rFonts w:asciiTheme="minorHAnsi" w:eastAsiaTheme="minorEastAsia" w:hAnsiTheme="minorHAnsi" w:cstheme="minorBidi"/>
          <w:noProof/>
          <w:sz w:val="22"/>
          <w:szCs w:val="22"/>
        </w:rPr>
      </w:pPr>
      <w:hyperlink w:anchor="_Toc58422017" w:history="1">
        <w:r w:rsidR="00444F50" w:rsidRPr="000429CF">
          <w:rPr>
            <w:rStyle w:val="Hyperlink"/>
            <w:noProof/>
          </w:rPr>
          <w:t>Contents</w:t>
        </w:r>
        <w:r w:rsidR="00444F50">
          <w:rPr>
            <w:noProof/>
            <w:webHidden/>
          </w:rPr>
          <w:tab/>
        </w:r>
        <w:r w:rsidR="00444F50">
          <w:rPr>
            <w:noProof/>
            <w:webHidden/>
          </w:rPr>
          <w:fldChar w:fldCharType="begin"/>
        </w:r>
        <w:r w:rsidR="00444F50">
          <w:rPr>
            <w:noProof/>
            <w:webHidden/>
          </w:rPr>
          <w:instrText xml:space="preserve"> PAGEREF _Toc58422017 \h </w:instrText>
        </w:r>
        <w:r w:rsidR="00444F50">
          <w:rPr>
            <w:noProof/>
            <w:webHidden/>
          </w:rPr>
        </w:r>
        <w:r w:rsidR="00444F50">
          <w:rPr>
            <w:noProof/>
            <w:webHidden/>
          </w:rPr>
          <w:fldChar w:fldCharType="separate"/>
        </w:r>
        <w:r w:rsidR="00444F50">
          <w:rPr>
            <w:noProof/>
            <w:webHidden/>
          </w:rPr>
          <w:t>3</w:t>
        </w:r>
        <w:r w:rsidR="00444F50">
          <w:rPr>
            <w:noProof/>
            <w:webHidden/>
          </w:rPr>
          <w:fldChar w:fldCharType="end"/>
        </w:r>
      </w:hyperlink>
    </w:p>
    <w:p w14:paraId="582887E0" w14:textId="24CDC3F0" w:rsidR="00444F50" w:rsidRDefault="0085096A">
      <w:pPr>
        <w:pStyle w:val="TOC1"/>
        <w:tabs>
          <w:tab w:val="left" w:pos="400"/>
        </w:tabs>
        <w:rPr>
          <w:rFonts w:asciiTheme="minorHAnsi" w:eastAsiaTheme="minorEastAsia" w:hAnsiTheme="minorHAnsi" w:cstheme="minorBidi"/>
          <w:noProof/>
          <w:sz w:val="22"/>
          <w:szCs w:val="22"/>
        </w:rPr>
      </w:pPr>
      <w:hyperlink w:anchor="_Toc58422018" w:history="1">
        <w:r w:rsidR="00444F50" w:rsidRPr="000429CF">
          <w:rPr>
            <w:rStyle w:val="Hyperlink"/>
            <w:noProof/>
          </w:rPr>
          <w:t>1</w:t>
        </w:r>
        <w:r w:rsidR="00444F50">
          <w:rPr>
            <w:rFonts w:asciiTheme="minorHAnsi" w:eastAsiaTheme="minorEastAsia" w:hAnsiTheme="minorHAnsi" w:cstheme="minorBidi"/>
            <w:noProof/>
            <w:sz w:val="22"/>
            <w:szCs w:val="22"/>
          </w:rPr>
          <w:tab/>
        </w:r>
        <w:r w:rsidR="00444F50" w:rsidRPr="000429CF">
          <w:rPr>
            <w:rStyle w:val="Hyperlink"/>
            <w:noProof/>
          </w:rPr>
          <w:t>Introduction</w:t>
        </w:r>
        <w:r w:rsidR="00444F50">
          <w:rPr>
            <w:noProof/>
            <w:webHidden/>
          </w:rPr>
          <w:tab/>
        </w:r>
        <w:r w:rsidR="00444F50">
          <w:rPr>
            <w:noProof/>
            <w:webHidden/>
          </w:rPr>
          <w:fldChar w:fldCharType="begin"/>
        </w:r>
        <w:r w:rsidR="00444F50">
          <w:rPr>
            <w:noProof/>
            <w:webHidden/>
          </w:rPr>
          <w:instrText xml:space="preserve"> PAGEREF _Toc58422018 \h </w:instrText>
        </w:r>
        <w:r w:rsidR="00444F50">
          <w:rPr>
            <w:noProof/>
            <w:webHidden/>
          </w:rPr>
        </w:r>
        <w:r w:rsidR="00444F50">
          <w:rPr>
            <w:noProof/>
            <w:webHidden/>
          </w:rPr>
          <w:fldChar w:fldCharType="separate"/>
        </w:r>
        <w:r w:rsidR="00444F50">
          <w:rPr>
            <w:noProof/>
            <w:webHidden/>
          </w:rPr>
          <w:t>4</w:t>
        </w:r>
        <w:r w:rsidR="00444F50">
          <w:rPr>
            <w:noProof/>
            <w:webHidden/>
          </w:rPr>
          <w:fldChar w:fldCharType="end"/>
        </w:r>
      </w:hyperlink>
    </w:p>
    <w:p w14:paraId="25F189C6" w14:textId="2BAC56F8"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19" w:history="1">
        <w:r w:rsidR="00444F50" w:rsidRPr="000429CF">
          <w:rPr>
            <w:rStyle w:val="Hyperlink"/>
            <w:noProof/>
          </w:rPr>
          <w:t>1.1</w:t>
        </w:r>
        <w:r w:rsidR="00444F50">
          <w:rPr>
            <w:rFonts w:asciiTheme="minorHAnsi" w:eastAsiaTheme="minorEastAsia" w:hAnsiTheme="minorHAnsi" w:cstheme="minorBidi"/>
            <w:noProof/>
            <w:sz w:val="22"/>
            <w:szCs w:val="22"/>
          </w:rPr>
          <w:tab/>
        </w:r>
        <w:r w:rsidR="00444F50" w:rsidRPr="000429CF">
          <w:rPr>
            <w:rStyle w:val="Hyperlink"/>
            <w:noProof/>
          </w:rPr>
          <w:t>Document Purpose</w:t>
        </w:r>
        <w:r w:rsidR="00444F50">
          <w:rPr>
            <w:noProof/>
            <w:webHidden/>
          </w:rPr>
          <w:tab/>
        </w:r>
        <w:r w:rsidR="00444F50">
          <w:rPr>
            <w:noProof/>
            <w:webHidden/>
          </w:rPr>
          <w:fldChar w:fldCharType="begin"/>
        </w:r>
        <w:r w:rsidR="00444F50">
          <w:rPr>
            <w:noProof/>
            <w:webHidden/>
          </w:rPr>
          <w:instrText xml:space="preserve"> PAGEREF _Toc58422019 \h </w:instrText>
        </w:r>
        <w:r w:rsidR="00444F50">
          <w:rPr>
            <w:noProof/>
            <w:webHidden/>
          </w:rPr>
        </w:r>
        <w:r w:rsidR="00444F50">
          <w:rPr>
            <w:noProof/>
            <w:webHidden/>
          </w:rPr>
          <w:fldChar w:fldCharType="separate"/>
        </w:r>
        <w:r w:rsidR="00444F50">
          <w:rPr>
            <w:noProof/>
            <w:webHidden/>
          </w:rPr>
          <w:t>4</w:t>
        </w:r>
        <w:r w:rsidR="00444F50">
          <w:rPr>
            <w:noProof/>
            <w:webHidden/>
          </w:rPr>
          <w:fldChar w:fldCharType="end"/>
        </w:r>
      </w:hyperlink>
    </w:p>
    <w:p w14:paraId="3E3F2BE6" w14:textId="4D225FC4"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20" w:history="1">
        <w:r w:rsidR="00444F50" w:rsidRPr="000429CF">
          <w:rPr>
            <w:rStyle w:val="Hyperlink"/>
            <w:noProof/>
          </w:rPr>
          <w:t>1.2</w:t>
        </w:r>
        <w:r w:rsidR="00444F50">
          <w:rPr>
            <w:rFonts w:asciiTheme="minorHAnsi" w:eastAsiaTheme="minorEastAsia" w:hAnsiTheme="minorHAnsi" w:cstheme="minorBidi"/>
            <w:noProof/>
            <w:sz w:val="22"/>
            <w:szCs w:val="22"/>
          </w:rPr>
          <w:tab/>
        </w:r>
        <w:r w:rsidR="00444F50" w:rsidRPr="000429CF">
          <w:rPr>
            <w:rStyle w:val="Hyperlink"/>
            <w:noProof/>
          </w:rPr>
          <w:t>Document Audience</w:t>
        </w:r>
        <w:r w:rsidR="00444F50">
          <w:rPr>
            <w:noProof/>
            <w:webHidden/>
          </w:rPr>
          <w:tab/>
        </w:r>
        <w:r w:rsidR="00444F50">
          <w:rPr>
            <w:noProof/>
            <w:webHidden/>
          </w:rPr>
          <w:fldChar w:fldCharType="begin"/>
        </w:r>
        <w:r w:rsidR="00444F50">
          <w:rPr>
            <w:noProof/>
            <w:webHidden/>
          </w:rPr>
          <w:instrText xml:space="preserve"> PAGEREF _Toc58422020 \h </w:instrText>
        </w:r>
        <w:r w:rsidR="00444F50">
          <w:rPr>
            <w:noProof/>
            <w:webHidden/>
          </w:rPr>
        </w:r>
        <w:r w:rsidR="00444F50">
          <w:rPr>
            <w:noProof/>
            <w:webHidden/>
          </w:rPr>
          <w:fldChar w:fldCharType="separate"/>
        </w:r>
        <w:r w:rsidR="00444F50">
          <w:rPr>
            <w:noProof/>
            <w:webHidden/>
          </w:rPr>
          <w:t>4</w:t>
        </w:r>
        <w:r w:rsidR="00444F50">
          <w:rPr>
            <w:noProof/>
            <w:webHidden/>
          </w:rPr>
          <w:fldChar w:fldCharType="end"/>
        </w:r>
      </w:hyperlink>
    </w:p>
    <w:p w14:paraId="1883EE86" w14:textId="3E258D36"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21" w:history="1">
        <w:r w:rsidR="00444F50" w:rsidRPr="000429CF">
          <w:rPr>
            <w:rStyle w:val="Hyperlink"/>
            <w:noProof/>
          </w:rPr>
          <w:t>1.2.1</w:t>
        </w:r>
        <w:r w:rsidR="00444F50">
          <w:rPr>
            <w:rFonts w:asciiTheme="minorHAnsi" w:eastAsiaTheme="minorEastAsia" w:hAnsiTheme="minorHAnsi" w:cstheme="minorBidi"/>
            <w:noProof/>
            <w:sz w:val="22"/>
            <w:szCs w:val="22"/>
          </w:rPr>
          <w:tab/>
        </w:r>
        <w:r w:rsidR="00444F50" w:rsidRPr="000429CF">
          <w:rPr>
            <w:rStyle w:val="Hyperlink"/>
            <w:noProof/>
          </w:rPr>
          <w:t>Stakeholder List</w:t>
        </w:r>
        <w:r w:rsidR="00444F50">
          <w:rPr>
            <w:noProof/>
            <w:webHidden/>
          </w:rPr>
          <w:tab/>
        </w:r>
        <w:r w:rsidR="00444F50">
          <w:rPr>
            <w:noProof/>
            <w:webHidden/>
          </w:rPr>
          <w:fldChar w:fldCharType="begin"/>
        </w:r>
        <w:r w:rsidR="00444F50">
          <w:rPr>
            <w:noProof/>
            <w:webHidden/>
          </w:rPr>
          <w:instrText xml:space="preserve"> PAGEREF _Toc58422021 \h </w:instrText>
        </w:r>
        <w:r w:rsidR="00444F50">
          <w:rPr>
            <w:noProof/>
            <w:webHidden/>
          </w:rPr>
        </w:r>
        <w:r w:rsidR="00444F50">
          <w:rPr>
            <w:noProof/>
            <w:webHidden/>
          </w:rPr>
          <w:fldChar w:fldCharType="separate"/>
        </w:r>
        <w:r w:rsidR="00444F50">
          <w:rPr>
            <w:noProof/>
            <w:webHidden/>
          </w:rPr>
          <w:t>4</w:t>
        </w:r>
        <w:r w:rsidR="00444F50">
          <w:rPr>
            <w:noProof/>
            <w:webHidden/>
          </w:rPr>
          <w:fldChar w:fldCharType="end"/>
        </w:r>
      </w:hyperlink>
    </w:p>
    <w:p w14:paraId="18624799" w14:textId="45EC4C5A"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22" w:history="1">
        <w:r w:rsidR="00444F50" w:rsidRPr="000429CF">
          <w:rPr>
            <w:rStyle w:val="Hyperlink"/>
            <w:noProof/>
          </w:rPr>
          <w:t>1.3</w:t>
        </w:r>
        <w:r w:rsidR="00444F50">
          <w:rPr>
            <w:rFonts w:asciiTheme="minorHAnsi" w:eastAsiaTheme="minorEastAsia" w:hAnsiTheme="minorHAnsi" w:cstheme="minorBidi"/>
            <w:noProof/>
            <w:sz w:val="22"/>
            <w:szCs w:val="22"/>
          </w:rPr>
          <w:tab/>
        </w:r>
        <w:r w:rsidR="00444F50" w:rsidRPr="000429CF">
          <w:rPr>
            <w:rStyle w:val="Hyperlink"/>
            <w:noProof/>
          </w:rPr>
          <w:t>Document Conventions</w:t>
        </w:r>
        <w:r w:rsidR="00444F50">
          <w:rPr>
            <w:noProof/>
            <w:webHidden/>
          </w:rPr>
          <w:tab/>
        </w:r>
        <w:r w:rsidR="00444F50">
          <w:rPr>
            <w:noProof/>
            <w:webHidden/>
          </w:rPr>
          <w:fldChar w:fldCharType="begin"/>
        </w:r>
        <w:r w:rsidR="00444F50">
          <w:rPr>
            <w:noProof/>
            <w:webHidden/>
          </w:rPr>
          <w:instrText xml:space="preserve"> PAGEREF _Toc58422022 \h </w:instrText>
        </w:r>
        <w:r w:rsidR="00444F50">
          <w:rPr>
            <w:noProof/>
            <w:webHidden/>
          </w:rPr>
        </w:r>
        <w:r w:rsidR="00444F50">
          <w:rPr>
            <w:noProof/>
            <w:webHidden/>
          </w:rPr>
          <w:fldChar w:fldCharType="separate"/>
        </w:r>
        <w:r w:rsidR="00444F50">
          <w:rPr>
            <w:noProof/>
            <w:webHidden/>
          </w:rPr>
          <w:t>7</w:t>
        </w:r>
        <w:r w:rsidR="00444F50">
          <w:rPr>
            <w:noProof/>
            <w:webHidden/>
          </w:rPr>
          <w:fldChar w:fldCharType="end"/>
        </w:r>
      </w:hyperlink>
    </w:p>
    <w:p w14:paraId="0D6185E9" w14:textId="089293F2"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23" w:history="1">
        <w:r w:rsidR="00444F50" w:rsidRPr="000429CF">
          <w:rPr>
            <w:rStyle w:val="Hyperlink"/>
            <w:noProof/>
          </w:rPr>
          <w:t>1.3.1</w:t>
        </w:r>
        <w:r w:rsidR="00444F50">
          <w:rPr>
            <w:rFonts w:asciiTheme="minorHAnsi" w:eastAsiaTheme="minorEastAsia" w:hAnsiTheme="minorHAnsi" w:cstheme="minorBidi"/>
            <w:noProof/>
            <w:sz w:val="22"/>
            <w:szCs w:val="22"/>
          </w:rPr>
          <w:tab/>
        </w:r>
        <w:r w:rsidR="00444F50" w:rsidRPr="000429CF">
          <w:rPr>
            <w:rStyle w:val="Hyperlink"/>
            <w:noProof/>
          </w:rPr>
          <w:t>Terminology</w:t>
        </w:r>
        <w:r w:rsidR="00444F50">
          <w:rPr>
            <w:noProof/>
            <w:webHidden/>
          </w:rPr>
          <w:tab/>
        </w:r>
        <w:r w:rsidR="00444F50">
          <w:rPr>
            <w:noProof/>
            <w:webHidden/>
          </w:rPr>
          <w:fldChar w:fldCharType="begin"/>
        </w:r>
        <w:r w:rsidR="00444F50">
          <w:rPr>
            <w:noProof/>
            <w:webHidden/>
          </w:rPr>
          <w:instrText xml:space="preserve"> PAGEREF _Toc58422023 \h </w:instrText>
        </w:r>
        <w:r w:rsidR="00444F50">
          <w:rPr>
            <w:noProof/>
            <w:webHidden/>
          </w:rPr>
        </w:r>
        <w:r w:rsidR="00444F50">
          <w:rPr>
            <w:noProof/>
            <w:webHidden/>
          </w:rPr>
          <w:fldChar w:fldCharType="separate"/>
        </w:r>
        <w:r w:rsidR="00444F50">
          <w:rPr>
            <w:noProof/>
            <w:webHidden/>
          </w:rPr>
          <w:t>7</w:t>
        </w:r>
        <w:r w:rsidR="00444F50">
          <w:rPr>
            <w:noProof/>
            <w:webHidden/>
          </w:rPr>
          <w:fldChar w:fldCharType="end"/>
        </w:r>
      </w:hyperlink>
    </w:p>
    <w:p w14:paraId="715B0080" w14:textId="796B2853" w:rsidR="00444F50" w:rsidRDefault="0085096A">
      <w:pPr>
        <w:pStyle w:val="TOC1"/>
        <w:tabs>
          <w:tab w:val="left" w:pos="400"/>
        </w:tabs>
        <w:rPr>
          <w:rFonts w:asciiTheme="minorHAnsi" w:eastAsiaTheme="minorEastAsia" w:hAnsiTheme="minorHAnsi" w:cstheme="minorBidi"/>
          <w:noProof/>
          <w:sz w:val="22"/>
          <w:szCs w:val="22"/>
        </w:rPr>
      </w:pPr>
      <w:hyperlink w:anchor="_Toc58422024" w:history="1">
        <w:r w:rsidR="00444F50" w:rsidRPr="000429CF">
          <w:rPr>
            <w:rStyle w:val="Hyperlink"/>
            <w:noProof/>
          </w:rPr>
          <w:t>2</w:t>
        </w:r>
        <w:r w:rsidR="00444F50">
          <w:rPr>
            <w:rFonts w:asciiTheme="minorHAnsi" w:eastAsiaTheme="minorEastAsia" w:hAnsiTheme="minorHAnsi" w:cstheme="minorBidi"/>
            <w:noProof/>
            <w:sz w:val="22"/>
            <w:szCs w:val="22"/>
          </w:rPr>
          <w:tab/>
        </w:r>
        <w:r w:rsidR="00444F50" w:rsidRPr="000429CF">
          <w:rPr>
            <w:rStyle w:val="Hyperlink"/>
            <w:noProof/>
          </w:rPr>
          <w:t>Function Group Description</w:t>
        </w:r>
        <w:r w:rsidR="00444F50">
          <w:rPr>
            <w:noProof/>
            <w:webHidden/>
          </w:rPr>
          <w:tab/>
        </w:r>
        <w:r w:rsidR="00444F50">
          <w:rPr>
            <w:noProof/>
            <w:webHidden/>
          </w:rPr>
          <w:fldChar w:fldCharType="begin"/>
        </w:r>
        <w:r w:rsidR="00444F50">
          <w:rPr>
            <w:noProof/>
            <w:webHidden/>
          </w:rPr>
          <w:instrText xml:space="preserve"> PAGEREF _Toc58422024 \h </w:instrText>
        </w:r>
        <w:r w:rsidR="00444F50">
          <w:rPr>
            <w:noProof/>
            <w:webHidden/>
          </w:rPr>
        </w:r>
        <w:r w:rsidR="00444F50">
          <w:rPr>
            <w:noProof/>
            <w:webHidden/>
          </w:rPr>
          <w:fldChar w:fldCharType="separate"/>
        </w:r>
        <w:r w:rsidR="00444F50">
          <w:rPr>
            <w:noProof/>
            <w:webHidden/>
          </w:rPr>
          <w:t>8</w:t>
        </w:r>
        <w:r w:rsidR="00444F50">
          <w:rPr>
            <w:noProof/>
            <w:webHidden/>
          </w:rPr>
          <w:fldChar w:fldCharType="end"/>
        </w:r>
      </w:hyperlink>
    </w:p>
    <w:p w14:paraId="4B2F2BEE" w14:textId="431EB699"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25" w:history="1">
        <w:r w:rsidR="00444F50" w:rsidRPr="000429CF">
          <w:rPr>
            <w:rStyle w:val="Hyperlink"/>
            <w:noProof/>
          </w:rPr>
          <w:t>2.1</w:t>
        </w:r>
        <w:r w:rsidR="00444F50">
          <w:rPr>
            <w:rFonts w:asciiTheme="minorHAnsi" w:eastAsiaTheme="minorEastAsia" w:hAnsiTheme="minorHAnsi" w:cstheme="minorBidi"/>
            <w:noProof/>
            <w:sz w:val="22"/>
            <w:szCs w:val="22"/>
          </w:rPr>
          <w:tab/>
        </w:r>
        <w:r w:rsidR="00444F50" w:rsidRPr="000429CF">
          <w:rPr>
            <w:rStyle w:val="Hyperlink"/>
            <w:noProof/>
          </w:rPr>
          <w:t>Center Stack Display System Logical System Behavior</w:t>
        </w:r>
        <w:r w:rsidR="00444F50">
          <w:rPr>
            <w:noProof/>
            <w:webHidden/>
          </w:rPr>
          <w:tab/>
        </w:r>
        <w:r w:rsidR="00444F50">
          <w:rPr>
            <w:noProof/>
            <w:webHidden/>
          </w:rPr>
          <w:fldChar w:fldCharType="begin"/>
        </w:r>
        <w:r w:rsidR="00444F50">
          <w:rPr>
            <w:noProof/>
            <w:webHidden/>
          </w:rPr>
          <w:instrText xml:space="preserve"> PAGEREF _Toc58422025 \h </w:instrText>
        </w:r>
        <w:r w:rsidR="00444F50">
          <w:rPr>
            <w:noProof/>
            <w:webHidden/>
          </w:rPr>
        </w:r>
        <w:r w:rsidR="00444F50">
          <w:rPr>
            <w:noProof/>
            <w:webHidden/>
          </w:rPr>
          <w:fldChar w:fldCharType="separate"/>
        </w:r>
        <w:r w:rsidR="00444F50">
          <w:rPr>
            <w:noProof/>
            <w:webHidden/>
          </w:rPr>
          <w:t>8</w:t>
        </w:r>
        <w:r w:rsidR="00444F50">
          <w:rPr>
            <w:noProof/>
            <w:webHidden/>
          </w:rPr>
          <w:fldChar w:fldCharType="end"/>
        </w:r>
      </w:hyperlink>
    </w:p>
    <w:p w14:paraId="6BB525FF" w14:textId="2F5B652F"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26" w:history="1">
        <w:r w:rsidR="00444F50" w:rsidRPr="000429CF">
          <w:rPr>
            <w:rStyle w:val="Hyperlink"/>
            <w:noProof/>
          </w:rPr>
          <w:t>2.2</w:t>
        </w:r>
        <w:r w:rsidR="00444F50">
          <w:rPr>
            <w:rFonts w:asciiTheme="minorHAnsi" w:eastAsiaTheme="minorEastAsia" w:hAnsiTheme="minorHAnsi" w:cstheme="minorBidi"/>
            <w:noProof/>
            <w:sz w:val="22"/>
            <w:szCs w:val="22"/>
          </w:rPr>
          <w:tab/>
        </w:r>
        <w:r w:rsidR="00444F50" w:rsidRPr="000429CF">
          <w:rPr>
            <w:rStyle w:val="Hyperlink"/>
            <w:noProof/>
          </w:rPr>
          <w:t>Logical System Properties</w:t>
        </w:r>
        <w:r w:rsidR="00444F50">
          <w:rPr>
            <w:noProof/>
            <w:webHidden/>
          </w:rPr>
          <w:tab/>
        </w:r>
        <w:r w:rsidR="00444F50">
          <w:rPr>
            <w:noProof/>
            <w:webHidden/>
          </w:rPr>
          <w:fldChar w:fldCharType="begin"/>
        </w:r>
        <w:r w:rsidR="00444F50">
          <w:rPr>
            <w:noProof/>
            <w:webHidden/>
          </w:rPr>
          <w:instrText xml:space="preserve"> PAGEREF _Toc58422026 \h </w:instrText>
        </w:r>
        <w:r w:rsidR="00444F50">
          <w:rPr>
            <w:noProof/>
            <w:webHidden/>
          </w:rPr>
        </w:r>
        <w:r w:rsidR="00444F50">
          <w:rPr>
            <w:noProof/>
            <w:webHidden/>
          </w:rPr>
          <w:fldChar w:fldCharType="separate"/>
        </w:r>
        <w:r w:rsidR="00444F50">
          <w:rPr>
            <w:noProof/>
            <w:webHidden/>
          </w:rPr>
          <w:t>9</w:t>
        </w:r>
        <w:r w:rsidR="00444F50">
          <w:rPr>
            <w:noProof/>
            <w:webHidden/>
          </w:rPr>
          <w:fldChar w:fldCharType="end"/>
        </w:r>
      </w:hyperlink>
    </w:p>
    <w:p w14:paraId="1F7F8DFE" w14:textId="304B081D"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27" w:history="1">
        <w:r w:rsidR="00444F50" w:rsidRPr="000429CF">
          <w:rPr>
            <w:rStyle w:val="Hyperlink"/>
            <w:noProof/>
          </w:rPr>
          <w:t>2.3</w:t>
        </w:r>
        <w:r w:rsidR="00444F50">
          <w:rPr>
            <w:rFonts w:asciiTheme="minorHAnsi" w:eastAsiaTheme="minorEastAsia" w:hAnsiTheme="minorHAnsi" w:cstheme="minorBidi"/>
            <w:noProof/>
            <w:sz w:val="22"/>
            <w:szCs w:val="22"/>
          </w:rPr>
          <w:tab/>
        </w:r>
        <w:r w:rsidR="00444F50" w:rsidRPr="000429CF">
          <w:rPr>
            <w:rStyle w:val="Hyperlink"/>
            <w:noProof/>
          </w:rPr>
          <w:t>Logical System Requirements</w:t>
        </w:r>
        <w:r w:rsidR="00444F50">
          <w:rPr>
            <w:noProof/>
            <w:webHidden/>
          </w:rPr>
          <w:tab/>
        </w:r>
        <w:r w:rsidR="00444F50">
          <w:rPr>
            <w:noProof/>
            <w:webHidden/>
          </w:rPr>
          <w:fldChar w:fldCharType="begin"/>
        </w:r>
        <w:r w:rsidR="00444F50">
          <w:rPr>
            <w:noProof/>
            <w:webHidden/>
          </w:rPr>
          <w:instrText xml:space="preserve"> PAGEREF _Toc58422027 \h </w:instrText>
        </w:r>
        <w:r w:rsidR="00444F50">
          <w:rPr>
            <w:noProof/>
            <w:webHidden/>
          </w:rPr>
        </w:r>
        <w:r w:rsidR="00444F50">
          <w:rPr>
            <w:noProof/>
            <w:webHidden/>
          </w:rPr>
          <w:fldChar w:fldCharType="separate"/>
        </w:r>
        <w:r w:rsidR="00444F50">
          <w:rPr>
            <w:noProof/>
            <w:webHidden/>
          </w:rPr>
          <w:t>10</w:t>
        </w:r>
        <w:r w:rsidR="00444F50">
          <w:rPr>
            <w:noProof/>
            <w:webHidden/>
          </w:rPr>
          <w:fldChar w:fldCharType="end"/>
        </w:r>
      </w:hyperlink>
    </w:p>
    <w:p w14:paraId="7B77018B" w14:textId="65B8B7A3" w:rsidR="00444F50" w:rsidRDefault="0085096A">
      <w:pPr>
        <w:pStyle w:val="TOC1"/>
        <w:tabs>
          <w:tab w:val="left" w:pos="400"/>
        </w:tabs>
        <w:rPr>
          <w:rFonts w:asciiTheme="minorHAnsi" w:eastAsiaTheme="minorEastAsia" w:hAnsiTheme="minorHAnsi" w:cstheme="minorBidi"/>
          <w:noProof/>
          <w:sz w:val="22"/>
          <w:szCs w:val="22"/>
        </w:rPr>
      </w:pPr>
      <w:hyperlink w:anchor="_Toc58422028" w:history="1">
        <w:r w:rsidR="00444F50" w:rsidRPr="000429CF">
          <w:rPr>
            <w:rStyle w:val="Hyperlink"/>
            <w:noProof/>
          </w:rPr>
          <w:t>3</w:t>
        </w:r>
        <w:r w:rsidR="00444F50">
          <w:rPr>
            <w:rFonts w:asciiTheme="minorHAnsi" w:eastAsiaTheme="minorEastAsia" w:hAnsiTheme="minorHAnsi" w:cstheme="minorBidi"/>
            <w:noProof/>
            <w:sz w:val="22"/>
            <w:szCs w:val="22"/>
          </w:rPr>
          <w:tab/>
        </w:r>
        <w:r w:rsidR="00444F50" w:rsidRPr="000429CF">
          <w:rPr>
            <w:rStyle w:val="Hyperlink"/>
            <w:noProof/>
          </w:rPr>
          <w:t>Operational modes and states</w:t>
        </w:r>
        <w:r w:rsidR="00444F50">
          <w:rPr>
            <w:noProof/>
            <w:webHidden/>
          </w:rPr>
          <w:tab/>
        </w:r>
        <w:r w:rsidR="00444F50">
          <w:rPr>
            <w:noProof/>
            <w:webHidden/>
          </w:rPr>
          <w:fldChar w:fldCharType="begin"/>
        </w:r>
        <w:r w:rsidR="00444F50">
          <w:rPr>
            <w:noProof/>
            <w:webHidden/>
          </w:rPr>
          <w:instrText xml:space="preserve"> PAGEREF _Toc58422028 \h </w:instrText>
        </w:r>
        <w:r w:rsidR="00444F50">
          <w:rPr>
            <w:noProof/>
            <w:webHidden/>
          </w:rPr>
        </w:r>
        <w:r w:rsidR="00444F50">
          <w:rPr>
            <w:noProof/>
            <w:webHidden/>
          </w:rPr>
          <w:fldChar w:fldCharType="separate"/>
        </w:r>
        <w:r w:rsidR="00444F50">
          <w:rPr>
            <w:noProof/>
            <w:webHidden/>
          </w:rPr>
          <w:t>12</w:t>
        </w:r>
        <w:r w:rsidR="00444F50">
          <w:rPr>
            <w:noProof/>
            <w:webHidden/>
          </w:rPr>
          <w:fldChar w:fldCharType="end"/>
        </w:r>
      </w:hyperlink>
    </w:p>
    <w:p w14:paraId="1F831B26" w14:textId="75BB2EA8"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29" w:history="1">
        <w:r w:rsidR="00444F50" w:rsidRPr="000429CF">
          <w:rPr>
            <w:rStyle w:val="Hyperlink"/>
            <w:noProof/>
          </w:rPr>
          <w:t>3.1</w:t>
        </w:r>
        <w:r w:rsidR="00444F50">
          <w:rPr>
            <w:rFonts w:asciiTheme="minorHAnsi" w:eastAsiaTheme="minorEastAsia" w:hAnsiTheme="minorHAnsi" w:cstheme="minorBidi"/>
            <w:noProof/>
            <w:sz w:val="22"/>
            <w:szCs w:val="22"/>
          </w:rPr>
          <w:tab/>
        </w:r>
        <w:r w:rsidR="00444F50" w:rsidRPr="000429CF">
          <w:rPr>
            <w:rStyle w:val="Hyperlink"/>
            <w:noProof/>
          </w:rPr>
          <w:t>Add NFC key InnerSTM</w:t>
        </w:r>
        <w:r w:rsidR="00444F50">
          <w:rPr>
            <w:noProof/>
            <w:webHidden/>
          </w:rPr>
          <w:tab/>
        </w:r>
        <w:r w:rsidR="00444F50">
          <w:rPr>
            <w:noProof/>
            <w:webHidden/>
          </w:rPr>
          <w:fldChar w:fldCharType="begin"/>
        </w:r>
        <w:r w:rsidR="00444F50">
          <w:rPr>
            <w:noProof/>
            <w:webHidden/>
          </w:rPr>
          <w:instrText xml:space="preserve"> PAGEREF _Toc58422029 \h </w:instrText>
        </w:r>
        <w:r w:rsidR="00444F50">
          <w:rPr>
            <w:noProof/>
            <w:webHidden/>
          </w:rPr>
        </w:r>
        <w:r w:rsidR="00444F50">
          <w:rPr>
            <w:noProof/>
            <w:webHidden/>
          </w:rPr>
          <w:fldChar w:fldCharType="separate"/>
        </w:r>
        <w:r w:rsidR="00444F50">
          <w:rPr>
            <w:noProof/>
            <w:webHidden/>
          </w:rPr>
          <w:t>12</w:t>
        </w:r>
        <w:r w:rsidR="00444F50">
          <w:rPr>
            <w:noProof/>
            <w:webHidden/>
          </w:rPr>
          <w:fldChar w:fldCharType="end"/>
        </w:r>
      </w:hyperlink>
    </w:p>
    <w:p w14:paraId="03B538C8" w14:textId="76C9E23E"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0" w:history="1">
        <w:r w:rsidR="00444F50" w:rsidRPr="000429CF">
          <w:rPr>
            <w:rStyle w:val="Hyperlink"/>
            <w:noProof/>
          </w:rPr>
          <w:t>3.1.1</w:t>
        </w:r>
        <w:r w:rsidR="00444F50">
          <w:rPr>
            <w:rFonts w:asciiTheme="minorHAnsi" w:eastAsiaTheme="minorEastAsia" w:hAnsiTheme="minorHAnsi" w:cstheme="minorBidi"/>
            <w:noProof/>
            <w:sz w:val="22"/>
            <w:szCs w:val="22"/>
          </w:rPr>
          <w:tab/>
        </w:r>
        <w:r w:rsidR="00444F50" w:rsidRPr="000429CF">
          <w:rPr>
            <w:rStyle w:val="Hyperlink"/>
            <w:noProof/>
          </w:rPr>
          <w:t>Add NFC key InnerSTM states</w:t>
        </w:r>
        <w:r w:rsidR="00444F50">
          <w:rPr>
            <w:noProof/>
            <w:webHidden/>
          </w:rPr>
          <w:tab/>
        </w:r>
        <w:r w:rsidR="00444F50">
          <w:rPr>
            <w:noProof/>
            <w:webHidden/>
          </w:rPr>
          <w:fldChar w:fldCharType="begin"/>
        </w:r>
        <w:r w:rsidR="00444F50">
          <w:rPr>
            <w:noProof/>
            <w:webHidden/>
          </w:rPr>
          <w:instrText xml:space="preserve"> PAGEREF _Toc58422030 \h </w:instrText>
        </w:r>
        <w:r w:rsidR="00444F50">
          <w:rPr>
            <w:noProof/>
            <w:webHidden/>
          </w:rPr>
        </w:r>
        <w:r w:rsidR="00444F50">
          <w:rPr>
            <w:noProof/>
            <w:webHidden/>
          </w:rPr>
          <w:fldChar w:fldCharType="separate"/>
        </w:r>
        <w:r w:rsidR="00444F50">
          <w:rPr>
            <w:noProof/>
            <w:webHidden/>
          </w:rPr>
          <w:t>13</w:t>
        </w:r>
        <w:r w:rsidR="00444F50">
          <w:rPr>
            <w:noProof/>
            <w:webHidden/>
          </w:rPr>
          <w:fldChar w:fldCharType="end"/>
        </w:r>
      </w:hyperlink>
    </w:p>
    <w:p w14:paraId="5A4FF811" w14:textId="47507683"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1" w:history="1">
        <w:r w:rsidR="00444F50" w:rsidRPr="000429CF">
          <w:rPr>
            <w:rStyle w:val="Hyperlink"/>
            <w:noProof/>
          </w:rPr>
          <w:t>3.1.2</w:t>
        </w:r>
        <w:r w:rsidR="00444F50">
          <w:rPr>
            <w:rFonts w:asciiTheme="minorHAnsi" w:eastAsiaTheme="minorEastAsia" w:hAnsiTheme="minorHAnsi" w:cstheme="minorBidi"/>
            <w:noProof/>
            <w:sz w:val="22"/>
            <w:szCs w:val="22"/>
          </w:rPr>
          <w:tab/>
        </w:r>
        <w:r w:rsidR="00444F50" w:rsidRPr="000429CF">
          <w:rPr>
            <w:rStyle w:val="Hyperlink"/>
            <w:noProof/>
          </w:rPr>
          <w:t>Add NFC key InnerSTM requirements</w:t>
        </w:r>
        <w:r w:rsidR="00444F50">
          <w:rPr>
            <w:noProof/>
            <w:webHidden/>
          </w:rPr>
          <w:tab/>
        </w:r>
        <w:r w:rsidR="00444F50">
          <w:rPr>
            <w:noProof/>
            <w:webHidden/>
          </w:rPr>
          <w:fldChar w:fldCharType="begin"/>
        </w:r>
        <w:r w:rsidR="00444F50">
          <w:rPr>
            <w:noProof/>
            <w:webHidden/>
          </w:rPr>
          <w:instrText xml:space="preserve"> PAGEREF _Toc58422031 \h </w:instrText>
        </w:r>
        <w:r w:rsidR="00444F50">
          <w:rPr>
            <w:noProof/>
            <w:webHidden/>
          </w:rPr>
        </w:r>
        <w:r w:rsidR="00444F50">
          <w:rPr>
            <w:noProof/>
            <w:webHidden/>
          </w:rPr>
          <w:fldChar w:fldCharType="separate"/>
        </w:r>
        <w:r w:rsidR="00444F50">
          <w:rPr>
            <w:noProof/>
            <w:webHidden/>
          </w:rPr>
          <w:t>13</w:t>
        </w:r>
        <w:r w:rsidR="00444F50">
          <w:rPr>
            <w:noProof/>
            <w:webHidden/>
          </w:rPr>
          <w:fldChar w:fldCharType="end"/>
        </w:r>
      </w:hyperlink>
    </w:p>
    <w:p w14:paraId="48EC92D8" w14:textId="2CB3C931"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32" w:history="1">
        <w:r w:rsidR="00444F50" w:rsidRPr="000429CF">
          <w:rPr>
            <w:rStyle w:val="Hyperlink"/>
            <w:noProof/>
          </w:rPr>
          <w:t>3.2</w:t>
        </w:r>
        <w:r w:rsidR="00444F50">
          <w:rPr>
            <w:rFonts w:asciiTheme="minorHAnsi" w:eastAsiaTheme="minorEastAsia" w:hAnsiTheme="minorHAnsi" w:cstheme="minorBidi"/>
            <w:noProof/>
            <w:sz w:val="22"/>
            <w:szCs w:val="22"/>
          </w:rPr>
          <w:tab/>
        </w:r>
        <w:r w:rsidR="00444F50" w:rsidRPr="000429CF">
          <w:rPr>
            <w:rStyle w:val="Hyperlink"/>
            <w:noProof/>
          </w:rPr>
          <w:t>HMI</w:t>
        </w:r>
        <w:r w:rsidR="00444F50">
          <w:rPr>
            <w:noProof/>
            <w:webHidden/>
          </w:rPr>
          <w:tab/>
        </w:r>
        <w:r w:rsidR="00444F50">
          <w:rPr>
            <w:noProof/>
            <w:webHidden/>
          </w:rPr>
          <w:fldChar w:fldCharType="begin"/>
        </w:r>
        <w:r w:rsidR="00444F50">
          <w:rPr>
            <w:noProof/>
            <w:webHidden/>
          </w:rPr>
          <w:instrText xml:space="preserve"> PAGEREF _Toc58422032 \h </w:instrText>
        </w:r>
        <w:r w:rsidR="00444F50">
          <w:rPr>
            <w:noProof/>
            <w:webHidden/>
          </w:rPr>
        </w:r>
        <w:r w:rsidR="00444F50">
          <w:rPr>
            <w:noProof/>
            <w:webHidden/>
          </w:rPr>
          <w:fldChar w:fldCharType="separate"/>
        </w:r>
        <w:r w:rsidR="00444F50">
          <w:rPr>
            <w:noProof/>
            <w:webHidden/>
          </w:rPr>
          <w:t>17</w:t>
        </w:r>
        <w:r w:rsidR="00444F50">
          <w:rPr>
            <w:noProof/>
            <w:webHidden/>
          </w:rPr>
          <w:fldChar w:fldCharType="end"/>
        </w:r>
      </w:hyperlink>
    </w:p>
    <w:p w14:paraId="36CA4D2C" w14:textId="134027BA"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3" w:history="1">
        <w:r w:rsidR="00444F50" w:rsidRPr="000429CF">
          <w:rPr>
            <w:rStyle w:val="Hyperlink"/>
            <w:noProof/>
          </w:rPr>
          <w:t>3.2.1</w:t>
        </w:r>
        <w:r w:rsidR="00444F50">
          <w:rPr>
            <w:rFonts w:asciiTheme="minorHAnsi" w:eastAsiaTheme="minorEastAsia" w:hAnsiTheme="minorHAnsi" w:cstheme="minorBidi"/>
            <w:noProof/>
            <w:sz w:val="22"/>
            <w:szCs w:val="22"/>
          </w:rPr>
          <w:tab/>
        </w:r>
        <w:r w:rsidR="00444F50" w:rsidRPr="000429CF">
          <w:rPr>
            <w:rStyle w:val="Hyperlink"/>
            <w:noProof/>
          </w:rPr>
          <w:t>HMI states</w:t>
        </w:r>
        <w:r w:rsidR="00444F50">
          <w:rPr>
            <w:noProof/>
            <w:webHidden/>
          </w:rPr>
          <w:tab/>
        </w:r>
        <w:r w:rsidR="00444F50">
          <w:rPr>
            <w:noProof/>
            <w:webHidden/>
          </w:rPr>
          <w:fldChar w:fldCharType="begin"/>
        </w:r>
        <w:r w:rsidR="00444F50">
          <w:rPr>
            <w:noProof/>
            <w:webHidden/>
          </w:rPr>
          <w:instrText xml:space="preserve"> PAGEREF _Toc58422033 \h </w:instrText>
        </w:r>
        <w:r w:rsidR="00444F50">
          <w:rPr>
            <w:noProof/>
            <w:webHidden/>
          </w:rPr>
        </w:r>
        <w:r w:rsidR="00444F50">
          <w:rPr>
            <w:noProof/>
            <w:webHidden/>
          </w:rPr>
          <w:fldChar w:fldCharType="separate"/>
        </w:r>
        <w:r w:rsidR="00444F50">
          <w:rPr>
            <w:noProof/>
            <w:webHidden/>
          </w:rPr>
          <w:t>17</w:t>
        </w:r>
        <w:r w:rsidR="00444F50">
          <w:rPr>
            <w:noProof/>
            <w:webHidden/>
          </w:rPr>
          <w:fldChar w:fldCharType="end"/>
        </w:r>
      </w:hyperlink>
    </w:p>
    <w:p w14:paraId="09FF6F9F" w14:textId="6DE06EE3"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4" w:history="1">
        <w:r w:rsidR="00444F50" w:rsidRPr="000429CF">
          <w:rPr>
            <w:rStyle w:val="Hyperlink"/>
            <w:noProof/>
          </w:rPr>
          <w:t>3.2.2</w:t>
        </w:r>
        <w:r w:rsidR="00444F50">
          <w:rPr>
            <w:rFonts w:asciiTheme="minorHAnsi" w:eastAsiaTheme="minorEastAsia" w:hAnsiTheme="minorHAnsi" w:cstheme="minorBidi"/>
            <w:noProof/>
            <w:sz w:val="22"/>
            <w:szCs w:val="22"/>
          </w:rPr>
          <w:tab/>
        </w:r>
        <w:r w:rsidR="00444F50" w:rsidRPr="000429CF">
          <w:rPr>
            <w:rStyle w:val="Hyperlink"/>
            <w:noProof/>
          </w:rPr>
          <w:t>HMI requirements</w:t>
        </w:r>
        <w:r w:rsidR="00444F50">
          <w:rPr>
            <w:noProof/>
            <w:webHidden/>
          </w:rPr>
          <w:tab/>
        </w:r>
        <w:r w:rsidR="00444F50">
          <w:rPr>
            <w:noProof/>
            <w:webHidden/>
          </w:rPr>
          <w:fldChar w:fldCharType="begin"/>
        </w:r>
        <w:r w:rsidR="00444F50">
          <w:rPr>
            <w:noProof/>
            <w:webHidden/>
          </w:rPr>
          <w:instrText xml:space="preserve"> PAGEREF _Toc58422034 \h </w:instrText>
        </w:r>
        <w:r w:rsidR="00444F50">
          <w:rPr>
            <w:noProof/>
            <w:webHidden/>
          </w:rPr>
        </w:r>
        <w:r w:rsidR="00444F50">
          <w:rPr>
            <w:noProof/>
            <w:webHidden/>
          </w:rPr>
          <w:fldChar w:fldCharType="separate"/>
        </w:r>
        <w:r w:rsidR="00444F50">
          <w:rPr>
            <w:noProof/>
            <w:webHidden/>
          </w:rPr>
          <w:t>19</w:t>
        </w:r>
        <w:r w:rsidR="00444F50">
          <w:rPr>
            <w:noProof/>
            <w:webHidden/>
          </w:rPr>
          <w:fldChar w:fldCharType="end"/>
        </w:r>
      </w:hyperlink>
    </w:p>
    <w:p w14:paraId="2769EA0D" w14:textId="76BF9F57"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35" w:history="1">
        <w:r w:rsidR="00444F50" w:rsidRPr="000429CF">
          <w:rPr>
            <w:rStyle w:val="Hyperlink"/>
            <w:noProof/>
          </w:rPr>
          <w:t>3.3</w:t>
        </w:r>
        <w:r w:rsidR="00444F50">
          <w:rPr>
            <w:rFonts w:asciiTheme="minorHAnsi" w:eastAsiaTheme="minorEastAsia" w:hAnsiTheme="minorHAnsi" w:cstheme="minorBidi"/>
            <w:noProof/>
            <w:sz w:val="22"/>
            <w:szCs w:val="22"/>
          </w:rPr>
          <w:tab/>
        </w:r>
        <w:r w:rsidR="00444F50" w:rsidRPr="000429CF">
          <w:rPr>
            <w:rStyle w:val="Hyperlink"/>
            <w:noProof/>
          </w:rPr>
          <w:t>MyKey Management Inner STM</w:t>
        </w:r>
        <w:r w:rsidR="00444F50">
          <w:rPr>
            <w:noProof/>
            <w:webHidden/>
          </w:rPr>
          <w:tab/>
        </w:r>
        <w:r w:rsidR="00444F50">
          <w:rPr>
            <w:noProof/>
            <w:webHidden/>
          </w:rPr>
          <w:fldChar w:fldCharType="begin"/>
        </w:r>
        <w:r w:rsidR="00444F50">
          <w:rPr>
            <w:noProof/>
            <w:webHidden/>
          </w:rPr>
          <w:instrText xml:space="preserve"> PAGEREF _Toc58422035 \h </w:instrText>
        </w:r>
        <w:r w:rsidR="00444F50">
          <w:rPr>
            <w:noProof/>
            <w:webHidden/>
          </w:rPr>
        </w:r>
        <w:r w:rsidR="00444F50">
          <w:rPr>
            <w:noProof/>
            <w:webHidden/>
          </w:rPr>
          <w:fldChar w:fldCharType="separate"/>
        </w:r>
        <w:r w:rsidR="00444F50">
          <w:rPr>
            <w:noProof/>
            <w:webHidden/>
          </w:rPr>
          <w:t>28</w:t>
        </w:r>
        <w:r w:rsidR="00444F50">
          <w:rPr>
            <w:noProof/>
            <w:webHidden/>
          </w:rPr>
          <w:fldChar w:fldCharType="end"/>
        </w:r>
      </w:hyperlink>
    </w:p>
    <w:p w14:paraId="2544AC8C" w14:textId="706E3194"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6" w:history="1">
        <w:r w:rsidR="00444F50" w:rsidRPr="000429CF">
          <w:rPr>
            <w:rStyle w:val="Hyperlink"/>
            <w:noProof/>
          </w:rPr>
          <w:t>3.3.1</w:t>
        </w:r>
        <w:r w:rsidR="00444F50">
          <w:rPr>
            <w:rFonts w:asciiTheme="minorHAnsi" w:eastAsiaTheme="minorEastAsia" w:hAnsiTheme="minorHAnsi" w:cstheme="minorBidi"/>
            <w:noProof/>
            <w:sz w:val="22"/>
            <w:szCs w:val="22"/>
          </w:rPr>
          <w:tab/>
        </w:r>
        <w:r w:rsidR="00444F50" w:rsidRPr="000429CF">
          <w:rPr>
            <w:rStyle w:val="Hyperlink"/>
            <w:noProof/>
          </w:rPr>
          <w:t>MyKey Management Inner STM states</w:t>
        </w:r>
        <w:r w:rsidR="00444F50">
          <w:rPr>
            <w:noProof/>
            <w:webHidden/>
          </w:rPr>
          <w:tab/>
        </w:r>
        <w:r w:rsidR="00444F50">
          <w:rPr>
            <w:noProof/>
            <w:webHidden/>
          </w:rPr>
          <w:fldChar w:fldCharType="begin"/>
        </w:r>
        <w:r w:rsidR="00444F50">
          <w:rPr>
            <w:noProof/>
            <w:webHidden/>
          </w:rPr>
          <w:instrText xml:space="preserve"> PAGEREF _Toc58422036 \h </w:instrText>
        </w:r>
        <w:r w:rsidR="00444F50">
          <w:rPr>
            <w:noProof/>
            <w:webHidden/>
          </w:rPr>
        </w:r>
        <w:r w:rsidR="00444F50">
          <w:rPr>
            <w:noProof/>
            <w:webHidden/>
          </w:rPr>
          <w:fldChar w:fldCharType="separate"/>
        </w:r>
        <w:r w:rsidR="00444F50">
          <w:rPr>
            <w:noProof/>
            <w:webHidden/>
          </w:rPr>
          <w:t>28</w:t>
        </w:r>
        <w:r w:rsidR="00444F50">
          <w:rPr>
            <w:noProof/>
            <w:webHidden/>
          </w:rPr>
          <w:fldChar w:fldCharType="end"/>
        </w:r>
      </w:hyperlink>
    </w:p>
    <w:p w14:paraId="569C36B2" w14:textId="04B08871"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7" w:history="1">
        <w:r w:rsidR="00444F50" w:rsidRPr="000429CF">
          <w:rPr>
            <w:rStyle w:val="Hyperlink"/>
            <w:noProof/>
          </w:rPr>
          <w:t>3.3.2</w:t>
        </w:r>
        <w:r w:rsidR="00444F50">
          <w:rPr>
            <w:rFonts w:asciiTheme="minorHAnsi" w:eastAsiaTheme="minorEastAsia" w:hAnsiTheme="minorHAnsi" w:cstheme="minorBidi"/>
            <w:noProof/>
            <w:sz w:val="22"/>
            <w:szCs w:val="22"/>
          </w:rPr>
          <w:tab/>
        </w:r>
        <w:r w:rsidR="00444F50" w:rsidRPr="000429CF">
          <w:rPr>
            <w:rStyle w:val="Hyperlink"/>
            <w:noProof/>
          </w:rPr>
          <w:t>MyKey Management Inner STM requirements</w:t>
        </w:r>
        <w:r w:rsidR="00444F50">
          <w:rPr>
            <w:noProof/>
            <w:webHidden/>
          </w:rPr>
          <w:tab/>
        </w:r>
        <w:r w:rsidR="00444F50">
          <w:rPr>
            <w:noProof/>
            <w:webHidden/>
          </w:rPr>
          <w:fldChar w:fldCharType="begin"/>
        </w:r>
        <w:r w:rsidR="00444F50">
          <w:rPr>
            <w:noProof/>
            <w:webHidden/>
          </w:rPr>
          <w:instrText xml:space="preserve"> PAGEREF _Toc58422037 \h </w:instrText>
        </w:r>
        <w:r w:rsidR="00444F50">
          <w:rPr>
            <w:noProof/>
            <w:webHidden/>
          </w:rPr>
        </w:r>
        <w:r w:rsidR="00444F50">
          <w:rPr>
            <w:noProof/>
            <w:webHidden/>
          </w:rPr>
          <w:fldChar w:fldCharType="separate"/>
        </w:r>
        <w:r w:rsidR="00444F50">
          <w:rPr>
            <w:noProof/>
            <w:webHidden/>
          </w:rPr>
          <w:t>29</w:t>
        </w:r>
        <w:r w:rsidR="00444F50">
          <w:rPr>
            <w:noProof/>
            <w:webHidden/>
          </w:rPr>
          <w:fldChar w:fldCharType="end"/>
        </w:r>
      </w:hyperlink>
    </w:p>
    <w:p w14:paraId="41EB4193" w14:textId="2454AA92"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38" w:history="1">
        <w:r w:rsidR="00444F50" w:rsidRPr="000429CF">
          <w:rPr>
            <w:rStyle w:val="Hyperlink"/>
            <w:noProof/>
          </w:rPr>
          <w:t>3.4</w:t>
        </w:r>
        <w:r w:rsidR="00444F50">
          <w:rPr>
            <w:rFonts w:asciiTheme="minorHAnsi" w:eastAsiaTheme="minorEastAsia" w:hAnsiTheme="minorHAnsi" w:cstheme="minorBidi"/>
            <w:noProof/>
            <w:sz w:val="22"/>
            <w:szCs w:val="22"/>
          </w:rPr>
          <w:tab/>
        </w:r>
        <w:r w:rsidR="00444F50" w:rsidRPr="000429CF">
          <w:rPr>
            <w:rStyle w:val="Hyperlink"/>
            <w:noProof/>
          </w:rPr>
          <w:t>Personal Profiles Linking STM</w:t>
        </w:r>
        <w:r w:rsidR="00444F50">
          <w:rPr>
            <w:noProof/>
            <w:webHidden/>
          </w:rPr>
          <w:tab/>
        </w:r>
        <w:r w:rsidR="00444F50">
          <w:rPr>
            <w:noProof/>
            <w:webHidden/>
          </w:rPr>
          <w:fldChar w:fldCharType="begin"/>
        </w:r>
        <w:r w:rsidR="00444F50">
          <w:rPr>
            <w:noProof/>
            <w:webHidden/>
          </w:rPr>
          <w:instrText xml:space="preserve"> PAGEREF _Toc58422038 \h </w:instrText>
        </w:r>
        <w:r w:rsidR="00444F50">
          <w:rPr>
            <w:noProof/>
            <w:webHidden/>
          </w:rPr>
        </w:r>
        <w:r w:rsidR="00444F50">
          <w:rPr>
            <w:noProof/>
            <w:webHidden/>
          </w:rPr>
          <w:fldChar w:fldCharType="separate"/>
        </w:r>
        <w:r w:rsidR="00444F50">
          <w:rPr>
            <w:noProof/>
            <w:webHidden/>
          </w:rPr>
          <w:t>30</w:t>
        </w:r>
        <w:r w:rsidR="00444F50">
          <w:rPr>
            <w:noProof/>
            <w:webHidden/>
          </w:rPr>
          <w:fldChar w:fldCharType="end"/>
        </w:r>
      </w:hyperlink>
    </w:p>
    <w:p w14:paraId="793F885B" w14:textId="11F68B2A"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39" w:history="1">
        <w:r w:rsidR="00444F50" w:rsidRPr="000429CF">
          <w:rPr>
            <w:rStyle w:val="Hyperlink"/>
            <w:noProof/>
          </w:rPr>
          <w:t>3.4.1</w:t>
        </w:r>
        <w:r w:rsidR="00444F50">
          <w:rPr>
            <w:rFonts w:asciiTheme="minorHAnsi" w:eastAsiaTheme="minorEastAsia" w:hAnsiTheme="minorHAnsi" w:cstheme="minorBidi"/>
            <w:noProof/>
            <w:sz w:val="22"/>
            <w:szCs w:val="22"/>
          </w:rPr>
          <w:tab/>
        </w:r>
        <w:r w:rsidR="00444F50" w:rsidRPr="000429CF">
          <w:rPr>
            <w:rStyle w:val="Hyperlink"/>
            <w:noProof/>
          </w:rPr>
          <w:t>Personal Profiles Linking STM states</w:t>
        </w:r>
        <w:r w:rsidR="00444F50">
          <w:rPr>
            <w:noProof/>
            <w:webHidden/>
          </w:rPr>
          <w:tab/>
        </w:r>
        <w:r w:rsidR="00444F50">
          <w:rPr>
            <w:noProof/>
            <w:webHidden/>
          </w:rPr>
          <w:fldChar w:fldCharType="begin"/>
        </w:r>
        <w:r w:rsidR="00444F50">
          <w:rPr>
            <w:noProof/>
            <w:webHidden/>
          </w:rPr>
          <w:instrText xml:space="preserve"> PAGEREF _Toc58422039 \h </w:instrText>
        </w:r>
        <w:r w:rsidR="00444F50">
          <w:rPr>
            <w:noProof/>
            <w:webHidden/>
          </w:rPr>
        </w:r>
        <w:r w:rsidR="00444F50">
          <w:rPr>
            <w:noProof/>
            <w:webHidden/>
          </w:rPr>
          <w:fldChar w:fldCharType="separate"/>
        </w:r>
        <w:r w:rsidR="00444F50">
          <w:rPr>
            <w:noProof/>
            <w:webHidden/>
          </w:rPr>
          <w:t>31</w:t>
        </w:r>
        <w:r w:rsidR="00444F50">
          <w:rPr>
            <w:noProof/>
            <w:webHidden/>
          </w:rPr>
          <w:fldChar w:fldCharType="end"/>
        </w:r>
      </w:hyperlink>
    </w:p>
    <w:p w14:paraId="155EF0BD" w14:textId="7FBB996D"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40" w:history="1">
        <w:r w:rsidR="00444F50" w:rsidRPr="000429CF">
          <w:rPr>
            <w:rStyle w:val="Hyperlink"/>
            <w:noProof/>
          </w:rPr>
          <w:t>3.4.2</w:t>
        </w:r>
        <w:r w:rsidR="00444F50">
          <w:rPr>
            <w:rFonts w:asciiTheme="minorHAnsi" w:eastAsiaTheme="minorEastAsia" w:hAnsiTheme="minorHAnsi" w:cstheme="minorBidi"/>
            <w:noProof/>
            <w:sz w:val="22"/>
            <w:szCs w:val="22"/>
          </w:rPr>
          <w:tab/>
        </w:r>
        <w:r w:rsidR="00444F50" w:rsidRPr="000429CF">
          <w:rPr>
            <w:rStyle w:val="Hyperlink"/>
            <w:noProof/>
          </w:rPr>
          <w:t>Personal Profiles Linking STM requirements</w:t>
        </w:r>
        <w:r w:rsidR="00444F50">
          <w:rPr>
            <w:noProof/>
            <w:webHidden/>
          </w:rPr>
          <w:tab/>
        </w:r>
        <w:r w:rsidR="00444F50">
          <w:rPr>
            <w:noProof/>
            <w:webHidden/>
          </w:rPr>
          <w:fldChar w:fldCharType="begin"/>
        </w:r>
        <w:r w:rsidR="00444F50">
          <w:rPr>
            <w:noProof/>
            <w:webHidden/>
          </w:rPr>
          <w:instrText xml:space="preserve"> PAGEREF _Toc58422040 \h </w:instrText>
        </w:r>
        <w:r w:rsidR="00444F50">
          <w:rPr>
            <w:noProof/>
            <w:webHidden/>
          </w:rPr>
        </w:r>
        <w:r w:rsidR="00444F50">
          <w:rPr>
            <w:noProof/>
            <w:webHidden/>
          </w:rPr>
          <w:fldChar w:fldCharType="separate"/>
        </w:r>
        <w:r w:rsidR="00444F50">
          <w:rPr>
            <w:noProof/>
            <w:webHidden/>
          </w:rPr>
          <w:t>32</w:t>
        </w:r>
        <w:r w:rsidR="00444F50">
          <w:rPr>
            <w:noProof/>
            <w:webHidden/>
          </w:rPr>
          <w:fldChar w:fldCharType="end"/>
        </w:r>
      </w:hyperlink>
    </w:p>
    <w:p w14:paraId="764648DD" w14:textId="6F49D91C"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41" w:history="1">
        <w:r w:rsidR="00444F50" w:rsidRPr="000429CF">
          <w:rPr>
            <w:rStyle w:val="Hyperlink"/>
            <w:noProof/>
          </w:rPr>
          <w:t>3.5</w:t>
        </w:r>
        <w:r w:rsidR="00444F50">
          <w:rPr>
            <w:rFonts w:asciiTheme="minorHAnsi" w:eastAsiaTheme="minorEastAsia" w:hAnsiTheme="minorHAnsi" w:cstheme="minorBidi"/>
            <w:noProof/>
            <w:sz w:val="22"/>
            <w:szCs w:val="22"/>
          </w:rPr>
          <w:tab/>
        </w:r>
        <w:r w:rsidR="00444F50" w:rsidRPr="000429CF">
          <w:rPr>
            <w:rStyle w:val="Hyperlink"/>
            <w:noProof/>
          </w:rPr>
          <w:t>Remove NFC Key Inner STM</w:t>
        </w:r>
        <w:r w:rsidR="00444F50">
          <w:rPr>
            <w:noProof/>
            <w:webHidden/>
          </w:rPr>
          <w:tab/>
        </w:r>
        <w:r w:rsidR="00444F50">
          <w:rPr>
            <w:noProof/>
            <w:webHidden/>
          </w:rPr>
          <w:fldChar w:fldCharType="begin"/>
        </w:r>
        <w:r w:rsidR="00444F50">
          <w:rPr>
            <w:noProof/>
            <w:webHidden/>
          </w:rPr>
          <w:instrText xml:space="preserve"> PAGEREF _Toc58422041 \h </w:instrText>
        </w:r>
        <w:r w:rsidR="00444F50">
          <w:rPr>
            <w:noProof/>
            <w:webHidden/>
          </w:rPr>
        </w:r>
        <w:r w:rsidR="00444F50">
          <w:rPr>
            <w:noProof/>
            <w:webHidden/>
          </w:rPr>
          <w:fldChar w:fldCharType="separate"/>
        </w:r>
        <w:r w:rsidR="00444F50">
          <w:rPr>
            <w:noProof/>
            <w:webHidden/>
          </w:rPr>
          <w:t>34</w:t>
        </w:r>
        <w:r w:rsidR="00444F50">
          <w:rPr>
            <w:noProof/>
            <w:webHidden/>
          </w:rPr>
          <w:fldChar w:fldCharType="end"/>
        </w:r>
      </w:hyperlink>
    </w:p>
    <w:p w14:paraId="01664E0F" w14:textId="4ECFA630"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42" w:history="1">
        <w:r w:rsidR="00444F50" w:rsidRPr="000429CF">
          <w:rPr>
            <w:rStyle w:val="Hyperlink"/>
            <w:noProof/>
          </w:rPr>
          <w:t>3.5.1</w:t>
        </w:r>
        <w:r w:rsidR="00444F50">
          <w:rPr>
            <w:rFonts w:asciiTheme="minorHAnsi" w:eastAsiaTheme="minorEastAsia" w:hAnsiTheme="minorHAnsi" w:cstheme="minorBidi"/>
            <w:noProof/>
            <w:sz w:val="22"/>
            <w:szCs w:val="22"/>
          </w:rPr>
          <w:tab/>
        </w:r>
        <w:r w:rsidR="00444F50" w:rsidRPr="000429CF">
          <w:rPr>
            <w:rStyle w:val="Hyperlink"/>
            <w:noProof/>
          </w:rPr>
          <w:t>Remove NFC Key Inner STM states</w:t>
        </w:r>
        <w:r w:rsidR="00444F50">
          <w:rPr>
            <w:noProof/>
            <w:webHidden/>
          </w:rPr>
          <w:tab/>
        </w:r>
        <w:r w:rsidR="00444F50">
          <w:rPr>
            <w:noProof/>
            <w:webHidden/>
          </w:rPr>
          <w:fldChar w:fldCharType="begin"/>
        </w:r>
        <w:r w:rsidR="00444F50">
          <w:rPr>
            <w:noProof/>
            <w:webHidden/>
          </w:rPr>
          <w:instrText xml:space="preserve"> PAGEREF _Toc58422042 \h </w:instrText>
        </w:r>
        <w:r w:rsidR="00444F50">
          <w:rPr>
            <w:noProof/>
            <w:webHidden/>
          </w:rPr>
        </w:r>
        <w:r w:rsidR="00444F50">
          <w:rPr>
            <w:noProof/>
            <w:webHidden/>
          </w:rPr>
          <w:fldChar w:fldCharType="separate"/>
        </w:r>
        <w:r w:rsidR="00444F50">
          <w:rPr>
            <w:noProof/>
            <w:webHidden/>
          </w:rPr>
          <w:t>35</w:t>
        </w:r>
        <w:r w:rsidR="00444F50">
          <w:rPr>
            <w:noProof/>
            <w:webHidden/>
          </w:rPr>
          <w:fldChar w:fldCharType="end"/>
        </w:r>
      </w:hyperlink>
    </w:p>
    <w:p w14:paraId="4CCD4E05" w14:textId="40829294"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43" w:history="1">
        <w:r w:rsidR="00444F50" w:rsidRPr="000429CF">
          <w:rPr>
            <w:rStyle w:val="Hyperlink"/>
            <w:noProof/>
          </w:rPr>
          <w:t>3.5.2</w:t>
        </w:r>
        <w:r w:rsidR="00444F50">
          <w:rPr>
            <w:rFonts w:asciiTheme="minorHAnsi" w:eastAsiaTheme="minorEastAsia" w:hAnsiTheme="minorHAnsi" w:cstheme="minorBidi"/>
            <w:noProof/>
            <w:sz w:val="22"/>
            <w:szCs w:val="22"/>
          </w:rPr>
          <w:tab/>
        </w:r>
        <w:r w:rsidR="00444F50" w:rsidRPr="000429CF">
          <w:rPr>
            <w:rStyle w:val="Hyperlink"/>
            <w:noProof/>
          </w:rPr>
          <w:t>Remove NFC Key Inner STM requirements</w:t>
        </w:r>
        <w:r w:rsidR="00444F50">
          <w:rPr>
            <w:noProof/>
            <w:webHidden/>
          </w:rPr>
          <w:tab/>
        </w:r>
        <w:r w:rsidR="00444F50">
          <w:rPr>
            <w:noProof/>
            <w:webHidden/>
          </w:rPr>
          <w:fldChar w:fldCharType="begin"/>
        </w:r>
        <w:r w:rsidR="00444F50">
          <w:rPr>
            <w:noProof/>
            <w:webHidden/>
          </w:rPr>
          <w:instrText xml:space="preserve"> PAGEREF _Toc58422043 \h </w:instrText>
        </w:r>
        <w:r w:rsidR="00444F50">
          <w:rPr>
            <w:noProof/>
            <w:webHidden/>
          </w:rPr>
        </w:r>
        <w:r w:rsidR="00444F50">
          <w:rPr>
            <w:noProof/>
            <w:webHidden/>
          </w:rPr>
          <w:fldChar w:fldCharType="separate"/>
        </w:r>
        <w:r w:rsidR="00444F50">
          <w:rPr>
            <w:noProof/>
            <w:webHidden/>
          </w:rPr>
          <w:t>36</w:t>
        </w:r>
        <w:r w:rsidR="00444F50">
          <w:rPr>
            <w:noProof/>
            <w:webHidden/>
          </w:rPr>
          <w:fldChar w:fldCharType="end"/>
        </w:r>
      </w:hyperlink>
    </w:p>
    <w:p w14:paraId="7B36F4F9" w14:textId="08865C6A" w:rsidR="00444F50" w:rsidRDefault="0085096A">
      <w:pPr>
        <w:pStyle w:val="TOC1"/>
        <w:tabs>
          <w:tab w:val="left" w:pos="400"/>
        </w:tabs>
        <w:rPr>
          <w:rFonts w:asciiTheme="minorHAnsi" w:eastAsiaTheme="minorEastAsia" w:hAnsiTheme="minorHAnsi" w:cstheme="minorBidi"/>
          <w:noProof/>
          <w:sz w:val="22"/>
          <w:szCs w:val="22"/>
        </w:rPr>
      </w:pPr>
      <w:hyperlink w:anchor="_Toc58422044" w:history="1">
        <w:r w:rsidR="00444F50" w:rsidRPr="000429CF">
          <w:rPr>
            <w:rStyle w:val="Hyperlink"/>
            <w:noProof/>
            <w:lang w:val="en-GB"/>
          </w:rPr>
          <w:t>4</w:t>
        </w:r>
        <w:r w:rsidR="00444F50">
          <w:rPr>
            <w:rFonts w:asciiTheme="minorHAnsi" w:eastAsiaTheme="minorEastAsia" w:hAnsiTheme="minorHAnsi" w:cstheme="minorBidi"/>
            <w:noProof/>
            <w:sz w:val="22"/>
            <w:szCs w:val="22"/>
          </w:rPr>
          <w:tab/>
        </w:r>
        <w:r w:rsidR="00444F50" w:rsidRPr="000429CF">
          <w:rPr>
            <w:rStyle w:val="Hyperlink"/>
            <w:noProof/>
            <w:lang w:val="en-GB"/>
          </w:rPr>
          <w:t>Revision History</w:t>
        </w:r>
        <w:r w:rsidR="00444F50">
          <w:rPr>
            <w:noProof/>
            <w:webHidden/>
          </w:rPr>
          <w:tab/>
        </w:r>
        <w:r w:rsidR="00444F50">
          <w:rPr>
            <w:noProof/>
            <w:webHidden/>
          </w:rPr>
          <w:fldChar w:fldCharType="begin"/>
        </w:r>
        <w:r w:rsidR="00444F50">
          <w:rPr>
            <w:noProof/>
            <w:webHidden/>
          </w:rPr>
          <w:instrText xml:space="preserve"> PAGEREF _Toc58422044 \h </w:instrText>
        </w:r>
        <w:r w:rsidR="00444F50">
          <w:rPr>
            <w:noProof/>
            <w:webHidden/>
          </w:rPr>
        </w:r>
        <w:r w:rsidR="00444F50">
          <w:rPr>
            <w:noProof/>
            <w:webHidden/>
          </w:rPr>
          <w:fldChar w:fldCharType="separate"/>
        </w:r>
        <w:r w:rsidR="00444F50">
          <w:rPr>
            <w:noProof/>
            <w:webHidden/>
          </w:rPr>
          <w:t>40</w:t>
        </w:r>
        <w:r w:rsidR="00444F50">
          <w:rPr>
            <w:noProof/>
            <w:webHidden/>
          </w:rPr>
          <w:fldChar w:fldCharType="end"/>
        </w:r>
      </w:hyperlink>
    </w:p>
    <w:p w14:paraId="0660F3FD" w14:textId="36D718D9" w:rsidR="00444F50" w:rsidRDefault="0085096A">
      <w:pPr>
        <w:pStyle w:val="TOC1"/>
        <w:tabs>
          <w:tab w:val="left" w:pos="400"/>
        </w:tabs>
        <w:rPr>
          <w:rFonts w:asciiTheme="minorHAnsi" w:eastAsiaTheme="minorEastAsia" w:hAnsiTheme="minorHAnsi" w:cstheme="minorBidi"/>
          <w:noProof/>
          <w:sz w:val="22"/>
          <w:szCs w:val="22"/>
        </w:rPr>
      </w:pPr>
      <w:hyperlink w:anchor="_Toc58422046" w:history="1">
        <w:r w:rsidR="00444F50" w:rsidRPr="000429CF">
          <w:rPr>
            <w:rStyle w:val="Hyperlink"/>
            <w:noProof/>
            <w:lang w:val="en-GB"/>
          </w:rPr>
          <w:t>5</w:t>
        </w:r>
        <w:r w:rsidR="00444F50">
          <w:rPr>
            <w:rFonts w:asciiTheme="minorHAnsi" w:eastAsiaTheme="minorEastAsia" w:hAnsiTheme="minorHAnsi" w:cstheme="minorBidi"/>
            <w:noProof/>
            <w:sz w:val="22"/>
            <w:szCs w:val="22"/>
          </w:rPr>
          <w:tab/>
        </w:r>
        <w:r w:rsidR="00444F50" w:rsidRPr="000429CF">
          <w:rPr>
            <w:rStyle w:val="Hyperlink"/>
            <w:noProof/>
            <w:lang w:val="en-GB"/>
          </w:rPr>
          <w:t>Appendix</w:t>
        </w:r>
        <w:r w:rsidR="00444F50">
          <w:rPr>
            <w:noProof/>
            <w:webHidden/>
          </w:rPr>
          <w:tab/>
        </w:r>
        <w:r w:rsidR="00444F50">
          <w:rPr>
            <w:noProof/>
            <w:webHidden/>
          </w:rPr>
          <w:fldChar w:fldCharType="begin"/>
        </w:r>
        <w:r w:rsidR="00444F50">
          <w:rPr>
            <w:noProof/>
            <w:webHidden/>
          </w:rPr>
          <w:instrText xml:space="preserve"> PAGEREF _Toc58422046 \h </w:instrText>
        </w:r>
        <w:r w:rsidR="00444F50">
          <w:rPr>
            <w:noProof/>
            <w:webHidden/>
          </w:rPr>
        </w:r>
        <w:r w:rsidR="00444F50">
          <w:rPr>
            <w:noProof/>
            <w:webHidden/>
          </w:rPr>
          <w:fldChar w:fldCharType="separate"/>
        </w:r>
        <w:r w:rsidR="00444F50">
          <w:rPr>
            <w:noProof/>
            <w:webHidden/>
          </w:rPr>
          <w:t>41</w:t>
        </w:r>
        <w:r w:rsidR="00444F50">
          <w:rPr>
            <w:noProof/>
            <w:webHidden/>
          </w:rPr>
          <w:fldChar w:fldCharType="end"/>
        </w:r>
      </w:hyperlink>
    </w:p>
    <w:p w14:paraId="507CEA61" w14:textId="3D1120FB" w:rsidR="00444F50" w:rsidRDefault="0085096A">
      <w:pPr>
        <w:pStyle w:val="TOC2"/>
        <w:tabs>
          <w:tab w:val="left" w:pos="800"/>
          <w:tab w:val="right" w:leader="dot" w:pos="10173"/>
        </w:tabs>
        <w:rPr>
          <w:rFonts w:asciiTheme="minorHAnsi" w:eastAsiaTheme="minorEastAsia" w:hAnsiTheme="minorHAnsi" w:cstheme="minorBidi"/>
          <w:noProof/>
          <w:sz w:val="22"/>
          <w:szCs w:val="22"/>
        </w:rPr>
      </w:pPr>
      <w:hyperlink w:anchor="_Toc58422047" w:history="1">
        <w:r w:rsidR="00444F50" w:rsidRPr="000429CF">
          <w:rPr>
            <w:rStyle w:val="Hyperlink"/>
            <w:noProof/>
            <w:lang w:val="en-GB"/>
          </w:rPr>
          <w:t>5.1</w:t>
        </w:r>
        <w:r w:rsidR="00444F50">
          <w:rPr>
            <w:rFonts w:asciiTheme="minorHAnsi" w:eastAsiaTheme="minorEastAsia" w:hAnsiTheme="minorHAnsi" w:cstheme="minorBidi"/>
            <w:noProof/>
            <w:sz w:val="22"/>
            <w:szCs w:val="22"/>
          </w:rPr>
          <w:tab/>
        </w:r>
        <w:r w:rsidR="00444F50" w:rsidRPr="000429CF">
          <w:rPr>
            <w:rStyle w:val="Hyperlink"/>
            <w:noProof/>
            <w:lang w:val="en-GB"/>
          </w:rPr>
          <w:t>Data Dictionary</w:t>
        </w:r>
        <w:r w:rsidR="00444F50">
          <w:rPr>
            <w:noProof/>
            <w:webHidden/>
          </w:rPr>
          <w:tab/>
        </w:r>
        <w:r w:rsidR="00444F50">
          <w:rPr>
            <w:noProof/>
            <w:webHidden/>
          </w:rPr>
          <w:fldChar w:fldCharType="begin"/>
        </w:r>
        <w:r w:rsidR="00444F50">
          <w:rPr>
            <w:noProof/>
            <w:webHidden/>
          </w:rPr>
          <w:instrText xml:space="preserve"> PAGEREF _Toc58422047 \h </w:instrText>
        </w:r>
        <w:r w:rsidR="00444F50">
          <w:rPr>
            <w:noProof/>
            <w:webHidden/>
          </w:rPr>
        </w:r>
        <w:r w:rsidR="00444F50">
          <w:rPr>
            <w:noProof/>
            <w:webHidden/>
          </w:rPr>
          <w:fldChar w:fldCharType="separate"/>
        </w:r>
        <w:r w:rsidR="00444F50">
          <w:rPr>
            <w:noProof/>
            <w:webHidden/>
          </w:rPr>
          <w:t>41</w:t>
        </w:r>
        <w:r w:rsidR="00444F50">
          <w:rPr>
            <w:noProof/>
            <w:webHidden/>
          </w:rPr>
          <w:fldChar w:fldCharType="end"/>
        </w:r>
      </w:hyperlink>
    </w:p>
    <w:p w14:paraId="6338714A" w14:textId="3E634052"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48" w:history="1">
        <w:r w:rsidR="00444F50" w:rsidRPr="000429CF">
          <w:rPr>
            <w:rStyle w:val="Hyperlink"/>
            <w:noProof/>
            <w:lang w:val="en-GB"/>
          </w:rPr>
          <w:t>5.1.1</w:t>
        </w:r>
        <w:r w:rsidR="00444F50">
          <w:rPr>
            <w:rFonts w:asciiTheme="minorHAnsi" w:eastAsiaTheme="minorEastAsia" w:hAnsiTheme="minorHAnsi" w:cstheme="minorBidi"/>
            <w:noProof/>
            <w:sz w:val="22"/>
            <w:szCs w:val="22"/>
          </w:rPr>
          <w:tab/>
        </w:r>
        <w:r w:rsidR="00444F50" w:rsidRPr="000429CF">
          <w:rPr>
            <w:rStyle w:val="Hyperlink"/>
            <w:noProof/>
            <w:lang w:val="en-GB"/>
          </w:rPr>
          <w:t>Logical Messages</w:t>
        </w:r>
        <w:r w:rsidR="00444F50">
          <w:rPr>
            <w:noProof/>
            <w:webHidden/>
          </w:rPr>
          <w:tab/>
        </w:r>
        <w:r w:rsidR="00444F50">
          <w:rPr>
            <w:noProof/>
            <w:webHidden/>
          </w:rPr>
          <w:fldChar w:fldCharType="begin"/>
        </w:r>
        <w:r w:rsidR="00444F50">
          <w:rPr>
            <w:noProof/>
            <w:webHidden/>
          </w:rPr>
          <w:instrText xml:space="preserve"> PAGEREF _Toc58422048 \h </w:instrText>
        </w:r>
        <w:r w:rsidR="00444F50">
          <w:rPr>
            <w:noProof/>
            <w:webHidden/>
          </w:rPr>
        </w:r>
        <w:r w:rsidR="00444F50">
          <w:rPr>
            <w:noProof/>
            <w:webHidden/>
          </w:rPr>
          <w:fldChar w:fldCharType="separate"/>
        </w:r>
        <w:r w:rsidR="00444F50">
          <w:rPr>
            <w:noProof/>
            <w:webHidden/>
          </w:rPr>
          <w:t>41</w:t>
        </w:r>
        <w:r w:rsidR="00444F50">
          <w:rPr>
            <w:noProof/>
            <w:webHidden/>
          </w:rPr>
          <w:fldChar w:fldCharType="end"/>
        </w:r>
      </w:hyperlink>
    </w:p>
    <w:p w14:paraId="075F0CDC" w14:textId="0F1E6238"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49" w:history="1">
        <w:r w:rsidR="00444F50" w:rsidRPr="000429CF">
          <w:rPr>
            <w:rStyle w:val="Hyperlink"/>
            <w:noProof/>
            <w:lang w:val="en-GB"/>
          </w:rPr>
          <w:t>5.1.2</w:t>
        </w:r>
        <w:r w:rsidR="00444F50">
          <w:rPr>
            <w:rFonts w:asciiTheme="minorHAnsi" w:eastAsiaTheme="minorEastAsia" w:hAnsiTheme="minorHAnsi" w:cstheme="minorBidi"/>
            <w:noProof/>
            <w:sz w:val="22"/>
            <w:szCs w:val="22"/>
          </w:rPr>
          <w:tab/>
        </w:r>
        <w:r w:rsidR="00444F50" w:rsidRPr="000429CF">
          <w:rPr>
            <w:rStyle w:val="Hyperlink"/>
            <w:noProof/>
            <w:lang w:val="en-GB"/>
          </w:rPr>
          <w:t>Logical Parameters</w:t>
        </w:r>
        <w:r w:rsidR="00444F50">
          <w:rPr>
            <w:noProof/>
            <w:webHidden/>
          </w:rPr>
          <w:tab/>
        </w:r>
        <w:r w:rsidR="00444F50">
          <w:rPr>
            <w:noProof/>
            <w:webHidden/>
          </w:rPr>
          <w:fldChar w:fldCharType="begin"/>
        </w:r>
        <w:r w:rsidR="00444F50">
          <w:rPr>
            <w:noProof/>
            <w:webHidden/>
          </w:rPr>
          <w:instrText xml:space="preserve"> PAGEREF _Toc58422049 \h </w:instrText>
        </w:r>
        <w:r w:rsidR="00444F50">
          <w:rPr>
            <w:noProof/>
            <w:webHidden/>
          </w:rPr>
        </w:r>
        <w:r w:rsidR="00444F50">
          <w:rPr>
            <w:noProof/>
            <w:webHidden/>
          </w:rPr>
          <w:fldChar w:fldCharType="separate"/>
        </w:r>
        <w:r w:rsidR="00444F50">
          <w:rPr>
            <w:noProof/>
            <w:webHidden/>
          </w:rPr>
          <w:t>51</w:t>
        </w:r>
        <w:r w:rsidR="00444F50">
          <w:rPr>
            <w:noProof/>
            <w:webHidden/>
          </w:rPr>
          <w:fldChar w:fldCharType="end"/>
        </w:r>
      </w:hyperlink>
    </w:p>
    <w:p w14:paraId="647D19C1" w14:textId="37EEA46B"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50" w:history="1">
        <w:r w:rsidR="00444F50" w:rsidRPr="000429CF">
          <w:rPr>
            <w:rStyle w:val="Hyperlink"/>
            <w:noProof/>
            <w:lang w:val="en-GB"/>
          </w:rPr>
          <w:t>5.1.3</w:t>
        </w:r>
        <w:r w:rsidR="00444F50">
          <w:rPr>
            <w:rFonts w:asciiTheme="minorHAnsi" w:eastAsiaTheme="minorEastAsia" w:hAnsiTheme="minorHAnsi" w:cstheme="minorBidi"/>
            <w:noProof/>
            <w:sz w:val="22"/>
            <w:szCs w:val="22"/>
          </w:rPr>
          <w:tab/>
        </w:r>
        <w:r w:rsidR="00444F50" w:rsidRPr="000429CF">
          <w:rPr>
            <w:rStyle w:val="Hyperlink"/>
            <w:noProof/>
            <w:lang w:val="en-GB"/>
          </w:rPr>
          <w:t>Logical Data Types (encodings)</w:t>
        </w:r>
        <w:r w:rsidR="00444F50">
          <w:rPr>
            <w:noProof/>
            <w:webHidden/>
          </w:rPr>
          <w:tab/>
        </w:r>
        <w:r w:rsidR="00444F50">
          <w:rPr>
            <w:noProof/>
            <w:webHidden/>
          </w:rPr>
          <w:fldChar w:fldCharType="begin"/>
        </w:r>
        <w:r w:rsidR="00444F50">
          <w:rPr>
            <w:noProof/>
            <w:webHidden/>
          </w:rPr>
          <w:instrText xml:space="preserve"> PAGEREF _Toc58422050 \h </w:instrText>
        </w:r>
        <w:r w:rsidR="00444F50">
          <w:rPr>
            <w:noProof/>
            <w:webHidden/>
          </w:rPr>
        </w:r>
        <w:r w:rsidR="00444F50">
          <w:rPr>
            <w:noProof/>
            <w:webHidden/>
          </w:rPr>
          <w:fldChar w:fldCharType="separate"/>
        </w:r>
        <w:r w:rsidR="00444F50">
          <w:rPr>
            <w:noProof/>
            <w:webHidden/>
          </w:rPr>
          <w:t>52</w:t>
        </w:r>
        <w:r w:rsidR="00444F50">
          <w:rPr>
            <w:noProof/>
            <w:webHidden/>
          </w:rPr>
          <w:fldChar w:fldCharType="end"/>
        </w:r>
      </w:hyperlink>
    </w:p>
    <w:p w14:paraId="2E51E60B" w14:textId="6872EBF1"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51" w:history="1">
        <w:r w:rsidR="00444F50" w:rsidRPr="000429CF">
          <w:rPr>
            <w:rStyle w:val="Hyperlink"/>
            <w:noProof/>
          </w:rPr>
          <w:t>5.1.4</w:t>
        </w:r>
        <w:r w:rsidR="00444F50">
          <w:rPr>
            <w:rFonts w:asciiTheme="minorHAnsi" w:eastAsiaTheme="minorEastAsia" w:hAnsiTheme="minorHAnsi" w:cstheme="minorBidi"/>
            <w:noProof/>
            <w:sz w:val="22"/>
            <w:szCs w:val="22"/>
          </w:rPr>
          <w:tab/>
        </w:r>
        <w:r w:rsidR="00444F50" w:rsidRPr="000429CF">
          <w:rPr>
            <w:rStyle w:val="Hyperlink"/>
            <w:noProof/>
          </w:rPr>
          <w:t>Technical Signals</w:t>
        </w:r>
        <w:r w:rsidR="00444F50">
          <w:rPr>
            <w:noProof/>
            <w:webHidden/>
          </w:rPr>
          <w:tab/>
        </w:r>
        <w:r w:rsidR="00444F50">
          <w:rPr>
            <w:noProof/>
            <w:webHidden/>
          </w:rPr>
          <w:fldChar w:fldCharType="begin"/>
        </w:r>
        <w:r w:rsidR="00444F50">
          <w:rPr>
            <w:noProof/>
            <w:webHidden/>
          </w:rPr>
          <w:instrText xml:space="preserve"> PAGEREF _Toc58422051 \h </w:instrText>
        </w:r>
        <w:r w:rsidR="00444F50">
          <w:rPr>
            <w:noProof/>
            <w:webHidden/>
          </w:rPr>
        </w:r>
        <w:r w:rsidR="00444F50">
          <w:rPr>
            <w:noProof/>
            <w:webHidden/>
          </w:rPr>
          <w:fldChar w:fldCharType="separate"/>
        </w:r>
        <w:r w:rsidR="00444F50">
          <w:rPr>
            <w:noProof/>
            <w:webHidden/>
          </w:rPr>
          <w:t>59</w:t>
        </w:r>
        <w:r w:rsidR="00444F50">
          <w:rPr>
            <w:noProof/>
            <w:webHidden/>
          </w:rPr>
          <w:fldChar w:fldCharType="end"/>
        </w:r>
      </w:hyperlink>
    </w:p>
    <w:p w14:paraId="16F3012D" w14:textId="29B21C1B" w:rsidR="00444F50" w:rsidRDefault="0085096A">
      <w:pPr>
        <w:pStyle w:val="TOC3"/>
        <w:tabs>
          <w:tab w:val="left" w:pos="1200"/>
          <w:tab w:val="right" w:leader="dot" w:pos="10173"/>
        </w:tabs>
        <w:rPr>
          <w:rFonts w:asciiTheme="minorHAnsi" w:eastAsiaTheme="minorEastAsia" w:hAnsiTheme="minorHAnsi" w:cstheme="minorBidi"/>
          <w:noProof/>
          <w:sz w:val="22"/>
          <w:szCs w:val="22"/>
        </w:rPr>
      </w:pPr>
      <w:hyperlink w:anchor="_Toc58422052" w:history="1">
        <w:r w:rsidR="00444F50" w:rsidRPr="000429CF">
          <w:rPr>
            <w:rStyle w:val="Hyperlink"/>
            <w:noProof/>
          </w:rPr>
          <w:t>5.1.5</w:t>
        </w:r>
        <w:r w:rsidR="00444F50">
          <w:rPr>
            <w:rFonts w:asciiTheme="minorHAnsi" w:eastAsiaTheme="minorEastAsia" w:hAnsiTheme="minorHAnsi" w:cstheme="minorBidi"/>
            <w:noProof/>
            <w:sz w:val="22"/>
            <w:szCs w:val="22"/>
          </w:rPr>
          <w:tab/>
        </w:r>
        <w:r w:rsidR="00444F50" w:rsidRPr="000429CF">
          <w:rPr>
            <w:rStyle w:val="Hyperlink"/>
            <w:noProof/>
          </w:rPr>
          <w:t>Technical Parameters</w:t>
        </w:r>
        <w:r w:rsidR="00444F50">
          <w:rPr>
            <w:noProof/>
            <w:webHidden/>
          </w:rPr>
          <w:tab/>
        </w:r>
        <w:r w:rsidR="00444F50">
          <w:rPr>
            <w:noProof/>
            <w:webHidden/>
          </w:rPr>
          <w:fldChar w:fldCharType="begin"/>
        </w:r>
        <w:r w:rsidR="00444F50">
          <w:rPr>
            <w:noProof/>
            <w:webHidden/>
          </w:rPr>
          <w:instrText xml:space="preserve"> PAGEREF _Toc58422052 \h </w:instrText>
        </w:r>
        <w:r w:rsidR="00444F50">
          <w:rPr>
            <w:noProof/>
            <w:webHidden/>
          </w:rPr>
        </w:r>
        <w:r w:rsidR="00444F50">
          <w:rPr>
            <w:noProof/>
            <w:webHidden/>
          </w:rPr>
          <w:fldChar w:fldCharType="separate"/>
        </w:r>
        <w:r w:rsidR="00444F50">
          <w:rPr>
            <w:noProof/>
            <w:webHidden/>
          </w:rPr>
          <w:t>70</w:t>
        </w:r>
        <w:r w:rsidR="00444F50">
          <w:rPr>
            <w:noProof/>
            <w:webHidden/>
          </w:rPr>
          <w:fldChar w:fldCharType="end"/>
        </w:r>
      </w:hyperlink>
    </w:p>
    <w:p w14:paraId="0D3A5872" w14:textId="0380D246" w:rsidR="003A3CDA" w:rsidRDefault="00E56FFE" w:rsidP="00A02420">
      <w:r>
        <w:fldChar w:fldCharType="end"/>
      </w:r>
    </w:p>
    <w:p w14:paraId="125FD69F" w14:textId="77777777" w:rsidR="007A0C37" w:rsidRDefault="007A0C37" w:rsidP="007A0C37">
      <w:pPr>
        <w:rPr>
          <w:b/>
          <w:sz w:val="32"/>
        </w:rPr>
      </w:pPr>
      <w:r>
        <w:rPr>
          <w:b/>
          <w:sz w:val="32"/>
        </w:rPr>
        <w:t>List of Figures</w:t>
      </w:r>
    </w:p>
    <w:p w14:paraId="6F70E55C" w14:textId="6F636019" w:rsidR="00444F50" w:rsidRDefault="007A0C37">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58422053" w:history="1">
        <w:r w:rsidR="00444F50" w:rsidRPr="006F0C06">
          <w:rPr>
            <w:rStyle w:val="Hyperlink"/>
            <w:noProof/>
          </w:rPr>
          <w:t>Figure 1: Add NFC key InnerSTM</w:t>
        </w:r>
        <w:r w:rsidR="00444F50">
          <w:rPr>
            <w:noProof/>
            <w:webHidden/>
          </w:rPr>
          <w:tab/>
        </w:r>
        <w:r w:rsidR="00444F50">
          <w:rPr>
            <w:noProof/>
            <w:webHidden/>
          </w:rPr>
          <w:fldChar w:fldCharType="begin"/>
        </w:r>
        <w:r w:rsidR="00444F50">
          <w:rPr>
            <w:noProof/>
            <w:webHidden/>
          </w:rPr>
          <w:instrText xml:space="preserve"> PAGEREF _Toc58422053 \h </w:instrText>
        </w:r>
        <w:r w:rsidR="00444F50">
          <w:rPr>
            <w:noProof/>
            <w:webHidden/>
          </w:rPr>
        </w:r>
        <w:r w:rsidR="00444F50">
          <w:rPr>
            <w:noProof/>
            <w:webHidden/>
          </w:rPr>
          <w:fldChar w:fldCharType="separate"/>
        </w:r>
        <w:r w:rsidR="00444F50">
          <w:rPr>
            <w:noProof/>
            <w:webHidden/>
          </w:rPr>
          <w:t>12</w:t>
        </w:r>
        <w:r w:rsidR="00444F50">
          <w:rPr>
            <w:noProof/>
            <w:webHidden/>
          </w:rPr>
          <w:fldChar w:fldCharType="end"/>
        </w:r>
      </w:hyperlink>
    </w:p>
    <w:p w14:paraId="591BF574" w14:textId="049899C4"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54" w:history="1">
        <w:r w:rsidR="00444F50" w:rsidRPr="006F0C06">
          <w:rPr>
            <w:rStyle w:val="Hyperlink"/>
            <w:noProof/>
          </w:rPr>
          <w:t>Figure 2: HMI</w:t>
        </w:r>
        <w:r w:rsidR="00444F50">
          <w:rPr>
            <w:noProof/>
            <w:webHidden/>
          </w:rPr>
          <w:tab/>
        </w:r>
        <w:r w:rsidR="00444F50">
          <w:rPr>
            <w:noProof/>
            <w:webHidden/>
          </w:rPr>
          <w:fldChar w:fldCharType="begin"/>
        </w:r>
        <w:r w:rsidR="00444F50">
          <w:rPr>
            <w:noProof/>
            <w:webHidden/>
          </w:rPr>
          <w:instrText xml:space="preserve"> PAGEREF _Toc58422054 \h </w:instrText>
        </w:r>
        <w:r w:rsidR="00444F50">
          <w:rPr>
            <w:noProof/>
            <w:webHidden/>
          </w:rPr>
        </w:r>
        <w:r w:rsidR="00444F50">
          <w:rPr>
            <w:noProof/>
            <w:webHidden/>
          </w:rPr>
          <w:fldChar w:fldCharType="separate"/>
        </w:r>
        <w:r w:rsidR="00444F50">
          <w:rPr>
            <w:noProof/>
            <w:webHidden/>
          </w:rPr>
          <w:t>17</w:t>
        </w:r>
        <w:r w:rsidR="00444F50">
          <w:rPr>
            <w:noProof/>
            <w:webHidden/>
          </w:rPr>
          <w:fldChar w:fldCharType="end"/>
        </w:r>
      </w:hyperlink>
    </w:p>
    <w:p w14:paraId="20A446DF" w14:textId="625CDBED"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55" w:history="1">
        <w:r w:rsidR="00444F50" w:rsidRPr="006F0C06">
          <w:rPr>
            <w:rStyle w:val="Hyperlink"/>
            <w:noProof/>
          </w:rPr>
          <w:t>Figure 3: MyKey Management Inner STM</w:t>
        </w:r>
        <w:r w:rsidR="00444F50">
          <w:rPr>
            <w:noProof/>
            <w:webHidden/>
          </w:rPr>
          <w:tab/>
        </w:r>
        <w:r w:rsidR="00444F50">
          <w:rPr>
            <w:noProof/>
            <w:webHidden/>
          </w:rPr>
          <w:fldChar w:fldCharType="begin"/>
        </w:r>
        <w:r w:rsidR="00444F50">
          <w:rPr>
            <w:noProof/>
            <w:webHidden/>
          </w:rPr>
          <w:instrText xml:space="preserve"> PAGEREF _Toc58422055 \h </w:instrText>
        </w:r>
        <w:r w:rsidR="00444F50">
          <w:rPr>
            <w:noProof/>
            <w:webHidden/>
          </w:rPr>
        </w:r>
        <w:r w:rsidR="00444F50">
          <w:rPr>
            <w:noProof/>
            <w:webHidden/>
          </w:rPr>
          <w:fldChar w:fldCharType="separate"/>
        </w:r>
        <w:r w:rsidR="00444F50">
          <w:rPr>
            <w:noProof/>
            <w:webHidden/>
          </w:rPr>
          <w:t>28</w:t>
        </w:r>
        <w:r w:rsidR="00444F50">
          <w:rPr>
            <w:noProof/>
            <w:webHidden/>
          </w:rPr>
          <w:fldChar w:fldCharType="end"/>
        </w:r>
      </w:hyperlink>
    </w:p>
    <w:p w14:paraId="593FA9C9" w14:textId="257A9031"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56" w:history="1">
        <w:r w:rsidR="00444F50" w:rsidRPr="006F0C06">
          <w:rPr>
            <w:rStyle w:val="Hyperlink"/>
            <w:noProof/>
          </w:rPr>
          <w:t>Figure 4: Personal Profiles Linking STM</w:t>
        </w:r>
        <w:r w:rsidR="00444F50">
          <w:rPr>
            <w:noProof/>
            <w:webHidden/>
          </w:rPr>
          <w:tab/>
        </w:r>
        <w:r w:rsidR="00444F50">
          <w:rPr>
            <w:noProof/>
            <w:webHidden/>
          </w:rPr>
          <w:fldChar w:fldCharType="begin"/>
        </w:r>
        <w:r w:rsidR="00444F50">
          <w:rPr>
            <w:noProof/>
            <w:webHidden/>
          </w:rPr>
          <w:instrText xml:space="preserve"> PAGEREF _Toc58422056 \h </w:instrText>
        </w:r>
        <w:r w:rsidR="00444F50">
          <w:rPr>
            <w:noProof/>
            <w:webHidden/>
          </w:rPr>
        </w:r>
        <w:r w:rsidR="00444F50">
          <w:rPr>
            <w:noProof/>
            <w:webHidden/>
          </w:rPr>
          <w:fldChar w:fldCharType="separate"/>
        </w:r>
        <w:r w:rsidR="00444F50">
          <w:rPr>
            <w:noProof/>
            <w:webHidden/>
          </w:rPr>
          <w:t>31</w:t>
        </w:r>
        <w:r w:rsidR="00444F50">
          <w:rPr>
            <w:noProof/>
            <w:webHidden/>
          </w:rPr>
          <w:fldChar w:fldCharType="end"/>
        </w:r>
      </w:hyperlink>
    </w:p>
    <w:p w14:paraId="7A615683" w14:textId="4E69F2FE"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57" w:history="1">
        <w:r w:rsidR="00444F50" w:rsidRPr="006F0C06">
          <w:rPr>
            <w:rStyle w:val="Hyperlink"/>
            <w:noProof/>
          </w:rPr>
          <w:t>Figure 5: Remove NFC Key Inner STM</w:t>
        </w:r>
        <w:r w:rsidR="00444F50">
          <w:rPr>
            <w:noProof/>
            <w:webHidden/>
          </w:rPr>
          <w:tab/>
        </w:r>
        <w:r w:rsidR="00444F50">
          <w:rPr>
            <w:noProof/>
            <w:webHidden/>
          </w:rPr>
          <w:fldChar w:fldCharType="begin"/>
        </w:r>
        <w:r w:rsidR="00444F50">
          <w:rPr>
            <w:noProof/>
            <w:webHidden/>
          </w:rPr>
          <w:instrText xml:space="preserve"> PAGEREF _Toc58422057 \h </w:instrText>
        </w:r>
        <w:r w:rsidR="00444F50">
          <w:rPr>
            <w:noProof/>
            <w:webHidden/>
          </w:rPr>
        </w:r>
        <w:r w:rsidR="00444F50">
          <w:rPr>
            <w:noProof/>
            <w:webHidden/>
          </w:rPr>
          <w:fldChar w:fldCharType="separate"/>
        </w:r>
        <w:r w:rsidR="00444F50">
          <w:rPr>
            <w:noProof/>
            <w:webHidden/>
          </w:rPr>
          <w:t>35</w:t>
        </w:r>
        <w:r w:rsidR="00444F50">
          <w:rPr>
            <w:noProof/>
            <w:webHidden/>
          </w:rPr>
          <w:fldChar w:fldCharType="end"/>
        </w:r>
      </w:hyperlink>
    </w:p>
    <w:p w14:paraId="5A976E0F" w14:textId="0340DF46" w:rsidR="00FD513D" w:rsidRPr="007A0C37" w:rsidRDefault="007A0C37" w:rsidP="007A0C37">
      <w:pPr>
        <w:rPr>
          <w:b/>
        </w:rPr>
      </w:pPr>
      <w:r w:rsidRPr="007A0C37">
        <w:rPr>
          <w:b/>
        </w:rPr>
        <w:fldChar w:fldCharType="end"/>
      </w:r>
    </w:p>
    <w:p w14:paraId="7E660B77" w14:textId="77777777" w:rsidR="007A0C37" w:rsidRPr="00D63E7D" w:rsidRDefault="007A0C37" w:rsidP="007A0C37">
      <w:pPr>
        <w:rPr>
          <w:rFonts w:cs="Arial"/>
          <w:b/>
          <w:sz w:val="32"/>
        </w:rPr>
      </w:pPr>
      <w:r w:rsidRPr="00D63E7D">
        <w:rPr>
          <w:rFonts w:cs="Arial"/>
          <w:b/>
          <w:sz w:val="32"/>
        </w:rPr>
        <w:t>List of Tables</w:t>
      </w:r>
    </w:p>
    <w:p w14:paraId="0DBAD47C" w14:textId="46EDE50C" w:rsidR="00444F50" w:rsidRDefault="007A0C37">
      <w:pPr>
        <w:pStyle w:val="TableofFigures"/>
        <w:tabs>
          <w:tab w:val="right" w:leader="dot" w:pos="10173"/>
        </w:tabs>
        <w:rPr>
          <w:rFonts w:asciiTheme="minorHAnsi" w:eastAsiaTheme="minorEastAsia" w:hAnsiTheme="minorHAnsi" w:cstheme="minorBid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58422058" w:history="1">
        <w:r w:rsidR="00444F50" w:rsidRPr="002053A5">
          <w:rPr>
            <w:rStyle w:val="Hyperlink"/>
            <w:noProof/>
          </w:rPr>
          <w:t>Table 1: Operation Modes and States on Add NFC key InnerSTM</w:t>
        </w:r>
        <w:r w:rsidR="00444F50">
          <w:rPr>
            <w:noProof/>
            <w:webHidden/>
          </w:rPr>
          <w:tab/>
        </w:r>
        <w:r w:rsidR="00444F50">
          <w:rPr>
            <w:noProof/>
            <w:webHidden/>
          </w:rPr>
          <w:fldChar w:fldCharType="begin"/>
        </w:r>
        <w:r w:rsidR="00444F50">
          <w:rPr>
            <w:noProof/>
            <w:webHidden/>
          </w:rPr>
          <w:instrText xml:space="preserve"> PAGEREF _Toc58422058 \h </w:instrText>
        </w:r>
        <w:r w:rsidR="00444F50">
          <w:rPr>
            <w:noProof/>
            <w:webHidden/>
          </w:rPr>
        </w:r>
        <w:r w:rsidR="00444F50">
          <w:rPr>
            <w:noProof/>
            <w:webHidden/>
          </w:rPr>
          <w:fldChar w:fldCharType="separate"/>
        </w:r>
        <w:r w:rsidR="00444F50">
          <w:rPr>
            <w:noProof/>
            <w:webHidden/>
          </w:rPr>
          <w:t>13</w:t>
        </w:r>
        <w:r w:rsidR="00444F50">
          <w:rPr>
            <w:noProof/>
            <w:webHidden/>
          </w:rPr>
          <w:fldChar w:fldCharType="end"/>
        </w:r>
      </w:hyperlink>
    </w:p>
    <w:p w14:paraId="53765344" w14:textId="4F125BB4"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59" w:history="1">
        <w:r w:rsidR="00444F50" w:rsidRPr="002053A5">
          <w:rPr>
            <w:rStyle w:val="Hyperlink"/>
            <w:noProof/>
          </w:rPr>
          <w:t>Table 2: Operation Modes and States on HMI</w:t>
        </w:r>
        <w:r w:rsidR="00444F50">
          <w:rPr>
            <w:noProof/>
            <w:webHidden/>
          </w:rPr>
          <w:tab/>
        </w:r>
        <w:r w:rsidR="00444F50">
          <w:rPr>
            <w:noProof/>
            <w:webHidden/>
          </w:rPr>
          <w:fldChar w:fldCharType="begin"/>
        </w:r>
        <w:r w:rsidR="00444F50">
          <w:rPr>
            <w:noProof/>
            <w:webHidden/>
          </w:rPr>
          <w:instrText xml:space="preserve"> PAGEREF _Toc58422059 \h </w:instrText>
        </w:r>
        <w:r w:rsidR="00444F50">
          <w:rPr>
            <w:noProof/>
            <w:webHidden/>
          </w:rPr>
        </w:r>
        <w:r w:rsidR="00444F50">
          <w:rPr>
            <w:noProof/>
            <w:webHidden/>
          </w:rPr>
          <w:fldChar w:fldCharType="separate"/>
        </w:r>
        <w:r w:rsidR="00444F50">
          <w:rPr>
            <w:noProof/>
            <w:webHidden/>
          </w:rPr>
          <w:t>19</w:t>
        </w:r>
        <w:r w:rsidR="00444F50">
          <w:rPr>
            <w:noProof/>
            <w:webHidden/>
          </w:rPr>
          <w:fldChar w:fldCharType="end"/>
        </w:r>
      </w:hyperlink>
    </w:p>
    <w:p w14:paraId="7D6536B5" w14:textId="40327D0E"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60" w:history="1">
        <w:r w:rsidR="00444F50" w:rsidRPr="002053A5">
          <w:rPr>
            <w:rStyle w:val="Hyperlink"/>
            <w:noProof/>
          </w:rPr>
          <w:t>Table 3: Operation Modes and States on MyKey Management Inner STM</w:t>
        </w:r>
        <w:r w:rsidR="00444F50">
          <w:rPr>
            <w:noProof/>
            <w:webHidden/>
          </w:rPr>
          <w:tab/>
        </w:r>
        <w:r w:rsidR="00444F50">
          <w:rPr>
            <w:noProof/>
            <w:webHidden/>
          </w:rPr>
          <w:fldChar w:fldCharType="begin"/>
        </w:r>
        <w:r w:rsidR="00444F50">
          <w:rPr>
            <w:noProof/>
            <w:webHidden/>
          </w:rPr>
          <w:instrText xml:space="preserve"> PAGEREF _Toc58422060 \h </w:instrText>
        </w:r>
        <w:r w:rsidR="00444F50">
          <w:rPr>
            <w:noProof/>
            <w:webHidden/>
          </w:rPr>
        </w:r>
        <w:r w:rsidR="00444F50">
          <w:rPr>
            <w:noProof/>
            <w:webHidden/>
          </w:rPr>
          <w:fldChar w:fldCharType="separate"/>
        </w:r>
        <w:r w:rsidR="00444F50">
          <w:rPr>
            <w:noProof/>
            <w:webHidden/>
          </w:rPr>
          <w:t>29</w:t>
        </w:r>
        <w:r w:rsidR="00444F50">
          <w:rPr>
            <w:noProof/>
            <w:webHidden/>
          </w:rPr>
          <w:fldChar w:fldCharType="end"/>
        </w:r>
      </w:hyperlink>
    </w:p>
    <w:p w14:paraId="2EF0CA3F" w14:textId="5298C618"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61" w:history="1">
        <w:r w:rsidR="00444F50" w:rsidRPr="002053A5">
          <w:rPr>
            <w:rStyle w:val="Hyperlink"/>
            <w:noProof/>
          </w:rPr>
          <w:t>Table 4: Operation Modes and States on Personal Profiles Linking STM</w:t>
        </w:r>
        <w:r w:rsidR="00444F50">
          <w:rPr>
            <w:noProof/>
            <w:webHidden/>
          </w:rPr>
          <w:tab/>
        </w:r>
        <w:r w:rsidR="00444F50">
          <w:rPr>
            <w:noProof/>
            <w:webHidden/>
          </w:rPr>
          <w:fldChar w:fldCharType="begin"/>
        </w:r>
        <w:r w:rsidR="00444F50">
          <w:rPr>
            <w:noProof/>
            <w:webHidden/>
          </w:rPr>
          <w:instrText xml:space="preserve"> PAGEREF _Toc58422061 \h </w:instrText>
        </w:r>
        <w:r w:rsidR="00444F50">
          <w:rPr>
            <w:noProof/>
            <w:webHidden/>
          </w:rPr>
        </w:r>
        <w:r w:rsidR="00444F50">
          <w:rPr>
            <w:noProof/>
            <w:webHidden/>
          </w:rPr>
          <w:fldChar w:fldCharType="separate"/>
        </w:r>
        <w:r w:rsidR="00444F50">
          <w:rPr>
            <w:noProof/>
            <w:webHidden/>
          </w:rPr>
          <w:t>32</w:t>
        </w:r>
        <w:r w:rsidR="00444F50">
          <w:rPr>
            <w:noProof/>
            <w:webHidden/>
          </w:rPr>
          <w:fldChar w:fldCharType="end"/>
        </w:r>
      </w:hyperlink>
    </w:p>
    <w:p w14:paraId="668B9C8A" w14:textId="1114997D" w:rsidR="00444F50" w:rsidRDefault="0085096A">
      <w:pPr>
        <w:pStyle w:val="TableofFigures"/>
        <w:tabs>
          <w:tab w:val="right" w:leader="dot" w:pos="10173"/>
        </w:tabs>
        <w:rPr>
          <w:rFonts w:asciiTheme="minorHAnsi" w:eastAsiaTheme="minorEastAsia" w:hAnsiTheme="minorHAnsi" w:cstheme="minorBidi"/>
          <w:noProof/>
          <w:sz w:val="22"/>
          <w:szCs w:val="22"/>
        </w:rPr>
      </w:pPr>
      <w:hyperlink w:anchor="_Toc58422062" w:history="1">
        <w:r w:rsidR="00444F50" w:rsidRPr="002053A5">
          <w:rPr>
            <w:rStyle w:val="Hyperlink"/>
            <w:noProof/>
          </w:rPr>
          <w:t>Table 5: Operation Modes and States on Remove NFC Key Inner STM</w:t>
        </w:r>
        <w:r w:rsidR="00444F50">
          <w:rPr>
            <w:noProof/>
            <w:webHidden/>
          </w:rPr>
          <w:tab/>
        </w:r>
        <w:r w:rsidR="00444F50">
          <w:rPr>
            <w:noProof/>
            <w:webHidden/>
          </w:rPr>
          <w:fldChar w:fldCharType="begin"/>
        </w:r>
        <w:r w:rsidR="00444F50">
          <w:rPr>
            <w:noProof/>
            <w:webHidden/>
          </w:rPr>
          <w:instrText xml:space="preserve"> PAGEREF _Toc58422062 \h </w:instrText>
        </w:r>
        <w:r w:rsidR="00444F50">
          <w:rPr>
            <w:noProof/>
            <w:webHidden/>
          </w:rPr>
        </w:r>
        <w:r w:rsidR="00444F50">
          <w:rPr>
            <w:noProof/>
            <w:webHidden/>
          </w:rPr>
          <w:fldChar w:fldCharType="separate"/>
        </w:r>
        <w:r w:rsidR="00444F50">
          <w:rPr>
            <w:noProof/>
            <w:webHidden/>
          </w:rPr>
          <w:t>36</w:t>
        </w:r>
        <w:r w:rsidR="00444F50">
          <w:rPr>
            <w:noProof/>
            <w:webHidden/>
          </w:rPr>
          <w:fldChar w:fldCharType="end"/>
        </w:r>
      </w:hyperlink>
    </w:p>
    <w:p w14:paraId="52032819" w14:textId="1501492E" w:rsidR="007A0C37" w:rsidRDefault="007A0C37" w:rsidP="007A0C37">
      <w:r w:rsidRPr="00D63E7D">
        <w:rPr>
          <w:rStyle w:val="Hyperlink"/>
          <w:rFonts w:cs="Arial"/>
          <w:noProof/>
        </w:rPr>
        <w:fldChar w:fldCharType="end"/>
      </w:r>
    </w:p>
    <w:p w14:paraId="5E2619BA" w14:textId="77777777" w:rsidR="00294532" w:rsidRDefault="000B772A" w:rsidP="005222D9">
      <w:pPr>
        <w:pStyle w:val="Heading1"/>
      </w:pPr>
      <w:bookmarkStart w:id="6" w:name="_Toc58422018"/>
      <w:r>
        <w:lastRenderedPageBreak/>
        <w:t>Introduction</w:t>
      </w:r>
      <w:bookmarkEnd w:id="6"/>
    </w:p>
    <w:p w14:paraId="76B5DBD2" w14:textId="77777777" w:rsidR="00A82627" w:rsidRPr="00185AC3" w:rsidRDefault="00212B41" w:rsidP="00A82627">
      <w:pPr>
        <w:pStyle w:val="Heading2"/>
      </w:pPr>
      <w:bookmarkStart w:id="7" w:name="_Toc420397661"/>
      <w:bookmarkStart w:id="8" w:name="_Toc215652128"/>
      <w:bookmarkStart w:id="9" w:name="_Toc58422019"/>
      <w:r>
        <w:t xml:space="preserve">Document </w:t>
      </w:r>
      <w:r w:rsidR="00A82627">
        <w:t>Purpose</w:t>
      </w:r>
      <w:bookmarkEnd w:id="7"/>
      <w:bookmarkEnd w:id="8"/>
      <w:bookmarkEnd w:id="9"/>
    </w:p>
    <w:p w14:paraId="39BEECAB"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 xml:space="preserve">on </w:t>
      </w:r>
      <w:r w:rsidR="00FA5A76">
        <w:rPr>
          <w:rFonts w:cs="Arial"/>
          <w:lang w:val="en-US"/>
        </w:rPr>
        <w:t>(</w:t>
      </w:r>
      <w:r w:rsidR="00B61A8E">
        <w:rPr>
          <w:rFonts w:cs="Arial"/>
          <w:lang w:val="en-US"/>
        </w:rPr>
        <w:t>Group</w:t>
      </w:r>
      <w:r w:rsidR="00FA5A76">
        <w:rPr>
          <w:rFonts w:cs="Arial"/>
          <w:lang w:val="en-US"/>
        </w:rPr>
        <w:t>)</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 / a</w:t>
      </w:r>
      <w:r w:rsidR="00B61A8E">
        <w:rPr>
          <w:rFonts w:cs="Arial"/>
          <w:lang w:val="en-US"/>
        </w:rPr>
        <w:t xml:space="preserve"> group of</w:t>
      </w:r>
      <w:r>
        <w:rPr>
          <w:rFonts w:cs="Arial"/>
          <w:lang w:val="en-US"/>
        </w:rPr>
        <w:t xml:space="preserve"> </w:t>
      </w:r>
      <w:r w:rsidR="00B61A8E">
        <w:rPr>
          <w:rFonts w:cs="Arial"/>
          <w:lang w:val="en-US"/>
        </w:rPr>
        <w:t>functions.</w:t>
      </w:r>
    </w:p>
    <w:p w14:paraId="6C8A2CD1" w14:textId="77777777" w:rsidR="00233487" w:rsidRDefault="00233487" w:rsidP="00A82627">
      <w:pPr>
        <w:pStyle w:val="BodyText"/>
        <w:ind w:right="142"/>
        <w:jc w:val="both"/>
        <w:rPr>
          <w:rFonts w:cs="Arial"/>
          <w:lang w:val="en-US"/>
        </w:rPr>
      </w:pPr>
    </w:p>
    <w:p w14:paraId="61ECFB03" w14:textId="5835AAA4" w:rsidR="00A82627" w:rsidRPr="00F93C59" w:rsidRDefault="00233487" w:rsidP="00F93C59">
      <w:pPr>
        <w:pStyle w:val="BodyText"/>
        <w:ind w:right="142"/>
        <w:jc w:val="both"/>
        <w:rPr>
          <w:rStyle w:val="CaptionChar2"/>
          <w:rFonts w:cs="Arial"/>
          <w:b w:val="0"/>
          <w:lang w:val="en-US" w:eastAsia="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4" w:history="1">
        <w:r w:rsidRPr="000F5F82">
          <w:rPr>
            <w:rStyle w:val="Hyperlink"/>
            <w:rFonts w:cs="Arial"/>
            <w:lang w:val="en-US"/>
          </w:rPr>
          <w:t>Ford RE Wiki</w:t>
        </w:r>
      </w:hyperlink>
      <w:r w:rsidRPr="00233487">
        <w:t>.</w:t>
      </w:r>
      <w:bookmarkStart w:id="10" w:name="_Scope"/>
      <w:bookmarkEnd w:id="10"/>
    </w:p>
    <w:p w14:paraId="5B668020" w14:textId="77777777" w:rsidR="00A82627" w:rsidRPr="00185AC3" w:rsidRDefault="00212B41" w:rsidP="00A82627">
      <w:pPr>
        <w:pStyle w:val="Heading2"/>
      </w:pPr>
      <w:bookmarkStart w:id="11" w:name="_Toc420397662"/>
      <w:bookmarkStart w:id="12" w:name="_Toc58422020"/>
      <w:r>
        <w:t xml:space="preserve">Document </w:t>
      </w:r>
      <w:r w:rsidR="00A82627">
        <w:t>Audience</w:t>
      </w:r>
      <w:bookmarkEnd w:id="11"/>
      <w:bookmarkEnd w:id="12"/>
    </w:p>
    <w:p w14:paraId="064E23E5" w14:textId="77777777"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32CB5AAB" w14:textId="77777777" w:rsidR="00A82627" w:rsidRDefault="00A82627" w:rsidP="00A82627">
      <w:pPr>
        <w:pStyle w:val="Heading3"/>
      </w:pPr>
      <w:bookmarkStart w:id="13" w:name="_Toc420397663"/>
      <w:bookmarkStart w:id="14" w:name="_Toc58422021"/>
      <w:r>
        <w:t>Stakeholder List</w:t>
      </w:r>
      <w:bookmarkEnd w:id="13"/>
      <w:bookmarkEnd w:id="14"/>
    </w:p>
    <w:p w14:paraId="3E621B1A" w14:textId="052E7F05" w:rsidR="00A82627" w:rsidRDefault="00A82627" w:rsidP="00A82627">
      <w:r>
        <w:t xml:space="preserve">For the latest list of the feature stakeholder and their roles &amp; responsibilities refer to </w:t>
      </w:r>
      <w:r w:rsidRPr="002A1EEE">
        <w:rPr>
          <w:color w:val="0000FF"/>
        </w:rPr>
        <w:t>&lt;</w:t>
      </w:r>
      <w:r w:rsidR="00395B72">
        <w:rPr>
          <w:color w:val="0000FF"/>
        </w:rPr>
        <w:t xml:space="preserve">Put </w:t>
      </w:r>
      <w:r w:rsidRPr="002A1EEE">
        <w:rPr>
          <w:color w:val="0000FF"/>
        </w:rPr>
        <w:t>VSEM Link</w:t>
      </w:r>
      <w:r w:rsidR="00395B72">
        <w:rPr>
          <w:color w:val="0000FF"/>
        </w:rPr>
        <w:t xml:space="preserve"> here</w:t>
      </w:r>
      <w:r w:rsidRPr="002A1EEE">
        <w:rPr>
          <w:color w:val="0000FF"/>
        </w:rPr>
        <w:t>&gt;</w:t>
      </w:r>
      <w:r>
        <w:t>.</w:t>
      </w:r>
    </w:p>
    <w:tbl>
      <w:tblPr>
        <w:tblStyle w:val="TableGrid"/>
        <w:tblW w:w="0" w:type="auto"/>
        <w:tblInd w:w="0" w:type="dxa"/>
        <w:tblLayout w:type="fixed"/>
        <w:tblLook w:val="04A0" w:firstRow="1" w:lastRow="0" w:firstColumn="1" w:lastColumn="0" w:noHBand="0" w:noVBand="1"/>
      </w:tblPr>
      <w:tblGrid>
        <w:gridCol w:w="2245"/>
        <w:gridCol w:w="1170"/>
        <w:gridCol w:w="1890"/>
        <w:gridCol w:w="1980"/>
        <w:gridCol w:w="2888"/>
      </w:tblGrid>
      <w:tr w:rsidR="00A6491F" w14:paraId="57775ACA"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12C8E3D" w14:textId="77777777" w:rsidR="00A6491F" w:rsidRDefault="00A6491F" w:rsidP="00841C2C">
            <w:pPr>
              <w:pStyle w:val="BodyText"/>
              <w:spacing w:line="240" w:lineRule="atLeast"/>
              <w:jc w:val="both"/>
              <w:rPr>
                <w:b/>
              </w:rPr>
            </w:pPr>
            <w:r>
              <w:rPr>
                <w:b/>
              </w:rPr>
              <w:lastRenderedPageBreak/>
              <w:t>Name</w:t>
            </w:r>
          </w:p>
        </w:tc>
        <w:tc>
          <w:tcPr>
            <w:tcW w:w="1170" w:type="dxa"/>
            <w:tcBorders>
              <w:top w:val="single" w:sz="4" w:space="0" w:color="auto"/>
              <w:left w:val="single" w:sz="4" w:space="0" w:color="auto"/>
              <w:bottom w:val="single" w:sz="4" w:space="0" w:color="auto"/>
              <w:right w:val="single" w:sz="4" w:space="0" w:color="auto"/>
            </w:tcBorders>
            <w:hideMark/>
          </w:tcPr>
          <w:p w14:paraId="155984CB" w14:textId="77777777" w:rsidR="00A6491F" w:rsidRDefault="00A6491F" w:rsidP="00841C2C">
            <w:pPr>
              <w:pStyle w:val="BodyText"/>
              <w:spacing w:line="240" w:lineRule="atLeast"/>
              <w:jc w:val="both"/>
              <w:rPr>
                <w:b/>
              </w:rPr>
            </w:pPr>
            <w:r>
              <w:rPr>
                <w:b/>
              </w:rPr>
              <w:t>CDSID</w:t>
            </w:r>
          </w:p>
        </w:tc>
        <w:tc>
          <w:tcPr>
            <w:tcW w:w="1890" w:type="dxa"/>
            <w:tcBorders>
              <w:top w:val="single" w:sz="4" w:space="0" w:color="auto"/>
              <w:left w:val="single" w:sz="4" w:space="0" w:color="auto"/>
              <w:bottom w:val="single" w:sz="4" w:space="0" w:color="auto"/>
              <w:right w:val="single" w:sz="4" w:space="0" w:color="auto"/>
            </w:tcBorders>
            <w:hideMark/>
          </w:tcPr>
          <w:p w14:paraId="26480FED" w14:textId="77777777" w:rsidR="00A6491F" w:rsidRDefault="00A6491F" w:rsidP="00841C2C">
            <w:pPr>
              <w:pStyle w:val="BodyText"/>
              <w:spacing w:line="240" w:lineRule="atLeast"/>
              <w:jc w:val="both"/>
              <w:rPr>
                <w:b/>
              </w:rPr>
            </w:pPr>
            <w:r>
              <w:rPr>
                <w:b/>
              </w:rPr>
              <w:t>Org.</w:t>
            </w:r>
          </w:p>
        </w:tc>
        <w:tc>
          <w:tcPr>
            <w:tcW w:w="1980" w:type="dxa"/>
            <w:tcBorders>
              <w:top w:val="single" w:sz="4" w:space="0" w:color="auto"/>
              <w:left w:val="single" w:sz="4" w:space="0" w:color="auto"/>
              <w:bottom w:val="single" w:sz="4" w:space="0" w:color="auto"/>
              <w:right w:val="single" w:sz="4" w:space="0" w:color="auto"/>
            </w:tcBorders>
            <w:hideMark/>
          </w:tcPr>
          <w:p w14:paraId="3597C912" w14:textId="77777777" w:rsidR="00A6491F" w:rsidRDefault="00A6491F" w:rsidP="00841C2C">
            <w:pPr>
              <w:pStyle w:val="BodyText"/>
              <w:spacing w:line="240" w:lineRule="atLeast"/>
              <w:jc w:val="both"/>
              <w:rPr>
                <w:b/>
              </w:rPr>
            </w:pPr>
            <w:r>
              <w:rPr>
                <w:b/>
              </w:rPr>
              <w:t>Title</w:t>
            </w:r>
          </w:p>
        </w:tc>
        <w:tc>
          <w:tcPr>
            <w:tcW w:w="2888" w:type="dxa"/>
            <w:tcBorders>
              <w:top w:val="single" w:sz="4" w:space="0" w:color="auto"/>
              <w:left w:val="single" w:sz="4" w:space="0" w:color="auto"/>
              <w:bottom w:val="single" w:sz="4" w:space="0" w:color="auto"/>
              <w:right w:val="single" w:sz="4" w:space="0" w:color="auto"/>
            </w:tcBorders>
            <w:hideMark/>
          </w:tcPr>
          <w:p w14:paraId="1B098671" w14:textId="77777777" w:rsidR="00A6491F" w:rsidRDefault="00A6491F" w:rsidP="00841C2C">
            <w:pPr>
              <w:pStyle w:val="BodyText"/>
              <w:spacing w:line="240" w:lineRule="atLeast"/>
              <w:jc w:val="both"/>
              <w:rPr>
                <w:b/>
              </w:rPr>
            </w:pPr>
            <w:r>
              <w:rPr>
                <w:b/>
              </w:rPr>
              <w:t>Project Role</w:t>
            </w:r>
          </w:p>
        </w:tc>
      </w:tr>
      <w:tr w:rsidR="00A6491F" w14:paraId="70256A96"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8E2EB00" w14:textId="77777777" w:rsidR="00A6491F" w:rsidRDefault="00A6491F" w:rsidP="00841C2C">
            <w:pPr>
              <w:pStyle w:val="BodyText"/>
              <w:spacing w:line="240" w:lineRule="atLeast"/>
              <w:jc w:val="both"/>
            </w:pPr>
            <w:r>
              <w:t>John Van Wiemeersch</w:t>
            </w:r>
          </w:p>
        </w:tc>
        <w:tc>
          <w:tcPr>
            <w:tcW w:w="1170" w:type="dxa"/>
            <w:tcBorders>
              <w:top w:val="single" w:sz="4" w:space="0" w:color="auto"/>
              <w:left w:val="single" w:sz="4" w:space="0" w:color="auto"/>
              <w:bottom w:val="single" w:sz="4" w:space="0" w:color="auto"/>
              <w:right w:val="single" w:sz="4" w:space="0" w:color="auto"/>
            </w:tcBorders>
            <w:hideMark/>
          </w:tcPr>
          <w:p w14:paraId="545E1CE4" w14:textId="77777777" w:rsidR="00A6491F" w:rsidRDefault="00A6491F" w:rsidP="00841C2C">
            <w:pPr>
              <w:pStyle w:val="BodyText"/>
              <w:spacing w:line="240" w:lineRule="atLeast"/>
              <w:jc w:val="both"/>
            </w:pPr>
            <w:proofErr w:type="spellStart"/>
            <w:r>
              <w:t>jvanviem</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39873204" w14:textId="77777777" w:rsidR="00A6491F" w:rsidRDefault="00A6491F" w:rsidP="00841C2C">
            <w:pPr>
              <w:pStyle w:val="BodyText"/>
              <w:spacing w:line="240" w:lineRule="atLeast"/>
            </w:pPr>
            <w:r>
              <w:t>RA&amp;E, Adv. Feat. Development</w:t>
            </w:r>
          </w:p>
        </w:tc>
        <w:tc>
          <w:tcPr>
            <w:tcW w:w="1980" w:type="dxa"/>
            <w:tcBorders>
              <w:top w:val="single" w:sz="4" w:space="0" w:color="auto"/>
              <w:left w:val="single" w:sz="4" w:space="0" w:color="auto"/>
              <w:bottom w:val="single" w:sz="4" w:space="0" w:color="auto"/>
              <w:right w:val="single" w:sz="4" w:space="0" w:color="auto"/>
            </w:tcBorders>
            <w:hideMark/>
          </w:tcPr>
          <w:p w14:paraId="12969F78" w14:textId="77777777" w:rsidR="00A6491F" w:rsidRDefault="00A6491F" w:rsidP="00841C2C">
            <w:pPr>
              <w:pStyle w:val="BodyText"/>
              <w:spacing w:line="240" w:lineRule="atLeast"/>
            </w:pPr>
            <w:r>
              <w:t>Supervisor</w:t>
            </w:r>
          </w:p>
        </w:tc>
        <w:tc>
          <w:tcPr>
            <w:tcW w:w="2888" w:type="dxa"/>
            <w:tcBorders>
              <w:top w:val="single" w:sz="4" w:space="0" w:color="auto"/>
              <w:left w:val="single" w:sz="4" w:space="0" w:color="auto"/>
              <w:bottom w:val="single" w:sz="4" w:space="0" w:color="auto"/>
              <w:right w:val="single" w:sz="4" w:space="0" w:color="auto"/>
            </w:tcBorders>
            <w:hideMark/>
          </w:tcPr>
          <w:p w14:paraId="3770742B" w14:textId="77777777" w:rsidR="00A6491F" w:rsidRDefault="00A6491F" w:rsidP="00841C2C">
            <w:pPr>
              <w:pStyle w:val="BodyText"/>
              <w:spacing w:line="240" w:lineRule="atLeast"/>
            </w:pPr>
            <w:r>
              <w:t>Design Support</w:t>
            </w:r>
          </w:p>
        </w:tc>
      </w:tr>
      <w:tr w:rsidR="00A6491F" w14:paraId="40B4D819"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676FBF1" w14:textId="77777777" w:rsidR="00A6491F" w:rsidRDefault="00A6491F" w:rsidP="00841C2C">
            <w:pPr>
              <w:pStyle w:val="BodyText"/>
              <w:spacing w:line="240" w:lineRule="atLeast"/>
              <w:jc w:val="both"/>
            </w:pPr>
            <w:r>
              <w:t>Aaron DeLong</w:t>
            </w:r>
          </w:p>
        </w:tc>
        <w:tc>
          <w:tcPr>
            <w:tcW w:w="1170" w:type="dxa"/>
            <w:tcBorders>
              <w:top w:val="single" w:sz="4" w:space="0" w:color="auto"/>
              <w:left w:val="single" w:sz="4" w:space="0" w:color="auto"/>
              <w:bottom w:val="single" w:sz="4" w:space="0" w:color="auto"/>
              <w:right w:val="single" w:sz="4" w:space="0" w:color="auto"/>
            </w:tcBorders>
            <w:hideMark/>
          </w:tcPr>
          <w:p w14:paraId="7DAC4BB3" w14:textId="77777777" w:rsidR="00A6491F" w:rsidRDefault="00A6491F" w:rsidP="00841C2C">
            <w:pPr>
              <w:pStyle w:val="BodyText"/>
              <w:spacing w:line="240" w:lineRule="atLeast"/>
              <w:jc w:val="both"/>
            </w:pPr>
            <w:r>
              <w:t>adelong2</w:t>
            </w:r>
          </w:p>
        </w:tc>
        <w:tc>
          <w:tcPr>
            <w:tcW w:w="1890" w:type="dxa"/>
            <w:tcBorders>
              <w:top w:val="single" w:sz="4" w:space="0" w:color="auto"/>
              <w:left w:val="single" w:sz="4" w:space="0" w:color="auto"/>
              <w:bottom w:val="single" w:sz="4" w:space="0" w:color="auto"/>
              <w:right w:val="single" w:sz="4" w:space="0" w:color="auto"/>
            </w:tcBorders>
            <w:hideMark/>
          </w:tcPr>
          <w:p w14:paraId="55E11B98" w14:textId="77777777" w:rsidR="00A6491F" w:rsidRDefault="00A6491F" w:rsidP="00841C2C">
            <w:pPr>
              <w:pStyle w:val="BodyText"/>
              <w:spacing w:line="240" w:lineRule="atLeast"/>
            </w:pPr>
            <w:r>
              <w:t>RA&amp;E, Adv. Feat. Development</w:t>
            </w:r>
          </w:p>
        </w:tc>
        <w:tc>
          <w:tcPr>
            <w:tcW w:w="1980" w:type="dxa"/>
            <w:tcBorders>
              <w:top w:val="single" w:sz="4" w:space="0" w:color="auto"/>
              <w:left w:val="single" w:sz="4" w:space="0" w:color="auto"/>
              <w:bottom w:val="single" w:sz="4" w:space="0" w:color="auto"/>
              <w:right w:val="single" w:sz="4" w:space="0" w:color="auto"/>
            </w:tcBorders>
            <w:hideMark/>
          </w:tcPr>
          <w:p w14:paraId="37EC82F1" w14:textId="77777777" w:rsidR="00A6491F" w:rsidRDefault="00A6491F" w:rsidP="00841C2C">
            <w:pPr>
              <w:pStyle w:val="BodyText"/>
              <w:spacing w:line="240" w:lineRule="atLeast"/>
            </w:pPr>
            <w:r>
              <w:t>Research Engineer</w:t>
            </w:r>
          </w:p>
        </w:tc>
        <w:tc>
          <w:tcPr>
            <w:tcW w:w="2888" w:type="dxa"/>
            <w:tcBorders>
              <w:top w:val="single" w:sz="4" w:space="0" w:color="auto"/>
              <w:left w:val="single" w:sz="4" w:space="0" w:color="auto"/>
              <w:bottom w:val="single" w:sz="4" w:space="0" w:color="auto"/>
              <w:right w:val="single" w:sz="4" w:space="0" w:color="auto"/>
            </w:tcBorders>
            <w:hideMark/>
          </w:tcPr>
          <w:p w14:paraId="07682089" w14:textId="77777777" w:rsidR="00A6491F" w:rsidRDefault="00A6491F" w:rsidP="00841C2C">
            <w:pPr>
              <w:pStyle w:val="BodyText"/>
              <w:spacing w:line="240" w:lineRule="atLeast"/>
            </w:pPr>
            <w:r>
              <w:t>Research Design Lead</w:t>
            </w:r>
          </w:p>
        </w:tc>
      </w:tr>
      <w:tr w:rsidR="00A6491F" w14:paraId="5D3F6B1D"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4D316FD" w14:textId="77777777" w:rsidR="00A6491F" w:rsidRDefault="00A6491F" w:rsidP="00841C2C">
            <w:pPr>
              <w:pStyle w:val="BodyText"/>
              <w:spacing w:line="240" w:lineRule="atLeast"/>
              <w:jc w:val="both"/>
            </w:pPr>
            <w:r>
              <w:t>Vivek Elangovan</w:t>
            </w:r>
          </w:p>
        </w:tc>
        <w:tc>
          <w:tcPr>
            <w:tcW w:w="1170" w:type="dxa"/>
            <w:tcBorders>
              <w:top w:val="single" w:sz="4" w:space="0" w:color="auto"/>
              <w:left w:val="single" w:sz="4" w:space="0" w:color="auto"/>
              <w:bottom w:val="single" w:sz="4" w:space="0" w:color="auto"/>
              <w:right w:val="single" w:sz="4" w:space="0" w:color="auto"/>
            </w:tcBorders>
            <w:hideMark/>
          </w:tcPr>
          <w:p w14:paraId="6125D4EE" w14:textId="77777777" w:rsidR="00A6491F" w:rsidRDefault="00A6491F" w:rsidP="00841C2C">
            <w:pPr>
              <w:pStyle w:val="BodyText"/>
              <w:spacing w:line="240" w:lineRule="atLeast"/>
              <w:jc w:val="both"/>
            </w:pPr>
            <w:r>
              <w:t>velango5</w:t>
            </w:r>
          </w:p>
        </w:tc>
        <w:tc>
          <w:tcPr>
            <w:tcW w:w="1890" w:type="dxa"/>
            <w:tcBorders>
              <w:top w:val="single" w:sz="4" w:space="0" w:color="auto"/>
              <w:left w:val="single" w:sz="4" w:space="0" w:color="auto"/>
              <w:bottom w:val="single" w:sz="4" w:space="0" w:color="auto"/>
              <w:right w:val="single" w:sz="4" w:space="0" w:color="auto"/>
            </w:tcBorders>
            <w:hideMark/>
          </w:tcPr>
          <w:p w14:paraId="03669365" w14:textId="77777777" w:rsidR="00A6491F" w:rsidRDefault="00A6491F" w:rsidP="00841C2C">
            <w:pPr>
              <w:pStyle w:val="BodyText"/>
              <w:spacing w:line="240" w:lineRule="atLeast"/>
            </w:pPr>
            <w:r>
              <w:t>RA&amp;E, Adv. Feat. Development</w:t>
            </w:r>
          </w:p>
        </w:tc>
        <w:tc>
          <w:tcPr>
            <w:tcW w:w="1980" w:type="dxa"/>
            <w:tcBorders>
              <w:top w:val="single" w:sz="4" w:space="0" w:color="auto"/>
              <w:left w:val="single" w:sz="4" w:space="0" w:color="auto"/>
              <w:bottom w:val="single" w:sz="4" w:space="0" w:color="auto"/>
              <w:right w:val="single" w:sz="4" w:space="0" w:color="auto"/>
            </w:tcBorders>
            <w:hideMark/>
          </w:tcPr>
          <w:p w14:paraId="11313082" w14:textId="77777777" w:rsidR="00A6491F" w:rsidRDefault="00A6491F" w:rsidP="00841C2C">
            <w:pPr>
              <w:pStyle w:val="BodyText"/>
              <w:spacing w:line="240" w:lineRule="atLeast"/>
            </w:pPr>
            <w:r>
              <w:t>Research Engineer</w:t>
            </w:r>
          </w:p>
        </w:tc>
        <w:tc>
          <w:tcPr>
            <w:tcW w:w="2888" w:type="dxa"/>
            <w:tcBorders>
              <w:top w:val="single" w:sz="4" w:space="0" w:color="auto"/>
              <w:left w:val="single" w:sz="4" w:space="0" w:color="auto"/>
              <w:bottom w:val="single" w:sz="4" w:space="0" w:color="auto"/>
              <w:right w:val="single" w:sz="4" w:space="0" w:color="auto"/>
            </w:tcBorders>
            <w:hideMark/>
          </w:tcPr>
          <w:p w14:paraId="271EA227" w14:textId="77777777" w:rsidR="00A6491F" w:rsidRDefault="00A6491F" w:rsidP="00841C2C">
            <w:pPr>
              <w:pStyle w:val="BodyText"/>
              <w:spacing w:line="240" w:lineRule="atLeast"/>
            </w:pPr>
            <w:r>
              <w:t>Design Support</w:t>
            </w:r>
          </w:p>
        </w:tc>
      </w:tr>
      <w:tr w:rsidR="00A6491F" w14:paraId="3779BE54"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4FD132C" w14:textId="77777777" w:rsidR="00A6491F" w:rsidRDefault="00A6491F" w:rsidP="00841C2C">
            <w:pPr>
              <w:pStyle w:val="BodyText"/>
              <w:spacing w:line="240" w:lineRule="atLeast"/>
              <w:jc w:val="both"/>
            </w:pPr>
            <w:r>
              <w:t>Rita Trupiano</w:t>
            </w:r>
          </w:p>
        </w:tc>
        <w:tc>
          <w:tcPr>
            <w:tcW w:w="1170" w:type="dxa"/>
            <w:tcBorders>
              <w:top w:val="single" w:sz="4" w:space="0" w:color="auto"/>
              <w:left w:val="single" w:sz="4" w:space="0" w:color="auto"/>
              <w:bottom w:val="single" w:sz="4" w:space="0" w:color="auto"/>
              <w:right w:val="single" w:sz="4" w:space="0" w:color="auto"/>
            </w:tcBorders>
            <w:hideMark/>
          </w:tcPr>
          <w:p w14:paraId="5BD55E71" w14:textId="77777777" w:rsidR="00A6491F" w:rsidRDefault="00A6491F" w:rsidP="00841C2C">
            <w:pPr>
              <w:pStyle w:val="BodyText"/>
              <w:spacing w:line="240" w:lineRule="atLeast"/>
              <w:jc w:val="both"/>
            </w:pPr>
            <w:r>
              <w:t>mtrupia1</w:t>
            </w:r>
          </w:p>
        </w:tc>
        <w:tc>
          <w:tcPr>
            <w:tcW w:w="1890" w:type="dxa"/>
            <w:tcBorders>
              <w:top w:val="single" w:sz="4" w:space="0" w:color="auto"/>
              <w:left w:val="single" w:sz="4" w:space="0" w:color="auto"/>
              <w:bottom w:val="single" w:sz="4" w:space="0" w:color="auto"/>
              <w:right w:val="single" w:sz="4" w:space="0" w:color="auto"/>
            </w:tcBorders>
            <w:hideMark/>
          </w:tcPr>
          <w:p w14:paraId="2394FEA0" w14:textId="77777777" w:rsidR="00A6491F" w:rsidRDefault="00A6491F" w:rsidP="00841C2C">
            <w:pPr>
              <w:pStyle w:val="BodyText"/>
              <w:spacing w:line="240" w:lineRule="atLeast"/>
            </w:pPr>
            <w:r>
              <w:t>PD, Sys. Eng.,</w:t>
            </w:r>
          </w:p>
          <w:p w14:paraId="25F91758" w14:textId="77777777" w:rsidR="00A6491F" w:rsidRDefault="00A6491F" w:rsidP="00841C2C">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60014EED" w14:textId="77777777" w:rsidR="00A6491F" w:rsidRDefault="00A6491F" w:rsidP="00841C2C">
            <w:pPr>
              <w:pStyle w:val="BodyText"/>
              <w:spacing w:line="240" w:lineRule="atLeast"/>
            </w:pPr>
            <w:r>
              <w:t>Feature Owner Supervisor</w:t>
            </w:r>
          </w:p>
        </w:tc>
        <w:tc>
          <w:tcPr>
            <w:tcW w:w="2888" w:type="dxa"/>
            <w:tcBorders>
              <w:top w:val="single" w:sz="4" w:space="0" w:color="auto"/>
              <w:left w:val="single" w:sz="4" w:space="0" w:color="auto"/>
              <w:bottom w:val="single" w:sz="4" w:space="0" w:color="auto"/>
              <w:right w:val="single" w:sz="4" w:space="0" w:color="auto"/>
            </w:tcBorders>
            <w:hideMark/>
          </w:tcPr>
          <w:p w14:paraId="2D3DD0A3" w14:textId="77777777" w:rsidR="00A6491F" w:rsidRDefault="00A6491F" w:rsidP="00841C2C">
            <w:pPr>
              <w:pStyle w:val="BodyText"/>
              <w:spacing w:line="240" w:lineRule="atLeast"/>
            </w:pPr>
            <w:r>
              <w:t>Feature Owner Supervisor</w:t>
            </w:r>
          </w:p>
        </w:tc>
      </w:tr>
      <w:tr w:rsidR="00A6491F" w14:paraId="09AFDB5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487706F" w14:textId="77777777" w:rsidR="00A6491F" w:rsidRDefault="00A6491F" w:rsidP="00841C2C">
            <w:pPr>
              <w:pStyle w:val="BodyText"/>
              <w:spacing w:line="240" w:lineRule="atLeast"/>
              <w:jc w:val="both"/>
            </w:pPr>
            <w:r>
              <w:t>Eugene Karpinsky</w:t>
            </w:r>
          </w:p>
        </w:tc>
        <w:tc>
          <w:tcPr>
            <w:tcW w:w="1170" w:type="dxa"/>
            <w:tcBorders>
              <w:top w:val="single" w:sz="4" w:space="0" w:color="auto"/>
              <w:left w:val="single" w:sz="4" w:space="0" w:color="auto"/>
              <w:bottom w:val="single" w:sz="4" w:space="0" w:color="auto"/>
              <w:right w:val="single" w:sz="4" w:space="0" w:color="auto"/>
            </w:tcBorders>
            <w:hideMark/>
          </w:tcPr>
          <w:p w14:paraId="6AF13CF2" w14:textId="77777777" w:rsidR="00A6491F" w:rsidRDefault="00A6491F" w:rsidP="00841C2C">
            <w:pPr>
              <w:pStyle w:val="BodyText"/>
              <w:spacing w:line="240" w:lineRule="atLeast"/>
              <w:jc w:val="both"/>
            </w:pPr>
            <w:proofErr w:type="spellStart"/>
            <w:r>
              <w:t>ekarpins</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3BBFBF6" w14:textId="77777777" w:rsidR="00A6491F" w:rsidRDefault="00A6491F" w:rsidP="00841C2C">
            <w:pPr>
              <w:pStyle w:val="BodyText"/>
              <w:spacing w:line="240" w:lineRule="atLeast"/>
            </w:pPr>
            <w:r>
              <w:t>PD, Sys. Eng.,</w:t>
            </w:r>
          </w:p>
          <w:p w14:paraId="1DBDE383" w14:textId="77777777" w:rsidR="00A6491F" w:rsidRDefault="00A6491F" w:rsidP="00841C2C">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18CDD596" w14:textId="77777777" w:rsidR="00A6491F" w:rsidRDefault="00A6491F" w:rsidP="00841C2C">
            <w:pPr>
              <w:pStyle w:val="BodyText"/>
              <w:spacing w:line="240" w:lineRule="atLeast"/>
            </w:pPr>
            <w:r>
              <w:t>Core Feature Owner</w:t>
            </w:r>
          </w:p>
        </w:tc>
        <w:tc>
          <w:tcPr>
            <w:tcW w:w="2888" w:type="dxa"/>
            <w:tcBorders>
              <w:top w:val="single" w:sz="4" w:space="0" w:color="auto"/>
              <w:left w:val="single" w:sz="4" w:space="0" w:color="auto"/>
              <w:bottom w:val="single" w:sz="4" w:space="0" w:color="auto"/>
              <w:right w:val="single" w:sz="4" w:space="0" w:color="auto"/>
            </w:tcBorders>
            <w:hideMark/>
          </w:tcPr>
          <w:p w14:paraId="2B87896D" w14:textId="77777777" w:rsidR="00A6491F" w:rsidRDefault="00A6491F" w:rsidP="00841C2C">
            <w:pPr>
              <w:pStyle w:val="BodyText"/>
              <w:spacing w:line="240" w:lineRule="atLeast"/>
            </w:pPr>
            <w:r>
              <w:t>Production Design Lead and Feature Owner</w:t>
            </w:r>
          </w:p>
        </w:tc>
      </w:tr>
      <w:tr w:rsidR="00A6491F" w14:paraId="604D6139"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A7E49AF" w14:textId="77777777" w:rsidR="00A6491F" w:rsidRDefault="00A6491F" w:rsidP="00841C2C">
            <w:pPr>
              <w:pStyle w:val="BodyText"/>
              <w:spacing w:line="240" w:lineRule="atLeast"/>
              <w:jc w:val="both"/>
            </w:pPr>
            <w:r>
              <w:t>Farhan Ehsan</w:t>
            </w:r>
          </w:p>
        </w:tc>
        <w:tc>
          <w:tcPr>
            <w:tcW w:w="1170" w:type="dxa"/>
            <w:tcBorders>
              <w:top w:val="single" w:sz="4" w:space="0" w:color="auto"/>
              <w:left w:val="single" w:sz="4" w:space="0" w:color="auto"/>
              <w:bottom w:val="single" w:sz="4" w:space="0" w:color="auto"/>
              <w:right w:val="single" w:sz="4" w:space="0" w:color="auto"/>
            </w:tcBorders>
            <w:hideMark/>
          </w:tcPr>
          <w:p w14:paraId="19DD9771" w14:textId="77777777" w:rsidR="00A6491F" w:rsidRDefault="00A6491F" w:rsidP="00841C2C">
            <w:pPr>
              <w:pStyle w:val="BodyText"/>
              <w:spacing w:line="240" w:lineRule="atLeast"/>
              <w:jc w:val="both"/>
            </w:pPr>
            <w:r>
              <w:t>fehsan2</w:t>
            </w:r>
          </w:p>
        </w:tc>
        <w:tc>
          <w:tcPr>
            <w:tcW w:w="1890" w:type="dxa"/>
            <w:tcBorders>
              <w:top w:val="single" w:sz="4" w:space="0" w:color="auto"/>
              <w:left w:val="single" w:sz="4" w:space="0" w:color="auto"/>
              <w:bottom w:val="single" w:sz="4" w:space="0" w:color="auto"/>
              <w:right w:val="single" w:sz="4" w:space="0" w:color="auto"/>
            </w:tcBorders>
            <w:hideMark/>
          </w:tcPr>
          <w:p w14:paraId="65078DDC" w14:textId="77777777" w:rsidR="00A6491F" w:rsidRDefault="00A6491F" w:rsidP="00841C2C">
            <w:pPr>
              <w:pStyle w:val="BodyText"/>
              <w:spacing w:line="240" w:lineRule="atLeast"/>
            </w:pPr>
            <w:r>
              <w:t>PD, Sys. Eng.,</w:t>
            </w:r>
          </w:p>
          <w:p w14:paraId="6DDA1985" w14:textId="77777777" w:rsidR="00A6491F" w:rsidRDefault="00A6491F" w:rsidP="00841C2C">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6311F308" w14:textId="77777777" w:rsidR="00A6491F" w:rsidRDefault="00A6491F" w:rsidP="00841C2C">
            <w:pPr>
              <w:pStyle w:val="BodyText"/>
              <w:spacing w:line="240" w:lineRule="atLeast"/>
            </w:pPr>
            <w:r>
              <w:t>Core Feature Owner</w:t>
            </w:r>
          </w:p>
        </w:tc>
        <w:tc>
          <w:tcPr>
            <w:tcW w:w="2888" w:type="dxa"/>
            <w:tcBorders>
              <w:top w:val="single" w:sz="4" w:space="0" w:color="auto"/>
              <w:left w:val="single" w:sz="4" w:space="0" w:color="auto"/>
              <w:bottom w:val="single" w:sz="4" w:space="0" w:color="auto"/>
              <w:right w:val="single" w:sz="4" w:space="0" w:color="auto"/>
            </w:tcBorders>
            <w:hideMark/>
          </w:tcPr>
          <w:p w14:paraId="42A57384" w14:textId="77777777" w:rsidR="00A6491F" w:rsidRDefault="00A6491F" w:rsidP="00841C2C">
            <w:pPr>
              <w:pStyle w:val="BodyText"/>
              <w:spacing w:line="240" w:lineRule="atLeast"/>
            </w:pPr>
            <w:r>
              <w:t>Production Design Lead and Feature Owner</w:t>
            </w:r>
          </w:p>
        </w:tc>
      </w:tr>
      <w:tr w:rsidR="00A6491F" w14:paraId="6EF131D2"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397B27C" w14:textId="77777777" w:rsidR="00A6491F" w:rsidRDefault="00A6491F" w:rsidP="00841C2C">
            <w:pPr>
              <w:pStyle w:val="BodyText"/>
              <w:spacing w:line="240" w:lineRule="atLeast"/>
              <w:jc w:val="both"/>
            </w:pPr>
            <w:r>
              <w:t>Aaron Bonnell-kangas</w:t>
            </w:r>
          </w:p>
        </w:tc>
        <w:tc>
          <w:tcPr>
            <w:tcW w:w="1170" w:type="dxa"/>
            <w:tcBorders>
              <w:top w:val="single" w:sz="4" w:space="0" w:color="auto"/>
              <w:left w:val="single" w:sz="4" w:space="0" w:color="auto"/>
              <w:bottom w:val="single" w:sz="4" w:space="0" w:color="auto"/>
              <w:right w:val="single" w:sz="4" w:space="0" w:color="auto"/>
            </w:tcBorders>
            <w:hideMark/>
          </w:tcPr>
          <w:p w14:paraId="3DA6EC4E" w14:textId="77777777" w:rsidR="00A6491F" w:rsidRDefault="00A6491F" w:rsidP="00841C2C">
            <w:pPr>
              <w:pStyle w:val="BodyText"/>
              <w:spacing w:line="240" w:lineRule="atLeast"/>
              <w:jc w:val="both"/>
            </w:pPr>
            <w:r>
              <w:t>Abonnel1</w:t>
            </w:r>
          </w:p>
        </w:tc>
        <w:tc>
          <w:tcPr>
            <w:tcW w:w="1890" w:type="dxa"/>
            <w:tcBorders>
              <w:top w:val="single" w:sz="4" w:space="0" w:color="auto"/>
              <w:left w:val="single" w:sz="4" w:space="0" w:color="auto"/>
              <w:bottom w:val="single" w:sz="4" w:space="0" w:color="auto"/>
              <w:right w:val="single" w:sz="4" w:space="0" w:color="auto"/>
            </w:tcBorders>
            <w:hideMark/>
          </w:tcPr>
          <w:p w14:paraId="47C43B16" w14:textId="77777777" w:rsidR="00A6491F" w:rsidRDefault="00A6491F" w:rsidP="00841C2C">
            <w:pPr>
              <w:pStyle w:val="BodyText"/>
              <w:spacing w:line="240" w:lineRule="atLeast"/>
            </w:pPr>
            <w:r>
              <w:t>PD, Sys. Eng.,</w:t>
            </w:r>
          </w:p>
          <w:p w14:paraId="4E1B9129" w14:textId="77777777" w:rsidR="00A6491F" w:rsidRDefault="00A6491F" w:rsidP="00841C2C">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129CA764" w14:textId="77777777" w:rsidR="00A6491F" w:rsidRDefault="00A6491F" w:rsidP="00841C2C">
            <w:pPr>
              <w:pStyle w:val="BodyText"/>
              <w:spacing w:line="240" w:lineRule="atLeast"/>
            </w:pPr>
            <w:r>
              <w:t>Core Feature Owner</w:t>
            </w:r>
          </w:p>
        </w:tc>
        <w:tc>
          <w:tcPr>
            <w:tcW w:w="2888" w:type="dxa"/>
            <w:tcBorders>
              <w:top w:val="single" w:sz="4" w:space="0" w:color="auto"/>
              <w:left w:val="single" w:sz="4" w:space="0" w:color="auto"/>
              <w:bottom w:val="single" w:sz="4" w:space="0" w:color="auto"/>
              <w:right w:val="single" w:sz="4" w:space="0" w:color="auto"/>
            </w:tcBorders>
            <w:hideMark/>
          </w:tcPr>
          <w:p w14:paraId="1ECE6479" w14:textId="77777777" w:rsidR="00A6491F" w:rsidRDefault="00A6491F" w:rsidP="00841C2C">
            <w:pPr>
              <w:pStyle w:val="BodyText"/>
              <w:spacing w:line="240" w:lineRule="atLeast"/>
            </w:pPr>
            <w:r>
              <w:t>Production Design Lead and Feature Owner</w:t>
            </w:r>
          </w:p>
        </w:tc>
      </w:tr>
      <w:tr w:rsidR="00A6491F" w14:paraId="540B041F"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6114A83" w14:textId="77777777" w:rsidR="00A6491F" w:rsidRDefault="00A6491F" w:rsidP="00841C2C">
            <w:pPr>
              <w:pStyle w:val="BodyText"/>
              <w:spacing w:line="240" w:lineRule="atLeast"/>
              <w:jc w:val="both"/>
            </w:pPr>
            <w:r>
              <w:t>Matt Swis</w:t>
            </w:r>
          </w:p>
        </w:tc>
        <w:tc>
          <w:tcPr>
            <w:tcW w:w="1170" w:type="dxa"/>
            <w:tcBorders>
              <w:top w:val="single" w:sz="4" w:space="0" w:color="auto"/>
              <w:left w:val="single" w:sz="4" w:space="0" w:color="auto"/>
              <w:bottom w:val="single" w:sz="4" w:space="0" w:color="auto"/>
              <w:right w:val="single" w:sz="4" w:space="0" w:color="auto"/>
            </w:tcBorders>
            <w:hideMark/>
          </w:tcPr>
          <w:p w14:paraId="50645BEE" w14:textId="77777777" w:rsidR="00A6491F" w:rsidRDefault="00A6491F" w:rsidP="00841C2C">
            <w:pPr>
              <w:pStyle w:val="BodyText"/>
              <w:spacing w:line="240" w:lineRule="atLeast"/>
              <w:jc w:val="both"/>
            </w:pPr>
            <w:proofErr w:type="spellStart"/>
            <w:r>
              <w:t>mswis</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35279938" w14:textId="77777777" w:rsidR="00A6491F" w:rsidRDefault="00A6491F" w:rsidP="00841C2C">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4B2DD86D" w14:textId="77777777" w:rsidR="00A6491F" w:rsidRDefault="00A6491F" w:rsidP="00841C2C">
            <w:pPr>
              <w:pStyle w:val="BodyText"/>
              <w:spacing w:line="240" w:lineRule="atLeast"/>
            </w:pPr>
            <w:r>
              <w:t>Core Security &amp; RF Supervisor</w:t>
            </w:r>
          </w:p>
        </w:tc>
        <w:tc>
          <w:tcPr>
            <w:tcW w:w="2888" w:type="dxa"/>
            <w:tcBorders>
              <w:top w:val="single" w:sz="4" w:space="0" w:color="auto"/>
              <w:left w:val="single" w:sz="4" w:space="0" w:color="auto"/>
              <w:bottom w:val="single" w:sz="4" w:space="0" w:color="auto"/>
              <w:right w:val="single" w:sz="4" w:space="0" w:color="auto"/>
            </w:tcBorders>
            <w:hideMark/>
          </w:tcPr>
          <w:p w14:paraId="38D4BAB2" w14:textId="77777777" w:rsidR="00A6491F" w:rsidRDefault="00A6491F" w:rsidP="00841C2C">
            <w:pPr>
              <w:pStyle w:val="BodyText"/>
              <w:spacing w:line="240" w:lineRule="atLeast"/>
            </w:pPr>
            <w:r>
              <w:t>NFC System Owner Supervisor</w:t>
            </w:r>
          </w:p>
        </w:tc>
      </w:tr>
      <w:tr w:rsidR="00A6491F" w14:paraId="25CA12D5"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45AA01B6" w14:textId="77777777" w:rsidR="00A6491F" w:rsidRDefault="00A6491F" w:rsidP="00841C2C">
            <w:pPr>
              <w:pStyle w:val="BodyText"/>
              <w:spacing w:line="240" w:lineRule="atLeast"/>
              <w:jc w:val="both"/>
            </w:pPr>
            <w:r>
              <w:t>Nisha Patel</w:t>
            </w:r>
          </w:p>
        </w:tc>
        <w:tc>
          <w:tcPr>
            <w:tcW w:w="1170" w:type="dxa"/>
            <w:tcBorders>
              <w:top w:val="single" w:sz="4" w:space="0" w:color="auto"/>
              <w:left w:val="single" w:sz="4" w:space="0" w:color="auto"/>
              <w:bottom w:val="single" w:sz="4" w:space="0" w:color="auto"/>
              <w:right w:val="single" w:sz="4" w:space="0" w:color="auto"/>
            </w:tcBorders>
            <w:hideMark/>
          </w:tcPr>
          <w:p w14:paraId="261084E7" w14:textId="77777777" w:rsidR="00A6491F" w:rsidRDefault="00A6491F" w:rsidP="00841C2C">
            <w:pPr>
              <w:pStyle w:val="BodyText"/>
              <w:spacing w:line="240" w:lineRule="atLeast"/>
              <w:jc w:val="both"/>
            </w:pPr>
            <w:r>
              <w:t>npate152</w:t>
            </w:r>
          </w:p>
        </w:tc>
        <w:tc>
          <w:tcPr>
            <w:tcW w:w="1890" w:type="dxa"/>
            <w:tcBorders>
              <w:top w:val="single" w:sz="4" w:space="0" w:color="auto"/>
              <w:left w:val="single" w:sz="4" w:space="0" w:color="auto"/>
              <w:bottom w:val="single" w:sz="4" w:space="0" w:color="auto"/>
              <w:right w:val="single" w:sz="4" w:space="0" w:color="auto"/>
            </w:tcBorders>
            <w:hideMark/>
          </w:tcPr>
          <w:p w14:paraId="62C746F7" w14:textId="77777777" w:rsidR="00A6491F" w:rsidRDefault="00A6491F" w:rsidP="00841C2C">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11FA62A7" w14:textId="77777777" w:rsidR="00A6491F" w:rsidRDefault="00A6491F" w:rsidP="00841C2C">
            <w:pPr>
              <w:pStyle w:val="BodyText"/>
              <w:spacing w:line="240" w:lineRule="atLeast"/>
            </w:pPr>
            <w:r>
              <w:t>Core NFC Engineer</w:t>
            </w:r>
          </w:p>
        </w:tc>
        <w:tc>
          <w:tcPr>
            <w:tcW w:w="2888" w:type="dxa"/>
            <w:tcBorders>
              <w:top w:val="single" w:sz="4" w:space="0" w:color="auto"/>
              <w:left w:val="single" w:sz="4" w:space="0" w:color="auto"/>
              <w:bottom w:val="single" w:sz="4" w:space="0" w:color="auto"/>
              <w:right w:val="single" w:sz="4" w:space="0" w:color="auto"/>
            </w:tcBorders>
            <w:hideMark/>
          </w:tcPr>
          <w:p w14:paraId="4DA749E1" w14:textId="77777777" w:rsidR="00A6491F" w:rsidRDefault="00A6491F" w:rsidP="00841C2C">
            <w:pPr>
              <w:pStyle w:val="BodyText"/>
              <w:spacing w:line="240" w:lineRule="atLeast"/>
            </w:pPr>
            <w:r>
              <w:t>NFC System Owner</w:t>
            </w:r>
          </w:p>
        </w:tc>
      </w:tr>
      <w:tr w:rsidR="00A6491F" w14:paraId="2FBDF4FA"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44143E7" w14:textId="77777777" w:rsidR="00A6491F" w:rsidRDefault="00A6491F" w:rsidP="00841C2C">
            <w:pPr>
              <w:pStyle w:val="BodyText"/>
              <w:spacing w:line="240" w:lineRule="atLeast"/>
              <w:jc w:val="both"/>
            </w:pPr>
            <w:r>
              <w:t>David Hernandez</w:t>
            </w:r>
          </w:p>
        </w:tc>
        <w:tc>
          <w:tcPr>
            <w:tcW w:w="1170" w:type="dxa"/>
            <w:tcBorders>
              <w:top w:val="single" w:sz="4" w:space="0" w:color="auto"/>
              <w:left w:val="single" w:sz="4" w:space="0" w:color="auto"/>
              <w:bottom w:val="single" w:sz="4" w:space="0" w:color="auto"/>
              <w:right w:val="single" w:sz="4" w:space="0" w:color="auto"/>
            </w:tcBorders>
            <w:hideMark/>
          </w:tcPr>
          <w:p w14:paraId="66D6DC8B" w14:textId="77777777" w:rsidR="00A6491F" w:rsidRDefault="00A6491F" w:rsidP="00841C2C">
            <w:pPr>
              <w:pStyle w:val="BodyText"/>
              <w:spacing w:line="240" w:lineRule="atLeast"/>
              <w:jc w:val="both"/>
            </w:pPr>
            <w:r>
              <w:t>dhern138</w:t>
            </w:r>
          </w:p>
        </w:tc>
        <w:tc>
          <w:tcPr>
            <w:tcW w:w="1890" w:type="dxa"/>
            <w:tcBorders>
              <w:top w:val="single" w:sz="4" w:space="0" w:color="auto"/>
              <w:left w:val="single" w:sz="4" w:space="0" w:color="auto"/>
              <w:bottom w:val="single" w:sz="4" w:space="0" w:color="auto"/>
              <w:right w:val="single" w:sz="4" w:space="0" w:color="auto"/>
            </w:tcBorders>
            <w:hideMark/>
          </w:tcPr>
          <w:p w14:paraId="5BD7A25A" w14:textId="77777777" w:rsidR="00A6491F" w:rsidRDefault="00A6491F" w:rsidP="00841C2C">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7A7C3913" w14:textId="77777777" w:rsidR="00A6491F" w:rsidRDefault="00A6491F" w:rsidP="00841C2C">
            <w:pPr>
              <w:pStyle w:val="BodyText"/>
              <w:spacing w:line="240" w:lineRule="atLeast"/>
            </w:pPr>
            <w:r>
              <w:t>Core NFC Engineer</w:t>
            </w:r>
          </w:p>
        </w:tc>
        <w:tc>
          <w:tcPr>
            <w:tcW w:w="2888" w:type="dxa"/>
            <w:tcBorders>
              <w:top w:val="single" w:sz="4" w:space="0" w:color="auto"/>
              <w:left w:val="single" w:sz="4" w:space="0" w:color="auto"/>
              <w:bottom w:val="single" w:sz="4" w:space="0" w:color="auto"/>
              <w:right w:val="single" w:sz="4" w:space="0" w:color="auto"/>
            </w:tcBorders>
            <w:hideMark/>
          </w:tcPr>
          <w:p w14:paraId="0AA67AB4" w14:textId="77777777" w:rsidR="00A6491F" w:rsidRDefault="00A6491F" w:rsidP="00841C2C">
            <w:pPr>
              <w:pStyle w:val="BodyText"/>
              <w:spacing w:line="240" w:lineRule="atLeast"/>
            </w:pPr>
            <w:r>
              <w:t>NFC System Owner</w:t>
            </w:r>
          </w:p>
        </w:tc>
      </w:tr>
      <w:tr w:rsidR="00A6491F" w14:paraId="0F1B1769"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256BED65" w14:textId="77777777" w:rsidR="00A6491F" w:rsidRDefault="00A6491F" w:rsidP="00841C2C">
            <w:pPr>
              <w:pStyle w:val="BodyText"/>
              <w:spacing w:line="240" w:lineRule="atLeast"/>
              <w:jc w:val="both"/>
            </w:pPr>
            <w:r>
              <w:t>Suthagaran Nagarasa</w:t>
            </w:r>
          </w:p>
        </w:tc>
        <w:tc>
          <w:tcPr>
            <w:tcW w:w="1170" w:type="dxa"/>
            <w:tcBorders>
              <w:top w:val="single" w:sz="4" w:space="0" w:color="auto"/>
              <w:left w:val="single" w:sz="4" w:space="0" w:color="auto"/>
              <w:bottom w:val="single" w:sz="4" w:space="0" w:color="auto"/>
              <w:right w:val="single" w:sz="4" w:space="0" w:color="auto"/>
            </w:tcBorders>
            <w:hideMark/>
          </w:tcPr>
          <w:p w14:paraId="387EF59D" w14:textId="77777777" w:rsidR="00A6491F" w:rsidRDefault="00A6491F" w:rsidP="00841C2C">
            <w:pPr>
              <w:pStyle w:val="BodyText"/>
              <w:spacing w:line="240" w:lineRule="atLeast"/>
              <w:jc w:val="both"/>
            </w:pPr>
            <w:proofErr w:type="spellStart"/>
            <w:r>
              <w:t>snagaras</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79A14B2B" w14:textId="77777777" w:rsidR="00A6491F" w:rsidRDefault="00A6491F" w:rsidP="00841C2C">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3BCDA73C" w14:textId="77777777" w:rsidR="00A6491F" w:rsidRDefault="00A6491F" w:rsidP="00841C2C">
            <w:pPr>
              <w:pStyle w:val="BodyText"/>
              <w:spacing w:line="240" w:lineRule="atLeast"/>
            </w:pPr>
            <w:r>
              <w:t>Core NFC Engineer</w:t>
            </w:r>
          </w:p>
        </w:tc>
        <w:tc>
          <w:tcPr>
            <w:tcW w:w="2888" w:type="dxa"/>
            <w:tcBorders>
              <w:top w:val="single" w:sz="4" w:space="0" w:color="auto"/>
              <w:left w:val="single" w:sz="4" w:space="0" w:color="auto"/>
              <w:bottom w:val="single" w:sz="4" w:space="0" w:color="auto"/>
              <w:right w:val="single" w:sz="4" w:space="0" w:color="auto"/>
            </w:tcBorders>
            <w:hideMark/>
          </w:tcPr>
          <w:p w14:paraId="5B9570F4" w14:textId="77777777" w:rsidR="00A6491F" w:rsidRDefault="00A6491F" w:rsidP="00841C2C">
            <w:pPr>
              <w:pStyle w:val="BodyText"/>
              <w:spacing w:line="240" w:lineRule="atLeast"/>
            </w:pPr>
            <w:r>
              <w:t>NFC System Owner</w:t>
            </w:r>
          </w:p>
        </w:tc>
      </w:tr>
      <w:tr w:rsidR="00A6491F" w14:paraId="3A90C7ED"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D5DD7A9" w14:textId="77777777" w:rsidR="00A6491F" w:rsidRDefault="00A6491F" w:rsidP="00841C2C">
            <w:pPr>
              <w:pStyle w:val="BodyText"/>
              <w:spacing w:line="240" w:lineRule="atLeast"/>
              <w:jc w:val="both"/>
            </w:pPr>
            <w:r>
              <w:t>Kevin Hille</w:t>
            </w:r>
          </w:p>
        </w:tc>
        <w:tc>
          <w:tcPr>
            <w:tcW w:w="1170" w:type="dxa"/>
            <w:tcBorders>
              <w:top w:val="single" w:sz="4" w:space="0" w:color="auto"/>
              <w:left w:val="single" w:sz="4" w:space="0" w:color="auto"/>
              <w:bottom w:val="single" w:sz="4" w:space="0" w:color="auto"/>
              <w:right w:val="single" w:sz="4" w:space="0" w:color="auto"/>
            </w:tcBorders>
            <w:hideMark/>
          </w:tcPr>
          <w:p w14:paraId="342730EF" w14:textId="77777777" w:rsidR="00A6491F" w:rsidRDefault="00A6491F" w:rsidP="00841C2C">
            <w:pPr>
              <w:pStyle w:val="BodyText"/>
              <w:spacing w:line="240" w:lineRule="atLeast"/>
              <w:jc w:val="both"/>
            </w:pPr>
            <w:proofErr w:type="spellStart"/>
            <w:r>
              <w:t>khille</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5E8CFFB0"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6239EBFC" w14:textId="77777777" w:rsidR="00A6491F" w:rsidRDefault="00A6491F" w:rsidP="00841C2C">
            <w:pPr>
              <w:pStyle w:val="BodyText"/>
              <w:spacing w:line="240" w:lineRule="atLeast"/>
            </w:pPr>
            <w:r>
              <w:t xml:space="preserve">Technical Specialist – </w:t>
            </w:r>
            <w:proofErr w:type="spellStart"/>
            <w:r>
              <w:t>Immob</w:t>
            </w:r>
            <w:proofErr w:type="spellEnd"/>
            <w:r>
              <w:t>.</w:t>
            </w:r>
          </w:p>
        </w:tc>
        <w:tc>
          <w:tcPr>
            <w:tcW w:w="2888" w:type="dxa"/>
            <w:tcBorders>
              <w:top w:val="single" w:sz="4" w:space="0" w:color="auto"/>
              <w:left w:val="single" w:sz="4" w:space="0" w:color="auto"/>
              <w:bottom w:val="single" w:sz="4" w:space="0" w:color="auto"/>
              <w:right w:val="single" w:sz="4" w:space="0" w:color="auto"/>
            </w:tcBorders>
            <w:hideMark/>
          </w:tcPr>
          <w:p w14:paraId="631F15B6" w14:textId="77777777" w:rsidR="00A6491F" w:rsidRDefault="00A6491F" w:rsidP="00841C2C">
            <w:pPr>
              <w:pStyle w:val="BodyText"/>
              <w:spacing w:line="240" w:lineRule="atLeast"/>
            </w:pPr>
            <w:r>
              <w:t>NFC Immobilizer Function Owner, Design Support</w:t>
            </w:r>
          </w:p>
        </w:tc>
      </w:tr>
      <w:tr w:rsidR="00A6491F" w14:paraId="20D6286E"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F529CA6" w14:textId="77777777" w:rsidR="00A6491F" w:rsidRDefault="00A6491F" w:rsidP="00841C2C">
            <w:pPr>
              <w:pStyle w:val="BodyText"/>
              <w:spacing w:line="240" w:lineRule="atLeast"/>
              <w:jc w:val="both"/>
            </w:pPr>
            <w:r>
              <w:t>John Ricks</w:t>
            </w:r>
          </w:p>
        </w:tc>
        <w:tc>
          <w:tcPr>
            <w:tcW w:w="1170" w:type="dxa"/>
            <w:tcBorders>
              <w:top w:val="single" w:sz="4" w:space="0" w:color="auto"/>
              <w:left w:val="single" w:sz="4" w:space="0" w:color="auto"/>
              <w:bottom w:val="single" w:sz="4" w:space="0" w:color="auto"/>
              <w:right w:val="single" w:sz="4" w:space="0" w:color="auto"/>
            </w:tcBorders>
            <w:hideMark/>
          </w:tcPr>
          <w:p w14:paraId="7F506611" w14:textId="77777777" w:rsidR="00A6491F" w:rsidRDefault="00A6491F" w:rsidP="00841C2C">
            <w:pPr>
              <w:pStyle w:val="BodyText"/>
              <w:spacing w:line="240" w:lineRule="atLeast"/>
              <w:jc w:val="both"/>
            </w:pPr>
            <w:r>
              <w:t>jricks7</w:t>
            </w:r>
          </w:p>
        </w:tc>
        <w:tc>
          <w:tcPr>
            <w:tcW w:w="1890" w:type="dxa"/>
            <w:tcBorders>
              <w:top w:val="single" w:sz="4" w:space="0" w:color="auto"/>
              <w:left w:val="single" w:sz="4" w:space="0" w:color="auto"/>
              <w:bottom w:val="single" w:sz="4" w:space="0" w:color="auto"/>
              <w:right w:val="single" w:sz="4" w:space="0" w:color="auto"/>
            </w:tcBorders>
            <w:hideMark/>
          </w:tcPr>
          <w:p w14:paraId="4A688B3E"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27B2A71C" w14:textId="77777777" w:rsidR="00A6491F" w:rsidRDefault="00A6491F" w:rsidP="00841C2C">
            <w:pPr>
              <w:pStyle w:val="BodyText"/>
              <w:spacing w:line="240" w:lineRule="atLeast"/>
            </w:pPr>
            <w:r>
              <w:t>Software Supervisor</w:t>
            </w:r>
          </w:p>
        </w:tc>
        <w:tc>
          <w:tcPr>
            <w:tcW w:w="2888" w:type="dxa"/>
            <w:tcBorders>
              <w:top w:val="single" w:sz="4" w:space="0" w:color="auto"/>
              <w:left w:val="single" w:sz="4" w:space="0" w:color="auto"/>
              <w:bottom w:val="single" w:sz="4" w:space="0" w:color="auto"/>
              <w:right w:val="single" w:sz="4" w:space="0" w:color="auto"/>
            </w:tcBorders>
            <w:hideMark/>
          </w:tcPr>
          <w:p w14:paraId="0BC1B1FF" w14:textId="77777777" w:rsidR="00A6491F" w:rsidRDefault="00A6491F" w:rsidP="00841C2C">
            <w:pPr>
              <w:pStyle w:val="BodyText"/>
              <w:spacing w:line="240" w:lineRule="atLeast"/>
            </w:pPr>
            <w:r>
              <w:t>Software Supervisor</w:t>
            </w:r>
          </w:p>
        </w:tc>
      </w:tr>
      <w:tr w:rsidR="00A6491F" w14:paraId="6FB3DBCD"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2D9BE8E" w14:textId="77777777" w:rsidR="00A6491F" w:rsidRDefault="00A6491F" w:rsidP="00841C2C">
            <w:pPr>
              <w:pStyle w:val="BodyText"/>
              <w:spacing w:line="240" w:lineRule="atLeast"/>
              <w:jc w:val="both"/>
            </w:pPr>
            <w:r>
              <w:t>John Popovecz</w:t>
            </w:r>
          </w:p>
        </w:tc>
        <w:tc>
          <w:tcPr>
            <w:tcW w:w="1170" w:type="dxa"/>
            <w:tcBorders>
              <w:top w:val="single" w:sz="4" w:space="0" w:color="auto"/>
              <w:left w:val="single" w:sz="4" w:space="0" w:color="auto"/>
              <w:bottom w:val="single" w:sz="4" w:space="0" w:color="auto"/>
              <w:right w:val="single" w:sz="4" w:space="0" w:color="auto"/>
            </w:tcBorders>
            <w:hideMark/>
          </w:tcPr>
          <w:p w14:paraId="06702914" w14:textId="77777777" w:rsidR="00A6491F" w:rsidRDefault="00A6491F" w:rsidP="00841C2C">
            <w:pPr>
              <w:pStyle w:val="BodyText"/>
              <w:spacing w:line="240" w:lineRule="atLeast"/>
              <w:jc w:val="both"/>
            </w:pPr>
            <w:proofErr w:type="spellStart"/>
            <w:r>
              <w:t>jpopovec</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17E48F6D"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365F140D" w14:textId="77777777" w:rsidR="00A6491F" w:rsidRDefault="00A6491F" w:rsidP="00841C2C">
            <w:pPr>
              <w:pStyle w:val="BodyText"/>
              <w:spacing w:line="240" w:lineRule="atLeast"/>
            </w:pPr>
            <w:r>
              <w:t>Body Module SW Supervisor</w:t>
            </w:r>
          </w:p>
        </w:tc>
        <w:tc>
          <w:tcPr>
            <w:tcW w:w="2888" w:type="dxa"/>
            <w:tcBorders>
              <w:top w:val="single" w:sz="4" w:space="0" w:color="auto"/>
              <w:left w:val="single" w:sz="4" w:space="0" w:color="auto"/>
              <w:bottom w:val="single" w:sz="4" w:space="0" w:color="auto"/>
              <w:right w:val="single" w:sz="4" w:space="0" w:color="auto"/>
            </w:tcBorders>
            <w:hideMark/>
          </w:tcPr>
          <w:p w14:paraId="78910D30" w14:textId="77777777" w:rsidR="00A6491F" w:rsidRDefault="00A6491F" w:rsidP="00841C2C">
            <w:pPr>
              <w:pStyle w:val="BodyText"/>
              <w:spacing w:line="240" w:lineRule="atLeast"/>
            </w:pPr>
            <w:r>
              <w:t>Body Module SW Supervisor</w:t>
            </w:r>
          </w:p>
        </w:tc>
      </w:tr>
      <w:tr w:rsidR="00A6491F" w14:paraId="7738ADF3"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20440EE" w14:textId="77777777" w:rsidR="00A6491F" w:rsidRDefault="00A6491F" w:rsidP="00841C2C">
            <w:pPr>
              <w:pStyle w:val="BodyText"/>
              <w:spacing w:line="240" w:lineRule="atLeast"/>
              <w:jc w:val="both"/>
            </w:pPr>
            <w:r>
              <w:t>Hosam Irsheid</w:t>
            </w:r>
          </w:p>
        </w:tc>
        <w:tc>
          <w:tcPr>
            <w:tcW w:w="1170" w:type="dxa"/>
            <w:tcBorders>
              <w:top w:val="single" w:sz="4" w:space="0" w:color="auto"/>
              <w:left w:val="single" w:sz="4" w:space="0" w:color="auto"/>
              <w:bottom w:val="single" w:sz="4" w:space="0" w:color="auto"/>
              <w:right w:val="single" w:sz="4" w:space="0" w:color="auto"/>
            </w:tcBorders>
            <w:hideMark/>
          </w:tcPr>
          <w:p w14:paraId="583BD53C" w14:textId="77777777" w:rsidR="00A6491F" w:rsidRDefault="00A6491F" w:rsidP="00841C2C">
            <w:pPr>
              <w:pStyle w:val="BodyText"/>
              <w:spacing w:line="240" w:lineRule="atLeast"/>
              <w:jc w:val="both"/>
            </w:pPr>
            <w:proofErr w:type="spellStart"/>
            <w:r>
              <w:t>hirsheid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A70326C"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0D4B01A0" w14:textId="77777777" w:rsidR="00A6491F" w:rsidRDefault="00A6491F" w:rsidP="00841C2C">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118A06EF" w14:textId="77777777" w:rsidR="00A6491F" w:rsidRDefault="00A6491F" w:rsidP="00841C2C">
            <w:pPr>
              <w:pStyle w:val="BodyText"/>
              <w:spacing w:line="240" w:lineRule="atLeast"/>
            </w:pPr>
            <w:r>
              <w:t>Software Design</w:t>
            </w:r>
          </w:p>
        </w:tc>
      </w:tr>
      <w:tr w:rsidR="00A6491F" w14:paraId="7C8878CE"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4764D25" w14:textId="77777777" w:rsidR="00A6491F" w:rsidRDefault="00A6491F" w:rsidP="00841C2C">
            <w:pPr>
              <w:pStyle w:val="BodyText"/>
              <w:spacing w:line="240" w:lineRule="atLeast"/>
              <w:jc w:val="both"/>
            </w:pPr>
            <w:r>
              <w:t>Sam Mehdi</w:t>
            </w:r>
          </w:p>
        </w:tc>
        <w:tc>
          <w:tcPr>
            <w:tcW w:w="1170" w:type="dxa"/>
            <w:tcBorders>
              <w:top w:val="single" w:sz="4" w:space="0" w:color="auto"/>
              <w:left w:val="single" w:sz="4" w:space="0" w:color="auto"/>
              <w:bottom w:val="single" w:sz="4" w:space="0" w:color="auto"/>
              <w:right w:val="single" w:sz="4" w:space="0" w:color="auto"/>
            </w:tcBorders>
            <w:hideMark/>
          </w:tcPr>
          <w:p w14:paraId="597A66AC" w14:textId="77777777" w:rsidR="00A6491F" w:rsidRDefault="00A6491F" w:rsidP="00841C2C">
            <w:pPr>
              <w:pStyle w:val="BodyText"/>
              <w:spacing w:line="240" w:lineRule="atLeast"/>
              <w:jc w:val="both"/>
            </w:pPr>
            <w:proofErr w:type="spellStart"/>
            <w:r>
              <w:t>hmehdi</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7C1B358"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6D0A0F28" w14:textId="77777777" w:rsidR="00A6491F" w:rsidRDefault="00A6491F" w:rsidP="00841C2C">
            <w:pPr>
              <w:pStyle w:val="BodyText"/>
              <w:spacing w:line="240" w:lineRule="atLeast"/>
            </w:pPr>
            <w:r>
              <w:t>Product Design Engineer</w:t>
            </w:r>
          </w:p>
        </w:tc>
        <w:tc>
          <w:tcPr>
            <w:tcW w:w="2888" w:type="dxa"/>
            <w:tcBorders>
              <w:top w:val="single" w:sz="4" w:space="0" w:color="auto"/>
              <w:left w:val="single" w:sz="4" w:space="0" w:color="auto"/>
              <w:bottom w:val="single" w:sz="4" w:space="0" w:color="auto"/>
              <w:right w:val="single" w:sz="4" w:space="0" w:color="auto"/>
            </w:tcBorders>
            <w:hideMark/>
          </w:tcPr>
          <w:p w14:paraId="35F469B8" w14:textId="77777777" w:rsidR="00A6491F" w:rsidRDefault="00A6491F" w:rsidP="00841C2C">
            <w:pPr>
              <w:pStyle w:val="BodyText"/>
              <w:spacing w:line="240" w:lineRule="atLeast"/>
            </w:pPr>
            <w:r>
              <w:t>Software Design</w:t>
            </w:r>
          </w:p>
        </w:tc>
      </w:tr>
      <w:tr w:rsidR="00A6491F" w14:paraId="5DCDCDBD"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A8F632F" w14:textId="77777777" w:rsidR="00A6491F" w:rsidRDefault="00A6491F" w:rsidP="00841C2C">
            <w:pPr>
              <w:pStyle w:val="BodyText"/>
              <w:spacing w:line="240" w:lineRule="atLeast"/>
              <w:jc w:val="both"/>
            </w:pPr>
            <w:r>
              <w:t>Vishala Pasala</w:t>
            </w:r>
          </w:p>
        </w:tc>
        <w:tc>
          <w:tcPr>
            <w:tcW w:w="1170" w:type="dxa"/>
            <w:tcBorders>
              <w:top w:val="single" w:sz="4" w:space="0" w:color="auto"/>
              <w:left w:val="single" w:sz="4" w:space="0" w:color="auto"/>
              <w:bottom w:val="single" w:sz="4" w:space="0" w:color="auto"/>
              <w:right w:val="single" w:sz="4" w:space="0" w:color="auto"/>
            </w:tcBorders>
            <w:hideMark/>
          </w:tcPr>
          <w:p w14:paraId="09DCCEBB" w14:textId="77777777" w:rsidR="00A6491F" w:rsidRDefault="00A6491F" w:rsidP="00841C2C">
            <w:pPr>
              <w:pStyle w:val="BodyText"/>
              <w:spacing w:line="240" w:lineRule="atLeast"/>
              <w:jc w:val="both"/>
            </w:pPr>
            <w:proofErr w:type="spellStart"/>
            <w:r>
              <w:t>vpasala</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76F38870"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77C62CD7" w14:textId="77777777" w:rsidR="00A6491F" w:rsidRDefault="00A6491F" w:rsidP="00841C2C">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08B33390" w14:textId="77777777" w:rsidR="00A6491F" w:rsidRDefault="00A6491F" w:rsidP="00841C2C">
            <w:pPr>
              <w:pStyle w:val="BodyText"/>
              <w:spacing w:line="240" w:lineRule="atLeast"/>
            </w:pPr>
            <w:r>
              <w:t>Software Design</w:t>
            </w:r>
          </w:p>
        </w:tc>
      </w:tr>
      <w:tr w:rsidR="00A6491F" w14:paraId="38BFD7CF"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B5AAEDE" w14:textId="77777777" w:rsidR="00A6491F" w:rsidRDefault="00A6491F" w:rsidP="00841C2C">
            <w:pPr>
              <w:pStyle w:val="BodyText"/>
              <w:spacing w:line="240" w:lineRule="atLeast"/>
              <w:jc w:val="both"/>
            </w:pPr>
            <w:r>
              <w:t>Maeen Mawari</w:t>
            </w:r>
          </w:p>
        </w:tc>
        <w:tc>
          <w:tcPr>
            <w:tcW w:w="1170" w:type="dxa"/>
            <w:tcBorders>
              <w:top w:val="single" w:sz="4" w:space="0" w:color="auto"/>
              <w:left w:val="single" w:sz="4" w:space="0" w:color="auto"/>
              <w:bottom w:val="single" w:sz="4" w:space="0" w:color="auto"/>
              <w:right w:val="single" w:sz="4" w:space="0" w:color="auto"/>
            </w:tcBorders>
            <w:hideMark/>
          </w:tcPr>
          <w:p w14:paraId="20F34102" w14:textId="77777777" w:rsidR="00A6491F" w:rsidRDefault="00A6491F" w:rsidP="00841C2C">
            <w:pPr>
              <w:pStyle w:val="BodyText"/>
              <w:spacing w:line="240" w:lineRule="atLeast"/>
              <w:jc w:val="both"/>
            </w:pPr>
            <w:proofErr w:type="spellStart"/>
            <w:r>
              <w:t>mmawari</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2F11B2B5"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5501A072" w14:textId="77777777" w:rsidR="00A6491F" w:rsidRDefault="00A6491F" w:rsidP="00841C2C">
            <w:pPr>
              <w:pStyle w:val="BodyText"/>
              <w:spacing w:line="240" w:lineRule="atLeast"/>
            </w:pPr>
            <w:r>
              <w:t>MBSE Engineer</w:t>
            </w:r>
          </w:p>
        </w:tc>
        <w:tc>
          <w:tcPr>
            <w:tcW w:w="2888" w:type="dxa"/>
            <w:tcBorders>
              <w:top w:val="single" w:sz="4" w:space="0" w:color="auto"/>
              <w:left w:val="single" w:sz="4" w:space="0" w:color="auto"/>
              <w:bottom w:val="single" w:sz="4" w:space="0" w:color="auto"/>
              <w:right w:val="single" w:sz="4" w:space="0" w:color="auto"/>
            </w:tcBorders>
            <w:hideMark/>
          </w:tcPr>
          <w:p w14:paraId="3A751553" w14:textId="77777777" w:rsidR="00A6491F" w:rsidRDefault="00A6491F" w:rsidP="00841C2C">
            <w:pPr>
              <w:pStyle w:val="BodyText"/>
              <w:spacing w:line="240" w:lineRule="atLeast"/>
            </w:pPr>
            <w:r>
              <w:t>Software Design</w:t>
            </w:r>
          </w:p>
        </w:tc>
      </w:tr>
      <w:tr w:rsidR="00A6491F" w14:paraId="0EB53383"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2C7050E" w14:textId="77777777" w:rsidR="00A6491F" w:rsidRDefault="00A6491F" w:rsidP="00841C2C">
            <w:pPr>
              <w:pStyle w:val="BodyText"/>
              <w:spacing w:line="240" w:lineRule="atLeast"/>
              <w:jc w:val="both"/>
            </w:pPr>
            <w:r>
              <w:t>Eric Reed</w:t>
            </w:r>
          </w:p>
        </w:tc>
        <w:tc>
          <w:tcPr>
            <w:tcW w:w="1170" w:type="dxa"/>
            <w:tcBorders>
              <w:top w:val="single" w:sz="4" w:space="0" w:color="auto"/>
              <w:left w:val="single" w:sz="4" w:space="0" w:color="auto"/>
              <w:bottom w:val="single" w:sz="4" w:space="0" w:color="auto"/>
              <w:right w:val="single" w:sz="4" w:space="0" w:color="auto"/>
            </w:tcBorders>
            <w:hideMark/>
          </w:tcPr>
          <w:p w14:paraId="1819B04C" w14:textId="77777777" w:rsidR="00A6491F" w:rsidRDefault="00A6491F" w:rsidP="00841C2C">
            <w:pPr>
              <w:pStyle w:val="BodyText"/>
              <w:spacing w:line="240" w:lineRule="atLeast"/>
              <w:jc w:val="both"/>
            </w:pPr>
            <w:r>
              <w:t>ereed2</w:t>
            </w:r>
          </w:p>
        </w:tc>
        <w:tc>
          <w:tcPr>
            <w:tcW w:w="1890" w:type="dxa"/>
            <w:tcBorders>
              <w:top w:val="single" w:sz="4" w:space="0" w:color="auto"/>
              <w:left w:val="single" w:sz="4" w:space="0" w:color="auto"/>
              <w:bottom w:val="single" w:sz="4" w:space="0" w:color="auto"/>
              <w:right w:val="single" w:sz="4" w:space="0" w:color="auto"/>
            </w:tcBorders>
            <w:hideMark/>
          </w:tcPr>
          <w:p w14:paraId="2C8D0EA8"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3A77FB9A" w14:textId="77777777" w:rsidR="00A6491F" w:rsidRDefault="00A6491F" w:rsidP="00841C2C">
            <w:pPr>
              <w:pStyle w:val="BodyText"/>
              <w:spacing w:line="240" w:lineRule="atLeast"/>
            </w:pPr>
            <w:r>
              <w:t>VSC SW Engineer</w:t>
            </w:r>
          </w:p>
        </w:tc>
        <w:tc>
          <w:tcPr>
            <w:tcW w:w="2888" w:type="dxa"/>
            <w:tcBorders>
              <w:top w:val="single" w:sz="4" w:space="0" w:color="auto"/>
              <w:left w:val="single" w:sz="4" w:space="0" w:color="auto"/>
              <w:bottom w:val="single" w:sz="4" w:space="0" w:color="auto"/>
              <w:right w:val="single" w:sz="4" w:space="0" w:color="auto"/>
            </w:tcBorders>
            <w:hideMark/>
          </w:tcPr>
          <w:p w14:paraId="27FC221B" w14:textId="77777777" w:rsidR="00A6491F" w:rsidRDefault="00A6491F" w:rsidP="00841C2C">
            <w:pPr>
              <w:pStyle w:val="BodyText"/>
              <w:spacing w:line="240" w:lineRule="atLeast"/>
            </w:pPr>
            <w:r>
              <w:t>Software Design</w:t>
            </w:r>
          </w:p>
        </w:tc>
      </w:tr>
      <w:tr w:rsidR="00A6491F" w14:paraId="5559866F"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885E9ED" w14:textId="77777777" w:rsidR="00A6491F" w:rsidRDefault="00A6491F" w:rsidP="00841C2C">
            <w:pPr>
              <w:pStyle w:val="BodyText"/>
              <w:spacing w:line="240" w:lineRule="atLeast"/>
              <w:jc w:val="both"/>
            </w:pPr>
            <w:r>
              <w:t>Ahmad Sabri</w:t>
            </w:r>
          </w:p>
        </w:tc>
        <w:tc>
          <w:tcPr>
            <w:tcW w:w="1170" w:type="dxa"/>
            <w:tcBorders>
              <w:top w:val="single" w:sz="4" w:space="0" w:color="auto"/>
              <w:left w:val="single" w:sz="4" w:space="0" w:color="auto"/>
              <w:bottom w:val="single" w:sz="4" w:space="0" w:color="auto"/>
              <w:right w:val="single" w:sz="4" w:space="0" w:color="auto"/>
            </w:tcBorders>
            <w:hideMark/>
          </w:tcPr>
          <w:p w14:paraId="246C11ED" w14:textId="77777777" w:rsidR="00A6491F" w:rsidRDefault="00A6491F" w:rsidP="00841C2C">
            <w:pPr>
              <w:pStyle w:val="BodyText"/>
              <w:spacing w:line="240" w:lineRule="atLeast"/>
              <w:jc w:val="both"/>
            </w:pPr>
            <w:r>
              <w:t>asabri3</w:t>
            </w:r>
          </w:p>
        </w:tc>
        <w:tc>
          <w:tcPr>
            <w:tcW w:w="1890" w:type="dxa"/>
            <w:tcBorders>
              <w:top w:val="single" w:sz="4" w:space="0" w:color="auto"/>
              <w:left w:val="single" w:sz="4" w:space="0" w:color="auto"/>
              <w:bottom w:val="single" w:sz="4" w:space="0" w:color="auto"/>
              <w:right w:val="single" w:sz="4" w:space="0" w:color="auto"/>
            </w:tcBorders>
            <w:hideMark/>
          </w:tcPr>
          <w:p w14:paraId="60F868FE"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34E0C572" w14:textId="77777777" w:rsidR="00A6491F" w:rsidRDefault="00A6491F" w:rsidP="00841C2C">
            <w:pPr>
              <w:pStyle w:val="BodyText"/>
              <w:spacing w:line="240" w:lineRule="atLeast"/>
            </w:pPr>
            <w:r>
              <w:t>PD Engineer</w:t>
            </w:r>
          </w:p>
        </w:tc>
        <w:tc>
          <w:tcPr>
            <w:tcW w:w="2888" w:type="dxa"/>
            <w:tcBorders>
              <w:top w:val="single" w:sz="4" w:space="0" w:color="auto"/>
              <w:left w:val="single" w:sz="4" w:space="0" w:color="auto"/>
              <w:bottom w:val="single" w:sz="4" w:space="0" w:color="auto"/>
              <w:right w:val="single" w:sz="4" w:space="0" w:color="auto"/>
            </w:tcBorders>
            <w:hideMark/>
          </w:tcPr>
          <w:p w14:paraId="2E0372D8" w14:textId="77777777" w:rsidR="00A6491F" w:rsidRDefault="00A6491F" w:rsidP="00841C2C">
            <w:pPr>
              <w:pStyle w:val="BodyText"/>
              <w:spacing w:line="240" w:lineRule="atLeast"/>
            </w:pPr>
            <w:r>
              <w:t>Software Design</w:t>
            </w:r>
          </w:p>
        </w:tc>
      </w:tr>
      <w:tr w:rsidR="00A6491F" w14:paraId="4257D881"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687327A" w14:textId="77777777" w:rsidR="00A6491F" w:rsidRDefault="00A6491F" w:rsidP="00841C2C">
            <w:pPr>
              <w:pStyle w:val="BodyText"/>
              <w:spacing w:line="240" w:lineRule="atLeast"/>
              <w:jc w:val="both"/>
            </w:pPr>
            <w:r>
              <w:t>Jeff Lossing</w:t>
            </w:r>
          </w:p>
        </w:tc>
        <w:tc>
          <w:tcPr>
            <w:tcW w:w="1170" w:type="dxa"/>
            <w:tcBorders>
              <w:top w:val="single" w:sz="4" w:space="0" w:color="auto"/>
              <w:left w:val="single" w:sz="4" w:space="0" w:color="auto"/>
              <w:bottom w:val="single" w:sz="4" w:space="0" w:color="auto"/>
              <w:right w:val="single" w:sz="4" w:space="0" w:color="auto"/>
            </w:tcBorders>
            <w:hideMark/>
          </w:tcPr>
          <w:p w14:paraId="6BA87092" w14:textId="77777777" w:rsidR="00A6491F" w:rsidRDefault="00A6491F" w:rsidP="00841C2C">
            <w:pPr>
              <w:pStyle w:val="BodyText"/>
              <w:spacing w:line="240" w:lineRule="atLeast"/>
              <w:jc w:val="both"/>
            </w:pPr>
            <w:proofErr w:type="spellStart"/>
            <w:r>
              <w:t>jlossing</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37F393B7"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1676A4EE" w14:textId="77777777" w:rsidR="00A6491F" w:rsidRDefault="00A6491F" w:rsidP="00841C2C">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60A202F2" w14:textId="77777777" w:rsidR="00A6491F" w:rsidRDefault="00A6491F" w:rsidP="00841C2C">
            <w:pPr>
              <w:pStyle w:val="BodyText"/>
              <w:spacing w:line="240" w:lineRule="atLeast"/>
            </w:pPr>
            <w:r>
              <w:t>Software Design</w:t>
            </w:r>
          </w:p>
        </w:tc>
      </w:tr>
      <w:tr w:rsidR="00A6491F" w14:paraId="37C86BA3"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F19977E" w14:textId="77777777" w:rsidR="00A6491F" w:rsidRDefault="00A6491F" w:rsidP="00841C2C">
            <w:pPr>
              <w:pStyle w:val="BodyText"/>
              <w:spacing w:line="240" w:lineRule="atLeast"/>
              <w:jc w:val="both"/>
            </w:pPr>
            <w:r>
              <w:t>Andrew Hall</w:t>
            </w:r>
          </w:p>
        </w:tc>
        <w:tc>
          <w:tcPr>
            <w:tcW w:w="1170" w:type="dxa"/>
            <w:tcBorders>
              <w:top w:val="single" w:sz="4" w:space="0" w:color="auto"/>
              <w:left w:val="single" w:sz="4" w:space="0" w:color="auto"/>
              <w:bottom w:val="single" w:sz="4" w:space="0" w:color="auto"/>
              <w:right w:val="single" w:sz="4" w:space="0" w:color="auto"/>
            </w:tcBorders>
            <w:hideMark/>
          </w:tcPr>
          <w:p w14:paraId="53D59351" w14:textId="77777777" w:rsidR="00A6491F" w:rsidRDefault="00A6491F" w:rsidP="00841C2C">
            <w:pPr>
              <w:pStyle w:val="BodyText"/>
              <w:spacing w:line="240" w:lineRule="atLeast"/>
              <w:jc w:val="both"/>
            </w:pPr>
            <w:r>
              <w:t>ahall185</w:t>
            </w:r>
          </w:p>
        </w:tc>
        <w:tc>
          <w:tcPr>
            <w:tcW w:w="1890" w:type="dxa"/>
            <w:tcBorders>
              <w:top w:val="single" w:sz="4" w:space="0" w:color="auto"/>
              <w:left w:val="single" w:sz="4" w:space="0" w:color="auto"/>
              <w:bottom w:val="single" w:sz="4" w:space="0" w:color="auto"/>
              <w:right w:val="single" w:sz="4" w:space="0" w:color="auto"/>
            </w:tcBorders>
            <w:hideMark/>
          </w:tcPr>
          <w:p w14:paraId="43815C66"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54C283F4" w14:textId="77777777" w:rsidR="00A6491F" w:rsidRDefault="00A6491F" w:rsidP="00841C2C">
            <w:pPr>
              <w:pStyle w:val="BodyText"/>
              <w:spacing w:line="240" w:lineRule="atLeast"/>
            </w:pPr>
            <w:r>
              <w:t>Design Engineer, BCM Software</w:t>
            </w:r>
          </w:p>
        </w:tc>
        <w:tc>
          <w:tcPr>
            <w:tcW w:w="2888" w:type="dxa"/>
            <w:tcBorders>
              <w:top w:val="single" w:sz="4" w:space="0" w:color="auto"/>
              <w:left w:val="single" w:sz="4" w:space="0" w:color="auto"/>
              <w:bottom w:val="single" w:sz="4" w:space="0" w:color="auto"/>
              <w:right w:val="single" w:sz="4" w:space="0" w:color="auto"/>
            </w:tcBorders>
            <w:hideMark/>
          </w:tcPr>
          <w:p w14:paraId="454D0BBF" w14:textId="77777777" w:rsidR="00A6491F" w:rsidRDefault="00A6491F" w:rsidP="00841C2C">
            <w:pPr>
              <w:pStyle w:val="BodyText"/>
              <w:spacing w:line="240" w:lineRule="atLeast"/>
            </w:pPr>
            <w:r>
              <w:t>Software Design</w:t>
            </w:r>
          </w:p>
        </w:tc>
      </w:tr>
      <w:tr w:rsidR="00A6491F" w14:paraId="6899CBF5"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ED63079" w14:textId="77777777" w:rsidR="00A6491F" w:rsidRDefault="00A6491F" w:rsidP="00841C2C">
            <w:pPr>
              <w:pStyle w:val="BodyText"/>
              <w:spacing w:line="240" w:lineRule="atLeast"/>
              <w:jc w:val="both"/>
            </w:pPr>
            <w:r>
              <w:t>Sachin Magar</w:t>
            </w:r>
          </w:p>
        </w:tc>
        <w:tc>
          <w:tcPr>
            <w:tcW w:w="1170" w:type="dxa"/>
            <w:tcBorders>
              <w:top w:val="single" w:sz="4" w:space="0" w:color="auto"/>
              <w:left w:val="single" w:sz="4" w:space="0" w:color="auto"/>
              <w:bottom w:val="single" w:sz="4" w:space="0" w:color="auto"/>
              <w:right w:val="single" w:sz="4" w:space="0" w:color="auto"/>
            </w:tcBorders>
            <w:hideMark/>
          </w:tcPr>
          <w:p w14:paraId="1A0E46C9" w14:textId="77777777" w:rsidR="00A6491F" w:rsidRDefault="00A6491F" w:rsidP="00841C2C">
            <w:pPr>
              <w:pStyle w:val="BodyText"/>
              <w:spacing w:line="240" w:lineRule="atLeast"/>
              <w:jc w:val="both"/>
            </w:pPr>
            <w:proofErr w:type="spellStart"/>
            <w:r>
              <w:t>smagar</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30BE42AB"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0E107610" w14:textId="77777777" w:rsidR="00A6491F" w:rsidRDefault="00A6491F" w:rsidP="00841C2C">
            <w:pPr>
              <w:pStyle w:val="BodyText"/>
              <w:spacing w:line="240" w:lineRule="atLeast"/>
            </w:pPr>
            <w:r>
              <w:t>Design Engineer, BCM Software</w:t>
            </w:r>
          </w:p>
        </w:tc>
        <w:tc>
          <w:tcPr>
            <w:tcW w:w="2888" w:type="dxa"/>
            <w:tcBorders>
              <w:top w:val="single" w:sz="4" w:space="0" w:color="auto"/>
              <w:left w:val="single" w:sz="4" w:space="0" w:color="auto"/>
              <w:bottom w:val="single" w:sz="4" w:space="0" w:color="auto"/>
              <w:right w:val="single" w:sz="4" w:space="0" w:color="auto"/>
            </w:tcBorders>
            <w:hideMark/>
          </w:tcPr>
          <w:p w14:paraId="288DF26B" w14:textId="77777777" w:rsidR="00A6491F" w:rsidRDefault="00A6491F" w:rsidP="00841C2C">
            <w:pPr>
              <w:pStyle w:val="BodyText"/>
              <w:spacing w:line="240" w:lineRule="atLeast"/>
            </w:pPr>
            <w:r>
              <w:t>Software Design</w:t>
            </w:r>
          </w:p>
        </w:tc>
      </w:tr>
      <w:tr w:rsidR="00A6491F" w14:paraId="5E7D1E91"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F327514" w14:textId="77777777" w:rsidR="00A6491F" w:rsidRDefault="00A6491F" w:rsidP="00841C2C">
            <w:pPr>
              <w:pStyle w:val="BodyText"/>
              <w:spacing w:line="240" w:lineRule="atLeast"/>
              <w:jc w:val="both"/>
            </w:pPr>
            <w:r>
              <w:t>Akshita Kulkarni</w:t>
            </w:r>
          </w:p>
        </w:tc>
        <w:tc>
          <w:tcPr>
            <w:tcW w:w="1170" w:type="dxa"/>
            <w:tcBorders>
              <w:top w:val="single" w:sz="4" w:space="0" w:color="auto"/>
              <w:left w:val="single" w:sz="4" w:space="0" w:color="auto"/>
              <w:bottom w:val="single" w:sz="4" w:space="0" w:color="auto"/>
              <w:right w:val="single" w:sz="4" w:space="0" w:color="auto"/>
            </w:tcBorders>
            <w:hideMark/>
          </w:tcPr>
          <w:p w14:paraId="7DC282DD" w14:textId="77777777" w:rsidR="00A6491F" w:rsidRDefault="00A6491F" w:rsidP="00841C2C">
            <w:pPr>
              <w:pStyle w:val="BodyText"/>
              <w:spacing w:line="240" w:lineRule="atLeast"/>
              <w:jc w:val="both"/>
            </w:pPr>
            <w:r>
              <w:t>akulka2</w:t>
            </w:r>
          </w:p>
        </w:tc>
        <w:tc>
          <w:tcPr>
            <w:tcW w:w="1890" w:type="dxa"/>
            <w:tcBorders>
              <w:top w:val="single" w:sz="4" w:space="0" w:color="auto"/>
              <w:left w:val="single" w:sz="4" w:space="0" w:color="auto"/>
              <w:bottom w:val="single" w:sz="4" w:space="0" w:color="auto"/>
              <w:right w:val="single" w:sz="4" w:space="0" w:color="auto"/>
            </w:tcBorders>
            <w:hideMark/>
          </w:tcPr>
          <w:p w14:paraId="2A234934"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26BC1F8B" w14:textId="77777777" w:rsidR="00A6491F" w:rsidRDefault="00A6491F" w:rsidP="00841C2C">
            <w:pPr>
              <w:pStyle w:val="BodyText"/>
              <w:spacing w:line="240" w:lineRule="atLeast"/>
            </w:pPr>
            <w:r>
              <w:t>Design Engineer, BCM Software</w:t>
            </w:r>
          </w:p>
        </w:tc>
        <w:tc>
          <w:tcPr>
            <w:tcW w:w="2888" w:type="dxa"/>
            <w:tcBorders>
              <w:top w:val="single" w:sz="4" w:space="0" w:color="auto"/>
              <w:left w:val="single" w:sz="4" w:space="0" w:color="auto"/>
              <w:bottom w:val="single" w:sz="4" w:space="0" w:color="auto"/>
              <w:right w:val="single" w:sz="4" w:space="0" w:color="auto"/>
            </w:tcBorders>
            <w:hideMark/>
          </w:tcPr>
          <w:p w14:paraId="1A12CE32" w14:textId="77777777" w:rsidR="00A6491F" w:rsidRDefault="00A6491F" w:rsidP="00841C2C">
            <w:pPr>
              <w:pStyle w:val="BodyText"/>
              <w:spacing w:line="240" w:lineRule="atLeast"/>
            </w:pPr>
            <w:r>
              <w:t>Software Design</w:t>
            </w:r>
          </w:p>
        </w:tc>
      </w:tr>
      <w:tr w:rsidR="00A6491F" w14:paraId="6279A4AD"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010A88AE" w14:textId="77777777" w:rsidR="00A6491F" w:rsidRDefault="00A6491F" w:rsidP="00841C2C">
            <w:pPr>
              <w:pStyle w:val="BodyText"/>
              <w:spacing w:line="240" w:lineRule="atLeast"/>
              <w:jc w:val="both"/>
            </w:pPr>
            <w:r>
              <w:t>Adithya Ramachandran</w:t>
            </w:r>
          </w:p>
        </w:tc>
        <w:tc>
          <w:tcPr>
            <w:tcW w:w="1170" w:type="dxa"/>
            <w:tcBorders>
              <w:top w:val="single" w:sz="4" w:space="0" w:color="auto"/>
              <w:left w:val="single" w:sz="4" w:space="0" w:color="auto"/>
              <w:bottom w:val="single" w:sz="4" w:space="0" w:color="auto"/>
              <w:right w:val="single" w:sz="4" w:space="0" w:color="auto"/>
            </w:tcBorders>
            <w:hideMark/>
          </w:tcPr>
          <w:p w14:paraId="0C2A3330" w14:textId="77777777" w:rsidR="00A6491F" w:rsidRDefault="00A6491F" w:rsidP="00841C2C">
            <w:pPr>
              <w:pStyle w:val="BodyText"/>
              <w:spacing w:line="240" w:lineRule="atLeast"/>
              <w:jc w:val="both"/>
            </w:pPr>
            <w:r>
              <w:t>aramac11</w:t>
            </w:r>
          </w:p>
        </w:tc>
        <w:tc>
          <w:tcPr>
            <w:tcW w:w="1890" w:type="dxa"/>
            <w:tcBorders>
              <w:top w:val="single" w:sz="4" w:space="0" w:color="auto"/>
              <w:left w:val="single" w:sz="4" w:space="0" w:color="auto"/>
              <w:bottom w:val="single" w:sz="4" w:space="0" w:color="auto"/>
              <w:right w:val="single" w:sz="4" w:space="0" w:color="auto"/>
            </w:tcBorders>
            <w:hideMark/>
          </w:tcPr>
          <w:p w14:paraId="49FA5FDA"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253C0201" w14:textId="77777777" w:rsidR="00A6491F" w:rsidRDefault="00A6491F" w:rsidP="00841C2C">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0A25AD65" w14:textId="77777777" w:rsidR="00A6491F" w:rsidRDefault="00A6491F" w:rsidP="00841C2C">
            <w:pPr>
              <w:pStyle w:val="BodyText"/>
              <w:spacing w:line="240" w:lineRule="atLeast"/>
            </w:pPr>
            <w:r>
              <w:t>Software Design</w:t>
            </w:r>
          </w:p>
        </w:tc>
      </w:tr>
      <w:tr w:rsidR="00A6491F" w14:paraId="21524E0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FAF6865" w14:textId="77777777" w:rsidR="00A6491F" w:rsidRDefault="00A6491F" w:rsidP="00841C2C">
            <w:pPr>
              <w:pStyle w:val="BodyText"/>
              <w:spacing w:line="240" w:lineRule="atLeast"/>
              <w:jc w:val="both"/>
            </w:pPr>
            <w:r>
              <w:t>S Bagga</w:t>
            </w:r>
          </w:p>
        </w:tc>
        <w:tc>
          <w:tcPr>
            <w:tcW w:w="1170" w:type="dxa"/>
            <w:tcBorders>
              <w:top w:val="single" w:sz="4" w:space="0" w:color="auto"/>
              <w:left w:val="single" w:sz="4" w:space="0" w:color="auto"/>
              <w:bottom w:val="single" w:sz="4" w:space="0" w:color="auto"/>
              <w:right w:val="single" w:sz="4" w:space="0" w:color="auto"/>
            </w:tcBorders>
            <w:hideMark/>
          </w:tcPr>
          <w:p w14:paraId="3744EBF2" w14:textId="77777777" w:rsidR="00A6491F" w:rsidRDefault="00A6491F" w:rsidP="00841C2C">
            <w:pPr>
              <w:pStyle w:val="BodyText"/>
              <w:spacing w:line="240" w:lineRule="atLeast"/>
              <w:jc w:val="both"/>
            </w:pPr>
            <w:r>
              <w:t>sbagga11</w:t>
            </w:r>
          </w:p>
        </w:tc>
        <w:tc>
          <w:tcPr>
            <w:tcW w:w="1890" w:type="dxa"/>
            <w:tcBorders>
              <w:top w:val="single" w:sz="4" w:space="0" w:color="auto"/>
              <w:left w:val="single" w:sz="4" w:space="0" w:color="auto"/>
              <w:bottom w:val="single" w:sz="4" w:space="0" w:color="auto"/>
              <w:right w:val="single" w:sz="4" w:space="0" w:color="auto"/>
            </w:tcBorders>
            <w:hideMark/>
          </w:tcPr>
          <w:p w14:paraId="6A1C6320" w14:textId="77777777" w:rsidR="00A6491F" w:rsidRDefault="00A6491F" w:rsidP="00841C2C">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5E13B603" w14:textId="77777777" w:rsidR="00A6491F" w:rsidRDefault="00A6491F" w:rsidP="00841C2C">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353A86CE" w14:textId="77777777" w:rsidR="00A6491F" w:rsidRDefault="00A6491F" w:rsidP="00841C2C">
            <w:pPr>
              <w:pStyle w:val="BodyText"/>
              <w:spacing w:line="240" w:lineRule="atLeast"/>
            </w:pPr>
            <w:r>
              <w:t>Software Design</w:t>
            </w:r>
          </w:p>
        </w:tc>
      </w:tr>
      <w:tr w:rsidR="00A6491F" w14:paraId="6681AC52"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D881711" w14:textId="77777777" w:rsidR="00A6491F" w:rsidRDefault="00A6491F" w:rsidP="00841C2C">
            <w:pPr>
              <w:pStyle w:val="BodyText"/>
              <w:spacing w:line="240" w:lineRule="atLeast"/>
              <w:jc w:val="both"/>
            </w:pPr>
            <w:r>
              <w:t>Gail Cheng</w:t>
            </w:r>
          </w:p>
        </w:tc>
        <w:tc>
          <w:tcPr>
            <w:tcW w:w="1170" w:type="dxa"/>
            <w:tcBorders>
              <w:top w:val="single" w:sz="4" w:space="0" w:color="auto"/>
              <w:left w:val="single" w:sz="4" w:space="0" w:color="auto"/>
              <w:bottom w:val="single" w:sz="4" w:space="0" w:color="auto"/>
              <w:right w:val="single" w:sz="4" w:space="0" w:color="auto"/>
            </w:tcBorders>
            <w:hideMark/>
          </w:tcPr>
          <w:p w14:paraId="18E9CDAE" w14:textId="77777777" w:rsidR="00A6491F" w:rsidRDefault="00A6491F" w:rsidP="00841C2C">
            <w:pPr>
              <w:pStyle w:val="BodyText"/>
              <w:spacing w:line="240" w:lineRule="atLeast"/>
              <w:jc w:val="both"/>
            </w:pPr>
            <w:proofErr w:type="spellStart"/>
            <w:r>
              <w:t>gcheng</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5C845244" w14:textId="77777777" w:rsidR="00A6491F" w:rsidRDefault="00A6491F" w:rsidP="00841C2C">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5B54F489" w14:textId="77777777" w:rsidR="00A6491F" w:rsidRDefault="00A6491F" w:rsidP="00841C2C">
            <w:pPr>
              <w:pStyle w:val="BodyText"/>
              <w:spacing w:line="240" w:lineRule="atLeast"/>
            </w:pPr>
            <w:r>
              <w:t>Infotainment Systems Supervisor</w:t>
            </w:r>
          </w:p>
        </w:tc>
        <w:tc>
          <w:tcPr>
            <w:tcW w:w="2888" w:type="dxa"/>
            <w:tcBorders>
              <w:top w:val="single" w:sz="4" w:space="0" w:color="auto"/>
              <w:left w:val="single" w:sz="4" w:space="0" w:color="auto"/>
              <w:bottom w:val="single" w:sz="4" w:space="0" w:color="auto"/>
              <w:right w:val="single" w:sz="4" w:space="0" w:color="auto"/>
            </w:tcBorders>
            <w:hideMark/>
          </w:tcPr>
          <w:p w14:paraId="653612F2" w14:textId="77777777" w:rsidR="00A6491F" w:rsidRDefault="00A6491F" w:rsidP="00841C2C">
            <w:pPr>
              <w:pStyle w:val="BodyText"/>
              <w:spacing w:line="240" w:lineRule="atLeast"/>
            </w:pPr>
            <w:r>
              <w:t>Infotainment System Design Supervisor</w:t>
            </w:r>
          </w:p>
        </w:tc>
      </w:tr>
      <w:tr w:rsidR="00A6491F" w14:paraId="4E00039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7BCC0E6" w14:textId="77777777" w:rsidR="00A6491F" w:rsidRDefault="00A6491F" w:rsidP="00841C2C">
            <w:pPr>
              <w:pStyle w:val="BodyText"/>
              <w:spacing w:line="240" w:lineRule="atLeast"/>
              <w:jc w:val="both"/>
            </w:pPr>
            <w:r>
              <w:lastRenderedPageBreak/>
              <w:t>Matthew Borrelli</w:t>
            </w:r>
          </w:p>
        </w:tc>
        <w:tc>
          <w:tcPr>
            <w:tcW w:w="1170" w:type="dxa"/>
            <w:tcBorders>
              <w:top w:val="single" w:sz="4" w:space="0" w:color="auto"/>
              <w:left w:val="single" w:sz="4" w:space="0" w:color="auto"/>
              <w:bottom w:val="single" w:sz="4" w:space="0" w:color="auto"/>
              <w:right w:val="single" w:sz="4" w:space="0" w:color="auto"/>
            </w:tcBorders>
            <w:hideMark/>
          </w:tcPr>
          <w:p w14:paraId="3F40FBBD" w14:textId="77777777" w:rsidR="00A6491F" w:rsidRDefault="00A6491F" w:rsidP="00841C2C">
            <w:pPr>
              <w:pStyle w:val="BodyText"/>
              <w:spacing w:line="240" w:lineRule="atLeast"/>
              <w:jc w:val="both"/>
            </w:pPr>
            <w:r>
              <w:t>mborrel4</w:t>
            </w:r>
          </w:p>
        </w:tc>
        <w:tc>
          <w:tcPr>
            <w:tcW w:w="1890" w:type="dxa"/>
            <w:tcBorders>
              <w:top w:val="single" w:sz="4" w:space="0" w:color="auto"/>
              <w:left w:val="single" w:sz="4" w:space="0" w:color="auto"/>
              <w:bottom w:val="single" w:sz="4" w:space="0" w:color="auto"/>
              <w:right w:val="single" w:sz="4" w:space="0" w:color="auto"/>
            </w:tcBorders>
            <w:hideMark/>
          </w:tcPr>
          <w:p w14:paraId="3B0666BD" w14:textId="77777777" w:rsidR="00A6491F" w:rsidRDefault="00A6491F" w:rsidP="00841C2C">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7FA03BC5" w14:textId="77777777" w:rsidR="00A6491F" w:rsidRDefault="00A6491F" w:rsidP="00841C2C">
            <w:pPr>
              <w:pStyle w:val="BodyText"/>
              <w:spacing w:line="240" w:lineRule="atLeast"/>
            </w:pPr>
            <w:r>
              <w:t>Infotainment Systems Engineer</w:t>
            </w:r>
          </w:p>
        </w:tc>
        <w:tc>
          <w:tcPr>
            <w:tcW w:w="2888" w:type="dxa"/>
            <w:tcBorders>
              <w:top w:val="single" w:sz="4" w:space="0" w:color="auto"/>
              <w:left w:val="single" w:sz="4" w:space="0" w:color="auto"/>
              <w:bottom w:val="single" w:sz="4" w:space="0" w:color="auto"/>
              <w:right w:val="single" w:sz="4" w:space="0" w:color="auto"/>
            </w:tcBorders>
            <w:hideMark/>
          </w:tcPr>
          <w:p w14:paraId="4121EFF9" w14:textId="77777777" w:rsidR="00A6491F" w:rsidRDefault="00A6491F" w:rsidP="00841C2C">
            <w:pPr>
              <w:pStyle w:val="BodyText"/>
              <w:spacing w:line="240" w:lineRule="atLeast"/>
            </w:pPr>
            <w:r>
              <w:t>Infotainment System Design</w:t>
            </w:r>
          </w:p>
        </w:tc>
      </w:tr>
      <w:tr w:rsidR="00A6491F" w14:paraId="5637E1D8"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196936A" w14:textId="77777777" w:rsidR="00A6491F" w:rsidRDefault="00A6491F" w:rsidP="00841C2C">
            <w:pPr>
              <w:pStyle w:val="BodyText"/>
              <w:spacing w:line="240" w:lineRule="atLeast"/>
              <w:jc w:val="both"/>
            </w:pPr>
            <w:r>
              <w:t>Laura Check</w:t>
            </w:r>
          </w:p>
        </w:tc>
        <w:tc>
          <w:tcPr>
            <w:tcW w:w="1170" w:type="dxa"/>
            <w:tcBorders>
              <w:top w:val="single" w:sz="4" w:space="0" w:color="auto"/>
              <w:left w:val="single" w:sz="4" w:space="0" w:color="auto"/>
              <w:bottom w:val="single" w:sz="4" w:space="0" w:color="auto"/>
              <w:right w:val="single" w:sz="4" w:space="0" w:color="auto"/>
            </w:tcBorders>
            <w:hideMark/>
          </w:tcPr>
          <w:p w14:paraId="38A2485D" w14:textId="77777777" w:rsidR="00A6491F" w:rsidRDefault="00A6491F" w:rsidP="00841C2C">
            <w:pPr>
              <w:pStyle w:val="BodyText"/>
              <w:spacing w:line="240" w:lineRule="atLeast"/>
              <w:jc w:val="both"/>
            </w:pPr>
            <w:proofErr w:type="spellStart"/>
            <w:r>
              <w:t>lburek</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4BEDF31" w14:textId="77777777" w:rsidR="00A6491F" w:rsidRDefault="00A6491F" w:rsidP="00841C2C">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6985389C" w14:textId="77777777" w:rsidR="00A6491F" w:rsidRDefault="00A6491F" w:rsidP="00841C2C">
            <w:pPr>
              <w:pStyle w:val="BodyText"/>
              <w:spacing w:line="240" w:lineRule="atLeast"/>
            </w:pPr>
            <w:r>
              <w:t>SYNC Supervisor</w:t>
            </w:r>
          </w:p>
        </w:tc>
        <w:tc>
          <w:tcPr>
            <w:tcW w:w="2888" w:type="dxa"/>
            <w:tcBorders>
              <w:top w:val="single" w:sz="4" w:space="0" w:color="auto"/>
              <w:left w:val="single" w:sz="4" w:space="0" w:color="auto"/>
              <w:bottom w:val="single" w:sz="4" w:space="0" w:color="auto"/>
              <w:right w:val="single" w:sz="4" w:space="0" w:color="auto"/>
            </w:tcBorders>
            <w:hideMark/>
          </w:tcPr>
          <w:p w14:paraId="36D9A266" w14:textId="77777777" w:rsidR="00A6491F" w:rsidRDefault="00A6491F" w:rsidP="00841C2C">
            <w:pPr>
              <w:pStyle w:val="BodyText"/>
              <w:spacing w:line="240" w:lineRule="atLeast"/>
            </w:pPr>
            <w:r>
              <w:t>SYNC System Supervisor</w:t>
            </w:r>
          </w:p>
        </w:tc>
      </w:tr>
      <w:tr w:rsidR="00A6491F" w14:paraId="637AD2D9"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8DFFD8D" w14:textId="77777777" w:rsidR="00A6491F" w:rsidRDefault="00A6491F" w:rsidP="00841C2C">
            <w:pPr>
              <w:pStyle w:val="BodyText"/>
              <w:spacing w:line="240" w:lineRule="atLeast"/>
              <w:jc w:val="both"/>
            </w:pPr>
            <w:r>
              <w:t>Iqbal Faheem Sayyed</w:t>
            </w:r>
          </w:p>
        </w:tc>
        <w:tc>
          <w:tcPr>
            <w:tcW w:w="1170" w:type="dxa"/>
            <w:tcBorders>
              <w:top w:val="single" w:sz="4" w:space="0" w:color="auto"/>
              <w:left w:val="single" w:sz="4" w:space="0" w:color="auto"/>
              <w:bottom w:val="single" w:sz="4" w:space="0" w:color="auto"/>
              <w:right w:val="single" w:sz="4" w:space="0" w:color="auto"/>
            </w:tcBorders>
            <w:hideMark/>
          </w:tcPr>
          <w:p w14:paraId="040EDB26" w14:textId="77777777" w:rsidR="00A6491F" w:rsidRDefault="00A6491F" w:rsidP="00841C2C">
            <w:pPr>
              <w:pStyle w:val="BodyText"/>
              <w:spacing w:line="240" w:lineRule="atLeast"/>
              <w:jc w:val="both"/>
            </w:pPr>
            <w:proofErr w:type="spellStart"/>
            <w:r>
              <w:t>isayyed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8F9FAE0" w14:textId="77777777" w:rsidR="00A6491F" w:rsidRDefault="00A6491F" w:rsidP="00841C2C">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391A3473" w14:textId="77777777" w:rsidR="00A6491F" w:rsidRDefault="00A6491F" w:rsidP="00841C2C">
            <w:pPr>
              <w:pStyle w:val="BodyText"/>
              <w:spacing w:line="240" w:lineRule="atLeast"/>
            </w:pPr>
            <w:r>
              <w:t>SYNC Technical Program Manager</w:t>
            </w:r>
          </w:p>
        </w:tc>
        <w:tc>
          <w:tcPr>
            <w:tcW w:w="2888" w:type="dxa"/>
            <w:tcBorders>
              <w:top w:val="single" w:sz="4" w:space="0" w:color="auto"/>
              <w:left w:val="single" w:sz="4" w:space="0" w:color="auto"/>
              <w:bottom w:val="single" w:sz="4" w:space="0" w:color="auto"/>
              <w:right w:val="single" w:sz="4" w:space="0" w:color="auto"/>
            </w:tcBorders>
            <w:hideMark/>
          </w:tcPr>
          <w:p w14:paraId="3D5AE7C9" w14:textId="77777777" w:rsidR="00A6491F" w:rsidRDefault="00A6491F" w:rsidP="00841C2C">
            <w:pPr>
              <w:pStyle w:val="BodyText"/>
              <w:spacing w:line="240" w:lineRule="atLeast"/>
            </w:pPr>
            <w:r>
              <w:t>SYNC Technical Program Manager</w:t>
            </w:r>
          </w:p>
        </w:tc>
      </w:tr>
      <w:tr w:rsidR="00A6491F" w14:paraId="507A05E4"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9F7BDF3" w14:textId="77777777" w:rsidR="00A6491F" w:rsidRDefault="00A6491F" w:rsidP="00841C2C">
            <w:pPr>
              <w:pStyle w:val="BodyText"/>
              <w:spacing w:line="240" w:lineRule="atLeast"/>
              <w:jc w:val="both"/>
            </w:pPr>
            <w:r>
              <w:t>Scott Watkins</w:t>
            </w:r>
          </w:p>
        </w:tc>
        <w:tc>
          <w:tcPr>
            <w:tcW w:w="1170" w:type="dxa"/>
            <w:tcBorders>
              <w:top w:val="single" w:sz="4" w:space="0" w:color="auto"/>
              <w:left w:val="single" w:sz="4" w:space="0" w:color="auto"/>
              <w:bottom w:val="single" w:sz="4" w:space="0" w:color="auto"/>
              <w:right w:val="single" w:sz="4" w:space="0" w:color="auto"/>
            </w:tcBorders>
            <w:hideMark/>
          </w:tcPr>
          <w:p w14:paraId="303EFB6E" w14:textId="77777777" w:rsidR="00A6491F" w:rsidRDefault="00A6491F" w:rsidP="00841C2C">
            <w:pPr>
              <w:pStyle w:val="BodyText"/>
              <w:spacing w:line="240" w:lineRule="atLeast"/>
              <w:jc w:val="both"/>
            </w:pPr>
            <w:proofErr w:type="spellStart"/>
            <w:r>
              <w:t>swatkins</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7B407104" w14:textId="77777777" w:rsidR="00A6491F" w:rsidRDefault="00A6491F" w:rsidP="00841C2C">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723CA049" w14:textId="77777777" w:rsidR="00A6491F" w:rsidRDefault="00A6491F" w:rsidP="00841C2C">
            <w:pPr>
              <w:pStyle w:val="BodyText"/>
              <w:spacing w:line="240" w:lineRule="atLeast"/>
            </w:pPr>
            <w:r>
              <w:t>DI Technical Expert</w:t>
            </w:r>
          </w:p>
        </w:tc>
        <w:tc>
          <w:tcPr>
            <w:tcW w:w="2888" w:type="dxa"/>
            <w:tcBorders>
              <w:top w:val="single" w:sz="4" w:space="0" w:color="auto"/>
              <w:left w:val="single" w:sz="4" w:space="0" w:color="auto"/>
              <w:bottom w:val="single" w:sz="4" w:space="0" w:color="auto"/>
              <w:right w:val="single" w:sz="4" w:space="0" w:color="auto"/>
            </w:tcBorders>
            <w:hideMark/>
          </w:tcPr>
          <w:p w14:paraId="1ADDF7D9" w14:textId="77777777" w:rsidR="00A6491F" w:rsidRDefault="00A6491F" w:rsidP="00841C2C">
            <w:pPr>
              <w:pStyle w:val="BodyText"/>
              <w:spacing w:line="240" w:lineRule="atLeast"/>
            </w:pPr>
            <w:r>
              <w:t>Driver Information Design Support</w:t>
            </w:r>
          </w:p>
        </w:tc>
      </w:tr>
      <w:tr w:rsidR="00A6491F" w14:paraId="2723DB5C"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440CF4C" w14:textId="77777777" w:rsidR="00A6491F" w:rsidRDefault="00A6491F" w:rsidP="00841C2C">
            <w:pPr>
              <w:pStyle w:val="BodyText"/>
              <w:spacing w:line="240" w:lineRule="atLeast"/>
              <w:jc w:val="both"/>
            </w:pPr>
            <w:r>
              <w:t>Stavros Dionyssopoulos</w:t>
            </w:r>
          </w:p>
        </w:tc>
        <w:tc>
          <w:tcPr>
            <w:tcW w:w="1170" w:type="dxa"/>
            <w:tcBorders>
              <w:top w:val="single" w:sz="4" w:space="0" w:color="auto"/>
              <w:left w:val="single" w:sz="4" w:space="0" w:color="auto"/>
              <w:bottom w:val="single" w:sz="4" w:space="0" w:color="auto"/>
              <w:right w:val="single" w:sz="4" w:space="0" w:color="auto"/>
            </w:tcBorders>
            <w:hideMark/>
          </w:tcPr>
          <w:p w14:paraId="755D7DC8" w14:textId="77777777" w:rsidR="00A6491F" w:rsidRDefault="00A6491F" w:rsidP="00841C2C">
            <w:pPr>
              <w:pStyle w:val="BodyText"/>
              <w:spacing w:line="240" w:lineRule="atLeast"/>
              <w:jc w:val="both"/>
            </w:pPr>
            <w:proofErr w:type="spellStart"/>
            <w:r>
              <w:t>sdionyss</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1EAF6682" w14:textId="77777777" w:rsidR="00A6491F" w:rsidRDefault="00A6491F" w:rsidP="00841C2C">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49FC3EA6" w14:textId="77777777" w:rsidR="00A6491F" w:rsidRDefault="00A6491F" w:rsidP="00841C2C">
            <w:pPr>
              <w:pStyle w:val="BodyText"/>
              <w:spacing w:line="240" w:lineRule="atLeast"/>
            </w:pPr>
            <w:r>
              <w:t>DI HMI Engineer</w:t>
            </w:r>
          </w:p>
        </w:tc>
        <w:tc>
          <w:tcPr>
            <w:tcW w:w="2888" w:type="dxa"/>
            <w:tcBorders>
              <w:top w:val="single" w:sz="4" w:space="0" w:color="auto"/>
              <w:left w:val="single" w:sz="4" w:space="0" w:color="auto"/>
              <w:bottom w:val="single" w:sz="4" w:space="0" w:color="auto"/>
              <w:right w:val="single" w:sz="4" w:space="0" w:color="auto"/>
            </w:tcBorders>
            <w:hideMark/>
          </w:tcPr>
          <w:p w14:paraId="6CFC53B3" w14:textId="77777777" w:rsidR="00A6491F" w:rsidRDefault="00A6491F" w:rsidP="00841C2C">
            <w:pPr>
              <w:pStyle w:val="BodyText"/>
              <w:spacing w:line="240" w:lineRule="atLeast"/>
            </w:pPr>
            <w:r>
              <w:t>Driver Information HMI Support</w:t>
            </w:r>
          </w:p>
        </w:tc>
      </w:tr>
      <w:tr w:rsidR="00A6491F" w14:paraId="7306377D" w14:textId="77777777" w:rsidTr="00841C2C">
        <w:trPr>
          <w:trHeight w:val="37"/>
        </w:trPr>
        <w:tc>
          <w:tcPr>
            <w:tcW w:w="2245" w:type="dxa"/>
            <w:tcBorders>
              <w:top w:val="single" w:sz="4" w:space="0" w:color="auto"/>
              <w:left w:val="single" w:sz="4" w:space="0" w:color="auto"/>
              <w:bottom w:val="single" w:sz="4" w:space="0" w:color="auto"/>
              <w:right w:val="single" w:sz="4" w:space="0" w:color="auto"/>
            </w:tcBorders>
            <w:hideMark/>
          </w:tcPr>
          <w:p w14:paraId="25A33077" w14:textId="77777777" w:rsidR="00A6491F" w:rsidRDefault="00A6491F" w:rsidP="00841C2C">
            <w:pPr>
              <w:pStyle w:val="BodyText"/>
              <w:spacing w:line="240" w:lineRule="atLeast"/>
              <w:jc w:val="both"/>
              <w:rPr>
                <w:highlight w:val="yellow"/>
              </w:rPr>
            </w:pPr>
            <w:r>
              <w:t>Nicholas Davio</w:t>
            </w:r>
          </w:p>
        </w:tc>
        <w:tc>
          <w:tcPr>
            <w:tcW w:w="1170" w:type="dxa"/>
            <w:tcBorders>
              <w:top w:val="single" w:sz="4" w:space="0" w:color="auto"/>
              <w:left w:val="single" w:sz="4" w:space="0" w:color="auto"/>
              <w:bottom w:val="single" w:sz="4" w:space="0" w:color="auto"/>
              <w:right w:val="single" w:sz="4" w:space="0" w:color="auto"/>
            </w:tcBorders>
            <w:hideMark/>
          </w:tcPr>
          <w:p w14:paraId="0087091F" w14:textId="77777777" w:rsidR="00A6491F" w:rsidRDefault="00A6491F" w:rsidP="00841C2C">
            <w:pPr>
              <w:pStyle w:val="BodyText"/>
              <w:spacing w:line="240" w:lineRule="atLeast"/>
              <w:jc w:val="both"/>
              <w:rPr>
                <w:highlight w:val="yellow"/>
              </w:rPr>
            </w:pPr>
            <w:proofErr w:type="spellStart"/>
            <w:r>
              <w:t>ndavio</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57758D1A" w14:textId="77777777" w:rsidR="00A6491F" w:rsidRDefault="00A6491F" w:rsidP="00841C2C">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53B30A0B" w14:textId="77777777" w:rsidR="00A6491F" w:rsidRDefault="00A6491F" w:rsidP="00841C2C">
            <w:pPr>
              <w:pStyle w:val="BodyText"/>
              <w:spacing w:line="240" w:lineRule="atLeast"/>
            </w:pPr>
            <w:r>
              <w:t>HMI Supervisor</w:t>
            </w:r>
          </w:p>
        </w:tc>
        <w:tc>
          <w:tcPr>
            <w:tcW w:w="2888" w:type="dxa"/>
            <w:tcBorders>
              <w:top w:val="single" w:sz="4" w:space="0" w:color="auto"/>
              <w:left w:val="single" w:sz="4" w:space="0" w:color="auto"/>
              <w:bottom w:val="single" w:sz="4" w:space="0" w:color="auto"/>
              <w:right w:val="single" w:sz="4" w:space="0" w:color="auto"/>
            </w:tcBorders>
            <w:hideMark/>
          </w:tcPr>
          <w:p w14:paraId="16952702" w14:textId="77777777" w:rsidR="00A6491F" w:rsidRDefault="00A6491F" w:rsidP="00841C2C">
            <w:pPr>
              <w:pStyle w:val="BodyText"/>
              <w:spacing w:line="240" w:lineRule="atLeast"/>
            </w:pPr>
            <w:r>
              <w:t>HMI Support Supervisor</w:t>
            </w:r>
          </w:p>
        </w:tc>
      </w:tr>
      <w:tr w:rsidR="00A6491F" w14:paraId="33184865"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08BA65A" w14:textId="77777777" w:rsidR="00A6491F" w:rsidRDefault="00A6491F" w:rsidP="00841C2C">
            <w:pPr>
              <w:pStyle w:val="BodyText"/>
              <w:spacing w:line="240" w:lineRule="atLeast"/>
              <w:jc w:val="both"/>
              <w:rPr>
                <w:highlight w:val="yellow"/>
              </w:rPr>
            </w:pPr>
            <w:r>
              <w:t>Mack Dobbie</w:t>
            </w:r>
          </w:p>
        </w:tc>
        <w:tc>
          <w:tcPr>
            <w:tcW w:w="1170" w:type="dxa"/>
            <w:tcBorders>
              <w:top w:val="single" w:sz="4" w:space="0" w:color="auto"/>
              <w:left w:val="single" w:sz="4" w:space="0" w:color="auto"/>
              <w:bottom w:val="single" w:sz="4" w:space="0" w:color="auto"/>
              <w:right w:val="single" w:sz="4" w:space="0" w:color="auto"/>
            </w:tcBorders>
            <w:hideMark/>
          </w:tcPr>
          <w:p w14:paraId="1879B2EC" w14:textId="77777777" w:rsidR="00A6491F" w:rsidRDefault="00A6491F" w:rsidP="00841C2C">
            <w:pPr>
              <w:pStyle w:val="BodyText"/>
              <w:spacing w:line="240" w:lineRule="atLeast"/>
              <w:jc w:val="both"/>
              <w:rPr>
                <w:highlight w:val="yellow"/>
              </w:rPr>
            </w:pPr>
            <w:proofErr w:type="spellStart"/>
            <w:r>
              <w:t>mdobbie</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FD1D49D" w14:textId="77777777" w:rsidR="00A6491F" w:rsidRDefault="00A6491F" w:rsidP="00841C2C">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7FD64C72" w14:textId="77777777" w:rsidR="00A6491F" w:rsidRDefault="00A6491F" w:rsidP="00841C2C">
            <w:pPr>
              <w:pStyle w:val="BodyText"/>
              <w:spacing w:line="240" w:lineRule="atLeast"/>
            </w:pPr>
            <w:r>
              <w:t>HMI Designer</w:t>
            </w:r>
          </w:p>
        </w:tc>
        <w:tc>
          <w:tcPr>
            <w:tcW w:w="2888" w:type="dxa"/>
            <w:tcBorders>
              <w:top w:val="single" w:sz="4" w:space="0" w:color="auto"/>
              <w:left w:val="single" w:sz="4" w:space="0" w:color="auto"/>
              <w:bottom w:val="single" w:sz="4" w:space="0" w:color="auto"/>
              <w:right w:val="single" w:sz="4" w:space="0" w:color="auto"/>
            </w:tcBorders>
            <w:hideMark/>
          </w:tcPr>
          <w:p w14:paraId="5B3FA135" w14:textId="77777777" w:rsidR="00A6491F" w:rsidRDefault="00A6491F" w:rsidP="00841C2C">
            <w:pPr>
              <w:pStyle w:val="BodyText"/>
              <w:spacing w:line="240" w:lineRule="atLeast"/>
            </w:pPr>
            <w:r>
              <w:t>HMI Support</w:t>
            </w:r>
          </w:p>
        </w:tc>
      </w:tr>
      <w:tr w:rsidR="00A6491F" w14:paraId="64909335"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459E11E0" w14:textId="77777777" w:rsidR="00A6491F" w:rsidRDefault="00A6491F" w:rsidP="00841C2C">
            <w:pPr>
              <w:pStyle w:val="BodyText"/>
              <w:spacing w:line="240" w:lineRule="atLeast"/>
              <w:jc w:val="both"/>
              <w:rPr>
                <w:highlight w:val="yellow"/>
              </w:rPr>
            </w:pPr>
            <w:r>
              <w:t>Montana Pruett</w:t>
            </w:r>
          </w:p>
        </w:tc>
        <w:tc>
          <w:tcPr>
            <w:tcW w:w="1170" w:type="dxa"/>
            <w:tcBorders>
              <w:top w:val="single" w:sz="4" w:space="0" w:color="auto"/>
              <w:left w:val="single" w:sz="4" w:space="0" w:color="auto"/>
              <w:bottom w:val="single" w:sz="4" w:space="0" w:color="auto"/>
              <w:right w:val="single" w:sz="4" w:space="0" w:color="auto"/>
            </w:tcBorders>
            <w:hideMark/>
          </w:tcPr>
          <w:p w14:paraId="5C208747" w14:textId="77777777" w:rsidR="00A6491F" w:rsidRDefault="00A6491F" w:rsidP="00841C2C">
            <w:pPr>
              <w:pStyle w:val="BodyText"/>
              <w:spacing w:line="240" w:lineRule="atLeast"/>
              <w:jc w:val="both"/>
              <w:rPr>
                <w:highlight w:val="yellow"/>
              </w:rPr>
            </w:pPr>
            <w:r>
              <w:t>mpruett2</w:t>
            </w:r>
          </w:p>
        </w:tc>
        <w:tc>
          <w:tcPr>
            <w:tcW w:w="1890" w:type="dxa"/>
            <w:tcBorders>
              <w:top w:val="single" w:sz="4" w:space="0" w:color="auto"/>
              <w:left w:val="single" w:sz="4" w:space="0" w:color="auto"/>
              <w:bottom w:val="single" w:sz="4" w:space="0" w:color="auto"/>
              <w:right w:val="single" w:sz="4" w:space="0" w:color="auto"/>
            </w:tcBorders>
            <w:hideMark/>
          </w:tcPr>
          <w:p w14:paraId="66F2A4E1" w14:textId="77777777" w:rsidR="00A6491F" w:rsidRDefault="00A6491F" w:rsidP="00841C2C">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05AC2FC5" w14:textId="77777777" w:rsidR="00A6491F" w:rsidRDefault="00A6491F" w:rsidP="00841C2C">
            <w:pPr>
              <w:pStyle w:val="BodyText"/>
              <w:spacing w:line="240" w:lineRule="atLeast"/>
            </w:pPr>
            <w:r>
              <w:t>I&amp;E Engineer</w:t>
            </w:r>
          </w:p>
        </w:tc>
        <w:tc>
          <w:tcPr>
            <w:tcW w:w="2888" w:type="dxa"/>
            <w:tcBorders>
              <w:top w:val="single" w:sz="4" w:space="0" w:color="auto"/>
              <w:left w:val="single" w:sz="4" w:space="0" w:color="auto"/>
              <w:bottom w:val="single" w:sz="4" w:space="0" w:color="auto"/>
              <w:right w:val="single" w:sz="4" w:space="0" w:color="auto"/>
            </w:tcBorders>
            <w:hideMark/>
          </w:tcPr>
          <w:p w14:paraId="39B15EDA" w14:textId="77777777" w:rsidR="00A6491F" w:rsidRDefault="00A6491F" w:rsidP="00841C2C">
            <w:pPr>
              <w:pStyle w:val="BodyText"/>
              <w:spacing w:line="240" w:lineRule="atLeast"/>
            </w:pPr>
            <w:r>
              <w:t>I&amp;E Support</w:t>
            </w:r>
          </w:p>
        </w:tc>
      </w:tr>
      <w:tr w:rsidR="00A6491F" w14:paraId="2CD15B02"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96C3312" w14:textId="77777777" w:rsidR="00A6491F" w:rsidRDefault="00A6491F" w:rsidP="00841C2C">
            <w:pPr>
              <w:pStyle w:val="BodyText"/>
              <w:spacing w:line="240" w:lineRule="atLeast"/>
              <w:jc w:val="both"/>
              <w:rPr>
                <w:highlight w:val="yellow"/>
              </w:rPr>
            </w:pPr>
            <w:r>
              <w:t>Patrick Brautigan</w:t>
            </w:r>
          </w:p>
        </w:tc>
        <w:tc>
          <w:tcPr>
            <w:tcW w:w="1170" w:type="dxa"/>
            <w:tcBorders>
              <w:top w:val="single" w:sz="4" w:space="0" w:color="auto"/>
              <w:left w:val="single" w:sz="4" w:space="0" w:color="auto"/>
              <w:bottom w:val="single" w:sz="4" w:space="0" w:color="auto"/>
              <w:right w:val="single" w:sz="4" w:space="0" w:color="auto"/>
            </w:tcBorders>
            <w:hideMark/>
          </w:tcPr>
          <w:p w14:paraId="66EFF2B5" w14:textId="77777777" w:rsidR="00A6491F" w:rsidRDefault="00A6491F" w:rsidP="00841C2C">
            <w:pPr>
              <w:pStyle w:val="BodyText"/>
              <w:spacing w:line="240" w:lineRule="atLeast"/>
              <w:jc w:val="both"/>
              <w:rPr>
                <w:highlight w:val="yellow"/>
              </w:rPr>
            </w:pPr>
            <w:proofErr w:type="spellStart"/>
            <w:r>
              <w:t>pbrautig</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1E3EFA4C" w14:textId="77777777" w:rsidR="00A6491F" w:rsidRDefault="00A6491F" w:rsidP="00841C2C">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711508B4" w14:textId="77777777" w:rsidR="00A6491F" w:rsidRDefault="00A6491F" w:rsidP="00841C2C">
            <w:pPr>
              <w:pStyle w:val="BodyText"/>
              <w:spacing w:line="240" w:lineRule="atLeast"/>
            </w:pPr>
            <w:r>
              <w:t>UX Engineer</w:t>
            </w:r>
          </w:p>
        </w:tc>
        <w:tc>
          <w:tcPr>
            <w:tcW w:w="2888" w:type="dxa"/>
            <w:tcBorders>
              <w:top w:val="single" w:sz="4" w:space="0" w:color="auto"/>
              <w:left w:val="single" w:sz="4" w:space="0" w:color="auto"/>
              <w:bottom w:val="single" w:sz="4" w:space="0" w:color="auto"/>
              <w:right w:val="single" w:sz="4" w:space="0" w:color="auto"/>
            </w:tcBorders>
            <w:hideMark/>
          </w:tcPr>
          <w:p w14:paraId="4EFBCC17" w14:textId="77777777" w:rsidR="00A6491F" w:rsidRDefault="00A6491F" w:rsidP="00841C2C">
            <w:pPr>
              <w:pStyle w:val="BodyText"/>
              <w:spacing w:line="240" w:lineRule="atLeast"/>
            </w:pPr>
            <w:r>
              <w:t>UX Support</w:t>
            </w:r>
          </w:p>
        </w:tc>
      </w:tr>
      <w:tr w:rsidR="00A6491F" w14:paraId="0FF10A26"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69D2E98" w14:textId="77777777" w:rsidR="00A6491F" w:rsidRDefault="00A6491F" w:rsidP="00841C2C">
            <w:pPr>
              <w:pStyle w:val="BodyText"/>
              <w:spacing w:line="240" w:lineRule="atLeast"/>
              <w:jc w:val="both"/>
            </w:pPr>
            <w:r>
              <w:t>Jeffrey Hamel</w:t>
            </w:r>
          </w:p>
        </w:tc>
        <w:tc>
          <w:tcPr>
            <w:tcW w:w="1170" w:type="dxa"/>
            <w:tcBorders>
              <w:top w:val="single" w:sz="4" w:space="0" w:color="auto"/>
              <w:left w:val="single" w:sz="4" w:space="0" w:color="auto"/>
              <w:bottom w:val="single" w:sz="4" w:space="0" w:color="auto"/>
              <w:right w:val="single" w:sz="4" w:space="0" w:color="auto"/>
            </w:tcBorders>
            <w:hideMark/>
          </w:tcPr>
          <w:p w14:paraId="07117961" w14:textId="77777777" w:rsidR="00A6491F" w:rsidRDefault="00A6491F" w:rsidP="00841C2C">
            <w:pPr>
              <w:pStyle w:val="BodyText"/>
              <w:spacing w:line="240" w:lineRule="atLeast"/>
              <w:jc w:val="both"/>
            </w:pPr>
            <w:r>
              <w:t>jhamel7</w:t>
            </w:r>
          </w:p>
        </w:tc>
        <w:tc>
          <w:tcPr>
            <w:tcW w:w="1890" w:type="dxa"/>
            <w:tcBorders>
              <w:top w:val="single" w:sz="4" w:space="0" w:color="auto"/>
              <w:left w:val="single" w:sz="4" w:space="0" w:color="auto"/>
              <w:bottom w:val="single" w:sz="4" w:space="0" w:color="auto"/>
              <w:right w:val="single" w:sz="4" w:space="0" w:color="auto"/>
            </w:tcBorders>
            <w:hideMark/>
          </w:tcPr>
          <w:p w14:paraId="446A30F7" w14:textId="77777777" w:rsidR="00A6491F" w:rsidRDefault="00A6491F" w:rsidP="00841C2C">
            <w:pPr>
              <w:pStyle w:val="BodyText"/>
              <w:spacing w:line="240" w:lineRule="atLeast"/>
            </w:pPr>
            <w:r>
              <w:t>PD, Enterprise Connectivity</w:t>
            </w:r>
          </w:p>
        </w:tc>
        <w:tc>
          <w:tcPr>
            <w:tcW w:w="1980" w:type="dxa"/>
            <w:tcBorders>
              <w:top w:val="single" w:sz="4" w:space="0" w:color="auto"/>
              <w:left w:val="single" w:sz="4" w:space="0" w:color="auto"/>
              <w:bottom w:val="single" w:sz="4" w:space="0" w:color="auto"/>
              <w:right w:val="single" w:sz="4" w:space="0" w:color="auto"/>
            </w:tcBorders>
            <w:hideMark/>
          </w:tcPr>
          <w:p w14:paraId="38E54C72" w14:textId="77777777" w:rsidR="00A6491F" w:rsidRDefault="00A6491F" w:rsidP="00841C2C">
            <w:pPr>
              <w:pStyle w:val="BodyText"/>
              <w:spacing w:line="240" w:lineRule="atLeast"/>
            </w:pPr>
            <w:r>
              <w:t>Product Owner, TPM</w:t>
            </w:r>
          </w:p>
        </w:tc>
        <w:tc>
          <w:tcPr>
            <w:tcW w:w="2888" w:type="dxa"/>
            <w:tcBorders>
              <w:top w:val="single" w:sz="4" w:space="0" w:color="auto"/>
              <w:left w:val="single" w:sz="4" w:space="0" w:color="auto"/>
              <w:bottom w:val="single" w:sz="4" w:space="0" w:color="auto"/>
              <w:right w:val="single" w:sz="4" w:space="0" w:color="auto"/>
            </w:tcBorders>
            <w:hideMark/>
          </w:tcPr>
          <w:p w14:paraId="4FB28DA6" w14:textId="77777777" w:rsidR="00A6491F" w:rsidRDefault="00A6491F" w:rsidP="00841C2C">
            <w:pPr>
              <w:pStyle w:val="BodyText"/>
              <w:spacing w:line="240" w:lineRule="atLeast"/>
            </w:pPr>
            <w:r>
              <w:t>Ford Mobile App Design</w:t>
            </w:r>
          </w:p>
        </w:tc>
      </w:tr>
      <w:tr w:rsidR="00A6491F" w14:paraId="680A061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2D1F1C69" w14:textId="77777777" w:rsidR="00A6491F" w:rsidRDefault="00A6491F" w:rsidP="00841C2C">
            <w:pPr>
              <w:pStyle w:val="BodyText"/>
              <w:spacing w:line="240" w:lineRule="atLeast"/>
              <w:jc w:val="both"/>
            </w:pPr>
            <w:r>
              <w:t>Michael Martinez</w:t>
            </w:r>
          </w:p>
        </w:tc>
        <w:tc>
          <w:tcPr>
            <w:tcW w:w="1170" w:type="dxa"/>
            <w:tcBorders>
              <w:top w:val="single" w:sz="4" w:space="0" w:color="auto"/>
              <w:left w:val="single" w:sz="4" w:space="0" w:color="auto"/>
              <w:bottom w:val="single" w:sz="4" w:space="0" w:color="auto"/>
              <w:right w:val="single" w:sz="4" w:space="0" w:color="auto"/>
            </w:tcBorders>
            <w:hideMark/>
          </w:tcPr>
          <w:p w14:paraId="1D91C25C" w14:textId="77777777" w:rsidR="00A6491F" w:rsidRDefault="00A6491F" w:rsidP="00841C2C">
            <w:pPr>
              <w:pStyle w:val="BodyText"/>
              <w:spacing w:line="240" w:lineRule="atLeast"/>
              <w:jc w:val="both"/>
            </w:pPr>
            <w:r>
              <w:t>mmart664</w:t>
            </w:r>
          </w:p>
        </w:tc>
        <w:tc>
          <w:tcPr>
            <w:tcW w:w="1890" w:type="dxa"/>
            <w:tcBorders>
              <w:top w:val="single" w:sz="4" w:space="0" w:color="auto"/>
              <w:left w:val="single" w:sz="4" w:space="0" w:color="auto"/>
              <w:bottom w:val="single" w:sz="4" w:space="0" w:color="auto"/>
              <w:right w:val="single" w:sz="4" w:space="0" w:color="auto"/>
            </w:tcBorders>
            <w:hideMark/>
          </w:tcPr>
          <w:p w14:paraId="7BDA1192" w14:textId="77777777" w:rsidR="00A6491F" w:rsidRDefault="00A6491F" w:rsidP="00841C2C">
            <w:pPr>
              <w:pStyle w:val="BodyText"/>
              <w:spacing w:line="240" w:lineRule="atLeast"/>
            </w:pPr>
            <w:r>
              <w:t>PD, Mobility</w:t>
            </w:r>
          </w:p>
        </w:tc>
        <w:tc>
          <w:tcPr>
            <w:tcW w:w="1980" w:type="dxa"/>
            <w:tcBorders>
              <w:top w:val="single" w:sz="4" w:space="0" w:color="auto"/>
              <w:left w:val="single" w:sz="4" w:space="0" w:color="auto"/>
              <w:bottom w:val="single" w:sz="4" w:space="0" w:color="auto"/>
              <w:right w:val="single" w:sz="4" w:space="0" w:color="auto"/>
            </w:tcBorders>
            <w:hideMark/>
          </w:tcPr>
          <w:p w14:paraId="77E0F92F" w14:textId="77777777" w:rsidR="00A6491F" w:rsidRDefault="00A6491F" w:rsidP="00841C2C">
            <w:pPr>
              <w:pStyle w:val="BodyText"/>
              <w:spacing w:line="240" w:lineRule="atLeast"/>
            </w:pPr>
            <w:r>
              <w:t>Product Manager</w:t>
            </w:r>
          </w:p>
        </w:tc>
        <w:tc>
          <w:tcPr>
            <w:tcW w:w="2888" w:type="dxa"/>
            <w:tcBorders>
              <w:top w:val="single" w:sz="4" w:space="0" w:color="auto"/>
              <w:left w:val="single" w:sz="4" w:space="0" w:color="auto"/>
              <w:bottom w:val="single" w:sz="4" w:space="0" w:color="auto"/>
              <w:right w:val="single" w:sz="4" w:space="0" w:color="auto"/>
            </w:tcBorders>
            <w:hideMark/>
          </w:tcPr>
          <w:p w14:paraId="0CC476B0" w14:textId="77777777" w:rsidR="00A6491F" w:rsidRDefault="00A6491F" w:rsidP="00841C2C">
            <w:pPr>
              <w:pStyle w:val="BodyText"/>
              <w:spacing w:line="240" w:lineRule="atLeast"/>
            </w:pPr>
            <w:r>
              <w:t>Ford Mobile App Design</w:t>
            </w:r>
          </w:p>
        </w:tc>
      </w:tr>
      <w:tr w:rsidR="00A6491F" w14:paraId="7F62E639"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3989D7C" w14:textId="77777777" w:rsidR="00A6491F" w:rsidRDefault="00A6491F" w:rsidP="00841C2C">
            <w:pPr>
              <w:pStyle w:val="BodyText"/>
              <w:spacing w:line="240" w:lineRule="atLeast"/>
              <w:jc w:val="both"/>
              <w:rPr>
                <w:highlight w:val="yellow"/>
              </w:rPr>
            </w:pPr>
            <w:r>
              <w:t>Bruce Williams</w:t>
            </w:r>
          </w:p>
        </w:tc>
        <w:tc>
          <w:tcPr>
            <w:tcW w:w="1170" w:type="dxa"/>
            <w:tcBorders>
              <w:top w:val="single" w:sz="4" w:space="0" w:color="auto"/>
              <w:left w:val="single" w:sz="4" w:space="0" w:color="auto"/>
              <w:bottom w:val="single" w:sz="4" w:space="0" w:color="auto"/>
              <w:right w:val="single" w:sz="4" w:space="0" w:color="auto"/>
            </w:tcBorders>
            <w:hideMark/>
          </w:tcPr>
          <w:p w14:paraId="70DE84EC" w14:textId="77777777" w:rsidR="00A6491F" w:rsidRDefault="00A6491F" w:rsidP="00841C2C">
            <w:pPr>
              <w:pStyle w:val="BodyText"/>
              <w:spacing w:line="240" w:lineRule="atLeast"/>
              <w:jc w:val="both"/>
              <w:rPr>
                <w:highlight w:val="yellow"/>
              </w:rPr>
            </w:pPr>
            <w:r>
              <w:t>bwilli28</w:t>
            </w:r>
          </w:p>
        </w:tc>
        <w:tc>
          <w:tcPr>
            <w:tcW w:w="1890" w:type="dxa"/>
            <w:tcBorders>
              <w:top w:val="single" w:sz="4" w:space="0" w:color="auto"/>
              <w:left w:val="single" w:sz="4" w:space="0" w:color="auto"/>
              <w:bottom w:val="single" w:sz="4" w:space="0" w:color="auto"/>
              <w:right w:val="single" w:sz="4" w:space="0" w:color="auto"/>
            </w:tcBorders>
            <w:hideMark/>
          </w:tcPr>
          <w:p w14:paraId="239E3AA3" w14:textId="77777777" w:rsidR="00A6491F" w:rsidRDefault="00A6491F" w:rsidP="00841C2C">
            <w:pPr>
              <w:pStyle w:val="BodyText"/>
              <w:spacing w:line="240" w:lineRule="atLeast"/>
            </w:pPr>
            <w:r>
              <w:t>PD, EESE, Netcom Core</w:t>
            </w:r>
          </w:p>
        </w:tc>
        <w:tc>
          <w:tcPr>
            <w:tcW w:w="1980" w:type="dxa"/>
            <w:tcBorders>
              <w:top w:val="single" w:sz="4" w:space="0" w:color="auto"/>
              <w:left w:val="single" w:sz="4" w:space="0" w:color="auto"/>
              <w:bottom w:val="single" w:sz="4" w:space="0" w:color="auto"/>
              <w:right w:val="single" w:sz="4" w:space="0" w:color="auto"/>
            </w:tcBorders>
            <w:hideMark/>
          </w:tcPr>
          <w:p w14:paraId="083C3E15" w14:textId="77777777" w:rsidR="00A6491F" w:rsidRDefault="00A6491F" w:rsidP="00841C2C">
            <w:pPr>
              <w:pStyle w:val="BodyText"/>
              <w:spacing w:line="240" w:lineRule="atLeast"/>
            </w:pPr>
            <w:r>
              <w:t>Product Design Engineer</w:t>
            </w:r>
          </w:p>
        </w:tc>
        <w:tc>
          <w:tcPr>
            <w:tcW w:w="2888" w:type="dxa"/>
            <w:tcBorders>
              <w:top w:val="single" w:sz="4" w:space="0" w:color="auto"/>
              <w:left w:val="single" w:sz="4" w:space="0" w:color="auto"/>
              <w:bottom w:val="single" w:sz="4" w:space="0" w:color="auto"/>
              <w:right w:val="single" w:sz="4" w:space="0" w:color="auto"/>
            </w:tcBorders>
            <w:hideMark/>
          </w:tcPr>
          <w:p w14:paraId="0A266E52" w14:textId="77777777" w:rsidR="00A6491F" w:rsidRDefault="00A6491F" w:rsidP="00841C2C">
            <w:pPr>
              <w:pStyle w:val="BodyText"/>
              <w:spacing w:line="240" w:lineRule="atLeast"/>
            </w:pPr>
            <w:r>
              <w:t>Electrical Architecture Consult</w:t>
            </w:r>
          </w:p>
        </w:tc>
      </w:tr>
      <w:tr w:rsidR="00A6491F" w14:paraId="6C5D6F02"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0271FE2" w14:textId="77777777" w:rsidR="00A6491F" w:rsidRDefault="00A6491F" w:rsidP="00841C2C">
            <w:pPr>
              <w:pStyle w:val="BodyText"/>
              <w:spacing w:line="240" w:lineRule="atLeast"/>
              <w:jc w:val="both"/>
            </w:pPr>
            <w:r>
              <w:t>Jim Lawlis</w:t>
            </w:r>
          </w:p>
        </w:tc>
        <w:tc>
          <w:tcPr>
            <w:tcW w:w="1170" w:type="dxa"/>
            <w:tcBorders>
              <w:top w:val="single" w:sz="4" w:space="0" w:color="auto"/>
              <w:left w:val="single" w:sz="4" w:space="0" w:color="auto"/>
              <w:bottom w:val="single" w:sz="4" w:space="0" w:color="auto"/>
              <w:right w:val="single" w:sz="4" w:space="0" w:color="auto"/>
            </w:tcBorders>
            <w:hideMark/>
          </w:tcPr>
          <w:p w14:paraId="47FEC84A" w14:textId="77777777" w:rsidR="00A6491F" w:rsidRDefault="00A6491F" w:rsidP="00841C2C">
            <w:pPr>
              <w:pStyle w:val="BodyText"/>
              <w:spacing w:line="240" w:lineRule="atLeast"/>
              <w:jc w:val="both"/>
            </w:pPr>
            <w:proofErr w:type="spellStart"/>
            <w:r>
              <w:t>jlawlis</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145698A6" w14:textId="77777777" w:rsidR="00A6491F" w:rsidRDefault="00A6491F" w:rsidP="00841C2C">
            <w:pPr>
              <w:pStyle w:val="BodyText"/>
              <w:spacing w:line="240" w:lineRule="atLeast"/>
            </w:pPr>
            <w:r>
              <w:t>PD, EESE, Advanced Netcom</w:t>
            </w:r>
          </w:p>
        </w:tc>
        <w:tc>
          <w:tcPr>
            <w:tcW w:w="1980" w:type="dxa"/>
            <w:tcBorders>
              <w:top w:val="single" w:sz="4" w:space="0" w:color="auto"/>
              <w:left w:val="single" w:sz="4" w:space="0" w:color="auto"/>
              <w:bottom w:val="single" w:sz="4" w:space="0" w:color="auto"/>
              <w:right w:val="single" w:sz="4" w:space="0" w:color="auto"/>
            </w:tcBorders>
            <w:hideMark/>
          </w:tcPr>
          <w:p w14:paraId="592AE302" w14:textId="77777777" w:rsidR="00A6491F" w:rsidRDefault="00A6491F" w:rsidP="00841C2C">
            <w:pPr>
              <w:pStyle w:val="BodyText"/>
              <w:spacing w:line="240" w:lineRule="atLeast"/>
            </w:pPr>
            <w:r>
              <w:t>Technical Specialist - Netcom</w:t>
            </w:r>
          </w:p>
        </w:tc>
        <w:tc>
          <w:tcPr>
            <w:tcW w:w="2888" w:type="dxa"/>
            <w:tcBorders>
              <w:top w:val="single" w:sz="4" w:space="0" w:color="auto"/>
              <w:left w:val="single" w:sz="4" w:space="0" w:color="auto"/>
              <w:bottom w:val="single" w:sz="4" w:space="0" w:color="auto"/>
              <w:right w:val="single" w:sz="4" w:space="0" w:color="auto"/>
            </w:tcBorders>
            <w:hideMark/>
          </w:tcPr>
          <w:p w14:paraId="5D53A13C" w14:textId="77777777" w:rsidR="00A6491F" w:rsidRDefault="00A6491F" w:rsidP="00841C2C">
            <w:pPr>
              <w:pStyle w:val="BodyText"/>
              <w:spacing w:line="240" w:lineRule="atLeast"/>
            </w:pPr>
            <w:r>
              <w:t>Electrical Architecture Consult</w:t>
            </w:r>
          </w:p>
        </w:tc>
      </w:tr>
      <w:tr w:rsidR="00A6491F" w14:paraId="3C2DA145"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778955D" w14:textId="77777777" w:rsidR="00A6491F" w:rsidRDefault="00A6491F" w:rsidP="00841C2C">
            <w:pPr>
              <w:pStyle w:val="BodyText"/>
              <w:spacing w:line="240" w:lineRule="atLeast"/>
              <w:jc w:val="both"/>
            </w:pPr>
            <w:r>
              <w:t>Nhi Torres</w:t>
            </w:r>
          </w:p>
        </w:tc>
        <w:tc>
          <w:tcPr>
            <w:tcW w:w="1170" w:type="dxa"/>
            <w:tcBorders>
              <w:top w:val="single" w:sz="4" w:space="0" w:color="auto"/>
              <w:left w:val="single" w:sz="4" w:space="0" w:color="auto"/>
              <w:bottom w:val="single" w:sz="4" w:space="0" w:color="auto"/>
              <w:right w:val="single" w:sz="4" w:space="0" w:color="auto"/>
            </w:tcBorders>
            <w:hideMark/>
          </w:tcPr>
          <w:p w14:paraId="4806F184" w14:textId="77777777" w:rsidR="00A6491F" w:rsidRDefault="00A6491F" w:rsidP="00841C2C">
            <w:pPr>
              <w:pStyle w:val="BodyText"/>
              <w:spacing w:line="240" w:lineRule="atLeast"/>
              <w:jc w:val="both"/>
            </w:pPr>
            <w:r>
              <w:t>ntorres5</w:t>
            </w:r>
          </w:p>
        </w:tc>
        <w:tc>
          <w:tcPr>
            <w:tcW w:w="1890" w:type="dxa"/>
            <w:tcBorders>
              <w:top w:val="single" w:sz="4" w:space="0" w:color="auto"/>
              <w:left w:val="single" w:sz="4" w:space="0" w:color="auto"/>
              <w:bottom w:val="single" w:sz="4" w:space="0" w:color="auto"/>
              <w:right w:val="single" w:sz="4" w:space="0" w:color="auto"/>
            </w:tcBorders>
            <w:hideMark/>
          </w:tcPr>
          <w:p w14:paraId="4D6C41E6" w14:textId="77777777" w:rsidR="00A6491F" w:rsidRDefault="00A6491F" w:rsidP="00841C2C">
            <w:pPr>
              <w:pStyle w:val="BodyText"/>
              <w:spacing w:line="240" w:lineRule="atLeast"/>
            </w:pPr>
            <w:r>
              <w:t>PD, EESE, Netcom Diag.</w:t>
            </w:r>
          </w:p>
        </w:tc>
        <w:tc>
          <w:tcPr>
            <w:tcW w:w="1980" w:type="dxa"/>
            <w:tcBorders>
              <w:top w:val="single" w:sz="4" w:space="0" w:color="auto"/>
              <w:left w:val="single" w:sz="4" w:space="0" w:color="auto"/>
              <w:bottom w:val="single" w:sz="4" w:space="0" w:color="auto"/>
              <w:right w:val="single" w:sz="4" w:space="0" w:color="auto"/>
            </w:tcBorders>
            <w:hideMark/>
          </w:tcPr>
          <w:p w14:paraId="4D28F270" w14:textId="77777777" w:rsidR="00A6491F" w:rsidRDefault="00A6491F" w:rsidP="00841C2C">
            <w:pPr>
              <w:pStyle w:val="BodyText"/>
              <w:spacing w:line="240" w:lineRule="atLeast"/>
            </w:pPr>
            <w:r>
              <w:t>Supervisor</w:t>
            </w:r>
          </w:p>
        </w:tc>
        <w:tc>
          <w:tcPr>
            <w:tcW w:w="2888" w:type="dxa"/>
            <w:tcBorders>
              <w:top w:val="single" w:sz="4" w:space="0" w:color="auto"/>
              <w:left w:val="single" w:sz="4" w:space="0" w:color="auto"/>
              <w:bottom w:val="single" w:sz="4" w:space="0" w:color="auto"/>
              <w:right w:val="single" w:sz="4" w:space="0" w:color="auto"/>
            </w:tcBorders>
            <w:hideMark/>
          </w:tcPr>
          <w:p w14:paraId="36E9A361" w14:textId="77777777" w:rsidR="00A6491F" w:rsidRDefault="00A6491F" w:rsidP="00841C2C">
            <w:pPr>
              <w:pStyle w:val="BodyText"/>
              <w:spacing w:line="240" w:lineRule="atLeast"/>
            </w:pPr>
            <w:r>
              <w:t>Electrical Architecture Consult</w:t>
            </w:r>
          </w:p>
        </w:tc>
      </w:tr>
      <w:tr w:rsidR="00A6491F" w14:paraId="3DA3630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D90B686" w14:textId="77777777" w:rsidR="00A6491F" w:rsidRDefault="00A6491F" w:rsidP="00841C2C">
            <w:pPr>
              <w:pStyle w:val="BodyText"/>
              <w:spacing w:line="240" w:lineRule="atLeast"/>
              <w:jc w:val="both"/>
            </w:pPr>
            <w:r>
              <w:t>Eric Paton</w:t>
            </w:r>
          </w:p>
        </w:tc>
        <w:tc>
          <w:tcPr>
            <w:tcW w:w="1170" w:type="dxa"/>
            <w:tcBorders>
              <w:top w:val="single" w:sz="4" w:space="0" w:color="auto"/>
              <w:left w:val="single" w:sz="4" w:space="0" w:color="auto"/>
              <w:bottom w:val="single" w:sz="4" w:space="0" w:color="auto"/>
              <w:right w:val="single" w:sz="4" w:space="0" w:color="auto"/>
            </w:tcBorders>
            <w:hideMark/>
          </w:tcPr>
          <w:p w14:paraId="73B70014" w14:textId="77777777" w:rsidR="00A6491F" w:rsidRDefault="00A6491F" w:rsidP="00841C2C">
            <w:pPr>
              <w:pStyle w:val="BodyText"/>
              <w:spacing w:line="240" w:lineRule="atLeast"/>
              <w:jc w:val="both"/>
            </w:pPr>
            <w:proofErr w:type="spellStart"/>
            <w:r>
              <w:t>epaton</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E8AF175" w14:textId="77777777" w:rsidR="00A6491F" w:rsidRDefault="00A6491F" w:rsidP="00841C2C">
            <w:pPr>
              <w:pStyle w:val="BodyText"/>
              <w:spacing w:line="240" w:lineRule="atLeast"/>
            </w:pPr>
            <w:r>
              <w:t>PD, EESE, Netcom Diag.</w:t>
            </w:r>
          </w:p>
        </w:tc>
        <w:tc>
          <w:tcPr>
            <w:tcW w:w="1980" w:type="dxa"/>
            <w:tcBorders>
              <w:top w:val="single" w:sz="4" w:space="0" w:color="auto"/>
              <w:left w:val="single" w:sz="4" w:space="0" w:color="auto"/>
              <w:bottom w:val="single" w:sz="4" w:space="0" w:color="auto"/>
              <w:right w:val="single" w:sz="4" w:space="0" w:color="auto"/>
            </w:tcBorders>
            <w:hideMark/>
          </w:tcPr>
          <w:p w14:paraId="435DE873" w14:textId="77777777" w:rsidR="00A6491F" w:rsidRDefault="00A6491F" w:rsidP="00841C2C">
            <w:pPr>
              <w:pStyle w:val="BodyText"/>
              <w:spacing w:line="240" w:lineRule="atLeast"/>
            </w:pPr>
            <w:r>
              <w:t>Engineer</w:t>
            </w:r>
          </w:p>
        </w:tc>
        <w:tc>
          <w:tcPr>
            <w:tcW w:w="2888" w:type="dxa"/>
            <w:tcBorders>
              <w:top w:val="single" w:sz="4" w:space="0" w:color="auto"/>
              <w:left w:val="single" w:sz="4" w:space="0" w:color="auto"/>
              <w:bottom w:val="single" w:sz="4" w:space="0" w:color="auto"/>
              <w:right w:val="single" w:sz="4" w:space="0" w:color="auto"/>
            </w:tcBorders>
            <w:hideMark/>
          </w:tcPr>
          <w:p w14:paraId="04AB608B" w14:textId="77777777" w:rsidR="00A6491F" w:rsidRDefault="00A6491F" w:rsidP="00841C2C">
            <w:pPr>
              <w:pStyle w:val="BodyText"/>
              <w:spacing w:line="240" w:lineRule="atLeast"/>
            </w:pPr>
            <w:r>
              <w:t>Electrical Architecture Consult</w:t>
            </w:r>
          </w:p>
        </w:tc>
      </w:tr>
      <w:tr w:rsidR="00A6491F" w14:paraId="2A45F55F"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401AD5AA" w14:textId="77777777" w:rsidR="00A6491F" w:rsidRDefault="00A6491F" w:rsidP="00841C2C">
            <w:pPr>
              <w:pStyle w:val="BodyText"/>
              <w:spacing w:line="240" w:lineRule="atLeast"/>
              <w:jc w:val="both"/>
            </w:pPr>
            <w:r>
              <w:t>Ankita Vyas</w:t>
            </w:r>
          </w:p>
        </w:tc>
        <w:tc>
          <w:tcPr>
            <w:tcW w:w="1170" w:type="dxa"/>
            <w:tcBorders>
              <w:top w:val="single" w:sz="4" w:space="0" w:color="auto"/>
              <w:left w:val="single" w:sz="4" w:space="0" w:color="auto"/>
              <w:bottom w:val="single" w:sz="4" w:space="0" w:color="auto"/>
              <w:right w:val="single" w:sz="4" w:space="0" w:color="auto"/>
            </w:tcBorders>
            <w:hideMark/>
          </w:tcPr>
          <w:p w14:paraId="6083B798" w14:textId="77777777" w:rsidR="00A6491F" w:rsidRDefault="00A6491F" w:rsidP="00841C2C">
            <w:pPr>
              <w:pStyle w:val="BodyText"/>
              <w:spacing w:line="240" w:lineRule="atLeast"/>
              <w:jc w:val="both"/>
            </w:pPr>
            <w:r>
              <w:t>avyas8</w:t>
            </w:r>
          </w:p>
        </w:tc>
        <w:tc>
          <w:tcPr>
            <w:tcW w:w="1890" w:type="dxa"/>
            <w:tcBorders>
              <w:top w:val="single" w:sz="4" w:space="0" w:color="auto"/>
              <w:left w:val="single" w:sz="4" w:space="0" w:color="auto"/>
              <w:bottom w:val="single" w:sz="4" w:space="0" w:color="auto"/>
              <w:right w:val="single" w:sz="4" w:space="0" w:color="auto"/>
            </w:tcBorders>
            <w:hideMark/>
          </w:tcPr>
          <w:p w14:paraId="38271E15" w14:textId="77777777" w:rsidR="00A6491F" w:rsidRDefault="00A6491F" w:rsidP="00841C2C">
            <w:pPr>
              <w:pStyle w:val="BodyText"/>
              <w:spacing w:line="240" w:lineRule="atLeast"/>
            </w:pPr>
            <w:r>
              <w:t>PD, EESE, Functional Safety</w:t>
            </w:r>
          </w:p>
        </w:tc>
        <w:tc>
          <w:tcPr>
            <w:tcW w:w="1980" w:type="dxa"/>
            <w:tcBorders>
              <w:top w:val="single" w:sz="4" w:space="0" w:color="auto"/>
              <w:left w:val="single" w:sz="4" w:space="0" w:color="auto"/>
              <w:bottom w:val="single" w:sz="4" w:space="0" w:color="auto"/>
              <w:right w:val="single" w:sz="4" w:space="0" w:color="auto"/>
            </w:tcBorders>
            <w:hideMark/>
          </w:tcPr>
          <w:p w14:paraId="4FB9D9A1" w14:textId="77777777" w:rsidR="00A6491F" w:rsidRDefault="00A6491F" w:rsidP="00841C2C">
            <w:pPr>
              <w:pStyle w:val="BodyText"/>
              <w:spacing w:line="240" w:lineRule="atLeast"/>
            </w:pPr>
            <w:r>
              <w:t>Functional Safety Engineer</w:t>
            </w:r>
          </w:p>
        </w:tc>
        <w:tc>
          <w:tcPr>
            <w:tcW w:w="2888" w:type="dxa"/>
            <w:tcBorders>
              <w:top w:val="single" w:sz="4" w:space="0" w:color="auto"/>
              <w:left w:val="single" w:sz="4" w:space="0" w:color="auto"/>
              <w:bottom w:val="single" w:sz="4" w:space="0" w:color="auto"/>
              <w:right w:val="single" w:sz="4" w:space="0" w:color="auto"/>
            </w:tcBorders>
            <w:hideMark/>
          </w:tcPr>
          <w:p w14:paraId="27DED2B3" w14:textId="77777777" w:rsidR="00A6491F" w:rsidRDefault="00A6491F" w:rsidP="00841C2C">
            <w:pPr>
              <w:pStyle w:val="BodyText"/>
              <w:spacing w:line="240" w:lineRule="atLeast"/>
            </w:pPr>
            <w:r>
              <w:t>Functional Safety Consult</w:t>
            </w:r>
          </w:p>
        </w:tc>
      </w:tr>
      <w:tr w:rsidR="00A6491F" w14:paraId="30F660B5"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8E2F6E8" w14:textId="77777777" w:rsidR="00A6491F" w:rsidRDefault="00A6491F" w:rsidP="00841C2C">
            <w:pPr>
              <w:pStyle w:val="BodyText"/>
              <w:spacing w:line="240" w:lineRule="atLeast"/>
            </w:pPr>
            <w:r>
              <w:t>Juan Tejada</w:t>
            </w:r>
          </w:p>
        </w:tc>
        <w:tc>
          <w:tcPr>
            <w:tcW w:w="1170" w:type="dxa"/>
            <w:tcBorders>
              <w:top w:val="single" w:sz="4" w:space="0" w:color="auto"/>
              <w:left w:val="single" w:sz="4" w:space="0" w:color="auto"/>
              <w:bottom w:val="single" w:sz="4" w:space="0" w:color="auto"/>
              <w:right w:val="single" w:sz="4" w:space="0" w:color="auto"/>
            </w:tcBorders>
            <w:hideMark/>
          </w:tcPr>
          <w:p w14:paraId="1627015E" w14:textId="77777777" w:rsidR="00A6491F" w:rsidRDefault="00A6491F" w:rsidP="00841C2C">
            <w:pPr>
              <w:pStyle w:val="BodyText"/>
              <w:spacing w:line="240" w:lineRule="atLeast"/>
              <w:jc w:val="both"/>
            </w:pPr>
            <w:r>
              <w:t>jtejeda6</w:t>
            </w:r>
          </w:p>
        </w:tc>
        <w:tc>
          <w:tcPr>
            <w:tcW w:w="1890" w:type="dxa"/>
            <w:tcBorders>
              <w:top w:val="single" w:sz="4" w:space="0" w:color="auto"/>
              <w:left w:val="single" w:sz="4" w:space="0" w:color="auto"/>
              <w:bottom w:val="single" w:sz="4" w:space="0" w:color="auto"/>
              <w:right w:val="single" w:sz="4" w:space="0" w:color="auto"/>
            </w:tcBorders>
            <w:hideMark/>
          </w:tcPr>
          <w:p w14:paraId="716C39E1" w14:textId="77777777" w:rsidR="00A6491F" w:rsidRDefault="00A6491F" w:rsidP="00841C2C">
            <w:pPr>
              <w:pStyle w:val="BodyText"/>
              <w:spacing w:line="240" w:lineRule="atLeast"/>
            </w:pPr>
            <w:r>
              <w:t>PD, EESE, MBSE</w:t>
            </w:r>
          </w:p>
        </w:tc>
        <w:tc>
          <w:tcPr>
            <w:tcW w:w="1980" w:type="dxa"/>
            <w:tcBorders>
              <w:top w:val="single" w:sz="4" w:space="0" w:color="auto"/>
              <w:left w:val="single" w:sz="4" w:space="0" w:color="auto"/>
              <w:bottom w:val="single" w:sz="4" w:space="0" w:color="auto"/>
              <w:right w:val="single" w:sz="4" w:space="0" w:color="auto"/>
            </w:tcBorders>
            <w:hideMark/>
          </w:tcPr>
          <w:p w14:paraId="5FF5588F" w14:textId="77777777" w:rsidR="00A6491F" w:rsidRDefault="00A6491F" w:rsidP="00841C2C">
            <w:pPr>
              <w:pStyle w:val="BodyText"/>
              <w:spacing w:line="240" w:lineRule="atLeast"/>
            </w:pPr>
            <w:r>
              <w:t>Modelling Expert</w:t>
            </w:r>
          </w:p>
        </w:tc>
        <w:tc>
          <w:tcPr>
            <w:tcW w:w="2888" w:type="dxa"/>
            <w:tcBorders>
              <w:top w:val="single" w:sz="4" w:space="0" w:color="auto"/>
              <w:left w:val="single" w:sz="4" w:space="0" w:color="auto"/>
              <w:bottom w:val="single" w:sz="4" w:space="0" w:color="auto"/>
              <w:right w:val="single" w:sz="4" w:space="0" w:color="auto"/>
            </w:tcBorders>
            <w:hideMark/>
          </w:tcPr>
          <w:p w14:paraId="62534E79" w14:textId="77777777" w:rsidR="00A6491F" w:rsidRDefault="00A6491F" w:rsidP="00841C2C">
            <w:pPr>
              <w:pStyle w:val="BodyText"/>
              <w:spacing w:line="240" w:lineRule="atLeast"/>
            </w:pPr>
            <w:r>
              <w:t>Modelling Support</w:t>
            </w:r>
          </w:p>
        </w:tc>
      </w:tr>
      <w:tr w:rsidR="00A6491F" w14:paraId="527423E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6E8D70B" w14:textId="77777777" w:rsidR="00A6491F" w:rsidRDefault="00A6491F" w:rsidP="00841C2C">
            <w:pPr>
              <w:pStyle w:val="BodyText"/>
              <w:spacing w:line="240" w:lineRule="atLeast"/>
              <w:jc w:val="both"/>
            </w:pPr>
            <w:r>
              <w:t>Ahmet Cinar</w:t>
            </w:r>
          </w:p>
        </w:tc>
        <w:tc>
          <w:tcPr>
            <w:tcW w:w="1170" w:type="dxa"/>
            <w:tcBorders>
              <w:top w:val="single" w:sz="4" w:space="0" w:color="auto"/>
              <w:left w:val="single" w:sz="4" w:space="0" w:color="auto"/>
              <w:bottom w:val="single" w:sz="4" w:space="0" w:color="auto"/>
              <w:right w:val="single" w:sz="4" w:space="0" w:color="auto"/>
            </w:tcBorders>
            <w:hideMark/>
          </w:tcPr>
          <w:p w14:paraId="5D8EB249" w14:textId="77777777" w:rsidR="00A6491F" w:rsidRDefault="00A6491F" w:rsidP="00841C2C">
            <w:pPr>
              <w:pStyle w:val="BodyText"/>
              <w:spacing w:line="240" w:lineRule="atLeast"/>
              <w:jc w:val="both"/>
            </w:pPr>
            <w:r>
              <w:t>acinar1</w:t>
            </w:r>
          </w:p>
        </w:tc>
        <w:tc>
          <w:tcPr>
            <w:tcW w:w="1890" w:type="dxa"/>
            <w:tcBorders>
              <w:top w:val="single" w:sz="4" w:space="0" w:color="auto"/>
              <w:left w:val="single" w:sz="4" w:space="0" w:color="auto"/>
              <w:bottom w:val="single" w:sz="4" w:space="0" w:color="auto"/>
              <w:right w:val="single" w:sz="4" w:space="0" w:color="auto"/>
            </w:tcBorders>
            <w:hideMark/>
          </w:tcPr>
          <w:p w14:paraId="465A8CEF" w14:textId="77777777" w:rsidR="00A6491F" w:rsidRDefault="00A6491F" w:rsidP="00841C2C">
            <w:pPr>
              <w:pStyle w:val="BodyText"/>
              <w:spacing w:line="240" w:lineRule="atLeast"/>
            </w:pPr>
            <w:r>
              <w:t xml:space="preserve">PD Europe, Underbody EESE </w:t>
            </w:r>
          </w:p>
        </w:tc>
        <w:tc>
          <w:tcPr>
            <w:tcW w:w="1980" w:type="dxa"/>
            <w:tcBorders>
              <w:top w:val="single" w:sz="4" w:space="0" w:color="auto"/>
              <w:left w:val="single" w:sz="4" w:space="0" w:color="auto"/>
              <w:bottom w:val="single" w:sz="4" w:space="0" w:color="auto"/>
              <w:right w:val="single" w:sz="4" w:space="0" w:color="auto"/>
            </w:tcBorders>
            <w:hideMark/>
          </w:tcPr>
          <w:p w14:paraId="1ADD94AD" w14:textId="77777777" w:rsidR="00A6491F" w:rsidRDefault="00A6491F" w:rsidP="00841C2C">
            <w:pPr>
              <w:pStyle w:val="BodyText"/>
              <w:spacing w:line="240" w:lineRule="atLeast"/>
            </w:pPr>
            <w:r>
              <w:t>Tech. Expert – Closure Electronics</w:t>
            </w:r>
          </w:p>
        </w:tc>
        <w:tc>
          <w:tcPr>
            <w:tcW w:w="2888" w:type="dxa"/>
            <w:tcBorders>
              <w:top w:val="single" w:sz="4" w:space="0" w:color="auto"/>
              <w:left w:val="single" w:sz="4" w:space="0" w:color="auto"/>
              <w:bottom w:val="single" w:sz="4" w:space="0" w:color="auto"/>
              <w:right w:val="single" w:sz="4" w:space="0" w:color="auto"/>
            </w:tcBorders>
            <w:hideMark/>
          </w:tcPr>
          <w:p w14:paraId="419D813F" w14:textId="77777777" w:rsidR="00A6491F" w:rsidRDefault="00A6491F" w:rsidP="00841C2C">
            <w:pPr>
              <w:pStyle w:val="BodyText"/>
              <w:spacing w:line="240" w:lineRule="atLeast"/>
            </w:pPr>
            <w:r>
              <w:t>Closure Design Consult</w:t>
            </w:r>
          </w:p>
        </w:tc>
      </w:tr>
      <w:tr w:rsidR="00A6491F" w14:paraId="6FF1C188"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4C9242D6" w14:textId="77777777" w:rsidR="00A6491F" w:rsidRDefault="00A6491F" w:rsidP="00841C2C">
            <w:pPr>
              <w:pStyle w:val="BodyText"/>
              <w:spacing w:line="240" w:lineRule="atLeast"/>
              <w:jc w:val="both"/>
            </w:pPr>
            <w:r>
              <w:t>Uwe Zank</w:t>
            </w:r>
          </w:p>
        </w:tc>
        <w:tc>
          <w:tcPr>
            <w:tcW w:w="1170" w:type="dxa"/>
            <w:tcBorders>
              <w:top w:val="single" w:sz="4" w:space="0" w:color="auto"/>
              <w:left w:val="single" w:sz="4" w:space="0" w:color="auto"/>
              <w:bottom w:val="single" w:sz="4" w:space="0" w:color="auto"/>
              <w:right w:val="single" w:sz="4" w:space="0" w:color="auto"/>
            </w:tcBorders>
            <w:hideMark/>
          </w:tcPr>
          <w:p w14:paraId="221AF77E" w14:textId="77777777" w:rsidR="00A6491F" w:rsidRDefault="00A6491F" w:rsidP="00841C2C">
            <w:pPr>
              <w:pStyle w:val="BodyText"/>
              <w:spacing w:line="240" w:lineRule="atLeast"/>
              <w:jc w:val="both"/>
            </w:pPr>
            <w:proofErr w:type="spellStart"/>
            <w:r>
              <w:t>uzank</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7F9557E3" w14:textId="77777777" w:rsidR="00A6491F" w:rsidRDefault="00A6491F" w:rsidP="00841C2C">
            <w:pPr>
              <w:pStyle w:val="BodyText"/>
              <w:spacing w:line="240" w:lineRule="atLeast"/>
            </w:pPr>
            <w:r>
              <w:t>PD Europe, Underbody EESE</w:t>
            </w:r>
          </w:p>
        </w:tc>
        <w:tc>
          <w:tcPr>
            <w:tcW w:w="1980" w:type="dxa"/>
            <w:tcBorders>
              <w:top w:val="single" w:sz="4" w:space="0" w:color="auto"/>
              <w:left w:val="single" w:sz="4" w:space="0" w:color="auto"/>
              <w:bottom w:val="single" w:sz="4" w:space="0" w:color="auto"/>
              <w:right w:val="single" w:sz="4" w:space="0" w:color="auto"/>
            </w:tcBorders>
            <w:hideMark/>
          </w:tcPr>
          <w:p w14:paraId="1F59ABBC" w14:textId="77777777" w:rsidR="00A6491F" w:rsidRDefault="00A6491F" w:rsidP="00841C2C">
            <w:pPr>
              <w:pStyle w:val="BodyText"/>
              <w:spacing w:line="240" w:lineRule="atLeast"/>
            </w:pPr>
            <w:r>
              <w:t>Supervisor, Security Electronics</w:t>
            </w:r>
          </w:p>
        </w:tc>
        <w:tc>
          <w:tcPr>
            <w:tcW w:w="2888" w:type="dxa"/>
            <w:tcBorders>
              <w:top w:val="single" w:sz="4" w:space="0" w:color="auto"/>
              <w:left w:val="single" w:sz="4" w:space="0" w:color="auto"/>
              <w:bottom w:val="single" w:sz="4" w:space="0" w:color="auto"/>
              <w:right w:val="single" w:sz="4" w:space="0" w:color="auto"/>
            </w:tcBorders>
            <w:hideMark/>
          </w:tcPr>
          <w:p w14:paraId="4E1DFFF9" w14:textId="77777777" w:rsidR="00A6491F" w:rsidRDefault="00A6491F" w:rsidP="00841C2C">
            <w:pPr>
              <w:pStyle w:val="BodyText"/>
              <w:spacing w:line="240" w:lineRule="atLeast"/>
            </w:pPr>
            <w:r>
              <w:t>Security Design Consult</w:t>
            </w:r>
          </w:p>
        </w:tc>
      </w:tr>
      <w:tr w:rsidR="00A6491F" w14:paraId="54A0D3C9"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289A6296" w14:textId="77777777" w:rsidR="00A6491F" w:rsidRDefault="00A6491F" w:rsidP="00841C2C">
            <w:pPr>
              <w:pStyle w:val="BodyText"/>
              <w:spacing w:line="240" w:lineRule="atLeast"/>
              <w:jc w:val="both"/>
            </w:pPr>
            <w:r>
              <w:t>Denney Vellaramkalayil</w:t>
            </w:r>
          </w:p>
        </w:tc>
        <w:tc>
          <w:tcPr>
            <w:tcW w:w="1170" w:type="dxa"/>
            <w:tcBorders>
              <w:top w:val="single" w:sz="4" w:space="0" w:color="auto"/>
              <w:left w:val="single" w:sz="4" w:space="0" w:color="auto"/>
              <w:bottom w:val="single" w:sz="4" w:space="0" w:color="auto"/>
              <w:right w:val="single" w:sz="4" w:space="0" w:color="auto"/>
            </w:tcBorders>
            <w:hideMark/>
          </w:tcPr>
          <w:p w14:paraId="45C4E8C9" w14:textId="77777777" w:rsidR="00A6491F" w:rsidRDefault="00A6491F" w:rsidP="00841C2C">
            <w:pPr>
              <w:pStyle w:val="BodyText"/>
              <w:spacing w:line="240" w:lineRule="atLeast"/>
              <w:jc w:val="both"/>
            </w:pPr>
            <w:proofErr w:type="spellStart"/>
            <w:r>
              <w:t>dvellara</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2E234E1F" w14:textId="77777777" w:rsidR="00A6491F" w:rsidRDefault="00A6491F" w:rsidP="00841C2C">
            <w:pPr>
              <w:pStyle w:val="BodyText"/>
              <w:spacing w:line="240" w:lineRule="atLeast"/>
            </w:pPr>
            <w:r>
              <w:t>PD Europe, Underbody EESE</w:t>
            </w:r>
          </w:p>
        </w:tc>
        <w:tc>
          <w:tcPr>
            <w:tcW w:w="1980" w:type="dxa"/>
            <w:tcBorders>
              <w:top w:val="single" w:sz="4" w:space="0" w:color="auto"/>
              <w:left w:val="single" w:sz="4" w:space="0" w:color="auto"/>
              <w:bottom w:val="single" w:sz="4" w:space="0" w:color="auto"/>
              <w:right w:val="single" w:sz="4" w:space="0" w:color="auto"/>
            </w:tcBorders>
            <w:hideMark/>
          </w:tcPr>
          <w:p w14:paraId="1B78D2B5" w14:textId="77777777" w:rsidR="00A6491F" w:rsidRDefault="00A6491F" w:rsidP="00841C2C">
            <w:pPr>
              <w:pStyle w:val="BodyText"/>
              <w:spacing w:line="240" w:lineRule="atLeast"/>
            </w:pPr>
            <w:r>
              <w:t>System Engineer, Locking Application</w:t>
            </w:r>
          </w:p>
        </w:tc>
        <w:tc>
          <w:tcPr>
            <w:tcW w:w="2888" w:type="dxa"/>
            <w:tcBorders>
              <w:top w:val="single" w:sz="4" w:space="0" w:color="auto"/>
              <w:left w:val="single" w:sz="4" w:space="0" w:color="auto"/>
              <w:bottom w:val="single" w:sz="4" w:space="0" w:color="auto"/>
              <w:right w:val="single" w:sz="4" w:space="0" w:color="auto"/>
            </w:tcBorders>
            <w:hideMark/>
          </w:tcPr>
          <w:p w14:paraId="05381C42" w14:textId="77777777" w:rsidR="00A6491F" w:rsidRDefault="00A6491F" w:rsidP="00841C2C">
            <w:pPr>
              <w:pStyle w:val="BodyText"/>
              <w:spacing w:line="240" w:lineRule="atLeast"/>
            </w:pPr>
            <w:r>
              <w:t>Locking Design Support</w:t>
            </w:r>
          </w:p>
        </w:tc>
      </w:tr>
      <w:tr w:rsidR="00A6491F" w14:paraId="35D3B3E6"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8E9AE9F" w14:textId="77777777" w:rsidR="00A6491F" w:rsidRDefault="00A6491F" w:rsidP="00841C2C">
            <w:pPr>
              <w:pStyle w:val="BodyText"/>
              <w:spacing w:line="240" w:lineRule="atLeast"/>
              <w:jc w:val="both"/>
            </w:pPr>
            <w:r>
              <w:t>Henry Popow</w:t>
            </w:r>
          </w:p>
        </w:tc>
        <w:tc>
          <w:tcPr>
            <w:tcW w:w="1170" w:type="dxa"/>
            <w:tcBorders>
              <w:top w:val="single" w:sz="4" w:space="0" w:color="auto"/>
              <w:left w:val="single" w:sz="4" w:space="0" w:color="auto"/>
              <w:bottom w:val="single" w:sz="4" w:space="0" w:color="auto"/>
              <w:right w:val="single" w:sz="4" w:space="0" w:color="auto"/>
            </w:tcBorders>
            <w:hideMark/>
          </w:tcPr>
          <w:p w14:paraId="77DCD31D" w14:textId="77777777" w:rsidR="00A6491F" w:rsidRDefault="00A6491F" w:rsidP="00841C2C">
            <w:pPr>
              <w:pStyle w:val="BodyText"/>
              <w:spacing w:line="240" w:lineRule="atLeast"/>
              <w:jc w:val="both"/>
            </w:pPr>
            <w:proofErr w:type="spellStart"/>
            <w:r>
              <w:t>hpopow</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6D9BF911" w14:textId="77777777" w:rsidR="00A6491F" w:rsidRDefault="00A6491F" w:rsidP="00841C2C">
            <w:pPr>
              <w:pStyle w:val="BodyText"/>
              <w:spacing w:line="240" w:lineRule="atLeast"/>
            </w:pPr>
            <w:r>
              <w:t>Quality, EESE</w:t>
            </w:r>
          </w:p>
        </w:tc>
        <w:tc>
          <w:tcPr>
            <w:tcW w:w="1980" w:type="dxa"/>
            <w:tcBorders>
              <w:top w:val="single" w:sz="4" w:space="0" w:color="auto"/>
              <w:left w:val="single" w:sz="4" w:space="0" w:color="auto"/>
              <w:bottom w:val="single" w:sz="4" w:space="0" w:color="auto"/>
              <w:right w:val="single" w:sz="4" w:space="0" w:color="auto"/>
            </w:tcBorders>
            <w:hideMark/>
          </w:tcPr>
          <w:p w14:paraId="13AEF2FF" w14:textId="77777777" w:rsidR="00A6491F" w:rsidRDefault="00A6491F" w:rsidP="00841C2C">
            <w:pPr>
              <w:pStyle w:val="BodyText"/>
              <w:spacing w:line="240" w:lineRule="atLeast"/>
            </w:pPr>
            <w:r>
              <w:t>Quality Engineer</w:t>
            </w:r>
          </w:p>
        </w:tc>
        <w:tc>
          <w:tcPr>
            <w:tcW w:w="2888" w:type="dxa"/>
            <w:tcBorders>
              <w:top w:val="single" w:sz="4" w:space="0" w:color="auto"/>
              <w:left w:val="single" w:sz="4" w:space="0" w:color="auto"/>
              <w:bottom w:val="single" w:sz="4" w:space="0" w:color="auto"/>
              <w:right w:val="single" w:sz="4" w:space="0" w:color="auto"/>
            </w:tcBorders>
            <w:hideMark/>
          </w:tcPr>
          <w:p w14:paraId="39ACD0D1" w14:textId="77777777" w:rsidR="00A6491F" w:rsidRDefault="00A6491F" w:rsidP="00841C2C">
            <w:pPr>
              <w:pStyle w:val="BodyText"/>
              <w:spacing w:line="240" w:lineRule="atLeast"/>
            </w:pPr>
            <w:r>
              <w:t>Quality Coach</w:t>
            </w:r>
          </w:p>
        </w:tc>
      </w:tr>
      <w:tr w:rsidR="00A6491F" w14:paraId="3760CE2B"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5A94D75" w14:textId="77777777" w:rsidR="00A6491F" w:rsidRDefault="00A6491F" w:rsidP="00841C2C">
            <w:pPr>
              <w:pStyle w:val="BodyText"/>
              <w:spacing w:line="240" w:lineRule="atLeast"/>
              <w:jc w:val="both"/>
            </w:pPr>
            <w:r>
              <w:t>Gerard Szczepaniak</w:t>
            </w:r>
          </w:p>
        </w:tc>
        <w:tc>
          <w:tcPr>
            <w:tcW w:w="1170" w:type="dxa"/>
            <w:tcBorders>
              <w:top w:val="single" w:sz="4" w:space="0" w:color="auto"/>
              <w:left w:val="single" w:sz="4" w:space="0" w:color="auto"/>
              <w:bottom w:val="single" w:sz="4" w:space="0" w:color="auto"/>
              <w:right w:val="single" w:sz="4" w:space="0" w:color="auto"/>
            </w:tcBorders>
            <w:hideMark/>
          </w:tcPr>
          <w:p w14:paraId="1B0D3F3F" w14:textId="77777777" w:rsidR="00A6491F" w:rsidRDefault="00A6491F" w:rsidP="00841C2C">
            <w:pPr>
              <w:pStyle w:val="BodyText"/>
              <w:spacing w:line="240" w:lineRule="atLeast"/>
              <w:jc w:val="both"/>
            </w:pPr>
            <w:proofErr w:type="spellStart"/>
            <w:r>
              <w:t>gszczepa</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66402123" w14:textId="77777777" w:rsidR="00A6491F" w:rsidRDefault="00A6491F" w:rsidP="00841C2C">
            <w:pPr>
              <w:pStyle w:val="BodyText"/>
              <w:spacing w:line="240" w:lineRule="atLeast"/>
            </w:pPr>
            <w:r>
              <w:t>Quality, EESE</w:t>
            </w:r>
          </w:p>
        </w:tc>
        <w:tc>
          <w:tcPr>
            <w:tcW w:w="1980" w:type="dxa"/>
            <w:tcBorders>
              <w:top w:val="single" w:sz="4" w:space="0" w:color="auto"/>
              <w:left w:val="single" w:sz="4" w:space="0" w:color="auto"/>
              <w:bottom w:val="single" w:sz="4" w:space="0" w:color="auto"/>
              <w:right w:val="single" w:sz="4" w:space="0" w:color="auto"/>
            </w:tcBorders>
            <w:hideMark/>
          </w:tcPr>
          <w:p w14:paraId="45441FF8" w14:textId="77777777" w:rsidR="00A6491F" w:rsidRDefault="00A6491F" w:rsidP="00841C2C">
            <w:pPr>
              <w:pStyle w:val="BodyText"/>
              <w:spacing w:line="240" w:lineRule="atLeast"/>
            </w:pPr>
            <w:r>
              <w:t>Quality Engineer</w:t>
            </w:r>
          </w:p>
        </w:tc>
        <w:tc>
          <w:tcPr>
            <w:tcW w:w="2888" w:type="dxa"/>
            <w:tcBorders>
              <w:top w:val="single" w:sz="4" w:space="0" w:color="auto"/>
              <w:left w:val="single" w:sz="4" w:space="0" w:color="auto"/>
              <w:bottom w:val="single" w:sz="4" w:space="0" w:color="auto"/>
              <w:right w:val="single" w:sz="4" w:space="0" w:color="auto"/>
            </w:tcBorders>
            <w:hideMark/>
          </w:tcPr>
          <w:p w14:paraId="618B4848" w14:textId="77777777" w:rsidR="00A6491F" w:rsidRDefault="00A6491F" w:rsidP="00841C2C">
            <w:pPr>
              <w:pStyle w:val="BodyText"/>
              <w:spacing w:line="240" w:lineRule="atLeast"/>
            </w:pPr>
            <w:r>
              <w:t>Quality Coach</w:t>
            </w:r>
          </w:p>
        </w:tc>
      </w:tr>
      <w:tr w:rsidR="00A6491F" w14:paraId="49215E0E"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7D22390" w14:textId="77777777" w:rsidR="00A6491F" w:rsidRDefault="00A6491F" w:rsidP="00841C2C">
            <w:pPr>
              <w:pStyle w:val="BodyText"/>
              <w:spacing w:line="240" w:lineRule="atLeast"/>
              <w:jc w:val="both"/>
            </w:pPr>
            <w:r>
              <w:t>Christina Bloxsom</w:t>
            </w:r>
          </w:p>
        </w:tc>
        <w:tc>
          <w:tcPr>
            <w:tcW w:w="1170" w:type="dxa"/>
            <w:tcBorders>
              <w:top w:val="single" w:sz="4" w:space="0" w:color="auto"/>
              <w:left w:val="single" w:sz="4" w:space="0" w:color="auto"/>
              <w:bottom w:val="single" w:sz="4" w:space="0" w:color="auto"/>
              <w:right w:val="single" w:sz="4" w:space="0" w:color="auto"/>
            </w:tcBorders>
            <w:hideMark/>
          </w:tcPr>
          <w:p w14:paraId="73AAF9EA" w14:textId="77777777" w:rsidR="00A6491F" w:rsidRDefault="00A6491F" w:rsidP="00841C2C">
            <w:pPr>
              <w:pStyle w:val="BodyText"/>
              <w:spacing w:line="240" w:lineRule="atLeast"/>
              <w:jc w:val="both"/>
            </w:pPr>
            <w:proofErr w:type="spellStart"/>
            <w:r>
              <w:t>cbloxsom</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1428577" w14:textId="77777777" w:rsidR="00A6491F" w:rsidRDefault="00A6491F" w:rsidP="00841C2C">
            <w:pPr>
              <w:pStyle w:val="BodyText"/>
              <w:spacing w:line="240" w:lineRule="atLeast"/>
            </w:pPr>
            <w:r>
              <w:t>SE&amp;SE, ASO, Adv. Policy</w:t>
            </w:r>
          </w:p>
        </w:tc>
        <w:tc>
          <w:tcPr>
            <w:tcW w:w="1980" w:type="dxa"/>
            <w:tcBorders>
              <w:top w:val="single" w:sz="4" w:space="0" w:color="auto"/>
              <w:left w:val="single" w:sz="4" w:space="0" w:color="auto"/>
              <w:bottom w:val="single" w:sz="4" w:space="0" w:color="auto"/>
              <w:right w:val="single" w:sz="4" w:space="0" w:color="auto"/>
            </w:tcBorders>
            <w:hideMark/>
          </w:tcPr>
          <w:p w14:paraId="7006D8A8" w14:textId="77777777" w:rsidR="00A6491F" w:rsidRDefault="00A6491F" w:rsidP="00841C2C">
            <w:pPr>
              <w:pStyle w:val="BodyText"/>
              <w:spacing w:line="240" w:lineRule="atLeast"/>
            </w:pPr>
            <w:r>
              <w:t>Subject Matter Expert</w:t>
            </w:r>
          </w:p>
        </w:tc>
        <w:tc>
          <w:tcPr>
            <w:tcW w:w="2888" w:type="dxa"/>
            <w:tcBorders>
              <w:top w:val="single" w:sz="4" w:space="0" w:color="auto"/>
              <w:left w:val="single" w:sz="4" w:space="0" w:color="auto"/>
              <w:bottom w:val="single" w:sz="4" w:space="0" w:color="auto"/>
              <w:right w:val="single" w:sz="4" w:space="0" w:color="auto"/>
            </w:tcBorders>
            <w:hideMark/>
          </w:tcPr>
          <w:p w14:paraId="51B2883D" w14:textId="77777777" w:rsidR="00A6491F" w:rsidRDefault="00A6491F" w:rsidP="00841C2C">
            <w:pPr>
              <w:pStyle w:val="BodyText"/>
              <w:spacing w:line="240" w:lineRule="atLeast"/>
            </w:pPr>
            <w:r>
              <w:t>Safety &amp; Regulations Consult</w:t>
            </w:r>
          </w:p>
        </w:tc>
      </w:tr>
      <w:tr w:rsidR="00A6491F" w14:paraId="7A5E6DDF"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20222D62" w14:textId="77777777" w:rsidR="00A6491F" w:rsidRDefault="00A6491F" w:rsidP="00841C2C">
            <w:pPr>
              <w:pStyle w:val="BodyText"/>
              <w:spacing w:line="240" w:lineRule="atLeast"/>
              <w:jc w:val="both"/>
            </w:pPr>
            <w:r>
              <w:t>Mike Westra</w:t>
            </w:r>
          </w:p>
        </w:tc>
        <w:tc>
          <w:tcPr>
            <w:tcW w:w="1170" w:type="dxa"/>
            <w:tcBorders>
              <w:top w:val="single" w:sz="4" w:space="0" w:color="auto"/>
              <w:left w:val="single" w:sz="4" w:space="0" w:color="auto"/>
              <w:bottom w:val="single" w:sz="4" w:space="0" w:color="auto"/>
              <w:right w:val="single" w:sz="4" w:space="0" w:color="auto"/>
            </w:tcBorders>
            <w:hideMark/>
          </w:tcPr>
          <w:p w14:paraId="5A33CA76" w14:textId="77777777" w:rsidR="00A6491F" w:rsidRDefault="00A6491F" w:rsidP="00841C2C">
            <w:pPr>
              <w:pStyle w:val="BodyText"/>
              <w:spacing w:line="240" w:lineRule="atLeast"/>
              <w:jc w:val="both"/>
            </w:pPr>
            <w:proofErr w:type="spellStart"/>
            <w:r>
              <w:t>mwestra</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FEB041C" w14:textId="77777777" w:rsidR="00A6491F" w:rsidRDefault="00A6491F" w:rsidP="00841C2C">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46096796" w14:textId="77777777" w:rsidR="00A6491F" w:rsidRDefault="00A6491F" w:rsidP="00841C2C">
            <w:pPr>
              <w:pStyle w:val="BodyText"/>
              <w:spacing w:line="240" w:lineRule="atLeast"/>
            </w:pPr>
            <w:r>
              <w:t>Technical Leader – Security</w:t>
            </w:r>
          </w:p>
        </w:tc>
        <w:tc>
          <w:tcPr>
            <w:tcW w:w="2888" w:type="dxa"/>
            <w:tcBorders>
              <w:top w:val="single" w:sz="4" w:space="0" w:color="auto"/>
              <w:left w:val="single" w:sz="4" w:space="0" w:color="auto"/>
              <w:bottom w:val="single" w:sz="4" w:space="0" w:color="auto"/>
              <w:right w:val="single" w:sz="4" w:space="0" w:color="auto"/>
            </w:tcBorders>
            <w:hideMark/>
          </w:tcPr>
          <w:p w14:paraId="71D7AEEB" w14:textId="77777777" w:rsidR="00A6491F" w:rsidRDefault="00A6491F" w:rsidP="00841C2C">
            <w:pPr>
              <w:pStyle w:val="BodyText"/>
              <w:spacing w:line="240" w:lineRule="atLeast"/>
            </w:pPr>
            <w:r>
              <w:t xml:space="preserve">Cybersecurity Consult </w:t>
            </w:r>
          </w:p>
        </w:tc>
      </w:tr>
      <w:tr w:rsidR="00A6491F" w14:paraId="01591A48"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3A9F1A3" w14:textId="77777777" w:rsidR="00A6491F" w:rsidRDefault="00A6491F" w:rsidP="00841C2C">
            <w:pPr>
              <w:pStyle w:val="BodyText"/>
              <w:spacing w:line="240" w:lineRule="atLeast"/>
              <w:jc w:val="both"/>
            </w:pPr>
            <w:r>
              <w:t>Jochen Schubert</w:t>
            </w:r>
          </w:p>
        </w:tc>
        <w:tc>
          <w:tcPr>
            <w:tcW w:w="1170" w:type="dxa"/>
            <w:tcBorders>
              <w:top w:val="single" w:sz="4" w:space="0" w:color="auto"/>
              <w:left w:val="single" w:sz="4" w:space="0" w:color="auto"/>
              <w:bottom w:val="single" w:sz="4" w:space="0" w:color="auto"/>
              <w:right w:val="single" w:sz="4" w:space="0" w:color="auto"/>
            </w:tcBorders>
            <w:hideMark/>
          </w:tcPr>
          <w:p w14:paraId="79A7A3CC" w14:textId="77777777" w:rsidR="00A6491F" w:rsidRDefault="00A6491F" w:rsidP="00841C2C">
            <w:pPr>
              <w:pStyle w:val="BodyText"/>
              <w:spacing w:line="240" w:lineRule="atLeast"/>
              <w:jc w:val="both"/>
            </w:pPr>
            <w:r>
              <w:t>jschub1</w:t>
            </w:r>
          </w:p>
        </w:tc>
        <w:tc>
          <w:tcPr>
            <w:tcW w:w="1890" w:type="dxa"/>
            <w:tcBorders>
              <w:top w:val="single" w:sz="4" w:space="0" w:color="auto"/>
              <w:left w:val="single" w:sz="4" w:space="0" w:color="auto"/>
              <w:bottom w:val="single" w:sz="4" w:space="0" w:color="auto"/>
              <w:right w:val="single" w:sz="4" w:space="0" w:color="auto"/>
            </w:tcBorders>
            <w:hideMark/>
          </w:tcPr>
          <w:p w14:paraId="2F43C20C" w14:textId="77777777" w:rsidR="00A6491F" w:rsidRDefault="00A6491F" w:rsidP="00841C2C">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5578006E" w14:textId="77777777" w:rsidR="00A6491F" w:rsidRDefault="00A6491F" w:rsidP="00841C2C">
            <w:pPr>
              <w:pStyle w:val="BodyText"/>
              <w:spacing w:line="240" w:lineRule="atLeast"/>
            </w:pPr>
            <w:r>
              <w:t>Cybersecurity Engineer</w:t>
            </w:r>
          </w:p>
        </w:tc>
        <w:tc>
          <w:tcPr>
            <w:tcW w:w="2888" w:type="dxa"/>
            <w:tcBorders>
              <w:top w:val="single" w:sz="4" w:space="0" w:color="auto"/>
              <w:left w:val="single" w:sz="4" w:space="0" w:color="auto"/>
              <w:bottom w:val="single" w:sz="4" w:space="0" w:color="auto"/>
              <w:right w:val="single" w:sz="4" w:space="0" w:color="auto"/>
            </w:tcBorders>
            <w:hideMark/>
          </w:tcPr>
          <w:p w14:paraId="77B54D08" w14:textId="77777777" w:rsidR="00A6491F" w:rsidRDefault="00A6491F" w:rsidP="00841C2C">
            <w:pPr>
              <w:pStyle w:val="BodyText"/>
              <w:spacing w:line="240" w:lineRule="atLeast"/>
            </w:pPr>
            <w:r>
              <w:t>Cybersecurity Design Support</w:t>
            </w:r>
          </w:p>
        </w:tc>
      </w:tr>
      <w:tr w:rsidR="00A6491F" w14:paraId="4FA2A426" w14:textId="77777777" w:rsidTr="00841C2C">
        <w:trPr>
          <w:trHeight w:val="116"/>
        </w:trPr>
        <w:tc>
          <w:tcPr>
            <w:tcW w:w="2245" w:type="dxa"/>
            <w:tcBorders>
              <w:top w:val="single" w:sz="4" w:space="0" w:color="auto"/>
              <w:left w:val="single" w:sz="4" w:space="0" w:color="auto"/>
              <w:bottom w:val="single" w:sz="4" w:space="0" w:color="auto"/>
              <w:right w:val="single" w:sz="4" w:space="0" w:color="auto"/>
            </w:tcBorders>
            <w:hideMark/>
          </w:tcPr>
          <w:p w14:paraId="5251DEB3" w14:textId="77777777" w:rsidR="00A6491F" w:rsidRDefault="00A6491F" w:rsidP="00841C2C">
            <w:pPr>
              <w:pStyle w:val="BodyText"/>
              <w:spacing w:line="240" w:lineRule="atLeast"/>
              <w:jc w:val="both"/>
            </w:pPr>
            <w:r>
              <w:t>Dan Zajac</w:t>
            </w:r>
          </w:p>
        </w:tc>
        <w:tc>
          <w:tcPr>
            <w:tcW w:w="1170" w:type="dxa"/>
            <w:tcBorders>
              <w:top w:val="single" w:sz="4" w:space="0" w:color="auto"/>
              <w:left w:val="single" w:sz="4" w:space="0" w:color="auto"/>
              <w:bottom w:val="single" w:sz="4" w:space="0" w:color="auto"/>
              <w:right w:val="single" w:sz="4" w:space="0" w:color="auto"/>
            </w:tcBorders>
            <w:hideMark/>
          </w:tcPr>
          <w:p w14:paraId="29D948C1" w14:textId="77777777" w:rsidR="00A6491F" w:rsidRDefault="00A6491F" w:rsidP="00841C2C">
            <w:pPr>
              <w:pStyle w:val="BodyText"/>
              <w:spacing w:line="240" w:lineRule="atLeast"/>
              <w:jc w:val="both"/>
            </w:pPr>
            <w:r>
              <w:t>dzajac8</w:t>
            </w:r>
          </w:p>
        </w:tc>
        <w:tc>
          <w:tcPr>
            <w:tcW w:w="1890" w:type="dxa"/>
            <w:tcBorders>
              <w:top w:val="single" w:sz="4" w:space="0" w:color="auto"/>
              <w:left w:val="single" w:sz="4" w:space="0" w:color="auto"/>
              <w:bottom w:val="single" w:sz="4" w:space="0" w:color="auto"/>
              <w:right w:val="single" w:sz="4" w:space="0" w:color="auto"/>
            </w:tcBorders>
            <w:hideMark/>
          </w:tcPr>
          <w:p w14:paraId="0FC8DD3F" w14:textId="77777777" w:rsidR="00A6491F" w:rsidRDefault="00A6491F" w:rsidP="00841C2C">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27DC7827" w14:textId="77777777" w:rsidR="00A6491F" w:rsidRDefault="00A6491F" w:rsidP="00841C2C">
            <w:pPr>
              <w:pStyle w:val="BodyText"/>
              <w:spacing w:line="240" w:lineRule="atLeast"/>
            </w:pPr>
            <w:r>
              <w:t>Cybersecurity Supervisor</w:t>
            </w:r>
          </w:p>
        </w:tc>
        <w:tc>
          <w:tcPr>
            <w:tcW w:w="2888" w:type="dxa"/>
            <w:tcBorders>
              <w:top w:val="single" w:sz="4" w:space="0" w:color="auto"/>
              <w:left w:val="single" w:sz="4" w:space="0" w:color="auto"/>
              <w:bottom w:val="single" w:sz="4" w:space="0" w:color="auto"/>
              <w:right w:val="single" w:sz="4" w:space="0" w:color="auto"/>
            </w:tcBorders>
            <w:hideMark/>
          </w:tcPr>
          <w:p w14:paraId="4FFA47D5" w14:textId="77777777" w:rsidR="00A6491F" w:rsidRDefault="00A6491F" w:rsidP="00841C2C">
            <w:pPr>
              <w:pStyle w:val="BodyText"/>
              <w:spacing w:line="240" w:lineRule="atLeast"/>
            </w:pPr>
            <w:r>
              <w:t>Cybersecurity Supervisor</w:t>
            </w:r>
          </w:p>
        </w:tc>
      </w:tr>
      <w:tr w:rsidR="00A6491F" w14:paraId="788846CC"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2D80239E" w14:textId="77777777" w:rsidR="00A6491F" w:rsidRDefault="00A6491F" w:rsidP="00841C2C">
            <w:pPr>
              <w:pStyle w:val="BodyText"/>
              <w:spacing w:line="240" w:lineRule="atLeast"/>
            </w:pPr>
            <w:r>
              <w:t>Jacob Nelson</w:t>
            </w:r>
          </w:p>
        </w:tc>
        <w:tc>
          <w:tcPr>
            <w:tcW w:w="1170" w:type="dxa"/>
            <w:tcBorders>
              <w:top w:val="single" w:sz="4" w:space="0" w:color="auto"/>
              <w:left w:val="single" w:sz="4" w:space="0" w:color="auto"/>
              <w:bottom w:val="single" w:sz="4" w:space="0" w:color="auto"/>
              <w:right w:val="single" w:sz="4" w:space="0" w:color="auto"/>
            </w:tcBorders>
            <w:hideMark/>
          </w:tcPr>
          <w:p w14:paraId="27E327C3" w14:textId="77777777" w:rsidR="00A6491F" w:rsidRDefault="00A6491F" w:rsidP="00841C2C">
            <w:pPr>
              <w:pStyle w:val="BodyText"/>
              <w:spacing w:line="240" w:lineRule="atLeast"/>
              <w:jc w:val="both"/>
            </w:pPr>
            <w:r>
              <w:t>jnels148</w:t>
            </w:r>
          </w:p>
        </w:tc>
        <w:tc>
          <w:tcPr>
            <w:tcW w:w="1890" w:type="dxa"/>
            <w:tcBorders>
              <w:top w:val="single" w:sz="4" w:space="0" w:color="auto"/>
              <w:left w:val="single" w:sz="4" w:space="0" w:color="auto"/>
              <w:bottom w:val="single" w:sz="4" w:space="0" w:color="auto"/>
              <w:right w:val="single" w:sz="4" w:space="0" w:color="auto"/>
            </w:tcBorders>
            <w:hideMark/>
          </w:tcPr>
          <w:p w14:paraId="507922A1" w14:textId="77777777" w:rsidR="00A6491F" w:rsidRDefault="00A6491F" w:rsidP="00841C2C">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52325C92" w14:textId="77777777" w:rsidR="00A6491F" w:rsidRDefault="00A6491F" w:rsidP="00841C2C">
            <w:pPr>
              <w:pStyle w:val="BodyText"/>
              <w:spacing w:line="240" w:lineRule="atLeast"/>
            </w:pPr>
            <w:r>
              <w:t>Cybersecurity Engineer</w:t>
            </w:r>
          </w:p>
        </w:tc>
        <w:tc>
          <w:tcPr>
            <w:tcW w:w="2888" w:type="dxa"/>
            <w:tcBorders>
              <w:top w:val="single" w:sz="4" w:space="0" w:color="auto"/>
              <w:left w:val="single" w:sz="4" w:space="0" w:color="auto"/>
              <w:bottom w:val="single" w:sz="4" w:space="0" w:color="auto"/>
              <w:right w:val="single" w:sz="4" w:space="0" w:color="auto"/>
            </w:tcBorders>
            <w:hideMark/>
          </w:tcPr>
          <w:p w14:paraId="71161DF5" w14:textId="77777777" w:rsidR="00A6491F" w:rsidRDefault="00A6491F" w:rsidP="00841C2C">
            <w:pPr>
              <w:pStyle w:val="BodyText"/>
              <w:spacing w:line="240" w:lineRule="atLeast"/>
            </w:pPr>
            <w:r>
              <w:t>Cybersecurity Design Support</w:t>
            </w:r>
          </w:p>
        </w:tc>
      </w:tr>
      <w:tr w:rsidR="00A6491F" w14:paraId="5AFE854A"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1F10F79F" w14:textId="77777777" w:rsidR="00A6491F" w:rsidRDefault="00A6491F" w:rsidP="00841C2C">
            <w:pPr>
              <w:pStyle w:val="BodyText"/>
              <w:spacing w:line="240" w:lineRule="atLeast"/>
              <w:jc w:val="both"/>
            </w:pPr>
            <w:r>
              <w:t>Xin Ye</w:t>
            </w:r>
          </w:p>
        </w:tc>
        <w:tc>
          <w:tcPr>
            <w:tcW w:w="1170" w:type="dxa"/>
            <w:tcBorders>
              <w:top w:val="single" w:sz="4" w:space="0" w:color="auto"/>
              <w:left w:val="single" w:sz="4" w:space="0" w:color="auto"/>
              <w:bottom w:val="single" w:sz="4" w:space="0" w:color="auto"/>
              <w:right w:val="single" w:sz="4" w:space="0" w:color="auto"/>
            </w:tcBorders>
            <w:hideMark/>
          </w:tcPr>
          <w:p w14:paraId="68F85DCF" w14:textId="77777777" w:rsidR="00A6491F" w:rsidRDefault="00A6491F" w:rsidP="00841C2C">
            <w:pPr>
              <w:pStyle w:val="BodyText"/>
              <w:spacing w:line="240" w:lineRule="atLeast"/>
              <w:jc w:val="both"/>
            </w:pPr>
            <w:r>
              <w:t>xye7</w:t>
            </w:r>
          </w:p>
        </w:tc>
        <w:tc>
          <w:tcPr>
            <w:tcW w:w="1890" w:type="dxa"/>
            <w:tcBorders>
              <w:top w:val="single" w:sz="4" w:space="0" w:color="auto"/>
              <w:left w:val="single" w:sz="4" w:space="0" w:color="auto"/>
              <w:bottom w:val="single" w:sz="4" w:space="0" w:color="auto"/>
              <w:right w:val="single" w:sz="4" w:space="0" w:color="auto"/>
            </w:tcBorders>
            <w:hideMark/>
          </w:tcPr>
          <w:p w14:paraId="1B33C03E" w14:textId="77777777" w:rsidR="00A6491F" w:rsidRDefault="00A6491F" w:rsidP="00841C2C">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2B62CF89" w14:textId="77777777" w:rsidR="00A6491F" w:rsidRDefault="00A6491F" w:rsidP="00841C2C">
            <w:pPr>
              <w:pStyle w:val="BodyText"/>
              <w:spacing w:line="240" w:lineRule="atLeast"/>
            </w:pPr>
            <w:r>
              <w:t>Technical Specialist - Security</w:t>
            </w:r>
          </w:p>
        </w:tc>
        <w:tc>
          <w:tcPr>
            <w:tcW w:w="2888" w:type="dxa"/>
            <w:tcBorders>
              <w:top w:val="single" w:sz="4" w:space="0" w:color="auto"/>
              <w:left w:val="single" w:sz="4" w:space="0" w:color="auto"/>
              <w:bottom w:val="single" w:sz="4" w:space="0" w:color="auto"/>
              <w:right w:val="single" w:sz="4" w:space="0" w:color="auto"/>
            </w:tcBorders>
            <w:hideMark/>
          </w:tcPr>
          <w:p w14:paraId="08C0796A" w14:textId="77777777" w:rsidR="00A6491F" w:rsidRDefault="00A6491F" w:rsidP="00841C2C">
            <w:pPr>
              <w:pStyle w:val="BodyText"/>
              <w:spacing w:line="240" w:lineRule="atLeast"/>
            </w:pPr>
            <w:r>
              <w:t>Cybersecurity Consult</w:t>
            </w:r>
          </w:p>
        </w:tc>
      </w:tr>
      <w:tr w:rsidR="00A6491F" w14:paraId="5DAA9F51"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14C410B" w14:textId="77777777" w:rsidR="00A6491F" w:rsidRDefault="00A6491F" w:rsidP="00841C2C">
            <w:pPr>
              <w:pStyle w:val="BodyText"/>
              <w:spacing w:line="240" w:lineRule="atLeast"/>
              <w:jc w:val="both"/>
            </w:pPr>
            <w:r>
              <w:t>Simon Hurr</w:t>
            </w:r>
          </w:p>
        </w:tc>
        <w:tc>
          <w:tcPr>
            <w:tcW w:w="1170" w:type="dxa"/>
            <w:tcBorders>
              <w:top w:val="single" w:sz="4" w:space="0" w:color="auto"/>
              <w:left w:val="single" w:sz="4" w:space="0" w:color="auto"/>
              <w:bottom w:val="single" w:sz="4" w:space="0" w:color="auto"/>
              <w:right w:val="single" w:sz="4" w:space="0" w:color="auto"/>
            </w:tcBorders>
            <w:hideMark/>
          </w:tcPr>
          <w:p w14:paraId="1568490C" w14:textId="77777777" w:rsidR="00A6491F" w:rsidRDefault="00A6491F" w:rsidP="00841C2C">
            <w:pPr>
              <w:pStyle w:val="BodyText"/>
              <w:spacing w:line="240" w:lineRule="atLeast"/>
              <w:jc w:val="both"/>
            </w:pPr>
            <w:proofErr w:type="spellStart"/>
            <w:r>
              <w:t>shurr</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5CC7032F" w14:textId="77777777" w:rsidR="00A6491F" w:rsidRDefault="00A6491F" w:rsidP="00841C2C">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59D21A42" w14:textId="77777777" w:rsidR="00A6491F" w:rsidRDefault="00A6491F" w:rsidP="00841C2C">
            <w:pPr>
              <w:pStyle w:val="BodyText"/>
              <w:spacing w:line="240" w:lineRule="atLeast"/>
            </w:pPr>
            <w:r>
              <w:t>Security Application Specialist</w:t>
            </w:r>
          </w:p>
        </w:tc>
        <w:tc>
          <w:tcPr>
            <w:tcW w:w="2888" w:type="dxa"/>
            <w:tcBorders>
              <w:top w:val="single" w:sz="4" w:space="0" w:color="auto"/>
              <w:left w:val="single" w:sz="4" w:space="0" w:color="auto"/>
              <w:bottom w:val="single" w:sz="4" w:space="0" w:color="auto"/>
              <w:right w:val="single" w:sz="4" w:space="0" w:color="auto"/>
            </w:tcBorders>
            <w:hideMark/>
          </w:tcPr>
          <w:p w14:paraId="6C463D4D" w14:textId="77777777" w:rsidR="00A6491F" w:rsidRDefault="00A6491F" w:rsidP="00841C2C">
            <w:pPr>
              <w:pStyle w:val="BodyText"/>
              <w:spacing w:line="240" w:lineRule="atLeast"/>
            </w:pPr>
            <w:r>
              <w:t>Cybersecurity Consult</w:t>
            </w:r>
          </w:p>
        </w:tc>
      </w:tr>
      <w:tr w:rsidR="00A6491F" w14:paraId="245E54EE"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5AED970" w14:textId="77777777" w:rsidR="00A6491F" w:rsidRDefault="00A6491F" w:rsidP="00841C2C">
            <w:pPr>
              <w:pStyle w:val="BodyText"/>
              <w:spacing w:line="240" w:lineRule="atLeast"/>
              <w:jc w:val="both"/>
            </w:pPr>
            <w:r>
              <w:t>Mike Simons</w:t>
            </w:r>
          </w:p>
        </w:tc>
        <w:tc>
          <w:tcPr>
            <w:tcW w:w="1170" w:type="dxa"/>
            <w:tcBorders>
              <w:top w:val="single" w:sz="4" w:space="0" w:color="auto"/>
              <w:left w:val="single" w:sz="4" w:space="0" w:color="auto"/>
              <w:bottom w:val="single" w:sz="4" w:space="0" w:color="auto"/>
              <w:right w:val="single" w:sz="4" w:space="0" w:color="auto"/>
            </w:tcBorders>
            <w:hideMark/>
          </w:tcPr>
          <w:p w14:paraId="4FD896EC" w14:textId="77777777" w:rsidR="00A6491F" w:rsidRDefault="00A6491F" w:rsidP="00841C2C">
            <w:pPr>
              <w:pStyle w:val="BodyText"/>
              <w:spacing w:line="240" w:lineRule="atLeast"/>
              <w:jc w:val="both"/>
            </w:pPr>
            <w:r>
              <w:t>msimon78</w:t>
            </w:r>
          </w:p>
        </w:tc>
        <w:tc>
          <w:tcPr>
            <w:tcW w:w="1890" w:type="dxa"/>
            <w:tcBorders>
              <w:top w:val="single" w:sz="4" w:space="0" w:color="auto"/>
              <w:left w:val="single" w:sz="4" w:space="0" w:color="auto"/>
              <w:bottom w:val="single" w:sz="4" w:space="0" w:color="auto"/>
              <w:right w:val="single" w:sz="4" w:space="0" w:color="auto"/>
            </w:tcBorders>
            <w:hideMark/>
          </w:tcPr>
          <w:p w14:paraId="4322B1AD" w14:textId="77777777" w:rsidR="00A6491F" w:rsidRDefault="00A6491F" w:rsidP="00841C2C">
            <w:pPr>
              <w:pStyle w:val="BodyText"/>
              <w:spacing w:line="240" w:lineRule="atLeast"/>
            </w:pPr>
            <w:r>
              <w:t xml:space="preserve">IT, CVP&amp;P, </w:t>
            </w:r>
            <w:proofErr w:type="spellStart"/>
            <w:r>
              <w:t>PaaK</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250720CD" w14:textId="77777777" w:rsidR="00A6491F" w:rsidRDefault="00A6491F" w:rsidP="00841C2C">
            <w:pPr>
              <w:pStyle w:val="BodyText"/>
              <w:spacing w:line="240" w:lineRule="atLeast"/>
            </w:pPr>
            <w:r>
              <w:t>Systems Engineer</w:t>
            </w:r>
          </w:p>
        </w:tc>
        <w:tc>
          <w:tcPr>
            <w:tcW w:w="2888" w:type="dxa"/>
            <w:tcBorders>
              <w:top w:val="single" w:sz="4" w:space="0" w:color="auto"/>
              <w:left w:val="single" w:sz="4" w:space="0" w:color="auto"/>
              <w:bottom w:val="single" w:sz="4" w:space="0" w:color="auto"/>
              <w:right w:val="single" w:sz="4" w:space="0" w:color="auto"/>
            </w:tcBorders>
            <w:hideMark/>
          </w:tcPr>
          <w:p w14:paraId="1D8221FB" w14:textId="77777777" w:rsidR="00A6491F" w:rsidRDefault="00A6491F" w:rsidP="00841C2C">
            <w:pPr>
              <w:pStyle w:val="BodyText"/>
              <w:spacing w:line="240" w:lineRule="atLeast"/>
            </w:pPr>
            <w:r>
              <w:t>Off Board Function Owner Lead</w:t>
            </w:r>
          </w:p>
        </w:tc>
      </w:tr>
      <w:tr w:rsidR="00A6491F" w14:paraId="7FCBBCBA"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1ECF185" w14:textId="77777777" w:rsidR="00A6491F" w:rsidRDefault="00A6491F" w:rsidP="00841C2C">
            <w:pPr>
              <w:pStyle w:val="BodyText"/>
              <w:spacing w:line="240" w:lineRule="atLeast"/>
              <w:jc w:val="both"/>
            </w:pPr>
            <w:r>
              <w:lastRenderedPageBreak/>
              <w:t>Faten Fawaz</w:t>
            </w:r>
          </w:p>
        </w:tc>
        <w:tc>
          <w:tcPr>
            <w:tcW w:w="1170" w:type="dxa"/>
            <w:tcBorders>
              <w:top w:val="single" w:sz="4" w:space="0" w:color="auto"/>
              <w:left w:val="single" w:sz="4" w:space="0" w:color="auto"/>
              <w:bottom w:val="single" w:sz="4" w:space="0" w:color="auto"/>
              <w:right w:val="single" w:sz="4" w:space="0" w:color="auto"/>
            </w:tcBorders>
            <w:hideMark/>
          </w:tcPr>
          <w:p w14:paraId="09FA6AF7" w14:textId="77777777" w:rsidR="00A6491F" w:rsidRDefault="00A6491F" w:rsidP="00841C2C">
            <w:pPr>
              <w:pStyle w:val="BodyText"/>
              <w:spacing w:line="240" w:lineRule="atLeast"/>
              <w:jc w:val="both"/>
            </w:pPr>
            <w:proofErr w:type="spellStart"/>
            <w:r>
              <w:t>ffawaz</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66E62B91" w14:textId="77777777" w:rsidR="00A6491F" w:rsidRDefault="00A6491F" w:rsidP="00841C2C">
            <w:pPr>
              <w:pStyle w:val="BodyText"/>
              <w:spacing w:line="240" w:lineRule="atLeast"/>
            </w:pPr>
            <w:r>
              <w:t>IT, CVP&amp;P, Basic Design</w:t>
            </w:r>
          </w:p>
        </w:tc>
        <w:tc>
          <w:tcPr>
            <w:tcW w:w="1980" w:type="dxa"/>
            <w:tcBorders>
              <w:top w:val="single" w:sz="4" w:space="0" w:color="auto"/>
              <w:left w:val="single" w:sz="4" w:space="0" w:color="auto"/>
              <w:bottom w:val="single" w:sz="4" w:space="0" w:color="auto"/>
              <w:right w:val="single" w:sz="4" w:space="0" w:color="auto"/>
            </w:tcBorders>
            <w:hideMark/>
          </w:tcPr>
          <w:p w14:paraId="27224F77" w14:textId="77777777" w:rsidR="00A6491F" w:rsidRDefault="00A6491F" w:rsidP="00841C2C">
            <w:pPr>
              <w:pStyle w:val="BodyText"/>
              <w:spacing w:line="240" w:lineRule="atLeast"/>
            </w:pPr>
            <w:r>
              <w:t>Basic Design Architect</w:t>
            </w:r>
          </w:p>
        </w:tc>
        <w:tc>
          <w:tcPr>
            <w:tcW w:w="2888" w:type="dxa"/>
            <w:tcBorders>
              <w:top w:val="single" w:sz="4" w:space="0" w:color="auto"/>
              <w:left w:val="single" w:sz="4" w:space="0" w:color="auto"/>
              <w:bottom w:val="single" w:sz="4" w:space="0" w:color="auto"/>
              <w:right w:val="single" w:sz="4" w:space="0" w:color="auto"/>
            </w:tcBorders>
            <w:hideMark/>
          </w:tcPr>
          <w:p w14:paraId="6A4F5062" w14:textId="77777777" w:rsidR="00A6491F" w:rsidRDefault="00A6491F" w:rsidP="00841C2C">
            <w:pPr>
              <w:pStyle w:val="BodyText"/>
              <w:spacing w:line="240" w:lineRule="atLeast"/>
            </w:pPr>
            <w:r>
              <w:t>Backend Infrastructure Design Lead</w:t>
            </w:r>
          </w:p>
        </w:tc>
      </w:tr>
      <w:tr w:rsidR="00A6491F" w14:paraId="50E4348C"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461438CF" w14:textId="77777777" w:rsidR="00A6491F" w:rsidRDefault="00A6491F" w:rsidP="00841C2C">
            <w:pPr>
              <w:pStyle w:val="BodyText"/>
              <w:spacing w:line="240" w:lineRule="atLeast"/>
              <w:jc w:val="both"/>
            </w:pPr>
            <w:r>
              <w:t>Steve Craig</w:t>
            </w:r>
          </w:p>
        </w:tc>
        <w:tc>
          <w:tcPr>
            <w:tcW w:w="1170" w:type="dxa"/>
            <w:tcBorders>
              <w:top w:val="single" w:sz="4" w:space="0" w:color="auto"/>
              <w:left w:val="single" w:sz="4" w:space="0" w:color="auto"/>
              <w:bottom w:val="single" w:sz="4" w:space="0" w:color="auto"/>
              <w:right w:val="single" w:sz="4" w:space="0" w:color="auto"/>
            </w:tcBorders>
            <w:hideMark/>
          </w:tcPr>
          <w:p w14:paraId="10D4462D" w14:textId="77777777" w:rsidR="00A6491F" w:rsidRDefault="00A6491F" w:rsidP="00841C2C">
            <w:pPr>
              <w:pStyle w:val="BodyText"/>
              <w:spacing w:line="240" w:lineRule="atLeast"/>
              <w:jc w:val="both"/>
            </w:pPr>
            <w:r>
              <w:t>scraig33</w:t>
            </w:r>
          </w:p>
        </w:tc>
        <w:tc>
          <w:tcPr>
            <w:tcW w:w="1890" w:type="dxa"/>
            <w:tcBorders>
              <w:top w:val="single" w:sz="4" w:space="0" w:color="auto"/>
              <w:left w:val="single" w:sz="4" w:space="0" w:color="auto"/>
              <w:bottom w:val="single" w:sz="4" w:space="0" w:color="auto"/>
              <w:right w:val="single" w:sz="4" w:space="0" w:color="auto"/>
            </w:tcBorders>
            <w:hideMark/>
          </w:tcPr>
          <w:p w14:paraId="3A94F22E" w14:textId="77777777" w:rsidR="00A6491F" w:rsidRDefault="00A6491F" w:rsidP="00841C2C">
            <w:pPr>
              <w:pStyle w:val="BodyText"/>
              <w:spacing w:line="240" w:lineRule="atLeast"/>
            </w:pPr>
            <w:r>
              <w:t>IT, CVP&amp;P, Integration</w:t>
            </w:r>
          </w:p>
        </w:tc>
        <w:tc>
          <w:tcPr>
            <w:tcW w:w="1980" w:type="dxa"/>
            <w:tcBorders>
              <w:top w:val="single" w:sz="4" w:space="0" w:color="auto"/>
              <w:left w:val="single" w:sz="4" w:space="0" w:color="auto"/>
              <w:bottom w:val="single" w:sz="4" w:space="0" w:color="auto"/>
              <w:right w:val="single" w:sz="4" w:space="0" w:color="auto"/>
            </w:tcBorders>
            <w:hideMark/>
          </w:tcPr>
          <w:p w14:paraId="7F1BB3A3" w14:textId="77777777" w:rsidR="00A6491F" w:rsidRDefault="00A6491F" w:rsidP="00841C2C">
            <w:pPr>
              <w:pStyle w:val="BodyText"/>
              <w:spacing w:line="240" w:lineRule="atLeast"/>
            </w:pPr>
            <w:r>
              <w:t>Technical Program Manager</w:t>
            </w:r>
          </w:p>
        </w:tc>
        <w:tc>
          <w:tcPr>
            <w:tcW w:w="2888" w:type="dxa"/>
            <w:tcBorders>
              <w:top w:val="single" w:sz="4" w:space="0" w:color="auto"/>
              <w:left w:val="single" w:sz="4" w:space="0" w:color="auto"/>
              <w:bottom w:val="single" w:sz="4" w:space="0" w:color="auto"/>
              <w:right w:val="single" w:sz="4" w:space="0" w:color="auto"/>
            </w:tcBorders>
            <w:hideMark/>
          </w:tcPr>
          <w:p w14:paraId="64C767C1" w14:textId="77777777" w:rsidR="00A6491F" w:rsidRDefault="00A6491F" w:rsidP="00841C2C">
            <w:pPr>
              <w:pStyle w:val="BodyText"/>
              <w:spacing w:line="240" w:lineRule="atLeast"/>
            </w:pPr>
            <w:r>
              <w:t>Backend Infrastructure Design Support</w:t>
            </w:r>
          </w:p>
        </w:tc>
      </w:tr>
      <w:tr w:rsidR="00A6491F" w14:paraId="6C8A177C"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5DC0CC1A" w14:textId="77777777" w:rsidR="00A6491F" w:rsidRDefault="00A6491F" w:rsidP="00841C2C">
            <w:pPr>
              <w:pStyle w:val="BodyText"/>
              <w:spacing w:line="240" w:lineRule="atLeast"/>
              <w:jc w:val="both"/>
            </w:pPr>
            <w:r>
              <w:t>Yona Shaposhnik</w:t>
            </w:r>
          </w:p>
        </w:tc>
        <w:tc>
          <w:tcPr>
            <w:tcW w:w="1170" w:type="dxa"/>
            <w:tcBorders>
              <w:top w:val="single" w:sz="4" w:space="0" w:color="auto"/>
              <w:left w:val="single" w:sz="4" w:space="0" w:color="auto"/>
              <w:bottom w:val="single" w:sz="4" w:space="0" w:color="auto"/>
              <w:right w:val="single" w:sz="4" w:space="0" w:color="auto"/>
            </w:tcBorders>
            <w:hideMark/>
          </w:tcPr>
          <w:p w14:paraId="4862FB34" w14:textId="77777777" w:rsidR="00A6491F" w:rsidRDefault="00A6491F" w:rsidP="00841C2C">
            <w:pPr>
              <w:pStyle w:val="BodyText"/>
              <w:spacing w:line="240" w:lineRule="atLeast"/>
              <w:jc w:val="both"/>
            </w:pPr>
            <w:proofErr w:type="spellStart"/>
            <w:r>
              <w:t>yshaposh</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184BDA1A" w14:textId="77777777" w:rsidR="00A6491F" w:rsidRDefault="00A6491F" w:rsidP="00841C2C">
            <w:pPr>
              <w:pStyle w:val="BodyText"/>
              <w:spacing w:line="240" w:lineRule="atLeast"/>
            </w:pPr>
            <w:r>
              <w:t>IT, MPS, Mobility Arch.</w:t>
            </w:r>
          </w:p>
        </w:tc>
        <w:tc>
          <w:tcPr>
            <w:tcW w:w="1980" w:type="dxa"/>
            <w:tcBorders>
              <w:top w:val="single" w:sz="4" w:space="0" w:color="auto"/>
              <w:left w:val="single" w:sz="4" w:space="0" w:color="auto"/>
              <w:bottom w:val="single" w:sz="4" w:space="0" w:color="auto"/>
              <w:right w:val="single" w:sz="4" w:space="0" w:color="auto"/>
            </w:tcBorders>
            <w:hideMark/>
          </w:tcPr>
          <w:p w14:paraId="30FAD39D" w14:textId="77777777" w:rsidR="00A6491F" w:rsidRDefault="00A6491F" w:rsidP="00841C2C">
            <w:pPr>
              <w:pStyle w:val="BodyText"/>
              <w:spacing w:line="240" w:lineRule="atLeast"/>
            </w:pPr>
            <w:r>
              <w:t>Solution Architect</w:t>
            </w:r>
          </w:p>
        </w:tc>
        <w:tc>
          <w:tcPr>
            <w:tcW w:w="2888" w:type="dxa"/>
            <w:tcBorders>
              <w:top w:val="single" w:sz="4" w:space="0" w:color="auto"/>
              <w:left w:val="single" w:sz="4" w:space="0" w:color="auto"/>
              <w:bottom w:val="single" w:sz="4" w:space="0" w:color="auto"/>
              <w:right w:val="single" w:sz="4" w:space="0" w:color="auto"/>
            </w:tcBorders>
            <w:hideMark/>
          </w:tcPr>
          <w:p w14:paraId="21950268" w14:textId="77777777" w:rsidR="00A6491F" w:rsidRDefault="00A6491F" w:rsidP="00841C2C">
            <w:pPr>
              <w:pStyle w:val="BodyText"/>
              <w:spacing w:line="240" w:lineRule="atLeast"/>
            </w:pPr>
            <w:r>
              <w:t>Backend Infrastructure Design Support</w:t>
            </w:r>
          </w:p>
        </w:tc>
      </w:tr>
      <w:tr w:rsidR="00A6491F" w14:paraId="5DAC7753"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08B3E9BC" w14:textId="77777777" w:rsidR="00A6491F" w:rsidRDefault="00A6491F" w:rsidP="00841C2C">
            <w:pPr>
              <w:pStyle w:val="BodyText"/>
              <w:spacing w:line="240" w:lineRule="atLeast"/>
              <w:jc w:val="both"/>
            </w:pPr>
            <w:r>
              <w:t>Michelle Moody</w:t>
            </w:r>
          </w:p>
        </w:tc>
        <w:tc>
          <w:tcPr>
            <w:tcW w:w="1170" w:type="dxa"/>
            <w:tcBorders>
              <w:top w:val="single" w:sz="4" w:space="0" w:color="auto"/>
              <w:left w:val="single" w:sz="4" w:space="0" w:color="auto"/>
              <w:bottom w:val="single" w:sz="4" w:space="0" w:color="auto"/>
              <w:right w:val="single" w:sz="4" w:space="0" w:color="auto"/>
            </w:tcBorders>
            <w:hideMark/>
          </w:tcPr>
          <w:p w14:paraId="791A842C" w14:textId="77777777" w:rsidR="00A6491F" w:rsidRDefault="00A6491F" w:rsidP="00841C2C">
            <w:pPr>
              <w:pStyle w:val="BodyText"/>
              <w:spacing w:line="240" w:lineRule="atLeast"/>
              <w:jc w:val="both"/>
            </w:pPr>
            <w:r>
              <w:t>mmoody1</w:t>
            </w:r>
          </w:p>
        </w:tc>
        <w:tc>
          <w:tcPr>
            <w:tcW w:w="1890" w:type="dxa"/>
            <w:tcBorders>
              <w:top w:val="single" w:sz="4" w:space="0" w:color="auto"/>
              <w:left w:val="single" w:sz="4" w:space="0" w:color="auto"/>
              <w:bottom w:val="single" w:sz="4" w:space="0" w:color="auto"/>
              <w:right w:val="single" w:sz="4" w:space="0" w:color="auto"/>
            </w:tcBorders>
            <w:hideMark/>
          </w:tcPr>
          <w:p w14:paraId="094D72A4" w14:textId="77777777" w:rsidR="00A6491F" w:rsidRDefault="00A6491F" w:rsidP="00841C2C">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7B33AB5B" w14:textId="77777777" w:rsidR="00A6491F" w:rsidRDefault="00A6491F" w:rsidP="00841C2C">
            <w:pPr>
              <w:pStyle w:val="BodyText"/>
              <w:spacing w:line="240" w:lineRule="atLeast"/>
            </w:pPr>
            <w:r>
              <w:t>Director</w:t>
            </w:r>
          </w:p>
        </w:tc>
        <w:tc>
          <w:tcPr>
            <w:tcW w:w="2888" w:type="dxa"/>
            <w:tcBorders>
              <w:top w:val="single" w:sz="4" w:space="0" w:color="auto"/>
              <w:left w:val="single" w:sz="4" w:space="0" w:color="auto"/>
              <w:bottom w:val="single" w:sz="4" w:space="0" w:color="auto"/>
              <w:right w:val="single" w:sz="4" w:space="0" w:color="auto"/>
            </w:tcBorders>
            <w:hideMark/>
          </w:tcPr>
          <w:p w14:paraId="0841C197" w14:textId="77777777" w:rsidR="00A6491F" w:rsidRDefault="00A6491F" w:rsidP="00841C2C">
            <w:pPr>
              <w:pStyle w:val="BodyText"/>
              <w:spacing w:line="240" w:lineRule="atLeast"/>
            </w:pPr>
            <w:r>
              <w:t>Project Champion – Fleet</w:t>
            </w:r>
          </w:p>
        </w:tc>
      </w:tr>
      <w:tr w:rsidR="00A6491F" w14:paraId="016435E8"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3C6A9135" w14:textId="77777777" w:rsidR="00A6491F" w:rsidRDefault="00A6491F" w:rsidP="00841C2C">
            <w:pPr>
              <w:pStyle w:val="BodyText"/>
              <w:spacing w:line="240" w:lineRule="atLeast"/>
              <w:jc w:val="both"/>
            </w:pPr>
            <w:r>
              <w:t>Robert Johnson</w:t>
            </w:r>
          </w:p>
        </w:tc>
        <w:tc>
          <w:tcPr>
            <w:tcW w:w="1170" w:type="dxa"/>
            <w:tcBorders>
              <w:top w:val="single" w:sz="4" w:space="0" w:color="auto"/>
              <w:left w:val="single" w:sz="4" w:space="0" w:color="auto"/>
              <w:bottom w:val="single" w:sz="4" w:space="0" w:color="auto"/>
              <w:right w:val="single" w:sz="4" w:space="0" w:color="auto"/>
            </w:tcBorders>
            <w:hideMark/>
          </w:tcPr>
          <w:p w14:paraId="5F5160DD" w14:textId="77777777" w:rsidR="00A6491F" w:rsidRDefault="00A6491F" w:rsidP="00841C2C">
            <w:pPr>
              <w:pStyle w:val="BodyText"/>
              <w:spacing w:line="240" w:lineRule="atLeast"/>
              <w:jc w:val="both"/>
            </w:pPr>
            <w:r>
              <w:t>rjohns75</w:t>
            </w:r>
          </w:p>
        </w:tc>
        <w:tc>
          <w:tcPr>
            <w:tcW w:w="1890" w:type="dxa"/>
            <w:tcBorders>
              <w:top w:val="single" w:sz="4" w:space="0" w:color="auto"/>
              <w:left w:val="single" w:sz="4" w:space="0" w:color="auto"/>
              <w:bottom w:val="single" w:sz="4" w:space="0" w:color="auto"/>
              <w:right w:val="single" w:sz="4" w:space="0" w:color="auto"/>
            </w:tcBorders>
            <w:hideMark/>
          </w:tcPr>
          <w:p w14:paraId="4FFDEA7B" w14:textId="77777777" w:rsidR="00A6491F" w:rsidRDefault="00A6491F" w:rsidP="00841C2C">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5B19559C" w14:textId="77777777" w:rsidR="00A6491F" w:rsidRDefault="00A6491F" w:rsidP="00841C2C">
            <w:pPr>
              <w:pStyle w:val="BodyText"/>
              <w:spacing w:line="240" w:lineRule="atLeast"/>
            </w:pPr>
            <w:r>
              <w:t>Product Marketing Manager</w:t>
            </w:r>
          </w:p>
        </w:tc>
        <w:tc>
          <w:tcPr>
            <w:tcW w:w="2888" w:type="dxa"/>
            <w:tcBorders>
              <w:top w:val="single" w:sz="4" w:space="0" w:color="auto"/>
              <w:left w:val="single" w:sz="4" w:space="0" w:color="auto"/>
              <w:bottom w:val="single" w:sz="4" w:space="0" w:color="auto"/>
              <w:right w:val="single" w:sz="4" w:space="0" w:color="auto"/>
            </w:tcBorders>
            <w:hideMark/>
          </w:tcPr>
          <w:p w14:paraId="75F63535" w14:textId="77777777" w:rsidR="00A6491F" w:rsidRDefault="00A6491F" w:rsidP="00841C2C">
            <w:pPr>
              <w:pStyle w:val="BodyText"/>
              <w:spacing w:line="240" w:lineRule="atLeast"/>
            </w:pPr>
            <w:r>
              <w:t xml:space="preserve">Project Champion – Fleet </w:t>
            </w:r>
          </w:p>
        </w:tc>
      </w:tr>
      <w:tr w:rsidR="00A6491F" w14:paraId="0C6D0EEA"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7C74BE4C" w14:textId="77777777" w:rsidR="00A6491F" w:rsidRDefault="00A6491F" w:rsidP="00841C2C">
            <w:pPr>
              <w:pStyle w:val="BodyText"/>
              <w:spacing w:line="240" w:lineRule="atLeast"/>
              <w:jc w:val="both"/>
            </w:pPr>
            <w:r>
              <w:t>Mustapha Elkhatib</w:t>
            </w:r>
          </w:p>
        </w:tc>
        <w:tc>
          <w:tcPr>
            <w:tcW w:w="1170" w:type="dxa"/>
            <w:tcBorders>
              <w:top w:val="single" w:sz="4" w:space="0" w:color="auto"/>
              <w:left w:val="single" w:sz="4" w:space="0" w:color="auto"/>
              <w:bottom w:val="single" w:sz="4" w:space="0" w:color="auto"/>
              <w:right w:val="single" w:sz="4" w:space="0" w:color="auto"/>
            </w:tcBorders>
            <w:hideMark/>
          </w:tcPr>
          <w:p w14:paraId="25B57295" w14:textId="77777777" w:rsidR="00A6491F" w:rsidRDefault="00A6491F" w:rsidP="00841C2C">
            <w:pPr>
              <w:pStyle w:val="BodyText"/>
              <w:spacing w:line="240" w:lineRule="atLeast"/>
              <w:jc w:val="both"/>
            </w:pPr>
            <w:r>
              <w:t>melkhat1</w:t>
            </w:r>
          </w:p>
        </w:tc>
        <w:tc>
          <w:tcPr>
            <w:tcW w:w="1890" w:type="dxa"/>
            <w:tcBorders>
              <w:top w:val="single" w:sz="4" w:space="0" w:color="auto"/>
              <w:left w:val="single" w:sz="4" w:space="0" w:color="auto"/>
              <w:bottom w:val="single" w:sz="4" w:space="0" w:color="auto"/>
              <w:right w:val="single" w:sz="4" w:space="0" w:color="auto"/>
            </w:tcBorders>
            <w:hideMark/>
          </w:tcPr>
          <w:p w14:paraId="3CF97EA5" w14:textId="77777777" w:rsidR="00A6491F" w:rsidRDefault="00A6491F" w:rsidP="00841C2C">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4A7C427A" w14:textId="77777777" w:rsidR="00A6491F" w:rsidRDefault="00A6491F" w:rsidP="00841C2C">
            <w:pPr>
              <w:pStyle w:val="BodyText"/>
              <w:spacing w:line="240" w:lineRule="atLeast"/>
            </w:pPr>
            <w:r>
              <w:t>Product Manager</w:t>
            </w:r>
          </w:p>
        </w:tc>
        <w:tc>
          <w:tcPr>
            <w:tcW w:w="2888" w:type="dxa"/>
            <w:tcBorders>
              <w:top w:val="single" w:sz="4" w:space="0" w:color="auto"/>
              <w:left w:val="single" w:sz="4" w:space="0" w:color="auto"/>
              <w:bottom w:val="single" w:sz="4" w:space="0" w:color="auto"/>
              <w:right w:val="single" w:sz="4" w:space="0" w:color="auto"/>
            </w:tcBorders>
            <w:hideMark/>
          </w:tcPr>
          <w:p w14:paraId="1C0F278D" w14:textId="77777777" w:rsidR="00A6491F" w:rsidRDefault="00A6491F" w:rsidP="00841C2C">
            <w:pPr>
              <w:pStyle w:val="BodyText"/>
              <w:spacing w:line="240" w:lineRule="atLeast"/>
            </w:pPr>
            <w:r>
              <w:t>Fleet Infrastructure Design Support</w:t>
            </w:r>
          </w:p>
        </w:tc>
      </w:tr>
      <w:tr w:rsidR="00A6491F" w14:paraId="07B28FE7"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4EE1CD72" w14:textId="77777777" w:rsidR="00A6491F" w:rsidRDefault="00A6491F" w:rsidP="00841C2C">
            <w:pPr>
              <w:pStyle w:val="BodyText"/>
              <w:spacing w:line="240" w:lineRule="atLeast"/>
              <w:jc w:val="both"/>
            </w:pPr>
            <w:r>
              <w:t>Geoffrey Scofield</w:t>
            </w:r>
          </w:p>
        </w:tc>
        <w:tc>
          <w:tcPr>
            <w:tcW w:w="1170" w:type="dxa"/>
            <w:tcBorders>
              <w:top w:val="single" w:sz="4" w:space="0" w:color="auto"/>
              <w:left w:val="single" w:sz="4" w:space="0" w:color="auto"/>
              <w:bottom w:val="single" w:sz="4" w:space="0" w:color="auto"/>
              <w:right w:val="single" w:sz="4" w:space="0" w:color="auto"/>
            </w:tcBorders>
            <w:hideMark/>
          </w:tcPr>
          <w:p w14:paraId="47936F39" w14:textId="77777777" w:rsidR="00A6491F" w:rsidRDefault="00A6491F" w:rsidP="00841C2C">
            <w:pPr>
              <w:pStyle w:val="BodyText"/>
              <w:spacing w:line="240" w:lineRule="atLeast"/>
              <w:jc w:val="both"/>
            </w:pPr>
            <w:proofErr w:type="spellStart"/>
            <w:r>
              <w:t>gscofiel</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7E1EAB41" w14:textId="77777777" w:rsidR="00A6491F" w:rsidRDefault="00A6491F" w:rsidP="00841C2C">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799CDCBD" w14:textId="77777777" w:rsidR="00A6491F" w:rsidRDefault="00A6491F" w:rsidP="00841C2C">
            <w:pPr>
              <w:pStyle w:val="BodyText"/>
              <w:spacing w:line="240" w:lineRule="atLeast"/>
            </w:pPr>
            <w:r>
              <w:t>Product Engineer</w:t>
            </w:r>
          </w:p>
        </w:tc>
        <w:tc>
          <w:tcPr>
            <w:tcW w:w="2888" w:type="dxa"/>
            <w:tcBorders>
              <w:top w:val="single" w:sz="4" w:space="0" w:color="auto"/>
              <w:left w:val="single" w:sz="4" w:space="0" w:color="auto"/>
              <w:bottom w:val="single" w:sz="4" w:space="0" w:color="auto"/>
              <w:right w:val="single" w:sz="4" w:space="0" w:color="auto"/>
            </w:tcBorders>
            <w:hideMark/>
          </w:tcPr>
          <w:p w14:paraId="11CD2FE1" w14:textId="77777777" w:rsidR="00A6491F" w:rsidRDefault="00A6491F" w:rsidP="00841C2C">
            <w:pPr>
              <w:pStyle w:val="BodyText"/>
              <w:spacing w:line="240" w:lineRule="atLeast"/>
            </w:pPr>
            <w:r>
              <w:t>Fleet Infrastructure Design Support</w:t>
            </w:r>
          </w:p>
        </w:tc>
      </w:tr>
      <w:tr w:rsidR="00A6491F" w14:paraId="50823011"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68473721" w14:textId="77777777" w:rsidR="00A6491F" w:rsidRDefault="00A6491F" w:rsidP="00841C2C">
            <w:pPr>
              <w:pStyle w:val="BodyText"/>
              <w:spacing w:line="240" w:lineRule="atLeast"/>
              <w:jc w:val="both"/>
            </w:pPr>
            <w:r>
              <w:t>Jennifer Oak</w:t>
            </w:r>
          </w:p>
        </w:tc>
        <w:tc>
          <w:tcPr>
            <w:tcW w:w="1170" w:type="dxa"/>
            <w:tcBorders>
              <w:top w:val="single" w:sz="4" w:space="0" w:color="auto"/>
              <w:left w:val="single" w:sz="4" w:space="0" w:color="auto"/>
              <w:bottom w:val="single" w:sz="4" w:space="0" w:color="auto"/>
              <w:right w:val="single" w:sz="4" w:space="0" w:color="auto"/>
            </w:tcBorders>
            <w:hideMark/>
          </w:tcPr>
          <w:p w14:paraId="0F1ADF42" w14:textId="77777777" w:rsidR="00A6491F" w:rsidRDefault="00A6491F" w:rsidP="00841C2C">
            <w:pPr>
              <w:pStyle w:val="BodyText"/>
              <w:spacing w:line="240" w:lineRule="atLeast"/>
              <w:jc w:val="both"/>
            </w:pPr>
            <w:proofErr w:type="spellStart"/>
            <w:r>
              <w:t>joak</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14F39A88" w14:textId="77777777" w:rsidR="00A6491F" w:rsidRDefault="00A6491F" w:rsidP="00841C2C">
            <w:pPr>
              <w:pStyle w:val="BodyText"/>
              <w:spacing w:line="240" w:lineRule="atLeast"/>
            </w:pPr>
            <w:r>
              <w:t>MS&amp;S, US Marketing</w:t>
            </w:r>
          </w:p>
        </w:tc>
        <w:tc>
          <w:tcPr>
            <w:tcW w:w="1980" w:type="dxa"/>
            <w:tcBorders>
              <w:top w:val="single" w:sz="4" w:space="0" w:color="auto"/>
              <w:left w:val="single" w:sz="4" w:space="0" w:color="auto"/>
              <w:bottom w:val="single" w:sz="4" w:space="0" w:color="auto"/>
              <w:right w:val="single" w:sz="4" w:space="0" w:color="auto"/>
            </w:tcBorders>
            <w:hideMark/>
          </w:tcPr>
          <w:p w14:paraId="607C05AE" w14:textId="77777777" w:rsidR="00A6491F" w:rsidRDefault="00A6491F" w:rsidP="00841C2C">
            <w:pPr>
              <w:pStyle w:val="BodyText"/>
              <w:spacing w:line="240" w:lineRule="atLeast"/>
            </w:pPr>
            <w:r>
              <w:t>Connected Marketing Manager</w:t>
            </w:r>
          </w:p>
        </w:tc>
        <w:tc>
          <w:tcPr>
            <w:tcW w:w="2888" w:type="dxa"/>
            <w:tcBorders>
              <w:top w:val="single" w:sz="4" w:space="0" w:color="auto"/>
              <w:left w:val="single" w:sz="4" w:space="0" w:color="auto"/>
              <w:bottom w:val="single" w:sz="4" w:space="0" w:color="auto"/>
              <w:right w:val="single" w:sz="4" w:space="0" w:color="auto"/>
            </w:tcBorders>
            <w:hideMark/>
          </w:tcPr>
          <w:p w14:paraId="10F2DFD9" w14:textId="77777777" w:rsidR="00A6491F" w:rsidRDefault="00A6491F" w:rsidP="00841C2C">
            <w:pPr>
              <w:pStyle w:val="BodyText"/>
              <w:spacing w:line="240" w:lineRule="atLeast"/>
            </w:pPr>
            <w:r>
              <w:t>Project Champion – Retail</w:t>
            </w:r>
          </w:p>
        </w:tc>
      </w:tr>
      <w:tr w:rsidR="00A6491F" w14:paraId="7E9D6BCA" w14:textId="77777777" w:rsidTr="00841C2C">
        <w:tc>
          <w:tcPr>
            <w:tcW w:w="2245" w:type="dxa"/>
            <w:tcBorders>
              <w:top w:val="single" w:sz="4" w:space="0" w:color="auto"/>
              <w:left w:val="single" w:sz="4" w:space="0" w:color="auto"/>
              <w:bottom w:val="single" w:sz="4" w:space="0" w:color="auto"/>
              <w:right w:val="single" w:sz="4" w:space="0" w:color="auto"/>
            </w:tcBorders>
            <w:hideMark/>
          </w:tcPr>
          <w:p w14:paraId="2D7AEAC5" w14:textId="77777777" w:rsidR="00A6491F" w:rsidRDefault="00A6491F" w:rsidP="00841C2C">
            <w:pPr>
              <w:pStyle w:val="BodyText"/>
              <w:spacing w:line="240" w:lineRule="atLeast"/>
              <w:jc w:val="both"/>
            </w:pPr>
            <w:r>
              <w:t>Timothy Son Hing</w:t>
            </w:r>
          </w:p>
        </w:tc>
        <w:tc>
          <w:tcPr>
            <w:tcW w:w="1170" w:type="dxa"/>
            <w:tcBorders>
              <w:top w:val="single" w:sz="4" w:space="0" w:color="auto"/>
              <w:left w:val="single" w:sz="4" w:space="0" w:color="auto"/>
              <w:bottom w:val="single" w:sz="4" w:space="0" w:color="auto"/>
              <w:right w:val="single" w:sz="4" w:space="0" w:color="auto"/>
            </w:tcBorders>
            <w:hideMark/>
          </w:tcPr>
          <w:p w14:paraId="5F8D654D" w14:textId="77777777" w:rsidR="00A6491F" w:rsidRDefault="00A6491F" w:rsidP="00841C2C">
            <w:pPr>
              <w:pStyle w:val="BodyText"/>
              <w:spacing w:line="240" w:lineRule="atLeast"/>
              <w:jc w:val="both"/>
            </w:pPr>
            <w:r>
              <w:t>tsonhin1</w:t>
            </w:r>
          </w:p>
        </w:tc>
        <w:tc>
          <w:tcPr>
            <w:tcW w:w="1890" w:type="dxa"/>
            <w:tcBorders>
              <w:top w:val="single" w:sz="4" w:space="0" w:color="auto"/>
              <w:left w:val="single" w:sz="4" w:space="0" w:color="auto"/>
              <w:bottom w:val="single" w:sz="4" w:space="0" w:color="auto"/>
              <w:right w:val="single" w:sz="4" w:space="0" w:color="auto"/>
            </w:tcBorders>
            <w:hideMark/>
          </w:tcPr>
          <w:p w14:paraId="4E741DBA" w14:textId="77777777" w:rsidR="00A6491F" w:rsidRDefault="00A6491F" w:rsidP="00841C2C">
            <w:pPr>
              <w:pStyle w:val="BodyText"/>
              <w:spacing w:line="240" w:lineRule="atLeast"/>
            </w:pPr>
            <w:r>
              <w:t>MS&amp;S, US Marketing</w:t>
            </w:r>
          </w:p>
        </w:tc>
        <w:tc>
          <w:tcPr>
            <w:tcW w:w="1980" w:type="dxa"/>
            <w:tcBorders>
              <w:top w:val="single" w:sz="4" w:space="0" w:color="auto"/>
              <w:left w:val="single" w:sz="4" w:space="0" w:color="auto"/>
              <w:bottom w:val="single" w:sz="4" w:space="0" w:color="auto"/>
              <w:right w:val="single" w:sz="4" w:space="0" w:color="auto"/>
            </w:tcBorders>
            <w:hideMark/>
          </w:tcPr>
          <w:p w14:paraId="57A551D8" w14:textId="77777777" w:rsidR="00A6491F" w:rsidRDefault="00A6491F" w:rsidP="00841C2C">
            <w:pPr>
              <w:pStyle w:val="BodyText"/>
              <w:spacing w:line="240" w:lineRule="atLeast"/>
            </w:pPr>
            <w:r>
              <w:t>Marketing Manager</w:t>
            </w:r>
          </w:p>
        </w:tc>
        <w:tc>
          <w:tcPr>
            <w:tcW w:w="2888" w:type="dxa"/>
            <w:tcBorders>
              <w:top w:val="single" w:sz="4" w:space="0" w:color="auto"/>
              <w:left w:val="single" w:sz="4" w:space="0" w:color="auto"/>
              <w:bottom w:val="single" w:sz="4" w:space="0" w:color="auto"/>
              <w:right w:val="single" w:sz="4" w:space="0" w:color="auto"/>
            </w:tcBorders>
            <w:hideMark/>
          </w:tcPr>
          <w:p w14:paraId="7C41AD2C" w14:textId="77777777" w:rsidR="00A6491F" w:rsidRDefault="00A6491F" w:rsidP="00841C2C">
            <w:pPr>
              <w:pStyle w:val="BodyText"/>
              <w:spacing w:line="240" w:lineRule="atLeast"/>
            </w:pPr>
            <w:r>
              <w:t xml:space="preserve">Project Champion – Retail </w:t>
            </w:r>
          </w:p>
        </w:tc>
      </w:tr>
    </w:tbl>
    <w:p w14:paraId="08290B44" w14:textId="77777777" w:rsidR="00A6491F" w:rsidRDefault="00A6491F" w:rsidP="00A82627"/>
    <w:p w14:paraId="5C1C5CC2" w14:textId="77777777" w:rsidR="0036782A" w:rsidRDefault="0036782A" w:rsidP="009225C9">
      <w:pPr>
        <w:pStyle w:val="BodyText"/>
        <w:tabs>
          <w:tab w:val="clear" w:pos="1134"/>
          <w:tab w:val="left" w:pos="1276"/>
        </w:tabs>
        <w:ind w:right="142"/>
        <w:jc w:val="both"/>
        <w:rPr>
          <w:rFonts w:cs="Arial"/>
          <w:lang w:val="en-US"/>
        </w:rPr>
      </w:pPr>
    </w:p>
    <w:p w14:paraId="1DA19C82" w14:textId="3A2FEC51" w:rsidR="00A82627" w:rsidRDefault="00212B41" w:rsidP="000957DE">
      <w:pPr>
        <w:pStyle w:val="Heading2"/>
      </w:pPr>
      <w:bookmarkStart w:id="15" w:name="_Toc420397673"/>
      <w:bookmarkStart w:id="16" w:name="_Toc58422022"/>
      <w:bookmarkStart w:id="17" w:name="_Toc215652133"/>
      <w:r>
        <w:t>Document Conventions</w:t>
      </w:r>
      <w:bookmarkEnd w:id="15"/>
      <w:bookmarkEnd w:id="16"/>
    </w:p>
    <w:p w14:paraId="5B89A22F" w14:textId="1729EC81" w:rsidR="00410908" w:rsidRDefault="00FF0A40" w:rsidP="00FF0A40">
      <w:pPr>
        <w:pStyle w:val="Heading3"/>
      </w:pPr>
      <w:bookmarkStart w:id="18" w:name="_Toc58422023"/>
      <w:r>
        <w:t>Terminology</w:t>
      </w:r>
      <w:bookmarkEnd w:id="18"/>
    </w:p>
    <w:p w14:paraId="3E62D499" w14:textId="34B8443A" w:rsidR="00FF0A40" w:rsidRDefault="00FF0A40" w:rsidP="00FF0A40">
      <w:r>
        <w:t>When referring to aspects of the system design, this document uses standardized language t</w:t>
      </w:r>
      <w:r w:rsidR="00EF15CF">
        <w:t xml:space="preserve">o avoid ambiguity and confusion. The following terms are of </w:t>
      </w:r>
      <w:proofErr w:type="gramStart"/>
      <w:r w:rsidR="00EF15CF">
        <w:t>particular relevance</w:t>
      </w:r>
      <w:proofErr w:type="gramEnd"/>
      <w:r w:rsidR="00EF15CF">
        <w:t xml:space="preserve"> to this document:</w:t>
      </w:r>
    </w:p>
    <w:p w14:paraId="1C1E3AF1" w14:textId="77777777" w:rsidR="00EF15CF" w:rsidRDefault="00EF15CF" w:rsidP="00FF0A40"/>
    <w:tbl>
      <w:tblPr>
        <w:tblStyle w:val="TableGrid"/>
        <w:tblW w:w="10769" w:type="dxa"/>
        <w:tblInd w:w="0" w:type="dxa"/>
        <w:tblLayout w:type="fixed"/>
        <w:tblLook w:val="04A0" w:firstRow="1" w:lastRow="0" w:firstColumn="1" w:lastColumn="0" w:noHBand="0" w:noVBand="1"/>
      </w:tblPr>
      <w:tblGrid>
        <w:gridCol w:w="2965"/>
        <w:gridCol w:w="7804"/>
      </w:tblGrid>
      <w:tr w:rsidR="00EF15CF" w14:paraId="59808559" w14:textId="77777777" w:rsidTr="00A73538">
        <w:trPr>
          <w:trHeight w:val="260"/>
        </w:trPr>
        <w:tc>
          <w:tcPr>
            <w:tcW w:w="2965" w:type="dxa"/>
            <w:shd w:val="clear" w:color="auto" w:fill="D9D9D9" w:themeFill="background1" w:themeFillShade="D9"/>
            <w:noWrap/>
            <w:hideMark/>
          </w:tcPr>
          <w:p w14:paraId="333CE2D2" w14:textId="53EA6C21" w:rsidR="00EF15CF" w:rsidRPr="00E54DEA" w:rsidRDefault="00EF15CF" w:rsidP="00841C2C">
            <w:pPr>
              <w:overflowPunct/>
              <w:autoSpaceDE/>
              <w:autoSpaceDN/>
              <w:adjustRightInd/>
              <w:textAlignment w:val="auto"/>
              <w:rPr>
                <w:rFonts w:cs="Arial"/>
                <w:b/>
                <w:bCs/>
                <w:color w:val="000000"/>
              </w:rPr>
            </w:pPr>
            <w:r>
              <w:rPr>
                <w:rFonts w:cs="Arial"/>
                <w:b/>
                <w:bCs/>
                <w:color w:val="000000"/>
              </w:rPr>
              <w:t>Term</w:t>
            </w:r>
          </w:p>
        </w:tc>
        <w:tc>
          <w:tcPr>
            <w:tcW w:w="7804" w:type="dxa"/>
            <w:shd w:val="clear" w:color="auto" w:fill="D9D9D9" w:themeFill="background1" w:themeFillShade="D9"/>
          </w:tcPr>
          <w:p w14:paraId="41D668D5" w14:textId="1D382DC5" w:rsidR="00EF15CF" w:rsidRDefault="00EF15CF" w:rsidP="00841C2C">
            <w:pPr>
              <w:overflowPunct/>
              <w:autoSpaceDE/>
              <w:autoSpaceDN/>
              <w:adjustRightInd/>
              <w:textAlignment w:val="auto"/>
              <w:rPr>
                <w:rFonts w:cs="Arial"/>
                <w:b/>
                <w:bCs/>
                <w:color w:val="000000"/>
              </w:rPr>
            </w:pPr>
            <w:r>
              <w:rPr>
                <w:rFonts w:cs="Arial"/>
                <w:b/>
                <w:bCs/>
                <w:color w:val="000000"/>
              </w:rPr>
              <w:t>Definition</w:t>
            </w:r>
          </w:p>
        </w:tc>
      </w:tr>
      <w:tr w:rsidR="00EF15CF" w:rsidRPr="00275823" w14:paraId="233260AD" w14:textId="77777777" w:rsidTr="00A73538">
        <w:trPr>
          <w:trHeight w:val="410"/>
        </w:trPr>
        <w:tc>
          <w:tcPr>
            <w:tcW w:w="2965" w:type="dxa"/>
            <w:noWrap/>
          </w:tcPr>
          <w:p w14:paraId="3DEC5753" w14:textId="4235183E" w:rsidR="00EF15CF" w:rsidRPr="002814A9" w:rsidRDefault="007A7BC6" w:rsidP="00841C2C">
            <w:pPr>
              <w:contextualSpacing/>
              <w:rPr>
                <w:rFonts w:cs="Arial"/>
                <w:color w:val="000000"/>
              </w:rPr>
            </w:pPr>
            <w:r>
              <w:rPr>
                <w:rFonts w:cs="Arial"/>
                <w:color w:val="000000"/>
              </w:rPr>
              <w:t>Configuration parameter</w:t>
            </w:r>
          </w:p>
        </w:tc>
        <w:tc>
          <w:tcPr>
            <w:tcW w:w="7804" w:type="dxa"/>
          </w:tcPr>
          <w:p w14:paraId="2EDED868" w14:textId="13C220B2" w:rsidR="00EF15CF" w:rsidRPr="002814A9" w:rsidRDefault="007A7BC6" w:rsidP="00A02769">
            <w:r>
              <w:t xml:space="preserve">A property of a system that is stored in </w:t>
            </w:r>
            <w:r w:rsidR="00430BB4">
              <w:t>nonvolatile memory and not expected to be changed during system operatio</w:t>
            </w:r>
            <w:r w:rsidR="00275844">
              <w:t>n. Examples include assigned serial numbers that are unique to each module and static.</w:t>
            </w:r>
          </w:p>
          <w:p w14:paraId="3620CBAC" w14:textId="77777777" w:rsidR="00EF15CF" w:rsidRPr="00275823" w:rsidRDefault="00EF15CF" w:rsidP="00A02769">
            <w:pPr>
              <w:rPr>
                <w:rFonts w:cs="Arial"/>
                <w:color w:val="000000"/>
              </w:rPr>
            </w:pPr>
          </w:p>
        </w:tc>
      </w:tr>
      <w:tr w:rsidR="007A7BC6" w:rsidRPr="00275823" w14:paraId="4E3C3C42" w14:textId="77777777" w:rsidTr="00A73538">
        <w:trPr>
          <w:trHeight w:val="410"/>
        </w:trPr>
        <w:tc>
          <w:tcPr>
            <w:tcW w:w="2965" w:type="dxa"/>
            <w:noWrap/>
          </w:tcPr>
          <w:p w14:paraId="28DC8BD9" w14:textId="09F6ACD3" w:rsidR="007A7BC6" w:rsidRDefault="00275844" w:rsidP="00841C2C">
            <w:pPr>
              <w:contextualSpacing/>
              <w:rPr>
                <w:rFonts w:cs="Arial"/>
                <w:color w:val="000000"/>
              </w:rPr>
            </w:pPr>
            <w:r>
              <w:rPr>
                <w:rFonts w:cs="Arial"/>
                <w:color w:val="000000"/>
              </w:rPr>
              <w:t>Runtime variable</w:t>
            </w:r>
          </w:p>
        </w:tc>
        <w:tc>
          <w:tcPr>
            <w:tcW w:w="7804" w:type="dxa"/>
          </w:tcPr>
          <w:p w14:paraId="2FEDBB6E" w14:textId="3622D09E" w:rsidR="007A7BC6" w:rsidRDefault="00713A0C" w:rsidP="00A02769">
            <w:r>
              <w:t xml:space="preserve">A property of a system that can be read and </w:t>
            </w:r>
            <w:r w:rsidR="008A24E0">
              <w:t xml:space="preserve">modified during normal system operation. The variable might be stored in volatile or nonvolatile memory. Examples include </w:t>
            </w:r>
            <w:r w:rsidR="00AA724F">
              <w:t xml:space="preserve">stored/saved records, system states, and </w:t>
            </w:r>
            <w:r w:rsidR="004B6CE8">
              <w:t>measured values.</w:t>
            </w:r>
          </w:p>
        </w:tc>
      </w:tr>
      <w:tr w:rsidR="007A7BC6" w:rsidRPr="00275823" w14:paraId="27D08227" w14:textId="77777777" w:rsidTr="00A73538">
        <w:trPr>
          <w:trHeight w:val="410"/>
        </w:trPr>
        <w:tc>
          <w:tcPr>
            <w:tcW w:w="2965" w:type="dxa"/>
            <w:noWrap/>
          </w:tcPr>
          <w:p w14:paraId="554079C8" w14:textId="39199711" w:rsidR="007A7BC6" w:rsidRDefault="004B6CE8" w:rsidP="00841C2C">
            <w:pPr>
              <w:contextualSpacing/>
              <w:rPr>
                <w:rFonts w:cs="Arial"/>
                <w:color w:val="000000"/>
              </w:rPr>
            </w:pPr>
            <w:r>
              <w:rPr>
                <w:rFonts w:cs="Arial"/>
                <w:color w:val="000000"/>
              </w:rPr>
              <w:t>Message</w:t>
            </w:r>
          </w:p>
        </w:tc>
        <w:tc>
          <w:tcPr>
            <w:tcW w:w="7804" w:type="dxa"/>
          </w:tcPr>
          <w:p w14:paraId="43D37A5C" w14:textId="77777777" w:rsidR="007A7BC6" w:rsidRDefault="000F7483" w:rsidP="00A02769">
            <w:r>
              <w:t>A message defines a data structure whose elements are all transmitted simul</w:t>
            </w:r>
            <w:r w:rsidR="00E726C9">
              <w:t>taneously. The message might be transmitted within a single system, or across a network between two separate systems.</w:t>
            </w:r>
          </w:p>
          <w:p w14:paraId="61B31F6B" w14:textId="77777777" w:rsidR="00E726C9" w:rsidRDefault="00E726C9" w:rsidP="00A02769"/>
          <w:p w14:paraId="0135BE61" w14:textId="77777777" w:rsidR="00E726C9" w:rsidRDefault="00E726C9" w:rsidP="00A02769">
            <w:r>
              <w:t>T</w:t>
            </w:r>
            <w:r w:rsidR="00F802AD">
              <w:t>he term “message” is used here to reduce confusion when discussing automotive system behaviors. As it is used in this document, a “message” is identical to the concept of a “signal” as defined in UML/</w:t>
            </w:r>
            <w:proofErr w:type="spellStart"/>
            <w:r w:rsidR="00F802AD">
              <w:t>SysML</w:t>
            </w:r>
            <w:proofErr w:type="spellEnd"/>
            <w:r w:rsidR="00F802AD">
              <w:t>.</w:t>
            </w:r>
          </w:p>
          <w:p w14:paraId="6C596274" w14:textId="77777777" w:rsidR="00053411" w:rsidRDefault="00053411" w:rsidP="00A02769"/>
          <w:p w14:paraId="258CDB94" w14:textId="41589590" w:rsidR="00053411" w:rsidRPr="00053411" w:rsidRDefault="00053411" w:rsidP="00A02769">
            <w:r>
              <w:t xml:space="preserve">A message may or may not contain </w:t>
            </w:r>
            <w:r>
              <w:rPr>
                <w:i/>
              </w:rPr>
              <w:t>signals</w:t>
            </w:r>
            <w:r>
              <w:t xml:space="preserve"> – see below.</w:t>
            </w:r>
          </w:p>
        </w:tc>
      </w:tr>
      <w:tr w:rsidR="00053411" w:rsidRPr="00275823" w14:paraId="12B24DC8" w14:textId="77777777" w:rsidTr="00A73538">
        <w:trPr>
          <w:trHeight w:val="410"/>
        </w:trPr>
        <w:tc>
          <w:tcPr>
            <w:tcW w:w="2965" w:type="dxa"/>
            <w:noWrap/>
          </w:tcPr>
          <w:p w14:paraId="4A1AA601" w14:textId="73911F76" w:rsidR="00053411" w:rsidRDefault="00053411" w:rsidP="00841C2C">
            <w:pPr>
              <w:contextualSpacing/>
              <w:rPr>
                <w:rFonts w:cs="Arial"/>
                <w:color w:val="000000"/>
              </w:rPr>
            </w:pPr>
            <w:r>
              <w:rPr>
                <w:rFonts w:cs="Arial"/>
                <w:color w:val="000000"/>
              </w:rPr>
              <w:t>Signal</w:t>
            </w:r>
          </w:p>
        </w:tc>
        <w:tc>
          <w:tcPr>
            <w:tcW w:w="7804" w:type="dxa"/>
          </w:tcPr>
          <w:p w14:paraId="124DDDE8" w14:textId="1FA05289" w:rsidR="00053411" w:rsidRDefault="00053411" w:rsidP="00A02769">
            <w:r>
              <w:t>A signal is a single data element within a message.</w:t>
            </w:r>
            <w:r w:rsidR="00532535">
              <w:t xml:space="preserve"> A signal cannot be transmitted independently of a message, but a message can </w:t>
            </w:r>
            <w:r w:rsidR="00A73538">
              <w:t>be transmitted without any signals.</w:t>
            </w:r>
          </w:p>
          <w:p w14:paraId="5E33A075" w14:textId="77777777" w:rsidR="001C7D4D" w:rsidRDefault="001C7D4D" w:rsidP="00A02769"/>
          <w:p w14:paraId="7B5F50F9" w14:textId="2221D86C" w:rsidR="001C7D4D" w:rsidRPr="001C7D4D" w:rsidRDefault="001C7D4D" w:rsidP="00A02769">
            <w:r>
              <w:t>As it is used in this document, a signal corresponds to the UML/</w:t>
            </w:r>
            <w:proofErr w:type="spellStart"/>
            <w:r>
              <w:t>SysML</w:t>
            </w:r>
            <w:proofErr w:type="spellEnd"/>
            <w:r>
              <w:t xml:space="preserve"> concept of a </w:t>
            </w:r>
            <w:r>
              <w:rPr>
                <w:i/>
              </w:rPr>
              <w:t>property</w:t>
            </w:r>
            <w:r>
              <w:t xml:space="preserve">. </w:t>
            </w:r>
          </w:p>
        </w:tc>
      </w:tr>
    </w:tbl>
    <w:p w14:paraId="542BE3FD" w14:textId="77777777" w:rsidR="00EF15CF" w:rsidRPr="00FF0A40" w:rsidRDefault="00EF15CF" w:rsidP="00FF0A40"/>
    <w:p w14:paraId="20352645" w14:textId="77777777" w:rsidR="00214F7F" w:rsidRDefault="00214F7F" w:rsidP="00FE324E">
      <w:pPr>
        <w:pStyle w:val="Heading1"/>
      </w:pPr>
      <w:bookmarkStart w:id="19" w:name="_ASSUMPTIONS_AND_DEPENDENCIES"/>
      <w:bookmarkStart w:id="20" w:name="_Toc58422024"/>
      <w:bookmarkEnd w:id="17"/>
      <w:bookmarkEnd w:id="19"/>
      <w:r>
        <w:lastRenderedPageBreak/>
        <w:t>Function Group Description</w:t>
      </w:r>
      <w:bookmarkEnd w:id="20"/>
    </w:p>
    <w:p w14:paraId="2B076DE1" w14:textId="3218A454" w:rsidR="00195520" w:rsidRDefault="00195520" w:rsidP="00195520">
      <w:r>
        <w:t xml:space="preserve">This Function Group consists of documentation about the logical system component </w:t>
      </w:r>
      <w:r>
        <w:rPr>
          <w:noProof/>
        </w:rPr>
        <w:drawing>
          <wp:inline distT="0" distB="0" distL="0" distR="0" wp14:anchorId="5BAD608F" wp14:editId="255E3C65">
            <wp:extent cx="152400" cy="152400"/>
            <wp:effectExtent l="0" t="0" r="0" b="0"/>
            <wp:docPr id="3" name="Picture -1109846592.jpg" descr="-1109846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09846592.jpg"/>
                    <pic:cNvPicPr/>
                  </pic:nvPicPr>
                  <pic:blipFill>
                    <a:blip r:embed="rId15" cstate="print"/>
                    <a:stretch>
                      <a:fillRect/>
                    </a:stretch>
                  </pic:blipFill>
                  <pic:spPr>
                    <a:xfrm>
                      <a:off x="0" y="0"/>
                      <a:ext cx="152400" cy="152400"/>
                    </a:xfrm>
                    <a:prstGeom prst="rect">
                      <a:avLst/>
                    </a:prstGeom>
                  </pic:spPr>
                </pic:pic>
              </a:graphicData>
            </a:graphic>
          </wp:inline>
        </w:drawing>
      </w:r>
      <w:r w:rsidR="0079100A">
        <w:t xml:space="preserve"> </w:t>
      </w:r>
      <w:r w:rsidR="0079100A">
        <w:rPr>
          <w:b/>
        </w:rPr>
        <w:t xml:space="preserve">Center Stack Display </w:t>
      </w:r>
      <w:proofErr w:type="gramStart"/>
      <w:r w:rsidR="0079100A">
        <w:rPr>
          <w:b/>
        </w:rPr>
        <w:t>System.</w:t>
      </w:r>
      <w:r w:rsidR="00702A5F">
        <w:t>.</w:t>
      </w:r>
      <w:proofErr w:type="gramEnd"/>
    </w:p>
    <w:p w14:paraId="76650148" w14:textId="4BBC464D" w:rsidR="00702A5F" w:rsidRDefault="00702A5F" w:rsidP="00195520"/>
    <w:p w14:paraId="10E1C53A" w14:textId="6D4DEEB7" w:rsidR="00702A5F" w:rsidRPr="00702A5F" w:rsidRDefault="00702A5F" w:rsidP="00195520">
      <w:r>
        <w:t>The Center Stack Display System represents the in-vehicle touchscreen interface available to the user.</w:t>
      </w:r>
    </w:p>
    <w:p w14:paraId="06FDD00B" w14:textId="77777777" w:rsidR="00702A5F" w:rsidRPr="00702A5F" w:rsidRDefault="00702A5F" w:rsidP="00195520"/>
    <w:p w14:paraId="5222F3F6" w14:textId="77777777" w:rsidR="00702A5F" w:rsidRPr="00702A5F" w:rsidRDefault="00702A5F" w:rsidP="00195520">
      <w:r>
        <w:t>In the NFC feature, management of key cards (pairing, unpairing) for retail customers is done exclusively through this in-vehicle HMI. Some management of NFC digital keys is also done here.</w:t>
      </w:r>
    </w:p>
    <w:p w14:paraId="21F60687" w14:textId="77777777" w:rsidR="00702A5F" w:rsidRPr="00702A5F" w:rsidRDefault="00702A5F" w:rsidP="00195520"/>
    <w:p w14:paraId="76651A91" w14:textId="77777777" w:rsidR="00702A5F" w:rsidRPr="00702A5F" w:rsidRDefault="00702A5F" w:rsidP="00195520">
      <w:r>
        <w:t xml:space="preserve">In addition to key management, users can use the Center Stack Display System to create NFC </w:t>
      </w:r>
      <w:proofErr w:type="spellStart"/>
      <w:r>
        <w:t>MyKeys</w:t>
      </w:r>
      <w:proofErr w:type="spellEnd"/>
      <w:r>
        <w:t xml:space="preserve"> and associate their NFC device with a Personal Profile.</w:t>
      </w:r>
    </w:p>
    <w:p w14:paraId="07F0A99F" w14:textId="77777777" w:rsidR="00195520" w:rsidRDefault="00195520" w:rsidP="00E51257">
      <w:pPr>
        <w:pStyle w:val="VelocityScript"/>
      </w:pPr>
    </w:p>
    <w:p w14:paraId="4B68E6E1" w14:textId="6187D14D" w:rsidR="00B37C56" w:rsidRDefault="00614DD8" w:rsidP="00512CF2">
      <w:pPr>
        <w:pStyle w:val="Heading2"/>
      </w:pPr>
      <w:bookmarkStart w:id="21" w:name="_Toc58422025"/>
      <w:r w:rsidRPr="00614DD8">
        <w:t>Center Stack Display System</w:t>
      </w:r>
      <w:r>
        <w:t xml:space="preserve"> Logical System Behavio</w:t>
      </w:r>
      <w:r w:rsidR="00216DF8">
        <w:t>r</w:t>
      </w:r>
      <w:bookmarkEnd w:id="21"/>
    </w:p>
    <w:p w14:paraId="11CD1F18" w14:textId="77777777" w:rsidR="00AD0099" w:rsidRDefault="00AD0099" w:rsidP="00AD0099">
      <w:pPr>
        <w:rPr>
          <w:rFonts w:cs="Arial"/>
          <w:color w:val="000000" w:themeColor="text1"/>
        </w:rPr>
      </w:pPr>
      <w:r>
        <w:rPr>
          <w:rFonts w:cs="Arial"/>
          <w:color w:val="000000" w:themeColor="text1"/>
        </w:rPr>
        <w:t>HMI</w:t>
      </w:r>
    </w:p>
    <w:p w14:paraId="016ED66C" w14:textId="45E462D3" w:rsidR="00A52FA3" w:rsidRDefault="00A52FA3" w:rsidP="00A52FA3">
      <w:pPr>
        <w:jc w:val="center"/>
        <w:rPr>
          <w:rFonts w:cs="Arial"/>
          <w:color w:val="000000" w:themeColor="text1"/>
        </w:rPr>
      </w:pPr>
      <w:r>
        <w:rPr>
          <w:noProof/>
        </w:rPr>
        <w:drawing>
          <wp:inline distT="0" distB="0" distL="0" distR="0" wp14:anchorId="2B3FBE7E" wp14:editId="477BAC68">
            <wp:extent cx="6466205" cy="6542547"/>
            <wp:effectExtent l="0" t="0" r="0" b="0"/>
            <wp:docPr id="5" name="Picture -625742753.jpg" descr="-625742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5742753.jpg"/>
                    <pic:cNvPicPr/>
                  </pic:nvPicPr>
                  <pic:blipFill>
                    <a:blip r:embed="rId16" cstate="print"/>
                    <a:stretch>
                      <a:fillRect/>
                    </a:stretch>
                  </pic:blipFill>
                  <pic:spPr>
                    <a:xfrm>
                      <a:off x="0" y="0"/>
                      <a:ext cx="6466205" cy="6542547"/>
                    </a:xfrm>
                    <a:prstGeom prst="rect">
                      <a:avLst/>
                    </a:prstGeom>
                  </pic:spPr>
                </pic:pic>
              </a:graphicData>
            </a:graphic>
          </wp:inline>
        </w:drawing>
      </w:r>
    </w:p>
    <w:p w14:paraId="3FC7BDF4" w14:textId="12D24AEA" w:rsidR="00303443" w:rsidRPr="0072153A" w:rsidRDefault="00303443" w:rsidP="00303443">
      <w:pPr>
        <w:rPr>
          <w:rFonts w:cs="Arial"/>
          <w:color w:val="000000" w:themeColor="text1"/>
        </w:rPr>
      </w:pPr>
      <w:r>
        <w:rPr>
          <w:rFonts w:cs="Arial"/>
          <w:color w:val="000000" w:themeColor="text1"/>
        </w:rPr>
        <w:lastRenderedPageBreak/>
        <w:t>The screens and flows of the in-vehicle display system that are relevant to the NFC Entry and Starting feature.</w:t>
      </w:r>
    </w:p>
    <w:p w14:paraId="0D46ED27" w14:textId="77777777" w:rsidR="00A420A2" w:rsidRPr="002908C9" w:rsidRDefault="00A420A2" w:rsidP="00A420A2">
      <w:pPr>
        <w:rPr>
          <w:color w:val="C00000"/>
        </w:rPr>
      </w:pPr>
    </w:p>
    <w:p w14:paraId="05C9C04F" w14:textId="1F3CD808" w:rsidR="00D251A1" w:rsidRPr="00D251A1" w:rsidRDefault="00804BEC" w:rsidP="00C42B51">
      <w:pPr>
        <w:pStyle w:val="Heading2"/>
      </w:pPr>
      <w:bookmarkStart w:id="22" w:name="_Toc58422026"/>
      <w:r>
        <w:t>Logical System Properties</w:t>
      </w:r>
      <w:bookmarkEnd w:id="22"/>
    </w:p>
    <w:p w14:paraId="41198151" w14:textId="77777777" w:rsidR="00FF02B5" w:rsidRPr="006D6AAD" w:rsidRDefault="00FF02B5" w:rsidP="00FF02B5">
      <w:pPr>
        <w:pStyle w:val="Heading4"/>
      </w:pPr>
      <w:r>
        <w:t>Configuration Parameters</w:t>
      </w:r>
    </w:p>
    <w:tbl>
      <w:tblPr>
        <w:tblStyle w:val="TableGrid"/>
        <w:tblW w:w="9599" w:type="dxa"/>
        <w:tblInd w:w="0" w:type="dxa"/>
        <w:tblLayout w:type="fixed"/>
        <w:tblLook w:val="04A0" w:firstRow="1" w:lastRow="0" w:firstColumn="1" w:lastColumn="0" w:noHBand="0" w:noVBand="1"/>
      </w:tblPr>
      <w:tblGrid>
        <w:gridCol w:w="2785"/>
        <w:gridCol w:w="2700"/>
        <w:gridCol w:w="4114"/>
      </w:tblGrid>
      <w:tr w:rsidR="00714BC4" w:rsidRPr="00E54DEA" w14:paraId="59522A0E" w14:textId="77777777" w:rsidTr="00714BC4">
        <w:trPr>
          <w:trHeight w:val="260"/>
        </w:trPr>
        <w:tc>
          <w:tcPr>
            <w:tcW w:w="2785" w:type="dxa"/>
            <w:shd w:val="clear" w:color="auto" w:fill="D9D9D9" w:themeFill="background1" w:themeFillShade="D9"/>
            <w:noWrap/>
            <w:hideMark/>
          </w:tcPr>
          <w:p w14:paraId="0A82E4FC" w14:textId="77777777" w:rsidR="00714BC4" w:rsidRPr="001827F6" w:rsidRDefault="00714BC4" w:rsidP="00DE189F">
            <w:pPr>
              <w:overflowPunct/>
              <w:autoSpaceDE/>
              <w:autoSpaceDN/>
              <w:adjustRightInd/>
              <w:textAlignment w:val="auto"/>
              <w:rPr>
                <w:rFonts w:cs="Arial"/>
                <w:b/>
                <w:bCs/>
                <w:color w:val="000000"/>
                <w:sz w:val="18"/>
                <w:szCs w:val="18"/>
              </w:rPr>
            </w:pPr>
            <w:r w:rsidRPr="001827F6">
              <w:rPr>
                <w:rFonts w:cs="Arial"/>
                <w:b/>
                <w:bCs/>
                <w:color w:val="000000"/>
                <w:sz w:val="18"/>
                <w:szCs w:val="18"/>
              </w:rPr>
              <w:t>Parameter name</w:t>
            </w:r>
          </w:p>
        </w:tc>
        <w:tc>
          <w:tcPr>
            <w:tcW w:w="2700" w:type="dxa"/>
            <w:shd w:val="clear" w:color="auto" w:fill="D9D9D9" w:themeFill="background1" w:themeFillShade="D9"/>
          </w:tcPr>
          <w:p w14:paraId="5A9741E1" w14:textId="77777777" w:rsidR="00714BC4" w:rsidRPr="001827F6" w:rsidRDefault="00714BC4" w:rsidP="00DE189F">
            <w:pPr>
              <w:overflowPunct/>
              <w:autoSpaceDE/>
              <w:autoSpaceDN/>
              <w:adjustRightInd/>
              <w:textAlignment w:val="auto"/>
              <w:rPr>
                <w:rFonts w:cs="Arial"/>
                <w:b/>
                <w:bCs/>
                <w:color w:val="000000"/>
                <w:sz w:val="18"/>
                <w:szCs w:val="18"/>
              </w:rPr>
            </w:pPr>
            <w:r w:rsidRPr="001827F6">
              <w:rPr>
                <w:rFonts w:cs="Arial"/>
                <w:b/>
                <w:bCs/>
                <w:color w:val="000000"/>
                <w:sz w:val="18"/>
                <w:szCs w:val="18"/>
              </w:rPr>
              <w:t>Data type</w:t>
            </w:r>
          </w:p>
        </w:tc>
        <w:tc>
          <w:tcPr>
            <w:tcW w:w="4114" w:type="dxa"/>
            <w:shd w:val="clear" w:color="auto" w:fill="D9D9D9" w:themeFill="background1" w:themeFillShade="D9"/>
            <w:noWrap/>
            <w:hideMark/>
          </w:tcPr>
          <w:p w14:paraId="32ED6BED" w14:textId="77777777" w:rsidR="00714BC4" w:rsidRPr="001827F6" w:rsidRDefault="00714BC4" w:rsidP="00DE189F">
            <w:pPr>
              <w:overflowPunct/>
              <w:autoSpaceDE/>
              <w:autoSpaceDN/>
              <w:adjustRightInd/>
              <w:textAlignment w:val="auto"/>
              <w:rPr>
                <w:rFonts w:cs="Arial"/>
                <w:b/>
                <w:bCs/>
                <w:color w:val="000000"/>
                <w:sz w:val="18"/>
                <w:szCs w:val="18"/>
              </w:rPr>
            </w:pPr>
            <w:r w:rsidRPr="001827F6">
              <w:rPr>
                <w:rFonts w:cs="Arial"/>
                <w:b/>
                <w:bCs/>
                <w:color w:val="000000"/>
                <w:sz w:val="18"/>
                <w:szCs w:val="18"/>
              </w:rPr>
              <w:t>Description</w:t>
            </w:r>
          </w:p>
        </w:tc>
      </w:tr>
      <w:tr w:rsidR="00714BC4" w:rsidRPr="00275823" w14:paraId="422B624F" w14:textId="77777777" w:rsidTr="00714BC4">
        <w:trPr>
          <w:trHeight w:val="410"/>
        </w:trPr>
        <w:tc>
          <w:tcPr>
            <w:tcW w:w="2785" w:type="dxa"/>
            <w:noWrap/>
          </w:tcPr>
          <w:p w14:paraId="482358DD" w14:textId="78F067B1" w:rsidR="00714BC4" w:rsidRPr="002814A9" w:rsidRDefault="00714BC4" w:rsidP="00DE189F">
            <w:pPr>
              <w:contextualSpacing/>
              <w:rPr>
                <w:rFonts w:cs="Arial"/>
                <w:color w:val="000000"/>
              </w:rPr>
            </w:pPr>
            <w:bookmarkStart w:id="23" w:name="_0fd8f4a266ad045a8e29287fc7263f28"/>
            <w:proofErr w:type="spellStart"/>
            <w:r>
              <w:rPr>
                <w:rFonts w:cs="Arial"/>
                <w:color w:val="000000"/>
                <w:sz w:val="18"/>
                <w:szCs w:val="18"/>
              </w:rPr>
              <w:t>MyKey</w:t>
            </w:r>
            <w:proofErr w:type="spellEnd"/>
            <w:r>
              <w:rPr>
                <w:rFonts w:cs="Arial"/>
                <w:color w:val="000000"/>
                <w:sz w:val="18"/>
                <w:szCs w:val="18"/>
              </w:rPr>
              <w:t xml:space="preserve"> Creation Body Control System Response Timeout</w:t>
            </w:r>
            <w:bookmarkEnd w:id="23"/>
          </w:p>
        </w:tc>
        <w:tc>
          <w:tcPr>
            <w:tcW w:w="2700" w:type="dxa"/>
          </w:tcPr>
          <w:p w14:paraId="0F14F932" w14:textId="219B7957" w:rsidR="00714BC4" w:rsidRPr="002814A9" w:rsidRDefault="00714BC4" w:rsidP="001827F6">
            <w:r>
              <w:rPr>
                <w:noProof/>
              </w:rPr>
              <w:drawing>
                <wp:inline distT="0" distB="0" distL="0" distR="0" wp14:anchorId="6E91FA4E" wp14:editId="713C6B15">
                  <wp:extent cx="152400" cy="152400"/>
                  <wp:effectExtent l="0" t="0" r="0" b="0"/>
                  <wp:docPr id="7"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8613092.jpg"/>
                          <pic:cNvPicPr/>
                        </pic:nvPicPr>
                        <pic:blipFill>
                          <a:blip r:embed="rId17" cstate="print"/>
                          <a:stretch>
                            <a:fillRect/>
                          </a:stretch>
                        </pic:blipFill>
                        <pic:spPr>
                          <a:xfrm>
                            <a:off x="0" y="0"/>
                            <a:ext cx="152400" cy="152400"/>
                          </a:xfrm>
                          <a:prstGeom prst="rect">
                            <a:avLst/>
                          </a:prstGeom>
                        </pic:spPr>
                      </pic:pic>
                    </a:graphicData>
                  </a:graphic>
                </wp:inline>
              </w:drawing>
            </w:r>
            <w:r w:rsidRPr="001827F6">
              <w:rPr>
                <w:sz w:val="18"/>
                <w:szCs w:val="18"/>
              </w:rPr>
              <w:t xml:space="preserve"> </w:t>
            </w:r>
            <w:hyperlink w:anchor="_dcf9ebca813fbf0130e68313c81f5b42" w:history="1">
              <w:r w:rsidRPr="001827F6">
                <w:rPr>
                  <w:rStyle w:val="Hyperlink"/>
                  <w:sz w:val="18"/>
                  <w:szCs w:val="18"/>
                </w:rPr>
                <w:t>period duration</w:t>
              </w:r>
            </w:hyperlink>
          </w:p>
          <w:p w14:paraId="32A89DA6" w14:textId="77777777" w:rsidR="00714BC4" w:rsidRPr="00275823" w:rsidRDefault="00714BC4" w:rsidP="00DE189F">
            <w:pPr>
              <w:overflowPunct/>
              <w:autoSpaceDE/>
              <w:autoSpaceDN/>
              <w:adjustRightInd/>
              <w:textAlignment w:val="auto"/>
              <w:rPr>
                <w:rFonts w:cs="Arial"/>
                <w:color w:val="000000"/>
              </w:rPr>
            </w:pPr>
          </w:p>
        </w:tc>
        <w:tc>
          <w:tcPr>
            <w:tcW w:w="4114" w:type="dxa"/>
            <w:noWrap/>
          </w:tcPr>
          <w:p w14:paraId="76A0D4C2" w14:textId="77777777" w:rsidR="00714BC4" w:rsidRDefault="00714BC4" w:rsidP="00DE189F">
            <w:pPr>
              <w:rPr>
                <w:rFonts w:cs="Arial"/>
                <w:color w:val="000000"/>
              </w:rPr>
            </w:pPr>
            <w:r>
              <w:rPr>
                <w:rFonts w:cs="Arial"/>
                <w:color w:val="000000"/>
              </w:rPr>
              <w:t xml:space="preserve">The duration that the Display System will wait to receive a response from the Body Control System indicating that it is ready/allowing for </w:t>
            </w:r>
            <w:proofErr w:type="spellStart"/>
            <w:r>
              <w:rPr>
                <w:rFonts w:cs="Arial"/>
                <w:color w:val="000000"/>
              </w:rPr>
              <w:t>MyKey</w:t>
            </w:r>
            <w:proofErr w:type="spellEnd"/>
            <w:r>
              <w:rPr>
                <w:rFonts w:cs="Arial"/>
                <w:color w:val="000000"/>
              </w:rPr>
              <w:t xml:space="preserve"> creation</w:t>
            </w:r>
          </w:p>
          <w:p w14:paraId="1FB92F5A" w14:textId="77777777" w:rsidR="00714BC4" w:rsidRDefault="00714BC4" w:rsidP="00DE189F">
            <w:pPr>
              <w:rPr>
                <w:rFonts w:cs="Arial"/>
                <w:color w:val="000000"/>
              </w:rPr>
            </w:pPr>
            <w:r>
              <w:rPr>
                <w:rFonts w:cs="Arial"/>
                <w:color w:val="000000"/>
              </w:rPr>
              <w:t xml:space="preserve">Default value </w:t>
            </w:r>
            <w:proofErr w:type="gramStart"/>
            <w:r>
              <w:rPr>
                <w:rFonts w:cs="Arial"/>
                <w:color w:val="000000"/>
              </w:rPr>
              <w:t>=  30</w:t>
            </w:r>
            <w:proofErr w:type="gramEnd"/>
            <w:r>
              <w:rPr>
                <w:rFonts w:cs="Arial"/>
                <w:color w:val="000000"/>
              </w:rPr>
              <w:t xml:space="preserve"> seconds</w:t>
            </w:r>
          </w:p>
        </w:tc>
      </w:tr>
      <w:tr w:rsidR="00714BC4" w:rsidRPr="00275823" w14:paraId="2FDC5D38" w14:textId="77777777" w:rsidTr="00714BC4">
        <w:trPr>
          <w:trHeight w:val="410"/>
        </w:trPr>
        <w:tc>
          <w:tcPr>
            <w:tcW w:w="2785" w:type="dxa"/>
            <w:noWrap/>
          </w:tcPr>
          <w:p w14:paraId="1E5A6125" w14:textId="77777777" w:rsidR="00714BC4" w:rsidRPr="002814A9" w:rsidRDefault="00714BC4" w:rsidP="00DE189F">
            <w:pPr>
              <w:contextualSpacing/>
              <w:rPr>
                <w:rFonts w:cs="Arial"/>
                <w:color w:val="000000"/>
              </w:rPr>
            </w:pPr>
            <w:bookmarkStart w:id="24" w:name="_a6a60aa6c447a14f5322110e39aaa448"/>
            <w:r>
              <w:rPr>
                <w:rFonts w:cs="Arial"/>
                <w:color w:val="000000"/>
                <w:sz w:val="18"/>
                <w:szCs w:val="18"/>
              </w:rPr>
              <w:t>NFC Card Add NFC Controller Response Timeout</w:t>
            </w:r>
            <w:bookmarkEnd w:id="24"/>
          </w:p>
        </w:tc>
        <w:tc>
          <w:tcPr>
            <w:tcW w:w="2700" w:type="dxa"/>
          </w:tcPr>
          <w:p w14:paraId="0C4D8CEE" w14:textId="77777777" w:rsidR="00714BC4" w:rsidRPr="002814A9" w:rsidRDefault="00714BC4" w:rsidP="001827F6">
            <w:r>
              <w:rPr>
                <w:noProof/>
              </w:rPr>
              <w:drawing>
                <wp:inline distT="0" distB="0" distL="0" distR="0" wp14:anchorId="35E5026F" wp14:editId="2D9B3544">
                  <wp:extent cx="152400" cy="152400"/>
                  <wp:effectExtent l="0" t="0" r="0" b="0"/>
                  <wp:docPr id="9"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38613092.jpg"/>
                          <pic:cNvPicPr/>
                        </pic:nvPicPr>
                        <pic:blipFill>
                          <a:blip r:embed="rId17" cstate="print"/>
                          <a:stretch>
                            <a:fillRect/>
                          </a:stretch>
                        </pic:blipFill>
                        <pic:spPr>
                          <a:xfrm>
                            <a:off x="0" y="0"/>
                            <a:ext cx="152400" cy="152400"/>
                          </a:xfrm>
                          <a:prstGeom prst="rect">
                            <a:avLst/>
                          </a:prstGeom>
                        </pic:spPr>
                      </pic:pic>
                    </a:graphicData>
                  </a:graphic>
                </wp:inline>
              </w:drawing>
            </w:r>
            <w:r w:rsidRPr="001827F6">
              <w:rPr>
                <w:sz w:val="18"/>
                <w:szCs w:val="18"/>
              </w:rPr>
              <w:t xml:space="preserve"> </w:t>
            </w:r>
            <w:hyperlink w:anchor="_dcf9ebca813fbf0130e68313c81f5b42" w:history="1">
              <w:r w:rsidRPr="001827F6">
                <w:rPr>
                  <w:rStyle w:val="Hyperlink"/>
                  <w:sz w:val="18"/>
                  <w:szCs w:val="18"/>
                </w:rPr>
                <w:t>period duration</w:t>
              </w:r>
            </w:hyperlink>
          </w:p>
          <w:p w14:paraId="16243AB0" w14:textId="77777777" w:rsidR="00714BC4" w:rsidRPr="00275823" w:rsidRDefault="00714BC4" w:rsidP="00DE189F">
            <w:pPr>
              <w:overflowPunct/>
              <w:autoSpaceDE/>
              <w:autoSpaceDN/>
              <w:adjustRightInd/>
              <w:textAlignment w:val="auto"/>
              <w:rPr>
                <w:rFonts w:cs="Arial"/>
                <w:color w:val="000000"/>
              </w:rPr>
            </w:pPr>
          </w:p>
        </w:tc>
        <w:tc>
          <w:tcPr>
            <w:tcW w:w="4114" w:type="dxa"/>
            <w:noWrap/>
          </w:tcPr>
          <w:p w14:paraId="06EC3C92" w14:textId="77777777" w:rsidR="00714BC4" w:rsidRDefault="00714BC4" w:rsidP="00DE189F">
            <w:pPr>
              <w:rPr>
                <w:rFonts w:cs="Arial"/>
                <w:color w:val="000000"/>
              </w:rPr>
            </w:pPr>
            <w:r>
              <w:rPr>
                <w:rFonts w:cs="Arial"/>
                <w:color w:val="000000"/>
              </w:rPr>
              <w:t>The maximum duration that the Center Stack Display System will wait for a response from the NFC Controller after it sends an HMI Command Request. If no response is received, the Center Stack Display System will display an error.</w:t>
            </w:r>
          </w:p>
        </w:tc>
      </w:tr>
    </w:tbl>
    <w:p w14:paraId="73D96615" w14:textId="77777777" w:rsidR="00FF02B5" w:rsidRPr="006D6AAD" w:rsidRDefault="00FF02B5" w:rsidP="00FF02B5">
      <w:pPr>
        <w:pStyle w:val="Heading4"/>
      </w:pPr>
      <w:r>
        <w:t>Runtime Variables</w:t>
      </w:r>
    </w:p>
    <w:tbl>
      <w:tblPr>
        <w:tblStyle w:val="TableGrid"/>
        <w:tblW w:w="9599" w:type="dxa"/>
        <w:tblInd w:w="0" w:type="dxa"/>
        <w:tblLayout w:type="fixed"/>
        <w:tblLook w:val="04A0" w:firstRow="1" w:lastRow="0" w:firstColumn="1" w:lastColumn="0" w:noHBand="0" w:noVBand="1"/>
      </w:tblPr>
      <w:tblGrid>
        <w:gridCol w:w="2785"/>
        <w:gridCol w:w="2700"/>
        <w:gridCol w:w="4114"/>
      </w:tblGrid>
      <w:tr w:rsidR="00714BC4" w:rsidRPr="00E54DEA" w14:paraId="13DD5A35" w14:textId="77777777" w:rsidTr="00714BC4">
        <w:trPr>
          <w:trHeight w:val="260"/>
        </w:trPr>
        <w:tc>
          <w:tcPr>
            <w:tcW w:w="2785" w:type="dxa"/>
            <w:shd w:val="clear" w:color="auto" w:fill="D9D9D9" w:themeFill="background1" w:themeFillShade="D9"/>
            <w:noWrap/>
            <w:hideMark/>
          </w:tcPr>
          <w:p w14:paraId="762E39D3" w14:textId="77777777" w:rsidR="00714BC4" w:rsidRPr="00E54DEA" w:rsidRDefault="00714BC4" w:rsidP="001827F6">
            <w:pPr>
              <w:overflowPunct/>
              <w:autoSpaceDE/>
              <w:autoSpaceDN/>
              <w:adjustRightInd/>
              <w:textAlignment w:val="auto"/>
              <w:rPr>
                <w:rFonts w:cs="Arial"/>
                <w:b/>
                <w:bCs/>
                <w:color w:val="000000"/>
              </w:rPr>
            </w:pPr>
            <w:r w:rsidRPr="001827F6">
              <w:rPr>
                <w:rFonts w:cs="Arial"/>
                <w:b/>
                <w:bCs/>
                <w:color w:val="000000"/>
                <w:sz w:val="18"/>
                <w:szCs w:val="18"/>
              </w:rPr>
              <w:t>Variable name</w:t>
            </w:r>
          </w:p>
        </w:tc>
        <w:tc>
          <w:tcPr>
            <w:tcW w:w="2700" w:type="dxa"/>
            <w:shd w:val="clear" w:color="auto" w:fill="D9D9D9" w:themeFill="background1" w:themeFillShade="D9"/>
          </w:tcPr>
          <w:p w14:paraId="666D39C7" w14:textId="50577801" w:rsidR="00714BC4" w:rsidRDefault="00714BC4" w:rsidP="001827F6">
            <w:pPr>
              <w:overflowPunct/>
              <w:autoSpaceDE/>
              <w:autoSpaceDN/>
              <w:adjustRightInd/>
              <w:textAlignment w:val="auto"/>
              <w:rPr>
                <w:rFonts w:cs="Arial"/>
                <w:b/>
                <w:bCs/>
                <w:color w:val="000000"/>
              </w:rPr>
            </w:pPr>
            <w:r w:rsidRPr="001827F6">
              <w:rPr>
                <w:rFonts w:cs="Arial"/>
                <w:b/>
                <w:bCs/>
                <w:color w:val="000000"/>
                <w:sz w:val="18"/>
                <w:szCs w:val="18"/>
              </w:rPr>
              <w:t>Data type</w:t>
            </w:r>
          </w:p>
        </w:tc>
        <w:tc>
          <w:tcPr>
            <w:tcW w:w="4114" w:type="dxa"/>
            <w:shd w:val="clear" w:color="auto" w:fill="D9D9D9" w:themeFill="background1" w:themeFillShade="D9"/>
            <w:noWrap/>
            <w:hideMark/>
          </w:tcPr>
          <w:p w14:paraId="684400BE" w14:textId="520DA332" w:rsidR="00714BC4" w:rsidRPr="00E54DEA" w:rsidRDefault="00714BC4" w:rsidP="001827F6">
            <w:pPr>
              <w:overflowPunct/>
              <w:autoSpaceDE/>
              <w:autoSpaceDN/>
              <w:adjustRightInd/>
              <w:textAlignment w:val="auto"/>
              <w:rPr>
                <w:rFonts w:cs="Arial"/>
                <w:b/>
                <w:bCs/>
                <w:color w:val="000000"/>
              </w:rPr>
            </w:pPr>
            <w:r w:rsidRPr="001827F6">
              <w:rPr>
                <w:rFonts w:cs="Arial"/>
                <w:b/>
                <w:bCs/>
                <w:color w:val="000000"/>
                <w:sz w:val="18"/>
                <w:szCs w:val="18"/>
              </w:rPr>
              <w:t>Description</w:t>
            </w:r>
          </w:p>
        </w:tc>
      </w:tr>
      <w:tr w:rsidR="00714BC4" w:rsidRPr="00275823" w14:paraId="0F8E3179" w14:textId="77777777" w:rsidTr="00714BC4">
        <w:trPr>
          <w:trHeight w:val="410"/>
        </w:trPr>
        <w:tc>
          <w:tcPr>
            <w:tcW w:w="2785" w:type="dxa"/>
            <w:noWrap/>
          </w:tcPr>
          <w:p w14:paraId="2F9F4EAE" w14:textId="4CD097D5" w:rsidR="00714BC4" w:rsidRPr="002814A9" w:rsidRDefault="00714BC4" w:rsidP="001827F6">
            <w:pPr>
              <w:contextualSpacing/>
              <w:rPr>
                <w:rFonts w:cs="Arial"/>
                <w:color w:val="000000"/>
              </w:rPr>
            </w:pPr>
            <w:bookmarkStart w:id="25" w:name="_73bb16d6234c026c354e392d60254c99"/>
            <w:r>
              <w:rPr>
                <w:rFonts w:cs="Arial"/>
                <w:color w:val="000000"/>
                <w:sz w:val="18"/>
                <w:szCs w:val="18"/>
              </w:rPr>
              <w:t>HMI Available</w:t>
            </w:r>
            <w:bookmarkEnd w:id="25"/>
          </w:p>
        </w:tc>
        <w:tc>
          <w:tcPr>
            <w:tcW w:w="2700" w:type="dxa"/>
          </w:tcPr>
          <w:p w14:paraId="38C301A4" w14:textId="77777777" w:rsidR="00714BC4" w:rsidRPr="002814A9" w:rsidRDefault="00714BC4" w:rsidP="001827F6">
            <w:r w:rsidRPr="001827F6">
              <w:rPr>
                <w:sz w:val="18"/>
                <w:szCs w:val="18"/>
              </w:rPr>
              <w:t xml:space="preserve"> </w:t>
            </w:r>
            <w:hyperlink w:anchor="_d41d8cd98f00b204e9800998ecf8427e" w:history="1">
              <w:r w:rsidRPr="001827F6">
                <w:rPr>
                  <w:rStyle w:val="Hyperlink"/>
                  <w:sz w:val="18"/>
                  <w:szCs w:val="18"/>
                </w:rPr>
                <w:t xml:space="preserve"> </w:t>
              </w:r>
            </w:hyperlink>
          </w:p>
          <w:p w14:paraId="700E5248" w14:textId="77777777" w:rsidR="00714BC4" w:rsidRPr="00275823" w:rsidRDefault="00714BC4" w:rsidP="001827F6">
            <w:pPr>
              <w:overflowPunct/>
              <w:autoSpaceDE/>
              <w:autoSpaceDN/>
              <w:adjustRightInd/>
              <w:textAlignment w:val="auto"/>
              <w:rPr>
                <w:rFonts w:cs="Arial"/>
                <w:color w:val="000000"/>
              </w:rPr>
            </w:pPr>
          </w:p>
        </w:tc>
        <w:tc>
          <w:tcPr>
            <w:tcW w:w="4114" w:type="dxa"/>
            <w:noWrap/>
          </w:tcPr>
          <w:p w14:paraId="0D2E9D85" w14:textId="77777777" w:rsidR="00714BC4" w:rsidRDefault="00714BC4" w:rsidP="001827F6">
            <w:pPr>
              <w:rPr>
                <w:rFonts w:cs="Arial"/>
                <w:color w:val="000000"/>
              </w:rPr>
            </w:pPr>
            <w:r>
              <w:rPr>
                <w:rFonts w:cs="Arial"/>
                <w:color w:val="000000"/>
              </w:rPr>
              <w:t>Whether or not the in-vehicle center stack display is powered on and ready to display content to the user.</w:t>
            </w:r>
          </w:p>
        </w:tc>
      </w:tr>
      <w:tr w:rsidR="00714BC4" w:rsidRPr="00275823" w14:paraId="13C6AE7E" w14:textId="77777777" w:rsidTr="00714BC4">
        <w:trPr>
          <w:trHeight w:val="410"/>
        </w:trPr>
        <w:tc>
          <w:tcPr>
            <w:tcW w:w="2785" w:type="dxa"/>
            <w:noWrap/>
          </w:tcPr>
          <w:p w14:paraId="33F0FF51" w14:textId="77777777" w:rsidR="00714BC4" w:rsidRPr="002814A9" w:rsidRDefault="00714BC4" w:rsidP="001827F6">
            <w:pPr>
              <w:contextualSpacing/>
              <w:rPr>
                <w:rFonts w:cs="Arial"/>
                <w:color w:val="000000"/>
              </w:rPr>
            </w:pPr>
            <w:bookmarkStart w:id="26" w:name="_c84e2cbda1c7bb249a475fb9c78c8d7b"/>
            <w:r>
              <w:rPr>
                <w:rFonts w:cs="Arial"/>
                <w:color w:val="000000"/>
                <w:sz w:val="18"/>
                <w:szCs w:val="18"/>
              </w:rPr>
              <w:t>NFC fleet management active</w:t>
            </w:r>
            <w:bookmarkEnd w:id="26"/>
          </w:p>
        </w:tc>
        <w:tc>
          <w:tcPr>
            <w:tcW w:w="2700" w:type="dxa"/>
          </w:tcPr>
          <w:p w14:paraId="3F7F9553" w14:textId="77777777" w:rsidR="00714BC4" w:rsidRPr="002814A9" w:rsidRDefault="00714BC4" w:rsidP="001827F6">
            <w:r>
              <w:rPr>
                <w:noProof/>
              </w:rPr>
              <w:drawing>
                <wp:inline distT="0" distB="0" distL="0" distR="0" wp14:anchorId="36573C7C" wp14:editId="4BB81F29">
                  <wp:extent cx="152400" cy="152400"/>
                  <wp:effectExtent l="0" t="0" r="0" b="0"/>
                  <wp:docPr id="11"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38613092.jpg"/>
                          <pic:cNvPicPr/>
                        </pic:nvPicPr>
                        <pic:blipFill>
                          <a:blip r:embed="rId17" cstate="print"/>
                          <a:stretch>
                            <a:fillRect/>
                          </a:stretch>
                        </pic:blipFill>
                        <pic:spPr>
                          <a:xfrm>
                            <a:off x="0" y="0"/>
                            <a:ext cx="152400" cy="152400"/>
                          </a:xfrm>
                          <a:prstGeom prst="rect">
                            <a:avLst/>
                          </a:prstGeom>
                        </pic:spPr>
                      </pic:pic>
                    </a:graphicData>
                  </a:graphic>
                </wp:inline>
              </w:drawing>
            </w:r>
            <w:r w:rsidRPr="001827F6">
              <w:rPr>
                <w:sz w:val="18"/>
                <w:szCs w:val="18"/>
              </w:rPr>
              <w:t xml:space="preserve"> </w:t>
            </w:r>
            <w:hyperlink w:anchor="_cc312f59de173021fd2ee9302c245859" w:history="1">
              <w:r w:rsidRPr="001827F6">
                <w:rPr>
                  <w:rStyle w:val="Hyperlink"/>
                  <w:sz w:val="18"/>
                  <w:szCs w:val="18"/>
                </w:rPr>
                <w:t>Boolean</w:t>
              </w:r>
            </w:hyperlink>
          </w:p>
          <w:p w14:paraId="1C907542" w14:textId="77777777" w:rsidR="00714BC4" w:rsidRPr="00275823" w:rsidRDefault="00714BC4" w:rsidP="001827F6">
            <w:pPr>
              <w:overflowPunct/>
              <w:autoSpaceDE/>
              <w:autoSpaceDN/>
              <w:adjustRightInd/>
              <w:textAlignment w:val="auto"/>
              <w:rPr>
                <w:rFonts w:cs="Arial"/>
                <w:color w:val="000000"/>
              </w:rPr>
            </w:pPr>
          </w:p>
        </w:tc>
        <w:tc>
          <w:tcPr>
            <w:tcW w:w="4114" w:type="dxa"/>
            <w:noWrap/>
          </w:tcPr>
          <w:p w14:paraId="6CEF323A" w14:textId="77777777" w:rsidR="00714BC4" w:rsidRDefault="00714BC4" w:rsidP="001827F6">
            <w:pPr>
              <w:rPr>
                <w:rFonts w:cs="Arial"/>
                <w:color w:val="000000"/>
              </w:rPr>
            </w:pPr>
            <w:r>
              <w:rPr>
                <w:rFonts w:cs="Arial"/>
                <w:color w:val="000000"/>
              </w:rPr>
              <w:t xml:space="preserve">Active = Vehicle is enrolled in "NFC Fleet Management" subscription  </w:t>
            </w:r>
          </w:p>
          <w:p w14:paraId="2F66BF53" w14:textId="77777777" w:rsidR="00714BC4" w:rsidRDefault="00714BC4" w:rsidP="001827F6">
            <w:pPr>
              <w:rPr>
                <w:rFonts w:cs="Arial"/>
                <w:color w:val="000000"/>
              </w:rPr>
            </w:pPr>
            <w:r>
              <w:rPr>
                <w:rFonts w:cs="Arial"/>
                <w:color w:val="000000"/>
              </w:rPr>
              <w:t>Inactive = Vehicle is not enrolled in "NFC Fleet Management" subscription</w:t>
            </w:r>
          </w:p>
        </w:tc>
      </w:tr>
      <w:tr w:rsidR="00714BC4" w:rsidRPr="00275823" w14:paraId="6C5D5023" w14:textId="77777777" w:rsidTr="00714BC4">
        <w:trPr>
          <w:trHeight w:val="410"/>
        </w:trPr>
        <w:tc>
          <w:tcPr>
            <w:tcW w:w="2785" w:type="dxa"/>
            <w:noWrap/>
          </w:tcPr>
          <w:p w14:paraId="4820DB5C" w14:textId="77777777" w:rsidR="00714BC4" w:rsidRPr="002814A9" w:rsidRDefault="00714BC4" w:rsidP="001827F6">
            <w:pPr>
              <w:contextualSpacing/>
              <w:rPr>
                <w:rFonts w:cs="Arial"/>
                <w:color w:val="000000"/>
              </w:rPr>
            </w:pPr>
            <w:bookmarkStart w:id="27" w:name="_b75dedce464feda49f3fd5907c1362ac"/>
            <w:r>
              <w:rPr>
                <w:rFonts w:cs="Arial"/>
                <w:color w:val="000000"/>
                <w:sz w:val="18"/>
                <w:szCs w:val="18"/>
              </w:rPr>
              <w:t>NFC enabled</w:t>
            </w:r>
            <w:bookmarkEnd w:id="27"/>
          </w:p>
        </w:tc>
        <w:tc>
          <w:tcPr>
            <w:tcW w:w="2700" w:type="dxa"/>
          </w:tcPr>
          <w:p w14:paraId="2F8C2C1E" w14:textId="77777777" w:rsidR="00714BC4" w:rsidRPr="002814A9" w:rsidRDefault="00714BC4" w:rsidP="001827F6">
            <w:r>
              <w:rPr>
                <w:noProof/>
              </w:rPr>
              <w:drawing>
                <wp:inline distT="0" distB="0" distL="0" distR="0" wp14:anchorId="719057FC" wp14:editId="498C548F">
                  <wp:extent cx="152400" cy="152400"/>
                  <wp:effectExtent l="0" t="0" r="0" b="0"/>
                  <wp:docPr id="13"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38613092.jpg"/>
                          <pic:cNvPicPr/>
                        </pic:nvPicPr>
                        <pic:blipFill>
                          <a:blip r:embed="rId17" cstate="print"/>
                          <a:stretch>
                            <a:fillRect/>
                          </a:stretch>
                        </pic:blipFill>
                        <pic:spPr>
                          <a:xfrm>
                            <a:off x="0" y="0"/>
                            <a:ext cx="152400" cy="152400"/>
                          </a:xfrm>
                          <a:prstGeom prst="rect">
                            <a:avLst/>
                          </a:prstGeom>
                        </pic:spPr>
                      </pic:pic>
                    </a:graphicData>
                  </a:graphic>
                </wp:inline>
              </w:drawing>
            </w:r>
            <w:r w:rsidRPr="001827F6">
              <w:rPr>
                <w:sz w:val="18"/>
                <w:szCs w:val="18"/>
              </w:rPr>
              <w:t xml:space="preserve"> </w:t>
            </w:r>
            <w:hyperlink w:anchor="_cc312f59de173021fd2ee9302c245859" w:history="1">
              <w:r w:rsidRPr="001827F6">
                <w:rPr>
                  <w:rStyle w:val="Hyperlink"/>
                  <w:sz w:val="18"/>
                  <w:szCs w:val="18"/>
                </w:rPr>
                <w:t>Boolean</w:t>
              </w:r>
            </w:hyperlink>
          </w:p>
          <w:p w14:paraId="2F85509E" w14:textId="77777777" w:rsidR="00714BC4" w:rsidRPr="00275823" w:rsidRDefault="00714BC4" w:rsidP="001827F6">
            <w:pPr>
              <w:overflowPunct/>
              <w:autoSpaceDE/>
              <w:autoSpaceDN/>
              <w:adjustRightInd/>
              <w:textAlignment w:val="auto"/>
              <w:rPr>
                <w:rFonts w:cs="Arial"/>
                <w:color w:val="000000"/>
              </w:rPr>
            </w:pPr>
          </w:p>
        </w:tc>
        <w:tc>
          <w:tcPr>
            <w:tcW w:w="4114" w:type="dxa"/>
            <w:noWrap/>
          </w:tcPr>
          <w:p w14:paraId="28728F72" w14:textId="77777777" w:rsidR="00714BC4" w:rsidRDefault="00714BC4" w:rsidP="001827F6">
            <w:pPr>
              <w:rPr>
                <w:rFonts w:cs="Arial"/>
                <w:color w:val="000000"/>
              </w:rPr>
            </w:pPr>
            <w:r>
              <w:rPr>
                <w:rFonts w:cs="Arial"/>
                <w:color w:val="000000"/>
              </w:rPr>
              <w:t xml:space="preserve">Enabled = Display System NFC feature related behaviors, screens, and pop-ups are enabled  </w:t>
            </w:r>
          </w:p>
          <w:p w14:paraId="4DF5DE48" w14:textId="77777777" w:rsidR="00714BC4" w:rsidRDefault="00714BC4" w:rsidP="001827F6">
            <w:pPr>
              <w:rPr>
                <w:rFonts w:cs="Arial"/>
                <w:color w:val="000000"/>
              </w:rPr>
            </w:pPr>
            <w:r>
              <w:rPr>
                <w:rFonts w:cs="Arial"/>
                <w:color w:val="000000"/>
              </w:rPr>
              <w:t>Disabled = Display System NFC feature related behaviors, screens, and pop-ups are disabled</w:t>
            </w:r>
          </w:p>
        </w:tc>
      </w:tr>
    </w:tbl>
    <w:p w14:paraId="13BB9322" w14:textId="03FDC161" w:rsidR="00303443" w:rsidRDefault="00303443" w:rsidP="00303443">
      <w:pPr>
        <w:pStyle w:val="Heading2"/>
      </w:pPr>
      <w:bookmarkStart w:id="28" w:name="_Toc58422027"/>
      <w:r>
        <w:t>Logical System Requirements</w:t>
      </w:r>
      <w:bookmarkEnd w:id="28"/>
    </w:p>
    <w:p w14:paraId="6AFFFE05" w14:textId="233AE00C" w:rsidR="00303443" w:rsidRDefault="00303443" w:rsidP="00303443">
      <w:pPr>
        <w:rPr>
          <w:lang w:val="en-GB"/>
        </w:rPr>
      </w:pPr>
    </w:p>
    <w:p w14:paraId="0C62F0F4" w14:textId="7FE87795" w:rsidR="001F5E54" w:rsidRPr="0017445F" w:rsidRDefault="006E25A5" w:rsidP="001F5E54">
      <w:pPr>
        <w:pStyle w:val="RERequirement"/>
        <w:shd w:val="clear" w:color="auto" w:fill="F2F2F2" w:themeFill="background1" w:themeFillShade="F2"/>
      </w:pPr>
      <w:bookmarkStart w:id="29" w:name="_c826ab5e3d7d784a2516e318637446dc"/>
      <w:r>
        <w:t>REQ-NFC-ES-4</w:t>
      </w:r>
      <w:bookmarkEnd w:id="29"/>
      <w:r w:rsidR="00AE04B0">
        <w:t xml:space="preserve"> NFC Card Info Screen</w:t>
      </w:r>
    </w:p>
    <w:p w14:paraId="556D9635" w14:textId="77777777" w:rsidR="00D74D83" w:rsidRDefault="00841C2C">
      <w:r>
        <w:t>The NFC Card Info Screen shall display the following information for each paired NFC device:</w:t>
      </w:r>
    </w:p>
    <w:p w14:paraId="68284D23" w14:textId="77777777" w:rsidR="00D74D83" w:rsidRDefault="00841C2C" w:rsidP="00181341">
      <w:pPr>
        <w:numPr>
          <w:ilvl w:val="0"/>
          <w:numId w:val="11"/>
        </w:numPr>
      </w:pPr>
      <w:r>
        <w:t>The type of device it is (NFC card or smartphone/smart device)</w:t>
      </w:r>
    </w:p>
    <w:p w14:paraId="6D242868" w14:textId="77777777" w:rsidR="00D74D83" w:rsidRDefault="00841C2C" w:rsidP="00181341">
      <w:pPr>
        <w:numPr>
          <w:ilvl w:val="0"/>
          <w:numId w:val="11"/>
        </w:numPr>
      </w:pPr>
      <w:r>
        <w:t>The friendly name of the device</w:t>
      </w:r>
    </w:p>
    <w:p w14:paraId="1F2EFED1" w14:textId="77777777" w:rsidR="00D74D83" w:rsidRDefault="00841C2C" w:rsidP="00181341">
      <w:pPr>
        <w:numPr>
          <w:ilvl w:val="0"/>
          <w:numId w:val="11"/>
        </w:numPr>
      </w:pPr>
      <w:r>
        <w:t>If the device is an NFC card, the FESN of the card</w:t>
      </w:r>
    </w:p>
    <w:p w14:paraId="68F25417" w14:textId="77777777" w:rsidR="00D74D83" w:rsidRDefault="00841C2C" w:rsidP="00181341">
      <w:pPr>
        <w:numPr>
          <w:ilvl w:val="0"/>
          <w:numId w:val="11"/>
        </w:numPr>
      </w:pPr>
      <w:r>
        <w:t>If the device is an NFC card, the location of the FESN on the NFC Card</w:t>
      </w:r>
    </w:p>
    <w:p w14:paraId="3390F117" w14:textId="77777777" w:rsidR="00D74D83" w:rsidRDefault="00841C2C" w:rsidP="00181341">
      <w:pPr>
        <w:numPr>
          <w:ilvl w:val="0"/>
          <w:numId w:val="11"/>
        </w:numPr>
      </w:pPr>
      <w:r>
        <w:t>If the device is an NFC card and a factory card, an indication that it is a factory card</w:t>
      </w:r>
    </w:p>
    <w:p w14:paraId="105989F1" w14:textId="77777777" w:rsidR="001861FF" w:rsidRDefault="001861FF" w:rsidP="001F5E54">
      <w:pPr>
        <w:rPr>
          <w:rFonts w:cs="Arial"/>
        </w:rPr>
      </w:pPr>
    </w:p>
    <w:p w14:paraId="288CD4FB" w14:textId="70F46888" w:rsidR="00196141" w:rsidRDefault="00196141" w:rsidP="00393C96">
      <w:r>
        <w:rPr>
          <w:b/>
          <w:bCs/>
        </w:rPr>
        <w:t xml:space="preserve">Acceptance Criteria: </w:t>
      </w:r>
    </w:p>
    <w:p w14:paraId="5A7DC710" w14:textId="77777777" w:rsidR="00D74D83" w:rsidRDefault="00841C2C">
      <w:r>
        <w:t>Info pages for device within key management menu has an info button for each key present</w:t>
      </w:r>
    </w:p>
    <w:p w14:paraId="637AAE1E" w14:textId="77777777" w:rsidR="001861FF" w:rsidRPr="00196141" w:rsidRDefault="001861FF" w:rsidP="00393C96"/>
    <w:p w14:paraId="264A8422" w14:textId="77777777" w:rsidR="001F5E54" w:rsidRPr="0017445F" w:rsidRDefault="006E25A5" w:rsidP="001F5E54">
      <w:pPr>
        <w:pStyle w:val="RERequirement"/>
        <w:shd w:val="clear" w:color="auto" w:fill="F2F2F2" w:themeFill="background1" w:themeFillShade="F2"/>
      </w:pPr>
      <w:bookmarkStart w:id="30" w:name="_a4bc6f71a2aa5c063d80452278491000"/>
      <w:r>
        <w:t>REQ-NFC-ES-24</w:t>
      </w:r>
      <w:bookmarkEnd w:id="30"/>
      <w:r w:rsidR="00AE04B0">
        <w:t xml:space="preserve"> A </w:t>
      </w:r>
      <w:proofErr w:type="spellStart"/>
      <w:r w:rsidR="00AE04B0">
        <w:t>MyKey</w:t>
      </w:r>
      <w:proofErr w:type="spellEnd"/>
      <w:r w:rsidR="00AE04B0">
        <w:t xml:space="preserve"> cannot create a </w:t>
      </w:r>
      <w:proofErr w:type="spellStart"/>
      <w:r w:rsidR="00AE04B0">
        <w:t>MyKey</w:t>
      </w:r>
      <w:proofErr w:type="spellEnd"/>
    </w:p>
    <w:p w14:paraId="4AC26D13" w14:textId="491A486E" w:rsidR="001F5E54" w:rsidRDefault="00AE04B0" w:rsidP="001F5E54">
      <w:pPr>
        <w:rPr>
          <w:rFonts w:cs="Arial"/>
        </w:rPr>
      </w:pPr>
      <w:r>
        <w:rPr>
          <w:rFonts w:cs="Arial"/>
        </w:rPr>
        <w:t xml:space="preserve">If the Vehicle was started with a </w:t>
      </w:r>
      <w:proofErr w:type="spellStart"/>
      <w:r>
        <w:rPr>
          <w:rFonts w:cs="Arial"/>
        </w:rPr>
        <w:t>MyKey</w:t>
      </w:r>
      <w:proofErr w:type="spellEnd"/>
      <w:r>
        <w:rPr>
          <w:rFonts w:cs="Arial"/>
        </w:rPr>
        <w:t xml:space="preserve">, functions for creating another </w:t>
      </w:r>
      <w:proofErr w:type="spellStart"/>
      <w:r>
        <w:rPr>
          <w:rFonts w:cs="Arial"/>
        </w:rPr>
        <w:t>MyKey</w:t>
      </w:r>
      <w:proofErr w:type="spellEnd"/>
      <w:r>
        <w:rPr>
          <w:rFonts w:cs="Arial"/>
        </w:rPr>
        <w:t xml:space="preserve"> shall be disabled.</w:t>
      </w:r>
    </w:p>
    <w:p w14:paraId="13BBE598" w14:textId="77777777" w:rsidR="001861FF" w:rsidRDefault="001861FF" w:rsidP="001F5E54">
      <w:pPr>
        <w:rPr>
          <w:rFonts w:cs="Arial"/>
        </w:rPr>
      </w:pPr>
    </w:p>
    <w:p w14:paraId="2A63B882" w14:textId="77777777" w:rsidR="00196141" w:rsidRDefault="00196141" w:rsidP="00393C96">
      <w:r>
        <w:rPr>
          <w:b/>
          <w:bCs/>
        </w:rPr>
        <w:t xml:space="preserve">Acceptance Criteria: </w:t>
      </w:r>
    </w:p>
    <w:p w14:paraId="4EAA2738" w14:textId="77777777" w:rsidR="00D74D83" w:rsidRDefault="00841C2C">
      <w:r>
        <w:t xml:space="preserve">"Create </w:t>
      </w:r>
      <w:proofErr w:type="spellStart"/>
      <w:r>
        <w:t>MyKey</w:t>
      </w:r>
      <w:proofErr w:type="spellEnd"/>
      <w:r>
        <w:t xml:space="preserve">" </w:t>
      </w:r>
      <w:proofErr w:type="spellStart"/>
      <w:r>
        <w:t>softbuttons</w:t>
      </w:r>
      <w:proofErr w:type="spellEnd"/>
      <w:r>
        <w:t xml:space="preserve"> not present while </w:t>
      </w:r>
      <w:proofErr w:type="spellStart"/>
      <w:r>
        <w:t>MyKey</w:t>
      </w:r>
      <w:proofErr w:type="spellEnd"/>
      <w:r>
        <w:t xml:space="preserve"> in use</w:t>
      </w:r>
    </w:p>
    <w:p w14:paraId="70AF80EF" w14:textId="77777777" w:rsidR="001861FF" w:rsidRPr="00196141" w:rsidRDefault="001861FF" w:rsidP="00393C96"/>
    <w:p w14:paraId="17F238C1" w14:textId="77777777" w:rsidR="001F5E54" w:rsidRPr="0017445F" w:rsidRDefault="006E25A5" w:rsidP="001F5E54">
      <w:pPr>
        <w:pStyle w:val="RERequirement"/>
        <w:shd w:val="clear" w:color="auto" w:fill="F2F2F2" w:themeFill="background1" w:themeFillShade="F2"/>
      </w:pPr>
      <w:bookmarkStart w:id="31" w:name="_a37c2447edde483997cc18ed014563ab"/>
      <w:r>
        <w:t>REQ-NFC-ES-35</w:t>
      </w:r>
      <w:bookmarkEnd w:id="31"/>
      <w:r w:rsidR="00AE04B0">
        <w:t xml:space="preserve"> Modal return to previous screen</w:t>
      </w:r>
    </w:p>
    <w:p w14:paraId="4277F531" w14:textId="77777777" w:rsidR="001F5E54" w:rsidRDefault="00AE04B0" w:rsidP="001F5E54">
      <w:pPr>
        <w:rPr>
          <w:rFonts w:cs="Arial"/>
        </w:rPr>
      </w:pPr>
      <w:r>
        <w:rPr>
          <w:rFonts w:cs="Arial"/>
        </w:rPr>
        <w:lastRenderedPageBreak/>
        <w:t>When a modal is dismissed or timed-out, the In-Vehicle HMI System shall return to the previous screen.</w:t>
      </w:r>
    </w:p>
    <w:p w14:paraId="0F0631AB" w14:textId="77777777" w:rsidR="001861FF" w:rsidRDefault="001861FF" w:rsidP="001F5E54">
      <w:pPr>
        <w:rPr>
          <w:rFonts w:cs="Arial"/>
        </w:rPr>
      </w:pPr>
    </w:p>
    <w:p w14:paraId="7BAC30EE" w14:textId="77777777" w:rsidR="00196141" w:rsidRDefault="00196141" w:rsidP="00393C96">
      <w:r>
        <w:rPr>
          <w:b/>
          <w:bCs/>
        </w:rPr>
        <w:t xml:space="preserve">Acceptance Criteria: </w:t>
      </w:r>
    </w:p>
    <w:p w14:paraId="17DE0310" w14:textId="77777777" w:rsidR="00D74D83" w:rsidRDefault="00841C2C">
      <w:r>
        <w:t xml:space="preserve">Dismissing </w:t>
      </w:r>
      <w:proofErr w:type="gramStart"/>
      <w:r>
        <w:t>a</w:t>
      </w:r>
      <w:proofErr w:type="gramEnd"/>
      <w:r>
        <w:t xml:space="preserve"> NFC related pop-up will return HMI to previous screen/menu</w:t>
      </w:r>
    </w:p>
    <w:p w14:paraId="3B28462B" w14:textId="77777777" w:rsidR="001861FF" w:rsidRPr="00196141" w:rsidRDefault="001861FF" w:rsidP="00393C96"/>
    <w:p w14:paraId="1318B2CB" w14:textId="77777777" w:rsidR="001F5E54" w:rsidRPr="0017445F" w:rsidRDefault="006E25A5" w:rsidP="001F5E54">
      <w:pPr>
        <w:pStyle w:val="RERequirement"/>
        <w:shd w:val="clear" w:color="auto" w:fill="F2F2F2" w:themeFill="background1" w:themeFillShade="F2"/>
      </w:pPr>
      <w:bookmarkStart w:id="32" w:name="_e2650962563d895debf526e9b7e3bb16"/>
      <w:r>
        <w:t>REQ-NFC-ES-44</w:t>
      </w:r>
      <w:bookmarkEnd w:id="32"/>
      <w:r w:rsidR="00AE04B0">
        <w:t xml:space="preserve"> Do not wake HMI when vehicle is off</w:t>
      </w:r>
    </w:p>
    <w:p w14:paraId="358FE10D" w14:textId="77777777" w:rsidR="001F5E54" w:rsidRDefault="00AE04B0" w:rsidP="001F5E54">
      <w:pPr>
        <w:rPr>
          <w:rFonts w:cs="Arial"/>
        </w:rPr>
      </w:pPr>
      <w:r>
        <w:rPr>
          <w:rFonts w:cs="Arial"/>
        </w:rPr>
        <w:t>The NFC Command Complete Event shall not wake the HMI System if the vehicle is off.</w:t>
      </w:r>
    </w:p>
    <w:p w14:paraId="6BB97840" w14:textId="77777777" w:rsidR="001861FF" w:rsidRDefault="001861FF" w:rsidP="001F5E54">
      <w:pPr>
        <w:rPr>
          <w:rFonts w:cs="Arial"/>
        </w:rPr>
      </w:pPr>
    </w:p>
    <w:p w14:paraId="454728DC" w14:textId="77777777" w:rsidR="00196141" w:rsidRDefault="00196141" w:rsidP="00393C96">
      <w:r>
        <w:rPr>
          <w:b/>
          <w:bCs/>
        </w:rPr>
        <w:t xml:space="preserve">Acceptance Criteria: </w:t>
      </w:r>
    </w:p>
    <w:p w14:paraId="55F75244" w14:textId="77777777" w:rsidR="00D74D83" w:rsidRDefault="00841C2C">
      <w:proofErr w:type="spellStart"/>
      <w:r>
        <w:t>Centerstack</w:t>
      </w:r>
      <w:proofErr w:type="spellEnd"/>
      <w:r>
        <w:t xml:space="preserve"> display remains OFF while ignition is off and NFC Command Complete Event is true</w:t>
      </w:r>
    </w:p>
    <w:p w14:paraId="0C1BEC73" w14:textId="77777777" w:rsidR="001861FF" w:rsidRPr="00196141" w:rsidRDefault="001861FF" w:rsidP="00393C96"/>
    <w:p w14:paraId="264AA0EA" w14:textId="77777777" w:rsidR="001F5E54" w:rsidRPr="0017445F" w:rsidRDefault="006E25A5" w:rsidP="001F5E54">
      <w:pPr>
        <w:pStyle w:val="RERequirement"/>
        <w:shd w:val="clear" w:color="auto" w:fill="F2F2F2" w:themeFill="background1" w:themeFillShade="F2"/>
      </w:pPr>
      <w:bookmarkStart w:id="33" w:name="_ea9aa4d6860324ff7c11bce237778517"/>
      <w:r>
        <w:t>REQ-NFC-ES-50</w:t>
      </w:r>
      <w:bookmarkEnd w:id="33"/>
      <w:r w:rsidR="00AE04B0">
        <w:t xml:space="preserve"> Master Reset - </w:t>
      </w:r>
      <w:proofErr w:type="spellStart"/>
      <w:r w:rsidR="00AE04B0">
        <w:t>MyKey</w:t>
      </w:r>
      <w:proofErr w:type="spellEnd"/>
      <w:r w:rsidR="00AE04B0">
        <w:t xml:space="preserve"> Cannot initiate</w:t>
      </w:r>
    </w:p>
    <w:p w14:paraId="180C0023" w14:textId="77777777" w:rsidR="001F5E54" w:rsidRDefault="00AE04B0" w:rsidP="001F5E54">
      <w:pPr>
        <w:rPr>
          <w:rFonts w:cs="Arial"/>
        </w:rPr>
      </w:pPr>
      <w:r>
        <w:rPr>
          <w:rFonts w:cs="Arial"/>
        </w:rPr>
        <w:t xml:space="preserve">If the Vehicle was started with a </w:t>
      </w:r>
      <w:proofErr w:type="spellStart"/>
      <w:r>
        <w:rPr>
          <w:rFonts w:cs="Arial"/>
        </w:rPr>
        <w:t>MyKey</w:t>
      </w:r>
      <w:proofErr w:type="spellEnd"/>
      <w:r>
        <w:rPr>
          <w:rFonts w:cs="Arial"/>
        </w:rPr>
        <w:t>, functions for Master Reset shall be disabled.</w:t>
      </w:r>
    </w:p>
    <w:p w14:paraId="1F6DEB00" w14:textId="77777777" w:rsidR="001861FF" w:rsidRDefault="001861FF" w:rsidP="001F5E54">
      <w:pPr>
        <w:rPr>
          <w:rFonts w:cs="Arial"/>
        </w:rPr>
      </w:pPr>
    </w:p>
    <w:p w14:paraId="56DD1FE3" w14:textId="77777777" w:rsidR="00196141" w:rsidRDefault="00196141" w:rsidP="00393C96">
      <w:r>
        <w:rPr>
          <w:b/>
          <w:bCs/>
        </w:rPr>
        <w:t xml:space="preserve">Acceptance Criteria: </w:t>
      </w:r>
    </w:p>
    <w:p w14:paraId="7C1D2CD7" w14:textId="77777777" w:rsidR="00D74D83" w:rsidRDefault="00841C2C">
      <w:r>
        <w:t xml:space="preserve">Master Reset </w:t>
      </w:r>
      <w:proofErr w:type="spellStart"/>
      <w:r>
        <w:t>softbutton</w:t>
      </w:r>
      <w:proofErr w:type="spellEnd"/>
      <w:r>
        <w:t xml:space="preserve"> greyed out while </w:t>
      </w:r>
      <w:proofErr w:type="spellStart"/>
      <w:r>
        <w:t>MyKey</w:t>
      </w:r>
      <w:proofErr w:type="spellEnd"/>
      <w:r>
        <w:t xml:space="preserve"> in use</w:t>
      </w:r>
    </w:p>
    <w:p w14:paraId="064E2B18" w14:textId="77777777" w:rsidR="001861FF" w:rsidRPr="00196141" w:rsidRDefault="001861FF" w:rsidP="00393C96"/>
    <w:p w14:paraId="7FD7FC46" w14:textId="77777777" w:rsidR="001F5E54" w:rsidRPr="0017445F" w:rsidRDefault="006E25A5" w:rsidP="001F5E54">
      <w:pPr>
        <w:pStyle w:val="RERequirement"/>
        <w:shd w:val="clear" w:color="auto" w:fill="F2F2F2" w:themeFill="background1" w:themeFillShade="F2"/>
      </w:pPr>
      <w:bookmarkStart w:id="34" w:name="_2d98f9f8fa61b687faa1a38f17ad4e09"/>
      <w:r>
        <w:t>REQ-NFC-ES-85</w:t>
      </w:r>
      <w:bookmarkEnd w:id="34"/>
      <w:r w:rsidR="00AE04B0">
        <w:t xml:space="preserve"> NFC User Key not allowed to initiate Master Reset</w:t>
      </w:r>
    </w:p>
    <w:p w14:paraId="1BF6115A" w14:textId="77777777" w:rsidR="001F5E54" w:rsidRDefault="00AE04B0" w:rsidP="001F5E54">
      <w:pPr>
        <w:rPr>
          <w:rFonts w:cs="Arial"/>
        </w:rPr>
      </w:pPr>
      <w:r>
        <w:rPr>
          <w:rFonts w:cs="Arial"/>
        </w:rPr>
        <w:t>The In-</w:t>
      </w:r>
      <w:proofErr w:type="spellStart"/>
      <w:r>
        <w:rPr>
          <w:rFonts w:cs="Arial"/>
        </w:rPr>
        <w:t>Vehilce</w:t>
      </w:r>
      <w:proofErr w:type="spellEnd"/>
      <w:r>
        <w:rPr>
          <w:rFonts w:cs="Arial"/>
        </w:rPr>
        <w:t xml:space="preserve"> HMI system shall disable the Master Reset function if the vehicle starting key is an NFC User Key</w:t>
      </w:r>
    </w:p>
    <w:p w14:paraId="4A04705A" w14:textId="77777777" w:rsidR="001861FF" w:rsidRDefault="001861FF" w:rsidP="001F5E54">
      <w:pPr>
        <w:rPr>
          <w:rFonts w:cs="Arial"/>
        </w:rPr>
      </w:pPr>
    </w:p>
    <w:p w14:paraId="2757118D" w14:textId="77777777" w:rsidR="00196141" w:rsidRDefault="00196141" w:rsidP="00393C96">
      <w:r>
        <w:rPr>
          <w:b/>
          <w:bCs/>
        </w:rPr>
        <w:t xml:space="preserve">Acceptance Criteria: </w:t>
      </w:r>
    </w:p>
    <w:p w14:paraId="5249146E" w14:textId="77777777" w:rsidR="00D74D83" w:rsidRDefault="00841C2C">
      <w:r>
        <w:t xml:space="preserve">Master Reset </w:t>
      </w:r>
      <w:proofErr w:type="spellStart"/>
      <w:r>
        <w:t>softbutton</w:t>
      </w:r>
      <w:proofErr w:type="spellEnd"/>
      <w:r>
        <w:t xml:space="preserve"> greyed out while NFC User key in use</w:t>
      </w:r>
    </w:p>
    <w:p w14:paraId="58A1A15E" w14:textId="77777777" w:rsidR="001861FF" w:rsidRPr="00196141" w:rsidRDefault="001861FF" w:rsidP="00393C96"/>
    <w:p w14:paraId="4BB87215" w14:textId="77777777" w:rsidR="001F5E54" w:rsidRPr="0017445F" w:rsidRDefault="006E25A5" w:rsidP="001F5E54">
      <w:pPr>
        <w:pStyle w:val="RERequirement"/>
        <w:shd w:val="clear" w:color="auto" w:fill="F2F2F2" w:themeFill="background1" w:themeFillShade="F2"/>
      </w:pPr>
      <w:bookmarkStart w:id="35" w:name="_348540e183cb7a5d11badff022e0a765"/>
      <w:r>
        <w:t>REQ-NFC-ES-92</w:t>
      </w:r>
      <w:bookmarkEnd w:id="35"/>
      <w:r w:rsidR="00AE04B0">
        <w:t xml:space="preserve"> </w:t>
      </w:r>
      <w:proofErr w:type="spellStart"/>
      <w:r w:rsidR="00AE04B0">
        <w:t>MyKey</w:t>
      </w:r>
      <w:proofErr w:type="spellEnd"/>
      <w:r w:rsidR="00AE04B0">
        <w:t xml:space="preserve"> Users not allowed to add or remove NFC Cards</w:t>
      </w:r>
    </w:p>
    <w:p w14:paraId="7DFD6EC9" w14:textId="77777777" w:rsidR="001F5E54" w:rsidRDefault="00AE04B0" w:rsidP="001F5E54">
      <w:pPr>
        <w:rPr>
          <w:rFonts w:cs="Arial"/>
        </w:rPr>
      </w:pPr>
      <w:r>
        <w:rPr>
          <w:rFonts w:cs="Arial"/>
        </w:rPr>
        <w:t xml:space="preserve">If the Vehicle was started using a </w:t>
      </w:r>
      <w:proofErr w:type="spellStart"/>
      <w:r>
        <w:rPr>
          <w:rFonts w:cs="Arial"/>
        </w:rPr>
        <w:t>MyKey</w:t>
      </w:r>
      <w:proofErr w:type="spellEnd"/>
      <w:r>
        <w:rPr>
          <w:rFonts w:cs="Arial"/>
        </w:rPr>
        <w:t>, the Remove NFC Card Screen and the Add NFC Card Screen shall be inaccessible until the Vehicle is started with a Standard Key.</w:t>
      </w:r>
    </w:p>
    <w:p w14:paraId="7E900914" w14:textId="77777777" w:rsidR="001861FF" w:rsidRDefault="001861FF" w:rsidP="001F5E54">
      <w:pPr>
        <w:rPr>
          <w:rFonts w:cs="Arial"/>
        </w:rPr>
      </w:pPr>
    </w:p>
    <w:p w14:paraId="76B95267" w14:textId="77777777" w:rsidR="00196141" w:rsidRDefault="00196141" w:rsidP="00393C96">
      <w:r>
        <w:rPr>
          <w:b/>
          <w:bCs/>
        </w:rPr>
        <w:t xml:space="preserve">Acceptance Criteria: </w:t>
      </w:r>
    </w:p>
    <w:p w14:paraId="3E9B2949" w14:textId="77777777" w:rsidR="00D74D83" w:rsidRDefault="00841C2C">
      <w:r>
        <w:t xml:space="preserve">NFC Key Management screen "Add" and "Delete" </w:t>
      </w:r>
      <w:proofErr w:type="spellStart"/>
      <w:r>
        <w:t>softbuttons</w:t>
      </w:r>
      <w:proofErr w:type="spellEnd"/>
      <w:r>
        <w:t xml:space="preserve"> for each </w:t>
      </w:r>
      <w:proofErr w:type="spellStart"/>
      <w:r>
        <w:t>indvidual</w:t>
      </w:r>
      <w:proofErr w:type="spellEnd"/>
      <w:r>
        <w:t xml:space="preserve"> key are greyed out while </w:t>
      </w:r>
      <w:proofErr w:type="spellStart"/>
      <w:r>
        <w:t>MyKey</w:t>
      </w:r>
      <w:proofErr w:type="spellEnd"/>
      <w:r>
        <w:t xml:space="preserve"> is in use</w:t>
      </w:r>
    </w:p>
    <w:p w14:paraId="618BB6B3" w14:textId="77777777" w:rsidR="001861FF" w:rsidRPr="00196141" w:rsidRDefault="001861FF" w:rsidP="00393C96"/>
    <w:p w14:paraId="47ECE16B" w14:textId="77777777" w:rsidR="001F5E54" w:rsidRPr="0017445F" w:rsidRDefault="006E25A5" w:rsidP="001F5E54">
      <w:pPr>
        <w:pStyle w:val="RERequirement"/>
        <w:shd w:val="clear" w:color="auto" w:fill="F2F2F2" w:themeFill="background1" w:themeFillShade="F2"/>
      </w:pPr>
      <w:bookmarkStart w:id="36" w:name="_754149c6214ae1e73466c93e4ea484ea"/>
      <w:r>
        <w:t>REQ-NFC-ES-129</w:t>
      </w:r>
      <w:bookmarkEnd w:id="36"/>
      <w:r w:rsidR="00AE04B0">
        <w:t xml:space="preserve"> NFC key management functions only available if modem is authorized</w:t>
      </w:r>
    </w:p>
    <w:p w14:paraId="6590B164" w14:textId="77777777" w:rsidR="001F5E54" w:rsidRDefault="00AE04B0" w:rsidP="001F5E54">
      <w:pPr>
        <w:rPr>
          <w:rFonts w:cs="Arial"/>
        </w:rPr>
      </w:pPr>
      <w:r>
        <w:rPr>
          <w:rFonts w:cs="Arial"/>
        </w:rPr>
        <w:t xml:space="preserve">The Key Management screen "Add an NFC Key" or "Delete an NFC Key" </w:t>
      </w:r>
      <w:proofErr w:type="gramStart"/>
      <w:r>
        <w:rPr>
          <w:rFonts w:cs="Arial"/>
        </w:rPr>
        <w:t>soft-buttons</w:t>
      </w:r>
      <w:proofErr w:type="gramEnd"/>
      <w:r>
        <w:rPr>
          <w:rFonts w:cs="Arial"/>
        </w:rPr>
        <w:t>/functions shall only be available while the modem is authorized and the vehicle is not enrolled into the "NFC Fleet Management" feature</w:t>
      </w:r>
    </w:p>
    <w:p w14:paraId="7AF23C44" w14:textId="77777777" w:rsidR="001861FF" w:rsidRDefault="001861FF" w:rsidP="001F5E54">
      <w:pPr>
        <w:rPr>
          <w:rFonts w:cs="Arial"/>
        </w:rPr>
      </w:pPr>
    </w:p>
    <w:p w14:paraId="39FEEEF8" w14:textId="77777777" w:rsidR="00196141" w:rsidRDefault="00196141" w:rsidP="00393C96">
      <w:r>
        <w:rPr>
          <w:b/>
          <w:bCs/>
        </w:rPr>
        <w:t xml:space="preserve">Acceptance Criteria: </w:t>
      </w:r>
    </w:p>
    <w:p w14:paraId="04227A16" w14:textId="77777777" w:rsidR="00D74D83" w:rsidRDefault="00841C2C">
      <w:r>
        <w:t xml:space="preserve">NFC Key Management Menu </w:t>
      </w:r>
      <w:proofErr w:type="gramStart"/>
      <w:r>
        <w:t>displays</w:t>
      </w:r>
      <w:proofErr w:type="gramEnd"/>
      <w:r>
        <w:t xml:space="preserve"> Add and Delete related soft buttons while modem authorized and not enrolled in fleet. If modem not authorized OR enrolled in fleet, buttons are disabled</w:t>
      </w:r>
    </w:p>
    <w:p w14:paraId="39B2573D" w14:textId="77777777" w:rsidR="001861FF" w:rsidRPr="00196141" w:rsidRDefault="001861FF" w:rsidP="00393C96"/>
    <w:p w14:paraId="09C99050" w14:textId="77777777" w:rsidR="001F5E54" w:rsidRPr="0017445F" w:rsidRDefault="006E25A5" w:rsidP="001F5E54">
      <w:pPr>
        <w:pStyle w:val="RERequirement"/>
        <w:shd w:val="clear" w:color="auto" w:fill="F2F2F2" w:themeFill="background1" w:themeFillShade="F2"/>
      </w:pPr>
      <w:bookmarkStart w:id="37" w:name="_491e77f96a20a7f62ba84a5ae15c2cd9"/>
      <w:r>
        <w:t>REQ-NFC-ES-135</w:t>
      </w:r>
      <w:bookmarkEnd w:id="37"/>
      <w:r w:rsidR="00AE04B0">
        <w:t xml:space="preserve"> Master Reset Screen - User Cards not allowed to initiate Master Reset</w:t>
      </w:r>
    </w:p>
    <w:p w14:paraId="14B1F5AD" w14:textId="77777777" w:rsidR="001F5E54" w:rsidRDefault="00AE04B0" w:rsidP="001F5E54">
      <w:pPr>
        <w:rPr>
          <w:rFonts w:cs="Arial"/>
        </w:rPr>
      </w:pPr>
      <w:r>
        <w:rPr>
          <w:rFonts w:cs="Arial"/>
        </w:rPr>
        <w:t>The in-vehicle HMI System shall not allow the user to initiate master reset when the following conditions are true:</w:t>
      </w:r>
    </w:p>
    <w:p w14:paraId="0A2AB28F" w14:textId="77777777" w:rsidR="001F5E54" w:rsidRDefault="001F5E54" w:rsidP="001F5E54">
      <w:pPr>
        <w:rPr>
          <w:rFonts w:cs="Arial"/>
        </w:rPr>
      </w:pPr>
    </w:p>
    <w:p w14:paraId="2310E115" w14:textId="77777777" w:rsidR="001F5E54" w:rsidRDefault="00AE04B0" w:rsidP="001F5E54">
      <w:pPr>
        <w:rPr>
          <w:rFonts w:cs="Arial"/>
        </w:rPr>
      </w:pPr>
      <w:r>
        <w:rPr>
          <w:rFonts w:cs="Arial"/>
        </w:rPr>
        <w:t>Key used to start vehicle == NFC</w:t>
      </w:r>
    </w:p>
    <w:p w14:paraId="5997A0E5" w14:textId="77777777" w:rsidR="001F5E54" w:rsidRDefault="00AE04B0" w:rsidP="001F5E54">
      <w:pPr>
        <w:rPr>
          <w:rFonts w:cs="Arial"/>
        </w:rPr>
      </w:pPr>
      <w:r>
        <w:rPr>
          <w:rFonts w:cs="Arial"/>
        </w:rPr>
        <w:t xml:space="preserve">NFC key type == </w:t>
      </w:r>
      <w:proofErr w:type="gramStart"/>
      <w:r>
        <w:rPr>
          <w:rFonts w:cs="Arial"/>
        </w:rPr>
        <w:t>non Factory</w:t>
      </w:r>
      <w:proofErr w:type="gramEnd"/>
    </w:p>
    <w:p w14:paraId="290448DC" w14:textId="77777777" w:rsidR="001861FF" w:rsidRDefault="001861FF" w:rsidP="001F5E54">
      <w:pPr>
        <w:rPr>
          <w:rFonts w:cs="Arial"/>
        </w:rPr>
      </w:pPr>
    </w:p>
    <w:p w14:paraId="246BE755" w14:textId="77777777" w:rsidR="00196141" w:rsidRDefault="00196141" w:rsidP="00393C96">
      <w:r>
        <w:rPr>
          <w:b/>
          <w:bCs/>
        </w:rPr>
        <w:t xml:space="preserve">Acceptance Criteria: </w:t>
      </w:r>
    </w:p>
    <w:p w14:paraId="5A965F53" w14:textId="77777777" w:rsidR="00D74D83" w:rsidRDefault="00841C2C">
      <w:r>
        <w:t xml:space="preserve">Master Reset </w:t>
      </w:r>
      <w:proofErr w:type="spellStart"/>
      <w:r>
        <w:t>softbutton</w:t>
      </w:r>
      <w:proofErr w:type="spellEnd"/>
      <w:r>
        <w:t xml:space="preserve"> greyed out while NFC User key in use</w:t>
      </w:r>
    </w:p>
    <w:p w14:paraId="55D3DCE0" w14:textId="77777777" w:rsidR="001861FF" w:rsidRPr="00196141" w:rsidRDefault="001861FF" w:rsidP="00393C96"/>
    <w:p w14:paraId="3BCD6287" w14:textId="77777777" w:rsidR="001F5E54" w:rsidRPr="0017445F" w:rsidRDefault="006E25A5" w:rsidP="001F5E54">
      <w:pPr>
        <w:pStyle w:val="RERequirement"/>
        <w:shd w:val="clear" w:color="auto" w:fill="F2F2F2" w:themeFill="background1" w:themeFillShade="F2"/>
      </w:pPr>
      <w:bookmarkStart w:id="38" w:name="_f7596e0ebc44f03f7ef722f85a5e9f52"/>
      <w:r>
        <w:t>REQ-NFC-ES-307</w:t>
      </w:r>
      <w:bookmarkEnd w:id="38"/>
      <w:r w:rsidR="00AE04B0">
        <w:t xml:space="preserve"> Locking and starting function even without display system</w:t>
      </w:r>
    </w:p>
    <w:p w14:paraId="5149B720" w14:textId="77777777" w:rsidR="001F5E54" w:rsidRDefault="00AE04B0" w:rsidP="001F5E54">
      <w:pPr>
        <w:rPr>
          <w:rFonts w:cs="Arial"/>
        </w:rPr>
      </w:pPr>
      <w:r>
        <w:rPr>
          <w:rFonts w:cs="Arial"/>
        </w:rPr>
        <w:t>The NFC system shall fulfill the unlocking, locking, and vehicle starting functions without depending on communications with, or the operation of, the in-vehicle display system.</w:t>
      </w:r>
    </w:p>
    <w:p w14:paraId="1403178D" w14:textId="77777777" w:rsidR="001861FF" w:rsidRDefault="001861FF" w:rsidP="001F5E54">
      <w:pPr>
        <w:rPr>
          <w:rFonts w:cs="Arial"/>
        </w:rPr>
      </w:pPr>
    </w:p>
    <w:p w14:paraId="55AB364B" w14:textId="77777777" w:rsidR="00196141" w:rsidRDefault="00196141" w:rsidP="00393C96">
      <w:r>
        <w:rPr>
          <w:b/>
          <w:bCs/>
        </w:rPr>
        <w:lastRenderedPageBreak/>
        <w:t xml:space="preserve">Acceptance Criteria: </w:t>
      </w:r>
    </w:p>
    <w:p w14:paraId="244EAC52" w14:textId="77777777" w:rsidR="00D74D83" w:rsidRDefault="00841C2C">
      <w:r>
        <w:t>Enter and Start the vehicle with missing or disconnected Sync module</w:t>
      </w:r>
    </w:p>
    <w:p w14:paraId="79358DCB" w14:textId="77777777" w:rsidR="001861FF" w:rsidRPr="00196141" w:rsidRDefault="001861FF" w:rsidP="00393C96"/>
    <w:p w14:paraId="168D93F1" w14:textId="77777777" w:rsidR="001F5E54" w:rsidRPr="0017445F" w:rsidRDefault="006E25A5" w:rsidP="001F5E54">
      <w:pPr>
        <w:pStyle w:val="RERequirement"/>
        <w:shd w:val="clear" w:color="auto" w:fill="F2F2F2" w:themeFill="background1" w:themeFillShade="F2"/>
      </w:pPr>
      <w:bookmarkStart w:id="39" w:name="_98212b4b6af7624683084f2677f94a49"/>
      <w:r>
        <w:t>REQ-NFC-ES-337</w:t>
      </w:r>
      <w:bookmarkEnd w:id="39"/>
      <w:r w:rsidR="00AE04B0">
        <w:t xml:space="preserve"> NFC key management screen only available while in RUN and motive state</w:t>
      </w:r>
    </w:p>
    <w:p w14:paraId="50714D4E" w14:textId="77777777" w:rsidR="001F5E54" w:rsidRDefault="00AE04B0" w:rsidP="001F5E54">
      <w:pPr>
        <w:rPr>
          <w:rFonts w:cs="Arial"/>
        </w:rPr>
      </w:pPr>
      <w:r>
        <w:rPr>
          <w:rFonts w:cs="Arial"/>
        </w:rPr>
        <w:t xml:space="preserve">The NFC key management screen and its functions shall only be accessible when the ignition state is RUN and motive </w:t>
      </w:r>
      <w:proofErr w:type="gramStart"/>
      <w:r>
        <w:rPr>
          <w:rFonts w:cs="Arial"/>
        </w:rPr>
        <w:t>state..</w:t>
      </w:r>
      <w:proofErr w:type="gramEnd"/>
    </w:p>
    <w:p w14:paraId="25AF917D" w14:textId="77777777" w:rsidR="001861FF" w:rsidRDefault="001861FF" w:rsidP="001F5E54">
      <w:pPr>
        <w:rPr>
          <w:rFonts w:cs="Arial"/>
        </w:rPr>
      </w:pPr>
    </w:p>
    <w:p w14:paraId="5B6D2E51" w14:textId="77777777" w:rsidR="00196141" w:rsidRDefault="00196141" w:rsidP="00393C96">
      <w:r>
        <w:rPr>
          <w:b/>
          <w:bCs/>
        </w:rPr>
        <w:t xml:space="preserve">Acceptance Criteria: </w:t>
      </w:r>
    </w:p>
    <w:p w14:paraId="0696C554" w14:textId="77777777" w:rsidR="00D74D83" w:rsidRDefault="00841C2C">
      <w:r>
        <w:t>NFC Key Management menu is under "Vehicle Settings" menu and accessible only in RUN</w:t>
      </w:r>
    </w:p>
    <w:p w14:paraId="611CCA35" w14:textId="77777777" w:rsidR="001861FF" w:rsidRPr="00196141" w:rsidRDefault="001861FF" w:rsidP="00393C96"/>
    <w:p w14:paraId="7075D5E8" w14:textId="2A4026BA" w:rsidR="00B30468" w:rsidRDefault="00B30468" w:rsidP="00E51257">
      <w:pPr>
        <w:pStyle w:val="VelocityScript"/>
      </w:pPr>
    </w:p>
    <w:p w14:paraId="3D483F11" w14:textId="69A801C0" w:rsidR="008F0D07" w:rsidRDefault="008F0D07" w:rsidP="00CD097E">
      <w:pPr>
        <w:pStyle w:val="Heading1"/>
      </w:pPr>
      <w:bookmarkStart w:id="40" w:name="_Toc58422028"/>
      <w:r>
        <w:lastRenderedPageBreak/>
        <w:t>Operational modes and states</w:t>
      </w:r>
      <w:bookmarkEnd w:id="40"/>
    </w:p>
    <w:p w14:paraId="3F86B40F" w14:textId="22EFD96B" w:rsidR="00C06292" w:rsidRDefault="004F3039" w:rsidP="00C06292">
      <w:pPr>
        <w:pStyle w:val="Heading2"/>
      </w:pPr>
      <w:bookmarkStart w:id="41" w:name="_Toc58422029"/>
      <w:r w:rsidRPr="00574E26">
        <w:t xml:space="preserve">Add NFC key </w:t>
      </w:r>
      <w:proofErr w:type="spellStart"/>
      <w:r w:rsidRPr="00574E26">
        <w:t>InnerSTM</w:t>
      </w:r>
      <w:bookmarkEnd w:id="41"/>
      <w:proofErr w:type="spellEnd"/>
    </w:p>
    <w:p w14:paraId="3F2728B7" w14:textId="77777777" w:rsidR="00C06292" w:rsidRDefault="00C06292" w:rsidP="00C06292"/>
    <w:p w14:paraId="5C51C2EE" w14:textId="77777777" w:rsidR="00C06292" w:rsidRPr="00F96B40" w:rsidRDefault="00C06292" w:rsidP="00C06292">
      <w:pPr>
        <w:jc w:val="center"/>
      </w:pPr>
      <w:r>
        <w:rPr>
          <w:noProof/>
        </w:rPr>
        <w:drawing>
          <wp:inline distT="0" distB="0" distL="0" distR="0" wp14:anchorId="2794CF16" wp14:editId="12D9505E">
            <wp:extent cx="6466205" cy="7281052"/>
            <wp:effectExtent l="0" t="0" r="0" b="0"/>
            <wp:docPr id="15" name="Picture 355014359.jpg" descr="355014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5014359.jpg"/>
                    <pic:cNvPicPr/>
                  </pic:nvPicPr>
                  <pic:blipFill>
                    <a:blip r:embed="rId18" cstate="print"/>
                    <a:stretch>
                      <a:fillRect/>
                    </a:stretch>
                  </pic:blipFill>
                  <pic:spPr>
                    <a:xfrm>
                      <a:off x="0" y="0"/>
                      <a:ext cx="6466205" cy="7281052"/>
                    </a:xfrm>
                    <a:prstGeom prst="rect">
                      <a:avLst/>
                    </a:prstGeom>
                  </pic:spPr>
                </pic:pic>
              </a:graphicData>
            </a:graphic>
          </wp:inline>
        </w:drawing>
      </w:r>
    </w:p>
    <w:p w14:paraId="47B0051E" w14:textId="116F429D" w:rsidR="00C06292" w:rsidRPr="00041150" w:rsidRDefault="00C06292" w:rsidP="00C06292">
      <w:pPr>
        <w:pStyle w:val="Caption"/>
      </w:pPr>
      <w:bookmarkStart w:id="42" w:name="_Toc58422053"/>
      <w:r w:rsidRPr="00041150">
        <w:t xml:space="preserve">Figure </w:t>
      </w:r>
      <w:r>
        <w:rPr>
          <w:noProof/>
        </w:rPr>
        <w:fldChar w:fldCharType="begin"/>
      </w:r>
      <w:r>
        <w:rPr>
          <w:noProof/>
        </w:rPr>
        <w:instrText xml:space="preserve"> SEQ Figure \* ARABIC </w:instrText>
      </w:r>
      <w:r>
        <w:rPr>
          <w:noProof/>
        </w:rPr>
        <w:fldChar w:fldCharType="separate"/>
      </w:r>
      <w:r w:rsidR="00444F50">
        <w:rPr>
          <w:noProof/>
        </w:rPr>
        <w:t>1</w:t>
      </w:r>
      <w:r>
        <w:rPr>
          <w:noProof/>
        </w:rPr>
        <w:fldChar w:fldCharType="end"/>
      </w:r>
      <w:r w:rsidRPr="00041150">
        <w:t xml:space="preserve">: </w:t>
      </w:r>
      <w:r w:rsidRPr="00574E26">
        <w:t xml:space="preserve">Add NFC key </w:t>
      </w:r>
      <w:proofErr w:type="spellStart"/>
      <w:r w:rsidRPr="00574E26">
        <w:t>InnerSTM</w:t>
      </w:r>
      <w:bookmarkEnd w:id="42"/>
      <w:proofErr w:type="spellEnd"/>
    </w:p>
    <w:p w14:paraId="5B06E654" w14:textId="77777777" w:rsidR="00716D8C" w:rsidRDefault="00716D8C" w:rsidP="00C06292"/>
    <w:p w14:paraId="414AEBBE" w14:textId="581F9077" w:rsidR="00716D8C" w:rsidRDefault="00716D8C" w:rsidP="00CB0674">
      <w:pPr>
        <w:pStyle w:val="Heading3"/>
      </w:pPr>
      <w:bookmarkStart w:id="43" w:name="_Toc58422030"/>
      <w:r w:rsidRPr="00574E26">
        <w:lastRenderedPageBreak/>
        <w:t xml:space="preserve">Add NFC key </w:t>
      </w:r>
      <w:proofErr w:type="spellStart"/>
      <w:r w:rsidRPr="00574E26">
        <w:t>InnerSTM</w:t>
      </w:r>
      <w:proofErr w:type="spellEnd"/>
      <w:r>
        <w:t xml:space="preserve"> states</w:t>
      </w:r>
      <w:bookmarkEnd w:id="43"/>
    </w:p>
    <w:p w14:paraId="72C66CDA" w14:textId="77777777" w:rsidR="00716D8C" w:rsidRDefault="00716D8C" w:rsidP="00C06292"/>
    <w:tbl>
      <w:tblPr>
        <w:tblStyle w:val="TableGrid"/>
        <w:tblW w:w="10795" w:type="dxa"/>
        <w:tblInd w:w="0" w:type="dxa"/>
        <w:tblLayout w:type="fixed"/>
        <w:tblCellMar>
          <w:left w:w="115" w:type="dxa"/>
          <w:right w:w="115" w:type="dxa"/>
        </w:tblCellMar>
        <w:tblLook w:val="04A0" w:firstRow="1" w:lastRow="0" w:firstColumn="1" w:lastColumn="0" w:noHBand="0" w:noVBand="1"/>
      </w:tblPr>
      <w:tblGrid>
        <w:gridCol w:w="3325"/>
        <w:gridCol w:w="7470"/>
      </w:tblGrid>
      <w:tr w:rsidR="00FC5298" w14:paraId="23096E2C" w14:textId="77777777" w:rsidTr="00FC5298">
        <w:tc>
          <w:tcPr>
            <w:tcW w:w="3325" w:type="dxa"/>
            <w:shd w:val="clear" w:color="auto" w:fill="D9D9D9" w:themeFill="background1" w:themeFillShade="D9"/>
          </w:tcPr>
          <w:p w14:paraId="083ACADA" w14:textId="77777777" w:rsidR="00FC5298" w:rsidRPr="00091A48" w:rsidRDefault="00FC5298" w:rsidP="00C20662">
            <w:pPr>
              <w:rPr>
                <w:b/>
                <w:sz w:val="18"/>
                <w:szCs w:val="18"/>
              </w:rPr>
            </w:pPr>
            <w:r w:rsidRPr="00091A48">
              <w:rPr>
                <w:b/>
                <w:sz w:val="18"/>
                <w:szCs w:val="18"/>
              </w:rPr>
              <w:t>State</w:t>
            </w:r>
          </w:p>
        </w:tc>
        <w:tc>
          <w:tcPr>
            <w:tcW w:w="7470" w:type="dxa"/>
            <w:shd w:val="clear" w:color="auto" w:fill="D9D9D9" w:themeFill="background1" w:themeFillShade="D9"/>
          </w:tcPr>
          <w:p w14:paraId="4A0E5616" w14:textId="77777777" w:rsidR="00FC5298" w:rsidRPr="00091A48" w:rsidRDefault="00FC5298" w:rsidP="00C20662">
            <w:pPr>
              <w:rPr>
                <w:b/>
                <w:sz w:val="18"/>
                <w:szCs w:val="18"/>
              </w:rPr>
            </w:pPr>
            <w:r w:rsidRPr="00091A48">
              <w:rPr>
                <w:b/>
                <w:sz w:val="18"/>
                <w:szCs w:val="18"/>
              </w:rPr>
              <w:t xml:space="preserve">Requirements Reference </w:t>
            </w:r>
            <w:r w:rsidRPr="00091A48">
              <w:rPr>
                <w:sz w:val="18"/>
                <w:szCs w:val="18"/>
              </w:rPr>
              <w:t>(optional)</w:t>
            </w:r>
          </w:p>
        </w:tc>
      </w:tr>
      <w:tr w:rsidR="00FC5298" w14:paraId="14B5B980" w14:textId="77777777" w:rsidTr="00FC5298">
        <w:tc>
          <w:tcPr>
            <w:tcW w:w="3325" w:type="dxa"/>
          </w:tcPr>
          <w:p w14:paraId="5DC84506" w14:textId="77777777" w:rsidR="00FC5298" w:rsidRPr="00091A48" w:rsidRDefault="00FC5298" w:rsidP="00C20662">
            <w:pPr>
              <w:tabs>
                <w:tab w:val="left" w:pos="960"/>
              </w:tabs>
              <w:rPr>
                <w:sz w:val="18"/>
                <w:szCs w:val="18"/>
              </w:rPr>
            </w:pPr>
            <w:bookmarkStart w:id="44" w:name="_1eeb619651566be4f1bf14e8a74db2ae"/>
            <w:bookmarkEnd w:id="44"/>
          </w:p>
        </w:tc>
        <w:tc>
          <w:tcPr>
            <w:tcW w:w="7470" w:type="dxa"/>
          </w:tcPr>
          <w:p w14:paraId="288630EB" w14:textId="77777777" w:rsidR="00D74D83" w:rsidRDefault="00D74D83"/>
        </w:tc>
      </w:tr>
      <w:tr w:rsidR="00FC5298" w14:paraId="6702D768" w14:textId="77777777" w:rsidTr="00FC5298">
        <w:tc>
          <w:tcPr>
            <w:tcW w:w="3325" w:type="dxa"/>
          </w:tcPr>
          <w:p w14:paraId="3F0F5CCC" w14:textId="77777777" w:rsidR="00FC5298" w:rsidRPr="00091A48" w:rsidRDefault="00FC5298" w:rsidP="00C20662">
            <w:pPr>
              <w:tabs>
                <w:tab w:val="left" w:pos="960"/>
              </w:tabs>
              <w:rPr>
                <w:sz w:val="18"/>
                <w:szCs w:val="18"/>
              </w:rPr>
            </w:pPr>
            <w:bookmarkStart w:id="45" w:name="_b9604bb0b488dd69c3eb0d61049c8707"/>
            <w:r w:rsidRPr="00091A48">
              <w:rPr>
                <w:sz w:val="18"/>
                <w:szCs w:val="18"/>
              </w:rPr>
              <w:t>"Add a Key" - request has been sent</w:t>
            </w:r>
            <w:bookmarkEnd w:id="45"/>
          </w:p>
        </w:tc>
        <w:tc>
          <w:tcPr>
            <w:tcW w:w="7470" w:type="dxa"/>
          </w:tcPr>
          <w:p w14:paraId="1E643206" w14:textId="09674D16"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5ECE3AA" wp14:editId="5BE6CF77">
                  <wp:extent cx="152400" cy="152400"/>
                  <wp:effectExtent l="0" t="0" r="0" b="0"/>
                  <wp:docPr id="17"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0dc73fcb8a33a12bd443ddc553b756b" w:history="1">
              <w:r w:rsidR="00515717">
                <w:rPr>
                  <w:rStyle w:val="Hyperlink"/>
                  <w:sz w:val="18"/>
                  <w:szCs w:val="18"/>
                </w:rPr>
                <w:t>REQ-NFC-ES-205</w:t>
              </w:r>
            </w:hyperlink>
            <w:r w:rsidRPr="00FC5298">
              <w:rPr>
                <w:sz w:val="18"/>
                <w:szCs w:val="18"/>
              </w:rPr>
              <w:t>: Progress Screen: Waiting for Controller Ready</w:t>
            </w:r>
          </w:p>
          <w:p w14:paraId="4B67C524"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0B1F8D9" wp14:editId="06A476E6">
                  <wp:extent cx="152400" cy="152400"/>
                  <wp:effectExtent l="0" t="0" r="0" b="0"/>
                  <wp:docPr id="19"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7a633d7849968261a8acb7334c753686" w:history="1">
              <w:r w:rsidR="00515717">
                <w:rPr>
                  <w:rStyle w:val="Hyperlink"/>
                  <w:sz w:val="18"/>
                  <w:szCs w:val="18"/>
                </w:rPr>
                <w:t>REQ-NFC-ES-218</w:t>
              </w:r>
            </w:hyperlink>
            <w:r w:rsidRPr="00FC5298">
              <w:rPr>
                <w:sz w:val="18"/>
                <w:szCs w:val="18"/>
              </w:rPr>
              <w:t>: Progress Screen: Add Request Sent</w:t>
            </w:r>
          </w:p>
        </w:tc>
      </w:tr>
      <w:tr w:rsidR="00FC5298" w14:paraId="382B378B" w14:textId="77777777" w:rsidTr="00FC5298">
        <w:tc>
          <w:tcPr>
            <w:tcW w:w="3325" w:type="dxa"/>
          </w:tcPr>
          <w:p w14:paraId="730EAF1C" w14:textId="77777777" w:rsidR="00FC5298" w:rsidRPr="00091A48" w:rsidRDefault="00FC5298" w:rsidP="00C20662">
            <w:pPr>
              <w:tabs>
                <w:tab w:val="left" w:pos="960"/>
              </w:tabs>
              <w:rPr>
                <w:sz w:val="18"/>
                <w:szCs w:val="18"/>
              </w:rPr>
            </w:pPr>
            <w:bookmarkStart w:id="46" w:name="_a68fca7b13fd27b8cd2935b7f6c699fe"/>
            <w:r w:rsidRPr="00091A48">
              <w:rPr>
                <w:sz w:val="18"/>
                <w:szCs w:val="18"/>
              </w:rPr>
              <w:t xml:space="preserve">Error - </w:t>
            </w:r>
            <w:proofErr w:type="spellStart"/>
            <w:r w:rsidRPr="00091A48">
              <w:rPr>
                <w:sz w:val="18"/>
                <w:szCs w:val="18"/>
              </w:rPr>
              <w:t>MyKey</w:t>
            </w:r>
            <w:proofErr w:type="spellEnd"/>
            <w:r w:rsidRPr="00091A48">
              <w:rPr>
                <w:sz w:val="18"/>
                <w:szCs w:val="18"/>
              </w:rPr>
              <w:t xml:space="preserve"> can't be used to add/remove NFC keys</w:t>
            </w:r>
            <w:bookmarkEnd w:id="46"/>
          </w:p>
        </w:tc>
        <w:tc>
          <w:tcPr>
            <w:tcW w:w="7470" w:type="dxa"/>
          </w:tcPr>
          <w:p w14:paraId="1560A874"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E7215C4" wp14:editId="29B9F398">
                  <wp:extent cx="152400" cy="152400"/>
                  <wp:effectExtent l="0" t="0" r="0" b="0"/>
                  <wp:docPr id="2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2861a1bc3b70e07b60de7db6da03d61" w:history="1">
              <w:r w:rsidR="00515717">
                <w:rPr>
                  <w:rStyle w:val="Hyperlink"/>
                  <w:sz w:val="18"/>
                  <w:szCs w:val="18"/>
                </w:rPr>
                <w:t>REQ-NFC-ES-175</w:t>
              </w:r>
            </w:hyperlink>
            <w:r w:rsidRPr="00FC5298">
              <w:rPr>
                <w:sz w:val="18"/>
                <w:szCs w:val="18"/>
              </w:rPr>
              <w:t xml:space="preserve">: Error Screen: Attempting to add or delete a key when </w:t>
            </w:r>
            <w:proofErr w:type="spellStart"/>
            <w:r w:rsidRPr="00FC5298">
              <w:rPr>
                <w:sz w:val="18"/>
                <w:szCs w:val="18"/>
              </w:rPr>
              <w:t>MyKey</w:t>
            </w:r>
            <w:proofErr w:type="spellEnd"/>
            <w:r w:rsidRPr="00FC5298">
              <w:rPr>
                <w:sz w:val="18"/>
                <w:szCs w:val="18"/>
              </w:rPr>
              <w:t xml:space="preserve"> restrictions are active</w:t>
            </w:r>
          </w:p>
        </w:tc>
      </w:tr>
      <w:tr w:rsidR="00FC5298" w14:paraId="6486A5EB" w14:textId="77777777" w:rsidTr="00FC5298">
        <w:tc>
          <w:tcPr>
            <w:tcW w:w="3325" w:type="dxa"/>
          </w:tcPr>
          <w:p w14:paraId="6CFE9B52" w14:textId="77777777" w:rsidR="00FC5298" w:rsidRPr="00091A48" w:rsidRDefault="00FC5298" w:rsidP="00C20662">
            <w:pPr>
              <w:tabs>
                <w:tab w:val="left" w:pos="960"/>
              </w:tabs>
              <w:rPr>
                <w:sz w:val="18"/>
                <w:szCs w:val="18"/>
              </w:rPr>
            </w:pPr>
            <w:bookmarkStart w:id="47" w:name="_167cd9367911a0088f994eb9ae36cf8a"/>
            <w:r w:rsidRPr="00091A48">
              <w:rPr>
                <w:sz w:val="18"/>
                <w:szCs w:val="18"/>
              </w:rPr>
              <w:t>Error - no network connectivity</w:t>
            </w:r>
            <w:bookmarkEnd w:id="47"/>
          </w:p>
        </w:tc>
        <w:tc>
          <w:tcPr>
            <w:tcW w:w="7470" w:type="dxa"/>
          </w:tcPr>
          <w:p w14:paraId="7E999218"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DC2DD91" wp14:editId="17BAEB3B">
                  <wp:extent cx="152400" cy="152400"/>
                  <wp:effectExtent l="0" t="0" r="0" b="0"/>
                  <wp:docPr id="2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62c3cc488fd850b001dcc587679bbe59" w:history="1">
              <w:r w:rsidR="00515717">
                <w:rPr>
                  <w:rStyle w:val="Hyperlink"/>
                  <w:sz w:val="18"/>
                  <w:szCs w:val="18"/>
                </w:rPr>
                <w:t>REQ-NFC-ES-178</w:t>
              </w:r>
            </w:hyperlink>
            <w:r w:rsidRPr="00FC5298">
              <w:rPr>
                <w:sz w:val="18"/>
                <w:szCs w:val="18"/>
              </w:rPr>
              <w:t>: Error Screen: Attempting to Add or Delete Keys When There Is No Network Connectivity</w:t>
            </w:r>
          </w:p>
        </w:tc>
      </w:tr>
      <w:tr w:rsidR="00FC5298" w14:paraId="46CDBC36" w14:textId="77777777" w:rsidTr="00FC5298">
        <w:tc>
          <w:tcPr>
            <w:tcW w:w="3325" w:type="dxa"/>
          </w:tcPr>
          <w:p w14:paraId="1C980450" w14:textId="77777777" w:rsidR="00FC5298" w:rsidRPr="00091A48" w:rsidRDefault="00FC5298" w:rsidP="00C20662">
            <w:pPr>
              <w:tabs>
                <w:tab w:val="left" w:pos="960"/>
              </w:tabs>
              <w:rPr>
                <w:sz w:val="18"/>
                <w:szCs w:val="18"/>
              </w:rPr>
            </w:pPr>
            <w:bookmarkStart w:id="48" w:name="_e46bc8b75a06bb04f9f558bd73aee760"/>
            <w:r w:rsidRPr="00091A48">
              <w:rPr>
                <w:sz w:val="18"/>
                <w:szCs w:val="18"/>
              </w:rPr>
              <w:t>Error - not enough room in NFC system</w:t>
            </w:r>
            <w:bookmarkEnd w:id="48"/>
          </w:p>
        </w:tc>
        <w:tc>
          <w:tcPr>
            <w:tcW w:w="7470" w:type="dxa"/>
          </w:tcPr>
          <w:p w14:paraId="0EEA1FA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8DEEAF5" wp14:editId="1AE89F82">
                  <wp:extent cx="152400" cy="152400"/>
                  <wp:effectExtent l="0" t="0" r="0" b="0"/>
                  <wp:docPr id="2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6c86a715b21f5bb7b9bf89769c84007a" w:history="1">
              <w:r w:rsidR="00515717">
                <w:rPr>
                  <w:rStyle w:val="Hyperlink"/>
                  <w:sz w:val="18"/>
                  <w:szCs w:val="18"/>
                </w:rPr>
                <w:t>REQ-NFC-ES-176</w:t>
              </w:r>
            </w:hyperlink>
            <w:r w:rsidRPr="00FC5298">
              <w:rPr>
                <w:sz w:val="18"/>
                <w:szCs w:val="18"/>
              </w:rPr>
              <w:t>: Error Screen: Selecting "Add a Key" Button When Key Storage is Full</w:t>
            </w:r>
          </w:p>
        </w:tc>
      </w:tr>
      <w:tr w:rsidR="00FC5298" w14:paraId="1998FA61" w14:textId="77777777" w:rsidTr="00FC5298">
        <w:tc>
          <w:tcPr>
            <w:tcW w:w="3325" w:type="dxa"/>
          </w:tcPr>
          <w:p w14:paraId="5DBA3C55" w14:textId="77777777" w:rsidR="00FC5298" w:rsidRPr="00091A48" w:rsidRDefault="00FC5298" w:rsidP="00C20662">
            <w:pPr>
              <w:tabs>
                <w:tab w:val="left" w:pos="960"/>
              </w:tabs>
              <w:rPr>
                <w:sz w:val="18"/>
                <w:szCs w:val="18"/>
              </w:rPr>
            </w:pPr>
            <w:bookmarkStart w:id="49" w:name="_18bab16c6bbbde561e5bc63f06f5518b"/>
            <w:r w:rsidRPr="00091A48">
              <w:rPr>
                <w:sz w:val="18"/>
                <w:szCs w:val="18"/>
              </w:rPr>
              <w:t>Error - other/unknown</w:t>
            </w:r>
            <w:bookmarkEnd w:id="49"/>
          </w:p>
        </w:tc>
        <w:tc>
          <w:tcPr>
            <w:tcW w:w="7470" w:type="dxa"/>
          </w:tcPr>
          <w:p w14:paraId="4CA9651D"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93C0448" wp14:editId="3E7D37FD">
                  <wp:extent cx="152400" cy="152400"/>
                  <wp:effectExtent l="0" t="0" r="0" b="0"/>
                  <wp:docPr id="2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267cb04799d1cc0879759c290c5e194" w:history="1">
              <w:r w:rsidR="00515717">
                <w:rPr>
                  <w:rStyle w:val="Hyperlink"/>
                  <w:sz w:val="18"/>
                  <w:szCs w:val="18"/>
                </w:rPr>
                <w:t>REQ-NFC-ES-347</w:t>
              </w:r>
            </w:hyperlink>
            <w:r w:rsidRPr="00FC5298">
              <w:rPr>
                <w:sz w:val="18"/>
                <w:szCs w:val="18"/>
              </w:rPr>
              <w:t>: Error Screen: Other Error during NFC Card Add</w:t>
            </w:r>
          </w:p>
        </w:tc>
      </w:tr>
      <w:tr w:rsidR="00FC5298" w14:paraId="2470DABA" w14:textId="77777777" w:rsidTr="00FC5298">
        <w:tc>
          <w:tcPr>
            <w:tcW w:w="3325" w:type="dxa"/>
          </w:tcPr>
          <w:p w14:paraId="1CCA23D9" w14:textId="77777777" w:rsidR="00FC5298" w:rsidRPr="00091A48" w:rsidRDefault="00FC5298" w:rsidP="00C20662">
            <w:pPr>
              <w:tabs>
                <w:tab w:val="left" w:pos="960"/>
              </w:tabs>
              <w:rPr>
                <w:sz w:val="18"/>
                <w:szCs w:val="18"/>
              </w:rPr>
            </w:pPr>
            <w:bookmarkStart w:id="50" w:name="_f00c18b878b0bf586648c43f5b8c9bcd"/>
            <w:r w:rsidRPr="00091A48">
              <w:rPr>
                <w:sz w:val="18"/>
                <w:szCs w:val="18"/>
              </w:rPr>
              <w:t>Message - key add already pending</w:t>
            </w:r>
            <w:bookmarkEnd w:id="50"/>
          </w:p>
        </w:tc>
        <w:tc>
          <w:tcPr>
            <w:tcW w:w="7470" w:type="dxa"/>
          </w:tcPr>
          <w:p w14:paraId="11CDEFB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4D9CC16" wp14:editId="12774668">
                  <wp:extent cx="152400" cy="152400"/>
                  <wp:effectExtent l="0" t="0" r="0" b="0"/>
                  <wp:docPr id="3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cca17bf3856591b2a35e08f3e6d37e3" w:history="1">
              <w:r w:rsidR="00515717">
                <w:rPr>
                  <w:rStyle w:val="Hyperlink"/>
                  <w:sz w:val="18"/>
                  <w:szCs w:val="18"/>
                </w:rPr>
                <w:t>REQ-NFC-ES-346</w:t>
              </w:r>
            </w:hyperlink>
            <w:r w:rsidRPr="00FC5298">
              <w:rPr>
                <w:sz w:val="18"/>
                <w:szCs w:val="18"/>
              </w:rPr>
              <w:t>: Error Screen: NFC Card Already Has Pending Request</w:t>
            </w:r>
          </w:p>
        </w:tc>
      </w:tr>
      <w:tr w:rsidR="00FC5298" w14:paraId="1F41AC0B" w14:textId="77777777" w:rsidTr="00FC5298">
        <w:tc>
          <w:tcPr>
            <w:tcW w:w="3325" w:type="dxa"/>
          </w:tcPr>
          <w:p w14:paraId="1883D65B" w14:textId="77777777" w:rsidR="00FC5298" w:rsidRPr="00091A48" w:rsidRDefault="00FC5298" w:rsidP="00C20662">
            <w:pPr>
              <w:tabs>
                <w:tab w:val="left" w:pos="960"/>
              </w:tabs>
              <w:rPr>
                <w:sz w:val="18"/>
                <w:szCs w:val="18"/>
              </w:rPr>
            </w:pPr>
            <w:bookmarkStart w:id="51" w:name="_de16d2aab2ac111dbd7f23c162519688"/>
            <w:r w:rsidRPr="00091A48">
              <w:rPr>
                <w:sz w:val="18"/>
                <w:szCs w:val="18"/>
              </w:rPr>
              <w:t>Message - key is already paired with vehicle</w:t>
            </w:r>
            <w:bookmarkEnd w:id="51"/>
          </w:p>
        </w:tc>
        <w:tc>
          <w:tcPr>
            <w:tcW w:w="7470" w:type="dxa"/>
          </w:tcPr>
          <w:p w14:paraId="14C3312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4D4B22A" wp14:editId="6EC3B971">
                  <wp:extent cx="152400" cy="152400"/>
                  <wp:effectExtent l="0" t="0" r="0" b="0"/>
                  <wp:docPr id="3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206c7614dc890f4bc1a1337d522529c4" w:history="1">
              <w:r w:rsidR="00515717">
                <w:rPr>
                  <w:rStyle w:val="Hyperlink"/>
                  <w:sz w:val="18"/>
                  <w:szCs w:val="18"/>
                </w:rPr>
                <w:t>REQ-NFC-ES-174</w:t>
              </w:r>
            </w:hyperlink>
            <w:r w:rsidRPr="00FC5298">
              <w:rPr>
                <w:sz w:val="18"/>
                <w:szCs w:val="18"/>
              </w:rPr>
              <w:t xml:space="preserve">: Error Screen: Scanning an Existing NFC Card </w:t>
            </w:r>
          </w:p>
        </w:tc>
      </w:tr>
      <w:tr w:rsidR="00FC5298" w14:paraId="1FC06A2D" w14:textId="77777777" w:rsidTr="00FC5298">
        <w:tc>
          <w:tcPr>
            <w:tcW w:w="3325" w:type="dxa"/>
          </w:tcPr>
          <w:p w14:paraId="3571D3AD" w14:textId="77777777" w:rsidR="00FC5298" w:rsidRPr="00091A48" w:rsidRDefault="00FC5298" w:rsidP="00C20662">
            <w:pPr>
              <w:tabs>
                <w:tab w:val="left" w:pos="960"/>
              </w:tabs>
              <w:rPr>
                <w:sz w:val="18"/>
                <w:szCs w:val="18"/>
              </w:rPr>
            </w:pPr>
            <w:bookmarkStart w:id="52" w:name="_c16bc3917b60fe0015b21b6a7ccbd296"/>
            <w:r w:rsidRPr="00091A48">
              <w:rPr>
                <w:sz w:val="18"/>
                <w:szCs w:val="18"/>
              </w:rPr>
              <w:t>Message - timeout</w:t>
            </w:r>
            <w:bookmarkEnd w:id="52"/>
          </w:p>
        </w:tc>
        <w:tc>
          <w:tcPr>
            <w:tcW w:w="7470" w:type="dxa"/>
          </w:tcPr>
          <w:p w14:paraId="6AD257BB"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5AE0921" wp14:editId="60A1122D">
                  <wp:extent cx="152400" cy="152400"/>
                  <wp:effectExtent l="0" t="0" r="0" b="0"/>
                  <wp:docPr id="3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3f4e7b01b2357b07a5dfac107643441" w:history="1">
              <w:r w:rsidR="00515717">
                <w:rPr>
                  <w:rStyle w:val="Hyperlink"/>
                  <w:sz w:val="18"/>
                  <w:szCs w:val="18"/>
                </w:rPr>
                <w:t>REQ-NFC-ES-349</w:t>
              </w:r>
            </w:hyperlink>
            <w:r w:rsidRPr="00FC5298">
              <w:rPr>
                <w:sz w:val="18"/>
                <w:szCs w:val="18"/>
              </w:rPr>
              <w:t>: Error Screen: Timeout Waiting for NFC Card Scan</w:t>
            </w:r>
          </w:p>
          <w:p w14:paraId="227C9081"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E43245D" wp14:editId="10D6B95D">
                  <wp:extent cx="152400" cy="152400"/>
                  <wp:effectExtent l="0" t="0" r="0" b="0"/>
                  <wp:docPr id="3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169f2a55c17ffee96a41dfbc81bb98a" w:history="1">
              <w:r w:rsidR="00515717">
                <w:rPr>
                  <w:rStyle w:val="Hyperlink"/>
                  <w:sz w:val="18"/>
                  <w:szCs w:val="18"/>
                </w:rPr>
                <w:t>REQ-NFC-ES-350</w:t>
              </w:r>
            </w:hyperlink>
            <w:r w:rsidRPr="00FC5298">
              <w:rPr>
                <w:sz w:val="18"/>
                <w:szCs w:val="18"/>
              </w:rPr>
              <w:t>: Error Screen: Timeout Waiting for NFC Card Scan - Actions</w:t>
            </w:r>
          </w:p>
        </w:tc>
      </w:tr>
      <w:tr w:rsidR="00FC5298" w14:paraId="2E9A7D8F" w14:textId="77777777" w:rsidTr="00FC5298">
        <w:tc>
          <w:tcPr>
            <w:tcW w:w="3325" w:type="dxa"/>
          </w:tcPr>
          <w:p w14:paraId="33B5F480" w14:textId="77777777" w:rsidR="00FC5298" w:rsidRPr="00091A48" w:rsidRDefault="00FC5298" w:rsidP="00C20662">
            <w:pPr>
              <w:tabs>
                <w:tab w:val="left" w:pos="960"/>
              </w:tabs>
              <w:rPr>
                <w:sz w:val="18"/>
                <w:szCs w:val="18"/>
              </w:rPr>
            </w:pPr>
            <w:bookmarkStart w:id="53" w:name="_fb1e977986c8d52ce5b5f0fa622770c5"/>
            <w:r w:rsidRPr="00091A48">
              <w:rPr>
                <w:sz w:val="18"/>
                <w:szCs w:val="18"/>
              </w:rPr>
              <w:t>Prompt for Friendly Name</w:t>
            </w:r>
            <w:bookmarkEnd w:id="53"/>
          </w:p>
        </w:tc>
        <w:tc>
          <w:tcPr>
            <w:tcW w:w="7470" w:type="dxa"/>
          </w:tcPr>
          <w:p w14:paraId="6671962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891D365" wp14:editId="2D677C6B">
                  <wp:extent cx="152400" cy="152400"/>
                  <wp:effectExtent l="0" t="0" r="0" b="0"/>
                  <wp:docPr id="3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8868779d74df8b44c0bb2acd094286cc" w:history="1">
              <w:r w:rsidR="00515717">
                <w:rPr>
                  <w:rStyle w:val="Hyperlink"/>
                  <w:sz w:val="18"/>
                  <w:szCs w:val="18"/>
                </w:rPr>
                <w:t>REQ-NFC-ES-204</w:t>
              </w:r>
            </w:hyperlink>
            <w:r w:rsidRPr="00FC5298">
              <w:rPr>
                <w:sz w:val="18"/>
                <w:szCs w:val="18"/>
              </w:rPr>
              <w:t>: Prompt Screen: Naming a New NFC Card</w:t>
            </w:r>
          </w:p>
        </w:tc>
      </w:tr>
      <w:tr w:rsidR="00FC5298" w14:paraId="10132B30" w14:textId="77777777" w:rsidTr="00FC5298">
        <w:tc>
          <w:tcPr>
            <w:tcW w:w="3325" w:type="dxa"/>
          </w:tcPr>
          <w:p w14:paraId="77CFA88B" w14:textId="77777777" w:rsidR="00FC5298" w:rsidRPr="00091A48" w:rsidRDefault="00FC5298" w:rsidP="00C20662">
            <w:pPr>
              <w:tabs>
                <w:tab w:val="left" w:pos="960"/>
              </w:tabs>
              <w:rPr>
                <w:sz w:val="18"/>
                <w:szCs w:val="18"/>
              </w:rPr>
            </w:pPr>
            <w:bookmarkStart w:id="54" w:name="_8256a2465e77f530a20e36e04af37f34"/>
            <w:r w:rsidRPr="00091A48">
              <w:rPr>
                <w:sz w:val="18"/>
                <w:szCs w:val="18"/>
              </w:rPr>
              <w:t>Prompt for NFC card scan</w:t>
            </w:r>
            <w:bookmarkEnd w:id="54"/>
          </w:p>
        </w:tc>
        <w:tc>
          <w:tcPr>
            <w:tcW w:w="7470" w:type="dxa"/>
          </w:tcPr>
          <w:p w14:paraId="7481D547"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61CED95" wp14:editId="4ED36FBA">
                  <wp:extent cx="152400" cy="152400"/>
                  <wp:effectExtent l="0" t="0" r="0" b="0"/>
                  <wp:docPr id="4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0dc73fcb8a33a12bd443ddc553b756b" w:history="1">
              <w:r w:rsidR="00515717">
                <w:rPr>
                  <w:rStyle w:val="Hyperlink"/>
                  <w:sz w:val="18"/>
                  <w:szCs w:val="18"/>
                </w:rPr>
                <w:t>REQ-NFC-ES-205</w:t>
              </w:r>
            </w:hyperlink>
            <w:r w:rsidRPr="00FC5298">
              <w:rPr>
                <w:sz w:val="18"/>
                <w:szCs w:val="18"/>
              </w:rPr>
              <w:t>: Progress Screen: Waiting for Controller Ready</w:t>
            </w:r>
          </w:p>
          <w:p w14:paraId="33DFFD81"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072237D" wp14:editId="55C841FC">
                  <wp:extent cx="152400" cy="152400"/>
                  <wp:effectExtent l="0" t="0" r="0" b="0"/>
                  <wp:docPr id="4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ea26bf20badf299aafbd602688ce7a6" w:history="1">
              <w:r w:rsidR="00515717">
                <w:rPr>
                  <w:rStyle w:val="Hyperlink"/>
                  <w:sz w:val="18"/>
                  <w:szCs w:val="18"/>
                </w:rPr>
                <w:t>REQ-NFC-ES-206</w:t>
              </w:r>
            </w:hyperlink>
            <w:r w:rsidRPr="00FC5298">
              <w:rPr>
                <w:sz w:val="18"/>
                <w:szCs w:val="18"/>
              </w:rPr>
              <w:t>: Prompt Screen: Prompt for NFC Card Scan</w:t>
            </w:r>
          </w:p>
          <w:p w14:paraId="330D0951"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E9836A3" wp14:editId="3075001B">
                  <wp:extent cx="152400" cy="152400"/>
                  <wp:effectExtent l="0" t="0" r="0" b="0"/>
                  <wp:docPr id="4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7a633d7849968261a8acb7334c753686" w:history="1">
              <w:r w:rsidR="00515717">
                <w:rPr>
                  <w:rStyle w:val="Hyperlink"/>
                  <w:sz w:val="18"/>
                  <w:szCs w:val="18"/>
                </w:rPr>
                <w:t>REQ-NFC-ES-218</w:t>
              </w:r>
            </w:hyperlink>
            <w:r w:rsidRPr="00FC5298">
              <w:rPr>
                <w:sz w:val="18"/>
                <w:szCs w:val="18"/>
              </w:rPr>
              <w:t>: Progress Screen: Add Request Sent</w:t>
            </w:r>
          </w:p>
          <w:p w14:paraId="162B3EE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391CD13" wp14:editId="5B750D65">
                  <wp:extent cx="152400" cy="152400"/>
                  <wp:effectExtent l="0" t="0" r="0" b="0"/>
                  <wp:docPr id="4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cca17bf3856591b2a35e08f3e6d37e3" w:history="1">
              <w:r w:rsidR="00515717">
                <w:rPr>
                  <w:rStyle w:val="Hyperlink"/>
                  <w:sz w:val="18"/>
                  <w:szCs w:val="18"/>
                </w:rPr>
                <w:t>REQ-NFC-ES-346</w:t>
              </w:r>
            </w:hyperlink>
            <w:r w:rsidRPr="00FC5298">
              <w:rPr>
                <w:sz w:val="18"/>
                <w:szCs w:val="18"/>
              </w:rPr>
              <w:t>: Error Screen: NFC Card Already Has Pending Request</w:t>
            </w:r>
          </w:p>
          <w:p w14:paraId="1418A233"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48FBE13" wp14:editId="097BA557">
                  <wp:extent cx="152400" cy="152400"/>
                  <wp:effectExtent l="0" t="0" r="0" b="0"/>
                  <wp:docPr id="4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de29ec3f675495200c30d9be22a0795" w:history="1">
              <w:r w:rsidR="00515717">
                <w:rPr>
                  <w:rStyle w:val="Hyperlink"/>
                  <w:sz w:val="18"/>
                  <w:szCs w:val="18"/>
                </w:rPr>
                <w:t>REQ-NFC-ES-348</w:t>
              </w:r>
            </w:hyperlink>
            <w:r w:rsidRPr="00FC5298">
              <w:rPr>
                <w:sz w:val="18"/>
                <w:szCs w:val="18"/>
              </w:rPr>
              <w:t>: Prompt Screen: Prompt for NFC Card Scan - actions</w:t>
            </w:r>
          </w:p>
        </w:tc>
      </w:tr>
      <w:tr w:rsidR="00FC5298" w14:paraId="3C507B2B" w14:textId="77777777" w:rsidTr="00FC5298">
        <w:tc>
          <w:tcPr>
            <w:tcW w:w="3325" w:type="dxa"/>
          </w:tcPr>
          <w:p w14:paraId="4A6C8DCE" w14:textId="77777777" w:rsidR="00FC5298" w:rsidRPr="00091A48" w:rsidRDefault="00FC5298" w:rsidP="00C20662">
            <w:pPr>
              <w:tabs>
                <w:tab w:val="left" w:pos="960"/>
              </w:tabs>
              <w:rPr>
                <w:sz w:val="18"/>
                <w:szCs w:val="18"/>
              </w:rPr>
            </w:pPr>
            <w:bookmarkStart w:id="55" w:name="_b5f30e8481a3abe6b04efb1bc0492e55"/>
            <w:r w:rsidRPr="00091A48">
              <w:rPr>
                <w:sz w:val="18"/>
                <w:szCs w:val="18"/>
              </w:rPr>
              <w:t>Waiting for NFC Controller</w:t>
            </w:r>
            <w:bookmarkEnd w:id="55"/>
          </w:p>
        </w:tc>
        <w:tc>
          <w:tcPr>
            <w:tcW w:w="7470" w:type="dxa"/>
          </w:tcPr>
          <w:p w14:paraId="4188E89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782A430" wp14:editId="19E1BE60">
                  <wp:extent cx="152400" cy="152400"/>
                  <wp:effectExtent l="0" t="0" r="0" b="0"/>
                  <wp:docPr id="5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de29ec3f675495200c30d9be22a0795" w:history="1">
              <w:r w:rsidR="00515717">
                <w:rPr>
                  <w:rStyle w:val="Hyperlink"/>
                  <w:sz w:val="18"/>
                  <w:szCs w:val="18"/>
                </w:rPr>
                <w:t>REQ-NFC-ES-348</w:t>
              </w:r>
            </w:hyperlink>
            <w:r w:rsidRPr="00FC5298">
              <w:rPr>
                <w:sz w:val="18"/>
                <w:szCs w:val="18"/>
              </w:rPr>
              <w:t>: Prompt Screen: Prompt for NFC Card Scan - actions</w:t>
            </w:r>
          </w:p>
        </w:tc>
      </w:tr>
    </w:tbl>
    <w:p w14:paraId="1A9A3001" w14:textId="43A22963" w:rsidR="00C06292" w:rsidRPr="00041150" w:rsidRDefault="00C06292" w:rsidP="00C06292">
      <w:pPr>
        <w:pStyle w:val="Caption"/>
      </w:pPr>
      <w:bookmarkStart w:id="56" w:name="_Toc58422058"/>
      <w:r w:rsidRPr="00041150">
        <w:t xml:space="preserve">Table </w:t>
      </w:r>
      <w:r>
        <w:rPr>
          <w:noProof/>
        </w:rPr>
        <w:fldChar w:fldCharType="begin"/>
      </w:r>
      <w:r>
        <w:rPr>
          <w:noProof/>
        </w:rPr>
        <w:instrText xml:space="preserve"> SEQ Table \* ARABIC </w:instrText>
      </w:r>
      <w:r>
        <w:rPr>
          <w:noProof/>
        </w:rPr>
        <w:fldChar w:fldCharType="separate"/>
      </w:r>
      <w:r w:rsidR="00444F50">
        <w:rPr>
          <w:noProof/>
        </w:rPr>
        <w:t>1</w:t>
      </w:r>
      <w:r>
        <w:rPr>
          <w:noProof/>
        </w:rPr>
        <w:fldChar w:fldCharType="end"/>
      </w:r>
      <w:r w:rsidRPr="00041150">
        <w:t>: Operation Modes and States</w:t>
      </w:r>
      <w:r>
        <w:t xml:space="preserve"> on </w:t>
      </w:r>
      <w:r w:rsidRPr="00574E26">
        <w:t xml:space="preserve">Add NFC key </w:t>
      </w:r>
      <w:proofErr w:type="spellStart"/>
      <w:r w:rsidRPr="00574E26">
        <w:t>InnerSTM</w:t>
      </w:r>
      <w:bookmarkEnd w:id="56"/>
      <w:proofErr w:type="spellEnd"/>
    </w:p>
    <w:p w14:paraId="5FBD7A85" w14:textId="641C6099" w:rsidR="00C06292" w:rsidRDefault="00C06292" w:rsidP="00C06292">
      <w:pPr>
        <w:pStyle w:val="Caption"/>
      </w:pPr>
    </w:p>
    <w:p w14:paraId="4F228259" w14:textId="77777777" w:rsidR="00D84FEA" w:rsidRDefault="00D84FEA" w:rsidP="00CB0674">
      <w:pPr>
        <w:pStyle w:val="Heading3"/>
      </w:pPr>
      <w:bookmarkStart w:id="57" w:name="_Toc58422031"/>
      <w:r w:rsidRPr="00574E26">
        <w:t xml:space="preserve">Add NFC key </w:t>
      </w:r>
      <w:proofErr w:type="spellStart"/>
      <w:r w:rsidRPr="00574E26">
        <w:t>InnerSTM</w:t>
      </w:r>
      <w:proofErr w:type="spellEnd"/>
      <w:r>
        <w:t xml:space="preserve"> requirements</w:t>
      </w:r>
      <w:bookmarkEnd w:id="57"/>
    </w:p>
    <w:p w14:paraId="7691F9EF" w14:textId="77777777" w:rsidR="001F5E54" w:rsidRPr="0017445F" w:rsidRDefault="006E25A5" w:rsidP="001F5E54">
      <w:pPr>
        <w:pStyle w:val="RERequirement"/>
        <w:shd w:val="clear" w:color="auto" w:fill="F2F2F2" w:themeFill="background1" w:themeFillShade="F2"/>
      </w:pPr>
      <w:bookmarkStart w:id="58" w:name="_206c7614dc890f4bc1a1337d522529c4"/>
      <w:r>
        <w:t>REQ-NFC-ES-174</w:t>
      </w:r>
      <w:bookmarkEnd w:id="58"/>
      <w:r w:rsidR="00AE04B0">
        <w:t xml:space="preserve"> Error Screen: Scanning an Existing NFC Card </w:t>
      </w:r>
    </w:p>
    <w:p w14:paraId="592E3371" w14:textId="77777777" w:rsidR="001F5E54" w:rsidRDefault="00AE04B0" w:rsidP="001F5E54">
      <w:pPr>
        <w:rPr>
          <w:rFonts w:cs="Arial"/>
        </w:rPr>
      </w:pPr>
      <w:r>
        <w:rPr>
          <w:rFonts w:cs="Arial"/>
        </w:rPr>
        <w:t>If the Display System is displaying the "Prompt for NFC Card Scan" screen and it receives a Card Pairing Status message with the "Controller Status" value set to "Invalid - Already Paired", then the Display System shall show a message indicating that that the card scanned by the user is already paired with the vehicle, and cannot be re-added.</w:t>
      </w:r>
    </w:p>
    <w:p w14:paraId="5C786C5C" w14:textId="77777777" w:rsidR="001F5E54" w:rsidRDefault="001F5E54" w:rsidP="001F5E54">
      <w:pPr>
        <w:rPr>
          <w:rFonts w:cs="Arial"/>
        </w:rPr>
      </w:pPr>
    </w:p>
    <w:p w14:paraId="12E1FE5C" w14:textId="77777777" w:rsidR="001F5E54" w:rsidRDefault="00AE04B0" w:rsidP="001F5E54">
      <w:pPr>
        <w:rPr>
          <w:rFonts w:cs="Arial"/>
        </w:rPr>
      </w:pPr>
      <w:r>
        <w:rPr>
          <w:rFonts w:cs="Arial"/>
        </w:rPr>
        <w:t>Dismissing this message shall cause the Display System to return to the "Prompt for NFC Card Scan" screen.</w:t>
      </w:r>
    </w:p>
    <w:p w14:paraId="02E7C958" w14:textId="77777777" w:rsidR="001861FF" w:rsidRDefault="001861FF" w:rsidP="001F5E54">
      <w:pPr>
        <w:rPr>
          <w:rFonts w:cs="Arial"/>
        </w:rPr>
      </w:pPr>
    </w:p>
    <w:p w14:paraId="244D211D" w14:textId="04693E42" w:rsidR="008F2F56" w:rsidRDefault="008F2F56" w:rsidP="008F2F56">
      <w:pPr>
        <w:rPr>
          <w:rFonts w:cs="Arial"/>
        </w:rPr>
      </w:pPr>
      <w:r w:rsidRPr="008F2F56">
        <w:rPr>
          <w:rFonts w:cs="Arial"/>
          <w:b/>
        </w:rPr>
        <w:t>Rationale</w:t>
      </w:r>
      <w:r>
        <w:rPr>
          <w:rFonts w:cs="Arial"/>
        </w:rPr>
        <w:t xml:space="preserve">: </w:t>
      </w:r>
      <w:r w:rsidRPr="008F2F56">
        <w:rPr>
          <w:rFonts w:cs="Arial"/>
        </w:rPr>
        <w:t xml:space="preserve">This screen informs the user that the scanned NFC card is already paired to the vehicle. </w:t>
      </w:r>
    </w:p>
    <w:p w14:paraId="0219E4B9" w14:textId="77777777" w:rsidR="00170477" w:rsidRPr="008F2F56" w:rsidRDefault="00170477" w:rsidP="008F2F56">
      <w:pPr>
        <w:rPr>
          <w:rFonts w:cs="Arial"/>
        </w:rPr>
      </w:pPr>
    </w:p>
    <w:p w14:paraId="1123F81C" w14:textId="77777777" w:rsidR="00196141" w:rsidRDefault="00196141" w:rsidP="00393C96">
      <w:r>
        <w:rPr>
          <w:b/>
          <w:bCs/>
        </w:rPr>
        <w:t xml:space="preserve">Acceptance Criteria: </w:t>
      </w:r>
    </w:p>
    <w:p w14:paraId="2BF1F410" w14:textId="77777777" w:rsidR="00D74D83" w:rsidRDefault="00841C2C">
      <w:r>
        <w:t xml:space="preserve">Scanning an already-paired NFC card while the display is prompting for a card scan causes a </w:t>
      </w:r>
      <w:proofErr w:type="spellStart"/>
      <w:r>
        <w:t>dismissable</w:t>
      </w:r>
      <w:proofErr w:type="spellEnd"/>
      <w:r>
        <w:t xml:space="preserve"> message to show, with text indicating that the card is already paired</w:t>
      </w:r>
    </w:p>
    <w:p w14:paraId="7C2CC288" w14:textId="77777777" w:rsidR="001861FF" w:rsidRPr="00196141" w:rsidRDefault="001861FF" w:rsidP="00393C96"/>
    <w:p w14:paraId="5C2FC880" w14:textId="77777777" w:rsidR="001F5E54" w:rsidRPr="0017445F" w:rsidRDefault="006E25A5" w:rsidP="001F5E54">
      <w:pPr>
        <w:pStyle w:val="RERequirement"/>
        <w:shd w:val="clear" w:color="auto" w:fill="F2F2F2" w:themeFill="background1" w:themeFillShade="F2"/>
      </w:pPr>
      <w:bookmarkStart w:id="59" w:name="_b2861a1bc3b70e07b60de7db6da03d61"/>
      <w:r>
        <w:t>REQ-NFC-ES-175</w:t>
      </w:r>
      <w:bookmarkEnd w:id="59"/>
      <w:r w:rsidR="00AE04B0">
        <w:t xml:space="preserve"> Error Screen: Attempting to add or delete a key when </w:t>
      </w:r>
      <w:proofErr w:type="spellStart"/>
      <w:r w:rsidR="00AE04B0">
        <w:t>MyKey</w:t>
      </w:r>
      <w:proofErr w:type="spellEnd"/>
      <w:r w:rsidR="00AE04B0">
        <w:t xml:space="preserve"> restrictions are active</w:t>
      </w:r>
    </w:p>
    <w:p w14:paraId="302BC253" w14:textId="77777777" w:rsidR="001F5E54" w:rsidRDefault="00AE04B0" w:rsidP="001F5E54">
      <w:pPr>
        <w:rPr>
          <w:rFonts w:cs="Arial"/>
        </w:rPr>
      </w:pPr>
      <w:r>
        <w:rPr>
          <w:rFonts w:cs="Arial"/>
        </w:rPr>
        <w:t xml:space="preserve">When the key that started the vehicle is a </w:t>
      </w:r>
      <w:proofErr w:type="spellStart"/>
      <w:r>
        <w:rPr>
          <w:rFonts w:cs="Arial"/>
        </w:rPr>
        <w:t>MyKey</w:t>
      </w:r>
      <w:proofErr w:type="spellEnd"/>
      <w:r>
        <w:rPr>
          <w:rFonts w:cs="Arial"/>
        </w:rPr>
        <w:t>, and either of the following occurs:</w:t>
      </w:r>
    </w:p>
    <w:p w14:paraId="19CAAC3E" w14:textId="77777777" w:rsidR="001F5E54" w:rsidRDefault="001F5E54" w:rsidP="001F5E54">
      <w:pPr>
        <w:rPr>
          <w:rFonts w:cs="Arial"/>
        </w:rPr>
      </w:pPr>
    </w:p>
    <w:p w14:paraId="0F3E81F2" w14:textId="77777777" w:rsidR="001F5E54" w:rsidRDefault="00AE04B0" w:rsidP="001F5E54">
      <w:pPr>
        <w:rPr>
          <w:rFonts w:cs="Arial"/>
        </w:rPr>
      </w:pPr>
      <w:r>
        <w:rPr>
          <w:rFonts w:cs="Arial"/>
        </w:rPr>
        <w:t>A user presses the disabled "Add NFC Card" button on the Unified Key Management Screen</w:t>
      </w:r>
    </w:p>
    <w:p w14:paraId="6C0BD5F6" w14:textId="77777777" w:rsidR="001F5E54" w:rsidRDefault="00AE04B0" w:rsidP="001F5E54">
      <w:pPr>
        <w:rPr>
          <w:rFonts w:cs="Arial"/>
        </w:rPr>
      </w:pPr>
      <w:r>
        <w:rPr>
          <w:rFonts w:cs="Arial"/>
        </w:rPr>
        <w:t>A user presses the disabled "Remove NFC Card" button (or equivalent) on the Unified Key Management Screen or a key info screen</w:t>
      </w:r>
    </w:p>
    <w:p w14:paraId="1D1C2F49" w14:textId="77777777" w:rsidR="001F5E54" w:rsidRDefault="001F5E54" w:rsidP="001F5E54">
      <w:pPr>
        <w:rPr>
          <w:rFonts w:cs="Arial"/>
        </w:rPr>
      </w:pPr>
    </w:p>
    <w:p w14:paraId="5D4ED32B" w14:textId="77777777" w:rsidR="001F5E54" w:rsidRDefault="00AE04B0" w:rsidP="001F5E54">
      <w:pPr>
        <w:rPr>
          <w:rFonts w:cs="Arial"/>
        </w:rPr>
      </w:pPr>
      <w:r>
        <w:rPr>
          <w:rFonts w:cs="Arial"/>
        </w:rPr>
        <w:t xml:space="preserve">the Display System shall display a message indicating that NFC card pairings and </w:t>
      </w:r>
      <w:proofErr w:type="spellStart"/>
      <w:r>
        <w:rPr>
          <w:rFonts w:cs="Arial"/>
        </w:rPr>
        <w:t>unpairings</w:t>
      </w:r>
      <w:proofErr w:type="spellEnd"/>
      <w:r>
        <w:rPr>
          <w:rFonts w:cs="Arial"/>
        </w:rPr>
        <w:t xml:space="preserve"> are not allowed while </w:t>
      </w:r>
      <w:proofErr w:type="spellStart"/>
      <w:r>
        <w:rPr>
          <w:rFonts w:cs="Arial"/>
        </w:rPr>
        <w:t>MyKey</w:t>
      </w:r>
      <w:proofErr w:type="spellEnd"/>
      <w:r>
        <w:rPr>
          <w:rFonts w:cs="Arial"/>
        </w:rPr>
        <w:t xml:space="preserve"> restrictions are active.</w:t>
      </w:r>
    </w:p>
    <w:p w14:paraId="3407F5AF" w14:textId="77777777" w:rsidR="001F5E54" w:rsidRDefault="001F5E54" w:rsidP="001F5E54">
      <w:pPr>
        <w:rPr>
          <w:rFonts w:cs="Arial"/>
        </w:rPr>
      </w:pPr>
    </w:p>
    <w:p w14:paraId="306904FB" w14:textId="77777777" w:rsidR="001F5E54" w:rsidRDefault="00AE04B0" w:rsidP="001F5E54">
      <w:pPr>
        <w:rPr>
          <w:rFonts w:cs="Arial"/>
        </w:rPr>
      </w:pPr>
      <w:r>
        <w:rPr>
          <w:rFonts w:cs="Arial"/>
        </w:rPr>
        <w:t xml:space="preserve">The message should inform the user that they need to shut off the vehicle and start it with a key that is not a </w:t>
      </w:r>
      <w:proofErr w:type="spellStart"/>
      <w:r>
        <w:rPr>
          <w:rFonts w:cs="Arial"/>
        </w:rPr>
        <w:t>MyKey</w:t>
      </w:r>
      <w:proofErr w:type="spellEnd"/>
      <w:r>
        <w:rPr>
          <w:rFonts w:cs="Arial"/>
        </w:rPr>
        <w:t xml:space="preserve"> in order to manage NFC card pairings.</w:t>
      </w:r>
    </w:p>
    <w:p w14:paraId="47F0D2D2" w14:textId="77777777" w:rsidR="001F5E54" w:rsidRDefault="001F5E54" w:rsidP="001F5E54">
      <w:pPr>
        <w:rPr>
          <w:rFonts w:cs="Arial"/>
        </w:rPr>
      </w:pPr>
    </w:p>
    <w:p w14:paraId="7CD4A09F" w14:textId="77777777" w:rsidR="001F5E54" w:rsidRDefault="00AE04B0" w:rsidP="001F5E54">
      <w:pPr>
        <w:rPr>
          <w:rFonts w:cs="Arial"/>
        </w:rPr>
      </w:pPr>
      <w:r>
        <w:rPr>
          <w:rFonts w:cs="Arial"/>
        </w:rPr>
        <w:t>Dismissing the message shall return the Display System to the Unified Key Management Screen.</w:t>
      </w:r>
    </w:p>
    <w:p w14:paraId="0422E7E8" w14:textId="77777777" w:rsidR="001861FF" w:rsidRDefault="001861FF" w:rsidP="001F5E54">
      <w:pPr>
        <w:rPr>
          <w:rFonts w:cs="Arial"/>
        </w:rPr>
      </w:pPr>
    </w:p>
    <w:p w14:paraId="4A275160"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This screen informs the user that NFC cards cannot be added to the vehicle when </w:t>
      </w:r>
      <w:proofErr w:type="spellStart"/>
      <w:r w:rsidRPr="008F2F56">
        <w:rPr>
          <w:rFonts w:cs="Arial"/>
        </w:rPr>
        <w:t>MyKey</w:t>
      </w:r>
      <w:proofErr w:type="spellEnd"/>
      <w:r w:rsidRPr="008F2F56">
        <w:rPr>
          <w:rFonts w:cs="Arial"/>
        </w:rPr>
        <w:t xml:space="preserve"> is active.</w:t>
      </w:r>
    </w:p>
    <w:p w14:paraId="61699C26" w14:textId="77777777" w:rsidR="00170477" w:rsidRPr="008F2F56" w:rsidRDefault="00170477" w:rsidP="008F2F56">
      <w:pPr>
        <w:rPr>
          <w:rFonts w:cs="Arial"/>
        </w:rPr>
      </w:pPr>
    </w:p>
    <w:p w14:paraId="2B985A90" w14:textId="77777777" w:rsidR="00196141" w:rsidRDefault="00196141" w:rsidP="00393C96">
      <w:r>
        <w:rPr>
          <w:b/>
          <w:bCs/>
        </w:rPr>
        <w:t xml:space="preserve">Acceptance Criteria: </w:t>
      </w:r>
    </w:p>
    <w:p w14:paraId="0ED70A5A" w14:textId="77777777" w:rsidR="00D74D83" w:rsidRDefault="00841C2C">
      <w:r>
        <w:t xml:space="preserve">In-vehicle HMI will grey out "Add a Key" and key delete buttons when </w:t>
      </w:r>
      <w:proofErr w:type="spellStart"/>
      <w:r>
        <w:t>MyKey</w:t>
      </w:r>
      <w:proofErr w:type="spellEnd"/>
      <w:r>
        <w:t xml:space="preserve"> is in use; pressing the disabled buttons causes a message to display</w:t>
      </w:r>
    </w:p>
    <w:p w14:paraId="6AB4CF79" w14:textId="77777777" w:rsidR="001861FF" w:rsidRPr="00196141" w:rsidRDefault="001861FF" w:rsidP="00393C96"/>
    <w:p w14:paraId="35883850" w14:textId="77777777" w:rsidR="001F5E54" w:rsidRPr="0017445F" w:rsidRDefault="006E25A5" w:rsidP="001F5E54">
      <w:pPr>
        <w:pStyle w:val="RERequirement"/>
        <w:shd w:val="clear" w:color="auto" w:fill="F2F2F2" w:themeFill="background1" w:themeFillShade="F2"/>
      </w:pPr>
      <w:bookmarkStart w:id="60" w:name="_6c86a715b21f5bb7b9bf89769c84007a"/>
      <w:r>
        <w:t>REQ-NFC-ES-176</w:t>
      </w:r>
      <w:bookmarkEnd w:id="60"/>
      <w:r w:rsidR="00AE04B0">
        <w:t xml:space="preserve"> Error Screen: Selecting "Add a Key" Button When Key Storage is Full</w:t>
      </w:r>
    </w:p>
    <w:p w14:paraId="45E5295B" w14:textId="77777777" w:rsidR="00D74D83" w:rsidRDefault="00841C2C">
      <w:r>
        <w:t>When either of the following occurs:</w:t>
      </w:r>
    </w:p>
    <w:p w14:paraId="03706F2A" w14:textId="77777777" w:rsidR="00D74D83" w:rsidRDefault="00841C2C" w:rsidP="00181341">
      <w:pPr>
        <w:numPr>
          <w:ilvl w:val="0"/>
          <w:numId w:val="12"/>
        </w:numPr>
      </w:pPr>
      <w:r>
        <w:t>The user presses the "Add NFC Card" button in the Unified Key Management Screen, but the "Additional Key Storage Available" value of the most recently received "NFC Devices List" message is False</w:t>
      </w:r>
    </w:p>
    <w:p w14:paraId="0B654F57" w14:textId="77777777" w:rsidR="00D74D83" w:rsidRDefault="00841C2C" w:rsidP="00181341">
      <w:pPr>
        <w:numPr>
          <w:ilvl w:val="0"/>
          <w:numId w:val="12"/>
        </w:numPr>
      </w:pPr>
      <w:r>
        <w:t>While the Display System is displaying the "Waiting for NFC Controller" or "Prompt for NFC card scan" screens, it receives a "Card Pairing Status" message with the "Controller status" value set to "Fault - No Capacity"</w:t>
      </w:r>
    </w:p>
    <w:p w14:paraId="48A16F1B" w14:textId="77777777" w:rsidR="00D74D83" w:rsidRDefault="00841C2C">
      <w:r>
        <w:t>then the Display System shall display a message to the user indicating that the maximum number of NFC pairings has been reached, and they need to delete some existing pairings if they wish to create another.</w:t>
      </w:r>
    </w:p>
    <w:p w14:paraId="743048FB" w14:textId="77777777" w:rsidR="00D74D83" w:rsidRDefault="00841C2C">
      <w:r>
        <w:t xml:space="preserve"> </w:t>
      </w:r>
    </w:p>
    <w:p w14:paraId="7B6CADC8" w14:textId="77777777" w:rsidR="00D74D83" w:rsidRDefault="00841C2C">
      <w:r>
        <w:t xml:space="preserve">Dismissing this message shall return the user to the Unified Key Management Screen.  </w:t>
      </w:r>
    </w:p>
    <w:p w14:paraId="1353C161" w14:textId="77777777" w:rsidR="001861FF" w:rsidRDefault="001861FF" w:rsidP="001F5E54">
      <w:pPr>
        <w:rPr>
          <w:rFonts w:cs="Arial"/>
        </w:rPr>
      </w:pPr>
    </w:p>
    <w:p w14:paraId="0F2E5320"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informs the user that key storage is full when they attempt to add an NFC card.</w:t>
      </w:r>
    </w:p>
    <w:p w14:paraId="7F379E88" w14:textId="77777777" w:rsidR="00170477" w:rsidRPr="008F2F56" w:rsidRDefault="00170477" w:rsidP="008F2F56">
      <w:pPr>
        <w:rPr>
          <w:rFonts w:cs="Arial"/>
        </w:rPr>
      </w:pPr>
    </w:p>
    <w:p w14:paraId="13C9B22F" w14:textId="77777777" w:rsidR="00196141" w:rsidRDefault="00196141" w:rsidP="00393C96">
      <w:r>
        <w:rPr>
          <w:b/>
          <w:bCs/>
        </w:rPr>
        <w:t xml:space="preserve">Acceptance Criteria: </w:t>
      </w:r>
    </w:p>
    <w:p w14:paraId="3BC56268" w14:textId="77777777" w:rsidR="00D74D83" w:rsidRDefault="00841C2C">
      <w:r>
        <w:t>Pressing Add a Key button within in-vehicle HMI shall not start the key pairing process and display a pop-up indicating not enough room in NFC system (when no key storage is available on NFC system)</w:t>
      </w:r>
    </w:p>
    <w:p w14:paraId="1E5D0580" w14:textId="77777777" w:rsidR="001861FF" w:rsidRPr="00196141" w:rsidRDefault="001861FF" w:rsidP="00393C96"/>
    <w:p w14:paraId="71A8D18B" w14:textId="77777777" w:rsidR="001F5E54" w:rsidRPr="0017445F" w:rsidRDefault="006E25A5" w:rsidP="001F5E54">
      <w:pPr>
        <w:pStyle w:val="RERequirement"/>
        <w:shd w:val="clear" w:color="auto" w:fill="F2F2F2" w:themeFill="background1" w:themeFillShade="F2"/>
      </w:pPr>
      <w:bookmarkStart w:id="61" w:name="_62c3cc488fd850b001dcc587679bbe59"/>
      <w:r>
        <w:t>REQ-NFC-ES-178</w:t>
      </w:r>
      <w:bookmarkEnd w:id="61"/>
      <w:r w:rsidR="00AE04B0">
        <w:t xml:space="preserve"> Error Screen: Attempting to Add or Delete Keys When There Is No Network Connectivity</w:t>
      </w:r>
    </w:p>
    <w:p w14:paraId="747BBDB9" w14:textId="77777777" w:rsidR="00D74D83" w:rsidRDefault="00841C2C">
      <w:r>
        <w:t>When any of the following occurs:</w:t>
      </w:r>
    </w:p>
    <w:p w14:paraId="4A2A68B4" w14:textId="77777777" w:rsidR="00D74D83" w:rsidRDefault="00841C2C" w:rsidP="00181341">
      <w:pPr>
        <w:numPr>
          <w:ilvl w:val="0"/>
          <w:numId w:val="13"/>
        </w:numPr>
      </w:pPr>
      <w:r>
        <w:t>The user presses the "Add NFC Card" button on the Unified Key Management Screen and the vehicle has no network connectivity</w:t>
      </w:r>
    </w:p>
    <w:p w14:paraId="57FF9D07" w14:textId="77777777" w:rsidR="00D74D83" w:rsidRDefault="00841C2C" w:rsidP="00181341">
      <w:pPr>
        <w:numPr>
          <w:ilvl w:val="0"/>
          <w:numId w:val="13"/>
        </w:numPr>
      </w:pPr>
      <w:r>
        <w:t xml:space="preserve">The user presses the "Delete NFC Card" button (or equivalent) on the Unified Key Management Screen or </w:t>
      </w:r>
      <w:proofErr w:type="gramStart"/>
      <w:r>
        <w:t>a</w:t>
      </w:r>
      <w:proofErr w:type="gramEnd"/>
      <w:r>
        <w:t xml:space="preserve"> NFC key info screen</w:t>
      </w:r>
    </w:p>
    <w:p w14:paraId="0437F501" w14:textId="77777777" w:rsidR="00D74D83" w:rsidRDefault="00841C2C" w:rsidP="00181341">
      <w:pPr>
        <w:numPr>
          <w:ilvl w:val="0"/>
          <w:numId w:val="13"/>
        </w:numPr>
      </w:pPr>
      <w:r>
        <w:t>While the HMI is displaying the "Waiting for NFC Controller" screen in the NFC key add or NFC key delete flows, or the "Prompt for NFC card scan" screen in the NFC key add flow, it receives a Card Pairing Status message with the "Controller Status" value == "Fault - No Connectivity"</w:t>
      </w:r>
    </w:p>
    <w:p w14:paraId="71BEEA92" w14:textId="77777777" w:rsidR="00D74D83" w:rsidRDefault="00841C2C">
      <w:r>
        <w:t>then the Display System shall display a message to the user indicating that there is no network connectivity, and NFC cards cannot be added or deleted when there is no network connectivity.</w:t>
      </w:r>
    </w:p>
    <w:p w14:paraId="4439E09E" w14:textId="77777777" w:rsidR="00D74D83" w:rsidRDefault="00841C2C">
      <w:r>
        <w:t xml:space="preserve"> </w:t>
      </w:r>
    </w:p>
    <w:p w14:paraId="7B6AF7B8" w14:textId="77777777" w:rsidR="00D74D83" w:rsidRDefault="00841C2C">
      <w:r>
        <w:t>Dismissing this message shall return a user to the Unified Key Management Screen.</w:t>
      </w:r>
    </w:p>
    <w:p w14:paraId="51AE4461" w14:textId="77777777" w:rsidR="001861FF" w:rsidRDefault="001861FF" w:rsidP="001F5E54">
      <w:pPr>
        <w:rPr>
          <w:rFonts w:cs="Arial"/>
        </w:rPr>
      </w:pPr>
    </w:p>
    <w:p w14:paraId="258224DE"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User guidance when key adds are not allowed</w:t>
      </w:r>
    </w:p>
    <w:p w14:paraId="0CCD1425" w14:textId="77777777" w:rsidR="00170477" w:rsidRPr="008F2F56" w:rsidRDefault="00170477" w:rsidP="008F2F56">
      <w:pPr>
        <w:rPr>
          <w:rFonts w:cs="Arial"/>
        </w:rPr>
      </w:pPr>
    </w:p>
    <w:p w14:paraId="328A8B76" w14:textId="77777777" w:rsidR="00196141" w:rsidRDefault="00196141" w:rsidP="00393C96">
      <w:r>
        <w:rPr>
          <w:b/>
          <w:bCs/>
        </w:rPr>
        <w:t xml:space="preserve">Acceptance Criteria: </w:t>
      </w:r>
    </w:p>
    <w:p w14:paraId="0814F44E" w14:textId="77777777" w:rsidR="00D74D83" w:rsidRDefault="00841C2C">
      <w:r>
        <w:t>Pressing "Add a Key" button or any NFC key delete button within in-vehicle HMI shall not start the key pairing process and display a pop-up indicating vehicle has no connectivity</w:t>
      </w:r>
    </w:p>
    <w:p w14:paraId="26ECFDEC" w14:textId="77777777" w:rsidR="001861FF" w:rsidRPr="00196141" w:rsidRDefault="001861FF" w:rsidP="00393C96"/>
    <w:p w14:paraId="6CD6194E" w14:textId="77777777" w:rsidR="001F5E54" w:rsidRPr="0017445F" w:rsidRDefault="006E25A5" w:rsidP="001F5E54">
      <w:pPr>
        <w:pStyle w:val="RERequirement"/>
        <w:shd w:val="clear" w:color="auto" w:fill="F2F2F2" w:themeFill="background1" w:themeFillShade="F2"/>
      </w:pPr>
      <w:bookmarkStart w:id="62" w:name="_8868779d74df8b44c0bb2acd094286cc"/>
      <w:r>
        <w:t>REQ-NFC-ES-204</w:t>
      </w:r>
      <w:bookmarkEnd w:id="62"/>
      <w:r w:rsidR="00AE04B0">
        <w:t xml:space="preserve"> Prompt Screen: Naming a New NFC Card</w:t>
      </w:r>
    </w:p>
    <w:p w14:paraId="6C95A59E" w14:textId="77777777" w:rsidR="00D74D83" w:rsidRDefault="00841C2C">
      <w:r>
        <w:t xml:space="preserve">When a user presses the "Add a Key" button on the Unified Key Management Screen, and </w:t>
      </w:r>
      <w:proofErr w:type="gramStart"/>
      <w:r>
        <w:t>all of</w:t>
      </w:r>
      <w:proofErr w:type="gramEnd"/>
      <w:r>
        <w:t xml:space="preserve"> the following are true:</w:t>
      </w:r>
    </w:p>
    <w:p w14:paraId="43FF87F9" w14:textId="77777777" w:rsidR="00D74D83" w:rsidRDefault="00841C2C" w:rsidP="00181341">
      <w:pPr>
        <w:numPr>
          <w:ilvl w:val="0"/>
          <w:numId w:val="14"/>
        </w:numPr>
      </w:pPr>
      <w:r>
        <w:t>The vehicle has network connectivity</w:t>
      </w:r>
    </w:p>
    <w:p w14:paraId="3D1032C0" w14:textId="77777777" w:rsidR="00D74D83" w:rsidRDefault="00841C2C" w:rsidP="00181341">
      <w:pPr>
        <w:numPr>
          <w:ilvl w:val="0"/>
          <w:numId w:val="14"/>
        </w:numPr>
      </w:pPr>
      <w:r>
        <w:t>The vehicle's ignition is in RUN</w:t>
      </w:r>
    </w:p>
    <w:p w14:paraId="3177BAAE" w14:textId="77777777" w:rsidR="00D74D83" w:rsidRDefault="00841C2C" w:rsidP="00181341">
      <w:pPr>
        <w:numPr>
          <w:ilvl w:val="0"/>
          <w:numId w:val="14"/>
        </w:numPr>
      </w:pPr>
      <w:r>
        <w:t xml:space="preserve">The key that started the vehicle is not a </w:t>
      </w:r>
      <w:proofErr w:type="spellStart"/>
      <w:r>
        <w:t>MyKey</w:t>
      </w:r>
      <w:proofErr w:type="spellEnd"/>
    </w:p>
    <w:p w14:paraId="59417143" w14:textId="77777777" w:rsidR="00D74D83" w:rsidRDefault="00841C2C" w:rsidP="00181341">
      <w:pPr>
        <w:numPr>
          <w:ilvl w:val="0"/>
          <w:numId w:val="14"/>
        </w:numPr>
      </w:pPr>
      <w:r>
        <w:lastRenderedPageBreak/>
        <w:t>The "NFC Fleet Management Active" configuration parameter of the Center Stack Display System is False</w:t>
      </w:r>
    </w:p>
    <w:p w14:paraId="3EA2FF31" w14:textId="77777777" w:rsidR="00D74D83" w:rsidRDefault="00841C2C">
      <w:r>
        <w:t>then the Display System shall show the "Add a Key - enter friendly name" screen.</w:t>
      </w:r>
    </w:p>
    <w:p w14:paraId="0E24CB34" w14:textId="77777777" w:rsidR="001861FF" w:rsidRDefault="001861FF" w:rsidP="001F5E54">
      <w:pPr>
        <w:rPr>
          <w:rFonts w:cs="Arial"/>
        </w:rPr>
      </w:pPr>
    </w:p>
    <w:p w14:paraId="3494398C"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prompts the user to name the new NFC card during the key add flow.</w:t>
      </w:r>
    </w:p>
    <w:p w14:paraId="3570776B" w14:textId="77777777" w:rsidR="00170477" w:rsidRPr="008F2F56" w:rsidRDefault="00170477" w:rsidP="008F2F56">
      <w:pPr>
        <w:rPr>
          <w:rFonts w:cs="Arial"/>
        </w:rPr>
      </w:pPr>
    </w:p>
    <w:p w14:paraId="36A20941" w14:textId="77777777" w:rsidR="00196141" w:rsidRDefault="00196141" w:rsidP="00393C96">
      <w:r>
        <w:rPr>
          <w:b/>
          <w:bCs/>
        </w:rPr>
        <w:t xml:space="preserve">Acceptance Criteria: </w:t>
      </w:r>
    </w:p>
    <w:p w14:paraId="0149E419" w14:textId="77777777" w:rsidR="00D74D83" w:rsidRDefault="00841C2C">
      <w:r>
        <w:t>Pressing "Add a Key" Button results in HMI showing keyboard appropriate to local language and accepts user input for NFC Device "Friendly Name"</w:t>
      </w:r>
    </w:p>
    <w:p w14:paraId="0AC052A0" w14:textId="77777777" w:rsidR="001861FF" w:rsidRPr="00196141" w:rsidRDefault="001861FF" w:rsidP="00393C96"/>
    <w:p w14:paraId="0F2E78CE" w14:textId="77777777" w:rsidR="001F5E54" w:rsidRPr="0017445F" w:rsidRDefault="006E25A5" w:rsidP="001F5E54">
      <w:pPr>
        <w:pStyle w:val="RERequirement"/>
        <w:shd w:val="clear" w:color="auto" w:fill="F2F2F2" w:themeFill="background1" w:themeFillShade="F2"/>
      </w:pPr>
      <w:bookmarkStart w:id="63" w:name="_b0dc73fcb8a33a12bd443ddc553b756b"/>
      <w:r>
        <w:t>REQ-NFC-ES-205</w:t>
      </w:r>
      <w:bookmarkEnd w:id="63"/>
      <w:r w:rsidR="00AE04B0">
        <w:t xml:space="preserve"> Progress Screen: Waiting for Controller Ready</w:t>
      </w:r>
    </w:p>
    <w:p w14:paraId="04DD2A0E" w14:textId="77777777" w:rsidR="00D74D83" w:rsidRDefault="00841C2C">
      <w:r>
        <w:t>When the HMI is displaying the "Add a Key - enter friendly name" screen and the user presses the "Next" button after entering a valid friendly name, the Display System shall:</w:t>
      </w:r>
    </w:p>
    <w:p w14:paraId="33A30130" w14:textId="77777777" w:rsidR="00D74D83" w:rsidRDefault="00841C2C" w:rsidP="00181341">
      <w:pPr>
        <w:numPr>
          <w:ilvl w:val="0"/>
          <w:numId w:val="15"/>
        </w:numPr>
      </w:pPr>
      <w:r>
        <w:t>Send an "HMI Command Request" message with "Friendly Name" set to the user-entered friendly name, "Requested Command Type" set to "Add Key", and "FESN" null</w:t>
      </w:r>
    </w:p>
    <w:p w14:paraId="0F716313" w14:textId="77777777" w:rsidR="00D74D83" w:rsidRDefault="00841C2C" w:rsidP="00181341">
      <w:pPr>
        <w:numPr>
          <w:ilvl w:val="0"/>
          <w:numId w:val="15"/>
        </w:numPr>
      </w:pPr>
      <w:r>
        <w:t>Display the "Waiting for NFC Controller" screen</w:t>
      </w:r>
    </w:p>
    <w:p w14:paraId="0BF27675" w14:textId="77777777" w:rsidR="001861FF" w:rsidRDefault="001861FF" w:rsidP="001F5E54">
      <w:pPr>
        <w:rPr>
          <w:rFonts w:cs="Arial"/>
        </w:rPr>
      </w:pPr>
    </w:p>
    <w:p w14:paraId="6FB71837"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informs the user of the progress of the key add request.</w:t>
      </w:r>
    </w:p>
    <w:p w14:paraId="5E28F6E5" w14:textId="77777777" w:rsidR="00170477" w:rsidRPr="008F2F56" w:rsidRDefault="00170477" w:rsidP="008F2F56">
      <w:pPr>
        <w:rPr>
          <w:rFonts w:cs="Arial"/>
        </w:rPr>
      </w:pPr>
    </w:p>
    <w:p w14:paraId="649489A1" w14:textId="77777777" w:rsidR="00196141" w:rsidRDefault="00196141" w:rsidP="00393C96">
      <w:r>
        <w:rPr>
          <w:b/>
          <w:bCs/>
        </w:rPr>
        <w:t xml:space="preserve">Acceptance Criteria: </w:t>
      </w:r>
    </w:p>
    <w:p w14:paraId="3170C88B" w14:textId="77777777" w:rsidR="00D74D83" w:rsidRDefault="00841C2C">
      <w:r>
        <w:t xml:space="preserve"> Pressing "Next" button (or equivalent) results in HMI transmitting message to NFAM and switching to "Waiting for </w:t>
      </w:r>
      <w:proofErr w:type="spellStart"/>
      <w:r>
        <w:t>NFCController"screen</w:t>
      </w:r>
      <w:proofErr w:type="spellEnd"/>
    </w:p>
    <w:p w14:paraId="4ECA5B48" w14:textId="77777777" w:rsidR="001861FF" w:rsidRPr="00196141" w:rsidRDefault="001861FF" w:rsidP="00393C96"/>
    <w:p w14:paraId="441CAA61" w14:textId="77777777" w:rsidR="001F5E54" w:rsidRPr="0017445F" w:rsidRDefault="006E25A5" w:rsidP="001F5E54">
      <w:pPr>
        <w:pStyle w:val="RERequirement"/>
        <w:shd w:val="clear" w:color="auto" w:fill="F2F2F2" w:themeFill="background1" w:themeFillShade="F2"/>
      </w:pPr>
      <w:bookmarkStart w:id="64" w:name="_cea26bf20badf299aafbd602688ce7a6"/>
      <w:r>
        <w:t>REQ-NFC-ES-206</w:t>
      </w:r>
      <w:bookmarkEnd w:id="64"/>
      <w:r w:rsidR="00AE04B0">
        <w:t xml:space="preserve"> Prompt Screen: Prompt for NFC Card Scan</w:t>
      </w:r>
    </w:p>
    <w:p w14:paraId="1AC1212F" w14:textId="77777777" w:rsidR="001F5E54" w:rsidRDefault="00AE04B0" w:rsidP="001F5E54">
      <w:pPr>
        <w:rPr>
          <w:rFonts w:cs="Arial"/>
        </w:rPr>
      </w:pPr>
      <w:r>
        <w:rPr>
          <w:rFonts w:cs="Arial"/>
        </w:rPr>
        <w:t>When the Display System is displaying the "Waiting for NFC Controller" screen, and the Display System receives a "Card Pairing Status" message with the "Controller Status" value set to "Waiting for Card Tap", the Display System shall display the "Add a Key" screen - prompt for NFC card" screen.</w:t>
      </w:r>
    </w:p>
    <w:p w14:paraId="7E22C8A9" w14:textId="77777777" w:rsidR="001861FF" w:rsidRDefault="001861FF" w:rsidP="001F5E54">
      <w:pPr>
        <w:rPr>
          <w:rFonts w:cs="Arial"/>
        </w:rPr>
      </w:pPr>
    </w:p>
    <w:p w14:paraId="1778EB4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prompts the user to scan a new NFC card during the key add flow.</w:t>
      </w:r>
    </w:p>
    <w:p w14:paraId="14E64A86" w14:textId="77777777" w:rsidR="00170477" w:rsidRPr="008F2F56" w:rsidRDefault="00170477" w:rsidP="008F2F56">
      <w:pPr>
        <w:rPr>
          <w:rFonts w:cs="Arial"/>
        </w:rPr>
      </w:pPr>
    </w:p>
    <w:p w14:paraId="61C5C0B5" w14:textId="77777777" w:rsidR="00196141" w:rsidRDefault="00196141" w:rsidP="00393C96">
      <w:r>
        <w:rPr>
          <w:b/>
          <w:bCs/>
        </w:rPr>
        <w:t xml:space="preserve">Acceptance Criteria: </w:t>
      </w:r>
    </w:p>
    <w:p w14:paraId="7A7ECB46" w14:textId="77777777" w:rsidR="00D74D83" w:rsidRDefault="00841C2C">
      <w:r>
        <w:t xml:space="preserve">Display transitions from "Waiting"/"Loading" to "Scan NFC </w:t>
      </w:r>
      <w:proofErr w:type="spellStart"/>
      <w:r>
        <w:t>Card"when</w:t>
      </w:r>
      <w:proofErr w:type="spellEnd"/>
      <w:r>
        <w:t xml:space="preserve"> "Card Pairing Status" message is received with "Controller Status"== "Waiting for Card Tap"</w:t>
      </w:r>
    </w:p>
    <w:p w14:paraId="6D492F5E" w14:textId="77777777" w:rsidR="001861FF" w:rsidRPr="00196141" w:rsidRDefault="001861FF" w:rsidP="00393C96"/>
    <w:p w14:paraId="2BAB1B91" w14:textId="77777777" w:rsidR="001F5E54" w:rsidRPr="0017445F" w:rsidRDefault="006E25A5" w:rsidP="001F5E54">
      <w:pPr>
        <w:pStyle w:val="RERequirement"/>
        <w:shd w:val="clear" w:color="auto" w:fill="F2F2F2" w:themeFill="background1" w:themeFillShade="F2"/>
      </w:pPr>
      <w:bookmarkStart w:id="65" w:name="_7a633d7849968261a8acb7334c753686"/>
      <w:r>
        <w:t>REQ-NFC-ES-218</w:t>
      </w:r>
      <w:bookmarkEnd w:id="65"/>
      <w:r w:rsidR="00AE04B0">
        <w:t xml:space="preserve"> Progress Screen: Add Request Sent</w:t>
      </w:r>
    </w:p>
    <w:p w14:paraId="5E4D4B3D" w14:textId="77777777" w:rsidR="00D74D83" w:rsidRDefault="00841C2C">
      <w:r>
        <w:t>When the Display System is displaying the "Prompt for NFC Card Scan" screen of the NFC card add flow, and it receives a "Card Pairing Status" message with the "Controller Status" value set to "Completed - Request Sent", it shall display a message to the user indicating that:</w:t>
      </w:r>
    </w:p>
    <w:p w14:paraId="564C3A87" w14:textId="77777777" w:rsidR="00D74D83" w:rsidRDefault="00D74D83"/>
    <w:p w14:paraId="456E1EF1" w14:textId="77777777" w:rsidR="00D74D83" w:rsidRDefault="00841C2C" w:rsidP="00181341">
      <w:pPr>
        <w:numPr>
          <w:ilvl w:val="0"/>
          <w:numId w:val="16"/>
        </w:numPr>
      </w:pPr>
      <w:r>
        <w:t>The card add request has been sent successfully</w:t>
      </w:r>
    </w:p>
    <w:p w14:paraId="2CA5CB7C" w14:textId="77777777" w:rsidR="00D74D83" w:rsidRDefault="00841C2C" w:rsidP="00181341">
      <w:pPr>
        <w:numPr>
          <w:ilvl w:val="0"/>
          <w:numId w:val="16"/>
        </w:numPr>
      </w:pPr>
      <w:r>
        <w:t>The card cannot be used until the vehicle owner approves the request on their mobile device</w:t>
      </w:r>
    </w:p>
    <w:p w14:paraId="6F7C15E8" w14:textId="77777777" w:rsidR="00D74D83" w:rsidRDefault="00D74D83"/>
    <w:p w14:paraId="06615886" w14:textId="77777777" w:rsidR="001861FF" w:rsidRDefault="001861FF" w:rsidP="001F5E54">
      <w:pPr>
        <w:rPr>
          <w:rFonts w:cs="Arial"/>
        </w:rPr>
      </w:pPr>
    </w:p>
    <w:p w14:paraId="5F8DCE3E" w14:textId="77777777" w:rsidR="00196141" w:rsidRDefault="00196141" w:rsidP="00393C96">
      <w:r>
        <w:rPr>
          <w:b/>
          <w:bCs/>
        </w:rPr>
        <w:t xml:space="preserve">Acceptance Criteria: </w:t>
      </w:r>
      <w:r>
        <w:t>Display changes from card scan prompt to success message when Card Pairing Status message is received as described in requirement</w:t>
      </w:r>
    </w:p>
    <w:p w14:paraId="5E2DF7E3" w14:textId="77777777" w:rsidR="001861FF" w:rsidRPr="00196141" w:rsidRDefault="001861FF" w:rsidP="00393C96"/>
    <w:p w14:paraId="248BB7BA" w14:textId="77777777" w:rsidR="001F5E54" w:rsidRPr="0017445F" w:rsidRDefault="006E25A5" w:rsidP="001F5E54">
      <w:pPr>
        <w:pStyle w:val="RERequirement"/>
        <w:shd w:val="clear" w:color="auto" w:fill="F2F2F2" w:themeFill="background1" w:themeFillShade="F2"/>
      </w:pPr>
      <w:bookmarkStart w:id="66" w:name="_dcca17bf3856591b2a35e08f3e6d37e3"/>
      <w:r>
        <w:t>REQ-NFC-ES-346</w:t>
      </w:r>
      <w:bookmarkEnd w:id="66"/>
      <w:r w:rsidR="00AE04B0">
        <w:t xml:space="preserve"> Error Screen: NFC Card Already Has Pending Request</w:t>
      </w:r>
    </w:p>
    <w:p w14:paraId="1F142281" w14:textId="77777777" w:rsidR="001F5E54" w:rsidRDefault="00AE04B0" w:rsidP="001F5E54">
      <w:pPr>
        <w:rPr>
          <w:rFonts w:cs="Arial"/>
        </w:rPr>
      </w:pPr>
      <w:r>
        <w:rPr>
          <w:rFonts w:cs="Arial"/>
        </w:rPr>
        <w:t>When the Display System is displaying the "Prompt for NFC Card Scan" screen in the NFC card add flow, and it receives a "Card Pairing Status" message with the "Controller Status" value set to "Invalid - Already Pending", it shall display a message to the user indicating that they cannot add the card that was just tapped because it already has an outstanding add request.</w:t>
      </w:r>
    </w:p>
    <w:p w14:paraId="627C70B9" w14:textId="77777777" w:rsidR="001F5E54" w:rsidRDefault="001F5E54" w:rsidP="001F5E54">
      <w:pPr>
        <w:rPr>
          <w:rFonts w:cs="Arial"/>
        </w:rPr>
      </w:pPr>
    </w:p>
    <w:p w14:paraId="5AFD5C72" w14:textId="77777777" w:rsidR="001F5E54" w:rsidRDefault="00AE04B0" w:rsidP="001F5E54">
      <w:pPr>
        <w:rPr>
          <w:rFonts w:cs="Arial"/>
        </w:rPr>
      </w:pPr>
      <w:r>
        <w:rPr>
          <w:rFonts w:cs="Arial"/>
        </w:rPr>
        <w:t>Dismissing this message shall return the Display System to the "Prompt for NFC Card Scan" screen.</w:t>
      </w:r>
    </w:p>
    <w:p w14:paraId="44D06931" w14:textId="77777777" w:rsidR="001861FF" w:rsidRDefault="001861FF" w:rsidP="001F5E54">
      <w:pPr>
        <w:rPr>
          <w:rFonts w:cs="Arial"/>
        </w:rPr>
      </w:pPr>
    </w:p>
    <w:p w14:paraId="0A60463C" w14:textId="77777777" w:rsidR="00196141" w:rsidRDefault="00196141" w:rsidP="00393C96">
      <w:r>
        <w:rPr>
          <w:b/>
          <w:bCs/>
        </w:rPr>
        <w:t xml:space="preserve">Acceptance Criteria: </w:t>
      </w:r>
      <w:r>
        <w:t>Attempting to create an add request for the same card twice in a row causes this message to appear</w:t>
      </w:r>
    </w:p>
    <w:p w14:paraId="2A731F93" w14:textId="77777777" w:rsidR="001861FF" w:rsidRPr="00196141" w:rsidRDefault="001861FF" w:rsidP="00393C96"/>
    <w:p w14:paraId="1D8F1196" w14:textId="77777777" w:rsidR="001F5E54" w:rsidRPr="0017445F" w:rsidRDefault="006E25A5" w:rsidP="001F5E54">
      <w:pPr>
        <w:pStyle w:val="RERequirement"/>
        <w:shd w:val="clear" w:color="auto" w:fill="F2F2F2" w:themeFill="background1" w:themeFillShade="F2"/>
      </w:pPr>
      <w:bookmarkStart w:id="67" w:name="_a267cb04799d1cc0879759c290c5e194"/>
      <w:r>
        <w:lastRenderedPageBreak/>
        <w:t>REQ-NFC-ES-347</w:t>
      </w:r>
      <w:bookmarkEnd w:id="67"/>
      <w:r w:rsidR="00AE04B0">
        <w:t xml:space="preserve"> Error Screen: Other Error during NFC Card Add</w:t>
      </w:r>
    </w:p>
    <w:p w14:paraId="14A27066" w14:textId="77777777" w:rsidR="00D74D83" w:rsidRDefault="00841C2C">
      <w:r>
        <w:t>When any of the following occurs:</w:t>
      </w:r>
    </w:p>
    <w:p w14:paraId="36BEC8C7" w14:textId="77777777" w:rsidR="00D74D83" w:rsidRDefault="00841C2C" w:rsidP="00181341">
      <w:pPr>
        <w:numPr>
          <w:ilvl w:val="0"/>
          <w:numId w:val="17"/>
        </w:numPr>
      </w:pPr>
      <w:r>
        <w:t>While the Display System is displaying the "Waiting for NFC Controller" or "Prompt for NFC Card Scan" screens, it receives a "Card Pairing Status" message with the "Controller Status" value set to "Fault - Other"</w:t>
      </w:r>
    </w:p>
    <w:p w14:paraId="50295E52" w14:textId="77777777" w:rsidR="00D74D83" w:rsidRDefault="00841C2C" w:rsidP="00181341">
      <w:pPr>
        <w:numPr>
          <w:ilvl w:val="0"/>
          <w:numId w:val="17"/>
        </w:numPr>
      </w:pPr>
      <w:r>
        <w:t>More time than the duration specified in the "NFC Card Add NFC Controller Response Timeout" parameter passes after the Display System sends the "HMI Command Request" message during the NFC card add flow</w:t>
      </w:r>
    </w:p>
    <w:p w14:paraId="5E145C6F" w14:textId="77777777" w:rsidR="00D74D83" w:rsidRDefault="00841C2C">
      <w:r>
        <w:t>then the Display System shall display a message to the user indicating that an unknown error has occurred during the NFC card add process and they cannot continue.</w:t>
      </w:r>
    </w:p>
    <w:p w14:paraId="4E2AF6B3" w14:textId="77777777" w:rsidR="00D74D83" w:rsidRDefault="00D74D83"/>
    <w:p w14:paraId="61470BD7" w14:textId="77777777" w:rsidR="00D74D83" w:rsidRDefault="00841C2C">
      <w:r>
        <w:t>Dismissing this message shall return the Display System to the Unified Key Management Screen.</w:t>
      </w:r>
    </w:p>
    <w:p w14:paraId="7D9E16A3" w14:textId="77777777" w:rsidR="001861FF" w:rsidRDefault="001861FF" w:rsidP="001F5E54">
      <w:pPr>
        <w:rPr>
          <w:rFonts w:cs="Arial"/>
        </w:rPr>
      </w:pPr>
    </w:p>
    <w:p w14:paraId="34D75BC2" w14:textId="77777777" w:rsidR="00196141" w:rsidRDefault="00196141" w:rsidP="00393C96">
      <w:r>
        <w:rPr>
          <w:b/>
          <w:bCs/>
        </w:rPr>
        <w:t xml:space="preserve">Acceptance Criteria: </w:t>
      </w:r>
      <w:r>
        <w:t>Attempting to add NFC card while NFC Controller is disconnected causes error message to display after timeout duration</w:t>
      </w:r>
    </w:p>
    <w:p w14:paraId="44E7F4B9" w14:textId="77777777" w:rsidR="001861FF" w:rsidRPr="00196141" w:rsidRDefault="001861FF" w:rsidP="00393C96"/>
    <w:p w14:paraId="11A42F7B" w14:textId="77777777" w:rsidR="001F5E54" w:rsidRPr="0017445F" w:rsidRDefault="006E25A5" w:rsidP="001F5E54">
      <w:pPr>
        <w:pStyle w:val="RERequirement"/>
        <w:shd w:val="clear" w:color="auto" w:fill="F2F2F2" w:themeFill="background1" w:themeFillShade="F2"/>
      </w:pPr>
      <w:bookmarkStart w:id="68" w:name="_bde29ec3f675495200c30d9be22a0795"/>
      <w:r>
        <w:t>REQ-NFC-ES-348</w:t>
      </w:r>
      <w:bookmarkEnd w:id="68"/>
      <w:r w:rsidR="00AE04B0">
        <w:t xml:space="preserve"> Prompt Screen: Prompt for NFC Card Scan - actions</w:t>
      </w:r>
    </w:p>
    <w:p w14:paraId="62BE4617" w14:textId="77777777" w:rsidR="00D74D83" w:rsidRDefault="00841C2C">
      <w:r>
        <w:t>The "Prompt for NFC card scan" and "Waiting for NFC Controller" screens in the NFC card add flow shall have a button or action labeled "Cancel" (or equivalent).</w:t>
      </w:r>
    </w:p>
    <w:p w14:paraId="3893DA57" w14:textId="77777777" w:rsidR="00D74D83" w:rsidRDefault="00D74D83"/>
    <w:p w14:paraId="1B2C0A5C" w14:textId="77777777" w:rsidR="00D74D83" w:rsidRDefault="00841C2C">
      <w:r>
        <w:t>Pressing this button shall:</w:t>
      </w:r>
    </w:p>
    <w:p w14:paraId="03961B3B" w14:textId="77777777" w:rsidR="00D74D83" w:rsidRDefault="00841C2C" w:rsidP="00181341">
      <w:pPr>
        <w:numPr>
          <w:ilvl w:val="0"/>
          <w:numId w:val="18"/>
        </w:numPr>
      </w:pPr>
      <w:r>
        <w:t>Transmit an "HMI Command Request" message with the Friendly Name value set to null, the FESN value set to null, and the Command Type value set to "Cancel Key Add"</w:t>
      </w:r>
    </w:p>
    <w:p w14:paraId="309F5591" w14:textId="77777777" w:rsidR="00D74D83" w:rsidRDefault="00841C2C" w:rsidP="00181341">
      <w:pPr>
        <w:numPr>
          <w:ilvl w:val="0"/>
          <w:numId w:val="18"/>
        </w:numPr>
      </w:pPr>
      <w:r>
        <w:t>Return the user to the Unified Key Management Screen</w:t>
      </w:r>
    </w:p>
    <w:p w14:paraId="6BA258D1" w14:textId="77777777" w:rsidR="001861FF" w:rsidRDefault="001861FF" w:rsidP="001F5E54">
      <w:pPr>
        <w:rPr>
          <w:rFonts w:cs="Arial"/>
        </w:rPr>
      </w:pPr>
    </w:p>
    <w:p w14:paraId="4E362C28" w14:textId="77777777" w:rsidR="00196141" w:rsidRDefault="00196141" w:rsidP="00393C96">
      <w:r>
        <w:rPr>
          <w:b/>
          <w:bCs/>
        </w:rPr>
        <w:t xml:space="preserve">Acceptance Criteria: </w:t>
      </w:r>
      <w:r>
        <w:t xml:space="preserve">Users </w:t>
      </w:r>
      <w:proofErr w:type="gramStart"/>
      <w:r>
        <w:t>are able to</w:t>
      </w:r>
      <w:proofErr w:type="gramEnd"/>
      <w:r>
        <w:t xml:space="preserve"> escape from NFC card add flow after typing in friendly name without needing to wait for the entire timeout duration. NFC Controller receives cancellation request when cancel button is pressed.</w:t>
      </w:r>
    </w:p>
    <w:p w14:paraId="0F48D978" w14:textId="77777777" w:rsidR="001861FF" w:rsidRPr="00196141" w:rsidRDefault="001861FF" w:rsidP="00393C96"/>
    <w:p w14:paraId="78CB8963" w14:textId="77777777" w:rsidR="001F5E54" w:rsidRPr="0017445F" w:rsidRDefault="006E25A5" w:rsidP="001F5E54">
      <w:pPr>
        <w:pStyle w:val="RERequirement"/>
        <w:shd w:val="clear" w:color="auto" w:fill="F2F2F2" w:themeFill="background1" w:themeFillShade="F2"/>
      </w:pPr>
      <w:bookmarkStart w:id="69" w:name="_33f4e7b01b2357b07a5dfac107643441"/>
      <w:r>
        <w:t>REQ-NFC-ES-349</w:t>
      </w:r>
      <w:bookmarkEnd w:id="69"/>
      <w:r w:rsidR="00AE04B0">
        <w:t xml:space="preserve"> Error Screen: Timeout Waiting for NFC Card Scan</w:t>
      </w:r>
    </w:p>
    <w:p w14:paraId="33628F08" w14:textId="77777777" w:rsidR="001F5E54" w:rsidRDefault="00AE04B0" w:rsidP="001F5E54">
      <w:pPr>
        <w:rPr>
          <w:rFonts w:cs="Arial"/>
        </w:rPr>
      </w:pPr>
      <w:r>
        <w:rPr>
          <w:rFonts w:cs="Arial"/>
        </w:rPr>
        <w:t>If the Display System is displaying the "Prompt for NFC Card Scan" screen in the NFC card add flow, and it receives a "Card Pairing Status" message with the "Controller Status" value set to "Fault - Timed Out", then it shall display the "Message - timeout" screen.</w:t>
      </w:r>
    </w:p>
    <w:p w14:paraId="6715E751" w14:textId="77777777" w:rsidR="001861FF" w:rsidRDefault="001861FF" w:rsidP="001F5E54">
      <w:pPr>
        <w:rPr>
          <w:rFonts w:cs="Arial"/>
        </w:rPr>
      </w:pPr>
    </w:p>
    <w:p w14:paraId="4E57FE38" w14:textId="77777777" w:rsidR="00196141" w:rsidRDefault="00196141" w:rsidP="00393C96">
      <w:r>
        <w:rPr>
          <w:b/>
          <w:bCs/>
        </w:rPr>
        <w:t xml:space="preserve">Acceptance Criteria: </w:t>
      </w:r>
      <w:r>
        <w:t>Waiting for longer than NFC controller timeout at the NFC card scan screen results in this message being shown</w:t>
      </w:r>
    </w:p>
    <w:p w14:paraId="20C0847C" w14:textId="77777777" w:rsidR="001861FF" w:rsidRPr="00196141" w:rsidRDefault="001861FF" w:rsidP="00393C96"/>
    <w:p w14:paraId="14A7503B" w14:textId="77777777" w:rsidR="001F5E54" w:rsidRPr="0017445F" w:rsidRDefault="006E25A5" w:rsidP="001F5E54">
      <w:pPr>
        <w:pStyle w:val="RERequirement"/>
        <w:shd w:val="clear" w:color="auto" w:fill="F2F2F2" w:themeFill="background1" w:themeFillShade="F2"/>
      </w:pPr>
      <w:bookmarkStart w:id="70" w:name="_a169f2a55c17ffee96a41dfbc81bb98a"/>
      <w:r>
        <w:t>REQ-NFC-ES-350</w:t>
      </w:r>
      <w:bookmarkEnd w:id="70"/>
      <w:r w:rsidR="00AE04B0">
        <w:t xml:space="preserve"> Error Screen: Timeout Waiting for NFC Card Scan - Actions</w:t>
      </w:r>
    </w:p>
    <w:p w14:paraId="71BDB056" w14:textId="77777777" w:rsidR="00D74D83" w:rsidRDefault="00841C2C">
      <w:r>
        <w:t>The "Message - timeout" screen/warning in the NFC card add flow shall have at least the following buttons/actions:</w:t>
      </w:r>
    </w:p>
    <w:p w14:paraId="1522C955" w14:textId="77777777" w:rsidR="00D74D83" w:rsidRDefault="00841C2C" w:rsidP="00181341">
      <w:pPr>
        <w:numPr>
          <w:ilvl w:val="0"/>
          <w:numId w:val="19"/>
        </w:numPr>
      </w:pPr>
      <w:r>
        <w:t>"Cancel Add" or equivalent text. Pressing this button shall return the user to the Unified Key Management screen.</w:t>
      </w:r>
    </w:p>
    <w:p w14:paraId="72927F8B" w14:textId="77777777" w:rsidR="00D74D83" w:rsidRDefault="00841C2C" w:rsidP="00181341">
      <w:pPr>
        <w:numPr>
          <w:ilvl w:val="0"/>
          <w:numId w:val="19"/>
        </w:numPr>
      </w:pPr>
      <w:r>
        <w:t>"Try Again" or equivalent text. Pressing this button shall cause the Display System to:</w:t>
      </w:r>
    </w:p>
    <w:p w14:paraId="7933E424" w14:textId="77777777" w:rsidR="00D74D83" w:rsidRDefault="00841C2C" w:rsidP="00181341">
      <w:pPr>
        <w:numPr>
          <w:ilvl w:val="1"/>
          <w:numId w:val="19"/>
        </w:numPr>
      </w:pPr>
      <w:r>
        <w:t>Transmit an "HMI Command Request" message with the Friendly Name entered by the user earlier in the flow, no FESN, and the Command Type value set to "Add Card"</w:t>
      </w:r>
    </w:p>
    <w:p w14:paraId="56C4219A" w14:textId="77777777" w:rsidR="00D74D83" w:rsidRDefault="00841C2C" w:rsidP="00181341">
      <w:pPr>
        <w:numPr>
          <w:ilvl w:val="1"/>
          <w:numId w:val="19"/>
        </w:numPr>
      </w:pPr>
      <w:r>
        <w:t>Transition to the "Waiting for NFC Controller" screen</w:t>
      </w:r>
    </w:p>
    <w:p w14:paraId="3D49F9C5" w14:textId="77777777" w:rsidR="00D74D83" w:rsidRDefault="00841C2C">
      <w:r>
        <w:t xml:space="preserve"> </w:t>
      </w:r>
    </w:p>
    <w:p w14:paraId="59FFD8D3" w14:textId="77777777" w:rsidR="001861FF" w:rsidRDefault="001861FF" w:rsidP="001F5E54">
      <w:pPr>
        <w:rPr>
          <w:rFonts w:cs="Arial"/>
        </w:rPr>
      </w:pPr>
    </w:p>
    <w:p w14:paraId="472E03D3" w14:textId="77777777" w:rsidR="00196141" w:rsidRDefault="00196141" w:rsidP="00393C96">
      <w:r>
        <w:rPr>
          <w:b/>
          <w:bCs/>
        </w:rPr>
        <w:t xml:space="preserve">Acceptance Criteria: </w:t>
      </w:r>
      <w:r>
        <w:t xml:space="preserve">After timeout occurs waiting for card scan, user </w:t>
      </w:r>
      <w:proofErr w:type="gramStart"/>
      <w:r>
        <w:t>is able to</w:t>
      </w:r>
      <w:proofErr w:type="gramEnd"/>
      <w:r>
        <w:t xml:space="preserve"> restart key add flow by pressing "Try Again" button</w:t>
      </w:r>
    </w:p>
    <w:p w14:paraId="4B558214" w14:textId="77777777" w:rsidR="001861FF" w:rsidRPr="00196141" w:rsidRDefault="001861FF" w:rsidP="00393C96"/>
    <w:p w14:paraId="2A6C1D99" w14:textId="77777777" w:rsidR="00C06292" w:rsidRDefault="004F3039" w:rsidP="00C06292">
      <w:pPr>
        <w:pStyle w:val="Heading2"/>
      </w:pPr>
      <w:bookmarkStart w:id="71" w:name="_Toc58422032"/>
      <w:r w:rsidRPr="00574E26">
        <w:t>HMI</w:t>
      </w:r>
      <w:bookmarkEnd w:id="71"/>
    </w:p>
    <w:p w14:paraId="2DB68502" w14:textId="77777777" w:rsidR="00C06292" w:rsidRDefault="00C06292" w:rsidP="00C06292">
      <w:pPr>
        <w:pStyle w:val="BodyText"/>
      </w:pPr>
      <w:r w:rsidRPr="00C81A8C">
        <w:t>The screens and flows of the in-vehicle display system that are relevant to the NFC Entry and Starting feature.</w:t>
      </w:r>
    </w:p>
    <w:p w14:paraId="10B83261" w14:textId="77777777" w:rsidR="00C06292" w:rsidRDefault="00C06292" w:rsidP="00C06292"/>
    <w:p w14:paraId="057164C5" w14:textId="77777777" w:rsidR="00C06292" w:rsidRPr="00F96B40" w:rsidRDefault="00C06292" w:rsidP="00C06292">
      <w:pPr>
        <w:jc w:val="center"/>
      </w:pPr>
      <w:r>
        <w:rPr>
          <w:noProof/>
        </w:rPr>
        <w:lastRenderedPageBreak/>
        <w:drawing>
          <wp:inline distT="0" distB="0" distL="0" distR="0" wp14:anchorId="045122CC" wp14:editId="37B0AF3F">
            <wp:extent cx="6466205" cy="6542547"/>
            <wp:effectExtent l="0" t="0" r="0" b="0"/>
            <wp:docPr id="52" name="Picture -625742753.jpg" descr="-625742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25742753.jpg"/>
                    <pic:cNvPicPr/>
                  </pic:nvPicPr>
                  <pic:blipFill>
                    <a:blip r:embed="rId16" cstate="print"/>
                    <a:stretch>
                      <a:fillRect/>
                    </a:stretch>
                  </pic:blipFill>
                  <pic:spPr>
                    <a:xfrm>
                      <a:off x="0" y="0"/>
                      <a:ext cx="6466205" cy="6542547"/>
                    </a:xfrm>
                    <a:prstGeom prst="rect">
                      <a:avLst/>
                    </a:prstGeom>
                  </pic:spPr>
                </pic:pic>
              </a:graphicData>
            </a:graphic>
          </wp:inline>
        </w:drawing>
      </w:r>
    </w:p>
    <w:p w14:paraId="6A338F83" w14:textId="0F49E5D7" w:rsidR="00C06292" w:rsidRPr="00041150" w:rsidRDefault="00C06292" w:rsidP="00C06292">
      <w:pPr>
        <w:pStyle w:val="Caption"/>
      </w:pPr>
      <w:bookmarkStart w:id="72" w:name="_Toc58422054"/>
      <w:r w:rsidRPr="00041150">
        <w:t xml:space="preserve">Figure </w:t>
      </w:r>
      <w:r>
        <w:rPr>
          <w:noProof/>
        </w:rPr>
        <w:fldChar w:fldCharType="begin"/>
      </w:r>
      <w:r>
        <w:rPr>
          <w:noProof/>
        </w:rPr>
        <w:instrText xml:space="preserve"> SEQ Figure \* ARABIC </w:instrText>
      </w:r>
      <w:r>
        <w:rPr>
          <w:noProof/>
        </w:rPr>
        <w:fldChar w:fldCharType="separate"/>
      </w:r>
      <w:r w:rsidR="00444F50">
        <w:rPr>
          <w:noProof/>
        </w:rPr>
        <w:t>2</w:t>
      </w:r>
      <w:r>
        <w:rPr>
          <w:noProof/>
        </w:rPr>
        <w:fldChar w:fldCharType="end"/>
      </w:r>
      <w:r w:rsidRPr="00041150">
        <w:t xml:space="preserve">: </w:t>
      </w:r>
      <w:r w:rsidRPr="00574E26">
        <w:t>HMI</w:t>
      </w:r>
      <w:bookmarkEnd w:id="72"/>
    </w:p>
    <w:p w14:paraId="57158C66" w14:textId="77777777" w:rsidR="00716D8C" w:rsidRDefault="00716D8C" w:rsidP="00C06292"/>
    <w:p w14:paraId="70B80FE6" w14:textId="77777777" w:rsidR="00716D8C" w:rsidRDefault="00716D8C" w:rsidP="00CB0674">
      <w:pPr>
        <w:pStyle w:val="Heading3"/>
      </w:pPr>
      <w:bookmarkStart w:id="73" w:name="_Toc58422033"/>
      <w:r w:rsidRPr="00574E26">
        <w:t>HMI</w:t>
      </w:r>
      <w:r>
        <w:t xml:space="preserve"> states</w:t>
      </w:r>
      <w:bookmarkEnd w:id="73"/>
    </w:p>
    <w:p w14:paraId="6046EB81" w14:textId="77777777" w:rsidR="00716D8C" w:rsidRDefault="00716D8C" w:rsidP="00C06292"/>
    <w:tbl>
      <w:tblPr>
        <w:tblStyle w:val="TableGrid"/>
        <w:tblW w:w="10795" w:type="dxa"/>
        <w:tblInd w:w="0" w:type="dxa"/>
        <w:tblLayout w:type="fixed"/>
        <w:tblCellMar>
          <w:left w:w="115" w:type="dxa"/>
          <w:right w:w="115" w:type="dxa"/>
        </w:tblCellMar>
        <w:tblLook w:val="04A0" w:firstRow="1" w:lastRow="0" w:firstColumn="1" w:lastColumn="0" w:noHBand="0" w:noVBand="1"/>
      </w:tblPr>
      <w:tblGrid>
        <w:gridCol w:w="3325"/>
        <w:gridCol w:w="7470"/>
      </w:tblGrid>
      <w:tr w:rsidR="00FC5298" w14:paraId="441EED4F" w14:textId="77777777" w:rsidTr="00FC5298">
        <w:tc>
          <w:tcPr>
            <w:tcW w:w="3325" w:type="dxa"/>
            <w:shd w:val="clear" w:color="auto" w:fill="D9D9D9" w:themeFill="background1" w:themeFillShade="D9"/>
          </w:tcPr>
          <w:p w14:paraId="1BC5A4EF" w14:textId="77777777" w:rsidR="00FC5298" w:rsidRPr="00091A48" w:rsidRDefault="00FC5298" w:rsidP="00C20662">
            <w:pPr>
              <w:rPr>
                <w:b/>
                <w:sz w:val="18"/>
                <w:szCs w:val="18"/>
              </w:rPr>
            </w:pPr>
            <w:r w:rsidRPr="00091A48">
              <w:rPr>
                <w:b/>
                <w:sz w:val="18"/>
                <w:szCs w:val="18"/>
              </w:rPr>
              <w:t>State</w:t>
            </w:r>
          </w:p>
        </w:tc>
        <w:tc>
          <w:tcPr>
            <w:tcW w:w="7470" w:type="dxa"/>
            <w:shd w:val="clear" w:color="auto" w:fill="D9D9D9" w:themeFill="background1" w:themeFillShade="D9"/>
          </w:tcPr>
          <w:p w14:paraId="08551BFA" w14:textId="77777777" w:rsidR="00FC5298" w:rsidRPr="00091A48" w:rsidRDefault="00FC5298" w:rsidP="00C20662">
            <w:pPr>
              <w:rPr>
                <w:b/>
                <w:sz w:val="18"/>
                <w:szCs w:val="18"/>
              </w:rPr>
            </w:pPr>
            <w:r w:rsidRPr="00091A48">
              <w:rPr>
                <w:b/>
                <w:sz w:val="18"/>
                <w:szCs w:val="18"/>
              </w:rPr>
              <w:t xml:space="preserve">Requirements Reference </w:t>
            </w:r>
            <w:r w:rsidRPr="00091A48">
              <w:rPr>
                <w:sz w:val="18"/>
                <w:szCs w:val="18"/>
              </w:rPr>
              <w:t>(optional)</w:t>
            </w:r>
          </w:p>
        </w:tc>
      </w:tr>
      <w:tr w:rsidR="00FC5298" w14:paraId="577D59B7" w14:textId="77777777" w:rsidTr="00FC5298">
        <w:tc>
          <w:tcPr>
            <w:tcW w:w="3325" w:type="dxa"/>
          </w:tcPr>
          <w:p w14:paraId="7182BEF8" w14:textId="77777777" w:rsidR="00FC5298" w:rsidRPr="00091A48" w:rsidRDefault="00FC5298" w:rsidP="00C20662">
            <w:pPr>
              <w:tabs>
                <w:tab w:val="left" w:pos="960"/>
              </w:tabs>
              <w:rPr>
                <w:sz w:val="18"/>
                <w:szCs w:val="18"/>
              </w:rPr>
            </w:pPr>
            <w:bookmarkStart w:id="74" w:name="_7a962ce4be9ecf323ec7e530206faebc"/>
            <w:r w:rsidRPr="00091A48">
              <w:rPr>
                <w:sz w:val="18"/>
                <w:szCs w:val="18"/>
              </w:rPr>
              <w:t>Add NFC Key</w:t>
            </w:r>
            <w:bookmarkEnd w:id="74"/>
          </w:p>
        </w:tc>
        <w:tc>
          <w:tcPr>
            <w:tcW w:w="7470" w:type="dxa"/>
          </w:tcPr>
          <w:p w14:paraId="3FE5370A" w14:textId="77777777" w:rsidR="00D74D83" w:rsidRDefault="00D74D83"/>
        </w:tc>
      </w:tr>
      <w:tr w:rsidR="00FC5298" w14:paraId="2837583C" w14:textId="77777777" w:rsidTr="00FC5298">
        <w:tc>
          <w:tcPr>
            <w:tcW w:w="3325" w:type="dxa"/>
          </w:tcPr>
          <w:p w14:paraId="7EE7AE93" w14:textId="77777777" w:rsidR="00FC5298" w:rsidRPr="00091A48" w:rsidRDefault="00FC5298" w:rsidP="00C20662">
            <w:pPr>
              <w:tabs>
                <w:tab w:val="left" w:pos="960"/>
              </w:tabs>
              <w:rPr>
                <w:sz w:val="18"/>
                <w:szCs w:val="18"/>
              </w:rPr>
            </w:pPr>
            <w:bookmarkStart w:id="75" w:name="_45aa9a0707fd5714cfba6460a898b1dd"/>
            <w:r w:rsidRPr="00091A48">
              <w:rPr>
                <w:sz w:val="18"/>
                <w:szCs w:val="18"/>
              </w:rPr>
              <w:t xml:space="preserve">Create NFC </w:t>
            </w:r>
            <w:proofErr w:type="spellStart"/>
            <w:r w:rsidRPr="00091A48">
              <w:rPr>
                <w:sz w:val="18"/>
                <w:szCs w:val="18"/>
              </w:rPr>
              <w:t>MyKey</w:t>
            </w:r>
            <w:bookmarkEnd w:id="75"/>
            <w:proofErr w:type="spellEnd"/>
          </w:p>
        </w:tc>
        <w:tc>
          <w:tcPr>
            <w:tcW w:w="7470" w:type="dxa"/>
          </w:tcPr>
          <w:p w14:paraId="1921293A"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03FD423" wp14:editId="7BBA0ACB">
                  <wp:extent cx="152400" cy="152400"/>
                  <wp:effectExtent l="0" t="0" r="0" b="0"/>
                  <wp:docPr id="5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143f712591abf2215f9ef5e7de63738f" w:history="1">
              <w:r w:rsidR="00515717">
                <w:rPr>
                  <w:rStyle w:val="Hyperlink"/>
                  <w:sz w:val="18"/>
                  <w:szCs w:val="18"/>
                </w:rPr>
                <w:t>REQ-NFC-ES-172</w:t>
              </w:r>
            </w:hyperlink>
            <w:r w:rsidRPr="00FC5298">
              <w:rPr>
                <w:sz w:val="18"/>
                <w:szCs w:val="18"/>
              </w:rPr>
              <w:t xml:space="preserve">: Enable NFC </w:t>
            </w:r>
            <w:proofErr w:type="spellStart"/>
            <w:r w:rsidRPr="00FC5298">
              <w:rPr>
                <w:sz w:val="18"/>
                <w:szCs w:val="18"/>
              </w:rPr>
              <w:t>MyKey</w:t>
            </w:r>
            <w:proofErr w:type="spellEnd"/>
            <w:r w:rsidRPr="00FC5298">
              <w:rPr>
                <w:sz w:val="18"/>
                <w:szCs w:val="18"/>
              </w:rPr>
              <w:t xml:space="preserve"> </w:t>
            </w:r>
            <w:proofErr w:type="spellStart"/>
            <w:r w:rsidRPr="00FC5298">
              <w:rPr>
                <w:sz w:val="18"/>
                <w:szCs w:val="18"/>
              </w:rPr>
              <w:t>Softbuttons</w:t>
            </w:r>
            <w:proofErr w:type="spellEnd"/>
          </w:p>
        </w:tc>
      </w:tr>
      <w:tr w:rsidR="00FC5298" w14:paraId="05887328" w14:textId="77777777" w:rsidTr="00FC5298">
        <w:tc>
          <w:tcPr>
            <w:tcW w:w="3325" w:type="dxa"/>
          </w:tcPr>
          <w:p w14:paraId="6E40B82E" w14:textId="77777777" w:rsidR="00FC5298" w:rsidRPr="00091A48" w:rsidRDefault="00FC5298" w:rsidP="00C20662">
            <w:pPr>
              <w:tabs>
                <w:tab w:val="left" w:pos="960"/>
              </w:tabs>
              <w:rPr>
                <w:sz w:val="18"/>
                <w:szCs w:val="18"/>
              </w:rPr>
            </w:pPr>
            <w:bookmarkStart w:id="76" w:name="_4d146529bd0ff94e5045d84ebe099117"/>
            <w:r w:rsidRPr="00091A48">
              <w:rPr>
                <w:sz w:val="18"/>
                <w:szCs w:val="18"/>
              </w:rPr>
              <w:t>Display Disabled</w:t>
            </w:r>
            <w:bookmarkEnd w:id="76"/>
          </w:p>
        </w:tc>
        <w:tc>
          <w:tcPr>
            <w:tcW w:w="7470" w:type="dxa"/>
          </w:tcPr>
          <w:p w14:paraId="43E6BA5E" w14:textId="77777777" w:rsidR="00D74D83" w:rsidRDefault="00D74D83"/>
        </w:tc>
      </w:tr>
      <w:tr w:rsidR="00FC5298" w14:paraId="09E66566" w14:textId="77777777" w:rsidTr="00FC5298">
        <w:tc>
          <w:tcPr>
            <w:tcW w:w="3325" w:type="dxa"/>
          </w:tcPr>
          <w:p w14:paraId="5EB67230" w14:textId="77777777" w:rsidR="00FC5298" w:rsidRPr="00091A48" w:rsidRDefault="00FC5298" w:rsidP="00C20662">
            <w:pPr>
              <w:tabs>
                <w:tab w:val="left" w:pos="960"/>
              </w:tabs>
              <w:rPr>
                <w:sz w:val="18"/>
                <w:szCs w:val="18"/>
              </w:rPr>
            </w:pPr>
            <w:bookmarkStart w:id="77" w:name="_8dc4b3a99f16c1ae74d65ba0dff77796"/>
            <w:r w:rsidRPr="00091A48">
              <w:rPr>
                <w:sz w:val="18"/>
                <w:szCs w:val="18"/>
              </w:rPr>
              <w:t>Displays Enabled</w:t>
            </w:r>
            <w:bookmarkEnd w:id="77"/>
          </w:p>
        </w:tc>
        <w:tc>
          <w:tcPr>
            <w:tcW w:w="7470" w:type="dxa"/>
          </w:tcPr>
          <w:p w14:paraId="18477F2B" w14:textId="77777777" w:rsidR="00D74D83" w:rsidRDefault="00D74D83"/>
        </w:tc>
      </w:tr>
      <w:tr w:rsidR="00FC5298" w14:paraId="1229AB60" w14:textId="77777777" w:rsidTr="00FC5298">
        <w:tc>
          <w:tcPr>
            <w:tcW w:w="3325" w:type="dxa"/>
          </w:tcPr>
          <w:p w14:paraId="66CCA62F" w14:textId="77777777" w:rsidR="00FC5298" w:rsidRPr="00091A48" w:rsidRDefault="00FC5298" w:rsidP="00C20662">
            <w:pPr>
              <w:tabs>
                <w:tab w:val="left" w:pos="960"/>
              </w:tabs>
              <w:rPr>
                <w:sz w:val="18"/>
                <w:szCs w:val="18"/>
              </w:rPr>
            </w:pPr>
            <w:bookmarkStart w:id="78" w:name="_3335b90ca87d33897eb4ed7b745d7b9d"/>
            <w:r w:rsidRPr="00091A48">
              <w:rPr>
                <w:sz w:val="18"/>
                <w:szCs w:val="18"/>
              </w:rPr>
              <w:t>Inactive</w:t>
            </w:r>
            <w:bookmarkEnd w:id="78"/>
          </w:p>
        </w:tc>
        <w:tc>
          <w:tcPr>
            <w:tcW w:w="7470" w:type="dxa"/>
          </w:tcPr>
          <w:p w14:paraId="541058C0" w14:textId="77777777" w:rsidR="00D74D83" w:rsidRDefault="00D74D83"/>
        </w:tc>
      </w:tr>
      <w:tr w:rsidR="00FC5298" w14:paraId="3FE6AEEB" w14:textId="77777777" w:rsidTr="00FC5298">
        <w:tc>
          <w:tcPr>
            <w:tcW w:w="3325" w:type="dxa"/>
          </w:tcPr>
          <w:p w14:paraId="63A02B62" w14:textId="77777777" w:rsidR="00FC5298" w:rsidRPr="00091A48" w:rsidRDefault="00FC5298" w:rsidP="00C20662">
            <w:pPr>
              <w:tabs>
                <w:tab w:val="left" w:pos="960"/>
              </w:tabs>
              <w:rPr>
                <w:sz w:val="18"/>
                <w:szCs w:val="18"/>
              </w:rPr>
            </w:pPr>
            <w:bookmarkStart w:id="79" w:name="_4c274d7138ffa4f8cd035d069aae6239"/>
            <w:r w:rsidRPr="00091A48">
              <w:rPr>
                <w:sz w:val="18"/>
                <w:szCs w:val="18"/>
              </w:rPr>
              <w:t>NFC Card Info Screen</w:t>
            </w:r>
            <w:bookmarkEnd w:id="79"/>
          </w:p>
        </w:tc>
        <w:tc>
          <w:tcPr>
            <w:tcW w:w="7470" w:type="dxa"/>
          </w:tcPr>
          <w:p w14:paraId="12AD409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B3D03E9" wp14:editId="5ECBC65A">
                  <wp:extent cx="152400" cy="152400"/>
                  <wp:effectExtent l="0" t="0" r="0" b="0"/>
                  <wp:docPr id="5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826ab5e3d7d784a2516e318637446dc" w:history="1">
              <w:r w:rsidR="00515717">
                <w:rPr>
                  <w:rStyle w:val="Hyperlink"/>
                  <w:sz w:val="18"/>
                  <w:szCs w:val="18"/>
                </w:rPr>
                <w:t>REQ-NFC-ES-4</w:t>
              </w:r>
            </w:hyperlink>
            <w:r w:rsidRPr="00FC5298">
              <w:rPr>
                <w:sz w:val="18"/>
                <w:szCs w:val="18"/>
              </w:rPr>
              <w:t>: NFC Card Info Screen</w:t>
            </w:r>
          </w:p>
          <w:p w14:paraId="1B92DF1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A855A30" wp14:editId="78E1C810">
                  <wp:extent cx="152400" cy="152400"/>
                  <wp:effectExtent l="0" t="0" r="0" b="0"/>
                  <wp:docPr id="5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53fb3f3992dee34a7230b4573f1a8a7b" w:history="1">
              <w:r w:rsidR="00515717">
                <w:rPr>
                  <w:rStyle w:val="Hyperlink"/>
                  <w:sz w:val="18"/>
                  <w:szCs w:val="18"/>
                </w:rPr>
                <w:t>REQ-NFC-ES-149</w:t>
              </w:r>
            </w:hyperlink>
            <w:r w:rsidRPr="00FC5298">
              <w:rPr>
                <w:sz w:val="18"/>
                <w:szCs w:val="18"/>
              </w:rPr>
              <w:t>: NFC key management functions - not available if vehicle is subscribed to fleet NFC management</w:t>
            </w:r>
          </w:p>
          <w:p w14:paraId="6C84EB63" w14:textId="77777777" w:rsidR="00FC5298" w:rsidRPr="00FC5298" w:rsidRDefault="00FC5298" w:rsidP="00FC5298">
            <w:pPr>
              <w:overflowPunct/>
              <w:autoSpaceDE/>
              <w:autoSpaceDN/>
              <w:adjustRightInd/>
              <w:contextualSpacing/>
              <w:textAlignment w:val="auto"/>
              <w:rPr>
                <w:sz w:val="18"/>
                <w:szCs w:val="18"/>
              </w:rPr>
            </w:pPr>
            <w:r>
              <w:rPr>
                <w:noProof/>
              </w:rPr>
              <w:lastRenderedPageBreak/>
              <w:drawing>
                <wp:inline distT="0" distB="0" distL="0" distR="0" wp14:anchorId="08C50BD8" wp14:editId="0A642507">
                  <wp:extent cx="152400" cy="152400"/>
                  <wp:effectExtent l="0" t="0" r="0" b="0"/>
                  <wp:docPr id="6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0c101f984350e25e1639d0e7a23f2552" w:history="1">
              <w:r w:rsidR="00515717">
                <w:rPr>
                  <w:rStyle w:val="Hyperlink"/>
                  <w:sz w:val="18"/>
                  <w:szCs w:val="18"/>
                </w:rPr>
                <w:t>REQ-NFC-ES-171</w:t>
              </w:r>
            </w:hyperlink>
            <w:r w:rsidRPr="00FC5298">
              <w:rPr>
                <w:sz w:val="18"/>
                <w:szCs w:val="18"/>
              </w:rPr>
              <w:t>: Display System: Conditions to allow "Delete Key" for NFC Card Info Screen to be enabled</w:t>
            </w:r>
          </w:p>
          <w:p w14:paraId="42472F1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EED42ED" wp14:editId="2F2D5F95">
                  <wp:extent cx="152400" cy="152400"/>
                  <wp:effectExtent l="0" t="0" r="0" b="0"/>
                  <wp:docPr id="6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19b33faf78e1730d2ece33ef16e77dba" w:history="1">
              <w:r w:rsidR="00515717">
                <w:rPr>
                  <w:rStyle w:val="Hyperlink"/>
                  <w:sz w:val="18"/>
                  <w:szCs w:val="18"/>
                </w:rPr>
                <w:t>REQ-NFC-ES-240</w:t>
              </w:r>
            </w:hyperlink>
            <w:r w:rsidRPr="00FC5298">
              <w:rPr>
                <w:sz w:val="18"/>
                <w:szCs w:val="18"/>
              </w:rPr>
              <w:t>: Key Info Screen for NFC Device used to start the vehicle</w:t>
            </w:r>
          </w:p>
        </w:tc>
      </w:tr>
      <w:tr w:rsidR="00FC5298" w14:paraId="71E39878" w14:textId="77777777" w:rsidTr="00FC5298">
        <w:tc>
          <w:tcPr>
            <w:tcW w:w="3325" w:type="dxa"/>
          </w:tcPr>
          <w:p w14:paraId="0FD1493D" w14:textId="77777777" w:rsidR="00FC5298" w:rsidRPr="00091A48" w:rsidRDefault="00FC5298" w:rsidP="00C20662">
            <w:pPr>
              <w:tabs>
                <w:tab w:val="left" w:pos="960"/>
              </w:tabs>
              <w:rPr>
                <w:sz w:val="18"/>
                <w:szCs w:val="18"/>
              </w:rPr>
            </w:pPr>
            <w:bookmarkStart w:id="80" w:name="_54df5d2aafc4fedc77f7c1b73de5c25b"/>
            <w:r w:rsidRPr="00091A48">
              <w:rPr>
                <w:sz w:val="18"/>
                <w:szCs w:val="18"/>
              </w:rPr>
              <w:lastRenderedPageBreak/>
              <w:t>NFC key card add - failed</w:t>
            </w:r>
            <w:bookmarkEnd w:id="80"/>
          </w:p>
        </w:tc>
        <w:tc>
          <w:tcPr>
            <w:tcW w:w="7470" w:type="dxa"/>
          </w:tcPr>
          <w:p w14:paraId="6AF350C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AB896AA" wp14:editId="1678F929">
                  <wp:extent cx="152400" cy="152400"/>
                  <wp:effectExtent l="0" t="0" r="0" b="0"/>
                  <wp:docPr id="6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136F7F53"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9FB680C" wp14:editId="7CD35924">
                  <wp:extent cx="152400" cy="152400"/>
                  <wp:effectExtent l="0" t="0" r="0" b="0"/>
                  <wp:docPr id="6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37744521"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30FB08A" wp14:editId="1BF47EB8">
                  <wp:extent cx="152400" cy="152400"/>
                  <wp:effectExtent l="0" t="0" r="0" b="0"/>
                  <wp:docPr id="6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528f5d78b7344204c1839a1f744b063" w:history="1">
              <w:r w:rsidR="00515717">
                <w:rPr>
                  <w:rStyle w:val="Hyperlink"/>
                  <w:sz w:val="18"/>
                  <w:szCs w:val="18"/>
                </w:rPr>
                <w:t>REQ-NFC-ES-156</w:t>
              </w:r>
            </w:hyperlink>
            <w:r w:rsidRPr="00FC5298">
              <w:rPr>
                <w:sz w:val="18"/>
                <w:szCs w:val="18"/>
              </w:rPr>
              <w:t>: Key add failure pop-up verbiage</w:t>
            </w:r>
          </w:p>
          <w:p w14:paraId="028CE2C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DAE117E" wp14:editId="69E1CE89">
                  <wp:extent cx="152400" cy="152400"/>
                  <wp:effectExtent l="0" t="0" r="0" b="0"/>
                  <wp:docPr id="7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061f9c6fca3a4c46afd2ada6a694716f" w:history="1">
              <w:r w:rsidR="00515717">
                <w:rPr>
                  <w:rStyle w:val="Hyperlink"/>
                  <w:sz w:val="18"/>
                  <w:szCs w:val="18"/>
                </w:rPr>
                <w:t>REQ-NFC-ES-210</w:t>
              </w:r>
            </w:hyperlink>
            <w:r w:rsidRPr="00FC5298">
              <w:rPr>
                <w:sz w:val="18"/>
                <w:szCs w:val="18"/>
              </w:rPr>
              <w:t>: Show pop-up on key add failure</w:t>
            </w:r>
          </w:p>
        </w:tc>
      </w:tr>
      <w:tr w:rsidR="00FC5298" w14:paraId="08FD3160" w14:textId="77777777" w:rsidTr="00FC5298">
        <w:tc>
          <w:tcPr>
            <w:tcW w:w="3325" w:type="dxa"/>
          </w:tcPr>
          <w:p w14:paraId="435D20B1" w14:textId="77777777" w:rsidR="00FC5298" w:rsidRPr="00091A48" w:rsidRDefault="00FC5298" w:rsidP="00C20662">
            <w:pPr>
              <w:tabs>
                <w:tab w:val="left" w:pos="960"/>
              </w:tabs>
              <w:rPr>
                <w:sz w:val="18"/>
                <w:szCs w:val="18"/>
              </w:rPr>
            </w:pPr>
            <w:bookmarkStart w:id="81" w:name="_e6ac908b622ffd0dffadd0cac4c21fc4"/>
            <w:r w:rsidRPr="00091A48">
              <w:rPr>
                <w:sz w:val="18"/>
                <w:szCs w:val="18"/>
              </w:rPr>
              <w:t>NFC key card add - request declined</w:t>
            </w:r>
            <w:bookmarkEnd w:id="81"/>
          </w:p>
        </w:tc>
        <w:tc>
          <w:tcPr>
            <w:tcW w:w="7470" w:type="dxa"/>
          </w:tcPr>
          <w:p w14:paraId="66BC02D6"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6BD4DB7" wp14:editId="775B2731">
                  <wp:extent cx="152400" cy="152400"/>
                  <wp:effectExtent l="0" t="0" r="0" b="0"/>
                  <wp:docPr id="7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55C5B218"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EFB681A" wp14:editId="0DD59D77">
                  <wp:extent cx="152400" cy="152400"/>
                  <wp:effectExtent l="0" t="0" r="0" b="0"/>
                  <wp:docPr id="7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1C4E213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706A6FC" wp14:editId="3540F9B3">
                  <wp:extent cx="152400" cy="152400"/>
                  <wp:effectExtent l="0" t="0" r="0" b="0"/>
                  <wp:docPr id="7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246f99bd85384c29578f40eea62dc736" w:history="1">
              <w:r w:rsidR="00515717">
                <w:rPr>
                  <w:rStyle w:val="Hyperlink"/>
                  <w:sz w:val="18"/>
                  <w:szCs w:val="18"/>
                </w:rPr>
                <w:t>REQ-NFC-ES-160</w:t>
              </w:r>
            </w:hyperlink>
            <w:r w:rsidRPr="00FC5298">
              <w:rPr>
                <w:sz w:val="18"/>
                <w:szCs w:val="18"/>
              </w:rPr>
              <w:t>: Content of key add request denial pop-up</w:t>
            </w:r>
          </w:p>
          <w:p w14:paraId="7C5CA39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8B80DF0" wp14:editId="67FB75B8">
                  <wp:extent cx="152400" cy="152400"/>
                  <wp:effectExtent l="0" t="0" r="0" b="0"/>
                  <wp:docPr id="7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2e38c053987b31e34f3e0a9f1d39d354" w:history="1">
              <w:r w:rsidR="00515717">
                <w:rPr>
                  <w:rStyle w:val="Hyperlink"/>
                  <w:sz w:val="18"/>
                  <w:szCs w:val="18"/>
                </w:rPr>
                <w:t>REQ-NFC-ES-214</w:t>
              </w:r>
            </w:hyperlink>
            <w:r w:rsidRPr="00FC5298">
              <w:rPr>
                <w:sz w:val="18"/>
                <w:szCs w:val="18"/>
              </w:rPr>
              <w:t>: Show pop-up on key add request denial</w:t>
            </w:r>
          </w:p>
        </w:tc>
      </w:tr>
      <w:tr w:rsidR="00FC5298" w14:paraId="1778ED24" w14:textId="77777777" w:rsidTr="00FC5298">
        <w:tc>
          <w:tcPr>
            <w:tcW w:w="3325" w:type="dxa"/>
          </w:tcPr>
          <w:p w14:paraId="745BEF09" w14:textId="77777777" w:rsidR="00FC5298" w:rsidRPr="00091A48" w:rsidRDefault="00FC5298" w:rsidP="00C20662">
            <w:pPr>
              <w:tabs>
                <w:tab w:val="left" w:pos="960"/>
              </w:tabs>
              <w:rPr>
                <w:sz w:val="18"/>
                <w:szCs w:val="18"/>
              </w:rPr>
            </w:pPr>
            <w:bookmarkStart w:id="82" w:name="_e4295cab8296de5c2b68a0ff31643462"/>
            <w:r w:rsidRPr="00091A48">
              <w:rPr>
                <w:sz w:val="18"/>
                <w:szCs w:val="18"/>
              </w:rPr>
              <w:t>NFC key card add - request timed out</w:t>
            </w:r>
            <w:bookmarkEnd w:id="82"/>
          </w:p>
        </w:tc>
        <w:tc>
          <w:tcPr>
            <w:tcW w:w="7470" w:type="dxa"/>
          </w:tcPr>
          <w:p w14:paraId="05EE313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4E00343" wp14:editId="10E9FF01">
                  <wp:extent cx="152400" cy="152400"/>
                  <wp:effectExtent l="0" t="0" r="0" b="0"/>
                  <wp:docPr id="8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1DE207A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BE87EC9" wp14:editId="2154D26B">
                  <wp:extent cx="152400" cy="152400"/>
                  <wp:effectExtent l="0" t="0" r="0" b="0"/>
                  <wp:docPr id="8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034B9BB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E190DD7" wp14:editId="3234C913">
                  <wp:extent cx="152400" cy="152400"/>
                  <wp:effectExtent l="0" t="0" r="0" b="0"/>
                  <wp:docPr id="8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846407505f1392a67a15076dbb7d42a" w:history="1">
              <w:r w:rsidR="00515717">
                <w:rPr>
                  <w:rStyle w:val="Hyperlink"/>
                  <w:sz w:val="18"/>
                  <w:szCs w:val="18"/>
                </w:rPr>
                <w:t>REQ-NFC-ES-162</w:t>
              </w:r>
            </w:hyperlink>
            <w:r w:rsidRPr="00FC5298">
              <w:rPr>
                <w:sz w:val="18"/>
                <w:szCs w:val="18"/>
              </w:rPr>
              <w:t>: Content of key add request expiration pop-up</w:t>
            </w:r>
          </w:p>
          <w:p w14:paraId="06A23286"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E129AD2" wp14:editId="1ACA379E">
                  <wp:extent cx="152400" cy="152400"/>
                  <wp:effectExtent l="0" t="0" r="0" b="0"/>
                  <wp:docPr id="8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36e5d1ac6c3d1eb2cfcf00f96e8717a" w:history="1">
              <w:r w:rsidR="00515717">
                <w:rPr>
                  <w:rStyle w:val="Hyperlink"/>
                  <w:sz w:val="18"/>
                  <w:szCs w:val="18"/>
                </w:rPr>
                <w:t>REQ-NFC-ES-216</w:t>
              </w:r>
            </w:hyperlink>
            <w:r w:rsidRPr="00FC5298">
              <w:rPr>
                <w:sz w:val="18"/>
                <w:szCs w:val="18"/>
              </w:rPr>
              <w:t>: Show pop-up on key add request expiration</w:t>
            </w:r>
          </w:p>
        </w:tc>
      </w:tr>
      <w:tr w:rsidR="00FC5298" w14:paraId="3E2672A4" w14:textId="77777777" w:rsidTr="00FC5298">
        <w:tc>
          <w:tcPr>
            <w:tcW w:w="3325" w:type="dxa"/>
          </w:tcPr>
          <w:p w14:paraId="152E39DD" w14:textId="77777777" w:rsidR="00FC5298" w:rsidRPr="00091A48" w:rsidRDefault="00FC5298" w:rsidP="00C20662">
            <w:pPr>
              <w:tabs>
                <w:tab w:val="left" w:pos="960"/>
              </w:tabs>
              <w:rPr>
                <w:sz w:val="18"/>
                <w:szCs w:val="18"/>
              </w:rPr>
            </w:pPr>
            <w:bookmarkStart w:id="83" w:name="_47406c5b31c4a1d4fcaf89e0c9ec427f"/>
            <w:r w:rsidRPr="00091A48">
              <w:rPr>
                <w:sz w:val="18"/>
                <w:szCs w:val="18"/>
              </w:rPr>
              <w:t>NFC key card add - success</w:t>
            </w:r>
            <w:bookmarkEnd w:id="83"/>
          </w:p>
        </w:tc>
        <w:tc>
          <w:tcPr>
            <w:tcW w:w="7470" w:type="dxa"/>
          </w:tcPr>
          <w:p w14:paraId="296E9BEE"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AC46D42" wp14:editId="3CA0540B">
                  <wp:extent cx="152400" cy="152400"/>
                  <wp:effectExtent l="0" t="0" r="0" b="0"/>
                  <wp:docPr id="8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1360C3FB"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DC50661" wp14:editId="3A92B605">
                  <wp:extent cx="152400" cy="152400"/>
                  <wp:effectExtent l="0" t="0" r="0" b="0"/>
                  <wp:docPr id="9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024B2D1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95D9E2E" wp14:editId="078A25AD">
                  <wp:extent cx="152400" cy="152400"/>
                  <wp:effectExtent l="0" t="0" r="0" b="0"/>
                  <wp:docPr id="9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4bbbb2134e06b133926e96e38d37dfd" w:history="1">
              <w:r w:rsidR="00515717">
                <w:rPr>
                  <w:rStyle w:val="Hyperlink"/>
                  <w:sz w:val="18"/>
                  <w:szCs w:val="18"/>
                </w:rPr>
                <w:t>REQ-NFC-ES-157</w:t>
              </w:r>
            </w:hyperlink>
            <w:r w:rsidRPr="00FC5298">
              <w:rPr>
                <w:sz w:val="18"/>
                <w:szCs w:val="18"/>
              </w:rPr>
              <w:t>: Content of key add success pop-up</w:t>
            </w:r>
          </w:p>
          <w:p w14:paraId="190DB6B1"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9D424F4" wp14:editId="3A9A8CF1">
                  <wp:extent cx="152400" cy="152400"/>
                  <wp:effectExtent l="0" t="0" r="0" b="0"/>
                  <wp:docPr id="9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542c2aa3715deda3f0ea3b03081a3285" w:history="1">
              <w:r w:rsidR="00515717">
                <w:rPr>
                  <w:rStyle w:val="Hyperlink"/>
                  <w:sz w:val="18"/>
                  <w:szCs w:val="18"/>
                </w:rPr>
                <w:t>REQ-NFC-ES-211</w:t>
              </w:r>
            </w:hyperlink>
            <w:r w:rsidRPr="00FC5298">
              <w:rPr>
                <w:sz w:val="18"/>
                <w:szCs w:val="18"/>
              </w:rPr>
              <w:t>: Show pop-up on key add success</w:t>
            </w:r>
          </w:p>
        </w:tc>
      </w:tr>
      <w:tr w:rsidR="00FC5298" w14:paraId="5DCEC0A0" w14:textId="77777777" w:rsidTr="00FC5298">
        <w:tc>
          <w:tcPr>
            <w:tcW w:w="3325" w:type="dxa"/>
          </w:tcPr>
          <w:p w14:paraId="6408D79A" w14:textId="77777777" w:rsidR="00FC5298" w:rsidRPr="00091A48" w:rsidRDefault="00FC5298" w:rsidP="00C20662">
            <w:pPr>
              <w:tabs>
                <w:tab w:val="left" w:pos="960"/>
              </w:tabs>
              <w:rPr>
                <w:sz w:val="18"/>
                <w:szCs w:val="18"/>
              </w:rPr>
            </w:pPr>
            <w:bookmarkStart w:id="84" w:name="_5581d92cbcc01912e2a3fd27f67591b5"/>
            <w:r w:rsidRPr="00091A48">
              <w:rPr>
                <w:sz w:val="18"/>
                <w:szCs w:val="18"/>
              </w:rPr>
              <w:t>NFC key card delete - failed</w:t>
            </w:r>
            <w:bookmarkEnd w:id="84"/>
          </w:p>
        </w:tc>
        <w:tc>
          <w:tcPr>
            <w:tcW w:w="7470" w:type="dxa"/>
          </w:tcPr>
          <w:p w14:paraId="4244252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61DCD65" wp14:editId="505D7F58">
                  <wp:extent cx="152400" cy="152400"/>
                  <wp:effectExtent l="0" t="0" r="0" b="0"/>
                  <wp:docPr id="9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4B5347AD"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DEB4323" wp14:editId="357B6C55">
                  <wp:extent cx="152400" cy="152400"/>
                  <wp:effectExtent l="0" t="0" r="0" b="0"/>
                  <wp:docPr id="9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54F19C4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AF7D1D1" wp14:editId="70393011">
                  <wp:extent cx="152400" cy="152400"/>
                  <wp:effectExtent l="0" t="0" r="0" b="0"/>
                  <wp:docPr id="10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33919901b925286283e50ca956cf9c5" w:history="1">
              <w:r w:rsidR="00515717">
                <w:rPr>
                  <w:rStyle w:val="Hyperlink"/>
                  <w:sz w:val="18"/>
                  <w:szCs w:val="18"/>
                </w:rPr>
                <w:t>REQ-NFC-ES-158</w:t>
              </w:r>
            </w:hyperlink>
            <w:r w:rsidRPr="00FC5298">
              <w:rPr>
                <w:sz w:val="18"/>
                <w:szCs w:val="18"/>
              </w:rPr>
              <w:t>: Content of key delete failure pop-up</w:t>
            </w:r>
          </w:p>
          <w:p w14:paraId="54042C6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CF5E0A7" wp14:editId="5FB856D6">
                  <wp:extent cx="152400" cy="152400"/>
                  <wp:effectExtent l="0" t="0" r="0" b="0"/>
                  <wp:docPr id="10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e4adc88a52b070e96d193dd37ca898b7" w:history="1">
              <w:r w:rsidR="00515717">
                <w:rPr>
                  <w:rStyle w:val="Hyperlink"/>
                  <w:sz w:val="18"/>
                  <w:szCs w:val="18"/>
                </w:rPr>
                <w:t>REQ-NFC-ES-168</w:t>
              </w:r>
            </w:hyperlink>
            <w:r w:rsidRPr="00FC5298">
              <w:rPr>
                <w:sz w:val="18"/>
                <w:szCs w:val="18"/>
              </w:rPr>
              <w:t>: Display System: Error screen after user confirms NFC Key Card Delete request</w:t>
            </w:r>
          </w:p>
          <w:p w14:paraId="3F2732A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DE8265C" wp14:editId="0E14705D">
                  <wp:extent cx="152400" cy="152400"/>
                  <wp:effectExtent l="0" t="0" r="0" b="0"/>
                  <wp:docPr id="10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8d5430c6e4365fd4f42d46f4f7cda87" w:history="1">
              <w:r w:rsidR="00515717">
                <w:rPr>
                  <w:rStyle w:val="Hyperlink"/>
                  <w:sz w:val="18"/>
                  <w:szCs w:val="18"/>
                </w:rPr>
                <w:t>REQ-NFC-ES-212</w:t>
              </w:r>
            </w:hyperlink>
            <w:r w:rsidRPr="00FC5298">
              <w:rPr>
                <w:sz w:val="18"/>
                <w:szCs w:val="18"/>
              </w:rPr>
              <w:t>: Show pop-up on key delete failure</w:t>
            </w:r>
          </w:p>
        </w:tc>
      </w:tr>
      <w:tr w:rsidR="00FC5298" w14:paraId="69C24A4C" w14:textId="77777777" w:rsidTr="00FC5298">
        <w:tc>
          <w:tcPr>
            <w:tcW w:w="3325" w:type="dxa"/>
          </w:tcPr>
          <w:p w14:paraId="5FC0AE69" w14:textId="77777777" w:rsidR="00FC5298" w:rsidRPr="00091A48" w:rsidRDefault="00FC5298" w:rsidP="00C20662">
            <w:pPr>
              <w:tabs>
                <w:tab w:val="left" w:pos="960"/>
              </w:tabs>
              <w:rPr>
                <w:sz w:val="18"/>
                <w:szCs w:val="18"/>
              </w:rPr>
            </w:pPr>
            <w:bookmarkStart w:id="85" w:name="_15d9f094f52bb6e57cae861b441b3fc5"/>
            <w:r w:rsidRPr="00091A48">
              <w:rPr>
                <w:sz w:val="18"/>
                <w:szCs w:val="18"/>
              </w:rPr>
              <w:t>NFC key card delete - request declined</w:t>
            </w:r>
            <w:bookmarkEnd w:id="85"/>
          </w:p>
        </w:tc>
        <w:tc>
          <w:tcPr>
            <w:tcW w:w="7470" w:type="dxa"/>
          </w:tcPr>
          <w:p w14:paraId="7DEFEEB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1276A90" wp14:editId="202FFACB">
                  <wp:extent cx="152400" cy="152400"/>
                  <wp:effectExtent l="0" t="0" r="0" b="0"/>
                  <wp:docPr id="10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78A7183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BB50779" wp14:editId="1AECA2F9">
                  <wp:extent cx="152400" cy="152400"/>
                  <wp:effectExtent l="0" t="0" r="0" b="0"/>
                  <wp:docPr id="10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3D58AF27"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334E13C" wp14:editId="1EB165CF">
                  <wp:extent cx="152400" cy="152400"/>
                  <wp:effectExtent l="0" t="0" r="0" b="0"/>
                  <wp:docPr id="11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728fc562e89ab29a8cb957afb1d1550d" w:history="1">
              <w:r w:rsidR="00515717">
                <w:rPr>
                  <w:rStyle w:val="Hyperlink"/>
                  <w:sz w:val="18"/>
                  <w:szCs w:val="18"/>
                </w:rPr>
                <w:t>REQ-NFC-ES-161</w:t>
              </w:r>
            </w:hyperlink>
            <w:r w:rsidRPr="00FC5298">
              <w:rPr>
                <w:sz w:val="18"/>
                <w:szCs w:val="18"/>
              </w:rPr>
              <w:t>: Content of key delete request denial pop-up</w:t>
            </w:r>
          </w:p>
          <w:p w14:paraId="0E44356D"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69B73B8" wp14:editId="64B32931">
                  <wp:extent cx="152400" cy="152400"/>
                  <wp:effectExtent l="0" t="0" r="0" b="0"/>
                  <wp:docPr id="11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12fe0614b285c7820929e2f6809698ec" w:history="1">
              <w:r w:rsidR="00515717">
                <w:rPr>
                  <w:rStyle w:val="Hyperlink"/>
                  <w:sz w:val="18"/>
                  <w:szCs w:val="18"/>
                </w:rPr>
                <w:t>REQ-NFC-ES-215</w:t>
              </w:r>
            </w:hyperlink>
            <w:r w:rsidRPr="00FC5298">
              <w:rPr>
                <w:sz w:val="18"/>
                <w:szCs w:val="18"/>
              </w:rPr>
              <w:t>: Show pop-up on key delete request denial</w:t>
            </w:r>
          </w:p>
        </w:tc>
      </w:tr>
      <w:tr w:rsidR="00FC5298" w14:paraId="6D18F490" w14:textId="77777777" w:rsidTr="00FC5298">
        <w:tc>
          <w:tcPr>
            <w:tcW w:w="3325" w:type="dxa"/>
          </w:tcPr>
          <w:p w14:paraId="5DA92C2F" w14:textId="77777777" w:rsidR="00FC5298" w:rsidRPr="00091A48" w:rsidRDefault="00FC5298" w:rsidP="00C20662">
            <w:pPr>
              <w:tabs>
                <w:tab w:val="left" w:pos="960"/>
              </w:tabs>
              <w:rPr>
                <w:sz w:val="18"/>
                <w:szCs w:val="18"/>
              </w:rPr>
            </w:pPr>
            <w:bookmarkStart w:id="86" w:name="_c1fd5980d76d6d288583fd0c8c7ba13f"/>
            <w:r w:rsidRPr="00091A48">
              <w:rPr>
                <w:sz w:val="18"/>
                <w:szCs w:val="18"/>
              </w:rPr>
              <w:t>NFC key card delete - request expired</w:t>
            </w:r>
            <w:bookmarkEnd w:id="86"/>
          </w:p>
        </w:tc>
        <w:tc>
          <w:tcPr>
            <w:tcW w:w="7470" w:type="dxa"/>
          </w:tcPr>
          <w:p w14:paraId="3E10FA77"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840245A" wp14:editId="5FBF6B95">
                  <wp:extent cx="152400" cy="152400"/>
                  <wp:effectExtent l="0" t="0" r="0" b="0"/>
                  <wp:docPr id="11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2C65769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D8F19A1" wp14:editId="05D721EA">
                  <wp:extent cx="152400" cy="152400"/>
                  <wp:effectExtent l="0" t="0" r="0" b="0"/>
                  <wp:docPr id="11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4B82F351"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93CBB1E" wp14:editId="19E32EB7">
                  <wp:extent cx="152400" cy="152400"/>
                  <wp:effectExtent l="0" t="0" r="0" b="0"/>
                  <wp:docPr id="11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9f7dec21c970adf3a6a639f328e53d9" w:history="1">
              <w:r w:rsidR="00515717">
                <w:rPr>
                  <w:rStyle w:val="Hyperlink"/>
                  <w:sz w:val="18"/>
                  <w:szCs w:val="18"/>
                </w:rPr>
                <w:t>REQ-NFC-ES-163</w:t>
              </w:r>
            </w:hyperlink>
            <w:r w:rsidRPr="00FC5298">
              <w:rPr>
                <w:sz w:val="18"/>
                <w:szCs w:val="18"/>
              </w:rPr>
              <w:t>: Content of key delete request expiration pop-up</w:t>
            </w:r>
          </w:p>
          <w:p w14:paraId="79BD455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B83DA87" wp14:editId="4C6341C9">
                  <wp:extent cx="152400" cy="152400"/>
                  <wp:effectExtent l="0" t="0" r="0" b="0"/>
                  <wp:docPr id="12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59586789367754aa832b1f1136221a9c" w:history="1">
              <w:r w:rsidR="00515717">
                <w:rPr>
                  <w:rStyle w:val="Hyperlink"/>
                  <w:sz w:val="18"/>
                  <w:szCs w:val="18"/>
                </w:rPr>
                <w:t>REQ-NFC-ES-217</w:t>
              </w:r>
            </w:hyperlink>
            <w:r w:rsidRPr="00FC5298">
              <w:rPr>
                <w:sz w:val="18"/>
                <w:szCs w:val="18"/>
              </w:rPr>
              <w:t>: Show pop-up on key delete request expiration</w:t>
            </w:r>
          </w:p>
        </w:tc>
      </w:tr>
      <w:tr w:rsidR="00FC5298" w14:paraId="69505F7A" w14:textId="77777777" w:rsidTr="00FC5298">
        <w:tc>
          <w:tcPr>
            <w:tcW w:w="3325" w:type="dxa"/>
          </w:tcPr>
          <w:p w14:paraId="716B24BB" w14:textId="77777777" w:rsidR="00FC5298" w:rsidRPr="00091A48" w:rsidRDefault="00FC5298" w:rsidP="00C20662">
            <w:pPr>
              <w:tabs>
                <w:tab w:val="left" w:pos="960"/>
              </w:tabs>
              <w:rPr>
                <w:sz w:val="18"/>
                <w:szCs w:val="18"/>
              </w:rPr>
            </w:pPr>
            <w:bookmarkStart w:id="87" w:name="_2a61b53fc0e2c766d37bf0f616cde9b6"/>
            <w:r w:rsidRPr="00091A48">
              <w:rPr>
                <w:sz w:val="18"/>
                <w:szCs w:val="18"/>
              </w:rPr>
              <w:t>NFC key card delete - success</w:t>
            </w:r>
            <w:bookmarkEnd w:id="87"/>
          </w:p>
        </w:tc>
        <w:tc>
          <w:tcPr>
            <w:tcW w:w="7470" w:type="dxa"/>
          </w:tcPr>
          <w:p w14:paraId="366D13D8"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6DFA692" wp14:editId="1D05EDC2">
                  <wp:extent cx="152400" cy="152400"/>
                  <wp:effectExtent l="0" t="0" r="0" b="0"/>
                  <wp:docPr id="12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3411b62d7bd66188c691fb74040d8c2" w:history="1">
              <w:r w:rsidR="00515717">
                <w:rPr>
                  <w:rStyle w:val="Hyperlink"/>
                  <w:sz w:val="18"/>
                  <w:szCs w:val="18"/>
                </w:rPr>
                <w:t>REQ-NFC-ES-79</w:t>
              </w:r>
            </w:hyperlink>
            <w:r w:rsidRPr="00FC5298">
              <w:rPr>
                <w:sz w:val="18"/>
                <w:szCs w:val="18"/>
              </w:rPr>
              <w:t>: Store NFC notifications for next vehicle start</w:t>
            </w:r>
          </w:p>
          <w:p w14:paraId="119F0D54"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77EE03B" wp14:editId="296CE61E">
                  <wp:extent cx="152400" cy="152400"/>
                  <wp:effectExtent l="0" t="0" r="0" b="0"/>
                  <wp:docPr id="12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626c48970ea6e7251b4558328b4eb70" w:history="1">
              <w:r w:rsidR="00515717">
                <w:rPr>
                  <w:rStyle w:val="Hyperlink"/>
                  <w:sz w:val="18"/>
                  <w:szCs w:val="18"/>
                </w:rPr>
                <w:t>REQ-NFC-ES-143</w:t>
              </w:r>
            </w:hyperlink>
            <w:r w:rsidRPr="00FC5298">
              <w:rPr>
                <w:sz w:val="18"/>
                <w:szCs w:val="18"/>
              </w:rPr>
              <w:t>: NFC key management notifications - no notifications if vehicle is managed by fleet</w:t>
            </w:r>
          </w:p>
          <w:p w14:paraId="1DCF0A6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1C4C698" wp14:editId="050389D1">
                  <wp:extent cx="152400" cy="152400"/>
                  <wp:effectExtent l="0" t="0" r="0" b="0"/>
                  <wp:docPr id="12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1611894e75c84b5a3a412d72dc71b12" w:history="1">
              <w:r w:rsidR="00515717">
                <w:rPr>
                  <w:rStyle w:val="Hyperlink"/>
                  <w:sz w:val="18"/>
                  <w:szCs w:val="18"/>
                </w:rPr>
                <w:t>REQ-NFC-ES-159</w:t>
              </w:r>
            </w:hyperlink>
            <w:r w:rsidRPr="00FC5298">
              <w:rPr>
                <w:sz w:val="18"/>
                <w:szCs w:val="18"/>
              </w:rPr>
              <w:t>: Content of key delete success pop-up</w:t>
            </w:r>
          </w:p>
          <w:p w14:paraId="2ACF2F2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3CACD2C" wp14:editId="462DFE4E">
                  <wp:extent cx="152400" cy="152400"/>
                  <wp:effectExtent l="0" t="0" r="0" b="0"/>
                  <wp:docPr id="12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ecd3bb1f3051cc3bec5e8b040223714b" w:history="1">
              <w:r w:rsidR="00515717">
                <w:rPr>
                  <w:rStyle w:val="Hyperlink"/>
                  <w:sz w:val="18"/>
                  <w:szCs w:val="18"/>
                </w:rPr>
                <w:t>REQ-NFC-ES-213</w:t>
              </w:r>
            </w:hyperlink>
            <w:r w:rsidRPr="00FC5298">
              <w:rPr>
                <w:sz w:val="18"/>
                <w:szCs w:val="18"/>
              </w:rPr>
              <w:t>: Show pop-up on key delete success</w:t>
            </w:r>
          </w:p>
        </w:tc>
      </w:tr>
      <w:tr w:rsidR="00FC5298" w14:paraId="006D3389" w14:textId="77777777" w:rsidTr="00FC5298">
        <w:tc>
          <w:tcPr>
            <w:tcW w:w="3325" w:type="dxa"/>
          </w:tcPr>
          <w:p w14:paraId="4B6BBEA2" w14:textId="77777777" w:rsidR="00FC5298" w:rsidRPr="00091A48" w:rsidRDefault="00FC5298" w:rsidP="00C20662">
            <w:pPr>
              <w:tabs>
                <w:tab w:val="left" w:pos="960"/>
              </w:tabs>
              <w:rPr>
                <w:sz w:val="18"/>
                <w:szCs w:val="18"/>
              </w:rPr>
            </w:pPr>
            <w:bookmarkStart w:id="88" w:name="_0239a7ce9d6e1eed71f332291ef243b1"/>
            <w:r w:rsidRPr="00091A48">
              <w:rPr>
                <w:sz w:val="18"/>
                <w:szCs w:val="18"/>
              </w:rPr>
              <w:t>Personal Profiles Screen</w:t>
            </w:r>
            <w:bookmarkEnd w:id="88"/>
          </w:p>
        </w:tc>
        <w:tc>
          <w:tcPr>
            <w:tcW w:w="7470" w:type="dxa"/>
          </w:tcPr>
          <w:p w14:paraId="7F7D3B98"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D81D0C6" wp14:editId="28331EFD">
                  <wp:extent cx="152400" cy="152400"/>
                  <wp:effectExtent l="0" t="0" r="0" b="0"/>
                  <wp:docPr id="13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700767d93e7aa153bf7c09d9f2fa43e" w:history="1">
              <w:r w:rsidR="00515717">
                <w:rPr>
                  <w:rStyle w:val="Hyperlink"/>
                  <w:sz w:val="18"/>
                  <w:szCs w:val="18"/>
                </w:rPr>
                <w:t>REQ-NFC-ES-26</w:t>
              </w:r>
            </w:hyperlink>
            <w:r w:rsidRPr="00FC5298">
              <w:rPr>
                <w:sz w:val="18"/>
                <w:szCs w:val="18"/>
              </w:rPr>
              <w:t>: NFC Card and Personal Profiles</w:t>
            </w:r>
          </w:p>
          <w:p w14:paraId="026421E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C38887B" wp14:editId="2FD8B5D8">
                  <wp:extent cx="152400" cy="152400"/>
                  <wp:effectExtent l="0" t="0" r="0" b="0"/>
                  <wp:docPr id="13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fdade2d70ff28a2560619d48a1af995" w:history="1">
              <w:r w:rsidR="00515717">
                <w:rPr>
                  <w:rStyle w:val="Hyperlink"/>
                  <w:sz w:val="18"/>
                  <w:szCs w:val="18"/>
                </w:rPr>
                <w:t>REQ-NFC-ES-27</w:t>
              </w:r>
            </w:hyperlink>
            <w:r w:rsidRPr="00FC5298">
              <w:rPr>
                <w:sz w:val="18"/>
                <w:szCs w:val="18"/>
              </w:rPr>
              <w:t>: Activating personal profile with NFC Device</w:t>
            </w:r>
          </w:p>
          <w:p w14:paraId="5675026A"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7C4ED2C" wp14:editId="48CB7252">
                  <wp:extent cx="152400" cy="152400"/>
                  <wp:effectExtent l="0" t="0" r="0" b="0"/>
                  <wp:docPr id="13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7801142a3ba3eb7f7b12b34aa9bda9e" w:history="1">
              <w:r w:rsidR="00515717">
                <w:rPr>
                  <w:rStyle w:val="Hyperlink"/>
                  <w:sz w:val="18"/>
                  <w:szCs w:val="18"/>
                </w:rPr>
                <w:t>REQ-NFC-ES-28</w:t>
              </w:r>
            </w:hyperlink>
            <w:r w:rsidRPr="00FC5298">
              <w:rPr>
                <w:sz w:val="18"/>
                <w:szCs w:val="18"/>
              </w:rPr>
              <w:t>: NFC Device associated to at most one Personal Profile</w:t>
            </w:r>
          </w:p>
          <w:p w14:paraId="61EA8D8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FED9C9D" wp14:editId="199E114C">
                  <wp:extent cx="152400" cy="152400"/>
                  <wp:effectExtent l="0" t="0" r="0" b="0"/>
                  <wp:docPr id="13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f59a19d02ac7bd31a236cd075e12b8b" w:history="1">
              <w:r w:rsidR="00515717">
                <w:rPr>
                  <w:rStyle w:val="Hyperlink"/>
                  <w:sz w:val="18"/>
                  <w:szCs w:val="18"/>
                </w:rPr>
                <w:t>REQ-NFC-ES-29</w:t>
              </w:r>
            </w:hyperlink>
            <w:r w:rsidRPr="00FC5298">
              <w:rPr>
                <w:sz w:val="18"/>
                <w:szCs w:val="18"/>
              </w:rPr>
              <w:t>: Multiple NFC Devices associated to one personal profile</w:t>
            </w:r>
          </w:p>
          <w:p w14:paraId="7E43550B"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00A576A" wp14:editId="07C8704D">
                  <wp:extent cx="152400" cy="152400"/>
                  <wp:effectExtent l="0" t="0" r="0" b="0"/>
                  <wp:docPr id="13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6379c3b6e37775a17094bd63ff2f7cf" w:history="1">
              <w:r w:rsidR="00515717">
                <w:rPr>
                  <w:rStyle w:val="Hyperlink"/>
                  <w:sz w:val="18"/>
                  <w:szCs w:val="18"/>
                </w:rPr>
                <w:t>REQ-NFC-ES-151</w:t>
              </w:r>
            </w:hyperlink>
            <w:r w:rsidRPr="00FC5298">
              <w:rPr>
                <w:sz w:val="18"/>
                <w:szCs w:val="18"/>
              </w:rPr>
              <w:t>: abort Personal Profile NFC Pairing button</w:t>
            </w:r>
          </w:p>
          <w:p w14:paraId="78227643"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F88F7F1" wp14:editId="349C9458">
                  <wp:extent cx="152400" cy="152400"/>
                  <wp:effectExtent l="0" t="0" r="0" b="0"/>
                  <wp:docPr id="14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2ca9a1e8cea5a54a520b621a5031973" w:history="1">
              <w:r w:rsidR="00515717">
                <w:rPr>
                  <w:rStyle w:val="Hyperlink"/>
                  <w:sz w:val="18"/>
                  <w:szCs w:val="18"/>
                </w:rPr>
                <w:t>REQ-NFC-ES-179</w:t>
              </w:r>
            </w:hyperlink>
            <w:r w:rsidRPr="00FC5298">
              <w:rPr>
                <w:sz w:val="18"/>
                <w:szCs w:val="18"/>
              </w:rPr>
              <w:t>: Feature availability for Personal Profile linking</w:t>
            </w:r>
          </w:p>
          <w:p w14:paraId="5D1FDE8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5F3CBDB" wp14:editId="24E0933C">
                  <wp:extent cx="152400" cy="152400"/>
                  <wp:effectExtent l="0" t="0" r="0" b="0"/>
                  <wp:docPr id="14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82887469d89b0e1b3e9523cfb6149ff6" w:history="1">
              <w:r w:rsidR="00515717">
                <w:rPr>
                  <w:rStyle w:val="Hyperlink"/>
                  <w:sz w:val="18"/>
                  <w:szCs w:val="18"/>
                </w:rPr>
                <w:t>REQ-NFC-ES-197</w:t>
              </w:r>
            </w:hyperlink>
            <w:r w:rsidRPr="00FC5298">
              <w:rPr>
                <w:sz w:val="18"/>
                <w:szCs w:val="18"/>
              </w:rPr>
              <w:t>: NFC Personal Profile Pairing process consistency</w:t>
            </w:r>
          </w:p>
          <w:p w14:paraId="2AA7BF93"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67D363E" wp14:editId="1C96D360">
                  <wp:extent cx="152400" cy="152400"/>
                  <wp:effectExtent l="0" t="0" r="0" b="0"/>
                  <wp:docPr id="14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246df5d7dae016f9b0b177f956368c8" w:history="1">
              <w:r w:rsidR="00515717">
                <w:rPr>
                  <w:rStyle w:val="Hyperlink"/>
                  <w:sz w:val="18"/>
                  <w:szCs w:val="18"/>
                </w:rPr>
                <w:t>REQ-NFC-ES-198</w:t>
              </w:r>
            </w:hyperlink>
            <w:r w:rsidRPr="00FC5298">
              <w:rPr>
                <w:sz w:val="18"/>
                <w:szCs w:val="18"/>
              </w:rPr>
              <w:t>: Personal Profile NFC Pairing instructions</w:t>
            </w:r>
          </w:p>
        </w:tc>
      </w:tr>
      <w:tr w:rsidR="00FC5298" w14:paraId="7D402F21" w14:textId="77777777" w:rsidTr="00FC5298">
        <w:tc>
          <w:tcPr>
            <w:tcW w:w="3325" w:type="dxa"/>
          </w:tcPr>
          <w:p w14:paraId="785ECD08" w14:textId="77777777" w:rsidR="00FC5298" w:rsidRPr="00091A48" w:rsidRDefault="00FC5298" w:rsidP="00C20662">
            <w:pPr>
              <w:tabs>
                <w:tab w:val="left" w:pos="960"/>
              </w:tabs>
              <w:rPr>
                <w:sz w:val="18"/>
                <w:szCs w:val="18"/>
              </w:rPr>
            </w:pPr>
            <w:bookmarkStart w:id="89" w:name="_93669c51bc32a24e88ad414616bff5f8"/>
            <w:r w:rsidRPr="00091A48">
              <w:rPr>
                <w:sz w:val="18"/>
                <w:szCs w:val="18"/>
              </w:rPr>
              <w:lastRenderedPageBreak/>
              <w:t>Remove NFC Key</w:t>
            </w:r>
            <w:bookmarkEnd w:id="89"/>
          </w:p>
        </w:tc>
        <w:tc>
          <w:tcPr>
            <w:tcW w:w="7470" w:type="dxa"/>
          </w:tcPr>
          <w:p w14:paraId="67ECA9E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137BE19" wp14:editId="3284B613">
                  <wp:extent cx="152400" cy="152400"/>
                  <wp:effectExtent l="0" t="0" r="0" b="0"/>
                  <wp:docPr id="14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f197e865416cb787356c933792c1753" w:history="1">
              <w:r w:rsidR="00515717">
                <w:rPr>
                  <w:rStyle w:val="Hyperlink"/>
                  <w:sz w:val="18"/>
                  <w:szCs w:val="18"/>
                </w:rPr>
                <w:t>REQ-NFC-ES-169</w:t>
              </w:r>
            </w:hyperlink>
            <w:r w:rsidRPr="00FC5298">
              <w:rPr>
                <w:sz w:val="18"/>
                <w:szCs w:val="18"/>
              </w:rPr>
              <w:t>: Prompt screen: confirm NFC card pairing deletion - actions when confirmed</w:t>
            </w:r>
          </w:p>
        </w:tc>
      </w:tr>
      <w:tr w:rsidR="00FC5298" w14:paraId="1F01AED3" w14:textId="77777777" w:rsidTr="00FC5298">
        <w:tc>
          <w:tcPr>
            <w:tcW w:w="3325" w:type="dxa"/>
          </w:tcPr>
          <w:p w14:paraId="225D081D" w14:textId="77777777" w:rsidR="00FC5298" w:rsidRPr="00091A48" w:rsidRDefault="00FC5298" w:rsidP="00C20662">
            <w:pPr>
              <w:tabs>
                <w:tab w:val="left" w:pos="960"/>
              </w:tabs>
              <w:rPr>
                <w:sz w:val="18"/>
                <w:szCs w:val="18"/>
              </w:rPr>
            </w:pPr>
            <w:bookmarkStart w:id="90" w:name="_b27491e5885a0b7c83d02ee50fd36d18"/>
            <w:r w:rsidRPr="00091A48">
              <w:rPr>
                <w:sz w:val="18"/>
                <w:szCs w:val="18"/>
              </w:rPr>
              <w:t>Sync Settings Menu</w:t>
            </w:r>
            <w:bookmarkEnd w:id="90"/>
          </w:p>
        </w:tc>
        <w:tc>
          <w:tcPr>
            <w:tcW w:w="7470" w:type="dxa"/>
          </w:tcPr>
          <w:p w14:paraId="660D1594" w14:textId="77777777" w:rsidR="00D74D83" w:rsidRDefault="00D74D83"/>
        </w:tc>
      </w:tr>
      <w:tr w:rsidR="00FC5298" w14:paraId="645DCD15" w14:textId="77777777" w:rsidTr="00FC5298">
        <w:tc>
          <w:tcPr>
            <w:tcW w:w="3325" w:type="dxa"/>
          </w:tcPr>
          <w:p w14:paraId="1E9CA940" w14:textId="77777777" w:rsidR="00FC5298" w:rsidRPr="00091A48" w:rsidRDefault="00FC5298" w:rsidP="00C20662">
            <w:pPr>
              <w:tabs>
                <w:tab w:val="left" w:pos="960"/>
              </w:tabs>
              <w:rPr>
                <w:sz w:val="18"/>
                <w:szCs w:val="18"/>
              </w:rPr>
            </w:pPr>
            <w:bookmarkStart w:id="91" w:name="_5c726020d511ccb3b466f222459fbe65"/>
            <w:r w:rsidRPr="00091A48">
              <w:rPr>
                <w:sz w:val="18"/>
                <w:szCs w:val="18"/>
              </w:rPr>
              <w:t>Unified Key Management Screen</w:t>
            </w:r>
            <w:bookmarkEnd w:id="91"/>
          </w:p>
        </w:tc>
        <w:tc>
          <w:tcPr>
            <w:tcW w:w="7470" w:type="dxa"/>
          </w:tcPr>
          <w:p w14:paraId="7B15B27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849CD72" wp14:editId="325B6063">
                  <wp:extent cx="152400" cy="152400"/>
                  <wp:effectExtent l="0" t="0" r="0" b="0"/>
                  <wp:docPr id="14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53fb3f3992dee34a7230b4573f1a8a7b" w:history="1">
              <w:r w:rsidR="00515717">
                <w:rPr>
                  <w:rStyle w:val="Hyperlink"/>
                  <w:sz w:val="18"/>
                  <w:szCs w:val="18"/>
                </w:rPr>
                <w:t>REQ-NFC-ES-149</w:t>
              </w:r>
            </w:hyperlink>
            <w:r w:rsidRPr="00FC5298">
              <w:rPr>
                <w:sz w:val="18"/>
                <w:szCs w:val="18"/>
              </w:rPr>
              <w:t>: NFC key management functions - not available if vehicle is subscribed to fleet NFC management</w:t>
            </w:r>
          </w:p>
          <w:p w14:paraId="0A6D9F76"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68D84DD" wp14:editId="2E2EF664">
                  <wp:extent cx="152400" cy="152400"/>
                  <wp:effectExtent l="0" t="0" r="0" b="0"/>
                  <wp:docPr id="15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fddfac2e7b2b1e60035191c1a2910044" w:history="1">
              <w:r w:rsidR="00515717">
                <w:rPr>
                  <w:rStyle w:val="Hyperlink"/>
                  <w:sz w:val="18"/>
                  <w:szCs w:val="18"/>
                </w:rPr>
                <w:t>REQ-NFC-ES-155</w:t>
              </w:r>
            </w:hyperlink>
            <w:r w:rsidRPr="00FC5298">
              <w:rPr>
                <w:sz w:val="18"/>
                <w:szCs w:val="18"/>
              </w:rPr>
              <w:t>: Conditions to Enable "Add a Key" Button on Unified Key Management Screen</w:t>
            </w:r>
          </w:p>
          <w:p w14:paraId="2A8B25F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AAF2794" wp14:editId="0C8E3D06">
                  <wp:extent cx="152400" cy="152400"/>
                  <wp:effectExtent l="0" t="0" r="0" b="0"/>
                  <wp:docPr id="15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5fb6f1dcc3b6a674352a1b4e4940aac" w:history="1">
              <w:r w:rsidR="00515717">
                <w:rPr>
                  <w:rStyle w:val="Hyperlink"/>
                  <w:sz w:val="18"/>
                  <w:szCs w:val="18"/>
                </w:rPr>
                <w:t>REQ-NFC-ES-164</w:t>
              </w:r>
            </w:hyperlink>
            <w:r w:rsidRPr="00FC5298">
              <w:rPr>
                <w:sz w:val="18"/>
                <w:szCs w:val="18"/>
              </w:rPr>
              <w:t>: Display "pending" indicator for cards that are pending deletion</w:t>
            </w:r>
          </w:p>
          <w:p w14:paraId="373B719B"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7C7C401" wp14:editId="55B73660">
                  <wp:extent cx="152400" cy="152400"/>
                  <wp:effectExtent l="0" t="0" r="0" b="0"/>
                  <wp:docPr id="15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0c101f984350e25e1639d0e7a23f2552" w:history="1">
              <w:r w:rsidR="00515717">
                <w:rPr>
                  <w:rStyle w:val="Hyperlink"/>
                  <w:sz w:val="18"/>
                  <w:szCs w:val="18"/>
                </w:rPr>
                <w:t>REQ-NFC-ES-171</w:t>
              </w:r>
            </w:hyperlink>
            <w:r w:rsidRPr="00FC5298">
              <w:rPr>
                <w:sz w:val="18"/>
                <w:szCs w:val="18"/>
              </w:rPr>
              <w:t>: Display System: Conditions to allow "Delete Key" for NFC Card Info Screen to be enabled</w:t>
            </w:r>
          </w:p>
          <w:p w14:paraId="7E822617"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0ADDCCF" wp14:editId="58FCEC88">
                  <wp:extent cx="152400" cy="152400"/>
                  <wp:effectExtent l="0" t="0" r="0" b="0"/>
                  <wp:docPr id="15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8868779d74df8b44c0bb2acd094286cc" w:history="1">
              <w:r w:rsidR="00515717">
                <w:rPr>
                  <w:rStyle w:val="Hyperlink"/>
                  <w:sz w:val="18"/>
                  <w:szCs w:val="18"/>
                </w:rPr>
                <w:t>REQ-NFC-ES-204</w:t>
              </w:r>
            </w:hyperlink>
            <w:r w:rsidRPr="00FC5298">
              <w:rPr>
                <w:sz w:val="18"/>
                <w:szCs w:val="18"/>
              </w:rPr>
              <w:t>: Prompt Screen: Naming a New NFC Card</w:t>
            </w:r>
          </w:p>
          <w:p w14:paraId="61FC37F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A0AF6A5" wp14:editId="11A4FE99">
                  <wp:extent cx="152400" cy="152400"/>
                  <wp:effectExtent l="0" t="0" r="0" b="0"/>
                  <wp:docPr id="15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b4d5eb1498e3438b4407d87a6c0856f" w:history="1">
              <w:r w:rsidR="00515717">
                <w:rPr>
                  <w:rStyle w:val="Hyperlink"/>
                  <w:sz w:val="18"/>
                  <w:szCs w:val="18"/>
                </w:rPr>
                <w:t>REQ-NFC-ES-236</w:t>
              </w:r>
            </w:hyperlink>
            <w:r w:rsidRPr="00FC5298">
              <w:rPr>
                <w:sz w:val="18"/>
                <w:szCs w:val="18"/>
              </w:rPr>
              <w:t>: Unified Key Management Screen for Fleet vehicles</w:t>
            </w:r>
          </w:p>
          <w:p w14:paraId="23FAEE7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1C7E15E" wp14:editId="6C1D85F3">
                  <wp:extent cx="152400" cy="152400"/>
                  <wp:effectExtent l="0" t="0" r="0" b="0"/>
                  <wp:docPr id="16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0e0e0e9eab0b111c2bf7f4c63af312d0" w:history="1">
              <w:r w:rsidR="00515717">
                <w:rPr>
                  <w:rStyle w:val="Hyperlink"/>
                  <w:sz w:val="18"/>
                  <w:szCs w:val="18"/>
                </w:rPr>
                <w:t>REQ-NFC-ES-237</w:t>
              </w:r>
            </w:hyperlink>
            <w:r w:rsidRPr="00FC5298">
              <w:rPr>
                <w:sz w:val="18"/>
                <w:szCs w:val="18"/>
              </w:rPr>
              <w:t xml:space="preserve">: Unified Key Management Screen while </w:t>
            </w:r>
            <w:proofErr w:type="spellStart"/>
            <w:r w:rsidRPr="00FC5298">
              <w:rPr>
                <w:sz w:val="18"/>
                <w:szCs w:val="18"/>
              </w:rPr>
              <w:t>MyKey</w:t>
            </w:r>
            <w:proofErr w:type="spellEnd"/>
            <w:r w:rsidRPr="00FC5298">
              <w:rPr>
                <w:sz w:val="18"/>
                <w:szCs w:val="18"/>
              </w:rPr>
              <w:t xml:space="preserve"> in-use</w:t>
            </w:r>
          </w:p>
          <w:p w14:paraId="6C9C3EB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3A89AF7" wp14:editId="364DBE7D">
                  <wp:extent cx="152400" cy="152400"/>
                  <wp:effectExtent l="0" t="0" r="0" b="0"/>
                  <wp:docPr id="16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da6d322bc841e64105d6d654af08aca" w:history="1">
              <w:r w:rsidR="00515717">
                <w:rPr>
                  <w:rStyle w:val="Hyperlink"/>
                  <w:sz w:val="18"/>
                  <w:szCs w:val="18"/>
                </w:rPr>
                <w:t>REQ-NFC-ES-302</w:t>
              </w:r>
            </w:hyperlink>
            <w:r w:rsidRPr="00FC5298">
              <w:rPr>
                <w:sz w:val="18"/>
                <w:szCs w:val="18"/>
              </w:rPr>
              <w:t>: Request active and pending NFC Device list</w:t>
            </w:r>
          </w:p>
          <w:p w14:paraId="411F2F13"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F918332" wp14:editId="6C63016F">
                  <wp:extent cx="152400" cy="152400"/>
                  <wp:effectExtent l="0" t="0" r="0" b="0"/>
                  <wp:docPr id="16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98212b4b6af7624683084f2677f94a49" w:history="1">
              <w:r w:rsidR="00515717">
                <w:rPr>
                  <w:rStyle w:val="Hyperlink"/>
                  <w:sz w:val="18"/>
                  <w:szCs w:val="18"/>
                </w:rPr>
                <w:t>REQ-NFC-ES-337</w:t>
              </w:r>
            </w:hyperlink>
            <w:r w:rsidRPr="00FC5298">
              <w:rPr>
                <w:sz w:val="18"/>
                <w:szCs w:val="18"/>
              </w:rPr>
              <w:t>: NFC key management screen only available while in RUN and motive state</w:t>
            </w:r>
          </w:p>
        </w:tc>
      </w:tr>
      <w:tr w:rsidR="00FC5298" w14:paraId="354F3C42" w14:textId="77777777" w:rsidTr="00FC5298">
        <w:tc>
          <w:tcPr>
            <w:tcW w:w="3325" w:type="dxa"/>
          </w:tcPr>
          <w:p w14:paraId="7D918F05" w14:textId="77777777" w:rsidR="00FC5298" w:rsidRPr="00091A48" w:rsidRDefault="00FC5298" w:rsidP="00C20662">
            <w:pPr>
              <w:tabs>
                <w:tab w:val="left" w:pos="960"/>
              </w:tabs>
              <w:rPr>
                <w:sz w:val="18"/>
                <w:szCs w:val="18"/>
              </w:rPr>
            </w:pPr>
            <w:bookmarkStart w:id="92" w:name="_10f19c82794c47cce067491a9ad215ca"/>
            <w:r w:rsidRPr="00091A48">
              <w:rPr>
                <w:sz w:val="18"/>
                <w:szCs w:val="18"/>
              </w:rPr>
              <w:t>Vehicle Settings Menu</w:t>
            </w:r>
            <w:bookmarkEnd w:id="92"/>
          </w:p>
        </w:tc>
        <w:tc>
          <w:tcPr>
            <w:tcW w:w="7470" w:type="dxa"/>
          </w:tcPr>
          <w:p w14:paraId="54289E56" w14:textId="77777777" w:rsidR="00D74D83" w:rsidRDefault="00D74D83"/>
        </w:tc>
      </w:tr>
    </w:tbl>
    <w:p w14:paraId="3BC782D9" w14:textId="228C955A" w:rsidR="00C06292" w:rsidRPr="00041150" w:rsidRDefault="00C06292" w:rsidP="00C06292">
      <w:pPr>
        <w:pStyle w:val="Caption"/>
      </w:pPr>
      <w:bookmarkStart w:id="93" w:name="_Toc58422059"/>
      <w:r w:rsidRPr="00041150">
        <w:t xml:space="preserve">Table </w:t>
      </w:r>
      <w:r>
        <w:rPr>
          <w:noProof/>
        </w:rPr>
        <w:fldChar w:fldCharType="begin"/>
      </w:r>
      <w:r>
        <w:rPr>
          <w:noProof/>
        </w:rPr>
        <w:instrText xml:space="preserve"> SEQ Table \* ARABIC </w:instrText>
      </w:r>
      <w:r>
        <w:rPr>
          <w:noProof/>
        </w:rPr>
        <w:fldChar w:fldCharType="separate"/>
      </w:r>
      <w:r w:rsidR="00444F50">
        <w:rPr>
          <w:noProof/>
        </w:rPr>
        <w:t>2</w:t>
      </w:r>
      <w:r>
        <w:rPr>
          <w:noProof/>
        </w:rPr>
        <w:fldChar w:fldCharType="end"/>
      </w:r>
      <w:r w:rsidRPr="00041150">
        <w:t>: Operation Modes and States</w:t>
      </w:r>
      <w:r>
        <w:t xml:space="preserve"> on </w:t>
      </w:r>
      <w:r w:rsidRPr="00574E26">
        <w:t>HMI</w:t>
      </w:r>
      <w:bookmarkEnd w:id="93"/>
    </w:p>
    <w:p w14:paraId="6FF3949F" w14:textId="77777777" w:rsidR="00C06292" w:rsidRDefault="00C06292" w:rsidP="00C06292">
      <w:pPr>
        <w:pStyle w:val="Caption"/>
      </w:pPr>
    </w:p>
    <w:p w14:paraId="6E999723" w14:textId="77777777" w:rsidR="00D84FEA" w:rsidRDefault="00D84FEA" w:rsidP="00CB0674">
      <w:pPr>
        <w:pStyle w:val="Heading3"/>
      </w:pPr>
      <w:bookmarkStart w:id="94" w:name="_Toc58422034"/>
      <w:r w:rsidRPr="00574E26">
        <w:t>HMI</w:t>
      </w:r>
      <w:r>
        <w:t xml:space="preserve"> requirements</w:t>
      </w:r>
      <w:bookmarkEnd w:id="94"/>
    </w:p>
    <w:p w14:paraId="154811D4" w14:textId="77777777" w:rsidR="001F5E54" w:rsidRPr="0017445F" w:rsidRDefault="006E25A5" w:rsidP="001F5E54">
      <w:pPr>
        <w:pStyle w:val="RERequirement"/>
        <w:shd w:val="clear" w:color="auto" w:fill="F2F2F2" w:themeFill="background1" w:themeFillShade="F2"/>
      </w:pPr>
      <w:r>
        <w:t>REQ-NFC-ES-4</w:t>
      </w:r>
      <w:r w:rsidR="00AE04B0">
        <w:t xml:space="preserve"> NFC Card Info Screen</w:t>
      </w:r>
    </w:p>
    <w:p w14:paraId="08E0AC17" w14:textId="77777777" w:rsidR="00D74D83" w:rsidRDefault="00841C2C">
      <w:r>
        <w:t>The NFC Card Info Screen shall display the following information for each paired NFC device:</w:t>
      </w:r>
    </w:p>
    <w:p w14:paraId="2E369911" w14:textId="77777777" w:rsidR="00D74D83" w:rsidRDefault="00841C2C" w:rsidP="00181341">
      <w:pPr>
        <w:numPr>
          <w:ilvl w:val="0"/>
          <w:numId w:val="20"/>
        </w:numPr>
      </w:pPr>
      <w:r>
        <w:t>The type of device it is (NFC card or smartphone/smart device)</w:t>
      </w:r>
    </w:p>
    <w:p w14:paraId="7F9AE92E" w14:textId="77777777" w:rsidR="00D74D83" w:rsidRDefault="00841C2C" w:rsidP="00181341">
      <w:pPr>
        <w:numPr>
          <w:ilvl w:val="0"/>
          <w:numId w:val="20"/>
        </w:numPr>
      </w:pPr>
      <w:r>
        <w:t>The friendly name of the device</w:t>
      </w:r>
    </w:p>
    <w:p w14:paraId="74F078E7" w14:textId="77777777" w:rsidR="00D74D83" w:rsidRDefault="00841C2C" w:rsidP="00181341">
      <w:pPr>
        <w:numPr>
          <w:ilvl w:val="0"/>
          <w:numId w:val="20"/>
        </w:numPr>
      </w:pPr>
      <w:r>
        <w:t>If the device is an NFC card, the FESN of the card</w:t>
      </w:r>
    </w:p>
    <w:p w14:paraId="485B2509" w14:textId="77777777" w:rsidR="00D74D83" w:rsidRDefault="00841C2C" w:rsidP="00181341">
      <w:pPr>
        <w:numPr>
          <w:ilvl w:val="0"/>
          <w:numId w:val="20"/>
        </w:numPr>
      </w:pPr>
      <w:r>
        <w:t>If the device is an NFC card, the location of the FESN on the NFC Card</w:t>
      </w:r>
    </w:p>
    <w:p w14:paraId="6BA8B27E" w14:textId="77777777" w:rsidR="00D74D83" w:rsidRDefault="00841C2C" w:rsidP="00181341">
      <w:pPr>
        <w:numPr>
          <w:ilvl w:val="0"/>
          <w:numId w:val="20"/>
        </w:numPr>
      </w:pPr>
      <w:r>
        <w:t>If the device is an NFC card and a factory card, an indication that it is a factory card</w:t>
      </w:r>
    </w:p>
    <w:p w14:paraId="41D47F03" w14:textId="77777777" w:rsidR="001861FF" w:rsidRDefault="001861FF" w:rsidP="001F5E54">
      <w:pPr>
        <w:rPr>
          <w:rFonts w:cs="Arial"/>
        </w:rPr>
      </w:pPr>
    </w:p>
    <w:p w14:paraId="10197E05" w14:textId="77777777" w:rsidR="00196141" w:rsidRDefault="00196141" w:rsidP="00393C96">
      <w:r>
        <w:rPr>
          <w:b/>
          <w:bCs/>
        </w:rPr>
        <w:t xml:space="preserve">Acceptance Criteria: </w:t>
      </w:r>
    </w:p>
    <w:p w14:paraId="3D0436D2" w14:textId="77777777" w:rsidR="00D74D83" w:rsidRDefault="00841C2C">
      <w:r>
        <w:t>Info pages for device within key management menu has an info button for each key present</w:t>
      </w:r>
    </w:p>
    <w:p w14:paraId="65B7E82F" w14:textId="77777777" w:rsidR="001861FF" w:rsidRPr="00196141" w:rsidRDefault="001861FF" w:rsidP="00393C96"/>
    <w:p w14:paraId="5B53415E" w14:textId="77777777" w:rsidR="001F5E54" w:rsidRPr="0017445F" w:rsidRDefault="006E25A5" w:rsidP="001F5E54">
      <w:pPr>
        <w:pStyle w:val="RERequirement"/>
        <w:shd w:val="clear" w:color="auto" w:fill="F2F2F2" w:themeFill="background1" w:themeFillShade="F2"/>
      </w:pPr>
      <w:bookmarkStart w:id="95" w:name="_c700767d93e7aa153bf7c09d9f2fa43e"/>
      <w:r>
        <w:t>REQ-NFC-ES-26</w:t>
      </w:r>
      <w:bookmarkEnd w:id="95"/>
      <w:r w:rsidR="00AE04B0">
        <w:t xml:space="preserve"> NFC Card and Personal Profiles</w:t>
      </w:r>
    </w:p>
    <w:p w14:paraId="23FF9B60" w14:textId="77777777" w:rsidR="001F5E54" w:rsidRDefault="00AE04B0" w:rsidP="001F5E54">
      <w:pPr>
        <w:rPr>
          <w:rFonts w:cs="Arial"/>
        </w:rPr>
      </w:pPr>
      <w:r>
        <w:rPr>
          <w:rFonts w:cs="Arial"/>
        </w:rPr>
        <w:t>An NFC Device shall be associated to “default” profile settings after it is added to the Vehicle.</w:t>
      </w:r>
    </w:p>
    <w:p w14:paraId="1FF87EC1" w14:textId="77777777" w:rsidR="001861FF" w:rsidRDefault="001861FF" w:rsidP="001F5E54">
      <w:pPr>
        <w:rPr>
          <w:rFonts w:cs="Arial"/>
        </w:rPr>
      </w:pPr>
    </w:p>
    <w:p w14:paraId="1B237387" w14:textId="77777777" w:rsidR="00196141" w:rsidRDefault="00196141" w:rsidP="00393C96">
      <w:r>
        <w:rPr>
          <w:b/>
          <w:bCs/>
        </w:rPr>
        <w:t xml:space="preserve">Acceptance Criteria: </w:t>
      </w:r>
    </w:p>
    <w:p w14:paraId="3A13CB79" w14:textId="77777777" w:rsidR="00D74D83" w:rsidRDefault="00841C2C">
      <w:r>
        <w:t>Unique Profile not created immediately after NFC Device Add</w:t>
      </w:r>
    </w:p>
    <w:p w14:paraId="2471BB19" w14:textId="77777777" w:rsidR="001861FF" w:rsidRPr="00196141" w:rsidRDefault="001861FF" w:rsidP="00393C96"/>
    <w:p w14:paraId="3A237544" w14:textId="77777777" w:rsidR="001F5E54" w:rsidRPr="0017445F" w:rsidRDefault="006E25A5" w:rsidP="001F5E54">
      <w:pPr>
        <w:pStyle w:val="RERequirement"/>
        <w:shd w:val="clear" w:color="auto" w:fill="F2F2F2" w:themeFill="background1" w:themeFillShade="F2"/>
      </w:pPr>
      <w:bookmarkStart w:id="96" w:name="_3fdade2d70ff28a2560619d48a1af995"/>
      <w:r>
        <w:t>REQ-NFC-ES-27</w:t>
      </w:r>
      <w:bookmarkEnd w:id="96"/>
      <w:r w:rsidR="00AE04B0">
        <w:t xml:space="preserve"> Activating personal profile with NFC Device</w:t>
      </w:r>
    </w:p>
    <w:p w14:paraId="7D567A9B" w14:textId="77777777" w:rsidR="001F5E54" w:rsidRDefault="00AE04B0" w:rsidP="001F5E54">
      <w:pPr>
        <w:rPr>
          <w:rFonts w:cs="Arial"/>
        </w:rPr>
      </w:pPr>
      <w:r>
        <w:rPr>
          <w:rFonts w:cs="Arial"/>
        </w:rPr>
        <w:t>The vehicle shall apply the personal profile settings associated with an NFC Device when the user does any of the following:</w:t>
      </w:r>
    </w:p>
    <w:p w14:paraId="79AA8264" w14:textId="77777777" w:rsidR="001F5E54" w:rsidRDefault="001F5E54" w:rsidP="001F5E54">
      <w:pPr>
        <w:rPr>
          <w:rFonts w:cs="Arial"/>
        </w:rPr>
      </w:pPr>
    </w:p>
    <w:p w14:paraId="1D5940B9" w14:textId="77777777" w:rsidR="001F5E54" w:rsidRDefault="00AE04B0" w:rsidP="001F5E54">
      <w:pPr>
        <w:rPr>
          <w:rFonts w:cs="Arial"/>
        </w:rPr>
      </w:pPr>
      <w:r>
        <w:rPr>
          <w:rFonts w:cs="Arial"/>
        </w:rPr>
        <w:t>- Unlocks the vehicle with an Exterior Reader scan</w:t>
      </w:r>
    </w:p>
    <w:p w14:paraId="0414BF92" w14:textId="77777777" w:rsidR="001F5E54" w:rsidRDefault="00AE04B0" w:rsidP="001F5E54">
      <w:pPr>
        <w:rPr>
          <w:rFonts w:cs="Arial"/>
        </w:rPr>
      </w:pPr>
      <w:r>
        <w:rPr>
          <w:rFonts w:cs="Arial"/>
        </w:rPr>
        <w:t>- Interior Reader scan while the vehicle is not running</w:t>
      </w:r>
    </w:p>
    <w:p w14:paraId="2B05E6A8" w14:textId="77777777" w:rsidR="001861FF" w:rsidRDefault="001861FF" w:rsidP="001F5E54">
      <w:pPr>
        <w:rPr>
          <w:rFonts w:cs="Arial"/>
        </w:rPr>
      </w:pPr>
    </w:p>
    <w:p w14:paraId="1C6E91BA" w14:textId="77777777" w:rsidR="00196141" w:rsidRDefault="00196141" w:rsidP="00393C96">
      <w:r>
        <w:rPr>
          <w:b/>
          <w:bCs/>
        </w:rPr>
        <w:t xml:space="preserve">Acceptance Criteria: </w:t>
      </w:r>
    </w:p>
    <w:p w14:paraId="58D9461D" w14:textId="77777777" w:rsidR="00D74D83" w:rsidRDefault="00841C2C">
      <w:r>
        <w:t>Profile related settings recalled when device used to unlock vehicle or start vehicle</w:t>
      </w:r>
    </w:p>
    <w:p w14:paraId="2263B38F" w14:textId="77777777" w:rsidR="001861FF" w:rsidRPr="00196141" w:rsidRDefault="001861FF" w:rsidP="00393C96"/>
    <w:p w14:paraId="65EC3370" w14:textId="77777777" w:rsidR="001F5E54" w:rsidRPr="0017445F" w:rsidRDefault="006E25A5" w:rsidP="001F5E54">
      <w:pPr>
        <w:pStyle w:val="RERequirement"/>
        <w:shd w:val="clear" w:color="auto" w:fill="F2F2F2" w:themeFill="background1" w:themeFillShade="F2"/>
      </w:pPr>
      <w:bookmarkStart w:id="97" w:name="_c7801142a3ba3eb7f7b12b34aa9bda9e"/>
      <w:r>
        <w:t>REQ-NFC-ES-28</w:t>
      </w:r>
      <w:bookmarkEnd w:id="97"/>
      <w:r w:rsidR="00AE04B0">
        <w:t xml:space="preserve"> NFC Device associated to at most one Personal Profile</w:t>
      </w:r>
    </w:p>
    <w:p w14:paraId="317E3C43" w14:textId="77777777" w:rsidR="001F5E54" w:rsidRDefault="00AE04B0" w:rsidP="001F5E54">
      <w:pPr>
        <w:rPr>
          <w:rFonts w:cs="Arial"/>
        </w:rPr>
      </w:pPr>
      <w:r>
        <w:rPr>
          <w:rFonts w:cs="Arial"/>
        </w:rPr>
        <w:t>An NFC Device shall be associated with at most one Personal Profile.</w:t>
      </w:r>
    </w:p>
    <w:p w14:paraId="52DA9162" w14:textId="77777777" w:rsidR="001861FF" w:rsidRDefault="001861FF" w:rsidP="001F5E54">
      <w:pPr>
        <w:rPr>
          <w:rFonts w:cs="Arial"/>
        </w:rPr>
      </w:pPr>
    </w:p>
    <w:p w14:paraId="26083B8A" w14:textId="77777777" w:rsidR="00196141" w:rsidRDefault="00196141" w:rsidP="00393C96">
      <w:r>
        <w:rPr>
          <w:b/>
          <w:bCs/>
        </w:rPr>
        <w:t xml:space="preserve">Acceptance Criteria: </w:t>
      </w:r>
    </w:p>
    <w:p w14:paraId="24E0D5EE" w14:textId="77777777" w:rsidR="00D74D83" w:rsidRDefault="00841C2C">
      <w:r>
        <w:lastRenderedPageBreak/>
        <w:t>Attempting to Pair NFC Device to multiple profiles will result in dismiss-able pop-up when attempting to pair to second profile</w:t>
      </w:r>
    </w:p>
    <w:p w14:paraId="607BD929" w14:textId="77777777" w:rsidR="001861FF" w:rsidRPr="00196141" w:rsidRDefault="001861FF" w:rsidP="00393C96"/>
    <w:p w14:paraId="0A46E199" w14:textId="77777777" w:rsidR="001F5E54" w:rsidRPr="0017445F" w:rsidRDefault="006E25A5" w:rsidP="001F5E54">
      <w:pPr>
        <w:pStyle w:val="RERequirement"/>
        <w:shd w:val="clear" w:color="auto" w:fill="F2F2F2" w:themeFill="background1" w:themeFillShade="F2"/>
      </w:pPr>
      <w:bookmarkStart w:id="98" w:name="_af59a19d02ac7bd31a236cd075e12b8b"/>
      <w:r>
        <w:t>REQ-NFC-ES-29</w:t>
      </w:r>
      <w:bookmarkEnd w:id="98"/>
      <w:r w:rsidR="00AE04B0">
        <w:t xml:space="preserve"> Multiple NFC Devices associated to one personal profile</w:t>
      </w:r>
    </w:p>
    <w:p w14:paraId="5C496D0B" w14:textId="77777777" w:rsidR="001F5E54" w:rsidRDefault="00AE04B0" w:rsidP="001F5E54">
      <w:pPr>
        <w:rPr>
          <w:rFonts w:cs="Arial"/>
        </w:rPr>
      </w:pPr>
      <w:r>
        <w:rPr>
          <w:rFonts w:cs="Arial"/>
        </w:rPr>
        <w:t>It shall be possible to pair one or more NFC Devices to a Personal Profile, even if the Personal Profile has one or more keys of a different type already associated with it.</w:t>
      </w:r>
    </w:p>
    <w:p w14:paraId="07E91D42" w14:textId="77777777" w:rsidR="001861FF" w:rsidRDefault="001861FF" w:rsidP="001F5E54">
      <w:pPr>
        <w:rPr>
          <w:rFonts w:cs="Arial"/>
        </w:rPr>
      </w:pPr>
    </w:p>
    <w:p w14:paraId="151433C9" w14:textId="77777777" w:rsidR="00196141" w:rsidRDefault="00196141" w:rsidP="00393C96">
      <w:r>
        <w:rPr>
          <w:b/>
          <w:bCs/>
        </w:rPr>
        <w:t xml:space="preserve">Acceptance Criteria: </w:t>
      </w:r>
    </w:p>
    <w:p w14:paraId="43137272" w14:textId="77777777" w:rsidR="00D74D83" w:rsidRDefault="00841C2C">
      <w:r>
        <w:t>HMI shall allow pairing a second NFC device to the same profile</w:t>
      </w:r>
    </w:p>
    <w:p w14:paraId="5C1A63BE" w14:textId="77777777" w:rsidR="001861FF" w:rsidRPr="00196141" w:rsidRDefault="001861FF" w:rsidP="00393C96"/>
    <w:p w14:paraId="7B71522D" w14:textId="77777777" w:rsidR="001F5E54" w:rsidRPr="0017445F" w:rsidRDefault="006E25A5" w:rsidP="001F5E54">
      <w:pPr>
        <w:pStyle w:val="RERequirement"/>
        <w:shd w:val="clear" w:color="auto" w:fill="F2F2F2" w:themeFill="background1" w:themeFillShade="F2"/>
      </w:pPr>
      <w:bookmarkStart w:id="99" w:name="_d3411b62d7bd66188c691fb74040d8c2"/>
      <w:r>
        <w:t>REQ-NFC-ES-79</w:t>
      </w:r>
      <w:bookmarkEnd w:id="99"/>
      <w:r w:rsidR="00AE04B0">
        <w:t xml:space="preserve"> Store NFC notifications for next vehicle start</w:t>
      </w:r>
    </w:p>
    <w:p w14:paraId="456A869A" w14:textId="77777777" w:rsidR="001F5E54" w:rsidRDefault="00AE04B0" w:rsidP="001F5E54">
      <w:pPr>
        <w:rPr>
          <w:rFonts w:cs="Arial"/>
        </w:rPr>
      </w:pPr>
      <w:r>
        <w:rPr>
          <w:rFonts w:cs="Arial"/>
        </w:rPr>
        <w:t>When an NFC Command Complete Event or Retail User Approval Status signal is received that would cause a pop-up while the Sync system isn't fully operational/awake, the In-Vehicle HMI System shall display the modal immediately at the moment it is fully operational/awake .</w:t>
      </w:r>
    </w:p>
    <w:p w14:paraId="22BA9E56" w14:textId="77777777" w:rsidR="001861FF" w:rsidRDefault="001861FF" w:rsidP="001F5E54">
      <w:pPr>
        <w:rPr>
          <w:rFonts w:cs="Arial"/>
        </w:rPr>
      </w:pPr>
    </w:p>
    <w:p w14:paraId="6C58FB4B" w14:textId="77777777" w:rsidR="00196141" w:rsidRDefault="00196141" w:rsidP="00393C96">
      <w:r>
        <w:rPr>
          <w:b/>
          <w:bCs/>
        </w:rPr>
        <w:t xml:space="preserve">Acceptance Criteria: </w:t>
      </w:r>
    </w:p>
    <w:p w14:paraId="2CAD52F9" w14:textId="77777777" w:rsidR="00D74D83" w:rsidRDefault="00841C2C">
      <w:r>
        <w:t xml:space="preserve">HMI displays </w:t>
      </w:r>
      <w:proofErr w:type="spellStart"/>
      <w:r>
        <w:t>dismissable</w:t>
      </w:r>
      <w:proofErr w:type="spellEnd"/>
      <w:r>
        <w:t xml:space="preserve"> pop-up on wake-up if an NFC Add or Delete event had completed while vehicle was off.</w:t>
      </w:r>
    </w:p>
    <w:p w14:paraId="1054F580" w14:textId="77777777" w:rsidR="00D74D83" w:rsidRDefault="00841C2C">
      <w:r>
        <w:t>Pop-up shall indicate the type of operation (Add or Delete) and the specific device's friendly name</w:t>
      </w:r>
    </w:p>
    <w:p w14:paraId="265AD737" w14:textId="77777777" w:rsidR="001861FF" w:rsidRPr="00196141" w:rsidRDefault="001861FF" w:rsidP="00393C96"/>
    <w:p w14:paraId="05FF16CD" w14:textId="77777777" w:rsidR="001F5E54" w:rsidRPr="0017445F" w:rsidRDefault="006E25A5" w:rsidP="001F5E54">
      <w:pPr>
        <w:pStyle w:val="RERequirement"/>
        <w:shd w:val="clear" w:color="auto" w:fill="F2F2F2" w:themeFill="background1" w:themeFillShade="F2"/>
      </w:pPr>
      <w:bookmarkStart w:id="100" w:name="_3626c48970ea6e7251b4558328b4eb70"/>
      <w:r>
        <w:t>REQ-NFC-ES-143</w:t>
      </w:r>
      <w:bookmarkEnd w:id="100"/>
      <w:r w:rsidR="00AE04B0">
        <w:t xml:space="preserve"> NFC key management notifications - no notifications if vehicle is managed by fleet</w:t>
      </w:r>
    </w:p>
    <w:p w14:paraId="261A6455" w14:textId="77777777" w:rsidR="001F5E54" w:rsidRDefault="00AE04B0" w:rsidP="001F5E54">
      <w:pPr>
        <w:rPr>
          <w:rFonts w:cs="Arial"/>
        </w:rPr>
      </w:pPr>
      <w:r>
        <w:rPr>
          <w:rFonts w:cs="Arial"/>
        </w:rPr>
        <w:t>When the Display System's "NFC Fleet Management Active" configuration parameter is "True", then the Display System shall disable all pop-up notifications related to successfully adding or deleting devices from the vehicle</w:t>
      </w:r>
    </w:p>
    <w:p w14:paraId="5D87CAA6" w14:textId="77777777" w:rsidR="001861FF" w:rsidRDefault="001861FF" w:rsidP="001F5E54">
      <w:pPr>
        <w:rPr>
          <w:rFonts w:cs="Arial"/>
        </w:rPr>
      </w:pPr>
    </w:p>
    <w:p w14:paraId="3D761DDE" w14:textId="77777777" w:rsidR="00196141" w:rsidRDefault="00196141" w:rsidP="00393C96">
      <w:r>
        <w:rPr>
          <w:b/>
          <w:bCs/>
        </w:rPr>
        <w:t xml:space="preserve">Acceptance Criteria: </w:t>
      </w:r>
    </w:p>
    <w:p w14:paraId="7764A623" w14:textId="77777777" w:rsidR="00D74D83" w:rsidRDefault="00841C2C">
      <w:r>
        <w:t>HMI does not display a pop-up if Add or Delete operation was completed while NFC Fleet Management is active</w:t>
      </w:r>
    </w:p>
    <w:p w14:paraId="6B467A68" w14:textId="77777777" w:rsidR="001861FF" w:rsidRPr="00196141" w:rsidRDefault="001861FF" w:rsidP="00393C96"/>
    <w:p w14:paraId="09D2E4FD" w14:textId="77777777" w:rsidR="001F5E54" w:rsidRPr="0017445F" w:rsidRDefault="006E25A5" w:rsidP="001F5E54">
      <w:pPr>
        <w:pStyle w:val="RERequirement"/>
        <w:shd w:val="clear" w:color="auto" w:fill="F2F2F2" w:themeFill="background1" w:themeFillShade="F2"/>
      </w:pPr>
      <w:bookmarkStart w:id="101" w:name="_53fb3f3992dee34a7230b4573f1a8a7b"/>
      <w:r>
        <w:t>REQ-NFC-ES-149</w:t>
      </w:r>
      <w:bookmarkEnd w:id="101"/>
      <w:r w:rsidR="00AE04B0">
        <w:t xml:space="preserve"> NFC key management functions - not available if vehicle is subscribed to fleet NFC management</w:t>
      </w:r>
    </w:p>
    <w:p w14:paraId="7AA78577" w14:textId="77777777" w:rsidR="001F5E54" w:rsidRDefault="00AE04B0" w:rsidP="001F5E54">
      <w:pPr>
        <w:rPr>
          <w:rFonts w:cs="Arial"/>
        </w:rPr>
      </w:pPr>
      <w:r>
        <w:rPr>
          <w:rFonts w:cs="Arial"/>
        </w:rPr>
        <w:t>When the Display System's "NFC Fleet Management Active" configuration parameter is "True", then the Display System shall disable the "Add NFC Device" and "Delete NFC Device" related soft buttons</w:t>
      </w:r>
    </w:p>
    <w:p w14:paraId="07B811FB" w14:textId="77777777" w:rsidR="001861FF" w:rsidRDefault="001861FF" w:rsidP="001F5E54">
      <w:pPr>
        <w:rPr>
          <w:rFonts w:cs="Arial"/>
        </w:rPr>
      </w:pPr>
    </w:p>
    <w:p w14:paraId="3B968574" w14:textId="77777777" w:rsidR="00196141" w:rsidRDefault="00196141" w:rsidP="00393C96">
      <w:r>
        <w:rPr>
          <w:b/>
          <w:bCs/>
        </w:rPr>
        <w:t xml:space="preserve">Acceptance Criteria: </w:t>
      </w:r>
    </w:p>
    <w:p w14:paraId="188A809F" w14:textId="77777777" w:rsidR="00D74D83" w:rsidRDefault="00841C2C">
      <w:r>
        <w:t>HMI shall disable "Add" and "Delete" soft buttons while NFC Fleet Management is active</w:t>
      </w:r>
    </w:p>
    <w:p w14:paraId="14750032" w14:textId="77777777" w:rsidR="001861FF" w:rsidRPr="00196141" w:rsidRDefault="001861FF" w:rsidP="00393C96"/>
    <w:p w14:paraId="67954CFD" w14:textId="77777777" w:rsidR="001F5E54" w:rsidRPr="0017445F" w:rsidRDefault="006E25A5" w:rsidP="001F5E54">
      <w:pPr>
        <w:pStyle w:val="RERequirement"/>
        <w:shd w:val="clear" w:color="auto" w:fill="F2F2F2" w:themeFill="background1" w:themeFillShade="F2"/>
      </w:pPr>
      <w:bookmarkStart w:id="102" w:name="_46379c3b6e37775a17094bd63ff2f7cf"/>
      <w:r>
        <w:t>REQ-NFC-ES-151</w:t>
      </w:r>
      <w:bookmarkEnd w:id="102"/>
      <w:r w:rsidR="00AE04B0">
        <w:t xml:space="preserve"> abort Personal Profile NFC Pairing button</w:t>
      </w:r>
    </w:p>
    <w:p w14:paraId="65B7630B" w14:textId="77777777" w:rsidR="001F5E54" w:rsidRDefault="00AE04B0" w:rsidP="001F5E54">
      <w:pPr>
        <w:rPr>
          <w:rFonts w:cs="Arial"/>
        </w:rPr>
      </w:pPr>
      <w:r>
        <w:rPr>
          <w:rFonts w:cs="Arial"/>
        </w:rPr>
        <w:t>The "Personal Profile "Link a Device" screen shall include a cancel/exit/skip button that allows the USER to abort the NFC Personal Profile Pairing process.</w:t>
      </w:r>
    </w:p>
    <w:p w14:paraId="475F94BB" w14:textId="77777777" w:rsidR="001861FF" w:rsidRDefault="001861FF" w:rsidP="001F5E54">
      <w:pPr>
        <w:rPr>
          <w:rFonts w:cs="Arial"/>
        </w:rPr>
      </w:pPr>
    </w:p>
    <w:p w14:paraId="38D9ADD0"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a user to exit the NFC process without setting up a Personal Profile for an NFC device</w:t>
      </w:r>
    </w:p>
    <w:p w14:paraId="11EDE346" w14:textId="77777777" w:rsidR="00170477" w:rsidRPr="008F2F56" w:rsidRDefault="00170477" w:rsidP="008F2F56">
      <w:pPr>
        <w:rPr>
          <w:rFonts w:cs="Arial"/>
        </w:rPr>
      </w:pPr>
    </w:p>
    <w:p w14:paraId="6E34BEAE" w14:textId="77777777" w:rsidR="00196141" w:rsidRDefault="00196141" w:rsidP="00393C96">
      <w:r>
        <w:rPr>
          <w:b/>
          <w:bCs/>
        </w:rPr>
        <w:t xml:space="preserve">Acceptance Criteria: </w:t>
      </w:r>
    </w:p>
    <w:p w14:paraId="788419A3" w14:textId="77777777" w:rsidR="00D74D83" w:rsidRDefault="00841C2C">
      <w:r>
        <w:t>Personal profile pairing related screens shall support a cancel button, which can be pressed mid process to exit the profile pairing flow</w:t>
      </w:r>
    </w:p>
    <w:p w14:paraId="7ED868F0" w14:textId="77777777" w:rsidR="001861FF" w:rsidRPr="00196141" w:rsidRDefault="001861FF" w:rsidP="00393C96"/>
    <w:p w14:paraId="4F3EC097" w14:textId="77777777" w:rsidR="001F5E54" w:rsidRPr="0017445F" w:rsidRDefault="006E25A5" w:rsidP="001F5E54">
      <w:pPr>
        <w:pStyle w:val="RERequirement"/>
        <w:shd w:val="clear" w:color="auto" w:fill="F2F2F2" w:themeFill="background1" w:themeFillShade="F2"/>
      </w:pPr>
      <w:bookmarkStart w:id="103" w:name="_fddfac2e7b2b1e60035191c1a2910044"/>
      <w:r>
        <w:t>REQ-NFC-ES-155</w:t>
      </w:r>
      <w:bookmarkEnd w:id="103"/>
      <w:r w:rsidR="00AE04B0">
        <w:t xml:space="preserve"> Conditions to Enable "Add a Key" Button on Unified Key Management Screen</w:t>
      </w:r>
    </w:p>
    <w:p w14:paraId="356F2F02" w14:textId="77777777" w:rsidR="001F5E54" w:rsidRDefault="00AE04B0" w:rsidP="001F5E54">
      <w:pPr>
        <w:rPr>
          <w:rFonts w:cs="Arial"/>
        </w:rPr>
      </w:pPr>
      <w:r>
        <w:rPr>
          <w:rFonts w:cs="Arial"/>
        </w:rPr>
        <w:t>When the "NFC Enabled on System" configuration parameter of the Display System is "True" and "NFC Fleet Management Active" configuration parameter is "False", the "Unified Key Management" screen shall include the "Add a Key" button.</w:t>
      </w:r>
    </w:p>
    <w:p w14:paraId="056B2484" w14:textId="77777777" w:rsidR="001861FF" w:rsidRDefault="001861FF" w:rsidP="001F5E54">
      <w:pPr>
        <w:rPr>
          <w:rFonts w:cs="Arial"/>
        </w:rPr>
      </w:pPr>
    </w:p>
    <w:p w14:paraId="7A6485AF"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button allows the user to initiate adding an NFC card to the vehicle.</w:t>
      </w:r>
    </w:p>
    <w:p w14:paraId="7D699171" w14:textId="77777777" w:rsidR="00170477" w:rsidRPr="008F2F56" w:rsidRDefault="00170477" w:rsidP="008F2F56">
      <w:pPr>
        <w:rPr>
          <w:rFonts w:cs="Arial"/>
        </w:rPr>
      </w:pPr>
    </w:p>
    <w:p w14:paraId="55FD9A74" w14:textId="77777777" w:rsidR="00196141" w:rsidRDefault="00196141" w:rsidP="00393C96">
      <w:r>
        <w:rPr>
          <w:b/>
          <w:bCs/>
        </w:rPr>
        <w:t xml:space="preserve">Acceptance Criteria: </w:t>
      </w:r>
    </w:p>
    <w:p w14:paraId="7D1B3E76" w14:textId="77777777" w:rsidR="00D74D83" w:rsidRDefault="00841C2C">
      <w:r>
        <w:lastRenderedPageBreak/>
        <w:t>NFC Key Management screen will only enable the "Add NFC" soft button for Retail vehicles</w:t>
      </w:r>
    </w:p>
    <w:p w14:paraId="19382B68" w14:textId="77777777" w:rsidR="001861FF" w:rsidRPr="00196141" w:rsidRDefault="001861FF" w:rsidP="00393C96"/>
    <w:p w14:paraId="1AE5F60C" w14:textId="77777777" w:rsidR="001F5E54" w:rsidRPr="0017445F" w:rsidRDefault="006E25A5" w:rsidP="001F5E54">
      <w:pPr>
        <w:pStyle w:val="RERequirement"/>
        <w:shd w:val="clear" w:color="auto" w:fill="F2F2F2" w:themeFill="background1" w:themeFillShade="F2"/>
      </w:pPr>
      <w:bookmarkStart w:id="104" w:name="_4528f5d78b7344204c1839a1f744b063"/>
      <w:r>
        <w:t>REQ-NFC-ES-156</w:t>
      </w:r>
      <w:bookmarkEnd w:id="104"/>
      <w:r w:rsidR="00AE04B0">
        <w:t xml:space="preserve"> Key add failure pop-up verbiage</w:t>
      </w:r>
    </w:p>
    <w:p w14:paraId="031CE5DB" w14:textId="77777777" w:rsidR="001F5E54" w:rsidRDefault="00AE04B0" w:rsidP="001F5E54">
      <w:pPr>
        <w:rPr>
          <w:rFonts w:cs="Arial"/>
        </w:rPr>
      </w:pPr>
      <w:r>
        <w:rPr>
          <w:rFonts w:cs="Arial"/>
        </w:rPr>
        <w:t xml:space="preserve">The Display System shall have an NFC Feature related center-stack pop-up to indicate a system error at the time of adding an NFC Device, which includes: </w:t>
      </w:r>
    </w:p>
    <w:p w14:paraId="06AABE94" w14:textId="77777777" w:rsidR="001F5E54" w:rsidRDefault="00AE04B0" w:rsidP="001F5E54">
      <w:pPr>
        <w:rPr>
          <w:rFonts w:cs="Arial"/>
        </w:rPr>
      </w:pPr>
      <w:r>
        <w:rPr>
          <w:rFonts w:cs="Arial"/>
        </w:rPr>
        <w:t>- Reason text: "NFC Key Card Add Failed"</w:t>
      </w:r>
    </w:p>
    <w:p w14:paraId="5F5DFA33" w14:textId="77777777" w:rsidR="001F5E54" w:rsidRDefault="00AE04B0" w:rsidP="001F5E54">
      <w:pPr>
        <w:rPr>
          <w:rFonts w:cs="Arial"/>
        </w:rPr>
      </w:pPr>
      <w:r>
        <w:rPr>
          <w:rFonts w:cs="Arial"/>
        </w:rPr>
        <w:t>- The FESN or Friendly name of the selected NFC Key Card</w:t>
      </w:r>
    </w:p>
    <w:p w14:paraId="33545D78" w14:textId="77777777" w:rsidR="001861FF" w:rsidRDefault="001861FF" w:rsidP="001F5E54">
      <w:pPr>
        <w:rPr>
          <w:rFonts w:cs="Arial"/>
        </w:rPr>
      </w:pPr>
    </w:p>
    <w:p w14:paraId="4692A52D"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 pairing, but a system error onboard the vehicle prevented the pairing from being completed. The FESN should be included because multiple card requests can be pending simultaneously - the FESN uniquely identifies the card that is the subject of the notification.</w:t>
      </w:r>
    </w:p>
    <w:p w14:paraId="02D78E5C" w14:textId="77777777" w:rsidR="00170477" w:rsidRPr="008F2F56" w:rsidRDefault="00170477" w:rsidP="008F2F56">
      <w:pPr>
        <w:rPr>
          <w:rFonts w:cs="Arial"/>
        </w:rPr>
      </w:pPr>
    </w:p>
    <w:p w14:paraId="227D1F30" w14:textId="77777777" w:rsidR="00196141" w:rsidRDefault="00196141" w:rsidP="00393C96">
      <w:r>
        <w:rPr>
          <w:b/>
          <w:bCs/>
        </w:rPr>
        <w:t xml:space="preserve">Acceptance Criteria: </w:t>
      </w:r>
    </w:p>
    <w:p w14:paraId="35223E05" w14:textId="77777777" w:rsidR="00D74D83" w:rsidRDefault="00841C2C">
      <w:r>
        <w:t xml:space="preserve">Key add fail pop-up will be </w:t>
      </w:r>
      <w:proofErr w:type="spellStart"/>
      <w:r>
        <w:t>dismissable</w:t>
      </w:r>
      <w:proofErr w:type="spellEnd"/>
      <w:r>
        <w:t xml:space="preserve"> and indicate for which device it was for.</w:t>
      </w:r>
    </w:p>
    <w:p w14:paraId="7DB21E87" w14:textId="77777777" w:rsidR="001861FF" w:rsidRPr="00196141" w:rsidRDefault="001861FF" w:rsidP="00393C96"/>
    <w:p w14:paraId="354A23A5" w14:textId="77777777" w:rsidR="001F5E54" w:rsidRPr="0017445F" w:rsidRDefault="006E25A5" w:rsidP="001F5E54">
      <w:pPr>
        <w:pStyle w:val="RERequirement"/>
        <w:shd w:val="clear" w:color="auto" w:fill="F2F2F2" w:themeFill="background1" w:themeFillShade="F2"/>
      </w:pPr>
      <w:bookmarkStart w:id="105" w:name="_d4bbbb2134e06b133926e96e38d37dfd"/>
      <w:r>
        <w:t>REQ-NFC-ES-157</w:t>
      </w:r>
      <w:bookmarkEnd w:id="105"/>
      <w:r w:rsidR="00AE04B0">
        <w:t xml:space="preserve"> Content of key add success pop-up</w:t>
      </w:r>
    </w:p>
    <w:p w14:paraId="78463B7E" w14:textId="77777777" w:rsidR="001F5E54" w:rsidRDefault="00AE04B0" w:rsidP="001F5E54">
      <w:pPr>
        <w:rPr>
          <w:rFonts w:cs="Arial"/>
        </w:rPr>
      </w:pPr>
      <w:r>
        <w:rPr>
          <w:rFonts w:cs="Arial"/>
        </w:rPr>
        <w:t xml:space="preserve">The Display System shall have an NFC Feature related center-stack pop-up to indicate successful adding an NFC Device, which includes: </w:t>
      </w:r>
    </w:p>
    <w:p w14:paraId="396546B6" w14:textId="77777777" w:rsidR="001F5E54" w:rsidRDefault="00AE04B0" w:rsidP="001F5E54">
      <w:pPr>
        <w:rPr>
          <w:rFonts w:cs="Arial"/>
        </w:rPr>
      </w:pPr>
      <w:r>
        <w:rPr>
          <w:rFonts w:cs="Arial"/>
        </w:rPr>
        <w:t>- Reason text: "NFC Key Card Add Successful"</w:t>
      </w:r>
    </w:p>
    <w:p w14:paraId="7D568A5B" w14:textId="77777777" w:rsidR="001F5E54" w:rsidRDefault="00AE04B0" w:rsidP="001F5E54">
      <w:pPr>
        <w:rPr>
          <w:rFonts w:cs="Arial"/>
        </w:rPr>
      </w:pPr>
      <w:r>
        <w:rPr>
          <w:rFonts w:cs="Arial"/>
        </w:rPr>
        <w:t>- The FESN or Friendly name of the selected NFC Key Card</w:t>
      </w:r>
    </w:p>
    <w:p w14:paraId="7C06C7E1" w14:textId="77777777" w:rsidR="001861FF" w:rsidRDefault="001861FF" w:rsidP="001F5E54">
      <w:pPr>
        <w:rPr>
          <w:rFonts w:cs="Arial"/>
        </w:rPr>
      </w:pPr>
    </w:p>
    <w:p w14:paraId="2B2F08A3"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lets the user know that the card is ready for use in the vehicle. The FESN should be included because multiple card requests can be pending simultaneously - the FESN uniquely identifies the card that has been added.</w:t>
      </w:r>
    </w:p>
    <w:p w14:paraId="466B1F78" w14:textId="77777777" w:rsidR="00170477" w:rsidRPr="008F2F56" w:rsidRDefault="00170477" w:rsidP="008F2F56">
      <w:pPr>
        <w:rPr>
          <w:rFonts w:cs="Arial"/>
        </w:rPr>
      </w:pPr>
    </w:p>
    <w:p w14:paraId="16A318A9" w14:textId="77777777" w:rsidR="00196141" w:rsidRDefault="00196141" w:rsidP="00393C96">
      <w:r>
        <w:rPr>
          <w:b/>
          <w:bCs/>
        </w:rPr>
        <w:t xml:space="preserve">Acceptance Criteria: </w:t>
      </w:r>
    </w:p>
    <w:p w14:paraId="09F5CB9D" w14:textId="77777777" w:rsidR="00D74D83" w:rsidRDefault="00841C2C">
      <w:r>
        <w:t xml:space="preserve">Key add successful pop-up will be </w:t>
      </w:r>
      <w:proofErr w:type="spellStart"/>
      <w:r>
        <w:t>dismissable</w:t>
      </w:r>
      <w:proofErr w:type="spellEnd"/>
      <w:r>
        <w:t xml:space="preserve"> and indicate for which device it was for.</w:t>
      </w:r>
    </w:p>
    <w:p w14:paraId="3590ECB3" w14:textId="77777777" w:rsidR="001861FF" w:rsidRPr="00196141" w:rsidRDefault="001861FF" w:rsidP="00393C96"/>
    <w:p w14:paraId="13D55E61" w14:textId="77777777" w:rsidR="001F5E54" w:rsidRPr="0017445F" w:rsidRDefault="006E25A5" w:rsidP="001F5E54">
      <w:pPr>
        <w:pStyle w:val="RERequirement"/>
        <w:shd w:val="clear" w:color="auto" w:fill="F2F2F2" w:themeFill="background1" w:themeFillShade="F2"/>
      </w:pPr>
      <w:bookmarkStart w:id="106" w:name="_333919901b925286283e50ca956cf9c5"/>
      <w:r>
        <w:t>REQ-NFC-ES-158</w:t>
      </w:r>
      <w:bookmarkEnd w:id="106"/>
      <w:r w:rsidR="00AE04B0">
        <w:t xml:space="preserve"> Content of key delete failure pop-up</w:t>
      </w:r>
    </w:p>
    <w:p w14:paraId="7B92706C" w14:textId="77777777" w:rsidR="001F5E54" w:rsidRDefault="00AE04B0" w:rsidP="001F5E54">
      <w:pPr>
        <w:rPr>
          <w:rFonts w:cs="Arial"/>
        </w:rPr>
      </w:pPr>
      <w:r>
        <w:rPr>
          <w:rFonts w:cs="Arial"/>
        </w:rPr>
        <w:t xml:space="preserve">The Display System shall have an NFC Feature related center-stack pop-up to indicate a system error at the time of deleting an NFC Device, which includes: </w:t>
      </w:r>
    </w:p>
    <w:p w14:paraId="3BEFE07C" w14:textId="77777777" w:rsidR="001F5E54" w:rsidRDefault="00AE04B0" w:rsidP="001F5E54">
      <w:pPr>
        <w:rPr>
          <w:rFonts w:cs="Arial"/>
        </w:rPr>
      </w:pPr>
      <w:r>
        <w:rPr>
          <w:rFonts w:cs="Arial"/>
        </w:rPr>
        <w:t>- Reason text: "NFC Key Card Delete Failed"</w:t>
      </w:r>
    </w:p>
    <w:p w14:paraId="7C83DB9F" w14:textId="77777777" w:rsidR="001F5E54" w:rsidRDefault="00AE04B0" w:rsidP="001F5E54">
      <w:pPr>
        <w:rPr>
          <w:rFonts w:cs="Arial"/>
        </w:rPr>
      </w:pPr>
      <w:r>
        <w:rPr>
          <w:rFonts w:cs="Arial"/>
        </w:rPr>
        <w:t>- The FESN or Friendly name of the selected NFC Key Card</w:t>
      </w:r>
    </w:p>
    <w:p w14:paraId="698D5626" w14:textId="77777777" w:rsidR="001861FF" w:rsidRDefault="001861FF" w:rsidP="001F5E54">
      <w:pPr>
        <w:rPr>
          <w:rFonts w:cs="Arial"/>
        </w:rPr>
      </w:pPr>
    </w:p>
    <w:p w14:paraId="6E2EE58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an unpairing, but a system error onboard the vehicle prevented the unpairing from being completed. The FESN should be included because multiple card requests can be pending simultaneously - the FESN uniquely identifies the card that has been added</w:t>
      </w:r>
    </w:p>
    <w:p w14:paraId="1827E082" w14:textId="77777777" w:rsidR="00170477" w:rsidRPr="008F2F56" w:rsidRDefault="00170477" w:rsidP="008F2F56">
      <w:pPr>
        <w:rPr>
          <w:rFonts w:cs="Arial"/>
        </w:rPr>
      </w:pPr>
    </w:p>
    <w:p w14:paraId="4CDC8FE7" w14:textId="77777777" w:rsidR="00196141" w:rsidRDefault="00196141" w:rsidP="00393C96">
      <w:r>
        <w:rPr>
          <w:b/>
          <w:bCs/>
        </w:rPr>
        <w:t xml:space="preserve">Acceptance Criteria: </w:t>
      </w:r>
    </w:p>
    <w:p w14:paraId="44895EFE" w14:textId="77777777" w:rsidR="00D74D83" w:rsidRDefault="00841C2C">
      <w:r>
        <w:t>A system failure resulting in an NFC Key not being able to be deleted from the vehicle will result in an in-</w:t>
      </w:r>
      <w:proofErr w:type="spellStart"/>
      <w:r>
        <w:t>vehilce</w:t>
      </w:r>
      <w:proofErr w:type="spellEnd"/>
      <w:r>
        <w:t xml:space="preserve"> pop-up indicating that an error occurred</w:t>
      </w:r>
    </w:p>
    <w:p w14:paraId="650E1A73" w14:textId="77777777" w:rsidR="001861FF" w:rsidRPr="00196141" w:rsidRDefault="001861FF" w:rsidP="00393C96"/>
    <w:p w14:paraId="6919A85C" w14:textId="77777777" w:rsidR="001F5E54" w:rsidRPr="0017445F" w:rsidRDefault="006E25A5" w:rsidP="001F5E54">
      <w:pPr>
        <w:pStyle w:val="RERequirement"/>
        <w:shd w:val="clear" w:color="auto" w:fill="F2F2F2" w:themeFill="background1" w:themeFillShade="F2"/>
      </w:pPr>
      <w:bookmarkStart w:id="107" w:name="_a1611894e75c84b5a3a412d72dc71b12"/>
      <w:r>
        <w:t>REQ-NFC-ES-159</w:t>
      </w:r>
      <w:bookmarkEnd w:id="107"/>
      <w:r w:rsidR="00AE04B0">
        <w:t xml:space="preserve"> Content of key delete success pop-up</w:t>
      </w:r>
    </w:p>
    <w:p w14:paraId="185CB18F" w14:textId="77777777" w:rsidR="001F5E54" w:rsidRDefault="00AE04B0" w:rsidP="001F5E54">
      <w:pPr>
        <w:rPr>
          <w:rFonts w:cs="Arial"/>
        </w:rPr>
      </w:pPr>
      <w:r>
        <w:rPr>
          <w:rFonts w:cs="Arial"/>
        </w:rPr>
        <w:t xml:space="preserve">The Display System shall have an NFC Feature related center-stack pop-up to indicate successful deletion of an NFC Device, which includes: </w:t>
      </w:r>
    </w:p>
    <w:p w14:paraId="37147026" w14:textId="77777777" w:rsidR="001F5E54" w:rsidRDefault="00AE04B0" w:rsidP="001F5E54">
      <w:pPr>
        <w:rPr>
          <w:rFonts w:cs="Arial"/>
        </w:rPr>
      </w:pPr>
      <w:r>
        <w:rPr>
          <w:rFonts w:cs="Arial"/>
        </w:rPr>
        <w:t>- Reason text: "NFC Key Card Delete Successful"</w:t>
      </w:r>
    </w:p>
    <w:p w14:paraId="261F3A4C" w14:textId="77777777" w:rsidR="001F5E54" w:rsidRDefault="00AE04B0" w:rsidP="001F5E54">
      <w:pPr>
        <w:rPr>
          <w:rFonts w:cs="Arial"/>
        </w:rPr>
      </w:pPr>
      <w:r>
        <w:rPr>
          <w:rFonts w:cs="Arial"/>
        </w:rPr>
        <w:t>- The FESN or Friendly name of the selected NFC Key Card</w:t>
      </w:r>
    </w:p>
    <w:p w14:paraId="170C3CF2" w14:textId="77777777" w:rsidR="001861FF" w:rsidRDefault="001861FF" w:rsidP="001F5E54">
      <w:pPr>
        <w:rPr>
          <w:rFonts w:cs="Arial"/>
        </w:rPr>
      </w:pPr>
    </w:p>
    <w:p w14:paraId="4B8AC064" w14:textId="77777777" w:rsidR="00196141" w:rsidRDefault="00196141" w:rsidP="00393C96">
      <w:r>
        <w:rPr>
          <w:b/>
          <w:bCs/>
        </w:rPr>
        <w:t xml:space="preserve">Acceptance Criteria: </w:t>
      </w:r>
    </w:p>
    <w:p w14:paraId="2503AA2D" w14:textId="77777777" w:rsidR="00D74D83" w:rsidRDefault="00841C2C">
      <w:r>
        <w:t xml:space="preserve">Key delete successful pop-up will be </w:t>
      </w:r>
      <w:proofErr w:type="spellStart"/>
      <w:r>
        <w:t>dismissable</w:t>
      </w:r>
      <w:proofErr w:type="spellEnd"/>
      <w:r>
        <w:t xml:space="preserve"> and indicate for which device it was for.</w:t>
      </w:r>
    </w:p>
    <w:p w14:paraId="18A43EC4" w14:textId="77777777" w:rsidR="001861FF" w:rsidRPr="00196141" w:rsidRDefault="001861FF" w:rsidP="00393C96"/>
    <w:p w14:paraId="7008A471" w14:textId="77777777" w:rsidR="001F5E54" w:rsidRPr="0017445F" w:rsidRDefault="006E25A5" w:rsidP="001F5E54">
      <w:pPr>
        <w:pStyle w:val="RERequirement"/>
        <w:shd w:val="clear" w:color="auto" w:fill="F2F2F2" w:themeFill="background1" w:themeFillShade="F2"/>
      </w:pPr>
      <w:bookmarkStart w:id="108" w:name="_246f99bd85384c29578f40eea62dc736"/>
      <w:r>
        <w:t>REQ-NFC-ES-160</w:t>
      </w:r>
      <w:bookmarkEnd w:id="108"/>
      <w:r w:rsidR="00AE04B0">
        <w:t xml:space="preserve"> Content of key add request denial pop-up</w:t>
      </w:r>
    </w:p>
    <w:p w14:paraId="16996895" w14:textId="77777777" w:rsidR="001F5E54" w:rsidRDefault="00AE04B0" w:rsidP="001F5E54">
      <w:pPr>
        <w:rPr>
          <w:rFonts w:cs="Arial"/>
        </w:rPr>
      </w:pPr>
      <w:r>
        <w:rPr>
          <w:rFonts w:cs="Arial"/>
        </w:rPr>
        <w:lastRenderedPageBreak/>
        <w:t xml:space="preserve">The Display System shall have an NFC Feature related center-stack pop-up to indicate the admin has denied the NFC Key Add request which includes: </w:t>
      </w:r>
    </w:p>
    <w:p w14:paraId="164DD467" w14:textId="77777777" w:rsidR="001F5E54" w:rsidRDefault="00AE04B0" w:rsidP="001F5E54">
      <w:pPr>
        <w:rPr>
          <w:rFonts w:cs="Arial"/>
        </w:rPr>
      </w:pPr>
      <w:r>
        <w:rPr>
          <w:rFonts w:cs="Arial"/>
        </w:rPr>
        <w:t>- Reason text: "NFC Key Card Add Request Denied"</w:t>
      </w:r>
    </w:p>
    <w:p w14:paraId="42DA36B4" w14:textId="77777777" w:rsidR="001F5E54" w:rsidRDefault="00AE04B0" w:rsidP="001F5E54">
      <w:pPr>
        <w:rPr>
          <w:rFonts w:cs="Arial"/>
        </w:rPr>
      </w:pPr>
      <w:r>
        <w:rPr>
          <w:rFonts w:cs="Arial"/>
        </w:rPr>
        <w:t>- The FESN or Friendly name of the selected NFC Key Card</w:t>
      </w:r>
    </w:p>
    <w:p w14:paraId="48717593" w14:textId="77777777" w:rsidR="001861FF" w:rsidRDefault="001861FF" w:rsidP="001F5E54">
      <w:pPr>
        <w:rPr>
          <w:rFonts w:cs="Arial"/>
        </w:rPr>
      </w:pPr>
    </w:p>
    <w:p w14:paraId="43B86E9B"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add a key. The card is not usable to enter and start the vehicle.</w:t>
      </w:r>
    </w:p>
    <w:p w14:paraId="157800DC" w14:textId="77777777" w:rsidR="008F2F56" w:rsidRDefault="008F2F56" w:rsidP="008F2F56">
      <w:pPr>
        <w:rPr>
          <w:rFonts w:cs="Arial"/>
        </w:rPr>
      </w:pPr>
    </w:p>
    <w:p w14:paraId="37C5B584" w14:textId="77777777" w:rsidR="008F2F56" w:rsidRDefault="008F2F56" w:rsidP="008F2F56">
      <w:pPr>
        <w:rPr>
          <w:rFonts w:cs="Arial"/>
        </w:rPr>
      </w:pPr>
      <w:r w:rsidRPr="008F2F56">
        <w:rPr>
          <w:rFonts w:cs="Arial"/>
        </w:rPr>
        <w:t>The FESN should be included because multiple card requests can be pending simultaneously - the FESN uniquely identifies the card that is the subject of the notification.</w:t>
      </w:r>
    </w:p>
    <w:p w14:paraId="36D14845" w14:textId="77777777" w:rsidR="00170477" w:rsidRPr="008F2F56" w:rsidRDefault="00170477" w:rsidP="008F2F56">
      <w:pPr>
        <w:rPr>
          <w:rFonts w:cs="Arial"/>
        </w:rPr>
      </w:pPr>
    </w:p>
    <w:p w14:paraId="15CE4534" w14:textId="77777777" w:rsidR="00196141" w:rsidRDefault="00196141" w:rsidP="00393C96">
      <w:r>
        <w:rPr>
          <w:b/>
          <w:bCs/>
        </w:rPr>
        <w:t xml:space="preserve">Acceptance Criteria: </w:t>
      </w:r>
    </w:p>
    <w:p w14:paraId="25418FF8" w14:textId="77777777" w:rsidR="00D74D83" w:rsidRDefault="00841C2C">
      <w:r>
        <w:t xml:space="preserve">Key add denial pop-up will be </w:t>
      </w:r>
      <w:proofErr w:type="spellStart"/>
      <w:r>
        <w:t>dismissable</w:t>
      </w:r>
      <w:proofErr w:type="spellEnd"/>
      <w:r>
        <w:t xml:space="preserve"> and indicate for which device it was for.</w:t>
      </w:r>
    </w:p>
    <w:p w14:paraId="5F3CD9C9" w14:textId="77777777" w:rsidR="001861FF" w:rsidRPr="00196141" w:rsidRDefault="001861FF" w:rsidP="00393C96"/>
    <w:p w14:paraId="3C7BD2CE" w14:textId="77777777" w:rsidR="001F5E54" w:rsidRPr="0017445F" w:rsidRDefault="006E25A5" w:rsidP="001F5E54">
      <w:pPr>
        <w:pStyle w:val="RERequirement"/>
        <w:shd w:val="clear" w:color="auto" w:fill="F2F2F2" w:themeFill="background1" w:themeFillShade="F2"/>
      </w:pPr>
      <w:bookmarkStart w:id="109" w:name="_728fc562e89ab29a8cb957afb1d1550d"/>
      <w:r>
        <w:t>REQ-NFC-ES-161</w:t>
      </w:r>
      <w:bookmarkEnd w:id="109"/>
      <w:r w:rsidR="00AE04B0">
        <w:t xml:space="preserve"> Content of key delete request denial pop-up</w:t>
      </w:r>
    </w:p>
    <w:p w14:paraId="7552FA0E" w14:textId="77777777" w:rsidR="001F5E54" w:rsidRDefault="00AE04B0" w:rsidP="001F5E54">
      <w:pPr>
        <w:rPr>
          <w:rFonts w:cs="Arial"/>
        </w:rPr>
      </w:pPr>
      <w:r>
        <w:rPr>
          <w:rFonts w:cs="Arial"/>
        </w:rPr>
        <w:t xml:space="preserve">The Display System shall have an NFC Feature related center-stack pop-up to indicate the admin has denied the NFC Key Delete request which includes: </w:t>
      </w:r>
    </w:p>
    <w:p w14:paraId="0B4FE765" w14:textId="77777777" w:rsidR="001F5E54" w:rsidRDefault="00AE04B0" w:rsidP="001F5E54">
      <w:pPr>
        <w:rPr>
          <w:rFonts w:cs="Arial"/>
        </w:rPr>
      </w:pPr>
      <w:r>
        <w:rPr>
          <w:rFonts w:cs="Arial"/>
        </w:rPr>
        <w:t>- Reason text: "NFC Key Card Delete Request Denied"</w:t>
      </w:r>
    </w:p>
    <w:p w14:paraId="136CCE5C" w14:textId="77777777" w:rsidR="001F5E54" w:rsidRDefault="00AE04B0" w:rsidP="001F5E54">
      <w:pPr>
        <w:rPr>
          <w:rFonts w:cs="Arial"/>
        </w:rPr>
      </w:pPr>
      <w:r>
        <w:rPr>
          <w:rFonts w:cs="Arial"/>
        </w:rPr>
        <w:t>- The FESN or Friendly name of the selected NFC Key Card</w:t>
      </w:r>
    </w:p>
    <w:p w14:paraId="50354988" w14:textId="77777777" w:rsidR="001861FF" w:rsidRDefault="001861FF" w:rsidP="001F5E54">
      <w:pPr>
        <w:rPr>
          <w:rFonts w:cs="Arial"/>
        </w:rPr>
      </w:pPr>
    </w:p>
    <w:p w14:paraId="2752C365"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unpair a key. The card is still usable to enter and start the vehicle.</w:t>
      </w:r>
    </w:p>
    <w:p w14:paraId="2D1EBD21" w14:textId="77777777" w:rsidR="008F2F56" w:rsidRDefault="008F2F56" w:rsidP="008F2F56">
      <w:pPr>
        <w:rPr>
          <w:rFonts w:cs="Arial"/>
        </w:rPr>
      </w:pPr>
    </w:p>
    <w:p w14:paraId="0F4A60C0" w14:textId="77777777" w:rsidR="008F2F56" w:rsidRDefault="008F2F56" w:rsidP="008F2F56">
      <w:pPr>
        <w:rPr>
          <w:rFonts w:cs="Arial"/>
        </w:rPr>
      </w:pPr>
      <w:r w:rsidRPr="008F2F56">
        <w:rPr>
          <w:rFonts w:cs="Arial"/>
        </w:rPr>
        <w:t>The FESN should be included because multiple card requests can be pending simultaneously - the FESN uniquely identifies the card that is the subject of the notification.</w:t>
      </w:r>
    </w:p>
    <w:p w14:paraId="336E5D59" w14:textId="77777777" w:rsidR="00170477" w:rsidRPr="008F2F56" w:rsidRDefault="00170477" w:rsidP="008F2F56">
      <w:pPr>
        <w:rPr>
          <w:rFonts w:cs="Arial"/>
        </w:rPr>
      </w:pPr>
    </w:p>
    <w:p w14:paraId="2BFFF0A1" w14:textId="77777777" w:rsidR="00196141" w:rsidRDefault="00196141" w:rsidP="00393C96">
      <w:r>
        <w:rPr>
          <w:b/>
          <w:bCs/>
        </w:rPr>
        <w:t xml:space="preserve">Acceptance Criteria: </w:t>
      </w:r>
    </w:p>
    <w:p w14:paraId="14BF2D67" w14:textId="77777777" w:rsidR="00D74D83" w:rsidRDefault="00841C2C">
      <w:r>
        <w:t xml:space="preserve">Key delete denial pop-up will be </w:t>
      </w:r>
      <w:proofErr w:type="spellStart"/>
      <w:r>
        <w:t>dismissable</w:t>
      </w:r>
      <w:proofErr w:type="spellEnd"/>
      <w:r>
        <w:t xml:space="preserve"> and indicate for which device it was for.</w:t>
      </w:r>
    </w:p>
    <w:p w14:paraId="053D84E4" w14:textId="77777777" w:rsidR="001861FF" w:rsidRPr="00196141" w:rsidRDefault="001861FF" w:rsidP="00393C96"/>
    <w:p w14:paraId="241FC259" w14:textId="77777777" w:rsidR="001F5E54" w:rsidRPr="0017445F" w:rsidRDefault="006E25A5" w:rsidP="001F5E54">
      <w:pPr>
        <w:pStyle w:val="RERequirement"/>
        <w:shd w:val="clear" w:color="auto" w:fill="F2F2F2" w:themeFill="background1" w:themeFillShade="F2"/>
      </w:pPr>
      <w:bookmarkStart w:id="110" w:name="_b846407505f1392a67a15076dbb7d42a"/>
      <w:r>
        <w:t>REQ-NFC-ES-162</w:t>
      </w:r>
      <w:bookmarkEnd w:id="110"/>
      <w:r w:rsidR="00AE04B0">
        <w:t xml:space="preserve"> Content of key add request expiration pop-up</w:t>
      </w:r>
    </w:p>
    <w:p w14:paraId="716F878D" w14:textId="77777777" w:rsidR="001F5E54" w:rsidRDefault="00AE04B0" w:rsidP="001F5E54">
      <w:pPr>
        <w:rPr>
          <w:rFonts w:cs="Arial"/>
        </w:rPr>
      </w:pPr>
      <w:r>
        <w:rPr>
          <w:rFonts w:cs="Arial"/>
        </w:rPr>
        <w:t xml:space="preserve">The Display System shall have an NFC Feature related center-stack pop-up to indicate the admin did not respond to the NFC Key Add request within a specific time frame, which includes: </w:t>
      </w:r>
    </w:p>
    <w:p w14:paraId="5EB02767" w14:textId="77777777" w:rsidR="001F5E54" w:rsidRDefault="00AE04B0" w:rsidP="001F5E54">
      <w:pPr>
        <w:rPr>
          <w:rFonts w:cs="Arial"/>
        </w:rPr>
      </w:pPr>
      <w:r>
        <w:rPr>
          <w:rFonts w:cs="Arial"/>
        </w:rPr>
        <w:t>- Reason text: "NFC Key Card Add Request Timed Out"</w:t>
      </w:r>
    </w:p>
    <w:p w14:paraId="26E48BF0" w14:textId="77777777" w:rsidR="001F5E54" w:rsidRDefault="00AE04B0" w:rsidP="001F5E54">
      <w:pPr>
        <w:rPr>
          <w:rFonts w:cs="Arial"/>
        </w:rPr>
      </w:pPr>
      <w:r>
        <w:rPr>
          <w:rFonts w:cs="Arial"/>
        </w:rPr>
        <w:t>- The FESN or Friendly name of the selected NFC Key Card</w:t>
      </w:r>
    </w:p>
    <w:p w14:paraId="28D930C8" w14:textId="77777777" w:rsidR="001861FF" w:rsidRDefault="001861FF" w:rsidP="001F5E54">
      <w:pPr>
        <w:rPr>
          <w:rFonts w:cs="Arial"/>
        </w:rPr>
      </w:pPr>
    </w:p>
    <w:p w14:paraId="2F314425"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unpair a key and the request has expired. The card is still usable to enter and start the vehicle.</w:t>
      </w:r>
    </w:p>
    <w:p w14:paraId="101010F7" w14:textId="77777777" w:rsidR="008F2F56" w:rsidRDefault="008F2F56" w:rsidP="008F2F56">
      <w:pPr>
        <w:rPr>
          <w:rFonts w:cs="Arial"/>
        </w:rPr>
      </w:pPr>
    </w:p>
    <w:p w14:paraId="53679F2F" w14:textId="77777777" w:rsidR="008F2F56" w:rsidRDefault="008F2F56" w:rsidP="008F2F56">
      <w:pPr>
        <w:rPr>
          <w:rFonts w:cs="Arial"/>
        </w:rPr>
      </w:pPr>
      <w:r w:rsidRPr="008F2F56">
        <w:rPr>
          <w:rFonts w:cs="Arial"/>
        </w:rPr>
        <w:t>The FESN should be included because multiple card requests can be pending simultaneously - the FESN uniquely identifies the card that is the subject of the notification.</w:t>
      </w:r>
    </w:p>
    <w:p w14:paraId="4952A48B" w14:textId="77777777" w:rsidR="00170477" w:rsidRPr="008F2F56" w:rsidRDefault="00170477" w:rsidP="008F2F56">
      <w:pPr>
        <w:rPr>
          <w:rFonts w:cs="Arial"/>
        </w:rPr>
      </w:pPr>
    </w:p>
    <w:p w14:paraId="027F3381" w14:textId="77777777" w:rsidR="00196141" w:rsidRDefault="00196141" w:rsidP="00393C96">
      <w:r>
        <w:rPr>
          <w:b/>
          <w:bCs/>
        </w:rPr>
        <w:t xml:space="preserve">Acceptance Criteria: </w:t>
      </w:r>
    </w:p>
    <w:p w14:paraId="64E78885" w14:textId="77777777" w:rsidR="00D74D83" w:rsidRDefault="00841C2C">
      <w:r>
        <w:t xml:space="preserve">Key add expiration pop-up will be </w:t>
      </w:r>
      <w:proofErr w:type="spellStart"/>
      <w:r>
        <w:t>dismissable</w:t>
      </w:r>
      <w:proofErr w:type="spellEnd"/>
      <w:r>
        <w:t xml:space="preserve"> and indicate for which device it was for.</w:t>
      </w:r>
    </w:p>
    <w:p w14:paraId="216D3A0D" w14:textId="77777777" w:rsidR="001861FF" w:rsidRPr="00196141" w:rsidRDefault="001861FF" w:rsidP="00393C96"/>
    <w:p w14:paraId="7658C622" w14:textId="77777777" w:rsidR="001F5E54" w:rsidRPr="0017445F" w:rsidRDefault="006E25A5" w:rsidP="001F5E54">
      <w:pPr>
        <w:pStyle w:val="RERequirement"/>
        <w:shd w:val="clear" w:color="auto" w:fill="F2F2F2" w:themeFill="background1" w:themeFillShade="F2"/>
      </w:pPr>
      <w:bookmarkStart w:id="111" w:name="_a9f7dec21c970adf3a6a639f328e53d9"/>
      <w:r>
        <w:t>REQ-NFC-ES-163</w:t>
      </w:r>
      <w:bookmarkEnd w:id="111"/>
      <w:r w:rsidR="00AE04B0">
        <w:t xml:space="preserve"> Content of key delete request expiration pop-up</w:t>
      </w:r>
    </w:p>
    <w:p w14:paraId="46B5F625" w14:textId="77777777" w:rsidR="001F5E54" w:rsidRDefault="00AE04B0" w:rsidP="001F5E54">
      <w:pPr>
        <w:rPr>
          <w:rFonts w:cs="Arial"/>
        </w:rPr>
      </w:pPr>
      <w:r>
        <w:rPr>
          <w:rFonts w:cs="Arial"/>
        </w:rPr>
        <w:t xml:space="preserve">The Display System shall have an NFC Feature related center-stack pop-up to indicate the admin did not respond to the NFC Key Delete request within a specific time frame, which includes: </w:t>
      </w:r>
    </w:p>
    <w:p w14:paraId="4DB0C394" w14:textId="77777777" w:rsidR="001F5E54" w:rsidRDefault="00AE04B0" w:rsidP="001F5E54">
      <w:pPr>
        <w:rPr>
          <w:rFonts w:cs="Arial"/>
        </w:rPr>
      </w:pPr>
      <w:r>
        <w:rPr>
          <w:rFonts w:cs="Arial"/>
        </w:rPr>
        <w:t>- Reason text: "NFC Key Card Delete Request Timed Out"</w:t>
      </w:r>
    </w:p>
    <w:p w14:paraId="114BF250" w14:textId="77777777" w:rsidR="001F5E54" w:rsidRDefault="00AE04B0" w:rsidP="001F5E54">
      <w:pPr>
        <w:rPr>
          <w:rFonts w:cs="Arial"/>
        </w:rPr>
      </w:pPr>
      <w:r>
        <w:rPr>
          <w:rFonts w:cs="Arial"/>
        </w:rPr>
        <w:t>- The FESN or Friendly name of the selected NFC Key Card</w:t>
      </w:r>
    </w:p>
    <w:p w14:paraId="299BAFF8" w14:textId="77777777" w:rsidR="001861FF" w:rsidRDefault="001861FF" w:rsidP="001F5E54">
      <w:pPr>
        <w:rPr>
          <w:rFonts w:cs="Arial"/>
        </w:rPr>
      </w:pPr>
    </w:p>
    <w:p w14:paraId="54BA8CD1"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unpair a key and the request has expired. The card is still usable to enter and start the vehicle.</w:t>
      </w:r>
    </w:p>
    <w:p w14:paraId="13B911F5" w14:textId="77777777" w:rsidR="008F2F56" w:rsidRDefault="008F2F56" w:rsidP="008F2F56">
      <w:pPr>
        <w:rPr>
          <w:rFonts w:cs="Arial"/>
        </w:rPr>
      </w:pPr>
    </w:p>
    <w:p w14:paraId="3DF2AA49" w14:textId="77777777" w:rsidR="008F2F56" w:rsidRDefault="008F2F56" w:rsidP="008F2F56">
      <w:pPr>
        <w:rPr>
          <w:rFonts w:cs="Arial"/>
        </w:rPr>
      </w:pPr>
      <w:r w:rsidRPr="008F2F56">
        <w:rPr>
          <w:rFonts w:cs="Arial"/>
        </w:rPr>
        <w:t>The FESN should be included because multiple card requests can be pending simultaneously - the FESN uniquely identifies the card that is the subject of the notification.</w:t>
      </w:r>
    </w:p>
    <w:p w14:paraId="217B9AE6" w14:textId="77777777" w:rsidR="00170477" w:rsidRPr="008F2F56" w:rsidRDefault="00170477" w:rsidP="008F2F56">
      <w:pPr>
        <w:rPr>
          <w:rFonts w:cs="Arial"/>
        </w:rPr>
      </w:pPr>
    </w:p>
    <w:p w14:paraId="1DF21E02" w14:textId="77777777" w:rsidR="00196141" w:rsidRDefault="00196141" w:rsidP="00393C96">
      <w:r>
        <w:rPr>
          <w:b/>
          <w:bCs/>
        </w:rPr>
        <w:t xml:space="preserve">Acceptance Criteria: </w:t>
      </w:r>
    </w:p>
    <w:p w14:paraId="6C75EBE5" w14:textId="77777777" w:rsidR="00D74D83" w:rsidRDefault="00841C2C">
      <w:r>
        <w:lastRenderedPageBreak/>
        <w:t xml:space="preserve">Key delete expiration pop-up will be </w:t>
      </w:r>
      <w:proofErr w:type="spellStart"/>
      <w:r>
        <w:t>dismissable</w:t>
      </w:r>
      <w:proofErr w:type="spellEnd"/>
      <w:r>
        <w:t xml:space="preserve"> and indicate for which device it was for.</w:t>
      </w:r>
    </w:p>
    <w:p w14:paraId="02E7A0BD" w14:textId="77777777" w:rsidR="001861FF" w:rsidRPr="00196141" w:rsidRDefault="001861FF" w:rsidP="00393C96"/>
    <w:p w14:paraId="0B0E1F8C" w14:textId="77777777" w:rsidR="001F5E54" w:rsidRPr="0017445F" w:rsidRDefault="006E25A5" w:rsidP="001F5E54">
      <w:pPr>
        <w:pStyle w:val="RERequirement"/>
        <w:shd w:val="clear" w:color="auto" w:fill="F2F2F2" w:themeFill="background1" w:themeFillShade="F2"/>
      </w:pPr>
      <w:bookmarkStart w:id="112" w:name="_45fb6f1dcc3b6a674352a1b4e4940aac"/>
      <w:r>
        <w:t>REQ-NFC-ES-164</w:t>
      </w:r>
      <w:bookmarkEnd w:id="112"/>
      <w:r w:rsidR="00AE04B0">
        <w:t xml:space="preserve"> Display "pending" indicator for cards that are pending deletion</w:t>
      </w:r>
    </w:p>
    <w:p w14:paraId="37DCE9C5" w14:textId="77777777" w:rsidR="001F5E54" w:rsidRDefault="00AE04B0" w:rsidP="001F5E54">
      <w:pPr>
        <w:rPr>
          <w:rFonts w:cs="Arial"/>
        </w:rPr>
      </w:pPr>
      <w:r>
        <w:rPr>
          <w:rFonts w:cs="Arial"/>
        </w:rPr>
        <w:t>Card pairings which have an outstanding deletion request shall appear in the Unified Key Management Screen with an icon or other status indicator to show that they are pending deletion.</w:t>
      </w:r>
    </w:p>
    <w:p w14:paraId="310105F9" w14:textId="77777777" w:rsidR="001861FF" w:rsidRDefault="001861FF" w:rsidP="001F5E54">
      <w:pPr>
        <w:rPr>
          <w:rFonts w:cs="Arial"/>
        </w:rPr>
      </w:pPr>
    </w:p>
    <w:p w14:paraId="0F4EDCBB" w14:textId="77777777" w:rsidR="00196141" w:rsidRDefault="00196141" w:rsidP="00393C96">
      <w:r>
        <w:rPr>
          <w:b/>
          <w:bCs/>
        </w:rPr>
        <w:t xml:space="preserve">Acceptance Criteria: </w:t>
      </w:r>
      <w:r>
        <w:t>Card pairing which has an outstanding deletion request appears with icon or annotation</w:t>
      </w:r>
    </w:p>
    <w:p w14:paraId="5F76990B" w14:textId="77777777" w:rsidR="001861FF" w:rsidRPr="00196141" w:rsidRDefault="001861FF" w:rsidP="00393C96"/>
    <w:p w14:paraId="63DA3427" w14:textId="77777777" w:rsidR="001F5E54" w:rsidRPr="0017445F" w:rsidRDefault="006E25A5" w:rsidP="001F5E54">
      <w:pPr>
        <w:pStyle w:val="RERequirement"/>
        <w:shd w:val="clear" w:color="auto" w:fill="F2F2F2" w:themeFill="background1" w:themeFillShade="F2"/>
      </w:pPr>
      <w:bookmarkStart w:id="113" w:name="_e4adc88a52b070e96d193dd37ca898b7"/>
      <w:r>
        <w:t>REQ-NFC-ES-168</w:t>
      </w:r>
      <w:bookmarkEnd w:id="113"/>
      <w:r w:rsidR="00AE04B0">
        <w:t xml:space="preserve"> Display System: Error screen after user confirms NFC Key Card Delete request</w:t>
      </w:r>
    </w:p>
    <w:p w14:paraId="450FB15B" w14:textId="77777777" w:rsidR="00D74D83" w:rsidRDefault="00841C2C">
      <w:r>
        <w:t>If either of the following occurs:</w:t>
      </w:r>
    </w:p>
    <w:p w14:paraId="0613CD33" w14:textId="77777777" w:rsidR="00D74D83" w:rsidRDefault="00841C2C" w:rsidP="00181341">
      <w:pPr>
        <w:numPr>
          <w:ilvl w:val="0"/>
          <w:numId w:val="21"/>
        </w:numPr>
      </w:pPr>
      <w:r>
        <w:t>The user presses the "delete key" button for a paired NFC device while the vehicle does not have network connectivity</w:t>
      </w:r>
    </w:p>
    <w:p w14:paraId="40B3C889" w14:textId="77777777" w:rsidR="00D74D83" w:rsidRDefault="00841C2C" w:rsidP="00181341">
      <w:pPr>
        <w:numPr>
          <w:ilvl w:val="0"/>
          <w:numId w:val="21"/>
        </w:numPr>
      </w:pPr>
      <w:r>
        <w:t>While the Display System is displaying the "Wait for NFC Controller" screen in the NFC card delete flow, it receives a Card Pairing Status message with the "Controller Status" value set to "Fault - No Connectivity"</w:t>
      </w:r>
    </w:p>
    <w:p w14:paraId="4C2113A6" w14:textId="77777777" w:rsidR="00D74D83" w:rsidRDefault="00841C2C">
      <w:r>
        <w:t xml:space="preserve">then the Display System shall display a message indicating that there is no network connectivity, and NFC keys can only be deleted from the vehicle when there is network </w:t>
      </w:r>
      <w:proofErr w:type="spellStart"/>
      <w:r>
        <w:t>connectivity.Dismissing</w:t>
      </w:r>
      <w:proofErr w:type="spellEnd"/>
      <w:r>
        <w:t xml:space="preserve"> this message shall return to the Unified Key Management Screen or the key information screen where the user pressed the delete button.</w:t>
      </w:r>
    </w:p>
    <w:p w14:paraId="2BFBA604" w14:textId="77777777" w:rsidR="001861FF" w:rsidRDefault="001861FF" w:rsidP="001F5E54">
      <w:pPr>
        <w:rPr>
          <w:rFonts w:cs="Arial"/>
        </w:rPr>
      </w:pPr>
    </w:p>
    <w:p w14:paraId="701CB1B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request to delete key has failed due to lack of network connectivity or because of a system timeout</w:t>
      </w:r>
    </w:p>
    <w:p w14:paraId="17DA46D2" w14:textId="77777777" w:rsidR="00170477" w:rsidRPr="008F2F56" w:rsidRDefault="00170477" w:rsidP="008F2F56">
      <w:pPr>
        <w:rPr>
          <w:rFonts w:cs="Arial"/>
        </w:rPr>
      </w:pPr>
    </w:p>
    <w:p w14:paraId="2BDBA6A7" w14:textId="77777777" w:rsidR="00196141" w:rsidRDefault="00196141" w:rsidP="00393C96">
      <w:r>
        <w:rPr>
          <w:b/>
          <w:bCs/>
        </w:rPr>
        <w:t xml:space="preserve">Acceptance Criteria: </w:t>
      </w:r>
    </w:p>
    <w:p w14:paraId="24952FA2" w14:textId="77777777" w:rsidR="00D74D83" w:rsidRDefault="00841C2C">
      <w:r>
        <w:t>In-vehicle HMI shall not initiate NFC Device Delete request if there is no vehicle connectivity at the time of request</w:t>
      </w:r>
    </w:p>
    <w:p w14:paraId="0A5120F6" w14:textId="77777777" w:rsidR="001861FF" w:rsidRPr="00196141" w:rsidRDefault="001861FF" w:rsidP="00393C96"/>
    <w:p w14:paraId="656A3F4D" w14:textId="77777777" w:rsidR="001F5E54" w:rsidRPr="0017445F" w:rsidRDefault="006E25A5" w:rsidP="001F5E54">
      <w:pPr>
        <w:pStyle w:val="RERequirement"/>
        <w:shd w:val="clear" w:color="auto" w:fill="F2F2F2" w:themeFill="background1" w:themeFillShade="F2"/>
      </w:pPr>
      <w:bookmarkStart w:id="114" w:name="_4f197e865416cb787356c933792c1753"/>
      <w:r>
        <w:t>REQ-NFC-ES-169</w:t>
      </w:r>
      <w:bookmarkEnd w:id="114"/>
      <w:r w:rsidR="00AE04B0">
        <w:t xml:space="preserve"> Prompt screen: confirm NFC card pairing deletion - actions when confirmed</w:t>
      </w:r>
    </w:p>
    <w:p w14:paraId="380B672E" w14:textId="77777777" w:rsidR="00D74D83" w:rsidRDefault="00841C2C">
      <w:r>
        <w:t>If the Display System is displaying the Remove NFC Card - Confirm Delete screen in the NFC card delete flow, and the user presses the Confirm button (or equivalent), the Display System shall:</w:t>
      </w:r>
    </w:p>
    <w:p w14:paraId="2882335E" w14:textId="77777777" w:rsidR="00D74D83" w:rsidRDefault="00841C2C" w:rsidP="00181341">
      <w:pPr>
        <w:numPr>
          <w:ilvl w:val="0"/>
          <w:numId w:val="22"/>
        </w:numPr>
      </w:pPr>
      <w:r>
        <w:t>Transmit an HMI Command Request message with:</w:t>
      </w:r>
    </w:p>
    <w:p w14:paraId="25F966F4" w14:textId="77777777" w:rsidR="00D74D83" w:rsidRDefault="00841C2C" w:rsidP="00181341">
      <w:pPr>
        <w:numPr>
          <w:ilvl w:val="1"/>
          <w:numId w:val="22"/>
        </w:numPr>
      </w:pPr>
      <w:r>
        <w:t>the FESN value set to the FESN of the card pairing the user has selected for deletion</w:t>
      </w:r>
    </w:p>
    <w:p w14:paraId="6BEF7541" w14:textId="77777777" w:rsidR="00D74D83" w:rsidRDefault="00841C2C" w:rsidP="00181341">
      <w:pPr>
        <w:numPr>
          <w:ilvl w:val="1"/>
          <w:numId w:val="22"/>
        </w:numPr>
      </w:pPr>
      <w:r>
        <w:t>the Friendly Name value empty/null</w:t>
      </w:r>
    </w:p>
    <w:p w14:paraId="5C723DEA" w14:textId="77777777" w:rsidR="00D74D83" w:rsidRDefault="00841C2C" w:rsidP="00181341">
      <w:pPr>
        <w:numPr>
          <w:ilvl w:val="1"/>
          <w:numId w:val="22"/>
        </w:numPr>
      </w:pPr>
      <w:r>
        <w:t>the Command Type value set to "Delete Pairing"</w:t>
      </w:r>
    </w:p>
    <w:p w14:paraId="25BE2B3A" w14:textId="77777777" w:rsidR="00D74D83" w:rsidRDefault="00841C2C" w:rsidP="00181341">
      <w:pPr>
        <w:numPr>
          <w:ilvl w:val="0"/>
          <w:numId w:val="22"/>
        </w:numPr>
      </w:pPr>
      <w:r>
        <w:t>Transition to the "Wait for NFC Controller" screen</w:t>
      </w:r>
    </w:p>
    <w:p w14:paraId="0B8D1528" w14:textId="77777777" w:rsidR="001861FF" w:rsidRDefault="001861FF" w:rsidP="001F5E54">
      <w:pPr>
        <w:rPr>
          <w:rFonts w:cs="Arial"/>
        </w:rPr>
      </w:pPr>
    </w:p>
    <w:p w14:paraId="3E71652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request to delete key has been processed</w:t>
      </w:r>
    </w:p>
    <w:p w14:paraId="1F41E61B" w14:textId="77777777" w:rsidR="00170477" w:rsidRPr="008F2F56" w:rsidRDefault="00170477" w:rsidP="008F2F56">
      <w:pPr>
        <w:rPr>
          <w:rFonts w:cs="Arial"/>
        </w:rPr>
      </w:pPr>
    </w:p>
    <w:p w14:paraId="3E254CFC" w14:textId="77777777" w:rsidR="00196141" w:rsidRDefault="00196141" w:rsidP="00393C96">
      <w:r>
        <w:rPr>
          <w:b/>
          <w:bCs/>
        </w:rPr>
        <w:t xml:space="preserve">Acceptance Criteria: </w:t>
      </w:r>
    </w:p>
    <w:p w14:paraId="38073BB6" w14:textId="77777777" w:rsidR="001861FF" w:rsidRPr="00196141" w:rsidRDefault="001861FF" w:rsidP="00393C96"/>
    <w:p w14:paraId="088A78A2" w14:textId="77777777" w:rsidR="001F5E54" w:rsidRPr="0017445F" w:rsidRDefault="006E25A5" w:rsidP="001F5E54">
      <w:pPr>
        <w:pStyle w:val="RERequirement"/>
        <w:shd w:val="clear" w:color="auto" w:fill="F2F2F2" w:themeFill="background1" w:themeFillShade="F2"/>
      </w:pPr>
      <w:bookmarkStart w:id="115" w:name="_0c101f984350e25e1639d0e7a23f2552"/>
      <w:r>
        <w:t>REQ-NFC-ES-171</w:t>
      </w:r>
      <w:bookmarkEnd w:id="115"/>
      <w:r w:rsidR="00AE04B0">
        <w:t xml:space="preserve"> Display System: Conditions to allow "Delete Key" for NFC Card Info Screen to be enabled</w:t>
      </w:r>
    </w:p>
    <w:p w14:paraId="43428537" w14:textId="77777777" w:rsidR="00D74D83" w:rsidRDefault="00841C2C">
      <w:r>
        <w:t xml:space="preserve">Buttons and controls to delete NFC card pairings shall only be enabled when </w:t>
      </w:r>
      <w:proofErr w:type="gramStart"/>
      <w:r>
        <w:t>all of</w:t>
      </w:r>
      <w:proofErr w:type="gramEnd"/>
      <w:r>
        <w:t xml:space="preserve"> the following are true:</w:t>
      </w:r>
    </w:p>
    <w:p w14:paraId="69FD68D1" w14:textId="77777777" w:rsidR="00D74D83" w:rsidRDefault="00841C2C" w:rsidP="00181341">
      <w:pPr>
        <w:numPr>
          <w:ilvl w:val="0"/>
          <w:numId w:val="23"/>
        </w:numPr>
      </w:pPr>
      <w:r>
        <w:t>Vehicle is in RUN ignition state</w:t>
      </w:r>
    </w:p>
    <w:p w14:paraId="39AB11F6" w14:textId="77777777" w:rsidR="00D74D83" w:rsidRDefault="00841C2C" w:rsidP="00181341">
      <w:pPr>
        <w:numPr>
          <w:ilvl w:val="0"/>
          <w:numId w:val="23"/>
        </w:numPr>
      </w:pPr>
      <w:r>
        <w:t>Vehicle modem is authorized</w:t>
      </w:r>
    </w:p>
    <w:p w14:paraId="72DCE3C1" w14:textId="77777777" w:rsidR="00D74D83" w:rsidRDefault="00841C2C" w:rsidP="00181341">
      <w:pPr>
        <w:numPr>
          <w:ilvl w:val="0"/>
          <w:numId w:val="23"/>
        </w:numPr>
      </w:pPr>
      <w:r>
        <w:t>Vehicle has network connectivity</w:t>
      </w:r>
    </w:p>
    <w:p w14:paraId="1F1A57B4" w14:textId="77777777" w:rsidR="00D74D83" w:rsidRDefault="00841C2C" w:rsidP="00181341">
      <w:pPr>
        <w:numPr>
          <w:ilvl w:val="0"/>
          <w:numId w:val="23"/>
        </w:numPr>
      </w:pPr>
      <w:r>
        <w:t xml:space="preserve">The key that was used to start the vehicle is not a </w:t>
      </w:r>
      <w:proofErr w:type="spellStart"/>
      <w:r>
        <w:t>MyKey</w:t>
      </w:r>
      <w:proofErr w:type="spellEnd"/>
    </w:p>
    <w:p w14:paraId="50A36024" w14:textId="77777777" w:rsidR="00D74D83" w:rsidRDefault="00841C2C" w:rsidP="00181341">
      <w:pPr>
        <w:numPr>
          <w:ilvl w:val="0"/>
          <w:numId w:val="23"/>
        </w:numPr>
      </w:pPr>
      <w:r>
        <w:t>"NFC fleet management active" configuration parameter of the Display System is False</w:t>
      </w:r>
    </w:p>
    <w:p w14:paraId="26AC376C" w14:textId="77777777" w:rsidR="00D74D83" w:rsidRDefault="00841C2C" w:rsidP="00181341">
      <w:pPr>
        <w:numPr>
          <w:ilvl w:val="0"/>
          <w:numId w:val="23"/>
        </w:numPr>
      </w:pPr>
      <w:r>
        <w:t>"NFC Key Type" of the key selected for deletion is not "Factory Key"</w:t>
      </w:r>
    </w:p>
    <w:p w14:paraId="37D6E4C1" w14:textId="77777777" w:rsidR="00D74D83" w:rsidRDefault="00841C2C" w:rsidP="00181341">
      <w:pPr>
        <w:numPr>
          <w:ilvl w:val="0"/>
          <w:numId w:val="23"/>
        </w:numPr>
      </w:pPr>
      <w:r>
        <w:t>The key selected for deletion was not used to start the vehicle (in the current drive cycle)</w:t>
      </w:r>
    </w:p>
    <w:p w14:paraId="4A1294A2" w14:textId="77777777" w:rsidR="001861FF" w:rsidRDefault="001861FF" w:rsidP="001F5E54">
      <w:pPr>
        <w:rPr>
          <w:rFonts w:cs="Arial"/>
        </w:rPr>
      </w:pPr>
    </w:p>
    <w:p w14:paraId="45DCE07F"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Allows user to select "Delete Key" in </w:t>
      </w:r>
      <w:proofErr w:type="gramStart"/>
      <w:r w:rsidRPr="008F2F56">
        <w:rPr>
          <w:rFonts w:cs="Arial"/>
        </w:rPr>
        <w:t>the  NFC</w:t>
      </w:r>
      <w:proofErr w:type="gramEnd"/>
      <w:r w:rsidRPr="008F2F56">
        <w:rPr>
          <w:rFonts w:cs="Arial"/>
        </w:rPr>
        <w:t xml:space="preserve"> Card Info Screen to delete user's NFC Card keys when specific conditions are met</w:t>
      </w:r>
    </w:p>
    <w:p w14:paraId="459D3337" w14:textId="77777777" w:rsidR="00170477" w:rsidRPr="008F2F56" w:rsidRDefault="00170477" w:rsidP="008F2F56">
      <w:pPr>
        <w:rPr>
          <w:rFonts w:cs="Arial"/>
        </w:rPr>
      </w:pPr>
    </w:p>
    <w:p w14:paraId="3AC29EF8" w14:textId="77777777" w:rsidR="00196141" w:rsidRDefault="00196141" w:rsidP="00393C96">
      <w:r>
        <w:rPr>
          <w:b/>
          <w:bCs/>
        </w:rPr>
        <w:t xml:space="preserve">Acceptance Criteria: </w:t>
      </w:r>
    </w:p>
    <w:p w14:paraId="57596FB3" w14:textId="77777777" w:rsidR="00D74D83" w:rsidRDefault="00841C2C">
      <w:r>
        <w:t>"Delete" Key shall be displayed under NFC Key info menu, while vehicle is in run, for each key that is not a factory keys, and not a fleet user key</w:t>
      </w:r>
    </w:p>
    <w:p w14:paraId="1D1F1D8A" w14:textId="77777777" w:rsidR="001861FF" w:rsidRPr="00196141" w:rsidRDefault="001861FF" w:rsidP="00393C96"/>
    <w:p w14:paraId="4DBD061B" w14:textId="77777777" w:rsidR="001F5E54" w:rsidRPr="0017445F" w:rsidRDefault="006E25A5" w:rsidP="001F5E54">
      <w:pPr>
        <w:pStyle w:val="RERequirement"/>
        <w:shd w:val="clear" w:color="auto" w:fill="F2F2F2" w:themeFill="background1" w:themeFillShade="F2"/>
      </w:pPr>
      <w:bookmarkStart w:id="116" w:name="_143f712591abf2215f9ef5e7de63738f"/>
      <w:r>
        <w:lastRenderedPageBreak/>
        <w:t>REQ-NFC-ES-172</w:t>
      </w:r>
      <w:bookmarkEnd w:id="116"/>
      <w:r w:rsidR="00AE04B0">
        <w:t xml:space="preserve"> Enable NFC </w:t>
      </w:r>
      <w:proofErr w:type="spellStart"/>
      <w:r w:rsidR="00AE04B0">
        <w:t>MyKey</w:t>
      </w:r>
      <w:proofErr w:type="spellEnd"/>
      <w:r w:rsidR="00AE04B0">
        <w:t xml:space="preserve"> </w:t>
      </w:r>
      <w:proofErr w:type="spellStart"/>
      <w:r w:rsidR="00AE04B0">
        <w:t>Softbuttons</w:t>
      </w:r>
      <w:proofErr w:type="spellEnd"/>
    </w:p>
    <w:p w14:paraId="67A024E1" w14:textId="77777777" w:rsidR="001F5E54" w:rsidRDefault="00AE04B0" w:rsidP="001F5E54">
      <w:pPr>
        <w:rPr>
          <w:rFonts w:cs="Arial"/>
        </w:rPr>
      </w:pPr>
      <w:r>
        <w:rPr>
          <w:rFonts w:cs="Arial"/>
        </w:rPr>
        <w:t xml:space="preserve">The Display system shall update its "Create </w:t>
      </w:r>
      <w:proofErr w:type="spellStart"/>
      <w:r>
        <w:rPr>
          <w:rFonts w:cs="Arial"/>
        </w:rPr>
        <w:t>MyKey</w:t>
      </w:r>
      <w:proofErr w:type="spellEnd"/>
      <w:r>
        <w:rPr>
          <w:rFonts w:cs="Arial"/>
        </w:rPr>
        <w:t xml:space="preserve">" page to "grey out" the "Create NFC </w:t>
      </w:r>
      <w:proofErr w:type="spellStart"/>
      <w:r>
        <w:rPr>
          <w:rFonts w:cs="Arial"/>
        </w:rPr>
        <w:t>MyKey</w:t>
      </w:r>
      <w:proofErr w:type="spellEnd"/>
      <w:r>
        <w:rPr>
          <w:rFonts w:cs="Arial"/>
        </w:rPr>
        <w:t>" related soft buttons while the following conditions are true:</w:t>
      </w:r>
    </w:p>
    <w:p w14:paraId="05B3BB3C" w14:textId="77777777" w:rsidR="001F5E54" w:rsidRDefault="00AE04B0" w:rsidP="001F5E54">
      <w:pPr>
        <w:rPr>
          <w:rFonts w:cs="Arial"/>
        </w:rPr>
      </w:pPr>
      <w:r>
        <w:rPr>
          <w:rFonts w:cs="Arial"/>
        </w:rPr>
        <w:t xml:space="preserve">- Current </w:t>
      </w:r>
      <w:proofErr w:type="spellStart"/>
      <w:r>
        <w:rPr>
          <w:rFonts w:cs="Arial"/>
        </w:rPr>
        <w:t>MyKey</w:t>
      </w:r>
      <w:proofErr w:type="spellEnd"/>
      <w:r>
        <w:rPr>
          <w:rFonts w:cs="Arial"/>
        </w:rPr>
        <w:t xml:space="preserve"> Level == </w:t>
      </w:r>
      <w:proofErr w:type="spellStart"/>
      <w:r>
        <w:rPr>
          <w:rFonts w:cs="Arial"/>
        </w:rPr>
        <w:t>MyKey</w:t>
      </w:r>
      <w:proofErr w:type="spellEnd"/>
    </w:p>
    <w:p w14:paraId="5B22AB10" w14:textId="77777777" w:rsidR="001861FF" w:rsidRDefault="001861FF" w:rsidP="001F5E54">
      <w:pPr>
        <w:rPr>
          <w:rFonts w:cs="Arial"/>
        </w:rPr>
      </w:pPr>
    </w:p>
    <w:p w14:paraId="5C095C7A"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NFC related </w:t>
      </w:r>
      <w:proofErr w:type="spellStart"/>
      <w:r w:rsidRPr="008F2F56">
        <w:rPr>
          <w:rFonts w:cs="Arial"/>
        </w:rPr>
        <w:t>MyKey</w:t>
      </w:r>
      <w:proofErr w:type="spellEnd"/>
      <w:r w:rsidRPr="008F2F56">
        <w:rPr>
          <w:rFonts w:cs="Arial"/>
        </w:rPr>
        <w:t xml:space="preserve"> </w:t>
      </w:r>
      <w:proofErr w:type="spellStart"/>
      <w:r w:rsidRPr="008F2F56">
        <w:rPr>
          <w:rFonts w:cs="Arial"/>
        </w:rPr>
        <w:t>softbuttons</w:t>
      </w:r>
      <w:proofErr w:type="spellEnd"/>
      <w:r w:rsidRPr="008F2F56">
        <w:rPr>
          <w:rFonts w:cs="Arial"/>
        </w:rPr>
        <w:t xml:space="preserve"> should only be available for Retail Vehicles with the NFC Feature</w:t>
      </w:r>
    </w:p>
    <w:p w14:paraId="6E2DA216" w14:textId="77777777" w:rsidR="00170477" w:rsidRPr="008F2F56" w:rsidRDefault="00170477" w:rsidP="008F2F56">
      <w:pPr>
        <w:rPr>
          <w:rFonts w:cs="Arial"/>
        </w:rPr>
      </w:pPr>
    </w:p>
    <w:p w14:paraId="67B02A2A" w14:textId="77777777" w:rsidR="00196141" w:rsidRDefault="00196141" w:rsidP="00393C96">
      <w:r>
        <w:rPr>
          <w:b/>
          <w:bCs/>
        </w:rPr>
        <w:t xml:space="preserve">Acceptance Criteria: </w:t>
      </w:r>
    </w:p>
    <w:p w14:paraId="6C4E76FB" w14:textId="77777777" w:rsidR="00D74D83" w:rsidRDefault="00841C2C">
      <w:r>
        <w:t xml:space="preserve">"Create </w:t>
      </w:r>
      <w:proofErr w:type="spellStart"/>
      <w:r>
        <w:t>MyKey</w:t>
      </w:r>
      <w:proofErr w:type="spellEnd"/>
      <w:r>
        <w:t xml:space="preserve">" button is greyed out after vehicle started with </w:t>
      </w:r>
      <w:proofErr w:type="spellStart"/>
      <w:r>
        <w:t>MyKey</w:t>
      </w:r>
      <w:proofErr w:type="spellEnd"/>
    </w:p>
    <w:p w14:paraId="19376057" w14:textId="77777777" w:rsidR="001861FF" w:rsidRPr="00196141" w:rsidRDefault="001861FF" w:rsidP="00393C96"/>
    <w:p w14:paraId="7C77A578" w14:textId="77777777" w:rsidR="001F5E54" w:rsidRPr="0017445F" w:rsidRDefault="006E25A5" w:rsidP="001F5E54">
      <w:pPr>
        <w:pStyle w:val="RERequirement"/>
        <w:shd w:val="clear" w:color="auto" w:fill="F2F2F2" w:themeFill="background1" w:themeFillShade="F2"/>
      </w:pPr>
      <w:bookmarkStart w:id="117" w:name="_c2ca9a1e8cea5a54a520b621a5031973"/>
      <w:r>
        <w:t>REQ-NFC-ES-179</w:t>
      </w:r>
      <w:bookmarkEnd w:id="117"/>
      <w:r w:rsidR="00AE04B0">
        <w:t xml:space="preserve"> Feature availability for Personal Profile linking</w:t>
      </w:r>
    </w:p>
    <w:p w14:paraId="1513F1D2" w14:textId="77777777" w:rsidR="001F5E54" w:rsidRDefault="00AE04B0" w:rsidP="001F5E54">
      <w:pPr>
        <w:rPr>
          <w:rFonts w:cs="Arial"/>
        </w:rPr>
      </w:pPr>
      <w:r>
        <w:rPr>
          <w:rFonts w:cs="Arial"/>
        </w:rPr>
        <w:t>When "NFC Enabled on System" configuration parameter of the Display System == True, the Display System shall include the option to link an NFC device within the Personal Profile Pairing process.</w:t>
      </w:r>
    </w:p>
    <w:p w14:paraId="3930B744" w14:textId="77777777" w:rsidR="001861FF" w:rsidRDefault="001861FF" w:rsidP="001F5E54">
      <w:pPr>
        <w:rPr>
          <w:rFonts w:cs="Arial"/>
        </w:rPr>
      </w:pPr>
    </w:p>
    <w:p w14:paraId="1CF38B77"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ensure NFC features are available on the vehicle before allowing </w:t>
      </w:r>
      <w:proofErr w:type="gramStart"/>
      <w:r w:rsidRPr="008F2F56">
        <w:rPr>
          <w:rFonts w:cs="Arial"/>
        </w:rPr>
        <w:t>a</w:t>
      </w:r>
      <w:proofErr w:type="gramEnd"/>
      <w:r w:rsidRPr="008F2F56">
        <w:rPr>
          <w:rFonts w:cs="Arial"/>
        </w:rPr>
        <w:t xml:space="preserve"> NFC device to be setup as a Personal Profile </w:t>
      </w:r>
    </w:p>
    <w:p w14:paraId="463A0CF3" w14:textId="77777777" w:rsidR="00170477" w:rsidRPr="008F2F56" w:rsidRDefault="00170477" w:rsidP="008F2F56">
      <w:pPr>
        <w:rPr>
          <w:rFonts w:cs="Arial"/>
        </w:rPr>
      </w:pPr>
    </w:p>
    <w:p w14:paraId="3C0FB360" w14:textId="77777777" w:rsidR="00196141" w:rsidRDefault="00196141" w:rsidP="00393C96">
      <w:r>
        <w:rPr>
          <w:b/>
          <w:bCs/>
        </w:rPr>
        <w:t xml:space="preserve">Acceptance Criteria: </w:t>
      </w:r>
    </w:p>
    <w:p w14:paraId="41612F55" w14:textId="4319C1B5" w:rsidR="00D74D83" w:rsidRDefault="00841C2C">
      <w:r>
        <w:t>Vehicles equipped with the NFC Feature shall support pairing NFC Dev</w:t>
      </w:r>
      <w:r w:rsidR="00944F61">
        <w:t>i</w:t>
      </w:r>
      <w:r>
        <w:t>ces to their profiles</w:t>
      </w:r>
    </w:p>
    <w:p w14:paraId="4861B854" w14:textId="77777777" w:rsidR="001861FF" w:rsidRPr="00196141" w:rsidRDefault="001861FF" w:rsidP="00393C96"/>
    <w:p w14:paraId="67E9504C" w14:textId="77777777" w:rsidR="001F5E54" w:rsidRPr="0017445F" w:rsidRDefault="006E25A5" w:rsidP="001F5E54">
      <w:pPr>
        <w:pStyle w:val="RERequirement"/>
        <w:shd w:val="clear" w:color="auto" w:fill="F2F2F2" w:themeFill="background1" w:themeFillShade="F2"/>
      </w:pPr>
      <w:bookmarkStart w:id="118" w:name="_82887469d89b0e1b3e9523cfb6149ff6"/>
      <w:r>
        <w:t>REQ-NFC-ES-197</w:t>
      </w:r>
      <w:bookmarkEnd w:id="118"/>
      <w:r w:rsidR="00AE04B0">
        <w:t xml:space="preserve"> NFC Personal Profile Pairing process consistency</w:t>
      </w:r>
    </w:p>
    <w:p w14:paraId="7CBA4F05" w14:textId="77777777" w:rsidR="001F5E54" w:rsidRDefault="00AE04B0" w:rsidP="001F5E54">
      <w:pPr>
        <w:rPr>
          <w:rFonts w:cs="Arial"/>
        </w:rPr>
      </w:pPr>
      <w:r>
        <w:rPr>
          <w:rFonts w:cs="Arial"/>
        </w:rPr>
        <w:t>The Display System shall ensure the NFC Personal Profile Pairing process is consistent with current Personal Profile Device Pairing</w:t>
      </w:r>
    </w:p>
    <w:p w14:paraId="127663BD" w14:textId="77777777" w:rsidR="001861FF" w:rsidRDefault="001861FF" w:rsidP="001F5E54">
      <w:pPr>
        <w:rPr>
          <w:rFonts w:cs="Arial"/>
        </w:rPr>
      </w:pPr>
    </w:p>
    <w:p w14:paraId="62DCF2F2"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NFC is a tie-in to already existing Personal Profile process. The Display system shall incorporate NFC as an alternative device maintain consistency.</w:t>
      </w:r>
    </w:p>
    <w:p w14:paraId="51610AF9" w14:textId="77777777" w:rsidR="00170477" w:rsidRPr="008F2F56" w:rsidRDefault="00170477" w:rsidP="008F2F56">
      <w:pPr>
        <w:rPr>
          <w:rFonts w:cs="Arial"/>
        </w:rPr>
      </w:pPr>
    </w:p>
    <w:p w14:paraId="12EEE33A" w14:textId="77777777" w:rsidR="00196141" w:rsidRDefault="00196141" w:rsidP="00393C96">
      <w:r>
        <w:rPr>
          <w:b/>
          <w:bCs/>
        </w:rPr>
        <w:t xml:space="preserve">Acceptance Criteria: </w:t>
      </w:r>
    </w:p>
    <w:p w14:paraId="718FE9B4" w14:textId="77777777" w:rsidR="001861FF" w:rsidRPr="00196141" w:rsidRDefault="001861FF" w:rsidP="00393C96"/>
    <w:p w14:paraId="3905A317" w14:textId="77777777" w:rsidR="001F5E54" w:rsidRPr="0017445F" w:rsidRDefault="006E25A5" w:rsidP="001F5E54">
      <w:pPr>
        <w:pStyle w:val="RERequirement"/>
        <w:shd w:val="clear" w:color="auto" w:fill="F2F2F2" w:themeFill="background1" w:themeFillShade="F2"/>
      </w:pPr>
      <w:bookmarkStart w:id="119" w:name="_3246df5d7dae016f9b0b177f956368c8"/>
      <w:r>
        <w:t>REQ-NFC-ES-198</w:t>
      </w:r>
      <w:bookmarkEnd w:id="119"/>
      <w:r w:rsidR="00AE04B0">
        <w:t xml:space="preserve"> Personal Profile NFC Pairing instructions</w:t>
      </w:r>
    </w:p>
    <w:p w14:paraId="284E7735" w14:textId="77777777" w:rsidR="001F5E54" w:rsidRDefault="00AE04B0" w:rsidP="001F5E54">
      <w:pPr>
        <w:rPr>
          <w:rFonts w:cs="Arial"/>
        </w:rPr>
      </w:pPr>
      <w:r>
        <w:rPr>
          <w:rFonts w:cs="Arial"/>
        </w:rPr>
        <w:t>The "Personal Profile "Link a Device" screen shall include instructions to pair an NFC device. The instructions shall include at minimum:</w:t>
      </w:r>
    </w:p>
    <w:p w14:paraId="653FFB87" w14:textId="77777777" w:rsidR="001F5E54" w:rsidRDefault="00AE04B0" w:rsidP="001F5E54">
      <w:pPr>
        <w:rPr>
          <w:rFonts w:cs="Arial"/>
        </w:rPr>
      </w:pPr>
      <w:r>
        <w:rPr>
          <w:rFonts w:cs="Arial"/>
        </w:rPr>
        <w:t>- Tap NFC device in interior reader</w:t>
      </w:r>
    </w:p>
    <w:p w14:paraId="62A14AA0" w14:textId="77777777" w:rsidR="001F5E54" w:rsidRDefault="00AE04B0" w:rsidP="001F5E54">
      <w:pPr>
        <w:rPr>
          <w:rFonts w:cs="Arial"/>
        </w:rPr>
      </w:pPr>
      <w:proofErr w:type="gramStart"/>
      <w:r>
        <w:rPr>
          <w:rFonts w:cs="Arial"/>
        </w:rPr>
        <w:t>note:</w:t>
      </w:r>
      <w:proofErr w:type="gramEnd"/>
      <w:r>
        <w:rPr>
          <w:rFonts w:cs="Arial"/>
        </w:rPr>
        <w:t xml:space="preserve"> exact wording shall be reviewed by and concurred with HMI.</w:t>
      </w:r>
    </w:p>
    <w:p w14:paraId="60B8BB22" w14:textId="77777777" w:rsidR="001861FF" w:rsidRDefault="001861FF" w:rsidP="001F5E54">
      <w:pPr>
        <w:rPr>
          <w:rFonts w:cs="Arial"/>
        </w:rPr>
      </w:pPr>
    </w:p>
    <w:p w14:paraId="29EFED7B"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provide instructions on how to pair an NFC device to the </w:t>
      </w:r>
      <w:proofErr w:type="gramStart"/>
      <w:r w:rsidRPr="008F2F56">
        <w:rPr>
          <w:rFonts w:cs="Arial"/>
        </w:rPr>
        <w:t>users</w:t>
      </w:r>
      <w:proofErr w:type="gramEnd"/>
      <w:r w:rsidRPr="008F2F56">
        <w:rPr>
          <w:rFonts w:cs="Arial"/>
        </w:rPr>
        <w:t xml:space="preserve"> personal profiles</w:t>
      </w:r>
    </w:p>
    <w:p w14:paraId="74765143" w14:textId="77777777" w:rsidR="00170477" w:rsidRPr="008F2F56" w:rsidRDefault="00170477" w:rsidP="008F2F56">
      <w:pPr>
        <w:rPr>
          <w:rFonts w:cs="Arial"/>
        </w:rPr>
      </w:pPr>
    </w:p>
    <w:p w14:paraId="7A185F69" w14:textId="77777777" w:rsidR="00196141" w:rsidRDefault="00196141" w:rsidP="00393C96">
      <w:r>
        <w:rPr>
          <w:b/>
          <w:bCs/>
        </w:rPr>
        <w:t xml:space="preserve">Acceptance Criteria: </w:t>
      </w:r>
    </w:p>
    <w:p w14:paraId="14114AE4" w14:textId="77777777" w:rsidR="00D74D83" w:rsidRDefault="00841C2C">
      <w:r>
        <w:t>In-vehicle HMI shall prompt the user to scan the interior reader as part of pairing a profile to the NFC Device</w:t>
      </w:r>
    </w:p>
    <w:p w14:paraId="7672B729" w14:textId="77777777" w:rsidR="001861FF" w:rsidRPr="00196141" w:rsidRDefault="001861FF" w:rsidP="00393C96"/>
    <w:p w14:paraId="29E991CA" w14:textId="77777777" w:rsidR="001F5E54" w:rsidRPr="0017445F" w:rsidRDefault="006E25A5" w:rsidP="001F5E54">
      <w:pPr>
        <w:pStyle w:val="RERequirement"/>
        <w:shd w:val="clear" w:color="auto" w:fill="F2F2F2" w:themeFill="background1" w:themeFillShade="F2"/>
      </w:pPr>
      <w:r>
        <w:t>REQ-NFC-ES-204</w:t>
      </w:r>
      <w:r w:rsidR="00AE04B0">
        <w:t xml:space="preserve"> Prompt Screen: Naming a New NFC Card</w:t>
      </w:r>
    </w:p>
    <w:p w14:paraId="008AA976" w14:textId="77777777" w:rsidR="00D74D83" w:rsidRDefault="00841C2C">
      <w:r>
        <w:t xml:space="preserve">When a user presses the "Add a Key" button on the Unified Key Management Screen, and </w:t>
      </w:r>
      <w:proofErr w:type="gramStart"/>
      <w:r>
        <w:t>all of</w:t>
      </w:r>
      <w:proofErr w:type="gramEnd"/>
      <w:r>
        <w:t xml:space="preserve"> the following are true:</w:t>
      </w:r>
    </w:p>
    <w:p w14:paraId="6293B462" w14:textId="77777777" w:rsidR="00D74D83" w:rsidRDefault="00841C2C" w:rsidP="00181341">
      <w:pPr>
        <w:numPr>
          <w:ilvl w:val="0"/>
          <w:numId w:val="24"/>
        </w:numPr>
      </w:pPr>
      <w:r>
        <w:t>The vehicle has network connectivity</w:t>
      </w:r>
    </w:p>
    <w:p w14:paraId="577C0D5C" w14:textId="77777777" w:rsidR="00D74D83" w:rsidRDefault="00841C2C" w:rsidP="00181341">
      <w:pPr>
        <w:numPr>
          <w:ilvl w:val="0"/>
          <w:numId w:val="24"/>
        </w:numPr>
      </w:pPr>
      <w:r>
        <w:t>The vehicle's ignition is in RUN</w:t>
      </w:r>
    </w:p>
    <w:p w14:paraId="4D196E18" w14:textId="77777777" w:rsidR="00D74D83" w:rsidRDefault="00841C2C" w:rsidP="00181341">
      <w:pPr>
        <w:numPr>
          <w:ilvl w:val="0"/>
          <w:numId w:val="24"/>
        </w:numPr>
      </w:pPr>
      <w:r>
        <w:t xml:space="preserve">The key that started the vehicle is not a </w:t>
      </w:r>
      <w:proofErr w:type="spellStart"/>
      <w:r>
        <w:t>MyKey</w:t>
      </w:r>
      <w:proofErr w:type="spellEnd"/>
    </w:p>
    <w:p w14:paraId="63A1693B" w14:textId="77777777" w:rsidR="00D74D83" w:rsidRDefault="00841C2C" w:rsidP="00181341">
      <w:pPr>
        <w:numPr>
          <w:ilvl w:val="0"/>
          <w:numId w:val="24"/>
        </w:numPr>
      </w:pPr>
      <w:r>
        <w:t>The "NFC Fleet Management Active" configuration parameter of the Center Stack Display System is False</w:t>
      </w:r>
    </w:p>
    <w:p w14:paraId="424EE675" w14:textId="77777777" w:rsidR="00D74D83" w:rsidRDefault="00841C2C">
      <w:r>
        <w:t>then the Display System shall show the "Add a Key - enter friendly name" screen.</w:t>
      </w:r>
    </w:p>
    <w:p w14:paraId="67EBF12A" w14:textId="77777777" w:rsidR="001861FF" w:rsidRDefault="001861FF" w:rsidP="001F5E54">
      <w:pPr>
        <w:rPr>
          <w:rFonts w:cs="Arial"/>
        </w:rPr>
      </w:pPr>
    </w:p>
    <w:p w14:paraId="618FD037"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prompts the user to name the new NFC card during the key add flow.</w:t>
      </w:r>
    </w:p>
    <w:p w14:paraId="6533C6C3" w14:textId="77777777" w:rsidR="00170477" w:rsidRPr="008F2F56" w:rsidRDefault="00170477" w:rsidP="008F2F56">
      <w:pPr>
        <w:rPr>
          <w:rFonts w:cs="Arial"/>
        </w:rPr>
      </w:pPr>
    </w:p>
    <w:p w14:paraId="0E5D1F8D" w14:textId="77777777" w:rsidR="00196141" w:rsidRDefault="00196141" w:rsidP="00393C96">
      <w:r>
        <w:rPr>
          <w:b/>
          <w:bCs/>
        </w:rPr>
        <w:t xml:space="preserve">Acceptance Criteria: </w:t>
      </w:r>
    </w:p>
    <w:p w14:paraId="25902F9A" w14:textId="77777777" w:rsidR="00D74D83" w:rsidRDefault="00841C2C">
      <w:r>
        <w:t>Pressing "Add a Key" Button results in HMI showing keyboard appropriate to local language and accepts user input for NFC Device "Friendly Name"</w:t>
      </w:r>
    </w:p>
    <w:p w14:paraId="277EF672" w14:textId="77777777" w:rsidR="001861FF" w:rsidRPr="00196141" w:rsidRDefault="001861FF" w:rsidP="00393C96"/>
    <w:p w14:paraId="4CC1428A" w14:textId="77777777" w:rsidR="001F5E54" w:rsidRPr="0017445F" w:rsidRDefault="006E25A5" w:rsidP="001F5E54">
      <w:pPr>
        <w:pStyle w:val="RERequirement"/>
        <w:shd w:val="clear" w:color="auto" w:fill="F2F2F2" w:themeFill="background1" w:themeFillShade="F2"/>
      </w:pPr>
      <w:bookmarkStart w:id="120" w:name="_061f9c6fca3a4c46afd2ada6a694716f"/>
      <w:r>
        <w:t>REQ-NFC-ES-210</w:t>
      </w:r>
      <w:bookmarkEnd w:id="120"/>
      <w:r w:rsidR="00AE04B0">
        <w:t xml:space="preserve"> Show pop-up on key add failure</w:t>
      </w:r>
    </w:p>
    <w:p w14:paraId="2D227AC8" w14:textId="77777777" w:rsidR="00D74D83" w:rsidRDefault="00841C2C">
      <w:r>
        <w:t xml:space="preserve">When the Display System receives an NFC Local Event message and </w:t>
      </w:r>
      <w:proofErr w:type="gramStart"/>
      <w:r>
        <w:t>all of</w:t>
      </w:r>
      <w:proofErr w:type="gramEnd"/>
      <w:r>
        <w:t xml:space="preserve"> the following are true:</w:t>
      </w:r>
    </w:p>
    <w:p w14:paraId="1ECD0B8C" w14:textId="77777777" w:rsidR="00D74D83" w:rsidRDefault="00841C2C" w:rsidP="00181341">
      <w:pPr>
        <w:numPr>
          <w:ilvl w:val="0"/>
          <w:numId w:val="25"/>
        </w:numPr>
      </w:pPr>
      <w:r>
        <w:t>The "Successful" signal of the NFC Local Event message is False</w:t>
      </w:r>
    </w:p>
    <w:p w14:paraId="3B40B8E0" w14:textId="77777777" w:rsidR="00D74D83" w:rsidRDefault="00841C2C" w:rsidP="00181341">
      <w:pPr>
        <w:numPr>
          <w:ilvl w:val="0"/>
          <w:numId w:val="25"/>
        </w:numPr>
      </w:pPr>
      <w:r>
        <w:t>The "Command Type" signal of the NFC Local Event message is "Add Key"</w:t>
      </w:r>
    </w:p>
    <w:p w14:paraId="3D013A00" w14:textId="77777777" w:rsidR="00D74D83" w:rsidRDefault="00841C2C" w:rsidP="00181341">
      <w:pPr>
        <w:numPr>
          <w:ilvl w:val="0"/>
          <w:numId w:val="25"/>
        </w:numPr>
      </w:pPr>
      <w:r>
        <w:t>The "NFC Fleet Management Active" configuration parameter of the Display System is False</w:t>
      </w:r>
    </w:p>
    <w:p w14:paraId="731AD68E" w14:textId="77777777" w:rsidR="00D74D83" w:rsidRDefault="00D74D83"/>
    <w:p w14:paraId="67A60D81" w14:textId="77777777" w:rsidR="00D74D83" w:rsidRDefault="00841C2C">
      <w:r>
        <w:t>then the Display System shall show a pop-up indicating that the user's requested NFC card pairing failed to complete.</w:t>
      </w:r>
    </w:p>
    <w:p w14:paraId="6860FAE2" w14:textId="77777777" w:rsidR="001861FF" w:rsidRDefault="001861FF" w:rsidP="001F5E54">
      <w:pPr>
        <w:rPr>
          <w:rFonts w:cs="Arial"/>
        </w:rPr>
      </w:pPr>
    </w:p>
    <w:p w14:paraId="6B8594F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 pairing, but a system error onboard the vehicle prevented the pairing from being completed. The card may not be usable to enter and start the vehicle.</w:t>
      </w:r>
    </w:p>
    <w:p w14:paraId="7EB04135" w14:textId="77777777" w:rsidR="00170477" w:rsidRPr="008F2F56" w:rsidRDefault="00170477" w:rsidP="008F2F56">
      <w:pPr>
        <w:rPr>
          <w:rFonts w:cs="Arial"/>
        </w:rPr>
      </w:pPr>
    </w:p>
    <w:p w14:paraId="4AC29619" w14:textId="77777777" w:rsidR="00196141" w:rsidRDefault="00196141" w:rsidP="00393C96">
      <w:r>
        <w:rPr>
          <w:b/>
          <w:bCs/>
        </w:rPr>
        <w:t xml:space="preserve">Acceptance Criteria: </w:t>
      </w:r>
    </w:p>
    <w:p w14:paraId="26052310" w14:textId="77777777" w:rsidR="00D74D83" w:rsidRDefault="00841C2C">
      <w:r>
        <w:t>A system failure resulting in an NFC Key not being able to be added to the vehicle will result in an in-</w:t>
      </w:r>
      <w:proofErr w:type="spellStart"/>
      <w:r>
        <w:t>vehilce</w:t>
      </w:r>
      <w:proofErr w:type="spellEnd"/>
      <w:r>
        <w:t xml:space="preserve"> pop-up indicating that an error occurred</w:t>
      </w:r>
    </w:p>
    <w:p w14:paraId="2E1ED875" w14:textId="77777777" w:rsidR="001861FF" w:rsidRPr="00196141" w:rsidRDefault="001861FF" w:rsidP="00393C96"/>
    <w:p w14:paraId="7062CA75" w14:textId="77777777" w:rsidR="001F5E54" w:rsidRPr="0017445F" w:rsidRDefault="006E25A5" w:rsidP="001F5E54">
      <w:pPr>
        <w:pStyle w:val="RERequirement"/>
        <w:shd w:val="clear" w:color="auto" w:fill="F2F2F2" w:themeFill="background1" w:themeFillShade="F2"/>
      </w:pPr>
      <w:bookmarkStart w:id="121" w:name="_542c2aa3715deda3f0ea3b03081a3285"/>
      <w:r>
        <w:t>REQ-NFC-ES-211</w:t>
      </w:r>
      <w:bookmarkEnd w:id="121"/>
      <w:r w:rsidR="00AE04B0">
        <w:t xml:space="preserve"> Show pop-up on key add success</w:t>
      </w:r>
    </w:p>
    <w:p w14:paraId="18FDCF0F" w14:textId="77777777" w:rsidR="00D74D83" w:rsidRDefault="00841C2C">
      <w:r>
        <w:t xml:space="preserve">When the Display System receives an NFC Local Event message and </w:t>
      </w:r>
      <w:proofErr w:type="gramStart"/>
      <w:r>
        <w:t>all of</w:t>
      </w:r>
      <w:proofErr w:type="gramEnd"/>
      <w:r>
        <w:t xml:space="preserve"> the following are true:</w:t>
      </w:r>
    </w:p>
    <w:p w14:paraId="5BFD434C" w14:textId="77777777" w:rsidR="00D74D83" w:rsidRDefault="00841C2C" w:rsidP="00181341">
      <w:pPr>
        <w:numPr>
          <w:ilvl w:val="0"/>
          <w:numId w:val="26"/>
        </w:numPr>
      </w:pPr>
      <w:r>
        <w:t>- The "Successful" signal of the NFC Local Event message is True</w:t>
      </w:r>
    </w:p>
    <w:p w14:paraId="1E0B9413" w14:textId="77777777" w:rsidR="00D74D83" w:rsidRDefault="00841C2C" w:rsidP="00181341">
      <w:pPr>
        <w:numPr>
          <w:ilvl w:val="0"/>
          <w:numId w:val="26"/>
        </w:numPr>
      </w:pPr>
      <w:r>
        <w:t>- The "Command Type" signal of the NFC Local Event message is "Add Key"</w:t>
      </w:r>
    </w:p>
    <w:p w14:paraId="3D3C7219" w14:textId="77777777" w:rsidR="00D74D83" w:rsidRDefault="00841C2C" w:rsidP="00181341">
      <w:pPr>
        <w:numPr>
          <w:ilvl w:val="0"/>
          <w:numId w:val="26"/>
        </w:numPr>
      </w:pPr>
      <w:r>
        <w:t>- The "NFC Fleet Management Active" configuration parameter of the Display System is False</w:t>
      </w:r>
    </w:p>
    <w:p w14:paraId="52F1F0B6" w14:textId="77777777" w:rsidR="00D74D83" w:rsidRDefault="00D74D83"/>
    <w:p w14:paraId="26AC68D6" w14:textId="77777777" w:rsidR="00D74D83" w:rsidRDefault="00841C2C">
      <w:r>
        <w:t>then the Display System shall show a pop-up indicating that the user's requested NFC card pairing was successful.</w:t>
      </w:r>
    </w:p>
    <w:p w14:paraId="3F3E90BD" w14:textId="77777777" w:rsidR="001861FF" w:rsidRDefault="001861FF" w:rsidP="001F5E54">
      <w:pPr>
        <w:rPr>
          <w:rFonts w:cs="Arial"/>
        </w:rPr>
      </w:pPr>
    </w:p>
    <w:p w14:paraId="5E4388F0" w14:textId="77777777" w:rsidR="00196141" w:rsidRDefault="00196141" w:rsidP="00393C96">
      <w:r>
        <w:rPr>
          <w:b/>
          <w:bCs/>
        </w:rPr>
        <w:t xml:space="preserve">Acceptance Criteria: </w:t>
      </w:r>
    </w:p>
    <w:p w14:paraId="5FE936B4" w14:textId="77777777" w:rsidR="00D74D83" w:rsidRDefault="00841C2C">
      <w:r>
        <w:t>A request being approved and successfully completed resulting in an NFC Key being added to the vehicle will result in an in-</w:t>
      </w:r>
      <w:proofErr w:type="spellStart"/>
      <w:r>
        <w:t>vehilce</w:t>
      </w:r>
      <w:proofErr w:type="spellEnd"/>
      <w:r>
        <w:t xml:space="preserve"> pop-up indicating that the request was successfully completed</w:t>
      </w:r>
    </w:p>
    <w:p w14:paraId="10E4773A" w14:textId="77777777" w:rsidR="001861FF" w:rsidRPr="00196141" w:rsidRDefault="001861FF" w:rsidP="00393C96"/>
    <w:p w14:paraId="27BEABC3" w14:textId="77777777" w:rsidR="001F5E54" w:rsidRPr="0017445F" w:rsidRDefault="006E25A5" w:rsidP="001F5E54">
      <w:pPr>
        <w:pStyle w:val="RERequirement"/>
        <w:shd w:val="clear" w:color="auto" w:fill="F2F2F2" w:themeFill="background1" w:themeFillShade="F2"/>
      </w:pPr>
      <w:bookmarkStart w:id="122" w:name="_d8d5430c6e4365fd4f42d46f4f7cda87"/>
      <w:r>
        <w:t>REQ-NFC-ES-212</w:t>
      </w:r>
      <w:bookmarkEnd w:id="122"/>
      <w:r w:rsidR="00AE04B0">
        <w:t xml:space="preserve"> Show pop-up on key delete failure</w:t>
      </w:r>
    </w:p>
    <w:p w14:paraId="58D01A73" w14:textId="77777777" w:rsidR="00D74D83" w:rsidRDefault="00841C2C">
      <w:r>
        <w:t xml:space="preserve">When the Display System receives an NFC Local Event message and </w:t>
      </w:r>
      <w:proofErr w:type="gramStart"/>
      <w:r>
        <w:t>all of</w:t>
      </w:r>
      <w:proofErr w:type="gramEnd"/>
      <w:r>
        <w:t xml:space="preserve"> the following are true:</w:t>
      </w:r>
    </w:p>
    <w:p w14:paraId="429399F9" w14:textId="77777777" w:rsidR="00D74D83" w:rsidRDefault="00841C2C" w:rsidP="00181341">
      <w:pPr>
        <w:numPr>
          <w:ilvl w:val="0"/>
          <w:numId w:val="27"/>
        </w:numPr>
      </w:pPr>
      <w:r>
        <w:t>The "Successful" signal of the NFC Local Event message is False</w:t>
      </w:r>
    </w:p>
    <w:p w14:paraId="3386CA63" w14:textId="77777777" w:rsidR="00D74D83" w:rsidRDefault="00841C2C" w:rsidP="00181341">
      <w:pPr>
        <w:numPr>
          <w:ilvl w:val="0"/>
          <w:numId w:val="27"/>
        </w:numPr>
      </w:pPr>
      <w:r>
        <w:t>The "Command Type" signal of the NFC Local Event message is "Delete Key"</w:t>
      </w:r>
    </w:p>
    <w:p w14:paraId="550F0524" w14:textId="77777777" w:rsidR="00D74D83" w:rsidRDefault="00841C2C" w:rsidP="00181341">
      <w:pPr>
        <w:numPr>
          <w:ilvl w:val="0"/>
          <w:numId w:val="27"/>
        </w:numPr>
      </w:pPr>
      <w:r>
        <w:t>The "NFC Fleet Management Active" configuration parameter of the Display System is False</w:t>
      </w:r>
    </w:p>
    <w:p w14:paraId="3C45135D" w14:textId="77777777" w:rsidR="00D74D83" w:rsidRDefault="00841C2C">
      <w:r>
        <w:t>then the Display System shall show a pop-up indicating that the user's requested NFC card unpairing failed to complete.</w:t>
      </w:r>
    </w:p>
    <w:p w14:paraId="4104B618" w14:textId="77777777" w:rsidR="001861FF" w:rsidRDefault="001861FF" w:rsidP="001F5E54">
      <w:pPr>
        <w:rPr>
          <w:rFonts w:cs="Arial"/>
        </w:rPr>
      </w:pPr>
    </w:p>
    <w:p w14:paraId="6CCA925B"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an unpairing, but a system error onboard the vehicle prevented the unpairing from being completed. The card may still be usable to enter and start the vehicle.</w:t>
      </w:r>
    </w:p>
    <w:p w14:paraId="325D8C85" w14:textId="77777777" w:rsidR="00170477" w:rsidRPr="008F2F56" w:rsidRDefault="00170477" w:rsidP="008F2F56">
      <w:pPr>
        <w:rPr>
          <w:rFonts w:cs="Arial"/>
        </w:rPr>
      </w:pPr>
    </w:p>
    <w:p w14:paraId="49E48DAD" w14:textId="77777777" w:rsidR="00196141" w:rsidRDefault="00196141" w:rsidP="00393C96">
      <w:r>
        <w:rPr>
          <w:b/>
          <w:bCs/>
        </w:rPr>
        <w:t xml:space="preserve">Acceptance Criteria: </w:t>
      </w:r>
    </w:p>
    <w:p w14:paraId="601C0B00" w14:textId="77777777" w:rsidR="00D74D83" w:rsidRDefault="00841C2C">
      <w:r>
        <w:t>A system failure resulting in an NFC Key not being able to be deleted from the vehicle will result in an in-</w:t>
      </w:r>
      <w:proofErr w:type="spellStart"/>
      <w:r>
        <w:t>vehilce</w:t>
      </w:r>
      <w:proofErr w:type="spellEnd"/>
      <w:r>
        <w:t xml:space="preserve"> pop-up indicating that an error occurred</w:t>
      </w:r>
    </w:p>
    <w:p w14:paraId="2EDEE115" w14:textId="77777777" w:rsidR="001861FF" w:rsidRPr="00196141" w:rsidRDefault="001861FF" w:rsidP="00393C96"/>
    <w:p w14:paraId="376DB38D" w14:textId="77777777" w:rsidR="001F5E54" w:rsidRPr="0017445F" w:rsidRDefault="006E25A5" w:rsidP="001F5E54">
      <w:pPr>
        <w:pStyle w:val="RERequirement"/>
        <w:shd w:val="clear" w:color="auto" w:fill="F2F2F2" w:themeFill="background1" w:themeFillShade="F2"/>
      </w:pPr>
      <w:bookmarkStart w:id="123" w:name="_ecd3bb1f3051cc3bec5e8b040223714b"/>
      <w:r>
        <w:t>REQ-NFC-ES-213</w:t>
      </w:r>
      <w:bookmarkEnd w:id="123"/>
      <w:r w:rsidR="00AE04B0">
        <w:t xml:space="preserve"> Show pop-up on key delete success</w:t>
      </w:r>
    </w:p>
    <w:p w14:paraId="068E08A9" w14:textId="77777777" w:rsidR="00D74D83" w:rsidRDefault="00841C2C">
      <w:r>
        <w:t xml:space="preserve">When the Display System receives an NFC Local Event message and </w:t>
      </w:r>
      <w:proofErr w:type="gramStart"/>
      <w:r>
        <w:t>all of</w:t>
      </w:r>
      <w:proofErr w:type="gramEnd"/>
      <w:r>
        <w:t xml:space="preserve"> the following are true:</w:t>
      </w:r>
    </w:p>
    <w:p w14:paraId="11EEE61B" w14:textId="77777777" w:rsidR="00D74D83" w:rsidRDefault="00841C2C" w:rsidP="00181341">
      <w:pPr>
        <w:numPr>
          <w:ilvl w:val="0"/>
          <w:numId w:val="28"/>
        </w:numPr>
      </w:pPr>
      <w:r>
        <w:t>The "Successful" signal of the NFC Local Event message is True</w:t>
      </w:r>
    </w:p>
    <w:p w14:paraId="14FE61D1" w14:textId="77777777" w:rsidR="00D74D83" w:rsidRDefault="00841C2C" w:rsidP="00181341">
      <w:pPr>
        <w:numPr>
          <w:ilvl w:val="0"/>
          <w:numId w:val="28"/>
        </w:numPr>
      </w:pPr>
      <w:r>
        <w:t>The "Command Type" signal of the NFC Local Event message is "Delete Key"</w:t>
      </w:r>
    </w:p>
    <w:p w14:paraId="7DFB57C1" w14:textId="77777777" w:rsidR="00D74D83" w:rsidRDefault="00841C2C" w:rsidP="00181341">
      <w:pPr>
        <w:numPr>
          <w:ilvl w:val="0"/>
          <w:numId w:val="28"/>
        </w:numPr>
      </w:pPr>
      <w:r>
        <w:t>The "NFC Fleet Management Active" configuration parameter of the Display System is False</w:t>
      </w:r>
    </w:p>
    <w:p w14:paraId="2E62763C" w14:textId="77777777" w:rsidR="00D74D83" w:rsidRDefault="00841C2C">
      <w:r>
        <w:t>then the Display System shall show a pop-up indicating that the user's requested NFC card unpairing was successful.</w:t>
      </w:r>
    </w:p>
    <w:p w14:paraId="125E9DA9" w14:textId="77777777" w:rsidR="001861FF" w:rsidRDefault="001861FF" w:rsidP="001F5E54">
      <w:pPr>
        <w:rPr>
          <w:rFonts w:cs="Arial"/>
        </w:rPr>
      </w:pPr>
    </w:p>
    <w:p w14:paraId="52D32945" w14:textId="77777777" w:rsidR="00196141" w:rsidRDefault="00196141" w:rsidP="00393C96">
      <w:r>
        <w:rPr>
          <w:b/>
          <w:bCs/>
        </w:rPr>
        <w:t xml:space="preserve">Acceptance Criteria: </w:t>
      </w:r>
    </w:p>
    <w:p w14:paraId="09E323D9" w14:textId="77777777" w:rsidR="00D74D83" w:rsidRDefault="00841C2C">
      <w:r>
        <w:lastRenderedPageBreak/>
        <w:t>A request being approved and successfully completed resulting in an NFC Key being deleted from the vehicle will result in an in-</w:t>
      </w:r>
      <w:proofErr w:type="spellStart"/>
      <w:r>
        <w:t>vehilce</w:t>
      </w:r>
      <w:proofErr w:type="spellEnd"/>
      <w:r>
        <w:t xml:space="preserve"> pop-up indicating that the request was successfully completed</w:t>
      </w:r>
    </w:p>
    <w:p w14:paraId="69E2DEE5" w14:textId="77777777" w:rsidR="001861FF" w:rsidRPr="00196141" w:rsidRDefault="001861FF" w:rsidP="00393C96"/>
    <w:p w14:paraId="3F8DF7B2" w14:textId="77777777" w:rsidR="001F5E54" w:rsidRPr="0017445F" w:rsidRDefault="006E25A5" w:rsidP="001F5E54">
      <w:pPr>
        <w:pStyle w:val="RERequirement"/>
        <w:shd w:val="clear" w:color="auto" w:fill="F2F2F2" w:themeFill="background1" w:themeFillShade="F2"/>
      </w:pPr>
      <w:bookmarkStart w:id="124" w:name="_2e38c053987b31e34f3e0a9f1d39d354"/>
      <w:r>
        <w:t>REQ-NFC-ES-214</w:t>
      </w:r>
      <w:bookmarkEnd w:id="124"/>
      <w:r w:rsidR="00AE04B0">
        <w:t xml:space="preserve"> Show pop-up on key add request denial</w:t>
      </w:r>
    </w:p>
    <w:p w14:paraId="44642ED9" w14:textId="77777777" w:rsidR="00D74D83" w:rsidRDefault="00841C2C">
      <w:r>
        <w:t xml:space="preserve">When the Display System receives </w:t>
      </w:r>
      <w:proofErr w:type="gramStart"/>
      <w:r>
        <w:t>an</w:t>
      </w:r>
      <w:proofErr w:type="gramEnd"/>
      <w:r>
        <w:t xml:space="preserve"> Retail User Approval Status message and all of the following are true:</w:t>
      </w:r>
    </w:p>
    <w:p w14:paraId="526603BD" w14:textId="77777777" w:rsidR="00D74D83" w:rsidRDefault="00841C2C" w:rsidP="00181341">
      <w:pPr>
        <w:numPr>
          <w:ilvl w:val="0"/>
          <w:numId w:val="29"/>
        </w:numPr>
      </w:pPr>
      <w:r>
        <w:t>- The "Request Status" signal of the Retail User Approval Status message is "Denied"</w:t>
      </w:r>
    </w:p>
    <w:p w14:paraId="2EAA3963" w14:textId="77777777" w:rsidR="00D74D83" w:rsidRDefault="00841C2C" w:rsidP="00181341">
      <w:pPr>
        <w:numPr>
          <w:ilvl w:val="0"/>
          <w:numId w:val="29"/>
        </w:numPr>
      </w:pPr>
      <w:r>
        <w:t>- The "Request Type" signal of the Retail User Approval Status message is "Add Key"</w:t>
      </w:r>
    </w:p>
    <w:p w14:paraId="536848A1" w14:textId="77777777" w:rsidR="00D74D83" w:rsidRDefault="00841C2C" w:rsidP="00181341">
      <w:pPr>
        <w:numPr>
          <w:ilvl w:val="0"/>
          <w:numId w:val="29"/>
        </w:numPr>
      </w:pPr>
      <w:r>
        <w:t>- The "NFC Fleet Management Active" configuration parameter of the Display System is False</w:t>
      </w:r>
    </w:p>
    <w:p w14:paraId="62B73522" w14:textId="77777777" w:rsidR="00D74D83" w:rsidRDefault="00D74D83"/>
    <w:p w14:paraId="297E41BA" w14:textId="77777777" w:rsidR="00D74D83" w:rsidRDefault="00841C2C">
      <w:r>
        <w:t>then the Display System shall show a pop-up indicating that the user's requested NFC card pairing was not approved because the retail owner did not reply to the request.</w:t>
      </w:r>
    </w:p>
    <w:p w14:paraId="6BAC5762" w14:textId="77777777" w:rsidR="001861FF" w:rsidRDefault="001861FF" w:rsidP="001F5E54">
      <w:pPr>
        <w:rPr>
          <w:rFonts w:cs="Arial"/>
        </w:rPr>
      </w:pPr>
    </w:p>
    <w:p w14:paraId="4DA12A22"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pair a key. The card is not usable to enter and start the vehicle.</w:t>
      </w:r>
    </w:p>
    <w:p w14:paraId="3ADA4AF8" w14:textId="77777777" w:rsidR="00170477" w:rsidRPr="008F2F56" w:rsidRDefault="00170477" w:rsidP="008F2F56">
      <w:pPr>
        <w:rPr>
          <w:rFonts w:cs="Arial"/>
        </w:rPr>
      </w:pPr>
    </w:p>
    <w:p w14:paraId="637AE628" w14:textId="77777777" w:rsidR="00196141" w:rsidRDefault="00196141" w:rsidP="00393C96">
      <w:r>
        <w:rPr>
          <w:b/>
          <w:bCs/>
        </w:rPr>
        <w:t xml:space="preserve">Acceptance Criteria: </w:t>
      </w:r>
    </w:p>
    <w:p w14:paraId="7CDC731B" w14:textId="77777777" w:rsidR="00D74D83" w:rsidRDefault="00841C2C">
      <w:r>
        <w:t>An admin rejection resulting in an NFC Key not being able to be added to the vehicle will result in an in-</w:t>
      </w:r>
      <w:proofErr w:type="spellStart"/>
      <w:r>
        <w:t>vehilce</w:t>
      </w:r>
      <w:proofErr w:type="spellEnd"/>
      <w:r>
        <w:t xml:space="preserve"> pop-up indicating that the request was rejected</w:t>
      </w:r>
    </w:p>
    <w:p w14:paraId="3038C633" w14:textId="77777777" w:rsidR="001861FF" w:rsidRPr="00196141" w:rsidRDefault="001861FF" w:rsidP="00393C96"/>
    <w:p w14:paraId="0D1861E1" w14:textId="77777777" w:rsidR="001F5E54" w:rsidRPr="0017445F" w:rsidRDefault="006E25A5" w:rsidP="001F5E54">
      <w:pPr>
        <w:pStyle w:val="RERequirement"/>
        <w:shd w:val="clear" w:color="auto" w:fill="F2F2F2" w:themeFill="background1" w:themeFillShade="F2"/>
      </w:pPr>
      <w:bookmarkStart w:id="125" w:name="_12fe0614b285c7820929e2f6809698ec"/>
      <w:r>
        <w:t>REQ-NFC-ES-215</w:t>
      </w:r>
      <w:bookmarkEnd w:id="125"/>
      <w:r w:rsidR="00AE04B0">
        <w:t xml:space="preserve"> Show pop-up on key delete request denial</w:t>
      </w:r>
    </w:p>
    <w:p w14:paraId="7B6FB5EC" w14:textId="77777777" w:rsidR="00D74D83" w:rsidRDefault="00841C2C">
      <w:r>
        <w:t xml:space="preserve">When the Display System receives </w:t>
      </w:r>
      <w:proofErr w:type="gramStart"/>
      <w:r>
        <w:t>an</w:t>
      </w:r>
      <w:proofErr w:type="gramEnd"/>
      <w:r>
        <w:t xml:space="preserve"> Retail User Approval Status message and all of the following are true:</w:t>
      </w:r>
    </w:p>
    <w:p w14:paraId="07A31FFD" w14:textId="77777777" w:rsidR="00D74D83" w:rsidRDefault="00841C2C" w:rsidP="00181341">
      <w:pPr>
        <w:numPr>
          <w:ilvl w:val="0"/>
          <w:numId w:val="30"/>
        </w:numPr>
      </w:pPr>
      <w:r>
        <w:t>The "Request Status" signal of the Retail User Approval Status message is "Denied"</w:t>
      </w:r>
    </w:p>
    <w:p w14:paraId="180EED20" w14:textId="77777777" w:rsidR="00D74D83" w:rsidRDefault="00841C2C" w:rsidP="00181341">
      <w:pPr>
        <w:numPr>
          <w:ilvl w:val="0"/>
          <w:numId w:val="30"/>
        </w:numPr>
      </w:pPr>
      <w:r>
        <w:t>The "Request Type" signal of the Retail User Approval Status message is "Delete Key"</w:t>
      </w:r>
    </w:p>
    <w:p w14:paraId="0FABB1A8" w14:textId="77777777" w:rsidR="00D74D83" w:rsidRDefault="00841C2C" w:rsidP="00181341">
      <w:pPr>
        <w:numPr>
          <w:ilvl w:val="0"/>
          <w:numId w:val="30"/>
        </w:numPr>
      </w:pPr>
      <w:r>
        <w:t>The "NFC Fleet Management Active" configuration parameter of the Display System is False</w:t>
      </w:r>
    </w:p>
    <w:p w14:paraId="48CB2304" w14:textId="77777777" w:rsidR="00D74D83" w:rsidRDefault="00841C2C">
      <w:r>
        <w:t>then the Display System shall show a pop-up indicating that the user's requested NFC card unpairing was not approved because the retail owner explicitly denied the request.</w:t>
      </w:r>
    </w:p>
    <w:p w14:paraId="340B3801" w14:textId="77777777" w:rsidR="001861FF" w:rsidRDefault="001861FF" w:rsidP="001F5E54">
      <w:pPr>
        <w:rPr>
          <w:rFonts w:cs="Arial"/>
        </w:rPr>
      </w:pPr>
    </w:p>
    <w:p w14:paraId="2D705941"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unpair a key. The card is not usable to enter and start the vehicle.</w:t>
      </w:r>
    </w:p>
    <w:p w14:paraId="4A1CD2C0" w14:textId="77777777" w:rsidR="00170477" w:rsidRPr="008F2F56" w:rsidRDefault="00170477" w:rsidP="008F2F56">
      <w:pPr>
        <w:rPr>
          <w:rFonts w:cs="Arial"/>
        </w:rPr>
      </w:pPr>
    </w:p>
    <w:p w14:paraId="4ECDFC2C" w14:textId="77777777" w:rsidR="00196141" w:rsidRDefault="00196141" w:rsidP="00393C96">
      <w:r>
        <w:rPr>
          <w:b/>
          <w:bCs/>
        </w:rPr>
        <w:t xml:space="preserve">Acceptance Criteria: </w:t>
      </w:r>
    </w:p>
    <w:p w14:paraId="4F4FF774" w14:textId="77777777" w:rsidR="00D74D83" w:rsidRDefault="00841C2C">
      <w:r>
        <w:t>An admin rejection resulting in an NFC Key not being able to be deleted from the vehicle will result in an in-</w:t>
      </w:r>
      <w:proofErr w:type="spellStart"/>
      <w:r>
        <w:t>vehilce</w:t>
      </w:r>
      <w:proofErr w:type="spellEnd"/>
      <w:r>
        <w:t xml:space="preserve"> pop-up indicating that the request was rejected</w:t>
      </w:r>
    </w:p>
    <w:p w14:paraId="49D50451" w14:textId="77777777" w:rsidR="001861FF" w:rsidRPr="00196141" w:rsidRDefault="001861FF" w:rsidP="00393C96"/>
    <w:p w14:paraId="0C1375D7" w14:textId="77777777" w:rsidR="001F5E54" w:rsidRPr="0017445F" w:rsidRDefault="006E25A5" w:rsidP="001F5E54">
      <w:pPr>
        <w:pStyle w:val="RERequirement"/>
        <w:shd w:val="clear" w:color="auto" w:fill="F2F2F2" w:themeFill="background1" w:themeFillShade="F2"/>
      </w:pPr>
      <w:bookmarkStart w:id="126" w:name="_a36e5d1ac6c3d1eb2cfcf00f96e8717a"/>
      <w:r>
        <w:t>REQ-NFC-ES-216</w:t>
      </w:r>
      <w:bookmarkEnd w:id="126"/>
      <w:r w:rsidR="00AE04B0">
        <w:t xml:space="preserve"> Show pop-up on key add request expiration</w:t>
      </w:r>
    </w:p>
    <w:p w14:paraId="619C677C" w14:textId="77777777" w:rsidR="00D74D83" w:rsidRDefault="00841C2C">
      <w:r>
        <w:t xml:space="preserve">When the Display System receives </w:t>
      </w:r>
      <w:proofErr w:type="gramStart"/>
      <w:r>
        <w:t>an</w:t>
      </w:r>
      <w:proofErr w:type="gramEnd"/>
      <w:r>
        <w:t xml:space="preserve"> Retail User Approval Status message and all of the following are true:</w:t>
      </w:r>
    </w:p>
    <w:p w14:paraId="483AEA98" w14:textId="77777777" w:rsidR="00D74D83" w:rsidRDefault="00841C2C" w:rsidP="00181341">
      <w:pPr>
        <w:numPr>
          <w:ilvl w:val="0"/>
          <w:numId w:val="31"/>
        </w:numPr>
      </w:pPr>
      <w:r>
        <w:t>The "Request Status" signal of the Retail User Approval Status message is "Timed out"</w:t>
      </w:r>
    </w:p>
    <w:p w14:paraId="1746AE4D" w14:textId="77777777" w:rsidR="00D74D83" w:rsidRDefault="00841C2C" w:rsidP="00181341">
      <w:pPr>
        <w:numPr>
          <w:ilvl w:val="0"/>
          <w:numId w:val="31"/>
        </w:numPr>
      </w:pPr>
      <w:r>
        <w:t>- The "Request Type" signal of the Retail User Approval Status message is "Add Key"</w:t>
      </w:r>
    </w:p>
    <w:p w14:paraId="0D9974BA" w14:textId="77777777" w:rsidR="00D74D83" w:rsidRDefault="00841C2C" w:rsidP="00181341">
      <w:pPr>
        <w:numPr>
          <w:ilvl w:val="0"/>
          <w:numId w:val="31"/>
        </w:numPr>
      </w:pPr>
      <w:r>
        <w:t>- The "NFC Fleet Management Active" configuration parameter of the Display System is False</w:t>
      </w:r>
    </w:p>
    <w:p w14:paraId="531FB240" w14:textId="77777777" w:rsidR="00D74D83" w:rsidRDefault="00D74D83"/>
    <w:p w14:paraId="02062150" w14:textId="77777777" w:rsidR="00D74D83" w:rsidRDefault="00841C2C">
      <w:r>
        <w:t>then the Display System shall show a pop-up indicating that the user's requested NFC card pairing was not approved because the retail owner did not reply to the request.</w:t>
      </w:r>
    </w:p>
    <w:p w14:paraId="4038A84B" w14:textId="77777777" w:rsidR="001861FF" w:rsidRDefault="001861FF" w:rsidP="001F5E54">
      <w:pPr>
        <w:rPr>
          <w:rFonts w:cs="Arial"/>
        </w:rPr>
      </w:pPr>
    </w:p>
    <w:p w14:paraId="589D21DC"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pair a key and the request has expired. The card is not usable to enter and start the vehicle.</w:t>
      </w:r>
    </w:p>
    <w:p w14:paraId="1F28D2E2" w14:textId="77777777" w:rsidR="00170477" w:rsidRPr="008F2F56" w:rsidRDefault="00170477" w:rsidP="008F2F56">
      <w:pPr>
        <w:rPr>
          <w:rFonts w:cs="Arial"/>
        </w:rPr>
      </w:pPr>
    </w:p>
    <w:p w14:paraId="7C2EF965" w14:textId="77777777" w:rsidR="00196141" w:rsidRDefault="00196141" w:rsidP="00393C96">
      <w:r>
        <w:rPr>
          <w:b/>
          <w:bCs/>
        </w:rPr>
        <w:t xml:space="preserve">Acceptance Criteria: </w:t>
      </w:r>
    </w:p>
    <w:p w14:paraId="31229AF8" w14:textId="77777777" w:rsidR="00D74D83" w:rsidRDefault="00841C2C">
      <w:r>
        <w:t>A request timeout resulting in an NFC Key not being able to be added to the vehicle will result in an in-</w:t>
      </w:r>
      <w:proofErr w:type="spellStart"/>
      <w:r>
        <w:t>vehilce</w:t>
      </w:r>
      <w:proofErr w:type="spellEnd"/>
      <w:r>
        <w:t xml:space="preserve"> pop-up indicating that the request has timed out</w:t>
      </w:r>
    </w:p>
    <w:p w14:paraId="179FD890" w14:textId="77777777" w:rsidR="001861FF" w:rsidRPr="00196141" w:rsidRDefault="001861FF" w:rsidP="00393C96"/>
    <w:p w14:paraId="6A43D631" w14:textId="77777777" w:rsidR="001F5E54" w:rsidRPr="0017445F" w:rsidRDefault="006E25A5" w:rsidP="001F5E54">
      <w:pPr>
        <w:pStyle w:val="RERequirement"/>
        <w:shd w:val="clear" w:color="auto" w:fill="F2F2F2" w:themeFill="background1" w:themeFillShade="F2"/>
      </w:pPr>
      <w:bookmarkStart w:id="127" w:name="_59586789367754aa832b1f1136221a9c"/>
      <w:r>
        <w:t>REQ-NFC-ES-217</w:t>
      </w:r>
      <w:bookmarkEnd w:id="127"/>
      <w:r w:rsidR="00AE04B0">
        <w:t xml:space="preserve"> Show pop-up on key delete request expiration</w:t>
      </w:r>
    </w:p>
    <w:p w14:paraId="477CF363" w14:textId="77777777" w:rsidR="00D74D83" w:rsidRDefault="00841C2C">
      <w:r>
        <w:t xml:space="preserve">When the Display System receives </w:t>
      </w:r>
      <w:proofErr w:type="gramStart"/>
      <w:r>
        <w:t>an</w:t>
      </w:r>
      <w:proofErr w:type="gramEnd"/>
      <w:r>
        <w:t xml:space="preserve"> Retail User Approval Status message and all of the following are true:</w:t>
      </w:r>
    </w:p>
    <w:p w14:paraId="1F91F1C9" w14:textId="77777777" w:rsidR="00D74D83" w:rsidRDefault="00841C2C" w:rsidP="00181341">
      <w:pPr>
        <w:numPr>
          <w:ilvl w:val="0"/>
          <w:numId w:val="32"/>
        </w:numPr>
      </w:pPr>
      <w:r>
        <w:t>The "Request Status" signal of the Retail User Approval Status message is "Timed out"</w:t>
      </w:r>
    </w:p>
    <w:p w14:paraId="3CF5772C" w14:textId="77777777" w:rsidR="00D74D83" w:rsidRDefault="00841C2C" w:rsidP="00181341">
      <w:pPr>
        <w:numPr>
          <w:ilvl w:val="0"/>
          <w:numId w:val="32"/>
        </w:numPr>
      </w:pPr>
      <w:r>
        <w:t>The "Request Type" signal of the Retail User Approval Status message is "Delete Key"</w:t>
      </w:r>
    </w:p>
    <w:p w14:paraId="2FE9B3F1" w14:textId="77777777" w:rsidR="00D74D83" w:rsidRDefault="00841C2C" w:rsidP="00181341">
      <w:pPr>
        <w:numPr>
          <w:ilvl w:val="0"/>
          <w:numId w:val="32"/>
        </w:numPr>
      </w:pPr>
      <w:r>
        <w:t>The "NFC Fleet Management Active" configuration parameter of the Display System is False</w:t>
      </w:r>
    </w:p>
    <w:p w14:paraId="33A9000A" w14:textId="77777777" w:rsidR="00D74D83" w:rsidRDefault="00841C2C">
      <w:r>
        <w:lastRenderedPageBreak/>
        <w:t>then the Display System shall show a pop-up indicating that the user's requested NFC card unpairing was not approved because the retail owner did not reply to the request.</w:t>
      </w:r>
    </w:p>
    <w:p w14:paraId="75735127" w14:textId="77777777" w:rsidR="001861FF" w:rsidRDefault="001861FF" w:rsidP="001F5E54">
      <w:pPr>
        <w:rPr>
          <w:rFonts w:cs="Arial"/>
        </w:rPr>
      </w:pPr>
    </w:p>
    <w:p w14:paraId="63FD36FB"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unpair a key and the request has expired. The card is still usable to enter and start the vehicle.</w:t>
      </w:r>
    </w:p>
    <w:p w14:paraId="04333818" w14:textId="77777777" w:rsidR="00170477" w:rsidRPr="008F2F56" w:rsidRDefault="00170477" w:rsidP="008F2F56">
      <w:pPr>
        <w:rPr>
          <w:rFonts w:cs="Arial"/>
        </w:rPr>
      </w:pPr>
    </w:p>
    <w:p w14:paraId="3BFB9C54" w14:textId="77777777" w:rsidR="00196141" w:rsidRDefault="00196141" w:rsidP="00393C96">
      <w:r>
        <w:rPr>
          <w:b/>
          <w:bCs/>
        </w:rPr>
        <w:t xml:space="preserve">Acceptance Criteria: </w:t>
      </w:r>
    </w:p>
    <w:p w14:paraId="3EA9116A" w14:textId="77777777" w:rsidR="00D74D83" w:rsidRDefault="00841C2C">
      <w:r>
        <w:t>A request timeout resulting in an NFC Key not being able to be deleted from the vehicle will result in an in-</w:t>
      </w:r>
      <w:proofErr w:type="spellStart"/>
      <w:r>
        <w:t>vehilce</w:t>
      </w:r>
      <w:proofErr w:type="spellEnd"/>
      <w:r>
        <w:t xml:space="preserve"> pop-up indicating that the request has timed out</w:t>
      </w:r>
    </w:p>
    <w:p w14:paraId="770DF39C" w14:textId="77777777" w:rsidR="001861FF" w:rsidRPr="00196141" w:rsidRDefault="001861FF" w:rsidP="00393C96"/>
    <w:p w14:paraId="6D479B49" w14:textId="77777777" w:rsidR="001F5E54" w:rsidRPr="0017445F" w:rsidRDefault="006E25A5" w:rsidP="001F5E54">
      <w:pPr>
        <w:pStyle w:val="RERequirement"/>
        <w:shd w:val="clear" w:color="auto" w:fill="F2F2F2" w:themeFill="background1" w:themeFillShade="F2"/>
      </w:pPr>
      <w:bookmarkStart w:id="128" w:name="_3b4d5eb1498e3438b4407d87a6c0856f"/>
      <w:r>
        <w:t>REQ-NFC-ES-236</w:t>
      </w:r>
      <w:bookmarkEnd w:id="128"/>
      <w:r w:rsidR="00AE04B0">
        <w:t xml:space="preserve"> Unified Key Management Screen for Fleet vehicles</w:t>
      </w:r>
    </w:p>
    <w:p w14:paraId="6F1D23D9" w14:textId="77777777" w:rsidR="001F5E54" w:rsidRDefault="00AE04B0" w:rsidP="001F5E54">
      <w:pPr>
        <w:rPr>
          <w:rFonts w:cs="Arial"/>
        </w:rPr>
      </w:pPr>
      <w:r>
        <w:rPr>
          <w:rFonts w:cs="Arial"/>
        </w:rPr>
        <w:t>The Display system shall update its Unified Key Management Screen to only display a list of (NFC) keys programmed to the vehicle and hide all the "Add NFC Device" related soft buttons while the following conditions are true:</w:t>
      </w:r>
    </w:p>
    <w:p w14:paraId="4BF51E10" w14:textId="77777777" w:rsidR="001F5E54" w:rsidRDefault="00AE04B0" w:rsidP="001F5E54">
      <w:pPr>
        <w:rPr>
          <w:rFonts w:cs="Arial"/>
        </w:rPr>
      </w:pPr>
      <w:r>
        <w:rPr>
          <w:rFonts w:cs="Arial"/>
        </w:rPr>
        <w:t>- Display System configuration parameter "NFC Fleet Management active" == True</w:t>
      </w:r>
    </w:p>
    <w:p w14:paraId="158F2AC0" w14:textId="77777777" w:rsidR="001861FF" w:rsidRDefault="001861FF" w:rsidP="001F5E54">
      <w:pPr>
        <w:rPr>
          <w:rFonts w:cs="Arial"/>
        </w:rPr>
      </w:pPr>
    </w:p>
    <w:p w14:paraId="3067C08C"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Fleet vehicles cannot (aren't allowed) to use the in-vehicle HMI to add or delete NFC devices.</w:t>
      </w:r>
    </w:p>
    <w:p w14:paraId="17528890" w14:textId="77777777" w:rsidR="00170477" w:rsidRPr="008F2F56" w:rsidRDefault="00170477" w:rsidP="008F2F56">
      <w:pPr>
        <w:rPr>
          <w:rFonts w:cs="Arial"/>
        </w:rPr>
      </w:pPr>
    </w:p>
    <w:p w14:paraId="544DBDA6" w14:textId="77777777" w:rsidR="00196141" w:rsidRDefault="00196141" w:rsidP="00393C96">
      <w:r>
        <w:rPr>
          <w:b/>
          <w:bCs/>
        </w:rPr>
        <w:t xml:space="preserve">Acceptance Criteria: </w:t>
      </w:r>
    </w:p>
    <w:p w14:paraId="45717221" w14:textId="77777777" w:rsidR="001861FF" w:rsidRPr="00196141" w:rsidRDefault="001861FF" w:rsidP="00393C96"/>
    <w:p w14:paraId="2C343A40" w14:textId="77777777" w:rsidR="001F5E54" w:rsidRPr="0017445F" w:rsidRDefault="006E25A5" w:rsidP="001F5E54">
      <w:pPr>
        <w:pStyle w:val="RERequirement"/>
        <w:shd w:val="clear" w:color="auto" w:fill="F2F2F2" w:themeFill="background1" w:themeFillShade="F2"/>
      </w:pPr>
      <w:bookmarkStart w:id="129" w:name="_0e0e0e9eab0b111c2bf7f4c63af312d0"/>
      <w:r>
        <w:t>REQ-NFC-ES-237</w:t>
      </w:r>
      <w:bookmarkEnd w:id="129"/>
      <w:r w:rsidR="00AE04B0">
        <w:t xml:space="preserve"> Unified Key Management Screen while </w:t>
      </w:r>
      <w:proofErr w:type="spellStart"/>
      <w:r w:rsidR="00AE04B0">
        <w:t>MyKey</w:t>
      </w:r>
      <w:proofErr w:type="spellEnd"/>
      <w:r w:rsidR="00AE04B0">
        <w:t xml:space="preserve"> in-use</w:t>
      </w:r>
    </w:p>
    <w:p w14:paraId="6AAB700E" w14:textId="77777777" w:rsidR="001F5E54" w:rsidRDefault="00AE04B0" w:rsidP="001F5E54">
      <w:pPr>
        <w:rPr>
          <w:rFonts w:cs="Arial"/>
        </w:rPr>
      </w:pPr>
      <w:r>
        <w:rPr>
          <w:rFonts w:cs="Arial"/>
        </w:rPr>
        <w:t>The Display system shall update its Unified Key Management Screen to "grey out" the "Add NFC Device" related soft buttons while the following conditions are true:</w:t>
      </w:r>
    </w:p>
    <w:p w14:paraId="4DF6BBE0" w14:textId="77777777" w:rsidR="001F5E54" w:rsidRDefault="00AE04B0" w:rsidP="001F5E54">
      <w:pPr>
        <w:rPr>
          <w:rFonts w:cs="Arial"/>
        </w:rPr>
      </w:pPr>
      <w:r>
        <w:rPr>
          <w:rFonts w:cs="Arial"/>
        </w:rPr>
        <w:t xml:space="preserve">- Current </w:t>
      </w:r>
      <w:proofErr w:type="spellStart"/>
      <w:r>
        <w:rPr>
          <w:rFonts w:cs="Arial"/>
        </w:rPr>
        <w:t>MyKey</w:t>
      </w:r>
      <w:proofErr w:type="spellEnd"/>
      <w:r>
        <w:rPr>
          <w:rFonts w:cs="Arial"/>
        </w:rPr>
        <w:t xml:space="preserve"> Level == </w:t>
      </w:r>
      <w:proofErr w:type="spellStart"/>
      <w:r>
        <w:rPr>
          <w:rFonts w:cs="Arial"/>
        </w:rPr>
        <w:t>MyKey</w:t>
      </w:r>
      <w:proofErr w:type="spellEnd"/>
    </w:p>
    <w:p w14:paraId="0D9264B5" w14:textId="77777777" w:rsidR="001861FF" w:rsidRDefault="001861FF" w:rsidP="001F5E54">
      <w:pPr>
        <w:rPr>
          <w:rFonts w:cs="Arial"/>
        </w:rPr>
      </w:pPr>
    </w:p>
    <w:p w14:paraId="442E2F8C" w14:textId="77777777" w:rsidR="008F2F56" w:rsidRDefault="008F2F56" w:rsidP="008F2F56">
      <w:pPr>
        <w:rPr>
          <w:rFonts w:cs="Arial"/>
        </w:rPr>
      </w:pPr>
      <w:r w:rsidRPr="008F2F56">
        <w:rPr>
          <w:rFonts w:cs="Arial"/>
          <w:b/>
        </w:rPr>
        <w:t>Rationale</w:t>
      </w:r>
      <w:r>
        <w:rPr>
          <w:rFonts w:cs="Arial"/>
        </w:rPr>
        <w:t xml:space="preserve">: </w:t>
      </w:r>
      <w:proofErr w:type="spellStart"/>
      <w:r w:rsidRPr="008F2F56">
        <w:rPr>
          <w:rFonts w:cs="Arial"/>
        </w:rPr>
        <w:t>MyKey</w:t>
      </w:r>
      <w:proofErr w:type="spellEnd"/>
      <w:r w:rsidRPr="008F2F56">
        <w:rPr>
          <w:rFonts w:cs="Arial"/>
        </w:rPr>
        <w:t xml:space="preserve"> user is not allowed to Add or Remove NFC Devices from the vehicle</w:t>
      </w:r>
    </w:p>
    <w:p w14:paraId="3AE2E5C0" w14:textId="77777777" w:rsidR="00170477" w:rsidRPr="008F2F56" w:rsidRDefault="00170477" w:rsidP="008F2F56">
      <w:pPr>
        <w:rPr>
          <w:rFonts w:cs="Arial"/>
        </w:rPr>
      </w:pPr>
    </w:p>
    <w:p w14:paraId="2D94D310" w14:textId="77777777" w:rsidR="00196141" w:rsidRDefault="00196141" w:rsidP="00393C96">
      <w:r>
        <w:rPr>
          <w:b/>
          <w:bCs/>
        </w:rPr>
        <w:t xml:space="preserve">Acceptance Criteria: </w:t>
      </w:r>
    </w:p>
    <w:p w14:paraId="4171DE43" w14:textId="77777777" w:rsidR="001861FF" w:rsidRPr="00196141" w:rsidRDefault="001861FF" w:rsidP="00393C96"/>
    <w:p w14:paraId="486874D3" w14:textId="77777777" w:rsidR="001F5E54" w:rsidRPr="0017445F" w:rsidRDefault="006E25A5" w:rsidP="001F5E54">
      <w:pPr>
        <w:pStyle w:val="RERequirement"/>
        <w:shd w:val="clear" w:color="auto" w:fill="F2F2F2" w:themeFill="background1" w:themeFillShade="F2"/>
      </w:pPr>
      <w:bookmarkStart w:id="130" w:name="_19b33faf78e1730d2ece33ef16e77dba"/>
      <w:r>
        <w:t>REQ-NFC-ES-240</w:t>
      </w:r>
      <w:bookmarkEnd w:id="130"/>
      <w:r w:rsidR="00AE04B0">
        <w:t xml:space="preserve"> Key Info Screen for NFC Device used to start the vehicle</w:t>
      </w:r>
    </w:p>
    <w:p w14:paraId="6A569D3D" w14:textId="77777777" w:rsidR="001F5E54" w:rsidRDefault="00AE04B0" w:rsidP="001F5E54">
      <w:pPr>
        <w:rPr>
          <w:rFonts w:cs="Arial"/>
        </w:rPr>
      </w:pPr>
      <w:r>
        <w:rPr>
          <w:rFonts w:cs="Arial"/>
        </w:rPr>
        <w:t>The Display system shall update its "Key Info Screen" to "grey out" the "Delete NFC Device" related soft buttons, for the NFC Key used to start the vehicle. while the following conditions are true:</w:t>
      </w:r>
    </w:p>
    <w:p w14:paraId="17DB1E28" w14:textId="77777777" w:rsidR="001F5E54" w:rsidRDefault="00AE04B0" w:rsidP="001F5E54">
      <w:pPr>
        <w:rPr>
          <w:rFonts w:cs="Arial"/>
        </w:rPr>
      </w:pPr>
      <w:r>
        <w:rPr>
          <w:rFonts w:cs="Arial"/>
        </w:rPr>
        <w:t>- Ignition status == Run</w:t>
      </w:r>
    </w:p>
    <w:p w14:paraId="4C2094B6" w14:textId="77777777" w:rsidR="001861FF" w:rsidRDefault="001861FF" w:rsidP="001F5E54">
      <w:pPr>
        <w:rPr>
          <w:rFonts w:cs="Arial"/>
        </w:rPr>
      </w:pPr>
    </w:p>
    <w:p w14:paraId="18F5DC17"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User cannot delete the NFC key they used to start the vehicle</w:t>
      </w:r>
    </w:p>
    <w:p w14:paraId="2B092D42" w14:textId="77777777" w:rsidR="00170477" w:rsidRPr="008F2F56" w:rsidRDefault="00170477" w:rsidP="008F2F56">
      <w:pPr>
        <w:rPr>
          <w:rFonts w:cs="Arial"/>
        </w:rPr>
      </w:pPr>
    </w:p>
    <w:p w14:paraId="1A19FAB8" w14:textId="77777777" w:rsidR="00196141" w:rsidRDefault="00196141" w:rsidP="00393C96">
      <w:r>
        <w:rPr>
          <w:b/>
          <w:bCs/>
        </w:rPr>
        <w:t xml:space="preserve">Acceptance Criteria: </w:t>
      </w:r>
    </w:p>
    <w:p w14:paraId="71B43218" w14:textId="77777777" w:rsidR="001861FF" w:rsidRPr="00196141" w:rsidRDefault="001861FF" w:rsidP="00393C96"/>
    <w:p w14:paraId="28F2A6F9" w14:textId="77777777" w:rsidR="001F5E54" w:rsidRPr="0017445F" w:rsidRDefault="006E25A5" w:rsidP="001F5E54">
      <w:pPr>
        <w:pStyle w:val="RERequirement"/>
        <w:shd w:val="clear" w:color="auto" w:fill="F2F2F2" w:themeFill="background1" w:themeFillShade="F2"/>
      </w:pPr>
      <w:bookmarkStart w:id="131" w:name="_cda6d322bc841e64105d6d654af08aca"/>
      <w:r>
        <w:t>REQ-NFC-ES-302</w:t>
      </w:r>
      <w:bookmarkEnd w:id="131"/>
      <w:r w:rsidR="00AE04B0">
        <w:t xml:space="preserve"> Request active and pending NFC Device list</w:t>
      </w:r>
    </w:p>
    <w:p w14:paraId="7FFC79CB" w14:textId="77777777" w:rsidR="001F5E54" w:rsidRDefault="00AE04B0" w:rsidP="001F5E54">
      <w:pPr>
        <w:rPr>
          <w:rFonts w:cs="Arial"/>
        </w:rPr>
      </w:pPr>
      <w:r>
        <w:rPr>
          <w:rFonts w:cs="Arial"/>
        </w:rPr>
        <w:t xml:space="preserve">When the user selects to enter the Unified Key Management Screen within the HMI, the Display System shall transmit a "Request NFC Devices List" message to the NFC system requesting for a list of the Active and Pending NFC Devices on the vehicle. </w:t>
      </w:r>
    </w:p>
    <w:p w14:paraId="13D94AB3" w14:textId="77777777" w:rsidR="001861FF" w:rsidRDefault="001861FF" w:rsidP="001F5E54">
      <w:pPr>
        <w:rPr>
          <w:rFonts w:cs="Arial"/>
        </w:rPr>
      </w:pPr>
    </w:p>
    <w:p w14:paraId="12136283" w14:textId="77777777" w:rsidR="00196141" w:rsidRDefault="00196141" w:rsidP="00393C96">
      <w:r>
        <w:rPr>
          <w:b/>
          <w:bCs/>
        </w:rPr>
        <w:t xml:space="preserve">Acceptance Criteria: </w:t>
      </w:r>
    </w:p>
    <w:p w14:paraId="0CB6F8E2" w14:textId="77777777" w:rsidR="00D74D83" w:rsidRDefault="00841C2C">
      <w:r>
        <w:t>In-vehicle HMI shall have a key management screen for NFC Keys under vehicle settings menu</w:t>
      </w:r>
    </w:p>
    <w:p w14:paraId="6276BFE7" w14:textId="77777777" w:rsidR="001861FF" w:rsidRPr="00196141" w:rsidRDefault="001861FF" w:rsidP="00393C96"/>
    <w:p w14:paraId="00ACFDE7" w14:textId="77777777" w:rsidR="001F5E54" w:rsidRPr="0017445F" w:rsidRDefault="006E25A5" w:rsidP="001F5E54">
      <w:pPr>
        <w:pStyle w:val="RERequirement"/>
        <w:shd w:val="clear" w:color="auto" w:fill="F2F2F2" w:themeFill="background1" w:themeFillShade="F2"/>
      </w:pPr>
      <w:r>
        <w:t>REQ-NFC-ES-337</w:t>
      </w:r>
      <w:r w:rsidR="00AE04B0">
        <w:t xml:space="preserve"> NFC key management screen only available while in RUN and motive state</w:t>
      </w:r>
    </w:p>
    <w:p w14:paraId="07953980" w14:textId="77777777" w:rsidR="001F5E54" w:rsidRDefault="00AE04B0" w:rsidP="001F5E54">
      <w:pPr>
        <w:rPr>
          <w:rFonts w:cs="Arial"/>
        </w:rPr>
      </w:pPr>
      <w:r>
        <w:rPr>
          <w:rFonts w:cs="Arial"/>
        </w:rPr>
        <w:t xml:space="preserve">The NFC key management screen and its functions shall only be accessible when the ignition state is RUN and motive </w:t>
      </w:r>
      <w:proofErr w:type="gramStart"/>
      <w:r>
        <w:rPr>
          <w:rFonts w:cs="Arial"/>
        </w:rPr>
        <w:t>state..</w:t>
      </w:r>
      <w:proofErr w:type="gramEnd"/>
    </w:p>
    <w:p w14:paraId="02CB87EC" w14:textId="77777777" w:rsidR="001861FF" w:rsidRDefault="001861FF" w:rsidP="001F5E54">
      <w:pPr>
        <w:rPr>
          <w:rFonts w:cs="Arial"/>
        </w:rPr>
      </w:pPr>
    </w:p>
    <w:p w14:paraId="552A0BFD" w14:textId="77777777" w:rsidR="00196141" w:rsidRDefault="00196141" w:rsidP="00393C96">
      <w:r>
        <w:rPr>
          <w:b/>
          <w:bCs/>
        </w:rPr>
        <w:t xml:space="preserve">Acceptance Criteria: </w:t>
      </w:r>
    </w:p>
    <w:p w14:paraId="491AC14A" w14:textId="77777777" w:rsidR="00D74D83" w:rsidRDefault="00841C2C">
      <w:r>
        <w:t>NFC Key Management menu is under "Vehicle Settings" menu and accessible only in RUN</w:t>
      </w:r>
    </w:p>
    <w:p w14:paraId="22761AE9" w14:textId="77777777" w:rsidR="001861FF" w:rsidRPr="00196141" w:rsidRDefault="001861FF" w:rsidP="00393C96"/>
    <w:p w14:paraId="27F32D1F" w14:textId="77777777" w:rsidR="00C06292" w:rsidRDefault="004F3039" w:rsidP="00C06292">
      <w:pPr>
        <w:pStyle w:val="Heading2"/>
      </w:pPr>
      <w:bookmarkStart w:id="132" w:name="_Toc58422035"/>
      <w:proofErr w:type="spellStart"/>
      <w:r w:rsidRPr="00574E26">
        <w:lastRenderedPageBreak/>
        <w:t>MyKey</w:t>
      </w:r>
      <w:proofErr w:type="spellEnd"/>
      <w:r w:rsidRPr="00574E26">
        <w:t xml:space="preserve"> Management Inner STM</w:t>
      </w:r>
      <w:bookmarkEnd w:id="132"/>
    </w:p>
    <w:p w14:paraId="3716B4E3" w14:textId="77777777" w:rsidR="00C06292" w:rsidRDefault="00C06292" w:rsidP="00C06292"/>
    <w:p w14:paraId="7D262BE6" w14:textId="77777777" w:rsidR="00C06292" w:rsidRPr="00F96B40" w:rsidRDefault="00C06292" w:rsidP="00C06292">
      <w:pPr>
        <w:jc w:val="center"/>
      </w:pPr>
      <w:r>
        <w:rPr>
          <w:noProof/>
        </w:rPr>
        <w:drawing>
          <wp:inline distT="0" distB="0" distL="0" distR="0" wp14:anchorId="2D3AEB39" wp14:editId="485EB2C3">
            <wp:extent cx="6466205" cy="6578726"/>
            <wp:effectExtent l="0" t="0" r="0" b="0"/>
            <wp:docPr id="166" name="Picture -312826424.jpg" descr="-312826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312826424.jpg"/>
                    <pic:cNvPicPr/>
                  </pic:nvPicPr>
                  <pic:blipFill>
                    <a:blip r:embed="rId20" cstate="print"/>
                    <a:stretch>
                      <a:fillRect/>
                    </a:stretch>
                  </pic:blipFill>
                  <pic:spPr>
                    <a:xfrm>
                      <a:off x="0" y="0"/>
                      <a:ext cx="6466205" cy="6578726"/>
                    </a:xfrm>
                    <a:prstGeom prst="rect">
                      <a:avLst/>
                    </a:prstGeom>
                  </pic:spPr>
                </pic:pic>
              </a:graphicData>
            </a:graphic>
          </wp:inline>
        </w:drawing>
      </w:r>
    </w:p>
    <w:p w14:paraId="3C6F02AD" w14:textId="475EF5A0" w:rsidR="00C06292" w:rsidRPr="00041150" w:rsidRDefault="00C06292" w:rsidP="00C06292">
      <w:pPr>
        <w:pStyle w:val="Caption"/>
      </w:pPr>
      <w:bookmarkStart w:id="133" w:name="_Toc58422055"/>
      <w:r w:rsidRPr="00041150">
        <w:t xml:space="preserve">Figure </w:t>
      </w:r>
      <w:r>
        <w:rPr>
          <w:noProof/>
        </w:rPr>
        <w:fldChar w:fldCharType="begin"/>
      </w:r>
      <w:r>
        <w:rPr>
          <w:noProof/>
        </w:rPr>
        <w:instrText xml:space="preserve"> SEQ Figure \* ARABIC </w:instrText>
      </w:r>
      <w:r>
        <w:rPr>
          <w:noProof/>
        </w:rPr>
        <w:fldChar w:fldCharType="separate"/>
      </w:r>
      <w:r w:rsidR="00444F50">
        <w:rPr>
          <w:noProof/>
        </w:rPr>
        <w:t>3</w:t>
      </w:r>
      <w:r>
        <w:rPr>
          <w:noProof/>
        </w:rPr>
        <w:fldChar w:fldCharType="end"/>
      </w:r>
      <w:r w:rsidRPr="00041150">
        <w:t xml:space="preserve">: </w:t>
      </w:r>
      <w:proofErr w:type="spellStart"/>
      <w:r w:rsidRPr="00574E26">
        <w:t>MyKey</w:t>
      </w:r>
      <w:proofErr w:type="spellEnd"/>
      <w:r w:rsidRPr="00574E26">
        <w:t xml:space="preserve"> Management Inner STM</w:t>
      </w:r>
      <w:bookmarkEnd w:id="133"/>
    </w:p>
    <w:p w14:paraId="09C684E3" w14:textId="77777777" w:rsidR="00716D8C" w:rsidRDefault="00716D8C" w:rsidP="00C06292"/>
    <w:p w14:paraId="1FE4AA5F" w14:textId="77777777" w:rsidR="00716D8C" w:rsidRDefault="00716D8C" w:rsidP="00CB0674">
      <w:pPr>
        <w:pStyle w:val="Heading3"/>
      </w:pPr>
      <w:bookmarkStart w:id="134" w:name="_Toc58422036"/>
      <w:proofErr w:type="spellStart"/>
      <w:r w:rsidRPr="00574E26">
        <w:t>MyKey</w:t>
      </w:r>
      <w:proofErr w:type="spellEnd"/>
      <w:r w:rsidRPr="00574E26">
        <w:t xml:space="preserve"> Management Inner STM</w:t>
      </w:r>
      <w:r>
        <w:t xml:space="preserve"> states</w:t>
      </w:r>
      <w:bookmarkEnd w:id="134"/>
    </w:p>
    <w:p w14:paraId="2268B0F1" w14:textId="77777777" w:rsidR="00716D8C" w:rsidRDefault="00716D8C" w:rsidP="00C06292"/>
    <w:tbl>
      <w:tblPr>
        <w:tblStyle w:val="TableGrid"/>
        <w:tblW w:w="10795" w:type="dxa"/>
        <w:tblInd w:w="0" w:type="dxa"/>
        <w:tblLayout w:type="fixed"/>
        <w:tblCellMar>
          <w:left w:w="115" w:type="dxa"/>
          <w:right w:w="115" w:type="dxa"/>
        </w:tblCellMar>
        <w:tblLook w:val="04A0" w:firstRow="1" w:lastRow="0" w:firstColumn="1" w:lastColumn="0" w:noHBand="0" w:noVBand="1"/>
      </w:tblPr>
      <w:tblGrid>
        <w:gridCol w:w="3325"/>
        <w:gridCol w:w="7470"/>
      </w:tblGrid>
      <w:tr w:rsidR="00FC5298" w14:paraId="2EA0FAB4" w14:textId="77777777" w:rsidTr="00FC5298">
        <w:tc>
          <w:tcPr>
            <w:tcW w:w="3325" w:type="dxa"/>
            <w:shd w:val="clear" w:color="auto" w:fill="D9D9D9" w:themeFill="background1" w:themeFillShade="D9"/>
          </w:tcPr>
          <w:p w14:paraId="2558CA65" w14:textId="77777777" w:rsidR="00FC5298" w:rsidRPr="00091A48" w:rsidRDefault="00FC5298" w:rsidP="00C20662">
            <w:pPr>
              <w:rPr>
                <w:b/>
                <w:sz w:val="18"/>
                <w:szCs w:val="18"/>
              </w:rPr>
            </w:pPr>
            <w:r w:rsidRPr="00091A48">
              <w:rPr>
                <w:b/>
                <w:sz w:val="18"/>
                <w:szCs w:val="18"/>
              </w:rPr>
              <w:t>State</w:t>
            </w:r>
          </w:p>
        </w:tc>
        <w:tc>
          <w:tcPr>
            <w:tcW w:w="7470" w:type="dxa"/>
            <w:shd w:val="clear" w:color="auto" w:fill="D9D9D9" w:themeFill="background1" w:themeFillShade="D9"/>
          </w:tcPr>
          <w:p w14:paraId="5A594B0C" w14:textId="77777777" w:rsidR="00FC5298" w:rsidRPr="00091A48" w:rsidRDefault="00FC5298" w:rsidP="00C20662">
            <w:pPr>
              <w:rPr>
                <w:b/>
                <w:sz w:val="18"/>
                <w:szCs w:val="18"/>
              </w:rPr>
            </w:pPr>
            <w:r w:rsidRPr="00091A48">
              <w:rPr>
                <w:b/>
                <w:sz w:val="18"/>
                <w:szCs w:val="18"/>
              </w:rPr>
              <w:t xml:space="preserve">Requirements Reference </w:t>
            </w:r>
            <w:r w:rsidRPr="00091A48">
              <w:rPr>
                <w:sz w:val="18"/>
                <w:szCs w:val="18"/>
              </w:rPr>
              <w:t>(optional)</w:t>
            </w:r>
          </w:p>
        </w:tc>
      </w:tr>
      <w:tr w:rsidR="00FC5298" w14:paraId="71F877CA" w14:textId="77777777" w:rsidTr="00FC5298">
        <w:tc>
          <w:tcPr>
            <w:tcW w:w="3325" w:type="dxa"/>
          </w:tcPr>
          <w:p w14:paraId="70BEA214" w14:textId="77777777" w:rsidR="00FC5298" w:rsidRPr="00091A48" w:rsidRDefault="00FC5298" w:rsidP="00C20662">
            <w:pPr>
              <w:tabs>
                <w:tab w:val="left" w:pos="960"/>
              </w:tabs>
              <w:rPr>
                <w:sz w:val="18"/>
                <w:szCs w:val="18"/>
              </w:rPr>
            </w:pPr>
            <w:bookmarkStart w:id="135" w:name="_ed53f3912e6eae2edee5a0afe2914435"/>
            <w:r w:rsidRPr="00091A48">
              <w:rPr>
                <w:sz w:val="18"/>
                <w:szCs w:val="18"/>
              </w:rPr>
              <w:t>Error - Device not paired to vehicle</w:t>
            </w:r>
            <w:bookmarkEnd w:id="135"/>
          </w:p>
        </w:tc>
        <w:tc>
          <w:tcPr>
            <w:tcW w:w="7470" w:type="dxa"/>
          </w:tcPr>
          <w:p w14:paraId="5C5CDF8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3FCC07F" wp14:editId="4271CA4A">
                  <wp:extent cx="152400" cy="152400"/>
                  <wp:effectExtent l="0" t="0" r="0" b="0"/>
                  <wp:docPr id="16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504f18f67a8b863b082d15fe72f7a42d" w:history="1">
              <w:r w:rsidR="00515717">
                <w:rPr>
                  <w:rStyle w:val="Hyperlink"/>
                  <w:sz w:val="18"/>
                  <w:szCs w:val="18"/>
                </w:rPr>
                <w:t>REQ-NFC-ES-195</w:t>
              </w:r>
            </w:hyperlink>
            <w:r w:rsidRPr="00FC5298">
              <w:rPr>
                <w:sz w:val="18"/>
                <w:szCs w:val="18"/>
              </w:rPr>
              <w:t xml:space="preserve">: NFC </w:t>
            </w:r>
            <w:proofErr w:type="spellStart"/>
            <w:r w:rsidRPr="00FC5298">
              <w:rPr>
                <w:sz w:val="18"/>
                <w:szCs w:val="18"/>
              </w:rPr>
              <w:t>MyKey</w:t>
            </w:r>
            <w:proofErr w:type="spellEnd"/>
            <w:r w:rsidRPr="00FC5298">
              <w:rPr>
                <w:sz w:val="18"/>
                <w:szCs w:val="18"/>
              </w:rPr>
              <w:t xml:space="preserve"> Creation Device not paired error</w:t>
            </w:r>
          </w:p>
        </w:tc>
      </w:tr>
      <w:tr w:rsidR="00FC5298" w14:paraId="278B064C" w14:textId="77777777" w:rsidTr="00FC5298">
        <w:tc>
          <w:tcPr>
            <w:tcW w:w="3325" w:type="dxa"/>
          </w:tcPr>
          <w:p w14:paraId="6418653C" w14:textId="77777777" w:rsidR="00FC5298" w:rsidRPr="00091A48" w:rsidRDefault="00FC5298" w:rsidP="00C20662">
            <w:pPr>
              <w:tabs>
                <w:tab w:val="left" w:pos="960"/>
              </w:tabs>
              <w:rPr>
                <w:sz w:val="18"/>
                <w:szCs w:val="18"/>
              </w:rPr>
            </w:pPr>
            <w:bookmarkStart w:id="136" w:name="_24782ef19d49295f16365f94b6a930e7"/>
            <w:r w:rsidRPr="00091A48">
              <w:rPr>
                <w:sz w:val="18"/>
                <w:szCs w:val="18"/>
              </w:rPr>
              <w:t xml:space="preserve">Error - </w:t>
            </w:r>
            <w:proofErr w:type="spellStart"/>
            <w:r w:rsidRPr="00091A48">
              <w:rPr>
                <w:sz w:val="18"/>
                <w:szCs w:val="18"/>
              </w:rPr>
              <w:t>MyKey</w:t>
            </w:r>
            <w:proofErr w:type="spellEnd"/>
            <w:r w:rsidRPr="00091A48">
              <w:rPr>
                <w:sz w:val="18"/>
                <w:szCs w:val="18"/>
              </w:rPr>
              <w:t xml:space="preserve"> can't be used for </w:t>
            </w:r>
            <w:proofErr w:type="spellStart"/>
            <w:r w:rsidRPr="00091A48">
              <w:rPr>
                <w:sz w:val="18"/>
                <w:szCs w:val="18"/>
              </w:rPr>
              <w:t>MyKey</w:t>
            </w:r>
            <w:proofErr w:type="spellEnd"/>
            <w:r w:rsidRPr="00091A48">
              <w:rPr>
                <w:sz w:val="18"/>
                <w:szCs w:val="18"/>
              </w:rPr>
              <w:t xml:space="preserve"> management</w:t>
            </w:r>
            <w:bookmarkEnd w:id="136"/>
          </w:p>
        </w:tc>
        <w:tc>
          <w:tcPr>
            <w:tcW w:w="7470" w:type="dxa"/>
          </w:tcPr>
          <w:p w14:paraId="16F09B8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26A3FFE" wp14:editId="6125B535">
                  <wp:extent cx="152400" cy="152400"/>
                  <wp:effectExtent l="0" t="0" r="0" b="0"/>
                  <wp:docPr id="17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120f3223514e9e03733de9838a20c36" w:history="1">
              <w:r w:rsidR="00515717">
                <w:rPr>
                  <w:rStyle w:val="Hyperlink"/>
                  <w:sz w:val="18"/>
                  <w:szCs w:val="18"/>
                </w:rPr>
                <w:t>REQ-NFC-ES-244</w:t>
              </w:r>
            </w:hyperlink>
            <w:r w:rsidRPr="00FC5298">
              <w:rPr>
                <w:sz w:val="18"/>
                <w:szCs w:val="18"/>
              </w:rPr>
              <w:t xml:space="preserve">: NFC </w:t>
            </w:r>
            <w:proofErr w:type="spellStart"/>
            <w:r w:rsidRPr="00FC5298">
              <w:rPr>
                <w:sz w:val="18"/>
                <w:szCs w:val="18"/>
              </w:rPr>
              <w:t>MyKey</w:t>
            </w:r>
            <w:proofErr w:type="spellEnd"/>
            <w:r w:rsidRPr="00FC5298">
              <w:rPr>
                <w:sz w:val="18"/>
                <w:szCs w:val="18"/>
              </w:rPr>
              <w:t xml:space="preserve"> Creation not allowed while </w:t>
            </w:r>
            <w:proofErr w:type="spellStart"/>
            <w:r w:rsidRPr="00FC5298">
              <w:rPr>
                <w:sz w:val="18"/>
                <w:szCs w:val="18"/>
              </w:rPr>
              <w:t>MyKey</w:t>
            </w:r>
            <w:proofErr w:type="spellEnd"/>
            <w:r w:rsidRPr="00FC5298">
              <w:rPr>
                <w:sz w:val="18"/>
                <w:szCs w:val="18"/>
              </w:rPr>
              <w:t xml:space="preserve"> in use</w:t>
            </w:r>
          </w:p>
        </w:tc>
      </w:tr>
      <w:tr w:rsidR="00FC5298" w14:paraId="55E171C2" w14:textId="77777777" w:rsidTr="00FC5298">
        <w:tc>
          <w:tcPr>
            <w:tcW w:w="3325" w:type="dxa"/>
          </w:tcPr>
          <w:p w14:paraId="1B7D684E" w14:textId="77777777" w:rsidR="00FC5298" w:rsidRPr="00091A48" w:rsidRDefault="00FC5298" w:rsidP="00C20662">
            <w:pPr>
              <w:tabs>
                <w:tab w:val="left" w:pos="960"/>
              </w:tabs>
              <w:rPr>
                <w:sz w:val="18"/>
                <w:szCs w:val="18"/>
              </w:rPr>
            </w:pPr>
            <w:bookmarkStart w:id="137" w:name="_3f4fc189736bac0df8148c3605286ba4"/>
            <w:r w:rsidRPr="00091A48">
              <w:rPr>
                <w:sz w:val="18"/>
                <w:szCs w:val="18"/>
              </w:rPr>
              <w:t>Error - System failed to respond</w:t>
            </w:r>
            <w:bookmarkEnd w:id="137"/>
          </w:p>
        </w:tc>
        <w:tc>
          <w:tcPr>
            <w:tcW w:w="7470" w:type="dxa"/>
          </w:tcPr>
          <w:p w14:paraId="351731E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EA5AC75" wp14:editId="34D60E86">
                  <wp:extent cx="152400" cy="152400"/>
                  <wp:effectExtent l="0" t="0" r="0" b="0"/>
                  <wp:docPr id="17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c112807442b7cb4afa208b810d45268" w:history="1">
              <w:r w:rsidR="00515717">
                <w:rPr>
                  <w:rStyle w:val="Hyperlink"/>
                  <w:sz w:val="18"/>
                  <w:szCs w:val="18"/>
                </w:rPr>
                <w:t>REQ-NFC-ES-193</w:t>
              </w:r>
            </w:hyperlink>
            <w:r w:rsidRPr="00FC5298">
              <w:rPr>
                <w:sz w:val="18"/>
                <w:szCs w:val="18"/>
              </w:rPr>
              <w:t xml:space="preserve">: NFC </w:t>
            </w:r>
            <w:proofErr w:type="spellStart"/>
            <w:r w:rsidRPr="00FC5298">
              <w:rPr>
                <w:sz w:val="18"/>
                <w:szCs w:val="18"/>
              </w:rPr>
              <w:t>MyKey</w:t>
            </w:r>
            <w:proofErr w:type="spellEnd"/>
            <w:r w:rsidRPr="00FC5298">
              <w:rPr>
                <w:sz w:val="18"/>
                <w:szCs w:val="18"/>
              </w:rPr>
              <w:t xml:space="preserve"> Creation System Error timeout</w:t>
            </w:r>
          </w:p>
        </w:tc>
      </w:tr>
      <w:tr w:rsidR="00FC5298" w14:paraId="45C3E866" w14:textId="77777777" w:rsidTr="00FC5298">
        <w:tc>
          <w:tcPr>
            <w:tcW w:w="3325" w:type="dxa"/>
          </w:tcPr>
          <w:p w14:paraId="44D60454" w14:textId="77777777" w:rsidR="00FC5298" w:rsidRPr="00091A48" w:rsidRDefault="00FC5298" w:rsidP="00C20662">
            <w:pPr>
              <w:tabs>
                <w:tab w:val="left" w:pos="960"/>
              </w:tabs>
              <w:rPr>
                <w:sz w:val="18"/>
                <w:szCs w:val="18"/>
              </w:rPr>
            </w:pPr>
            <w:bookmarkStart w:id="138" w:name="_a4c0d09e41a48b82e18bcc6646543671"/>
            <w:r w:rsidRPr="00091A48">
              <w:rPr>
                <w:sz w:val="18"/>
                <w:szCs w:val="18"/>
              </w:rPr>
              <w:t xml:space="preserve">Error - that key is already a </w:t>
            </w:r>
            <w:proofErr w:type="spellStart"/>
            <w:r w:rsidRPr="00091A48">
              <w:rPr>
                <w:sz w:val="18"/>
                <w:szCs w:val="18"/>
              </w:rPr>
              <w:t>MyKey</w:t>
            </w:r>
            <w:bookmarkEnd w:id="138"/>
            <w:proofErr w:type="spellEnd"/>
          </w:p>
        </w:tc>
        <w:tc>
          <w:tcPr>
            <w:tcW w:w="7470" w:type="dxa"/>
          </w:tcPr>
          <w:p w14:paraId="6170F716"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2F7F4A3" wp14:editId="4D70CF68">
                  <wp:extent cx="152400" cy="152400"/>
                  <wp:effectExtent l="0" t="0" r="0" b="0"/>
                  <wp:docPr id="17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d044f4ec26c6be1a7f07ac7c2c85c82a" w:history="1">
              <w:r w:rsidR="00515717">
                <w:rPr>
                  <w:rStyle w:val="Hyperlink"/>
                  <w:sz w:val="18"/>
                  <w:szCs w:val="18"/>
                </w:rPr>
                <w:t>REQ-NFC-ES-194</w:t>
              </w:r>
            </w:hyperlink>
            <w:r w:rsidRPr="00FC5298">
              <w:rPr>
                <w:sz w:val="18"/>
                <w:szCs w:val="18"/>
              </w:rPr>
              <w:t xml:space="preserve">: NFC </w:t>
            </w:r>
            <w:proofErr w:type="spellStart"/>
            <w:r w:rsidRPr="00FC5298">
              <w:rPr>
                <w:sz w:val="18"/>
                <w:szCs w:val="18"/>
              </w:rPr>
              <w:t>MyKey</w:t>
            </w:r>
            <w:proofErr w:type="spellEnd"/>
            <w:r w:rsidRPr="00FC5298">
              <w:rPr>
                <w:sz w:val="18"/>
                <w:szCs w:val="18"/>
              </w:rPr>
              <w:t xml:space="preserve"> Creation Already a </w:t>
            </w:r>
            <w:proofErr w:type="spellStart"/>
            <w:r w:rsidRPr="00FC5298">
              <w:rPr>
                <w:sz w:val="18"/>
                <w:szCs w:val="18"/>
              </w:rPr>
              <w:t>MyKey</w:t>
            </w:r>
            <w:proofErr w:type="spellEnd"/>
            <w:r w:rsidRPr="00FC5298">
              <w:rPr>
                <w:sz w:val="18"/>
                <w:szCs w:val="18"/>
              </w:rPr>
              <w:t xml:space="preserve"> error</w:t>
            </w:r>
          </w:p>
        </w:tc>
      </w:tr>
      <w:tr w:rsidR="00FC5298" w14:paraId="5351AC3D" w14:textId="77777777" w:rsidTr="00FC5298">
        <w:tc>
          <w:tcPr>
            <w:tcW w:w="3325" w:type="dxa"/>
          </w:tcPr>
          <w:p w14:paraId="07B76FFE" w14:textId="77777777" w:rsidR="00FC5298" w:rsidRPr="00091A48" w:rsidRDefault="00FC5298" w:rsidP="00C20662">
            <w:pPr>
              <w:tabs>
                <w:tab w:val="left" w:pos="960"/>
              </w:tabs>
              <w:rPr>
                <w:sz w:val="18"/>
                <w:szCs w:val="18"/>
              </w:rPr>
            </w:pPr>
            <w:bookmarkStart w:id="139" w:name="_5f06d26a0a5417a9cebaa79d415b1f62"/>
            <w:r w:rsidRPr="00091A48">
              <w:rPr>
                <w:sz w:val="18"/>
                <w:szCs w:val="18"/>
              </w:rPr>
              <w:lastRenderedPageBreak/>
              <w:t>Error - timeout waiting for tap</w:t>
            </w:r>
            <w:bookmarkEnd w:id="139"/>
          </w:p>
        </w:tc>
        <w:tc>
          <w:tcPr>
            <w:tcW w:w="7470" w:type="dxa"/>
          </w:tcPr>
          <w:p w14:paraId="23501C1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BD1997A" wp14:editId="32F9CF36">
                  <wp:extent cx="152400" cy="152400"/>
                  <wp:effectExtent l="0" t="0" r="0" b="0"/>
                  <wp:docPr id="17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f05e8f56e984956a18f0abf2cd0ba0b7" w:history="1">
              <w:r w:rsidR="00515717">
                <w:rPr>
                  <w:rStyle w:val="Hyperlink"/>
                  <w:sz w:val="18"/>
                  <w:szCs w:val="18"/>
                </w:rPr>
                <w:t>REQ-NFC-ES-196</w:t>
              </w:r>
            </w:hyperlink>
            <w:r w:rsidRPr="00FC5298">
              <w:rPr>
                <w:sz w:val="18"/>
                <w:szCs w:val="18"/>
              </w:rPr>
              <w:t xml:space="preserve">: NFC </w:t>
            </w:r>
            <w:proofErr w:type="spellStart"/>
            <w:r w:rsidRPr="00FC5298">
              <w:rPr>
                <w:sz w:val="18"/>
                <w:szCs w:val="18"/>
              </w:rPr>
              <w:t>MyKey</w:t>
            </w:r>
            <w:proofErr w:type="spellEnd"/>
            <w:r w:rsidRPr="00FC5298">
              <w:rPr>
                <w:sz w:val="18"/>
                <w:szCs w:val="18"/>
              </w:rPr>
              <w:t xml:space="preserve"> Creation waiting for Tap timeout</w:t>
            </w:r>
          </w:p>
        </w:tc>
      </w:tr>
      <w:tr w:rsidR="00FC5298" w14:paraId="3C79DCB9" w14:textId="77777777" w:rsidTr="00FC5298">
        <w:tc>
          <w:tcPr>
            <w:tcW w:w="3325" w:type="dxa"/>
          </w:tcPr>
          <w:p w14:paraId="7F4987DB" w14:textId="77777777" w:rsidR="00FC5298" w:rsidRPr="00091A48" w:rsidRDefault="00FC5298" w:rsidP="00C20662">
            <w:pPr>
              <w:tabs>
                <w:tab w:val="left" w:pos="960"/>
              </w:tabs>
              <w:rPr>
                <w:sz w:val="18"/>
                <w:szCs w:val="18"/>
              </w:rPr>
            </w:pPr>
            <w:bookmarkStart w:id="140" w:name="_3b80b4cadbf0f0d256152bb2f6afeafa"/>
            <w:proofErr w:type="spellStart"/>
            <w:r w:rsidRPr="00091A48">
              <w:rPr>
                <w:sz w:val="18"/>
                <w:szCs w:val="18"/>
              </w:rPr>
              <w:t>MyKey</w:t>
            </w:r>
            <w:proofErr w:type="spellEnd"/>
            <w:r w:rsidRPr="00091A48">
              <w:rPr>
                <w:sz w:val="18"/>
                <w:szCs w:val="18"/>
              </w:rPr>
              <w:t xml:space="preserve"> creation complete</w:t>
            </w:r>
            <w:bookmarkEnd w:id="140"/>
          </w:p>
        </w:tc>
        <w:tc>
          <w:tcPr>
            <w:tcW w:w="7470" w:type="dxa"/>
          </w:tcPr>
          <w:p w14:paraId="42EDEBB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48F280E" wp14:editId="730067F7">
                  <wp:extent cx="152400" cy="152400"/>
                  <wp:effectExtent l="0" t="0" r="0" b="0"/>
                  <wp:docPr id="17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f702b5fb5c45f7edb2324b6caeb2ea4" w:history="1">
              <w:r w:rsidR="00515717">
                <w:rPr>
                  <w:rStyle w:val="Hyperlink"/>
                  <w:sz w:val="18"/>
                  <w:szCs w:val="18"/>
                </w:rPr>
                <w:t>REQ-NFC-ES-192</w:t>
              </w:r>
            </w:hyperlink>
            <w:r w:rsidRPr="00FC5298">
              <w:rPr>
                <w:sz w:val="18"/>
                <w:szCs w:val="18"/>
              </w:rPr>
              <w:t xml:space="preserve">: NFC </w:t>
            </w:r>
            <w:proofErr w:type="spellStart"/>
            <w:r w:rsidRPr="00FC5298">
              <w:rPr>
                <w:sz w:val="18"/>
                <w:szCs w:val="18"/>
              </w:rPr>
              <w:t>MyKey</w:t>
            </w:r>
            <w:proofErr w:type="spellEnd"/>
            <w:r w:rsidRPr="00FC5298">
              <w:rPr>
                <w:sz w:val="18"/>
                <w:szCs w:val="18"/>
              </w:rPr>
              <w:t xml:space="preserve"> Creation Flow Success</w:t>
            </w:r>
          </w:p>
        </w:tc>
      </w:tr>
      <w:tr w:rsidR="00FC5298" w14:paraId="6B2C90E6" w14:textId="77777777" w:rsidTr="00FC5298">
        <w:tc>
          <w:tcPr>
            <w:tcW w:w="3325" w:type="dxa"/>
          </w:tcPr>
          <w:p w14:paraId="2A1572FC" w14:textId="77777777" w:rsidR="00FC5298" w:rsidRPr="00091A48" w:rsidRDefault="00FC5298" w:rsidP="00C20662">
            <w:pPr>
              <w:tabs>
                <w:tab w:val="left" w:pos="960"/>
              </w:tabs>
              <w:rPr>
                <w:sz w:val="18"/>
                <w:szCs w:val="18"/>
              </w:rPr>
            </w:pPr>
            <w:bookmarkStart w:id="141" w:name="_55774babf2a662cb452b1da603f20e34"/>
            <w:r w:rsidRPr="00091A48">
              <w:rPr>
                <w:sz w:val="18"/>
                <w:szCs w:val="18"/>
              </w:rPr>
              <w:t xml:space="preserve">Prompt to scan NFC key to be </w:t>
            </w:r>
            <w:proofErr w:type="spellStart"/>
            <w:r w:rsidRPr="00091A48">
              <w:rPr>
                <w:sz w:val="18"/>
                <w:szCs w:val="18"/>
              </w:rPr>
              <w:t>MyKeyed</w:t>
            </w:r>
            <w:bookmarkEnd w:id="141"/>
            <w:proofErr w:type="spellEnd"/>
          </w:p>
        </w:tc>
        <w:tc>
          <w:tcPr>
            <w:tcW w:w="7470" w:type="dxa"/>
          </w:tcPr>
          <w:p w14:paraId="13E8F5DB" w14:textId="77777777" w:rsidR="00D74D83" w:rsidRDefault="00D74D83"/>
        </w:tc>
      </w:tr>
      <w:tr w:rsidR="00FC5298" w14:paraId="7A6A2F0B" w14:textId="77777777" w:rsidTr="00FC5298">
        <w:tc>
          <w:tcPr>
            <w:tcW w:w="3325" w:type="dxa"/>
          </w:tcPr>
          <w:p w14:paraId="27BFA631" w14:textId="77777777" w:rsidR="00FC5298" w:rsidRPr="00091A48" w:rsidRDefault="00FC5298" w:rsidP="00C20662">
            <w:pPr>
              <w:tabs>
                <w:tab w:val="left" w:pos="960"/>
              </w:tabs>
              <w:rPr>
                <w:sz w:val="18"/>
                <w:szCs w:val="18"/>
              </w:rPr>
            </w:pPr>
            <w:bookmarkStart w:id="142" w:name="_c9724870d114ff6a212908ad1bbae6df"/>
            <w:r w:rsidRPr="00091A48">
              <w:rPr>
                <w:sz w:val="18"/>
                <w:szCs w:val="18"/>
              </w:rPr>
              <w:t xml:space="preserve">Starting </w:t>
            </w:r>
            <w:proofErr w:type="spellStart"/>
            <w:r w:rsidRPr="00091A48">
              <w:rPr>
                <w:sz w:val="18"/>
                <w:szCs w:val="18"/>
              </w:rPr>
              <w:t>MyKey</w:t>
            </w:r>
            <w:proofErr w:type="spellEnd"/>
            <w:r w:rsidRPr="00091A48">
              <w:rPr>
                <w:sz w:val="18"/>
                <w:szCs w:val="18"/>
              </w:rPr>
              <w:t xml:space="preserve"> Process...</w:t>
            </w:r>
            <w:bookmarkEnd w:id="142"/>
          </w:p>
        </w:tc>
        <w:tc>
          <w:tcPr>
            <w:tcW w:w="7470" w:type="dxa"/>
          </w:tcPr>
          <w:p w14:paraId="7E576928"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1A1687C" wp14:editId="583263B1">
                  <wp:extent cx="152400" cy="152400"/>
                  <wp:effectExtent l="0" t="0" r="0" b="0"/>
                  <wp:docPr id="18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e35243527d8e15e83eebb93c2e7ff4f" w:history="1">
              <w:r w:rsidR="00515717">
                <w:rPr>
                  <w:rStyle w:val="Hyperlink"/>
                  <w:sz w:val="18"/>
                  <w:szCs w:val="18"/>
                </w:rPr>
                <w:t>REQ-NFC-ES-180</w:t>
              </w:r>
            </w:hyperlink>
            <w:r w:rsidRPr="00FC5298">
              <w:rPr>
                <w:sz w:val="18"/>
                <w:szCs w:val="18"/>
              </w:rPr>
              <w:t xml:space="preserve">: Initiate NFC </w:t>
            </w:r>
            <w:proofErr w:type="spellStart"/>
            <w:r w:rsidRPr="00FC5298">
              <w:rPr>
                <w:sz w:val="18"/>
                <w:szCs w:val="18"/>
              </w:rPr>
              <w:t>MyKey</w:t>
            </w:r>
            <w:proofErr w:type="spellEnd"/>
            <w:r w:rsidRPr="00FC5298">
              <w:rPr>
                <w:sz w:val="18"/>
                <w:szCs w:val="18"/>
              </w:rPr>
              <w:t xml:space="preserve"> Creation Flow</w:t>
            </w:r>
          </w:p>
        </w:tc>
      </w:tr>
    </w:tbl>
    <w:p w14:paraId="569BC197" w14:textId="269C7DB3" w:rsidR="00C06292" w:rsidRPr="00041150" w:rsidRDefault="00C06292" w:rsidP="00C06292">
      <w:pPr>
        <w:pStyle w:val="Caption"/>
      </w:pPr>
      <w:bookmarkStart w:id="143" w:name="_Toc58422060"/>
      <w:r w:rsidRPr="00041150">
        <w:t xml:space="preserve">Table </w:t>
      </w:r>
      <w:r>
        <w:rPr>
          <w:noProof/>
        </w:rPr>
        <w:fldChar w:fldCharType="begin"/>
      </w:r>
      <w:r>
        <w:rPr>
          <w:noProof/>
        </w:rPr>
        <w:instrText xml:space="preserve"> SEQ Table \* ARABIC </w:instrText>
      </w:r>
      <w:r>
        <w:rPr>
          <w:noProof/>
        </w:rPr>
        <w:fldChar w:fldCharType="separate"/>
      </w:r>
      <w:r w:rsidR="00444F50">
        <w:rPr>
          <w:noProof/>
        </w:rPr>
        <w:t>3</w:t>
      </w:r>
      <w:r>
        <w:rPr>
          <w:noProof/>
        </w:rPr>
        <w:fldChar w:fldCharType="end"/>
      </w:r>
      <w:r w:rsidRPr="00041150">
        <w:t>: Operation Modes and States</w:t>
      </w:r>
      <w:r>
        <w:t xml:space="preserve"> on </w:t>
      </w:r>
      <w:proofErr w:type="spellStart"/>
      <w:r w:rsidRPr="00574E26">
        <w:t>MyKey</w:t>
      </w:r>
      <w:proofErr w:type="spellEnd"/>
      <w:r w:rsidRPr="00574E26">
        <w:t xml:space="preserve"> Management Inner STM</w:t>
      </w:r>
      <w:bookmarkEnd w:id="143"/>
    </w:p>
    <w:p w14:paraId="305E9CCA" w14:textId="77777777" w:rsidR="00C06292" w:rsidRDefault="00C06292" w:rsidP="00C06292">
      <w:pPr>
        <w:pStyle w:val="Caption"/>
      </w:pPr>
    </w:p>
    <w:p w14:paraId="38B1D08B" w14:textId="77777777" w:rsidR="00D84FEA" w:rsidRDefault="00D84FEA" w:rsidP="00CB0674">
      <w:pPr>
        <w:pStyle w:val="Heading3"/>
      </w:pPr>
      <w:bookmarkStart w:id="144" w:name="_Toc58422037"/>
      <w:proofErr w:type="spellStart"/>
      <w:r w:rsidRPr="00574E26">
        <w:t>MyKey</w:t>
      </w:r>
      <w:proofErr w:type="spellEnd"/>
      <w:r w:rsidRPr="00574E26">
        <w:t xml:space="preserve"> Management Inner STM</w:t>
      </w:r>
      <w:r>
        <w:t xml:space="preserve"> requirements</w:t>
      </w:r>
      <w:bookmarkEnd w:id="144"/>
    </w:p>
    <w:p w14:paraId="189A3233" w14:textId="77777777" w:rsidR="001F5E54" w:rsidRPr="0017445F" w:rsidRDefault="006E25A5" w:rsidP="001F5E54">
      <w:pPr>
        <w:pStyle w:val="RERequirement"/>
        <w:shd w:val="clear" w:color="auto" w:fill="F2F2F2" w:themeFill="background1" w:themeFillShade="F2"/>
      </w:pPr>
      <w:bookmarkStart w:id="145" w:name="_be35243527d8e15e83eebb93c2e7ff4f"/>
      <w:r>
        <w:t>REQ-NFC-ES-180</w:t>
      </w:r>
      <w:bookmarkEnd w:id="145"/>
      <w:r w:rsidR="00AE04B0">
        <w:t xml:space="preserve"> Initiate NFC </w:t>
      </w:r>
      <w:proofErr w:type="spellStart"/>
      <w:r w:rsidR="00AE04B0">
        <w:t>MyKey</w:t>
      </w:r>
      <w:proofErr w:type="spellEnd"/>
      <w:r w:rsidR="00AE04B0">
        <w:t xml:space="preserve"> Creation Flow</w:t>
      </w:r>
    </w:p>
    <w:p w14:paraId="6E848FDD" w14:textId="77777777" w:rsidR="001F5E54" w:rsidRDefault="00AE04B0" w:rsidP="001F5E54">
      <w:pPr>
        <w:rPr>
          <w:rFonts w:cs="Arial"/>
        </w:rPr>
      </w:pPr>
      <w:r>
        <w:rPr>
          <w:rFonts w:cs="Arial"/>
        </w:rPr>
        <w:t xml:space="preserve">When the user presses the “Create an NFC </w:t>
      </w:r>
      <w:proofErr w:type="spellStart"/>
      <w:r>
        <w:rPr>
          <w:rFonts w:cs="Arial"/>
        </w:rPr>
        <w:t>MyKey</w:t>
      </w:r>
      <w:proofErr w:type="spellEnd"/>
      <w:r>
        <w:rPr>
          <w:rFonts w:cs="Arial"/>
        </w:rPr>
        <w:t xml:space="preserve">” soft button, the Display System shall initiate the “Create an NFC </w:t>
      </w:r>
      <w:proofErr w:type="spellStart"/>
      <w:r>
        <w:rPr>
          <w:rFonts w:cs="Arial"/>
        </w:rPr>
        <w:t>MyKey</w:t>
      </w:r>
      <w:proofErr w:type="spellEnd"/>
      <w:r>
        <w:rPr>
          <w:rFonts w:cs="Arial"/>
        </w:rPr>
        <w:t>” flow by:</w:t>
      </w:r>
    </w:p>
    <w:p w14:paraId="6E8FFA1B" w14:textId="77777777" w:rsidR="001F5E54" w:rsidRDefault="00AE04B0" w:rsidP="001F5E54">
      <w:pPr>
        <w:rPr>
          <w:rFonts w:cs="Arial"/>
        </w:rPr>
      </w:pPr>
      <w:r>
        <w:rPr>
          <w:rFonts w:cs="Arial"/>
        </w:rPr>
        <w:t xml:space="preserve">- Transmitting an "NFC </w:t>
      </w:r>
      <w:proofErr w:type="spellStart"/>
      <w:r>
        <w:rPr>
          <w:rFonts w:cs="Arial"/>
        </w:rPr>
        <w:t>MyKey</w:t>
      </w:r>
      <w:proofErr w:type="spellEnd"/>
      <w:r>
        <w:rPr>
          <w:rFonts w:cs="Arial"/>
        </w:rPr>
        <w:t xml:space="preserve"> – Wait for New </w:t>
      </w:r>
      <w:proofErr w:type="spellStart"/>
      <w:r>
        <w:rPr>
          <w:rFonts w:cs="Arial"/>
        </w:rPr>
        <w:t>MyKey</w:t>
      </w:r>
      <w:proofErr w:type="spellEnd"/>
      <w:r>
        <w:rPr>
          <w:rFonts w:cs="Arial"/>
        </w:rPr>
        <w:t>" Request Signal</w:t>
      </w:r>
    </w:p>
    <w:p w14:paraId="247AE282" w14:textId="77777777" w:rsidR="001861FF" w:rsidRDefault="001861FF" w:rsidP="001F5E54">
      <w:pPr>
        <w:rPr>
          <w:rFonts w:cs="Arial"/>
        </w:rPr>
      </w:pPr>
    </w:p>
    <w:p w14:paraId="1950631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Pressing the "Create an NFC </w:t>
      </w:r>
      <w:proofErr w:type="spellStart"/>
      <w:r w:rsidRPr="008F2F56">
        <w:rPr>
          <w:rFonts w:cs="Arial"/>
        </w:rPr>
        <w:t>MyKey</w:t>
      </w:r>
      <w:proofErr w:type="spellEnd"/>
      <w:r w:rsidRPr="008F2F56">
        <w:rPr>
          <w:rFonts w:cs="Arial"/>
        </w:rPr>
        <w:t xml:space="preserve">" </w:t>
      </w:r>
      <w:proofErr w:type="spellStart"/>
      <w:r w:rsidRPr="008F2F56">
        <w:rPr>
          <w:rFonts w:cs="Arial"/>
        </w:rPr>
        <w:t>Softbutton</w:t>
      </w:r>
      <w:proofErr w:type="spellEnd"/>
      <w:r w:rsidRPr="008F2F56">
        <w:rPr>
          <w:rFonts w:cs="Arial"/>
        </w:rPr>
        <w:t xml:space="preserve"> should initiate the creation flow</w:t>
      </w:r>
    </w:p>
    <w:p w14:paraId="3BF5C58A" w14:textId="77777777" w:rsidR="00170477" w:rsidRPr="008F2F56" w:rsidRDefault="00170477" w:rsidP="008F2F56">
      <w:pPr>
        <w:rPr>
          <w:rFonts w:cs="Arial"/>
        </w:rPr>
      </w:pPr>
    </w:p>
    <w:p w14:paraId="5EA81FB7" w14:textId="77777777" w:rsidR="00196141" w:rsidRDefault="00196141" w:rsidP="00393C96">
      <w:r>
        <w:rPr>
          <w:b/>
          <w:bCs/>
        </w:rPr>
        <w:t xml:space="preserve">Acceptance Criteria: </w:t>
      </w:r>
    </w:p>
    <w:p w14:paraId="72D58E7D" w14:textId="77777777" w:rsidR="001861FF" w:rsidRPr="00196141" w:rsidRDefault="001861FF" w:rsidP="00393C96"/>
    <w:p w14:paraId="05C8378B" w14:textId="77777777" w:rsidR="001F5E54" w:rsidRPr="0017445F" w:rsidRDefault="006E25A5" w:rsidP="001F5E54">
      <w:pPr>
        <w:pStyle w:val="RERequirement"/>
        <w:shd w:val="clear" w:color="auto" w:fill="F2F2F2" w:themeFill="background1" w:themeFillShade="F2"/>
      </w:pPr>
      <w:bookmarkStart w:id="146" w:name="_af702b5fb5c45f7edb2324b6caeb2ea4"/>
      <w:r>
        <w:t>REQ-NFC-ES-192</w:t>
      </w:r>
      <w:bookmarkEnd w:id="146"/>
      <w:r w:rsidR="00AE04B0">
        <w:t xml:space="preserve"> NFC </w:t>
      </w:r>
      <w:proofErr w:type="spellStart"/>
      <w:r w:rsidR="00AE04B0">
        <w:t>MyKey</w:t>
      </w:r>
      <w:proofErr w:type="spellEnd"/>
      <w:r w:rsidR="00AE04B0">
        <w:t xml:space="preserve"> Creation Flow Success</w:t>
      </w:r>
    </w:p>
    <w:p w14:paraId="6D0772C9" w14:textId="77777777" w:rsidR="001F5E54" w:rsidRDefault="00AE04B0" w:rsidP="001F5E54">
      <w:pPr>
        <w:rPr>
          <w:rFonts w:cs="Arial"/>
        </w:rPr>
      </w:pPr>
      <w:r>
        <w:rPr>
          <w:rFonts w:cs="Arial"/>
        </w:rPr>
        <w:t xml:space="preserve">When the </w:t>
      </w:r>
      <w:proofErr w:type="spellStart"/>
      <w:r>
        <w:rPr>
          <w:rFonts w:cs="Arial"/>
        </w:rPr>
        <w:t>The</w:t>
      </w:r>
      <w:proofErr w:type="spellEnd"/>
      <w:r>
        <w:rPr>
          <w:rFonts w:cs="Arial"/>
        </w:rPr>
        <w:t xml:space="preserve"> Display System receives "NFC </w:t>
      </w:r>
      <w:proofErr w:type="spellStart"/>
      <w:r>
        <w:rPr>
          <w:rFonts w:cs="Arial"/>
        </w:rPr>
        <w:t>MyKey</w:t>
      </w:r>
      <w:proofErr w:type="spellEnd"/>
      <w:r>
        <w:rPr>
          <w:rFonts w:cs="Arial"/>
        </w:rPr>
        <w:t xml:space="preserve"> Creation Result" Status signal == “Successful” it shall display an NFC Feature related center-stack pop-up which includes: </w:t>
      </w:r>
    </w:p>
    <w:p w14:paraId="51CB7810" w14:textId="77777777" w:rsidR="001F5E54" w:rsidRDefault="00AE04B0" w:rsidP="001F5E54">
      <w:pPr>
        <w:rPr>
          <w:rFonts w:cs="Arial"/>
        </w:rPr>
      </w:pPr>
      <w:r>
        <w:rPr>
          <w:rFonts w:cs="Arial"/>
        </w:rPr>
        <w:t>- Reason text: "</w:t>
      </w:r>
      <w:proofErr w:type="spellStart"/>
      <w:r>
        <w:rPr>
          <w:rFonts w:cs="Arial"/>
        </w:rPr>
        <w:t>MyKey</w:t>
      </w:r>
      <w:proofErr w:type="spellEnd"/>
      <w:r>
        <w:rPr>
          <w:rFonts w:cs="Arial"/>
        </w:rPr>
        <w:t xml:space="preserve"> Creation Flow Successful"</w:t>
      </w:r>
    </w:p>
    <w:p w14:paraId="05C9DF26" w14:textId="77777777" w:rsidR="001861FF" w:rsidRDefault="001861FF" w:rsidP="001F5E54">
      <w:pPr>
        <w:rPr>
          <w:rFonts w:cs="Arial"/>
        </w:rPr>
      </w:pPr>
    </w:p>
    <w:p w14:paraId="2C826669"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Notify the user after an NFC Device was successfully updated to be a </w:t>
      </w:r>
      <w:proofErr w:type="spellStart"/>
      <w:r w:rsidRPr="008F2F56">
        <w:rPr>
          <w:rFonts w:cs="Arial"/>
        </w:rPr>
        <w:t>MyKey</w:t>
      </w:r>
      <w:proofErr w:type="spellEnd"/>
    </w:p>
    <w:p w14:paraId="219F8710" w14:textId="77777777" w:rsidR="00170477" w:rsidRPr="008F2F56" w:rsidRDefault="00170477" w:rsidP="008F2F56">
      <w:pPr>
        <w:rPr>
          <w:rFonts w:cs="Arial"/>
        </w:rPr>
      </w:pPr>
    </w:p>
    <w:p w14:paraId="000D3E25" w14:textId="77777777" w:rsidR="00196141" w:rsidRDefault="00196141" w:rsidP="00393C96">
      <w:r>
        <w:rPr>
          <w:b/>
          <w:bCs/>
        </w:rPr>
        <w:t xml:space="preserve">Acceptance Criteria: </w:t>
      </w:r>
    </w:p>
    <w:p w14:paraId="1715AFF1" w14:textId="77777777" w:rsidR="00D74D83" w:rsidRDefault="00841C2C">
      <w:r>
        <w:t>In-vehicle HMI shall display "</w:t>
      </w:r>
      <w:proofErr w:type="spellStart"/>
      <w:r>
        <w:t>MyKey</w:t>
      </w:r>
      <w:proofErr w:type="spellEnd"/>
      <w:r>
        <w:t xml:space="preserve"> Creation Flow Successful" pop-up when an NFC </w:t>
      </w:r>
      <w:proofErr w:type="spellStart"/>
      <w:r>
        <w:t>MyKey</w:t>
      </w:r>
      <w:proofErr w:type="spellEnd"/>
      <w:r>
        <w:t xml:space="preserve"> is successfully created</w:t>
      </w:r>
    </w:p>
    <w:p w14:paraId="360B6142" w14:textId="77777777" w:rsidR="001861FF" w:rsidRPr="00196141" w:rsidRDefault="001861FF" w:rsidP="00393C96"/>
    <w:p w14:paraId="6D9EE4A7" w14:textId="77777777" w:rsidR="001F5E54" w:rsidRPr="0017445F" w:rsidRDefault="006E25A5" w:rsidP="001F5E54">
      <w:pPr>
        <w:pStyle w:val="RERequirement"/>
        <w:shd w:val="clear" w:color="auto" w:fill="F2F2F2" w:themeFill="background1" w:themeFillShade="F2"/>
      </w:pPr>
      <w:bookmarkStart w:id="147" w:name="_cc112807442b7cb4afa208b810d45268"/>
      <w:r>
        <w:t>REQ-NFC-ES-193</w:t>
      </w:r>
      <w:bookmarkEnd w:id="147"/>
      <w:r w:rsidR="00AE04B0">
        <w:t xml:space="preserve"> NFC </w:t>
      </w:r>
      <w:proofErr w:type="spellStart"/>
      <w:r w:rsidR="00AE04B0">
        <w:t>MyKey</w:t>
      </w:r>
      <w:proofErr w:type="spellEnd"/>
      <w:r w:rsidR="00AE04B0">
        <w:t xml:space="preserve"> Creation System Error timeout</w:t>
      </w:r>
    </w:p>
    <w:p w14:paraId="03B6D3D5" w14:textId="77777777" w:rsidR="001F5E54" w:rsidRDefault="00AE04B0" w:rsidP="001F5E54">
      <w:pPr>
        <w:rPr>
          <w:rFonts w:cs="Arial"/>
        </w:rPr>
      </w:pPr>
      <w:r>
        <w:rPr>
          <w:rFonts w:cs="Arial"/>
        </w:rPr>
        <w:t xml:space="preserve">If after Starting the </w:t>
      </w:r>
      <w:proofErr w:type="spellStart"/>
      <w:r>
        <w:rPr>
          <w:rFonts w:cs="Arial"/>
        </w:rPr>
        <w:t>MyKey</w:t>
      </w:r>
      <w:proofErr w:type="spellEnd"/>
      <w:r>
        <w:rPr>
          <w:rFonts w:cs="Arial"/>
        </w:rPr>
        <w:t xml:space="preserve"> Creation process the Display System does not receive </w:t>
      </w:r>
      <w:proofErr w:type="gramStart"/>
      <w:r>
        <w:rPr>
          <w:rFonts w:cs="Arial"/>
        </w:rPr>
        <w:t>a</w:t>
      </w:r>
      <w:proofErr w:type="gramEnd"/>
      <w:r>
        <w:rPr>
          <w:rFonts w:cs="Arial"/>
        </w:rPr>
        <w:t xml:space="preserve"> "NFC </w:t>
      </w:r>
      <w:proofErr w:type="spellStart"/>
      <w:r>
        <w:rPr>
          <w:rFonts w:cs="Arial"/>
        </w:rPr>
        <w:t>MyKey</w:t>
      </w:r>
      <w:proofErr w:type="spellEnd"/>
      <w:r>
        <w:rPr>
          <w:rFonts w:cs="Arial"/>
        </w:rPr>
        <w:t xml:space="preserve"> - Ready for New </w:t>
      </w:r>
      <w:proofErr w:type="spellStart"/>
      <w:r>
        <w:rPr>
          <w:rFonts w:cs="Arial"/>
        </w:rPr>
        <w:t>MyKey</w:t>
      </w:r>
      <w:proofErr w:type="spellEnd"/>
      <w:r>
        <w:rPr>
          <w:rFonts w:cs="Arial"/>
        </w:rPr>
        <w:t xml:space="preserve">" signal within "Display </w:t>
      </w:r>
      <w:proofErr w:type="spellStart"/>
      <w:r>
        <w:rPr>
          <w:rFonts w:cs="Arial"/>
        </w:rPr>
        <w:t>MyKey</w:t>
      </w:r>
      <w:proofErr w:type="spellEnd"/>
      <w:r>
        <w:rPr>
          <w:rFonts w:cs="Arial"/>
        </w:rPr>
        <w:t xml:space="preserve"> Creation Time" configuration parameter timer of the Display System, it shall exit the “Create an NFC </w:t>
      </w:r>
      <w:proofErr w:type="spellStart"/>
      <w:r>
        <w:rPr>
          <w:rFonts w:cs="Arial"/>
        </w:rPr>
        <w:t>MyKey</w:t>
      </w:r>
      <w:proofErr w:type="spellEnd"/>
      <w:r>
        <w:rPr>
          <w:rFonts w:cs="Arial"/>
        </w:rPr>
        <w:t xml:space="preserve">” flow and </w:t>
      </w:r>
    </w:p>
    <w:p w14:paraId="17E93AEB" w14:textId="77777777" w:rsidR="001F5E54" w:rsidRDefault="00AE04B0" w:rsidP="001F5E54">
      <w:pPr>
        <w:rPr>
          <w:rFonts w:cs="Arial"/>
        </w:rPr>
      </w:pPr>
      <w:r>
        <w:rPr>
          <w:rFonts w:cs="Arial"/>
        </w:rPr>
        <w:t>display an NFC Feature related center-stack pop-up which includes:</w:t>
      </w:r>
    </w:p>
    <w:p w14:paraId="6986071C" w14:textId="77777777" w:rsidR="001F5E54" w:rsidRDefault="00AE04B0" w:rsidP="001F5E54">
      <w:pPr>
        <w:rPr>
          <w:rFonts w:cs="Arial"/>
        </w:rPr>
      </w:pPr>
      <w:r>
        <w:rPr>
          <w:rFonts w:cs="Arial"/>
        </w:rPr>
        <w:t>- Reason text: "Error - System Failed to Respond"</w:t>
      </w:r>
    </w:p>
    <w:p w14:paraId="55CBB0C9" w14:textId="77777777" w:rsidR="001861FF" w:rsidRDefault="001861FF" w:rsidP="001F5E54">
      <w:pPr>
        <w:rPr>
          <w:rFonts w:cs="Arial"/>
        </w:rPr>
      </w:pPr>
    </w:p>
    <w:p w14:paraId="0249F347" w14:textId="77777777" w:rsidR="008F2F56" w:rsidRDefault="008F2F56" w:rsidP="008F2F56">
      <w:pPr>
        <w:rPr>
          <w:rFonts w:cs="Arial"/>
        </w:rPr>
      </w:pPr>
      <w:r w:rsidRPr="008F2F56">
        <w:rPr>
          <w:rFonts w:cs="Arial"/>
          <w:b/>
        </w:rPr>
        <w:t>Rationale</w:t>
      </w:r>
      <w:r>
        <w:rPr>
          <w:rFonts w:cs="Arial"/>
        </w:rPr>
        <w:t xml:space="preserve">: </w:t>
      </w:r>
      <w:proofErr w:type="spellStart"/>
      <w:r w:rsidRPr="008F2F56">
        <w:rPr>
          <w:rFonts w:cs="Arial"/>
        </w:rPr>
        <w:t>MyKey</w:t>
      </w:r>
      <w:proofErr w:type="spellEnd"/>
      <w:r w:rsidRPr="008F2F56">
        <w:rPr>
          <w:rFonts w:cs="Arial"/>
        </w:rPr>
        <w:t xml:space="preserve"> Creation exit path for if there is a system error after initiating the create flow</w:t>
      </w:r>
    </w:p>
    <w:p w14:paraId="6A069F9D" w14:textId="77777777" w:rsidR="00170477" w:rsidRPr="008F2F56" w:rsidRDefault="00170477" w:rsidP="008F2F56">
      <w:pPr>
        <w:rPr>
          <w:rFonts w:cs="Arial"/>
        </w:rPr>
      </w:pPr>
    </w:p>
    <w:p w14:paraId="1B264C6A" w14:textId="77777777" w:rsidR="00196141" w:rsidRDefault="00196141" w:rsidP="00393C96">
      <w:r>
        <w:rPr>
          <w:b/>
          <w:bCs/>
        </w:rPr>
        <w:t xml:space="preserve">Acceptance Criteria: </w:t>
      </w:r>
    </w:p>
    <w:p w14:paraId="274E4B16" w14:textId="77777777" w:rsidR="00D74D83" w:rsidRDefault="00841C2C">
      <w:r>
        <w:t xml:space="preserve">Initiating the </w:t>
      </w:r>
      <w:proofErr w:type="spellStart"/>
      <w:r>
        <w:t>MyKey</w:t>
      </w:r>
      <w:proofErr w:type="spellEnd"/>
      <w:r>
        <w:t xml:space="preserve"> Creation process, and inhibiting a response back from the Body Control System will result in cancelling the </w:t>
      </w:r>
      <w:proofErr w:type="spellStart"/>
      <w:r>
        <w:t>MyKey</w:t>
      </w:r>
      <w:proofErr w:type="spellEnd"/>
      <w:r>
        <w:t xml:space="preserve"> Creation flow and displaying a pop-up indicating a system after Creation Time timer has expired</w:t>
      </w:r>
    </w:p>
    <w:p w14:paraId="01A356E6" w14:textId="77777777" w:rsidR="001861FF" w:rsidRPr="00196141" w:rsidRDefault="001861FF" w:rsidP="00393C96"/>
    <w:p w14:paraId="7249691A" w14:textId="77777777" w:rsidR="001F5E54" w:rsidRPr="0017445F" w:rsidRDefault="006E25A5" w:rsidP="001F5E54">
      <w:pPr>
        <w:pStyle w:val="RERequirement"/>
        <w:shd w:val="clear" w:color="auto" w:fill="F2F2F2" w:themeFill="background1" w:themeFillShade="F2"/>
      </w:pPr>
      <w:bookmarkStart w:id="148" w:name="_d044f4ec26c6be1a7f07ac7c2c85c82a"/>
      <w:r>
        <w:t>REQ-NFC-ES-194</w:t>
      </w:r>
      <w:bookmarkEnd w:id="148"/>
      <w:r w:rsidR="00AE04B0">
        <w:t xml:space="preserve"> NFC </w:t>
      </w:r>
      <w:proofErr w:type="spellStart"/>
      <w:r w:rsidR="00AE04B0">
        <w:t>MyKey</w:t>
      </w:r>
      <w:proofErr w:type="spellEnd"/>
      <w:r w:rsidR="00AE04B0">
        <w:t xml:space="preserve"> Creation Already a </w:t>
      </w:r>
      <w:proofErr w:type="spellStart"/>
      <w:r w:rsidR="00AE04B0">
        <w:t>MyKey</w:t>
      </w:r>
      <w:proofErr w:type="spellEnd"/>
      <w:r w:rsidR="00AE04B0">
        <w:t xml:space="preserve"> error</w:t>
      </w:r>
    </w:p>
    <w:p w14:paraId="05520974" w14:textId="77777777" w:rsidR="001F5E54" w:rsidRDefault="00AE04B0" w:rsidP="001F5E54">
      <w:pPr>
        <w:rPr>
          <w:rFonts w:cs="Arial"/>
        </w:rPr>
      </w:pPr>
      <w:r>
        <w:rPr>
          <w:rFonts w:cs="Arial"/>
        </w:rPr>
        <w:t xml:space="preserve">If after Starting the </w:t>
      </w:r>
      <w:proofErr w:type="spellStart"/>
      <w:r>
        <w:rPr>
          <w:rFonts w:cs="Arial"/>
        </w:rPr>
        <w:t>MyKey</w:t>
      </w:r>
      <w:proofErr w:type="spellEnd"/>
      <w:r>
        <w:rPr>
          <w:rFonts w:cs="Arial"/>
        </w:rPr>
        <w:t xml:space="preserve"> Creation process and having received "NFC </w:t>
      </w:r>
      <w:proofErr w:type="spellStart"/>
      <w:r>
        <w:rPr>
          <w:rFonts w:cs="Arial"/>
        </w:rPr>
        <w:t>MyKey</w:t>
      </w:r>
      <w:proofErr w:type="spellEnd"/>
      <w:r>
        <w:rPr>
          <w:rFonts w:cs="Arial"/>
        </w:rPr>
        <w:t xml:space="preserve"> - Ready for New </w:t>
      </w:r>
      <w:proofErr w:type="spellStart"/>
      <w:r>
        <w:rPr>
          <w:rFonts w:cs="Arial"/>
        </w:rPr>
        <w:t>MyKey</w:t>
      </w:r>
      <w:proofErr w:type="spellEnd"/>
      <w:r>
        <w:rPr>
          <w:rFonts w:cs="Arial"/>
        </w:rPr>
        <w:t xml:space="preserve">" signal == "True", the Display System receives an "NFC </w:t>
      </w:r>
      <w:proofErr w:type="spellStart"/>
      <w:r>
        <w:rPr>
          <w:rFonts w:cs="Arial"/>
        </w:rPr>
        <w:t>MyKey</w:t>
      </w:r>
      <w:proofErr w:type="spellEnd"/>
      <w:r>
        <w:rPr>
          <w:rFonts w:cs="Arial"/>
        </w:rPr>
        <w:t xml:space="preserve"> - Creation Status" Message with "</w:t>
      </w:r>
      <w:proofErr w:type="spellStart"/>
      <w:r>
        <w:rPr>
          <w:rFonts w:cs="Arial"/>
        </w:rPr>
        <w:t>Mykey</w:t>
      </w:r>
      <w:proofErr w:type="spellEnd"/>
      <w:r>
        <w:rPr>
          <w:rFonts w:cs="Arial"/>
        </w:rPr>
        <w:t xml:space="preserve"> Creation Result" signal == "Unsuccessful - already a </w:t>
      </w:r>
      <w:proofErr w:type="spellStart"/>
      <w:r>
        <w:rPr>
          <w:rFonts w:cs="Arial"/>
        </w:rPr>
        <w:t>MyKey</w:t>
      </w:r>
      <w:proofErr w:type="spellEnd"/>
      <w:r>
        <w:rPr>
          <w:rFonts w:cs="Arial"/>
        </w:rPr>
        <w:t xml:space="preserve">" it shall exit the “Create an NFC </w:t>
      </w:r>
      <w:proofErr w:type="spellStart"/>
      <w:r>
        <w:rPr>
          <w:rFonts w:cs="Arial"/>
        </w:rPr>
        <w:t>MyKey</w:t>
      </w:r>
      <w:proofErr w:type="spellEnd"/>
      <w:r>
        <w:rPr>
          <w:rFonts w:cs="Arial"/>
        </w:rPr>
        <w:t xml:space="preserve">” flow and display an NFC Feature related center-stack pop-up which includes: </w:t>
      </w:r>
    </w:p>
    <w:p w14:paraId="374161A9" w14:textId="77777777" w:rsidR="001F5E54" w:rsidRDefault="00AE04B0" w:rsidP="001F5E54">
      <w:pPr>
        <w:rPr>
          <w:rFonts w:cs="Arial"/>
        </w:rPr>
      </w:pPr>
      <w:r>
        <w:rPr>
          <w:rFonts w:cs="Arial"/>
        </w:rPr>
        <w:t xml:space="preserve">- Reason text: "Error - Already a </w:t>
      </w:r>
      <w:proofErr w:type="spellStart"/>
      <w:r>
        <w:rPr>
          <w:rFonts w:cs="Arial"/>
        </w:rPr>
        <w:t>MyKey</w:t>
      </w:r>
      <w:proofErr w:type="spellEnd"/>
      <w:r>
        <w:rPr>
          <w:rFonts w:cs="Arial"/>
        </w:rPr>
        <w:t>"</w:t>
      </w:r>
    </w:p>
    <w:p w14:paraId="624C64E9" w14:textId="77777777" w:rsidR="001861FF" w:rsidRDefault="001861FF" w:rsidP="001F5E54">
      <w:pPr>
        <w:rPr>
          <w:rFonts w:cs="Arial"/>
        </w:rPr>
      </w:pPr>
    </w:p>
    <w:p w14:paraId="27C83AA7" w14:textId="77777777" w:rsidR="008F2F56" w:rsidRDefault="008F2F56" w:rsidP="008F2F56">
      <w:pPr>
        <w:rPr>
          <w:rFonts w:cs="Arial"/>
        </w:rPr>
      </w:pPr>
      <w:r w:rsidRPr="008F2F56">
        <w:rPr>
          <w:rFonts w:cs="Arial"/>
          <w:b/>
        </w:rPr>
        <w:t>Rationale</w:t>
      </w:r>
      <w:r>
        <w:rPr>
          <w:rFonts w:cs="Arial"/>
        </w:rPr>
        <w:t xml:space="preserve">: </w:t>
      </w:r>
      <w:proofErr w:type="spellStart"/>
      <w:r w:rsidRPr="008F2F56">
        <w:rPr>
          <w:rFonts w:cs="Arial"/>
        </w:rPr>
        <w:t>MyKey</w:t>
      </w:r>
      <w:proofErr w:type="spellEnd"/>
      <w:r w:rsidRPr="008F2F56">
        <w:rPr>
          <w:rFonts w:cs="Arial"/>
        </w:rPr>
        <w:t xml:space="preserve"> Creation should exit if the user scans an existing NFC </w:t>
      </w:r>
      <w:proofErr w:type="spellStart"/>
      <w:r w:rsidRPr="008F2F56">
        <w:rPr>
          <w:rFonts w:cs="Arial"/>
        </w:rPr>
        <w:t>MyKey</w:t>
      </w:r>
      <w:proofErr w:type="spellEnd"/>
      <w:r w:rsidRPr="008F2F56">
        <w:rPr>
          <w:rFonts w:cs="Arial"/>
        </w:rPr>
        <w:t xml:space="preserve"> during the creation flow</w:t>
      </w:r>
    </w:p>
    <w:p w14:paraId="477EE3BF" w14:textId="77777777" w:rsidR="00170477" w:rsidRPr="008F2F56" w:rsidRDefault="00170477" w:rsidP="008F2F56">
      <w:pPr>
        <w:rPr>
          <w:rFonts w:cs="Arial"/>
        </w:rPr>
      </w:pPr>
    </w:p>
    <w:p w14:paraId="69F3F060" w14:textId="77777777" w:rsidR="00196141" w:rsidRDefault="00196141" w:rsidP="00393C96">
      <w:r>
        <w:rPr>
          <w:b/>
          <w:bCs/>
        </w:rPr>
        <w:t xml:space="preserve">Acceptance Criteria: </w:t>
      </w:r>
    </w:p>
    <w:p w14:paraId="4E59727C" w14:textId="77777777" w:rsidR="00D74D83" w:rsidRDefault="00841C2C">
      <w:r>
        <w:lastRenderedPageBreak/>
        <w:t xml:space="preserve">Scanning an NFC Device that is already a </w:t>
      </w:r>
      <w:proofErr w:type="spellStart"/>
      <w:r>
        <w:t>MyKey</w:t>
      </w:r>
      <w:proofErr w:type="spellEnd"/>
      <w:r>
        <w:t xml:space="preserve"> during the </w:t>
      </w:r>
      <w:proofErr w:type="spellStart"/>
      <w:r>
        <w:t>MyKey</w:t>
      </w:r>
      <w:proofErr w:type="spellEnd"/>
      <w:r>
        <w:t xml:space="preserve"> creation process will terminate the process and display a pop-up indicating key is already a </w:t>
      </w:r>
      <w:proofErr w:type="spellStart"/>
      <w:r>
        <w:t>MyKey</w:t>
      </w:r>
      <w:proofErr w:type="spellEnd"/>
    </w:p>
    <w:p w14:paraId="5889D031" w14:textId="77777777" w:rsidR="001861FF" w:rsidRPr="00196141" w:rsidRDefault="001861FF" w:rsidP="00393C96"/>
    <w:p w14:paraId="3A04DD24" w14:textId="77777777" w:rsidR="001F5E54" w:rsidRPr="0017445F" w:rsidRDefault="006E25A5" w:rsidP="001F5E54">
      <w:pPr>
        <w:pStyle w:val="RERequirement"/>
        <w:shd w:val="clear" w:color="auto" w:fill="F2F2F2" w:themeFill="background1" w:themeFillShade="F2"/>
      </w:pPr>
      <w:bookmarkStart w:id="149" w:name="_504f18f67a8b863b082d15fe72f7a42d"/>
      <w:r>
        <w:t>REQ-NFC-ES-195</w:t>
      </w:r>
      <w:bookmarkEnd w:id="149"/>
      <w:r w:rsidR="00AE04B0">
        <w:t xml:space="preserve"> NFC </w:t>
      </w:r>
      <w:proofErr w:type="spellStart"/>
      <w:r w:rsidR="00AE04B0">
        <w:t>MyKey</w:t>
      </w:r>
      <w:proofErr w:type="spellEnd"/>
      <w:r w:rsidR="00AE04B0">
        <w:t xml:space="preserve"> Creation Device not paired error</w:t>
      </w:r>
    </w:p>
    <w:p w14:paraId="67A472C9" w14:textId="77777777" w:rsidR="001F5E54" w:rsidRDefault="00AE04B0" w:rsidP="001F5E54">
      <w:pPr>
        <w:rPr>
          <w:rFonts w:cs="Arial"/>
        </w:rPr>
      </w:pPr>
      <w:r>
        <w:rPr>
          <w:rFonts w:cs="Arial"/>
        </w:rPr>
        <w:t xml:space="preserve">If after Starting the </w:t>
      </w:r>
      <w:proofErr w:type="spellStart"/>
      <w:r>
        <w:rPr>
          <w:rFonts w:cs="Arial"/>
        </w:rPr>
        <w:t>MyKey</w:t>
      </w:r>
      <w:proofErr w:type="spellEnd"/>
      <w:r>
        <w:rPr>
          <w:rFonts w:cs="Arial"/>
        </w:rPr>
        <w:t xml:space="preserve"> Creation process and having received "NFC </w:t>
      </w:r>
      <w:proofErr w:type="spellStart"/>
      <w:r>
        <w:rPr>
          <w:rFonts w:cs="Arial"/>
        </w:rPr>
        <w:t>MyKey</w:t>
      </w:r>
      <w:proofErr w:type="spellEnd"/>
      <w:r>
        <w:rPr>
          <w:rFonts w:cs="Arial"/>
        </w:rPr>
        <w:t xml:space="preserve"> - Ready for New </w:t>
      </w:r>
      <w:proofErr w:type="spellStart"/>
      <w:r>
        <w:rPr>
          <w:rFonts w:cs="Arial"/>
        </w:rPr>
        <w:t>MyKey</w:t>
      </w:r>
      <w:proofErr w:type="spellEnd"/>
      <w:r>
        <w:rPr>
          <w:rFonts w:cs="Arial"/>
        </w:rPr>
        <w:t xml:space="preserve">" signal == "True", the Display System receives an "NFC </w:t>
      </w:r>
      <w:proofErr w:type="spellStart"/>
      <w:r>
        <w:rPr>
          <w:rFonts w:cs="Arial"/>
        </w:rPr>
        <w:t>MyKey</w:t>
      </w:r>
      <w:proofErr w:type="spellEnd"/>
      <w:r>
        <w:rPr>
          <w:rFonts w:cs="Arial"/>
        </w:rPr>
        <w:t xml:space="preserve"> - Creation Status" Message with "</w:t>
      </w:r>
      <w:proofErr w:type="spellStart"/>
      <w:r>
        <w:rPr>
          <w:rFonts w:cs="Arial"/>
        </w:rPr>
        <w:t>Mykey</w:t>
      </w:r>
      <w:proofErr w:type="spellEnd"/>
      <w:r>
        <w:rPr>
          <w:rFonts w:cs="Arial"/>
        </w:rPr>
        <w:t xml:space="preserve"> Creation Result" signal == "Unsuccessful - Not a paired device" it shall exit the “Create an NFC </w:t>
      </w:r>
      <w:proofErr w:type="spellStart"/>
      <w:r>
        <w:rPr>
          <w:rFonts w:cs="Arial"/>
        </w:rPr>
        <w:t>MyKey</w:t>
      </w:r>
      <w:proofErr w:type="spellEnd"/>
      <w:r>
        <w:rPr>
          <w:rFonts w:cs="Arial"/>
        </w:rPr>
        <w:t xml:space="preserve">” flow and display an NFC Feature related center-stack pop-up which includes: </w:t>
      </w:r>
    </w:p>
    <w:p w14:paraId="2AD47884" w14:textId="77777777" w:rsidR="001F5E54" w:rsidRDefault="00AE04B0" w:rsidP="001F5E54">
      <w:pPr>
        <w:rPr>
          <w:rFonts w:cs="Arial"/>
        </w:rPr>
      </w:pPr>
      <w:r>
        <w:rPr>
          <w:rFonts w:cs="Arial"/>
        </w:rPr>
        <w:t>- Reason text: "Error - Device not paired to vehicle"</w:t>
      </w:r>
    </w:p>
    <w:p w14:paraId="34201E38" w14:textId="77777777" w:rsidR="001861FF" w:rsidRDefault="001861FF" w:rsidP="001F5E54">
      <w:pPr>
        <w:rPr>
          <w:rFonts w:cs="Arial"/>
        </w:rPr>
      </w:pPr>
    </w:p>
    <w:p w14:paraId="4F342202" w14:textId="77777777" w:rsidR="008F2F56" w:rsidRDefault="008F2F56" w:rsidP="008F2F56">
      <w:pPr>
        <w:rPr>
          <w:rFonts w:cs="Arial"/>
        </w:rPr>
      </w:pPr>
      <w:r w:rsidRPr="008F2F56">
        <w:rPr>
          <w:rFonts w:cs="Arial"/>
          <w:b/>
        </w:rPr>
        <w:t>Rationale</w:t>
      </w:r>
      <w:r>
        <w:rPr>
          <w:rFonts w:cs="Arial"/>
        </w:rPr>
        <w:t xml:space="preserve">: </w:t>
      </w:r>
      <w:proofErr w:type="spellStart"/>
      <w:r w:rsidRPr="008F2F56">
        <w:rPr>
          <w:rFonts w:cs="Arial"/>
        </w:rPr>
        <w:t>MyKey</w:t>
      </w:r>
      <w:proofErr w:type="spellEnd"/>
      <w:r w:rsidRPr="008F2F56">
        <w:rPr>
          <w:rFonts w:cs="Arial"/>
        </w:rPr>
        <w:t xml:space="preserve"> Creation should exit if the user scans a device that wasn't previously paired to the vehicle</w:t>
      </w:r>
    </w:p>
    <w:p w14:paraId="1E099480" w14:textId="77777777" w:rsidR="00170477" w:rsidRPr="008F2F56" w:rsidRDefault="00170477" w:rsidP="008F2F56">
      <w:pPr>
        <w:rPr>
          <w:rFonts w:cs="Arial"/>
        </w:rPr>
      </w:pPr>
    </w:p>
    <w:p w14:paraId="7092A9F2" w14:textId="77777777" w:rsidR="00196141" w:rsidRDefault="00196141" w:rsidP="00393C96">
      <w:r>
        <w:rPr>
          <w:b/>
          <w:bCs/>
        </w:rPr>
        <w:t xml:space="preserve">Acceptance Criteria: </w:t>
      </w:r>
    </w:p>
    <w:p w14:paraId="458E92A3" w14:textId="77777777" w:rsidR="00D74D83" w:rsidRDefault="00841C2C">
      <w:r>
        <w:t xml:space="preserve">Scanning/selecting an unpaired NFC Device during the </w:t>
      </w:r>
      <w:proofErr w:type="spellStart"/>
      <w:r>
        <w:t>MyKey</w:t>
      </w:r>
      <w:proofErr w:type="spellEnd"/>
      <w:r>
        <w:t xml:space="preserve"> flow shall cause the flow to exit and the HMI to display a pop-up stating "Device not paired to vehicle"</w:t>
      </w:r>
    </w:p>
    <w:p w14:paraId="099C5C72" w14:textId="77777777" w:rsidR="001861FF" w:rsidRPr="00196141" w:rsidRDefault="001861FF" w:rsidP="00393C96"/>
    <w:p w14:paraId="4E93441A" w14:textId="77777777" w:rsidR="001F5E54" w:rsidRPr="0017445F" w:rsidRDefault="006E25A5" w:rsidP="001F5E54">
      <w:pPr>
        <w:pStyle w:val="RERequirement"/>
        <w:shd w:val="clear" w:color="auto" w:fill="F2F2F2" w:themeFill="background1" w:themeFillShade="F2"/>
      </w:pPr>
      <w:bookmarkStart w:id="150" w:name="_f05e8f56e984956a18f0abf2cd0ba0b7"/>
      <w:r>
        <w:t>REQ-NFC-ES-196</w:t>
      </w:r>
      <w:bookmarkEnd w:id="150"/>
      <w:r w:rsidR="00AE04B0">
        <w:t xml:space="preserve"> NFC </w:t>
      </w:r>
      <w:proofErr w:type="spellStart"/>
      <w:r w:rsidR="00AE04B0">
        <w:t>MyKey</w:t>
      </w:r>
      <w:proofErr w:type="spellEnd"/>
      <w:r w:rsidR="00AE04B0">
        <w:t xml:space="preserve"> Creation waiting for Tap timeout</w:t>
      </w:r>
    </w:p>
    <w:p w14:paraId="02A86640" w14:textId="77777777" w:rsidR="001F5E54" w:rsidRDefault="00AE04B0" w:rsidP="001F5E54">
      <w:pPr>
        <w:rPr>
          <w:rFonts w:cs="Arial"/>
        </w:rPr>
      </w:pPr>
      <w:r>
        <w:rPr>
          <w:rFonts w:cs="Arial"/>
        </w:rPr>
        <w:t xml:space="preserve">If after Starting the </w:t>
      </w:r>
      <w:proofErr w:type="spellStart"/>
      <w:r>
        <w:rPr>
          <w:rFonts w:cs="Arial"/>
        </w:rPr>
        <w:t>MyKey</w:t>
      </w:r>
      <w:proofErr w:type="spellEnd"/>
      <w:r>
        <w:rPr>
          <w:rFonts w:cs="Arial"/>
        </w:rPr>
        <w:t xml:space="preserve"> Creation process and having received "NFC </w:t>
      </w:r>
      <w:proofErr w:type="spellStart"/>
      <w:r>
        <w:rPr>
          <w:rFonts w:cs="Arial"/>
        </w:rPr>
        <w:t>MyKey</w:t>
      </w:r>
      <w:proofErr w:type="spellEnd"/>
      <w:r>
        <w:rPr>
          <w:rFonts w:cs="Arial"/>
        </w:rPr>
        <w:t xml:space="preserve"> - Ready for New </w:t>
      </w:r>
      <w:proofErr w:type="spellStart"/>
      <w:r>
        <w:rPr>
          <w:rFonts w:cs="Arial"/>
        </w:rPr>
        <w:t>MyKey</w:t>
      </w:r>
      <w:proofErr w:type="spellEnd"/>
      <w:r>
        <w:rPr>
          <w:rFonts w:cs="Arial"/>
        </w:rPr>
        <w:t xml:space="preserve">" signal == "True", the Display System receives an "NFC </w:t>
      </w:r>
      <w:proofErr w:type="spellStart"/>
      <w:r>
        <w:rPr>
          <w:rFonts w:cs="Arial"/>
        </w:rPr>
        <w:t>MyKey</w:t>
      </w:r>
      <w:proofErr w:type="spellEnd"/>
      <w:r>
        <w:rPr>
          <w:rFonts w:cs="Arial"/>
        </w:rPr>
        <w:t xml:space="preserve"> - Creation Status" Message with "</w:t>
      </w:r>
      <w:proofErr w:type="spellStart"/>
      <w:r>
        <w:rPr>
          <w:rFonts w:cs="Arial"/>
        </w:rPr>
        <w:t>Mykey</w:t>
      </w:r>
      <w:proofErr w:type="spellEnd"/>
      <w:r>
        <w:rPr>
          <w:rFonts w:cs="Arial"/>
        </w:rPr>
        <w:t xml:space="preserve"> Creation Result" signal == "Unsuccessful – Timeout" it shall exit the “Create an NFC </w:t>
      </w:r>
      <w:proofErr w:type="spellStart"/>
      <w:r>
        <w:rPr>
          <w:rFonts w:cs="Arial"/>
        </w:rPr>
        <w:t>MyKey</w:t>
      </w:r>
      <w:proofErr w:type="spellEnd"/>
      <w:r>
        <w:rPr>
          <w:rFonts w:cs="Arial"/>
        </w:rPr>
        <w:t xml:space="preserve">” flow and display an NFC Feature related center-stack pop-up which includes: </w:t>
      </w:r>
    </w:p>
    <w:p w14:paraId="11675FB2" w14:textId="77777777" w:rsidR="001F5E54" w:rsidRDefault="00AE04B0" w:rsidP="001F5E54">
      <w:pPr>
        <w:rPr>
          <w:rFonts w:cs="Arial"/>
        </w:rPr>
      </w:pPr>
      <w:r>
        <w:rPr>
          <w:rFonts w:cs="Arial"/>
        </w:rPr>
        <w:t>- Reason text: "Error - Timeout waiting for tap"</w:t>
      </w:r>
    </w:p>
    <w:p w14:paraId="45CEFD38" w14:textId="77777777" w:rsidR="001861FF" w:rsidRDefault="001861FF" w:rsidP="001F5E54">
      <w:pPr>
        <w:rPr>
          <w:rFonts w:cs="Arial"/>
        </w:rPr>
      </w:pPr>
    </w:p>
    <w:p w14:paraId="30D517C0" w14:textId="77777777" w:rsidR="008F2F56" w:rsidRDefault="008F2F56" w:rsidP="008F2F56">
      <w:pPr>
        <w:rPr>
          <w:rFonts w:cs="Arial"/>
        </w:rPr>
      </w:pPr>
      <w:r w:rsidRPr="008F2F56">
        <w:rPr>
          <w:rFonts w:cs="Arial"/>
          <w:b/>
        </w:rPr>
        <w:t>Rationale</w:t>
      </w:r>
      <w:r>
        <w:rPr>
          <w:rFonts w:cs="Arial"/>
        </w:rPr>
        <w:t xml:space="preserve">: </w:t>
      </w:r>
      <w:proofErr w:type="spellStart"/>
      <w:r w:rsidRPr="008F2F56">
        <w:rPr>
          <w:rFonts w:cs="Arial"/>
        </w:rPr>
        <w:t>MyKey</w:t>
      </w:r>
      <w:proofErr w:type="spellEnd"/>
      <w:r w:rsidRPr="008F2F56">
        <w:rPr>
          <w:rFonts w:cs="Arial"/>
        </w:rPr>
        <w:t xml:space="preserve"> Creation should exit if the user does not take an action within a specified timeframe after initiating the create flow</w:t>
      </w:r>
    </w:p>
    <w:p w14:paraId="79FCE262" w14:textId="77777777" w:rsidR="00170477" w:rsidRPr="008F2F56" w:rsidRDefault="00170477" w:rsidP="008F2F56">
      <w:pPr>
        <w:rPr>
          <w:rFonts w:cs="Arial"/>
        </w:rPr>
      </w:pPr>
    </w:p>
    <w:p w14:paraId="7585CE4C" w14:textId="77777777" w:rsidR="00196141" w:rsidRDefault="00196141" w:rsidP="00393C96">
      <w:r>
        <w:rPr>
          <w:b/>
          <w:bCs/>
        </w:rPr>
        <w:t xml:space="preserve">Acceptance Criteria: </w:t>
      </w:r>
    </w:p>
    <w:p w14:paraId="29482DD3" w14:textId="77777777" w:rsidR="00D74D83" w:rsidRDefault="00841C2C">
      <w:r>
        <w:t xml:space="preserve">Initiating the </w:t>
      </w:r>
      <w:proofErr w:type="spellStart"/>
      <w:r>
        <w:t>MyKey</w:t>
      </w:r>
      <w:proofErr w:type="spellEnd"/>
      <w:r>
        <w:t xml:space="preserve"> creation process and not scanning an NFC device within </w:t>
      </w:r>
      <w:proofErr w:type="spellStart"/>
      <w:r>
        <w:t>MyKey</w:t>
      </w:r>
      <w:proofErr w:type="spellEnd"/>
      <w:r>
        <w:t xml:space="preserve"> Creation Timer, it shall exit the </w:t>
      </w:r>
      <w:proofErr w:type="spellStart"/>
      <w:r>
        <w:t>MyKey</w:t>
      </w:r>
      <w:proofErr w:type="spellEnd"/>
      <w:r>
        <w:t xml:space="preserve"> create flow and display "error - timeout waiting for tap" message</w:t>
      </w:r>
    </w:p>
    <w:p w14:paraId="5112C700" w14:textId="77777777" w:rsidR="001861FF" w:rsidRPr="00196141" w:rsidRDefault="001861FF" w:rsidP="00393C96"/>
    <w:p w14:paraId="5869328D" w14:textId="77777777" w:rsidR="001F5E54" w:rsidRPr="0017445F" w:rsidRDefault="006E25A5" w:rsidP="001F5E54">
      <w:pPr>
        <w:pStyle w:val="RERequirement"/>
        <w:shd w:val="clear" w:color="auto" w:fill="F2F2F2" w:themeFill="background1" w:themeFillShade="F2"/>
      </w:pPr>
      <w:bookmarkStart w:id="151" w:name="_4120f3223514e9e03733de9838a20c36"/>
      <w:r>
        <w:t>REQ-NFC-ES-244</w:t>
      </w:r>
      <w:bookmarkEnd w:id="151"/>
      <w:r w:rsidR="00AE04B0">
        <w:t xml:space="preserve"> NFC </w:t>
      </w:r>
      <w:proofErr w:type="spellStart"/>
      <w:r w:rsidR="00AE04B0">
        <w:t>MyKey</w:t>
      </w:r>
      <w:proofErr w:type="spellEnd"/>
      <w:r w:rsidR="00AE04B0">
        <w:t xml:space="preserve"> Creation not allowed while </w:t>
      </w:r>
      <w:proofErr w:type="spellStart"/>
      <w:r w:rsidR="00AE04B0">
        <w:t>MyKey</w:t>
      </w:r>
      <w:proofErr w:type="spellEnd"/>
      <w:r w:rsidR="00AE04B0">
        <w:t xml:space="preserve"> in use</w:t>
      </w:r>
    </w:p>
    <w:p w14:paraId="56C5261C" w14:textId="77777777" w:rsidR="001F5E54" w:rsidRDefault="00AE04B0" w:rsidP="001F5E54">
      <w:pPr>
        <w:rPr>
          <w:rFonts w:cs="Arial"/>
        </w:rPr>
      </w:pPr>
      <w:r>
        <w:rPr>
          <w:rFonts w:cs="Arial"/>
        </w:rPr>
        <w:t xml:space="preserve">When a user presses the greyed out "Create NFC </w:t>
      </w:r>
      <w:proofErr w:type="spellStart"/>
      <w:r>
        <w:rPr>
          <w:rFonts w:cs="Arial"/>
        </w:rPr>
        <w:t>MyKey</w:t>
      </w:r>
      <w:proofErr w:type="spellEnd"/>
      <w:r>
        <w:rPr>
          <w:rFonts w:cs="Arial"/>
        </w:rPr>
        <w:t>" Soft button while the following conditions are true:</w:t>
      </w:r>
    </w:p>
    <w:p w14:paraId="6453E6AC" w14:textId="77777777" w:rsidR="001F5E54" w:rsidRDefault="00AE04B0" w:rsidP="001F5E54">
      <w:pPr>
        <w:rPr>
          <w:rFonts w:cs="Arial"/>
        </w:rPr>
      </w:pPr>
      <w:r>
        <w:rPr>
          <w:rFonts w:cs="Arial"/>
        </w:rPr>
        <w:t xml:space="preserve">- Current </w:t>
      </w:r>
      <w:proofErr w:type="spellStart"/>
      <w:r>
        <w:rPr>
          <w:rFonts w:cs="Arial"/>
        </w:rPr>
        <w:t>MyKey</w:t>
      </w:r>
      <w:proofErr w:type="spellEnd"/>
      <w:r>
        <w:rPr>
          <w:rFonts w:cs="Arial"/>
        </w:rPr>
        <w:t xml:space="preserve"> Level == </w:t>
      </w:r>
      <w:proofErr w:type="spellStart"/>
      <w:r>
        <w:rPr>
          <w:rFonts w:cs="Arial"/>
        </w:rPr>
        <w:t>MyKey</w:t>
      </w:r>
      <w:proofErr w:type="spellEnd"/>
    </w:p>
    <w:p w14:paraId="01C540E9" w14:textId="77777777" w:rsidR="001F5E54" w:rsidRDefault="00AE04B0" w:rsidP="001F5E54">
      <w:pPr>
        <w:rPr>
          <w:rFonts w:cs="Arial"/>
        </w:rPr>
      </w:pPr>
      <w:r>
        <w:rPr>
          <w:rFonts w:cs="Arial"/>
        </w:rPr>
        <w:t xml:space="preserve">The Display System shall not initiate the “Create an NFC </w:t>
      </w:r>
      <w:proofErr w:type="spellStart"/>
      <w:r>
        <w:rPr>
          <w:rFonts w:cs="Arial"/>
        </w:rPr>
        <w:t>MyKey</w:t>
      </w:r>
      <w:proofErr w:type="spellEnd"/>
      <w:r>
        <w:rPr>
          <w:rFonts w:cs="Arial"/>
        </w:rPr>
        <w:t xml:space="preserve">” flow and momentarily indicate that the Create NFC </w:t>
      </w:r>
      <w:proofErr w:type="spellStart"/>
      <w:r>
        <w:rPr>
          <w:rFonts w:cs="Arial"/>
        </w:rPr>
        <w:t>MyKey</w:t>
      </w:r>
      <w:proofErr w:type="spellEnd"/>
      <w:r>
        <w:rPr>
          <w:rFonts w:cs="Arial"/>
        </w:rPr>
        <w:t xml:space="preserve"> operation isn't allowed while a </w:t>
      </w:r>
      <w:proofErr w:type="spellStart"/>
      <w:r>
        <w:rPr>
          <w:rFonts w:cs="Arial"/>
        </w:rPr>
        <w:t>MyKey</w:t>
      </w:r>
      <w:proofErr w:type="spellEnd"/>
      <w:r>
        <w:rPr>
          <w:rFonts w:cs="Arial"/>
        </w:rPr>
        <w:t xml:space="preserve"> device is in use</w:t>
      </w:r>
    </w:p>
    <w:p w14:paraId="0757D7C1" w14:textId="77777777" w:rsidR="001F5E54" w:rsidRDefault="001F5E54" w:rsidP="001F5E54">
      <w:pPr>
        <w:rPr>
          <w:rFonts w:cs="Arial"/>
        </w:rPr>
      </w:pPr>
    </w:p>
    <w:p w14:paraId="4FFCC7EE" w14:textId="77777777" w:rsidR="001F5E54" w:rsidRDefault="00AE04B0" w:rsidP="001F5E54">
      <w:pPr>
        <w:rPr>
          <w:rFonts w:cs="Arial"/>
        </w:rPr>
      </w:pPr>
      <w:r>
        <w:rPr>
          <w:rFonts w:cs="Arial"/>
        </w:rPr>
        <w:t>*HMI to determine exact verbiage of momentary pop-up</w:t>
      </w:r>
    </w:p>
    <w:p w14:paraId="2F8EC481" w14:textId="77777777" w:rsidR="001861FF" w:rsidRDefault="001861FF" w:rsidP="001F5E54">
      <w:pPr>
        <w:rPr>
          <w:rFonts w:cs="Arial"/>
        </w:rPr>
      </w:pPr>
    </w:p>
    <w:p w14:paraId="13154542" w14:textId="77777777" w:rsidR="008F2F56" w:rsidRDefault="008F2F56" w:rsidP="008F2F56">
      <w:pPr>
        <w:rPr>
          <w:rFonts w:cs="Arial"/>
        </w:rPr>
      </w:pPr>
      <w:r w:rsidRPr="008F2F56">
        <w:rPr>
          <w:rFonts w:cs="Arial"/>
          <w:b/>
        </w:rPr>
        <w:t>Rationale</w:t>
      </w:r>
      <w:r>
        <w:rPr>
          <w:rFonts w:cs="Arial"/>
        </w:rPr>
        <w:t xml:space="preserve">: </w:t>
      </w:r>
      <w:proofErr w:type="spellStart"/>
      <w:r w:rsidRPr="008F2F56">
        <w:rPr>
          <w:rFonts w:cs="Arial"/>
        </w:rPr>
        <w:t>MyKey</w:t>
      </w:r>
      <w:proofErr w:type="spellEnd"/>
      <w:r w:rsidRPr="008F2F56">
        <w:rPr>
          <w:rFonts w:cs="Arial"/>
        </w:rPr>
        <w:t xml:space="preserve"> user is not allowed to create additional </w:t>
      </w:r>
      <w:proofErr w:type="spellStart"/>
      <w:r w:rsidRPr="008F2F56">
        <w:rPr>
          <w:rFonts w:cs="Arial"/>
        </w:rPr>
        <w:t>MyKey</w:t>
      </w:r>
      <w:proofErr w:type="spellEnd"/>
      <w:r w:rsidRPr="008F2F56">
        <w:rPr>
          <w:rFonts w:cs="Arial"/>
        </w:rPr>
        <w:t xml:space="preserve"> devices</w:t>
      </w:r>
    </w:p>
    <w:p w14:paraId="320EB7E4" w14:textId="77777777" w:rsidR="00170477" w:rsidRPr="008F2F56" w:rsidRDefault="00170477" w:rsidP="008F2F56">
      <w:pPr>
        <w:rPr>
          <w:rFonts w:cs="Arial"/>
        </w:rPr>
      </w:pPr>
    </w:p>
    <w:p w14:paraId="79B1612B" w14:textId="77777777" w:rsidR="00196141" w:rsidRDefault="00196141" w:rsidP="00393C96">
      <w:r>
        <w:rPr>
          <w:b/>
          <w:bCs/>
        </w:rPr>
        <w:t xml:space="preserve">Acceptance Criteria: </w:t>
      </w:r>
    </w:p>
    <w:p w14:paraId="24E9A96E" w14:textId="77777777" w:rsidR="001861FF" w:rsidRPr="00196141" w:rsidRDefault="001861FF" w:rsidP="00393C96"/>
    <w:p w14:paraId="3315AFB6" w14:textId="77777777" w:rsidR="00C06292" w:rsidRDefault="004F3039" w:rsidP="00C06292">
      <w:pPr>
        <w:pStyle w:val="Heading2"/>
      </w:pPr>
      <w:bookmarkStart w:id="152" w:name="_Toc58422038"/>
      <w:r w:rsidRPr="00574E26">
        <w:t>Personal Profiles Linking STM</w:t>
      </w:r>
      <w:bookmarkEnd w:id="152"/>
    </w:p>
    <w:p w14:paraId="6202AF48" w14:textId="77777777" w:rsidR="00C06292" w:rsidRDefault="00C06292" w:rsidP="00C06292"/>
    <w:p w14:paraId="1C0B5904" w14:textId="77777777" w:rsidR="00C06292" w:rsidRPr="00F96B40" w:rsidRDefault="00C06292" w:rsidP="00C06292">
      <w:pPr>
        <w:jc w:val="center"/>
      </w:pPr>
      <w:r>
        <w:rPr>
          <w:noProof/>
        </w:rPr>
        <w:lastRenderedPageBreak/>
        <w:drawing>
          <wp:inline distT="0" distB="0" distL="0" distR="0" wp14:anchorId="202766E1" wp14:editId="22A27698">
            <wp:extent cx="6466205" cy="5044317"/>
            <wp:effectExtent l="0" t="0" r="0" b="0"/>
            <wp:docPr id="182" name="Picture 1910488475.jpg" descr="1910488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1910488475.jpg"/>
                    <pic:cNvPicPr/>
                  </pic:nvPicPr>
                  <pic:blipFill>
                    <a:blip r:embed="rId21" cstate="print"/>
                    <a:stretch>
                      <a:fillRect/>
                    </a:stretch>
                  </pic:blipFill>
                  <pic:spPr>
                    <a:xfrm>
                      <a:off x="0" y="0"/>
                      <a:ext cx="6466205" cy="5044317"/>
                    </a:xfrm>
                    <a:prstGeom prst="rect">
                      <a:avLst/>
                    </a:prstGeom>
                  </pic:spPr>
                </pic:pic>
              </a:graphicData>
            </a:graphic>
          </wp:inline>
        </w:drawing>
      </w:r>
    </w:p>
    <w:p w14:paraId="7A62AB97" w14:textId="6D7C5342" w:rsidR="00C06292" w:rsidRPr="00041150" w:rsidRDefault="00C06292" w:rsidP="00C06292">
      <w:pPr>
        <w:pStyle w:val="Caption"/>
      </w:pPr>
      <w:bookmarkStart w:id="153" w:name="_Toc58422056"/>
      <w:r w:rsidRPr="00041150">
        <w:t xml:space="preserve">Figure </w:t>
      </w:r>
      <w:r>
        <w:rPr>
          <w:noProof/>
        </w:rPr>
        <w:fldChar w:fldCharType="begin"/>
      </w:r>
      <w:r>
        <w:rPr>
          <w:noProof/>
        </w:rPr>
        <w:instrText xml:space="preserve"> SEQ Figure \* ARABIC </w:instrText>
      </w:r>
      <w:r>
        <w:rPr>
          <w:noProof/>
        </w:rPr>
        <w:fldChar w:fldCharType="separate"/>
      </w:r>
      <w:r w:rsidR="00444F50">
        <w:rPr>
          <w:noProof/>
        </w:rPr>
        <w:t>4</w:t>
      </w:r>
      <w:r>
        <w:rPr>
          <w:noProof/>
        </w:rPr>
        <w:fldChar w:fldCharType="end"/>
      </w:r>
      <w:r w:rsidRPr="00041150">
        <w:t xml:space="preserve">: </w:t>
      </w:r>
      <w:r w:rsidRPr="00574E26">
        <w:t>Personal Profiles Linking STM</w:t>
      </w:r>
      <w:bookmarkEnd w:id="153"/>
    </w:p>
    <w:p w14:paraId="365DC873" w14:textId="77777777" w:rsidR="00716D8C" w:rsidRDefault="00716D8C" w:rsidP="00C06292"/>
    <w:p w14:paraId="46DFC2B6" w14:textId="77777777" w:rsidR="00716D8C" w:rsidRDefault="00716D8C" w:rsidP="00CB0674">
      <w:pPr>
        <w:pStyle w:val="Heading3"/>
      </w:pPr>
      <w:bookmarkStart w:id="154" w:name="_Toc58422039"/>
      <w:r w:rsidRPr="00574E26">
        <w:t>Personal Profiles Linking STM</w:t>
      </w:r>
      <w:r>
        <w:t xml:space="preserve"> states</w:t>
      </w:r>
      <w:bookmarkEnd w:id="154"/>
    </w:p>
    <w:p w14:paraId="113D9F48" w14:textId="77777777" w:rsidR="00716D8C" w:rsidRDefault="00716D8C" w:rsidP="00C06292"/>
    <w:tbl>
      <w:tblPr>
        <w:tblStyle w:val="TableGrid"/>
        <w:tblW w:w="10795" w:type="dxa"/>
        <w:tblInd w:w="0" w:type="dxa"/>
        <w:tblLayout w:type="fixed"/>
        <w:tblCellMar>
          <w:left w:w="115" w:type="dxa"/>
          <w:right w:w="115" w:type="dxa"/>
        </w:tblCellMar>
        <w:tblLook w:val="04A0" w:firstRow="1" w:lastRow="0" w:firstColumn="1" w:lastColumn="0" w:noHBand="0" w:noVBand="1"/>
      </w:tblPr>
      <w:tblGrid>
        <w:gridCol w:w="3325"/>
        <w:gridCol w:w="7470"/>
      </w:tblGrid>
      <w:tr w:rsidR="00FC5298" w14:paraId="17C1E3C9" w14:textId="77777777" w:rsidTr="00FC5298">
        <w:tc>
          <w:tcPr>
            <w:tcW w:w="3325" w:type="dxa"/>
            <w:shd w:val="clear" w:color="auto" w:fill="D9D9D9" w:themeFill="background1" w:themeFillShade="D9"/>
          </w:tcPr>
          <w:p w14:paraId="0414347F" w14:textId="77777777" w:rsidR="00FC5298" w:rsidRPr="00091A48" w:rsidRDefault="00FC5298" w:rsidP="00C20662">
            <w:pPr>
              <w:rPr>
                <w:b/>
                <w:sz w:val="18"/>
                <w:szCs w:val="18"/>
              </w:rPr>
            </w:pPr>
            <w:r w:rsidRPr="00091A48">
              <w:rPr>
                <w:b/>
                <w:sz w:val="18"/>
                <w:szCs w:val="18"/>
              </w:rPr>
              <w:t>State</w:t>
            </w:r>
          </w:p>
        </w:tc>
        <w:tc>
          <w:tcPr>
            <w:tcW w:w="7470" w:type="dxa"/>
            <w:shd w:val="clear" w:color="auto" w:fill="D9D9D9" w:themeFill="background1" w:themeFillShade="D9"/>
          </w:tcPr>
          <w:p w14:paraId="162EAD7A" w14:textId="77777777" w:rsidR="00FC5298" w:rsidRPr="00091A48" w:rsidRDefault="00FC5298" w:rsidP="00C20662">
            <w:pPr>
              <w:rPr>
                <w:b/>
                <w:sz w:val="18"/>
                <w:szCs w:val="18"/>
              </w:rPr>
            </w:pPr>
            <w:r w:rsidRPr="00091A48">
              <w:rPr>
                <w:b/>
                <w:sz w:val="18"/>
                <w:szCs w:val="18"/>
              </w:rPr>
              <w:t xml:space="preserve">Requirements Reference </w:t>
            </w:r>
            <w:r w:rsidRPr="00091A48">
              <w:rPr>
                <w:sz w:val="18"/>
                <w:szCs w:val="18"/>
              </w:rPr>
              <w:t>(optional)</w:t>
            </w:r>
          </w:p>
        </w:tc>
      </w:tr>
      <w:tr w:rsidR="00FC5298" w14:paraId="42F86C23" w14:textId="77777777" w:rsidTr="00FC5298">
        <w:tc>
          <w:tcPr>
            <w:tcW w:w="3325" w:type="dxa"/>
          </w:tcPr>
          <w:p w14:paraId="044C4DEC" w14:textId="77777777" w:rsidR="00FC5298" w:rsidRPr="00091A48" w:rsidRDefault="00FC5298" w:rsidP="00C20662">
            <w:pPr>
              <w:tabs>
                <w:tab w:val="left" w:pos="960"/>
              </w:tabs>
              <w:rPr>
                <w:sz w:val="18"/>
                <w:szCs w:val="18"/>
              </w:rPr>
            </w:pPr>
            <w:bookmarkStart w:id="155" w:name="_574326013f2243f888895a9ed011617d"/>
            <w:r w:rsidRPr="00091A48">
              <w:rPr>
                <w:sz w:val="18"/>
                <w:szCs w:val="18"/>
              </w:rPr>
              <w:t>"Device is not a key to this vehicle" screen</w:t>
            </w:r>
            <w:bookmarkEnd w:id="155"/>
          </w:p>
        </w:tc>
        <w:tc>
          <w:tcPr>
            <w:tcW w:w="7470" w:type="dxa"/>
          </w:tcPr>
          <w:p w14:paraId="7E55F72D"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4DAC692E" wp14:editId="6A4BD9E2">
                  <wp:extent cx="152400" cy="152400"/>
                  <wp:effectExtent l="0" t="0" r="0" b="0"/>
                  <wp:docPr id="18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8cbd88f9fbc4d4548a80738cc2cce71" w:history="1">
              <w:r w:rsidR="00515717">
                <w:rPr>
                  <w:rStyle w:val="Hyperlink"/>
                  <w:sz w:val="18"/>
                  <w:szCs w:val="18"/>
                </w:rPr>
                <w:t>REQ-NFC-ES-181</w:t>
              </w:r>
            </w:hyperlink>
            <w:r w:rsidRPr="00FC5298">
              <w:rPr>
                <w:sz w:val="18"/>
                <w:szCs w:val="18"/>
              </w:rPr>
              <w:t xml:space="preserve">: invalid NFC device used </w:t>
            </w:r>
          </w:p>
        </w:tc>
      </w:tr>
      <w:tr w:rsidR="00FC5298" w14:paraId="53C0AEC3" w14:textId="77777777" w:rsidTr="00FC5298">
        <w:tc>
          <w:tcPr>
            <w:tcW w:w="3325" w:type="dxa"/>
          </w:tcPr>
          <w:p w14:paraId="4F595F0B" w14:textId="77777777" w:rsidR="00FC5298" w:rsidRPr="00091A48" w:rsidRDefault="00FC5298" w:rsidP="00C20662">
            <w:pPr>
              <w:tabs>
                <w:tab w:val="left" w:pos="960"/>
              </w:tabs>
              <w:rPr>
                <w:sz w:val="18"/>
                <w:szCs w:val="18"/>
              </w:rPr>
            </w:pPr>
            <w:bookmarkStart w:id="156" w:name="_e09117f9a707e719902fe9b07ff6f25a"/>
            <w:r w:rsidRPr="00091A48">
              <w:rPr>
                <w:sz w:val="18"/>
                <w:szCs w:val="18"/>
              </w:rPr>
              <w:t>"Device successfully linked" screen</w:t>
            </w:r>
            <w:bookmarkEnd w:id="156"/>
          </w:p>
        </w:tc>
        <w:tc>
          <w:tcPr>
            <w:tcW w:w="7470" w:type="dxa"/>
          </w:tcPr>
          <w:p w14:paraId="32A00B27"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AF29A93" wp14:editId="4820F3AF">
                  <wp:extent cx="152400" cy="152400"/>
                  <wp:effectExtent l="0" t="0" r="0" b="0"/>
                  <wp:docPr id="18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61515ad606035cff2c105b3e2d02e5b8" w:history="1">
              <w:r w:rsidR="00515717">
                <w:rPr>
                  <w:rStyle w:val="Hyperlink"/>
                  <w:sz w:val="18"/>
                  <w:szCs w:val="18"/>
                </w:rPr>
                <w:t>REQ-NFC-ES-190</w:t>
              </w:r>
            </w:hyperlink>
            <w:r w:rsidRPr="00FC5298">
              <w:rPr>
                <w:sz w:val="18"/>
                <w:szCs w:val="18"/>
              </w:rPr>
              <w:t>: NFC device already linked to another Personal Profile -ON LINK current NFC to current Personal Profile option</w:t>
            </w:r>
          </w:p>
          <w:p w14:paraId="40D8AF0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3316B33" wp14:editId="09EA4937">
                  <wp:extent cx="152400" cy="152400"/>
                  <wp:effectExtent l="0" t="0" r="0" b="0"/>
                  <wp:docPr id="18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222f117bb4a5e070a5715e68e908e07" w:history="1">
              <w:r w:rsidR="00515717">
                <w:rPr>
                  <w:rStyle w:val="Hyperlink"/>
                  <w:sz w:val="18"/>
                  <w:szCs w:val="18"/>
                </w:rPr>
                <w:t>REQ-NFC-ES-220</w:t>
              </w:r>
            </w:hyperlink>
            <w:r w:rsidRPr="00FC5298">
              <w:rPr>
                <w:sz w:val="18"/>
                <w:szCs w:val="18"/>
              </w:rPr>
              <w:t>: Successful NFC Device link to current Personal Profile</w:t>
            </w:r>
          </w:p>
        </w:tc>
      </w:tr>
      <w:tr w:rsidR="00FC5298" w14:paraId="3DBEC0A5" w14:textId="77777777" w:rsidTr="00FC5298">
        <w:tc>
          <w:tcPr>
            <w:tcW w:w="3325" w:type="dxa"/>
          </w:tcPr>
          <w:p w14:paraId="21FD404A" w14:textId="77777777" w:rsidR="00FC5298" w:rsidRPr="00091A48" w:rsidRDefault="00FC5298" w:rsidP="00C20662">
            <w:pPr>
              <w:tabs>
                <w:tab w:val="left" w:pos="960"/>
              </w:tabs>
              <w:rPr>
                <w:sz w:val="18"/>
                <w:szCs w:val="18"/>
              </w:rPr>
            </w:pPr>
            <w:bookmarkStart w:id="157" w:name="_5360ae20ec333da976a66c0f323703be"/>
            <w:r w:rsidRPr="00091A48">
              <w:rPr>
                <w:sz w:val="18"/>
                <w:szCs w:val="18"/>
              </w:rPr>
              <w:t>"Profile already has NFC device" screen</w:t>
            </w:r>
            <w:bookmarkEnd w:id="157"/>
          </w:p>
        </w:tc>
        <w:tc>
          <w:tcPr>
            <w:tcW w:w="7470" w:type="dxa"/>
          </w:tcPr>
          <w:p w14:paraId="0B981B5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C07739B" wp14:editId="44EAFD17">
                  <wp:extent cx="152400" cy="152400"/>
                  <wp:effectExtent l="0" t="0" r="0" b="0"/>
                  <wp:docPr id="19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ac2ad4407b471a9e2db07bc097967e14" w:history="1">
              <w:r w:rsidR="00515717">
                <w:rPr>
                  <w:rStyle w:val="Hyperlink"/>
                  <w:sz w:val="18"/>
                  <w:szCs w:val="18"/>
                </w:rPr>
                <w:t>REQ-NFC-ES-199</w:t>
              </w:r>
            </w:hyperlink>
            <w:r w:rsidRPr="00FC5298">
              <w:rPr>
                <w:sz w:val="18"/>
                <w:szCs w:val="18"/>
              </w:rPr>
              <w:t>: Personal Profile already has NFC device Paired</w:t>
            </w:r>
          </w:p>
          <w:p w14:paraId="655EBFB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5FC37E5" wp14:editId="37F90C2E">
                  <wp:extent cx="152400" cy="152400"/>
                  <wp:effectExtent l="0" t="0" r="0" b="0"/>
                  <wp:docPr id="19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e74789896bc3a2dcaeff086852fdcfd" w:history="1">
              <w:r w:rsidR="00515717">
                <w:rPr>
                  <w:rStyle w:val="Hyperlink"/>
                  <w:sz w:val="18"/>
                  <w:szCs w:val="18"/>
                </w:rPr>
                <w:t>REQ-NFC-ES-200</w:t>
              </w:r>
            </w:hyperlink>
            <w:r w:rsidRPr="00FC5298">
              <w:rPr>
                <w:sz w:val="18"/>
                <w:szCs w:val="18"/>
              </w:rPr>
              <w:t>: NFC Feature enabled on Display system</w:t>
            </w:r>
          </w:p>
          <w:p w14:paraId="7EEE8049"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8551F32" wp14:editId="249A9CE1">
                  <wp:extent cx="152400" cy="152400"/>
                  <wp:effectExtent l="0" t="0" r="0" b="0"/>
                  <wp:docPr id="19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fe4c66a9b44cd1acd2fb5b78cda3de82" w:history="1">
              <w:r w:rsidR="00515717">
                <w:rPr>
                  <w:rStyle w:val="Hyperlink"/>
                  <w:sz w:val="18"/>
                  <w:szCs w:val="18"/>
                </w:rPr>
                <w:t>REQ-NFC-ES-202</w:t>
              </w:r>
            </w:hyperlink>
            <w:r w:rsidRPr="00FC5298">
              <w:rPr>
                <w:sz w:val="18"/>
                <w:szCs w:val="18"/>
              </w:rPr>
              <w:t xml:space="preserve">: Personal Profile already has </w:t>
            </w:r>
            <w:proofErr w:type="gramStart"/>
            <w:r w:rsidRPr="00FC5298">
              <w:rPr>
                <w:sz w:val="18"/>
                <w:szCs w:val="18"/>
              </w:rPr>
              <w:t>NFC  device</w:t>
            </w:r>
            <w:proofErr w:type="gramEnd"/>
            <w:r w:rsidRPr="00FC5298">
              <w:rPr>
                <w:sz w:val="18"/>
                <w:szCs w:val="18"/>
              </w:rPr>
              <w:t xml:space="preserve"> Paired ON LINK current NFC to current Personal Profile option</w:t>
            </w:r>
          </w:p>
          <w:p w14:paraId="1EBC6D6D"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A8123CD" wp14:editId="274754ED">
                  <wp:extent cx="152400" cy="152400"/>
                  <wp:effectExtent l="0" t="0" r="0" b="0"/>
                  <wp:docPr id="19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1d44824b786d66879cf37838411211a3" w:history="1">
              <w:r w:rsidR="00515717">
                <w:rPr>
                  <w:rStyle w:val="Hyperlink"/>
                  <w:sz w:val="18"/>
                  <w:szCs w:val="18"/>
                </w:rPr>
                <w:t>REQ-NFC-ES-203</w:t>
              </w:r>
            </w:hyperlink>
            <w:r w:rsidRPr="00FC5298">
              <w:rPr>
                <w:sz w:val="18"/>
                <w:szCs w:val="18"/>
              </w:rPr>
              <w:t xml:space="preserve">: Personal Profile already has </w:t>
            </w:r>
            <w:proofErr w:type="gramStart"/>
            <w:r w:rsidRPr="00FC5298">
              <w:rPr>
                <w:sz w:val="18"/>
                <w:szCs w:val="18"/>
              </w:rPr>
              <w:t>NFC  device</w:t>
            </w:r>
            <w:proofErr w:type="gramEnd"/>
            <w:r w:rsidRPr="00FC5298">
              <w:rPr>
                <w:sz w:val="18"/>
                <w:szCs w:val="18"/>
              </w:rPr>
              <w:t xml:space="preserve"> Paired ON LINK current NFC to different Personal Profile option</w:t>
            </w:r>
          </w:p>
        </w:tc>
      </w:tr>
      <w:tr w:rsidR="00FC5298" w14:paraId="34CE10B3" w14:textId="77777777" w:rsidTr="00FC5298">
        <w:tc>
          <w:tcPr>
            <w:tcW w:w="3325" w:type="dxa"/>
          </w:tcPr>
          <w:p w14:paraId="59F14FCF" w14:textId="77777777" w:rsidR="00FC5298" w:rsidRPr="00091A48" w:rsidRDefault="00FC5298" w:rsidP="00C20662">
            <w:pPr>
              <w:tabs>
                <w:tab w:val="left" w:pos="960"/>
              </w:tabs>
              <w:rPr>
                <w:sz w:val="18"/>
                <w:szCs w:val="18"/>
              </w:rPr>
            </w:pPr>
            <w:bookmarkStart w:id="158" w:name="_5fe1b9cfb94f1e0e80600f3ab693e5ae"/>
            <w:r w:rsidRPr="00091A48">
              <w:rPr>
                <w:sz w:val="18"/>
                <w:szCs w:val="18"/>
              </w:rPr>
              <w:t>Create Personal Profile flow steps 1-3 (or equivalent Modify a Personal Profile flow steps)</w:t>
            </w:r>
            <w:bookmarkEnd w:id="158"/>
          </w:p>
        </w:tc>
        <w:tc>
          <w:tcPr>
            <w:tcW w:w="7470" w:type="dxa"/>
          </w:tcPr>
          <w:p w14:paraId="198F982F" w14:textId="77777777" w:rsidR="00D74D83" w:rsidRDefault="00D74D83"/>
        </w:tc>
      </w:tr>
      <w:tr w:rsidR="00FC5298" w14:paraId="7412EE96" w14:textId="77777777" w:rsidTr="00FC5298">
        <w:tc>
          <w:tcPr>
            <w:tcW w:w="3325" w:type="dxa"/>
          </w:tcPr>
          <w:p w14:paraId="606383C2" w14:textId="77777777" w:rsidR="00FC5298" w:rsidRPr="00091A48" w:rsidRDefault="00FC5298" w:rsidP="00C20662">
            <w:pPr>
              <w:tabs>
                <w:tab w:val="left" w:pos="960"/>
              </w:tabs>
              <w:rPr>
                <w:sz w:val="18"/>
                <w:szCs w:val="18"/>
              </w:rPr>
            </w:pPr>
            <w:bookmarkStart w:id="159" w:name="_22b6dabeb75a5a93920ecf255d167c05"/>
            <w:r w:rsidRPr="00091A48">
              <w:rPr>
                <w:sz w:val="18"/>
                <w:szCs w:val="18"/>
              </w:rPr>
              <w:t>Device is already linked with another profile</w:t>
            </w:r>
            <w:bookmarkEnd w:id="159"/>
          </w:p>
        </w:tc>
        <w:tc>
          <w:tcPr>
            <w:tcW w:w="7470" w:type="dxa"/>
          </w:tcPr>
          <w:p w14:paraId="64C2966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691DFB0" wp14:editId="553F49BD">
                  <wp:extent cx="152400" cy="152400"/>
                  <wp:effectExtent l="0" t="0" r="0" b="0"/>
                  <wp:docPr id="19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e14c9a4901d6ab98b5c34a3ebd741ccd" w:history="1">
              <w:r w:rsidR="00515717">
                <w:rPr>
                  <w:rStyle w:val="Hyperlink"/>
                  <w:sz w:val="18"/>
                  <w:szCs w:val="18"/>
                </w:rPr>
                <w:t>REQ-NFC-ES-187</w:t>
              </w:r>
            </w:hyperlink>
            <w:r w:rsidRPr="00FC5298">
              <w:rPr>
                <w:sz w:val="18"/>
                <w:szCs w:val="18"/>
              </w:rPr>
              <w:t>: NFC device already linked to another Personal Profile</w:t>
            </w:r>
          </w:p>
          <w:p w14:paraId="18118B1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77FCB997" wp14:editId="3568BF35">
                  <wp:extent cx="152400" cy="152400"/>
                  <wp:effectExtent l="0" t="0" r="0" b="0"/>
                  <wp:docPr id="20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2d08bbc308b8c3ee2c4f938350a50a78" w:history="1">
              <w:r w:rsidR="00515717">
                <w:rPr>
                  <w:rStyle w:val="Hyperlink"/>
                  <w:sz w:val="18"/>
                  <w:szCs w:val="18"/>
                </w:rPr>
                <w:t>REQ-NFC-ES-191</w:t>
              </w:r>
            </w:hyperlink>
            <w:r w:rsidRPr="00FC5298">
              <w:rPr>
                <w:sz w:val="18"/>
                <w:szCs w:val="18"/>
              </w:rPr>
              <w:t>: NFC device already linked to another Personal Profile -ON LINK current NFC to different Personal Profile option</w:t>
            </w:r>
          </w:p>
        </w:tc>
      </w:tr>
      <w:tr w:rsidR="00FC5298" w14:paraId="6DCC8801" w14:textId="77777777" w:rsidTr="00FC5298">
        <w:tc>
          <w:tcPr>
            <w:tcW w:w="3325" w:type="dxa"/>
          </w:tcPr>
          <w:p w14:paraId="1557F7E4" w14:textId="77777777" w:rsidR="00FC5298" w:rsidRPr="00091A48" w:rsidRDefault="00FC5298" w:rsidP="00C20662">
            <w:pPr>
              <w:tabs>
                <w:tab w:val="left" w:pos="960"/>
              </w:tabs>
              <w:rPr>
                <w:sz w:val="18"/>
                <w:szCs w:val="18"/>
              </w:rPr>
            </w:pPr>
            <w:bookmarkStart w:id="160" w:name="_aa909cfd073ea0cb3378ca5fc9b9a12c"/>
            <w:r w:rsidRPr="00091A48">
              <w:rPr>
                <w:sz w:val="18"/>
                <w:szCs w:val="18"/>
              </w:rPr>
              <w:lastRenderedPageBreak/>
              <w:t>Personal Profile "Link a Device" screen</w:t>
            </w:r>
            <w:bookmarkEnd w:id="160"/>
          </w:p>
        </w:tc>
        <w:tc>
          <w:tcPr>
            <w:tcW w:w="7470" w:type="dxa"/>
          </w:tcPr>
          <w:p w14:paraId="6ACDA1FE" w14:textId="77777777" w:rsidR="00D74D83" w:rsidRDefault="00D74D83"/>
        </w:tc>
      </w:tr>
      <w:tr w:rsidR="00FC5298" w14:paraId="090E23D6" w14:textId="77777777" w:rsidTr="00FC5298">
        <w:tc>
          <w:tcPr>
            <w:tcW w:w="3325" w:type="dxa"/>
          </w:tcPr>
          <w:p w14:paraId="5A8A7C95" w14:textId="77777777" w:rsidR="00FC5298" w:rsidRPr="00091A48" w:rsidRDefault="00FC5298" w:rsidP="00C20662">
            <w:pPr>
              <w:tabs>
                <w:tab w:val="left" w:pos="960"/>
              </w:tabs>
              <w:rPr>
                <w:sz w:val="18"/>
                <w:szCs w:val="18"/>
              </w:rPr>
            </w:pPr>
            <w:bookmarkStart w:id="161" w:name="_8289a54de9eda20e478211c5e2f0e3c2"/>
            <w:r w:rsidRPr="00091A48">
              <w:rPr>
                <w:sz w:val="18"/>
                <w:szCs w:val="18"/>
              </w:rPr>
              <w:t>Personal Profiles Default Screen</w:t>
            </w:r>
            <w:bookmarkEnd w:id="161"/>
          </w:p>
        </w:tc>
        <w:tc>
          <w:tcPr>
            <w:tcW w:w="7470" w:type="dxa"/>
          </w:tcPr>
          <w:p w14:paraId="0DDA4177" w14:textId="77777777" w:rsidR="00D74D83" w:rsidRDefault="00D74D83"/>
        </w:tc>
      </w:tr>
      <w:tr w:rsidR="00FC5298" w14:paraId="4EA48B11" w14:textId="77777777" w:rsidTr="00FC5298">
        <w:tc>
          <w:tcPr>
            <w:tcW w:w="3325" w:type="dxa"/>
          </w:tcPr>
          <w:p w14:paraId="7E8185A8" w14:textId="77777777" w:rsidR="00FC5298" w:rsidRPr="00091A48" w:rsidRDefault="00FC5298" w:rsidP="00C20662">
            <w:pPr>
              <w:tabs>
                <w:tab w:val="left" w:pos="960"/>
              </w:tabs>
              <w:rPr>
                <w:sz w:val="18"/>
                <w:szCs w:val="18"/>
              </w:rPr>
            </w:pPr>
            <w:bookmarkStart w:id="162" w:name="_0effd31e5306f777a5f2be5f047b04ef"/>
            <w:r w:rsidRPr="00091A48">
              <w:rPr>
                <w:sz w:val="18"/>
                <w:szCs w:val="18"/>
              </w:rPr>
              <w:t>Remainder of Create Personal Profile flow (or Modify a Personal Profile flow)</w:t>
            </w:r>
            <w:bookmarkEnd w:id="162"/>
          </w:p>
        </w:tc>
        <w:tc>
          <w:tcPr>
            <w:tcW w:w="7470" w:type="dxa"/>
          </w:tcPr>
          <w:p w14:paraId="49F171B8" w14:textId="77777777" w:rsidR="00D74D83" w:rsidRDefault="00D74D83"/>
        </w:tc>
      </w:tr>
    </w:tbl>
    <w:p w14:paraId="1977E23F" w14:textId="3FFCF471" w:rsidR="00C06292" w:rsidRPr="00041150" w:rsidRDefault="00C06292" w:rsidP="00C06292">
      <w:pPr>
        <w:pStyle w:val="Caption"/>
      </w:pPr>
      <w:bookmarkStart w:id="163" w:name="_Toc58422061"/>
      <w:r w:rsidRPr="00041150">
        <w:t xml:space="preserve">Table </w:t>
      </w:r>
      <w:r>
        <w:rPr>
          <w:noProof/>
        </w:rPr>
        <w:fldChar w:fldCharType="begin"/>
      </w:r>
      <w:r>
        <w:rPr>
          <w:noProof/>
        </w:rPr>
        <w:instrText xml:space="preserve"> SEQ Table \* ARABIC </w:instrText>
      </w:r>
      <w:r>
        <w:rPr>
          <w:noProof/>
        </w:rPr>
        <w:fldChar w:fldCharType="separate"/>
      </w:r>
      <w:r w:rsidR="00444F50">
        <w:rPr>
          <w:noProof/>
        </w:rPr>
        <w:t>4</w:t>
      </w:r>
      <w:r>
        <w:rPr>
          <w:noProof/>
        </w:rPr>
        <w:fldChar w:fldCharType="end"/>
      </w:r>
      <w:r w:rsidRPr="00041150">
        <w:t>: Operation Modes and States</w:t>
      </w:r>
      <w:r>
        <w:t xml:space="preserve"> on </w:t>
      </w:r>
      <w:r w:rsidRPr="00574E26">
        <w:t>Personal Profiles Linking STM</w:t>
      </w:r>
      <w:bookmarkEnd w:id="163"/>
    </w:p>
    <w:p w14:paraId="272F40E9" w14:textId="77777777" w:rsidR="00C06292" w:rsidRDefault="00C06292" w:rsidP="00C06292">
      <w:pPr>
        <w:pStyle w:val="Caption"/>
      </w:pPr>
    </w:p>
    <w:p w14:paraId="5ADA030F" w14:textId="77777777" w:rsidR="00D84FEA" w:rsidRDefault="00D84FEA" w:rsidP="00CB0674">
      <w:pPr>
        <w:pStyle w:val="Heading3"/>
      </w:pPr>
      <w:bookmarkStart w:id="164" w:name="_Toc58422040"/>
      <w:r w:rsidRPr="00574E26">
        <w:t>Personal Profiles Linking STM</w:t>
      </w:r>
      <w:r>
        <w:t xml:space="preserve"> requirements</w:t>
      </w:r>
      <w:bookmarkEnd w:id="164"/>
    </w:p>
    <w:p w14:paraId="78B43D2C" w14:textId="77777777" w:rsidR="001F5E54" w:rsidRPr="0017445F" w:rsidRDefault="006E25A5" w:rsidP="001F5E54">
      <w:pPr>
        <w:pStyle w:val="RERequirement"/>
        <w:shd w:val="clear" w:color="auto" w:fill="F2F2F2" w:themeFill="background1" w:themeFillShade="F2"/>
      </w:pPr>
      <w:bookmarkStart w:id="165" w:name="_a8cbd88f9fbc4d4548a80738cc2cce71"/>
      <w:r>
        <w:t>REQ-NFC-ES-181</w:t>
      </w:r>
      <w:bookmarkEnd w:id="165"/>
      <w:r w:rsidR="00AE04B0">
        <w:t xml:space="preserve"> invalid NFC device used </w:t>
      </w:r>
    </w:p>
    <w:p w14:paraId="359BC250" w14:textId="77777777" w:rsidR="001F5E54" w:rsidRDefault="00AE04B0" w:rsidP="001F5E54">
      <w:pPr>
        <w:rPr>
          <w:rFonts w:cs="Arial"/>
        </w:rPr>
      </w:pPr>
      <w:r>
        <w:rPr>
          <w:rFonts w:cs="Arial"/>
        </w:rPr>
        <w:t>If after the user has initiated the "Link a device" flow within the Personal Profiles menu, the display system receives an "NFC Tap" message with "Paired" status == False, the Display system shall skip the Profile to NFC Device pairing process and display an NFC Feature related center-stack pop-up which includes:</w:t>
      </w:r>
    </w:p>
    <w:p w14:paraId="337A3E52" w14:textId="77777777" w:rsidR="001F5E54" w:rsidRDefault="001F5E54" w:rsidP="001F5E54">
      <w:pPr>
        <w:rPr>
          <w:rFonts w:cs="Arial"/>
        </w:rPr>
      </w:pPr>
    </w:p>
    <w:p w14:paraId="73B59FA9" w14:textId="77777777" w:rsidR="001F5E54" w:rsidRDefault="00AE04B0" w:rsidP="001F5E54">
      <w:pPr>
        <w:rPr>
          <w:rFonts w:cs="Arial"/>
        </w:rPr>
      </w:pPr>
      <w:r>
        <w:rPr>
          <w:rFonts w:cs="Arial"/>
        </w:rPr>
        <w:t>- Reason text: "Device is not a key to this vehicle"</w:t>
      </w:r>
    </w:p>
    <w:p w14:paraId="19BB085D" w14:textId="77777777" w:rsidR="001861FF" w:rsidRDefault="001861FF" w:rsidP="001F5E54">
      <w:pPr>
        <w:rPr>
          <w:rFonts w:cs="Arial"/>
        </w:rPr>
      </w:pPr>
    </w:p>
    <w:p w14:paraId="373C95E7"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an invalid NFC device was used to link to a Personal Profile</w:t>
      </w:r>
    </w:p>
    <w:p w14:paraId="2A4F88A6" w14:textId="77777777" w:rsidR="00170477" w:rsidRPr="008F2F56" w:rsidRDefault="00170477" w:rsidP="008F2F56">
      <w:pPr>
        <w:rPr>
          <w:rFonts w:cs="Arial"/>
        </w:rPr>
      </w:pPr>
    </w:p>
    <w:p w14:paraId="483A17F4" w14:textId="77777777" w:rsidR="00196141" w:rsidRDefault="00196141" w:rsidP="00393C96">
      <w:r>
        <w:rPr>
          <w:b/>
          <w:bCs/>
        </w:rPr>
        <w:t xml:space="preserve">Acceptance Criteria: </w:t>
      </w:r>
    </w:p>
    <w:p w14:paraId="77B5C8B3" w14:textId="77777777" w:rsidR="00D74D83" w:rsidRDefault="00841C2C">
      <w:r>
        <w:t>HMI exits profile pairing flow and displays dismiss-able pop-up indicating "Device is not a key to this vehicle"</w:t>
      </w:r>
    </w:p>
    <w:p w14:paraId="13E16BCC" w14:textId="77777777" w:rsidR="001861FF" w:rsidRPr="00196141" w:rsidRDefault="001861FF" w:rsidP="00393C96"/>
    <w:p w14:paraId="49F132D2" w14:textId="77777777" w:rsidR="001F5E54" w:rsidRPr="0017445F" w:rsidRDefault="006E25A5" w:rsidP="001F5E54">
      <w:pPr>
        <w:pStyle w:val="RERequirement"/>
        <w:shd w:val="clear" w:color="auto" w:fill="F2F2F2" w:themeFill="background1" w:themeFillShade="F2"/>
      </w:pPr>
      <w:bookmarkStart w:id="166" w:name="_e14c9a4901d6ab98b5c34a3ebd741ccd"/>
      <w:r>
        <w:t>REQ-NFC-ES-187</w:t>
      </w:r>
      <w:bookmarkEnd w:id="166"/>
      <w:r w:rsidR="00AE04B0">
        <w:t xml:space="preserve"> NFC device already linked to another Personal Profile</w:t>
      </w:r>
    </w:p>
    <w:p w14:paraId="45378798" w14:textId="77777777" w:rsidR="001F5E54" w:rsidRDefault="00AE04B0" w:rsidP="001F5E54">
      <w:pPr>
        <w:rPr>
          <w:rFonts w:cs="Arial"/>
        </w:rPr>
      </w:pPr>
      <w:r>
        <w:rPr>
          <w:rFonts w:cs="Arial"/>
        </w:rPr>
        <w:t>If after the user has initiated the "Link a device" flow within the Personal Profiles menu, the display system receives an "NFC Tap" message with "Paired" status == True, and "FESN" value that is already paired to a profile the Display system shall display an NFC Feature related center-stack pop-up which includes:</w:t>
      </w:r>
    </w:p>
    <w:p w14:paraId="7E599BDF" w14:textId="77777777" w:rsidR="001F5E54" w:rsidRDefault="001F5E54" w:rsidP="001F5E54">
      <w:pPr>
        <w:rPr>
          <w:rFonts w:cs="Arial"/>
        </w:rPr>
      </w:pPr>
    </w:p>
    <w:p w14:paraId="4EBDA90E" w14:textId="77777777" w:rsidR="001F5E54" w:rsidRDefault="00AE04B0" w:rsidP="001F5E54">
      <w:pPr>
        <w:rPr>
          <w:rFonts w:cs="Arial"/>
        </w:rPr>
      </w:pPr>
      <w:r>
        <w:rPr>
          <w:rFonts w:cs="Arial"/>
        </w:rPr>
        <w:t>- Reason text: "Device is paired to another profile"</w:t>
      </w:r>
    </w:p>
    <w:p w14:paraId="5D0B5F6B" w14:textId="77777777" w:rsidR="001F5E54" w:rsidRDefault="00AE04B0" w:rsidP="001F5E54">
      <w:pPr>
        <w:rPr>
          <w:rFonts w:cs="Arial"/>
        </w:rPr>
      </w:pPr>
      <w:r>
        <w:rPr>
          <w:rFonts w:cs="Arial"/>
        </w:rPr>
        <w:t>- Option to overwrite previous pairing</w:t>
      </w:r>
    </w:p>
    <w:p w14:paraId="185863D7" w14:textId="77777777" w:rsidR="001F5E54" w:rsidRDefault="00AE04B0" w:rsidP="001F5E54">
      <w:pPr>
        <w:rPr>
          <w:rFonts w:cs="Arial"/>
        </w:rPr>
      </w:pPr>
      <w:r>
        <w:rPr>
          <w:rFonts w:cs="Arial"/>
        </w:rPr>
        <w:t>- Option to skip pairing</w:t>
      </w:r>
    </w:p>
    <w:p w14:paraId="11FAEC06" w14:textId="77777777" w:rsidR="001861FF" w:rsidRDefault="001861FF" w:rsidP="001F5E54">
      <w:pPr>
        <w:rPr>
          <w:rFonts w:cs="Arial"/>
        </w:rPr>
      </w:pPr>
    </w:p>
    <w:p w14:paraId="623D6F81"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 USER that another Personal Profile already has the current NFC device linked to it.</w:t>
      </w:r>
    </w:p>
    <w:p w14:paraId="69EB9315" w14:textId="77777777" w:rsidR="00170477" w:rsidRPr="008F2F56" w:rsidRDefault="00170477" w:rsidP="008F2F56">
      <w:pPr>
        <w:rPr>
          <w:rFonts w:cs="Arial"/>
        </w:rPr>
      </w:pPr>
    </w:p>
    <w:p w14:paraId="0D768A10" w14:textId="77777777" w:rsidR="00196141" w:rsidRDefault="00196141" w:rsidP="00393C96">
      <w:r>
        <w:rPr>
          <w:b/>
          <w:bCs/>
        </w:rPr>
        <w:t xml:space="preserve">Acceptance Criteria: </w:t>
      </w:r>
    </w:p>
    <w:p w14:paraId="179B3DD7" w14:textId="77777777" w:rsidR="00D74D83" w:rsidRDefault="00841C2C">
      <w:r>
        <w:t>If during the profile pairing flow, an NFC Device that is already paired to a different profile is scanned/selected for pairing, the in-vehicle HMI shall inform the customer and then let them chose to either cancel the flow or overwrite the pairing</w:t>
      </w:r>
    </w:p>
    <w:p w14:paraId="39A01329" w14:textId="77777777" w:rsidR="001861FF" w:rsidRPr="00196141" w:rsidRDefault="001861FF" w:rsidP="00393C96"/>
    <w:p w14:paraId="4D0BCC42" w14:textId="77777777" w:rsidR="001F5E54" w:rsidRPr="0017445F" w:rsidRDefault="006E25A5" w:rsidP="001F5E54">
      <w:pPr>
        <w:pStyle w:val="RERequirement"/>
        <w:shd w:val="clear" w:color="auto" w:fill="F2F2F2" w:themeFill="background1" w:themeFillShade="F2"/>
      </w:pPr>
      <w:bookmarkStart w:id="167" w:name="_61515ad606035cff2c105b3e2d02e5b8"/>
      <w:r>
        <w:t>REQ-NFC-ES-190</w:t>
      </w:r>
      <w:bookmarkEnd w:id="167"/>
      <w:r w:rsidR="00AE04B0">
        <w:t xml:space="preserve"> NFC device already linked to another Personal Profile -ON LINK current NFC to current Personal Profile option</w:t>
      </w:r>
    </w:p>
    <w:p w14:paraId="58A7DAF0" w14:textId="77777777" w:rsidR="001F5E54" w:rsidRDefault="00AE04B0" w:rsidP="001F5E54">
      <w:pPr>
        <w:rPr>
          <w:rFonts w:cs="Arial"/>
        </w:rPr>
      </w:pPr>
      <w:r>
        <w:rPr>
          <w:rFonts w:cs="Arial"/>
        </w:rPr>
        <w:t xml:space="preserve">When if the user selects to "overwrite previous pairing" while in the "Link a device" flow within the Personal Profiles Menu, the Display System shall </w:t>
      </w:r>
      <w:proofErr w:type="spellStart"/>
      <w:r>
        <w:rPr>
          <w:rFonts w:cs="Arial"/>
        </w:rPr>
        <w:t>associte</w:t>
      </w:r>
      <w:proofErr w:type="spellEnd"/>
      <w:r>
        <w:rPr>
          <w:rFonts w:cs="Arial"/>
        </w:rPr>
        <w:t xml:space="preserve"> the selected profile with the "NFC Tap" message "FESN" value and display an NFC Feature related center-stack pop-up which includes: </w:t>
      </w:r>
    </w:p>
    <w:p w14:paraId="3A8716A9" w14:textId="77777777" w:rsidR="001F5E54" w:rsidRDefault="00AE04B0" w:rsidP="001F5E54">
      <w:pPr>
        <w:rPr>
          <w:rFonts w:cs="Arial"/>
        </w:rPr>
      </w:pPr>
      <w:r>
        <w:rPr>
          <w:rFonts w:cs="Arial"/>
        </w:rPr>
        <w:t>- Reason text: "Device successfully paired to profile"</w:t>
      </w:r>
    </w:p>
    <w:p w14:paraId="6B7D1354" w14:textId="77777777" w:rsidR="001861FF" w:rsidRDefault="001861FF" w:rsidP="001F5E54">
      <w:pPr>
        <w:rPr>
          <w:rFonts w:cs="Arial"/>
        </w:rPr>
      </w:pPr>
    </w:p>
    <w:p w14:paraId="385B77B9"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current NFC device to current profile.</w:t>
      </w:r>
    </w:p>
    <w:p w14:paraId="280CD7F0" w14:textId="77777777" w:rsidR="00170477" w:rsidRPr="008F2F56" w:rsidRDefault="00170477" w:rsidP="008F2F56">
      <w:pPr>
        <w:rPr>
          <w:rFonts w:cs="Arial"/>
        </w:rPr>
      </w:pPr>
    </w:p>
    <w:p w14:paraId="0FC4E2F7" w14:textId="77777777" w:rsidR="00196141" w:rsidRDefault="00196141" w:rsidP="00393C96">
      <w:r>
        <w:rPr>
          <w:b/>
          <w:bCs/>
        </w:rPr>
        <w:t xml:space="preserve">Acceptance Criteria: </w:t>
      </w:r>
    </w:p>
    <w:p w14:paraId="0F43C9DE" w14:textId="77777777" w:rsidR="00D74D83" w:rsidRDefault="00841C2C">
      <w:r>
        <w:t xml:space="preserve">HMI exits profile pairing flow and displays dismiss-able pop-up indicating "Device successfully paired to </w:t>
      </w:r>
      <w:proofErr w:type="spellStart"/>
      <w:r>
        <w:t>profile"Target</w:t>
      </w:r>
      <w:proofErr w:type="spellEnd"/>
      <w:r>
        <w:t xml:space="preserve"> profile updated to indicate new device pairing</w:t>
      </w:r>
    </w:p>
    <w:p w14:paraId="36A3FC9A" w14:textId="77777777" w:rsidR="001861FF" w:rsidRPr="00196141" w:rsidRDefault="001861FF" w:rsidP="00393C96"/>
    <w:p w14:paraId="4C1E6734" w14:textId="77777777" w:rsidR="001F5E54" w:rsidRPr="0017445F" w:rsidRDefault="006E25A5" w:rsidP="001F5E54">
      <w:pPr>
        <w:pStyle w:val="RERequirement"/>
        <w:shd w:val="clear" w:color="auto" w:fill="F2F2F2" w:themeFill="background1" w:themeFillShade="F2"/>
      </w:pPr>
      <w:bookmarkStart w:id="168" w:name="_2d08bbc308b8c3ee2c4f938350a50a78"/>
      <w:r>
        <w:t>REQ-NFC-ES-191</w:t>
      </w:r>
      <w:bookmarkEnd w:id="168"/>
      <w:r w:rsidR="00AE04B0">
        <w:t xml:space="preserve"> NFC device already linked to another Personal Profile -ON LINK current NFC to different Personal Profile option</w:t>
      </w:r>
    </w:p>
    <w:p w14:paraId="456A05C4" w14:textId="77777777" w:rsidR="001F5E54" w:rsidRDefault="00AE04B0" w:rsidP="001F5E54">
      <w:pPr>
        <w:rPr>
          <w:rFonts w:cs="Arial"/>
        </w:rPr>
      </w:pPr>
      <w:r>
        <w:rPr>
          <w:rFonts w:cs="Arial"/>
        </w:rPr>
        <w:lastRenderedPageBreak/>
        <w:t>When the option "Link a different NFC device to current Personal Profile" is selected in the "Device is already linked with another profile" screen, the Display System shall transition back to "Personal Profile "Link a Device" screen.</w:t>
      </w:r>
    </w:p>
    <w:p w14:paraId="0F6BFBCF" w14:textId="77777777" w:rsidR="001F5E54" w:rsidRDefault="00AE04B0" w:rsidP="001F5E54">
      <w:pPr>
        <w:rPr>
          <w:rFonts w:cs="Arial"/>
        </w:rPr>
      </w:pPr>
      <w:r>
        <w:rPr>
          <w:rFonts w:cs="Arial"/>
        </w:rPr>
        <w:t xml:space="preserve">Note: the "Personal Profile "Link a Device" </w:t>
      </w:r>
      <w:proofErr w:type="gramStart"/>
      <w:r>
        <w:rPr>
          <w:rFonts w:cs="Arial"/>
        </w:rPr>
        <w:t>screen  wording</w:t>
      </w:r>
      <w:proofErr w:type="gramEnd"/>
      <w:r>
        <w:rPr>
          <w:rFonts w:cs="Arial"/>
        </w:rPr>
        <w:t xml:space="preserve"> or instructions may differ slightly from original screen, prioritizing requirements detailed in REQ. NFC Personal Profile Pairing process consistency</w:t>
      </w:r>
    </w:p>
    <w:p w14:paraId="3CA7F23E" w14:textId="77777777" w:rsidR="001861FF" w:rsidRDefault="001861FF" w:rsidP="001F5E54">
      <w:pPr>
        <w:rPr>
          <w:rFonts w:cs="Arial"/>
        </w:rPr>
      </w:pPr>
    </w:p>
    <w:p w14:paraId="1204F74A"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a different NFC device to current profile.</w:t>
      </w:r>
    </w:p>
    <w:p w14:paraId="638F7F4A" w14:textId="77777777" w:rsidR="00170477" w:rsidRPr="008F2F56" w:rsidRDefault="00170477" w:rsidP="008F2F56">
      <w:pPr>
        <w:rPr>
          <w:rFonts w:cs="Arial"/>
        </w:rPr>
      </w:pPr>
    </w:p>
    <w:p w14:paraId="13131692" w14:textId="77777777" w:rsidR="00196141" w:rsidRDefault="00196141" w:rsidP="00393C96">
      <w:r>
        <w:rPr>
          <w:b/>
          <w:bCs/>
        </w:rPr>
        <w:t xml:space="preserve">Acceptance Criteria: </w:t>
      </w:r>
    </w:p>
    <w:p w14:paraId="5E55ACF7" w14:textId="77777777" w:rsidR="00D74D83" w:rsidRDefault="00841C2C">
      <w:r>
        <w:t>Selecting to pair an NFC Device to a different profile shall enable the "Link a device" screen</w:t>
      </w:r>
    </w:p>
    <w:p w14:paraId="17D955FA" w14:textId="77777777" w:rsidR="001861FF" w:rsidRPr="00196141" w:rsidRDefault="001861FF" w:rsidP="00393C96"/>
    <w:p w14:paraId="07C40DEC" w14:textId="77777777" w:rsidR="001F5E54" w:rsidRPr="0017445F" w:rsidRDefault="006E25A5" w:rsidP="001F5E54">
      <w:pPr>
        <w:pStyle w:val="RERequirement"/>
        <w:shd w:val="clear" w:color="auto" w:fill="F2F2F2" w:themeFill="background1" w:themeFillShade="F2"/>
      </w:pPr>
      <w:bookmarkStart w:id="169" w:name="_ac2ad4407b471a9e2db07bc097967e14"/>
      <w:r>
        <w:t>REQ-NFC-ES-199</w:t>
      </w:r>
      <w:bookmarkEnd w:id="169"/>
      <w:r w:rsidR="00AE04B0">
        <w:t xml:space="preserve"> Personal Profile already has NFC device Paired</w:t>
      </w:r>
    </w:p>
    <w:p w14:paraId="0756CFC2" w14:textId="77777777" w:rsidR="001F5E54" w:rsidRDefault="00AE04B0" w:rsidP="001F5E54">
      <w:pPr>
        <w:rPr>
          <w:rFonts w:cs="Arial"/>
        </w:rPr>
      </w:pPr>
      <w:r>
        <w:rPr>
          <w:rFonts w:cs="Arial"/>
        </w:rPr>
        <w:t>If the user has initiated the "Link a device" flow within the Personal Profiles menu for a Profile that already has an NFC Device associated to it, the Display system shall display an NFC Feature related center-stack pop-up which includes:</w:t>
      </w:r>
    </w:p>
    <w:p w14:paraId="286D01B8" w14:textId="77777777" w:rsidR="001F5E54" w:rsidRDefault="001F5E54" w:rsidP="001F5E54">
      <w:pPr>
        <w:rPr>
          <w:rFonts w:cs="Arial"/>
        </w:rPr>
      </w:pPr>
    </w:p>
    <w:p w14:paraId="78E7CB2E" w14:textId="77777777" w:rsidR="001F5E54" w:rsidRDefault="00AE04B0" w:rsidP="001F5E54">
      <w:pPr>
        <w:rPr>
          <w:rFonts w:cs="Arial"/>
        </w:rPr>
      </w:pPr>
      <w:r>
        <w:rPr>
          <w:rFonts w:cs="Arial"/>
        </w:rPr>
        <w:t>- Reason text: "Profile already associated to NFC Device"</w:t>
      </w:r>
    </w:p>
    <w:p w14:paraId="6F6A8DA8" w14:textId="77777777" w:rsidR="001F5E54" w:rsidRDefault="00AE04B0" w:rsidP="001F5E54">
      <w:pPr>
        <w:rPr>
          <w:rFonts w:cs="Arial"/>
        </w:rPr>
      </w:pPr>
      <w:r>
        <w:rPr>
          <w:rFonts w:cs="Arial"/>
        </w:rPr>
        <w:t>- Option to overwrite previous pairing</w:t>
      </w:r>
    </w:p>
    <w:p w14:paraId="65C9603D" w14:textId="77777777" w:rsidR="001F5E54" w:rsidRDefault="00AE04B0" w:rsidP="001F5E54">
      <w:pPr>
        <w:rPr>
          <w:rFonts w:cs="Arial"/>
        </w:rPr>
      </w:pPr>
      <w:r>
        <w:rPr>
          <w:rFonts w:cs="Arial"/>
        </w:rPr>
        <w:t>- Option to skip pairing</w:t>
      </w:r>
    </w:p>
    <w:p w14:paraId="797DE7E3" w14:textId="77777777" w:rsidR="001861FF" w:rsidRDefault="001861FF" w:rsidP="001F5E54">
      <w:pPr>
        <w:rPr>
          <w:rFonts w:cs="Arial"/>
        </w:rPr>
      </w:pPr>
    </w:p>
    <w:p w14:paraId="6E35E699"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inform USER that this Personal Profile already has </w:t>
      </w:r>
      <w:proofErr w:type="gramStart"/>
      <w:r w:rsidRPr="008F2F56">
        <w:rPr>
          <w:rFonts w:cs="Arial"/>
        </w:rPr>
        <w:t>a</w:t>
      </w:r>
      <w:proofErr w:type="gramEnd"/>
      <w:r w:rsidRPr="008F2F56">
        <w:rPr>
          <w:rFonts w:cs="Arial"/>
        </w:rPr>
        <w:t xml:space="preserve"> NFC device linked to it.</w:t>
      </w:r>
    </w:p>
    <w:p w14:paraId="24DC7498" w14:textId="77777777" w:rsidR="00170477" w:rsidRPr="008F2F56" w:rsidRDefault="00170477" w:rsidP="008F2F56">
      <w:pPr>
        <w:rPr>
          <w:rFonts w:cs="Arial"/>
        </w:rPr>
      </w:pPr>
    </w:p>
    <w:p w14:paraId="3871AC2F" w14:textId="77777777" w:rsidR="00196141" w:rsidRDefault="00196141" w:rsidP="00393C96">
      <w:r>
        <w:rPr>
          <w:b/>
          <w:bCs/>
        </w:rPr>
        <w:t xml:space="preserve">Acceptance Criteria: </w:t>
      </w:r>
    </w:p>
    <w:p w14:paraId="7BE74D0E" w14:textId="77777777" w:rsidR="00D74D83" w:rsidRDefault="00841C2C">
      <w:r>
        <w:t xml:space="preserve">HMI displays </w:t>
      </w:r>
      <w:proofErr w:type="spellStart"/>
      <w:r>
        <w:t>dismissable</w:t>
      </w:r>
      <w:proofErr w:type="spellEnd"/>
      <w:r>
        <w:t xml:space="preserve"> pop-up indication "Profile already associated to NFC Device" with following </w:t>
      </w:r>
      <w:proofErr w:type="gramStart"/>
      <w:r>
        <w:t>options:-</w:t>
      </w:r>
      <w:proofErr w:type="gramEnd"/>
      <w:r>
        <w:t xml:space="preserve"> Option to overwrite previous pairing - Option to skip pairing</w:t>
      </w:r>
    </w:p>
    <w:p w14:paraId="738404F3" w14:textId="77777777" w:rsidR="001861FF" w:rsidRPr="00196141" w:rsidRDefault="001861FF" w:rsidP="00393C96"/>
    <w:p w14:paraId="2ABEC9A7" w14:textId="77777777" w:rsidR="001F5E54" w:rsidRPr="0017445F" w:rsidRDefault="006E25A5" w:rsidP="001F5E54">
      <w:pPr>
        <w:pStyle w:val="RERequirement"/>
        <w:shd w:val="clear" w:color="auto" w:fill="F2F2F2" w:themeFill="background1" w:themeFillShade="F2"/>
      </w:pPr>
      <w:bookmarkStart w:id="170" w:name="_be74789896bc3a2dcaeff086852fdcfd"/>
      <w:r>
        <w:t>REQ-NFC-ES-200</w:t>
      </w:r>
      <w:bookmarkEnd w:id="170"/>
      <w:r w:rsidR="00AE04B0">
        <w:t xml:space="preserve"> NFC Feature enabled on Display system</w:t>
      </w:r>
    </w:p>
    <w:p w14:paraId="744ACA61" w14:textId="77777777" w:rsidR="001F5E54" w:rsidRDefault="00AE04B0" w:rsidP="001F5E54">
      <w:pPr>
        <w:rPr>
          <w:rFonts w:cs="Arial"/>
        </w:rPr>
      </w:pPr>
      <w:r>
        <w:rPr>
          <w:rFonts w:cs="Arial"/>
        </w:rPr>
        <w:t xml:space="preserve">The Display System shall support </w:t>
      </w:r>
      <w:proofErr w:type="gramStart"/>
      <w:r>
        <w:rPr>
          <w:rFonts w:cs="Arial"/>
        </w:rPr>
        <w:t>all of</w:t>
      </w:r>
      <w:proofErr w:type="gramEnd"/>
      <w:r>
        <w:rPr>
          <w:rFonts w:cs="Arial"/>
        </w:rPr>
        <w:t xml:space="preserve"> the NFC Feature specific functionality while the "NFC Enabled" configuration parameter of the Display System is set to "Enabled" </w:t>
      </w:r>
    </w:p>
    <w:p w14:paraId="7442ECB6" w14:textId="77777777" w:rsidR="001861FF" w:rsidRDefault="001861FF" w:rsidP="001F5E54">
      <w:pPr>
        <w:rPr>
          <w:rFonts w:cs="Arial"/>
        </w:rPr>
      </w:pPr>
    </w:p>
    <w:p w14:paraId="467FFD86" w14:textId="77777777" w:rsidR="00196141" w:rsidRDefault="00196141" w:rsidP="00393C96">
      <w:r>
        <w:rPr>
          <w:b/>
          <w:bCs/>
        </w:rPr>
        <w:t xml:space="preserve">Acceptance Criteria: </w:t>
      </w:r>
    </w:p>
    <w:p w14:paraId="372DDDD0" w14:textId="77777777" w:rsidR="00D74D83" w:rsidRDefault="00841C2C">
      <w:r>
        <w:t xml:space="preserve">NFC related Key Management Menu, </w:t>
      </w:r>
      <w:proofErr w:type="spellStart"/>
      <w:r>
        <w:t>MyKey</w:t>
      </w:r>
      <w:proofErr w:type="spellEnd"/>
      <w:r>
        <w:t xml:space="preserve"> selections, Profile Device Selections, and </w:t>
      </w:r>
      <w:proofErr w:type="spellStart"/>
      <w:r>
        <w:t>Centerstack</w:t>
      </w:r>
      <w:proofErr w:type="spellEnd"/>
      <w:r>
        <w:t xml:space="preserve"> Pop-ups enabled when NFC Enabled is true</w:t>
      </w:r>
    </w:p>
    <w:p w14:paraId="75A3501F" w14:textId="77777777" w:rsidR="001861FF" w:rsidRPr="00196141" w:rsidRDefault="001861FF" w:rsidP="00393C96"/>
    <w:p w14:paraId="1545B41E" w14:textId="77777777" w:rsidR="001F5E54" w:rsidRPr="0017445F" w:rsidRDefault="006E25A5" w:rsidP="001F5E54">
      <w:pPr>
        <w:pStyle w:val="RERequirement"/>
        <w:shd w:val="clear" w:color="auto" w:fill="F2F2F2" w:themeFill="background1" w:themeFillShade="F2"/>
      </w:pPr>
      <w:bookmarkStart w:id="171" w:name="_fe4c66a9b44cd1acd2fb5b78cda3de82"/>
      <w:r>
        <w:t>REQ-NFC-ES-202</w:t>
      </w:r>
      <w:bookmarkEnd w:id="171"/>
      <w:r w:rsidR="00AE04B0">
        <w:t xml:space="preserve"> Personal Profile already has </w:t>
      </w:r>
      <w:proofErr w:type="gramStart"/>
      <w:r w:rsidR="00AE04B0">
        <w:t>NFC  device</w:t>
      </w:r>
      <w:proofErr w:type="gramEnd"/>
      <w:r w:rsidR="00AE04B0">
        <w:t xml:space="preserve"> Paired ON LINK current NFC to current Personal Profile option</w:t>
      </w:r>
    </w:p>
    <w:p w14:paraId="2E1BAA4E" w14:textId="77777777" w:rsidR="001F5E54" w:rsidRDefault="00AE04B0" w:rsidP="001F5E54">
      <w:pPr>
        <w:rPr>
          <w:rFonts w:cs="Arial"/>
        </w:rPr>
      </w:pPr>
      <w:r>
        <w:rPr>
          <w:rFonts w:cs="Arial"/>
        </w:rPr>
        <w:t>When the option "Link current NFC Device to current Personal Profile" is selected in the "Profile already has NFC device" screen, the Display System shall sequentially complete the following:</w:t>
      </w:r>
    </w:p>
    <w:p w14:paraId="76615025" w14:textId="77777777" w:rsidR="001F5E54" w:rsidRDefault="00AE04B0" w:rsidP="001F5E54">
      <w:pPr>
        <w:rPr>
          <w:rFonts w:cs="Arial"/>
        </w:rPr>
      </w:pPr>
      <w:r>
        <w:rPr>
          <w:rFonts w:cs="Arial"/>
        </w:rPr>
        <w:t>- Remove linkage of the current Personal Profile NFC device value property ESN</w:t>
      </w:r>
    </w:p>
    <w:p w14:paraId="0E4C852B" w14:textId="77777777" w:rsidR="001F5E54" w:rsidRDefault="00AE04B0" w:rsidP="001F5E54">
      <w:pPr>
        <w:rPr>
          <w:rFonts w:cs="Arial"/>
        </w:rPr>
      </w:pPr>
      <w:r>
        <w:rPr>
          <w:rFonts w:cs="Arial"/>
        </w:rPr>
        <w:t>- Link the NFC tap message value property ESN to the current selected Personal Profile.</w:t>
      </w:r>
    </w:p>
    <w:p w14:paraId="289D817D" w14:textId="77777777" w:rsidR="001F5E54" w:rsidRDefault="00AE04B0" w:rsidP="001F5E54">
      <w:pPr>
        <w:rPr>
          <w:rFonts w:cs="Arial"/>
        </w:rPr>
      </w:pPr>
      <w:r>
        <w:rPr>
          <w:rFonts w:cs="Arial"/>
        </w:rPr>
        <w:t>- transition to "Device successfully linked" screen.</w:t>
      </w:r>
    </w:p>
    <w:p w14:paraId="3D7D5B19" w14:textId="77777777" w:rsidR="001861FF" w:rsidRDefault="001861FF" w:rsidP="001F5E54">
      <w:pPr>
        <w:rPr>
          <w:rFonts w:cs="Arial"/>
        </w:rPr>
      </w:pPr>
    </w:p>
    <w:p w14:paraId="0D1C9AE3"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current NFC device to current profile.</w:t>
      </w:r>
    </w:p>
    <w:p w14:paraId="1D6EB0E9" w14:textId="77777777" w:rsidR="00170477" w:rsidRPr="008F2F56" w:rsidRDefault="00170477" w:rsidP="008F2F56">
      <w:pPr>
        <w:rPr>
          <w:rFonts w:cs="Arial"/>
        </w:rPr>
      </w:pPr>
    </w:p>
    <w:p w14:paraId="3A85A832" w14:textId="77777777" w:rsidR="00196141" w:rsidRDefault="00196141" w:rsidP="00393C96">
      <w:r>
        <w:rPr>
          <w:b/>
          <w:bCs/>
        </w:rPr>
        <w:t xml:space="preserve">Acceptance Criteria: </w:t>
      </w:r>
    </w:p>
    <w:p w14:paraId="34925FEE" w14:textId="77777777" w:rsidR="00D74D83" w:rsidRDefault="00841C2C">
      <w:r>
        <w:t xml:space="preserve">HMI exits profile pairing flow and displays dismiss-able pop-up indicating "Device successfully paired to </w:t>
      </w:r>
      <w:proofErr w:type="spellStart"/>
      <w:r>
        <w:t>profile"Target</w:t>
      </w:r>
      <w:proofErr w:type="spellEnd"/>
      <w:r>
        <w:t xml:space="preserve"> profile updated to indicate new device pairing</w:t>
      </w:r>
    </w:p>
    <w:p w14:paraId="6E76F829" w14:textId="77777777" w:rsidR="001861FF" w:rsidRPr="00196141" w:rsidRDefault="001861FF" w:rsidP="00393C96"/>
    <w:p w14:paraId="651B40C4" w14:textId="77777777" w:rsidR="001F5E54" w:rsidRPr="0017445F" w:rsidRDefault="006E25A5" w:rsidP="001F5E54">
      <w:pPr>
        <w:pStyle w:val="RERequirement"/>
        <w:shd w:val="clear" w:color="auto" w:fill="F2F2F2" w:themeFill="background1" w:themeFillShade="F2"/>
      </w:pPr>
      <w:bookmarkStart w:id="172" w:name="_1d44824b786d66879cf37838411211a3"/>
      <w:r>
        <w:t>REQ-NFC-ES-203</w:t>
      </w:r>
      <w:bookmarkEnd w:id="172"/>
      <w:r w:rsidR="00AE04B0">
        <w:t xml:space="preserve"> Personal Profile already has </w:t>
      </w:r>
      <w:proofErr w:type="gramStart"/>
      <w:r w:rsidR="00AE04B0">
        <w:t>NFC  device</w:t>
      </w:r>
      <w:proofErr w:type="gramEnd"/>
      <w:r w:rsidR="00AE04B0">
        <w:t xml:space="preserve"> Paired ON LINK current NFC to different Personal Profile option</w:t>
      </w:r>
    </w:p>
    <w:p w14:paraId="6190936A" w14:textId="77777777" w:rsidR="001F5E54" w:rsidRDefault="00AE04B0" w:rsidP="001F5E54">
      <w:pPr>
        <w:rPr>
          <w:rFonts w:cs="Arial"/>
        </w:rPr>
      </w:pPr>
      <w:r>
        <w:rPr>
          <w:rFonts w:cs="Arial"/>
        </w:rPr>
        <w:t>When the option "Link NFC Device to different Personal Profile" is selected in the "Profile already has NFC device" screen, the Display System shall transition back to "Personal Profile "Link a Device" screen.</w:t>
      </w:r>
    </w:p>
    <w:p w14:paraId="02743F26" w14:textId="77777777" w:rsidR="001F5E54" w:rsidRDefault="00AE04B0" w:rsidP="001F5E54">
      <w:pPr>
        <w:rPr>
          <w:rFonts w:cs="Arial"/>
        </w:rPr>
      </w:pPr>
      <w:r>
        <w:rPr>
          <w:rFonts w:cs="Arial"/>
        </w:rPr>
        <w:t xml:space="preserve">Note: the "Personal Profile "Link a Device" </w:t>
      </w:r>
      <w:proofErr w:type="gramStart"/>
      <w:r>
        <w:rPr>
          <w:rFonts w:cs="Arial"/>
        </w:rPr>
        <w:t>screen  wording</w:t>
      </w:r>
      <w:proofErr w:type="gramEnd"/>
      <w:r>
        <w:rPr>
          <w:rFonts w:cs="Arial"/>
        </w:rPr>
        <w:t xml:space="preserve"> or instructions may differ slightly from original screen, prioritizing requirements detailed in REQ. NFC Personal Profile Pairing process consistency</w:t>
      </w:r>
    </w:p>
    <w:p w14:paraId="40A74F06" w14:textId="77777777" w:rsidR="001861FF" w:rsidRDefault="001861FF" w:rsidP="001F5E54">
      <w:pPr>
        <w:rPr>
          <w:rFonts w:cs="Arial"/>
        </w:rPr>
      </w:pPr>
    </w:p>
    <w:p w14:paraId="6D8F7830"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a different NFC device to current profile.</w:t>
      </w:r>
    </w:p>
    <w:p w14:paraId="3402C692" w14:textId="77777777" w:rsidR="00170477" w:rsidRPr="008F2F56" w:rsidRDefault="00170477" w:rsidP="008F2F56">
      <w:pPr>
        <w:rPr>
          <w:rFonts w:cs="Arial"/>
        </w:rPr>
      </w:pPr>
    </w:p>
    <w:p w14:paraId="69888FB3" w14:textId="77777777" w:rsidR="00196141" w:rsidRDefault="00196141" w:rsidP="00393C96">
      <w:r>
        <w:rPr>
          <w:b/>
          <w:bCs/>
        </w:rPr>
        <w:t xml:space="preserve">Acceptance Criteria: </w:t>
      </w:r>
      <w:r>
        <w:t>HMI returns to profile selection screen</w:t>
      </w:r>
    </w:p>
    <w:p w14:paraId="36FDBCDD" w14:textId="77777777" w:rsidR="001861FF" w:rsidRPr="00196141" w:rsidRDefault="001861FF" w:rsidP="00393C96"/>
    <w:p w14:paraId="3F434746" w14:textId="77777777" w:rsidR="001F5E54" w:rsidRPr="0017445F" w:rsidRDefault="006E25A5" w:rsidP="001F5E54">
      <w:pPr>
        <w:pStyle w:val="RERequirement"/>
        <w:shd w:val="clear" w:color="auto" w:fill="F2F2F2" w:themeFill="background1" w:themeFillShade="F2"/>
      </w:pPr>
      <w:bookmarkStart w:id="173" w:name="_4222f117bb4a5e070a5715e68e908e07"/>
      <w:r>
        <w:t>REQ-NFC-ES-220</w:t>
      </w:r>
      <w:bookmarkEnd w:id="173"/>
      <w:r w:rsidR="00AE04B0">
        <w:t xml:space="preserve"> Successful NFC Device link to current Personal Profile</w:t>
      </w:r>
    </w:p>
    <w:p w14:paraId="13120BDE" w14:textId="77777777" w:rsidR="001F5E54" w:rsidRDefault="00AE04B0" w:rsidP="001F5E54">
      <w:pPr>
        <w:rPr>
          <w:rFonts w:cs="Arial"/>
        </w:rPr>
      </w:pPr>
      <w:r>
        <w:rPr>
          <w:rFonts w:cs="Arial"/>
        </w:rPr>
        <w:t xml:space="preserve">When </w:t>
      </w:r>
      <w:proofErr w:type="gramStart"/>
      <w:r>
        <w:rPr>
          <w:rFonts w:cs="Arial"/>
        </w:rPr>
        <w:t>the  CONDITIONS</w:t>
      </w:r>
      <w:proofErr w:type="gramEnd"/>
      <w:r>
        <w:rPr>
          <w:rFonts w:cs="Arial"/>
        </w:rPr>
        <w:t xml:space="preserve"> below are met, the Display System shall display the "Device successfully linked " screen after completing the following sequential ACTIONS:</w:t>
      </w:r>
    </w:p>
    <w:p w14:paraId="365E0968" w14:textId="77777777" w:rsidR="001F5E54" w:rsidRDefault="00AE04B0" w:rsidP="001F5E54">
      <w:pPr>
        <w:rPr>
          <w:rFonts w:cs="Arial"/>
        </w:rPr>
      </w:pPr>
      <w:r>
        <w:rPr>
          <w:rFonts w:cs="Arial"/>
        </w:rPr>
        <w:t>CONDITIONS:</w:t>
      </w:r>
    </w:p>
    <w:p w14:paraId="509BB8BE" w14:textId="77777777" w:rsidR="001F5E54" w:rsidRDefault="00AE04B0" w:rsidP="001F5E54">
      <w:pPr>
        <w:rPr>
          <w:rFonts w:cs="Arial"/>
        </w:rPr>
      </w:pPr>
      <w:r>
        <w:rPr>
          <w:rFonts w:cs="Arial"/>
        </w:rPr>
        <w:t>- current screen == "Personal Profile "Link a Device</w:t>
      </w:r>
      <w:proofErr w:type="gramStart"/>
      <w:r>
        <w:rPr>
          <w:rFonts w:cs="Arial"/>
        </w:rPr>
        <w:t>" ,</w:t>
      </w:r>
      <w:proofErr w:type="gramEnd"/>
      <w:r>
        <w:rPr>
          <w:rFonts w:cs="Arial"/>
        </w:rPr>
        <w:t xml:space="preserve"> AND</w:t>
      </w:r>
    </w:p>
    <w:p w14:paraId="010B2253" w14:textId="77777777" w:rsidR="001F5E54" w:rsidRDefault="00AE04B0" w:rsidP="001F5E54">
      <w:pPr>
        <w:rPr>
          <w:rFonts w:cs="Arial"/>
        </w:rPr>
      </w:pPr>
      <w:r>
        <w:rPr>
          <w:rFonts w:cs="Arial"/>
        </w:rPr>
        <w:t xml:space="preserve">- NFC tap message </w:t>
      </w:r>
      <w:proofErr w:type="gramStart"/>
      <w:r>
        <w:rPr>
          <w:rFonts w:cs="Arial"/>
        </w:rPr>
        <w:t>signal  "</w:t>
      </w:r>
      <w:proofErr w:type="gramEnd"/>
      <w:r>
        <w:rPr>
          <w:rFonts w:cs="Arial"/>
        </w:rPr>
        <w:t>Paired" == True, AND</w:t>
      </w:r>
    </w:p>
    <w:p w14:paraId="233080B4" w14:textId="77777777" w:rsidR="001F5E54" w:rsidRDefault="00AE04B0" w:rsidP="001F5E54">
      <w:pPr>
        <w:rPr>
          <w:rFonts w:cs="Arial"/>
        </w:rPr>
      </w:pPr>
      <w:r>
        <w:rPr>
          <w:rFonts w:cs="Arial"/>
        </w:rPr>
        <w:t>- NFC Tap Message "FESN" signal value not currently paired to any other Personal Profile AND</w:t>
      </w:r>
    </w:p>
    <w:p w14:paraId="16C635DD" w14:textId="77777777" w:rsidR="001F5E54" w:rsidRDefault="00AE04B0" w:rsidP="001F5E54">
      <w:pPr>
        <w:rPr>
          <w:rFonts w:cs="Arial"/>
        </w:rPr>
      </w:pPr>
      <w:r>
        <w:rPr>
          <w:rFonts w:cs="Arial"/>
        </w:rPr>
        <w:t>- Selected Personal Profile not already associated to an NFC device</w:t>
      </w:r>
    </w:p>
    <w:p w14:paraId="4D0D0E4D" w14:textId="77777777" w:rsidR="001F5E54" w:rsidRDefault="00AE04B0" w:rsidP="001F5E54">
      <w:pPr>
        <w:rPr>
          <w:rFonts w:cs="Arial"/>
        </w:rPr>
      </w:pPr>
      <w:r>
        <w:rPr>
          <w:rFonts w:cs="Arial"/>
        </w:rPr>
        <w:t>ACTIONS:</w:t>
      </w:r>
    </w:p>
    <w:p w14:paraId="08EA8C36" w14:textId="77777777" w:rsidR="001F5E54" w:rsidRDefault="00AE04B0" w:rsidP="001F5E54">
      <w:pPr>
        <w:rPr>
          <w:rFonts w:cs="Arial"/>
        </w:rPr>
      </w:pPr>
      <w:r>
        <w:rPr>
          <w:rFonts w:cs="Arial"/>
        </w:rPr>
        <w:t>- Link the current NFC tap message value property ESN to the current selected Personal Profile.</w:t>
      </w:r>
    </w:p>
    <w:p w14:paraId="2911A286" w14:textId="77777777" w:rsidR="001861FF" w:rsidRDefault="001861FF" w:rsidP="001F5E54">
      <w:pPr>
        <w:rPr>
          <w:rFonts w:cs="Arial"/>
        </w:rPr>
      </w:pPr>
    </w:p>
    <w:p w14:paraId="2494BD48"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current NFC device to current profile.</w:t>
      </w:r>
    </w:p>
    <w:p w14:paraId="792E3B62" w14:textId="77777777" w:rsidR="00170477" w:rsidRPr="008F2F56" w:rsidRDefault="00170477" w:rsidP="008F2F56">
      <w:pPr>
        <w:rPr>
          <w:rFonts w:cs="Arial"/>
        </w:rPr>
      </w:pPr>
    </w:p>
    <w:p w14:paraId="7DA922B2" w14:textId="77777777" w:rsidR="00196141" w:rsidRDefault="00196141" w:rsidP="00393C96">
      <w:r>
        <w:rPr>
          <w:b/>
          <w:bCs/>
        </w:rPr>
        <w:t xml:space="preserve">Acceptance Criteria: </w:t>
      </w:r>
    </w:p>
    <w:p w14:paraId="5CA50FDB" w14:textId="77777777" w:rsidR="00D74D83" w:rsidRDefault="00841C2C">
      <w:r>
        <w:t xml:space="preserve">HMI exits profile pairing flow and displays dismiss-able pop-up indicating "Device successfully paired to </w:t>
      </w:r>
      <w:proofErr w:type="spellStart"/>
      <w:r>
        <w:t>profile"Target</w:t>
      </w:r>
      <w:proofErr w:type="spellEnd"/>
      <w:r>
        <w:t xml:space="preserve"> profile updated to indicate new device pairing</w:t>
      </w:r>
    </w:p>
    <w:p w14:paraId="435E34E0" w14:textId="77777777" w:rsidR="001861FF" w:rsidRPr="00196141" w:rsidRDefault="001861FF" w:rsidP="00393C96"/>
    <w:p w14:paraId="101F59EF" w14:textId="77777777" w:rsidR="00C06292" w:rsidRDefault="004F3039" w:rsidP="00C06292">
      <w:pPr>
        <w:pStyle w:val="Heading2"/>
      </w:pPr>
      <w:bookmarkStart w:id="174" w:name="_Toc58422041"/>
      <w:r w:rsidRPr="00574E26">
        <w:t>Remove NFC Key Inner STM</w:t>
      </w:r>
      <w:bookmarkEnd w:id="174"/>
    </w:p>
    <w:p w14:paraId="1DC9D029" w14:textId="77777777" w:rsidR="00C06292" w:rsidRDefault="00C06292" w:rsidP="00C06292"/>
    <w:p w14:paraId="6243806C" w14:textId="77777777" w:rsidR="00C06292" w:rsidRPr="00F96B40" w:rsidRDefault="00C06292" w:rsidP="00C06292">
      <w:pPr>
        <w:jc w:val="center"/>
      </w:pPr>
      <w:r>
        <w:rPr>
          <w:noProof/>
        </w:rPr>
        <w:lastRenderedPageBreak/>
        <w:drawing>
          <wp:inline distT="0" distB="0" distL="0" distR="0" wp14:anchorId="0E7C16B8" wp14:editId="498048BD">
            <wp:extent cx="6466205" cy="7081644"/>
            <wp:effectExtent l="0" t="0" r="0" b="0"/>
            <wp:docPr id="202" name="Picture 333680277.jpg" descr="333680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333680277.jpg"/>
                    <pic:cNvPicPr/>
                  </pic:nvPicPr>
                  <pic:blipFill>
                    <a:blip r:embed="rId22" cstate="print"/>
                    <a:stretch>
                      <a:fillRect/>
                    </a:stretch>
                  </pic:blipFill>
                  <pic:spPr>
                    <a:xfrm>
                      <a:off x="0" y="0"/>
                      <a:ext cx="6466205" cy="7081644"/>
                    </a:xfrm>
                    <a:prstGeom prst="rect">
                      <a:avLst/>
                    </a:prstGeom>
                  </pic:spPr>
                </pic:pic>
              </a:graphicData>
            </a:graphic>
          </wp:inline>
        </w:drawing>
      </w:r>
    </w:p>
    <w:p w14:paraId="52A28CAB" w14:textId="7D04261D" w:rsidR="00C06292" w:rsidRPr="00041150" w:rsidRDefault="00C06292" w:rsidP="00C06292">
      <w:pPr>
        <w:pStyle w:val="Caption"/>
      </w:pPr>
      <w:bookmarkStart w:id="175" w:name="_Toc58422057"/>
      <w:r w:rsidRPr="00041150">
        <w:t xml:space="preserve">Figure </w:t>
      </w:r>
      <w:r>
        <w:rPr>
          <w:noProof/>
        </w:rPr>
        <w:fldChar w:fldCharType="begin"/>
      </w:r>
      <w:r>
        <w:rPr>
          <w:noProof/>
        </w:rPr>
        <w:instrText xml:space="preserve"> SEQ Figure \* ARABIC </w:instrText>
      </w:r>
      <w:r>
        <w:rPr>
          <w:noProof/>
        </w:rPr>
        <w:fldChar w:fldCharType="separate"/>
      </w:r>
      <w:r w:rsidR="00444F50">
        <w:rPr>
          <w:noProof/>
        </w:rPr>
        <w:t>5</w:t>
      </w:r>
      <w:r>
        <w:rPr>
          <w:noProof/>
        </w:rPr>
        <w:fldChar w:fldCharType="end"/>
      </w:r>
      <w:r w:rsidRPr="00041150">
        <w:t xml:space="preserve">: </w:t>
      </w:r>
      <w:r w:rsidRPr="00574E26">
        <w:t>Remove NFC Key Inner STM</w:t>
      </w:r>
      <w:bookmarkEnd w:id="175"/>
    </w:p>
    <w:p w14:paraId="40FB695E" w14:textId="77777777" w:rsidR="00716D8C" w:rsidRDefault="00716D8C" w:rsidP="00C06292"/>
    <w:p w14:paraId="08060E8C" w14:textId="77777777" w:rsidR="00716D8C" w:rsidRDefault="00716D8C" w:rsidP="00CB0674">
      <w:pPr>
        <w:pStyle w:val="Heading3"/>
      </w:pPr>
      <w:bookmarkStart w:id="176" w:name="_Toc58422042"/>
      <w:r w:rsidRPr="00574E26">
        <w:t>Remove NFC Key Inner STM</w:t>
      </w:r>
      <w:r>
        <w:t xml:space="preserve"> states</w:t>
      </w:r>
      <w:bookmarkEnd w:id="176"/>
    </w:p>
    <w:p w14:paraId="6B68CAB4" w14:textId="77777777" w:rsidR="00716D8C" w:rsidRDefault="00716D8C" w:rsidP="00C06292"/>
    <w:tbl>
      <w:tblPr>
        <w:tblStyle w:val="TableGrid"/>
        <w:tblW w:w="10795" w:type="dxa"/>
        <w:tblInd w:w="0" w:type="dxa"/>
        <w:tblLayout w:type="fixed"/>
        <w:tblCellMar>
          <w:left w:w="115" w:type="dxa"/>
          <w:right w:w="115" w:type="dxa"/>
        </w:tblCellMar>
        <w:tblLook w:val="04A0" w:firstRow="1" w:lastRow="0" w:firstColumn="1" w:lastColumn="0" w:noHBand="0" w:noVBand="1"/>
      </w:tblPr>
      <w:tblGrid>
        <w:gridCol w:w="3325"/>
        <w:gridCol w:w="7470"/>
      </w:tblGrid>
      <w:tr w:rsidR="00FC5298" w14:paraId="3BD7C263" w14:textId="77777777" w:rsidTr="00FC5298">
        <w:tc>
          <w:tcPr>
            <w:tcW w:w="3325" w:type="dxa"/>
            <w:shd w:val="clear" w:color="auto" w:fill="D9D9D9" w:themeFill="background1" w:themeFillShade="D9"/>
          </w:tcPr>
          <w:p w14:paraId="2E353DEC" w14:textId="77777777" w:rsidR="00FC5298" w:rsidRPr="00091A48" w:rsidRDefault="00FC5298" w:rsidP="00C20662">
            <w:pPr>
              <w:rPr>
                <w:b/>
                <w:sz w:val="18"/>
                <w:szCs w:val="18"/>
              </w:rPr>
            </w:pPr>
            <w:r w:rsidRPr="00091A48">
              <w:rPr>
                <w:b/>
                <w:sz w:val="18"/>
                <w:szCs w:val="18"/>
              </w:rPr>
              <w:t>State</w:t>
            </w:r>
          </w:p>
        </w:tc>
        <w:tc>
          <w:tcPr>
            <w:tcW w:w="7470" w:type="dxa"/>
            <w:shd w:val="clear" w:color="auto" w:fill="D9D9D9" w:themeFill="background1" w:themeFillShade="D9"/>
          </w:tcPr>
          <w:p w14:paraId="4B955B2E" w14:textId="77777777" w:rsidR="00FC5298" w:rsidRPr="00091A48" w:rsidRDefault="00FC5298" w:rsidP="00C20662">
            <w:pPr>
              <w:rPr>
                <w:b/>
                <w:sz w:val="18"/>
                <w:szCs w:val="18"/>
              </w:rPr>
            </w:pPr>
            <w:r w:rsidRPr="00091A48">
              <w:rPr>
                <w:b/>
                <w:sz w:val="18"/>
                <w:szCs w:val="18"/>
              </w:rPr>
              <w:t xml:space="preserve">Requirements Reference </w:t>
            </w:r>
            <w:r w:rsidRPr="00091A48">
              <w:rPr>
                <w:sz w:val="18"/>
                <w:szCs w:val="18"/>
              </w:rPr>
              <w:t>(optional)</w:t>
            </w:r>
          </w:p>
        </w:tc>
      </w:tr>
      <w:tr w:rsidR="00FC5298" w14:paraId="35C6B925" w14:textId="77777777" w:rsidTr="00FC5298">
        <w:tc>
          <w:tcPr>
            <w:tcW w:w="3325" w:type="dxa"/>
          </w:tcPr>
          <w:p w14:paraId="5F491F2A" w14:textId="77777777" w:rsidR="00FC5298" w:rsidRPr="00091A48" w:rsidRDefault="00FC5298" w:rsidP="00C20662">
            <w:pPr>
              <w:tabs>
                <w:tab w:val="left" w:pos="960"/>
              </w:tabs>
              <w:rPr>
                <w:sz w:val="18"/>
                <w:szCs w:val="18"/>
              </w:rPr>
            </w:pPr>
            <w:bookmarkStart w:id="177" w:name="_4df2c5b5efd0b9864943b62915e036e1"/>
            <w:r w:rsidRPr="00091A48">
              <w:rPr>
                <w:sz w:val="18"/>
                <w:szCs w:val="18"/>
              </w:rPr>
              <w:t>Error - can't delete the key you used to start the vehicle</w:t>
            </w:r>
            <w:bookmarkEnd w:id="177"/>
          </w:p>
        </w:tc>
        <w:tc>
          <w:tcPr>
            <w:tcW w:w="7470" w:type="dxa"/>
          </w:tcPr>
          <w:p w14:paraId="133D67E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97367D4" wp14:editId="3B6322CE">
                  <wp:extent cx="152400" cy="152400"/>
                  <wp:effectExtent l="0" t="0" r="0" b="0"/>
                  <wp:docPr id="20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6d35e99dc7257d83cd569cccf2bb3886" w:history="1">
              <w:r w:rsidR="00515717">
                <w:rPr>
                  <w:rStyle w:val="Hyperlink"/>
                  <w:sz w:val="18"/>
                  <w:szCs w:val="18"/>
                </w:rPr>
                <w:t>REQ-NFC-ES-243</w:t>
              </w:r>
            </w:hyperlink>
            <w:r w:rsidRPr="00FC5298">
              <w:rPr>
                <w:sz w:val="18"/>
                <w:szCs w:val="18"/>
              </w:rPr>
              <w:t>: Error Screen: Selecting "Delete Key" Button for key used to start the vehicle</w:t>
            </w:r>
          </w:p>
        </w:tc>
      </w:tr>
      <w:tr w:rsidR="00FC5298" w14:paraId="5E15D400" w14:textId="77777777" w:rsidTr="00FC5298">
        <w:tc>
          <w:tcPr>
            <w:tcW w:w="3325" w:type="dxa"/>
          </w:tcPr>
          <w:p w14:paraId="23B97FD5" w14:textId="77777777" w:rsidR="00FC5298" w:rsidRPr="00091A48" w:rsidRDefault="00FC5298" w:rsidP="00C20662">
            <w:pPr>
              <w:tabs>
                <w:tab w:val="left" w:pos="960"/>
              </w:tabs>
              <w:rPr>
                <w:sz w:val="18"/>
                <w:szCs w:val="18"/>
              </w:rPr>
            </w:pPr>
            <w:bookmarkStart w:id="178" w:name="_780caca2d1580932c1c7cd9d45b214b0"/>
            <w:r w:rsidRPr="00091A48">
              <w:rPr>
                <w:sz w:val="18"/>
                <w:szCs w:val="18"/>
              </w:rPr>
              <w:t>Error - key delete already pending</w:t>
            </w:r>
            <w:bookmarkEnd w:id="178"/>
          </w:p>
        </w:tc>
        <w:tc>
          <w:tcPr>
            <w:tcW w:w="7470" w:type="dxa"/>
          </w:tcPr>
          <w:p w14:paraId="1E69DB7C"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53B1D2A" wp14:editId="27DAB66A">
                  <wp:extent cx="152400" cy="152400"/>
                  <wp:effectExtent l="0" t="0" r="0" b="0"/>
                  <wp:docPr id="20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3f5b1750a45223f0a290a9371af6a0d5" w:history="1">
              <w:r w:rsidR="00515717">
                <w:rPr>
                  <w:rStyle w:val="Hyperlink"/>
                  <w:sz w:val="18"/>
                  <w:szCs w:val="18"/>
                </w:rPr>
                <w:t>REQ-NFC-ES-351</w:t>
              </w:r>
            </w:hyperlink>
            <w:r w:rsidRPr="00FC5298">
              <w:rPr>
                <w:sz w:val="18"/>
                <w:szCs w:val="18"/>
              </w:rPr>
              <w:t>: Error screen: Key delete already pending</w:t>
            </w:r>
          </w:p>
        </w:tc>
      </w:tr>
      <w:tr w:rsidR="00FC5298" w14:paraId="4618A2C1" w14:textId="77777777" w:rsidTr="00FC5298">
        <w:tc>
          <w:tcPr>
            <w:tcW w:w="3325" w:type="dxa"/>
          </w:tcPr>
          <w:p w14:paraId="0672E76F" w14:textId="77777777" w:rsidR="00FC5298" w:rsidRPr="00091A48" w:rsidRDefault="00FC5298" w:rsidP="00C20662">
            <w:pPr>
              <w:tabs>
                <w:tab w:val="left" w:pos="960"/>
              </w:tabs>
              <w:rPr>
                <w:sz w:val="18"/>
                <w:szCs w:val="18"/>
              </w:rPr>
            </w:pPr>
            <w:bookmarkStart w:id="179" w:name="_9242340340924ddc01a6f9e8dff3a841"/>
            <w:r w:rsidRPr="00091A48">
              <w:rPr>
                <w:sz w:val="18"/>
                <w:szCs w:val="18"/>
              </w:rPr>
              <w:t xml:space="preserve">Error - </w:t>
            </w:r>
            <w:proofErr w:type="spellStart"/>
            <w:r w:rsidRPr="00091A48">
              <w:rPr>
                <w:sz w:val="18"/>
                <w:szCs w:val="18"/>
              </w:rPr>
              <w:t>MyKey</w:t>
            </w:r>
            <w:proofErr w:type="spellEnd"/>
            <w:r w:rsidRPr="00091A48">
              <w:rPr>
                <w:sz w:val="18"/>
                <w:szCs w:val="18"/>
              </w:rPr>
              <w:t xml:space="preserve"> can't be used to add/remove NFC keys</w:t>
            </w:r>
            <w:bookmarkEnd w:id="179"/>
          </w:p>
        </w:tc>
        <w:tc>
          <w:tcPr>
            <w:tcW w:w="7470" w:type="dxa"/>
          </w:tcPr>
          <w:p w14:paraId="0125423A"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0C94D867" wp14:editId="453E9D5E">
                  <wp:extent cx="152400" cy="152400"/>
                  <wp:effectExtent l="0" t="0" r="0" b="0"/>
                  <wp:docPr id="20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2861a1bc3b70e07b60de7db6da03d61" w:history="1">
              <w:r w:rsidR="00515717">
                <w:rPr>
                  <w:rStyle w:val="Hyperlink"/>
                  <w:sz w:val="18"/>
                  <w:szCs w:val="18"/>
                </w:rPr>
                <w:t>REQ-NFC-ES-175</w:t>
              </w:r>
            </w:hyperlink>
            <w:r w:rsidRPr="00FC5298">
              <w:rPr>
                <w:sz w:val="18"/>
                <w:szCs w:val="18"/>
              </w:rPr>
              <w:t xml:space="preserve">: Error Screen: Attempting to add or delete a key when </w:t>
            </w:r>
            <w:proofErr w:type="spellStart"/>
            <w:r w:rsidRPr="00FC5298">
              <w:rPr>
                <w:sz w:val="18"/>
                <w:szCs w:val="18"/>
              </w:rPr>
              <w:t>MyKey</w:t>
            </w:r>
            <w:proofErr w:type="spellEnd"/>
            <w:r w:rsidRPr="00FC5298">
              <w:rPr>
                <w:sz w:val="18"/>
                <w:szCs w:val="18"/>
              </w:rPr>
              <w:t xml:space="preserve"> restrictions are active</w:t>
            </w:r>
          </w:p>
          <w:p w14:paraId="0D6A67B1" w14:textId="77777777" w:rsidR="00FC5298" w:rsidRPr="00FC5298" w:rsidRDefault="00FC5298" w:rsidP="00FC5298">
            <w:pPr>
              <w:overflowPunct/>
              <w:autoSpaceDE/>
              <w:autoSpaceDN/>
              <w:adjustRightInd/>
              <w:contextualSpacing/>
              <w:textAlignment w:val="auto"/>
              <w:rPr>
                <w:sz w:val="18"/>
                <w:szCs w:val="18"/>
              </w:rPr>
            </w:pPr>
            <w:r>
              <w:rPr>
                <w:noProof/>
              </w:rPr>
              <w:lastRenderedPageBreak/>
              <w:drawing>
                <wp:inline distT="0" distB="0" distL="0" distR="0" wp14:anchorId="0E27F099" wp14:editId="2D45E211">
                  <wp:extent cx="152400" cy="152400"/>
                  <wp:effectExtent l="0" t="0" r="0" b="0"/>
                  <wp:docPr id="21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cf7c1cfd6f01cb1d417095b2f4ed0c9e" w:history="1">
              <w:r w:rsidR="00515717">
                <w:rPr>
                  <w:rStyle w:val="Hyperlink"/>
                  <w:sz w:val="18"/>
                  <w:szCs w:val="18"/>
                </w:rPr>
                <w:t>REQ-NFC-ES-234</w:t>
              </w:r>
            </w:hyperlink>
            <w:r w:rsidRPr="00FC5298">
              <w:rPr>
                <w:sz w:val="18"/>
                <w:szCs w:val="18"/>
              </w:rPr>
              <w:t xml:space="preserve">: Error Screen: Selecting "Delete Key" Button When </w:t>
            </w:r>
            <w:proofErr w:type="spellStart"/>
            <w:r w:rsidRPr="00FC5298">
              <w:rPr>
                <w:sz w:val="18"/>
                <w:szCs w:val="18"/>
              </w:rPr>
              <w:t>MyKey</w:t>
            </w:r>
            <w:proofErr w:type="spellEnd"/>
            <w:r w:rsidRPr="00FC5298">
              <w:rPr>
                <w:sz w:val="18"/>
                <w:szCs w:val="18"/>
              </w:rPr>
              <w:t xml:space="preserve"> is Active</w:t>
            </w:r>
          </w:p>
        </w:tc>
      </w:tr>
      <w:tr w:rsidR="00FC5298" w14:paraId="278D7B46" w14:textId="77777777" w:rsidTr="00FC5298">
        <w:tc>
          <w:tcPr>
            <w:tcW w:w="3325" w:type="dxa"/>
          </w:tcPr>
          <w:p w14:paraId="3A28A6F5" w14:textId="77777777" w:rsidR="00FC5298" w:rsidRPr="00091A48" w:rsidRDefault="00FC5298" w:rsidP="00C20662">
            <w:pPr>
              <w:tabs>
                <w:tab w:val="left" w:pos="960"/>
              </w:tabs>
              <w:rPr>
                <w:sz w:val="18"/>
                <w:szCs w:val="18"/>
              </w:rPr>
            </w:pPr>
            <w:bookmarkStart w:id="180" w:name="_9ad81929d2e214ca36fd375f8839ead4"/>
            <w:r w:rsidRPr="00091A48">
              <w:rPr>
                <w:sz w:val="18"/>
                <w:szCs w:val="18"/>
              </w:rPr>
              <w:lastRenderedPageBreak/>
              <w:t>Error - no network connectivity</w:t>
            </w:r>
            <w:bookmarkEnd w:id="180"/>
          </w:p>
        </w:tc>
        <w:tc>
          <w:tcPr>
            <w:tcW w:w="7470" w:type="dxa"/>
          </w:tcPr>
          <w:p w14:paraId="4499E942"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CFE80C3" wp14:editId="7A9EA9D4">
                  <wp:extent cx="152400" cy="152400"/>
                  <wp:effectExtent l="0" t="0" r="0" b="0"/>
                  <wp:docPr id="21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e4adc88a52b070e96d193dd37ca898b7" w:history="1">
              <w:r w:rsidR="00515717">
                <w:rPr>
                  <w:rStyle w:val="Hyperlink"/>
                  <w:sz w:val="18"/>
                  <w:szCs w:val="18"/>
                </w:rPr>
                <w:t>REQ-NFC-ES-168</w:t>
              </w:r>
            </w:hyperlink>
            <w:r w:rsidRPr="00FC5298">
              <w:rPr>
                <w:sz w:val="18"/>
                <w:szCs w:val="18"/>
              </w:rPr>
              <w:t>: Display System: Error screen after user confirms NFC Key Card Delete request</w:t>
            </w:r>
          </w:p>
          <w:p w14:paraId="5F96642A"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33E626EC" wp14:editId="1F6FFDC8">
                  <wp:extent cx="152400" cy="152400"/>
                  <wp:effectExtent l="0" t="0" r="0" b="0"/>
                  <wp:docPr id="21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62c3cc488fd850b001dcc587679bbe59" w:history="1">
              <w:r w:rsidR="00515717">
                <w:rPr>
                  <w:rStyle w:val="Hyperlink"/>
                  <w:sz w:val="18"/>
                  <w:szCs w:val="18"/>
                </w:rPr>
                <w:t>REQ-NFC-ES-178</w:t>
              </w:r>
            </w:hyperlink>
            <w:r w:rsidRPr="00FC5298">
              <w:rPr>
                <w:sz w:val="18"/>
                <w:szCs w:val="18"/>
              </w:rPr>
              <w:t>: Error Screen: Attempting to Add or Delete Keys When There Is No Network Connectivity</w:t>
            </w:r>
          </w:p>
        </w:tc>
      </w:tr>
      <w:tr w:rsidR="00FC5298" w14:paraId="7DCC371D" w14:textId="77777777" w:rsidTr="00FC5298">
        <w:tc>
          <w:tcPr>
            <w:tcW w:w="3325" w:type="dxa"/>
          </w:tcPr>
          <w:p w14:paraId="79BEE200" w14:textId="77777777" w:rsidR="00FC5298" w:rsidRPr="00091A48" w:rsidRDefault="00FC5298" w:rsidP="00C20662">
            <w:pPr>
              <w:tabs>
                <w:tab w:val="left" w:pos="960"/>
              </w:tabs>
              <w:rPr>
                <w:sz w:val="18"/>
                <w:szCs w:val="18"/>
              </w:rPr>
            </w:pPr>
            <w:bookmarkStart w:id="181" w:name="_5653975fff58edda689c1a21f38d849d"/>
            <w:r w:rsidRPr="00091A48">
              <w:rPr>
                <w:sz w:val="18"/>
                <w:szCs w:val="18"/>
              </w:rPr>
              <w:t>Error - other/unknown</w:t>
            </w:r>
            <w:bookmarkEnd w:id="181"/>
          </w:p>
        </w:tc>
        <w:tc>
          <w:tcPr>
            <w:tcW w:w="7470" w:type="dxa"/>
          </w:tcPr>
          <w:p w14:paraId="2AF11555"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2667B787" wp14:editId="73F86FA9">
                  <wp:extent cx="152400" cy="152400"/>
                  <wp:effectExtent l="0" t="0" r="0" b="0"/>
                  <wp:docPr id="216"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3239e0b260c81e5785736575c929bec" w:history="1">
              <w:r w:rsidR="00515717">
                <w:rPr>
                  <w:rStyle w:val="Hyperlink"/>
                  <w:sz w:val="18"/>
                  <w:szCs w:val="18"/>
                </w:rPr>
                <w:t>REQ-NFC-ES-352</w:t>
              </w:r>
            </w:hyperlink>
            <w:r w:rsidRPr="00FC5298">
              <w:rPr>
                <w:sz w:val="18"/>
                <w:szCs w:val="18"/>
              </w:rPr>
              <w:t>: Error screen: Other Error during NFC Card Delete</w:t>
            </w:r>
          </w:p>
        </w:tc>
      </w:tr>
      <w:tr w:rsidR="00FC5298" w14:paraId="38FEECBF" w14:textId="77777777" w:rsidTr="00FC5298">
        <w:tc>
          <w:tcPr>
            <w:tcW w:w="3325" w:type="dxa"/>
          </w:tcPr>
          <w:p w14:paraId="1E6B608D" w14:textId="77777777" w:rsidR="00FC5298" w:rsidRPr="00091A48" w:rsidRDefault="00FC5298" w:rsidP="00C20662">
            <w:pPr>
              <w:tabs>
                <w:tab w:val="left" w:pos="960"/>
              </w:tabs>
              <w:rPr>
                <w:sz w:val="18"/>
                <w:szCs w:val="18"/>
              </w:rPr>
            </w:pPr>
            <w:bookmarkStart w:id="182" w:name="_48595671329668192226bb9c54efe4a0"/>
            <w:r w:rsidRPr="00091A48">
              <w:rPr>
                <w:sz w:val="18"/>
                <w:szCs w:val="18"/>
              </w:rPr>
              <w:t>Remove NFC Card - Confirm Delete</w:t>
            </w:r>
            <w:bookmarkEnd w:id="182"/>
          </w:p>
        </w:tc>
        <w:tc>
          <w:tcPr>
            <w:tcW w:w="7470" w:type="dxa"/>
          </w:tcPr>
          <w:p w14:paraId="1863D55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CE09A63" wp14:editId="6F8F8255">
                  <wp:extent cx="152400" cy="152400"/>
                  <wp:effectExtent l="0" t="0" r="0" b="0"/>
                  <wp:docPr id="218"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289f99117f574e88f3f1f45e55329bd" w:history="1">
              <w:r w:rsidR="00515717">
                <w:rPr>
                  <w:rStyle w:val="Hyperlink"/>
                  <w:sz w:val="18"/>
                  <w:szCs w:val="18"/>
                </w:rPr>
                <w:t>REQ-NFC-ES-166</w:t>
              </w:r>
            </w:hyperlink>
            <w:r w:rsidRPr="00FC5298">
              <w:rPr>
                <w:sz w:val="18"/>
                <w:szCs w:val="18"/>
              </w:rPr>
              <w:t xml:space="preserve">: Display System: Confirmation Screen when NFC Key </w:t>
            </w:r>
            <w:proofErr w:type="gramStart"/>
            <w:r w:rsidRPr="00FC5298">
              <w:rPr>
                <w:sz w:val="18"/>
                <w:szCs w:val="18"/>
              </w:rPr>
              <w:t>Deletion  is</w:t>
            </w:r>
            <w:proofErr w:type="gramEnd"/>
            <w:r w:rsidRPr="00FC5298">
              <w:rPr>
                <w:sz w:val="18"/>
                <w:szCs w:val="18"/>
              </w:rPr>
              <w:t xml:space="preserve"> requested</w:t>
            </w:r>
          </w:p>
          <w:p w14:paraId="48FD5050"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6F87E3D2" wp14:editId="4B3BF3B0">
                  <wp:extent cx="152400" cy="152400"/>
                  <wp:effectExtent l="0" t="0" r="0" b="0"/>
                  <wp:docPr id="220"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bf3a6b9e14c88f7644d603ac8963fc7f" w:history="1">
              <w:r w:rsidR="00515717">
                <w:rPr>
                  <w:rStyle w:val="Hyperlink"/>
                  <w:sz w:val="18"/>
                  <w:szCs w:val="18"/>
                </w:rPr>
                <w:t>REQ-NFC-ES-353</w:t>
              </w:r>
            </w:hyperlink>
            <w:r w:rsidRPr="00FC5298">
              <w:rPr>
                <w:sz w:val="18"/>
                <w:szCs w:val="18"/>
              </w:rPr>
              <w:t>: Prompt screen: confirm NFC card pairing deletion - cancel action</w:t>
            </w:r>
          </w:p>
        </w:tc>
      </w:tr>
      <w:tr w:rsidR="00FC5298" w14:paraId="3D31A5EE" w14:textId="77777777" w:rsidTr="00FC5298">
        <w:tc>
          <w:tcPr>
            <w:tcW w:w="3325" w:type="dxa"/>
          </w:tcPr>
          <w:p w14:paraId="26CD3381" w14:textId="77777777" w:rsidR="00FC5298" w:rsidRPr="00091A48" w:rsidRDefault="00FC5298" w:rsidP="00C20662">
            <w:pPr>
              <w:tabs>
                <w:tab w:val="left" w:pos="960"/>
              </w:tabs>
              <w:rPr>
                <w:sz w:val="18"/>
                <w:szCs w:val="18"/>
              </w:rPr>
            </w:pPr>
            <w:bookmarkStart w:id="183" w:name="_636d4c3ac856b6238391e745a581c218"/>
            <w:r w:rsidRPr="00091A48">
              <w:rPr>
                <w:sz w:val="18"/>
                <w:szCs w:val="18"/>
              </w:rPr>
              <w:t>Remove NFC Card - request has been sent</w:t>
            </w:r>
            <w:bookmarkEnd w:id="183"/>
          </w:p>
        </w:tc>
        <w:tc>
          <w:tcPr>
            <w:tcW w:w="7470" w:type="dxa"/>
          </w:tcPr>
          <w:p w14:paraId="293DA6B8"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56007F47" wp14:editId="6C1FA68D">
                  <wp:extent cx="152400" cy="152400"/>
                  <wp:effectExtent l="0" t="0" r="0" b="0"/>
                  <wp:docPr id="222"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7cd59591ab363de44900b80ca99b61f2" w:history="1">
              <w:r w:rsidR="00515717">
                <w:rPr>
                  <w:rStyle w:val="Hyperlink"/>
                  <w:sz w:val="18"/>
                  <w:szCs w:val="18"/>
                </w:rPr>
                <w:t>REQ-NFC-ES-170</w:t>
              </w:r>
            </w:hyperlink>
            <w:r w:rsidRPr="00FC5298">
              <w:rPr>
                <w:sz w:val="18"/>
                <w:szCs w:val="18"/>
              </w:rPr>
              <w:t>: Display System: Success screen after user confirms NFC Key Card Delete request</w:t>
            </w:r>
          </w:p>
        </w:tc>
      </w:tr>
      <w:tr w:rsidR="00FC5298" w14:paraId="62A8D0DA" w14:textId="77777777" w:rsidTr="00FC5298">
        <w:tc>
          <w:tcPr>
            <w:tcW w:w="3325" w:type="dxa"/>
          </w:tcPr>
          <w:p w14:paraId="34B76112" w14:textId="77777777" w:rsidR="00FC5298" w:rsidRPr="00091A48" w:rsidRDefault="00FC5298" w:rsidP="00C20662">
            <w:pPr>
              <w:tabs>
                <w:tab w:val="left" w:pos="960"/>
              </w:tabs>
              <w:rPr>
                <w:sz w:val="18"/>
                <w:szCs w:val="18"/>
              </w:rPr>
            </w:pPr>
            <w:bookmarkStart w:id="184" w:name="_7459c71d64ba83bc055401d3fe19b363"/>
            <w:r w:rsidRPr="00091A48">
              <w:rPr>
                <w:sz w:val="18"/>
                <w:szCs w:val="18"/>
              </w:rPr>
              <w:t>Wait for NFC Controller</w:t>
            </w:r>
            <w:bookmarkEnd w:id="184"/>
          </w:p>
        </w:tc>
        <w:tc>
          <w:tcPr>
            <w:tcW w:w="7470" w:type="dxa"/>
          </w:tcPr>
          <w:p w14:paraId="7A13BF8F" w14:textId="77777777" w:rsidR="00FC5298" w:rsidRPr="00FC5298" w:rsidRDefault="00FC5298" w:rsidP="00FC5298">
            <w:pPr>
              <w:overflowPunct/>
              <w:autoSpaceDE/>
              <w:autoSpaceDN/>
              <w:adjustRightInd/>
              <w:contextualSpacing/>
              <w:textAlignment w:val="auto"/>
              <w:rPr>
                <w:sz w:val="18"/>
                <w:szCs w:val="18"/>
              </w:rPr>
            </w:pPr>
            <w:r>
              <w:rPr>
                <w:noProof/>
              </w:rPr>
              <w:drawing>
                <wp:inline distT="0" distB="0" distL="0" distR="0" wp14:anchorId="15454E4F" wp14:editId="1ED9F382">
                  <wp:extent cx="152400" cy="152400"/>
                  <wp:effectExtent l="0" t="0" r="0" b="0"/>
                  <wp:docPr id="224" name="Picture 575039769.jpg" descr="57503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575039769.jpg"/>
                          <pic:cNvPicPr/>
                        </pic:nvPicPr>
                        <pic:blipFill>
                          <a:blip r:embed="rId19" cstate="print"/>
                          <a:stretch>
                            <a:fillRect/>
                          </a:stretch>
                        </pic:blipFill>
                        <pic:spPr>
                          <a:xfrm>
                            <a:off x="0" y="0"/>
                            <a:ext cx="152400" cy="152400"/>
                          </a:xfrm>
                          <a:prstGeom prst="rect">
                            <a:avLst/>
                          </a:prstGeom>
                        </pic:spPr>
                      </pic:pic>
                    </a:graphicData>
                  </a:graphic>
                </wp:inline>
              </w:drawing>
            </w:r>
            <w:r w:rsidR="00515717">
              <w:rPr>
                <w:sz w:val="18"/>
                <w:szCs w:val="18"/>
              </w:rPr>
              <w:t xml:space="preserve"> </w:t>
            </w:r>
            <w:hyperlink w:anchor="_4f197e865416cb787356c933792c1753" w:history="1">
              <w:r w:rsidR="00515717">
                <w:rPr>
                  <w:rStyle w:val="Hyperlink"/>
                  <w:sz w:val="18"/>
                  <w:szCs w:val="18"/>
                </w:rPr>
                <w:t>REQ-NFC-ES-169</w:t>
              </w:r>
            </w:hyperlink>
            <w:r w:rsidRPr="00FC5298">
              <w:rPr>
                <w:sz w:val="18"/>
                <w:szCs w:val="18"/>
              </w:rPr>
              <w:t>: Prompt screen: confirm NFC card pairing deletion - actions when confirmed</w:t>
            </w:r>
          </w:p>
        </w:tc>
      </w:tr>
    </w:tbl>
    <w:p w14:paraId="01611770" w14:textId="2A523475" w:rsidR="00C06292" w:rsidRPr="00041150" w:rsidRDefault="00C06292" w:rsidP="00C06292">
      <w:pPr>
        <w:pStyle w:val="Caption"/>
      </w:pPr>
      <w:bookmarkStart w:id="185" w:name="_Toc58422062"/>
      <w:r w:rsidRPr="00041150">
        <w:t xml:space="preserve">Table </w:t>
      </w:r>
      <w:r>
        <w:rPr>
          <w:noProof/>
        </w:rPr>
        <w:fldChar w:fldCharType="begin"/>
      </w:r>
      <w:r>
        <w:rPr>
          <w:noProof/>
        </w:rPr>
        <w:instrText xml:space="preserve"> SEQ Table \* ARABIC </w:instrText>
      </w:r>
      <w:r>
        <w:rPr>
          <w:noProof/>
        </w:rPr>
        <w:fldChar w:fldCharType="separate"/>
      </w:r>
      <w:r w:rsidR="00444F50">
        <w:rPr>
          <w:noProof/>
        </w:rPr>
        <w:t>5</w:t>
      </w:r>
      <w:r>
        <w:rPr>
          <w:noProof/>
        </w:rPr>
        <w:fldChar w:fldCharType="end"/>
      </w:r>
      <w:r w:rsidRPr="00041150">
        <w:t>: Operation Modes and States</w:t>
      </w:r>
      <w:r>
        <w:t xml:space="preserve"> on </w:t>
      </w:r>
      <w:r w:rsidRPr="00574E26">
        <w:t>Remove NFC Key Inner STM</w:t>
      </w:r>
      <w:bookmarkEnd w:id="185"/>
    </w:p>
    <w:p w14:paraId="04CCC7CF" w14:textId="77777777" w:rsidR="00C06292" w:rsidRDefault="00C06292" w:rsidP="00C06292">
      <w:pPr>
        <w:pStyle w:val="Caption"/>
      </w:pPr>
    </w:p>
    <w:p w14:paraId="3F19F271" w14:textId="77777777" w:rsidR="00D84FEA" w:rsidRDefault="00D84FEA" w:rsidP="00CB0674">
      <w:pPr>
        <w:pStyle w:val="Heading3"/>
      </w:pPr>
      <w:bookmarkStart w:id="186" w:name="_Toc58422043"/>
      <w:r w:rsidRPr="00574E26">
        <w:t>Remove NFC Key Inner STM</w:t>
      </w:r>
      <w:r>
        <w:t xml:space="preserve"> requirements</w:t>
      </w:r>
      <w:bookmarkEnd w:id="186"/>
    </w:p>
    <w:p w14:paraId="6176BEC2" w14:textId="77777777" w:rsidR="001F5E54" w:rsidRPr="0017445F" w:rsidRDefault="006E25A5" w:rsidP="001F5E54">
      <w:pPr>
        <w:pStyle w:val="RERequirement"/>
        <w:shd w:val="clear" w:color="auto" w:fill="F2F2F2" w:themeFill="background1" w:themeFillShade="F2"/>
      </w:pPr>
      <w:bookmarkStart w:id="187" w:name="_b289f99117f574e88f3f1f45e55329bd"/>
      <w:r>
        <w:t>REQ-NFC-ES-166</w:t>
      </w:r>
      <w:bookmarkEnd w:id="187"/>
      <w:r w:rsidR="00AE04B0">
        <w:t xml:space="preserve"> Display System: Confirmation Screen when NFC Key </w:t>
      </w:r>
      <w:proofErr w:type="gramStart"/>
      <w:r w:rsidR="00AE04B0">
        <w:t>Deletion  is</w:t>
      </w:r>
      <w:proofErr w:type="gramEnd"/>
      <w:r w:rsidR="00AE04B0">
        <w:t xml:space="preserve"> requested</w:t>
      </w:r>
    </w:p>
    <w:p w14:paraId="23811409" w14:textId="77777777" w:rsidR="00D74D83" w:rsidRDefault="00841C2C">
      <w:r>
        <w:t xml:space="preserve">When the user presses any of the "delete NFC card pairing" buttons/controls in the NFC key management interface, and </w:t>
      </w:r>
      <w:proofErr w:type="gramStart"/>
      <w:r>
        <w:t>all of</w:t>
      </w:r>
      <w:proofErr w:type="gramEnd"/>
      <w:r>
        <w:t xml:space="preserve"> the following are true:</w:t>
      </w:r>
    </w:p>
    <w:p w14:paraId="29EA64E7" w14:textId="77777777" w:rsidR="00D74D83" w:rsidRDefault="00841C2C" w:rsidP="00181341">
      <w:pPr>
        <w:numPr>
          <w:ilvl w:val="0"/>
          <w:numId w:val="33"/>
        </w:numPr>
      </w:pPr>
      <w:r>
        <w:t>The vehicle has network connectivity</w:t>
      </w:r>
    </w:p>
    <w:p w14:paraId="202DBE46" w14:textId="77777777" w:rsidR="00D74D83" w:rsidRDefault="00841C2C" w:rsidP="00181341">
      <w:pPr>
        <w:numPr>
          <w:ilvl w:val="0"/>
          <w:numId w:val="33"/>
        </w:numPr>
      </w:pPr>
      <w:r>
        <w:t>The vehicle's modem is authorized</w:t>
      </w:r>
    </w:p>
    <w:p w14:paraId="15E93A6E" w14:textId="77777777" w:rsidR="00D74D83" w:rsidRDefault="00841C2C" w:rsidP="00181341">
      <w:pPr>
        <w:numPr>
          <w:ilvl w:val="0"/>
          <w:numId w:val="33"/>
        </w:numPr>
      </w:pPr>
      <w:r>
        <w:t>The key selected for deletion is not the key that started the vehicle</w:t>
      </w:r>
    </w:p>
    <w:p w14:paraId="2F734DE0" w14:textId="77777777" w:rsidR="00D74D83" w:rsidRDefault="00841C2C" w:rsidP="00181341">
      <w:pPr>
        <w:numPr>
          <w:ilvl w:val="0"/>
          <w:numId w:val="33"/>
        </w:numPr>
      </w:pPr>
      <w:r>
        <w:t>The key selected for deletion is not a factory key</w:t>
      </w:r>
    </w:p>
    <w:p w14:paraId="757F61E3" w14:textId="77777777" w:rsidR="00D74D83" w:rsidRDefault="00841C2C" w:rsidP="00181341">
      <w:pPr>
        <w:numPr>
          <w:ilvl w:val="0"/>
          <w:numId w:val="33"/>
        </w:numPr>
      </w:pPr>
      <w:r>
        <w:t>The vehicle's ignition is in RUN</w:t>
      </w:r>
    </w:p>
    <w:p w14:paraId="32DB47AA" w14:textId="77777777" w:rsidR="00D74D83" w:rsidRDefault="00841C2C" w:rsidP="00181341">
      <w:pPr>
        <w:numPr>
          <w:ilvl w:val="0"/>
          <w:numId w:val="33"/>
        </w:numPr>
      </w:pPr>
      <w:r>
        <w:t xml:space="preserve">The key that started the vehicle is not a </w:t>
      </w:r>
      <w:proofErr w:type="spellStart"/>
      <w:r>
        <w:t>MyKey</w:t>
      </w:r>
      <w:proofErr w:type="spellEnd"/>
    </w:p>
    <w:p w14:paraId="21590486" w14:textId="77777777" w:rsidR="00D74D83" w:rsidRDefault="00841C2C" w:rsidP="00181341">
      <w:pPr>
        <w:numPr>
          <w:ilvl w:val="0"/>
          <w:numId w:val="33"/>
        </w:numPr>
      </w:pPr>
      <w:r>
        <w:t>The "NFC Fleet Management Active" configuration parameter of the Center Stack Display System is False</w:t>
      </w:r>
    </w:p>
    <w:p w14:paraId="6F0F5242" w14:textId="77777777" w:rsidR="00D74D83" w:rsidRDefault="00D74D83"/>
    <w:p w14:paraId="39D3960D" w14:textId="77777777" w:rsidR="00D74D83" w:rsidRDefault="00841C2C">
      <w:r>
        <w:t>then the Display System shall display a message asking the user to confirm deletion of the NFC card pairing.</w:t>
      </w:r>
    </w:p>
    <w:p w14:paraId="0530561B" w14:textId="77777777" w:rsidR="00D74D83" w:rsidRDefault="00D74D83"/>
    <w:p w14:paraId="2A63F412" w14:textId="77777777" w:rsidR="00D74D83" w:rsidRDefault="00841C2C">
      <w:r>
        <w:t>The message should contain the friendly name and the card FESN of the pairing to be deleted.</w:t>
      </w:r>
    </w:p>
    <w:p w14:paraId="57971B19" w14:textId="77777777" w:rsidR="001861FF" w:rsidRDefault="001861FF" w:rsidP="001F5E54">
      <w:pPr>
        <w:rPr>
          <w:rFonts w:cs="Arial"/>
        </w:rPr>
      </w:pPr>
    </w:p>
    <w:p w14:paraId="5AF76FA3"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Requires user to confirm they really wanted to delete an NFC Key Card</w:t>
      </w:r>
    </w:p>
    <w:p w14:paraId="6182AD15" w14:textId="77777777" w:rsidR="00170477" w:rsidRPr="008F2F56" w:rsidRDefault="00170477" w:rsidP="008F2F56">
      <w:pPr>
        <w:rPr>
          <w:rFonts w:cs="Arial"/>
        </w:rPr>
      </w:pPr>
    </w:p>
    <w:p w14:paraId="6D36FBE8" w14:textId="77777777" w:rsidR="00196141" w:rsidRDefault="00196141" w:rsidP="00393C96">
      <w:r>
        <w:rPr>
          <w:b/>
          <w:bCs/>
        </w:rPr>
        <w:t xml:space="preserve">Acceptance Criteria: </w:t>
      </w:r>
      <w:r>
        <w:t>Pressing delete button when preconditions are satisfied results in a confirmation prompt being displayed</w:t>
      </w:r>
    </w:p>
    <w:p w14:paraId="716AE817" w14:textId="77777777" w:rsidR="001861FF" w:rsidRPr="00196141" w:rsidRDefault="001861FF" w:rsidP="00393C96"/>
    <w:p w14:paraId="2D56C174" w14:textId="77777777" w:rsidR="001F5E54" w:rsidRPr="0017445F" w:rsidRDefault="006E25A5" w:rsidP="001F5E54">
      <w:pPr>
        <w:pStyle w:val="RERequirement"/>
        <w:shd w:val="clear" w:color="auto" w:fill="F2F2F2" w:themeFill="background1" w:themeFillShade="F2"/>
      </w:pPr>
      <w:r>
        <w:t>REQ-NFC-ES-168</w:t>
      </w:r>
      <w:r w:rsidR="00AE04B0">
        <w:t xml:space="preserve"> Display System: Error screen after user confirms NFC Key Card Delete request</w:t>
      </w:r>
    </w:p>
    <w:p w14:paraId="744845CC" w14:textId="77777777" w:rsidR="00D74D83" w:rsidRDefault="00841C2C">
      <w:r>
        <w:t>If either of the following occurs:</w:t>
      </w:r>
    </w:p>
    <w:p w14:paraId="13AA87F7" w14:textId="77777777" w:rsidR="00D74D83" w:rsidRDefault="00841C2C" w:rsidP="00181341">
      <w:pPr>
        <w:numPr>
          <w:ilvl w:val="0"/>
          <w:numId w:val="34"/>
        </w:numPr>
      </w:pPr>
      <w:r>
        <w:t>The user presses the "delete key" button for a paired NFC device while the vehicle does not have network connectivity</w:t>
      </w:r>
    </w:p>
    <w:p w14:paraId="102ED517" w14:textId="77777777" w:rsidR="00D74D83" w:rsidRDefault="00841C2C" w:rsidP="00181341">
      <w:pPr>
        <w:numPr>
          <w:ilvl w:val="0"/>
          <w:numId w:val="34"/>
        </w:numPr>
      </w:pPr>
      <w:r>
        <w:t>While the Display System is displaying the "Wait for NFC Controller" screen in the NFC card delete flow, it receives a Card Pairing Status message with the "Controller Status" value set to "Fault - No Connectivity"</w:t>
      </w:r>
    </w:p>
    <w:p w14:paraId="6FB19C55" w14:textId="77777777" w:rsidR="00D74D83" w:rsidRDefault="00841C2C">
      <w:r>
        <w:t xml:space="preserve">then the Display System shall display a message indicating that there is no network connectivity, and NFC keys can only be deleted from the vehicle when there is network </w:t>
      </w:r>
      <w:proofErr w:type="spellStart"/>
      <w:r>
        <w:t>connectivity.Dismissing</w:t>
      </w:r>
      <w:proofErr w:type="spellEnd"/>
      <w:r>
        <w:t xml:space="preserve"> this message shall return to the Unified Key Management Screen or the key information screen where the user pressed the delete button.</w:t>
      </w:r>
    </w:p>
    <w:p w14:paraId="0BC765F0" w14:textId="77777777" w:rsidR="001861FF" w:rsidRDefault="001861FF" w:rsidP="001F5E54">
      <w:pPr>
        <w:rPr>
          <w:rFonts w:cs="Arial"/>
        </w:rPr>
      </w:pPr>
    </w:p>
    <w:p w14:paraId="7B9E61CE"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request to delete key has failed due to lack of network connectivity or because of a system timeout</w:t>
      </w:r>
    </w:p>
    <w:p w14:paraId="061B0FD4" w14:textId="77777777" w:rsidR="00170477" w:rsidRPr="008F2F56" w:rsidRDefault="00170477" w:rsidP="008F2F56">
      <w:pPr>
        <w:rPr>
          <w:rFonts w:cs="Arial"/>
        </w:rPr>
      </w:pPr>
    </w:p>
    <w:p w14:paraId="573AF262" w14:textId="77777777" w:rsidR="00196141" w:rsidRDefault="00196141" w:rsidP="00393C96">
      <w:r>
        <w:rPr>
          <w:b/>
          <w:bCs/>
        </w:rPr>
        <w:t xml:space="preserve">Acceptance Criteria: </w:t>
      </w:r>
    </w:p>
    <w:p w14:paraId="0B71868D" w14:textId="77777777" w:rsidR="00D74D83" w:rsidRDefault="00841C2C">
      <w:r>
        <w:t>In-vehicle HMI shall not initiate NFC Device Delete request if there is no vehicle connectivity at the time of request</w:t>
      </w:r>
    </w:p>
    <w:p w14:paraId="1D4386BF" w14:textId="77777777" w:rsidR="001861FF" w:rsidRPr="00196141" w:rsidRDefault="001861FF" w:rsidP="00393C96"/>
    <w:p w14:paraId="429517B7" w14:textId="77777777" w:rsidR="001F5E54" w:rsidRPr="0017445F" w:rsidRDefault="006E25A5" w:rsidP="001F5E54">
      <w:pPr>
        <w:pStyle w:val="RERequirement"/>
        <w:shd w:val="clear" w:color="auto" w:fill="F2F2F2" w:themeFill="background1" w:themeFillShade="F2"/>
      </w:pPr>
      <w:r>
        <w:t>REQ-NFC-ES-169</w:t>
      </w:r>
      <w:r w:rsidR="00AE04B0">
        <w:t xml:space="preserve"> Prompt screen: confirm NFC card pairing deletion - actions when confirmed</w:t>
      </w:r>
    </w:p>
    <w:p w14:paraId="6CBBA883" w14:textId="77777777" w:rsidR="00D74D83" w:rsidRDefault="00841C2C">
      <w:r>
        <w:lastRenderedPageBreak/>
        <w:t>If the Display System is displaying the Remove NFC Card - Confirm Delete screen in the NFC card delete flow, and the user presses the Confirm button (or equivalent), the Display System shall:</w:t>
      </w:r>
    </w:p>
    <w:p w14:paraId="763C8C0B" w14:textId="77777777" w:rsidR="00D74D83" w:rsidRDefault="00841C2C" w:rsidP="00181341">
      <w:pPr>
        <w:numPr>
          <w:ilvl w:val="0"/>
          <w:numId w:val="35"/>
        </w:numPr>
      </w:pPr>
      <w:r>
        <w:t>Transmit an HMI Command Request message with:</w:t>
      </w:r>
    </w:p>
    <w:p w14:paraId="0BD575EA" w14:textId="77777777" w:rsidR="00D74D83" w:rsidRDefault="00841C2C" w:rsidP="00181341">
      <w:pPr>
        <w:numPr>
          <w:ilvl w:val="1"/>
          <w:numId w:val="35"/>
        </w:numPr>
      </w:pPr>
      <w:r>
        <w:t>the FESN value set to the FESN of the card pairing the user has selected for deletion</w:t>
      </w:r>
    </w:p>
    <w:p w14:paraId="1719457D" w14:textId="77777777" w:rsidR="00D74D83" w:rsidRDefault="00841C2C" w:rsidP="00181341">
      <w:pPr>
        <w:numPr>
          <w:ilvl w:val="1"/>
          <w:numId w:val="35"/>
        </w:numPr>
      </w:pPr>
      <w:r>
        <w:t>the Friendly Name value empty/null</w:t>
      </w:r>
    </w:p>
    <w:p w14:paraId="3F8B77B8" w14:textId="77777777" w:rsidR="00D74D83" w:rsidRDefault="00841C2C" w:rsidP="00181341">
      <w:pPr>
        <w:numPr>
          <w:ilvl w:val="1"/>
          <w:numId w:val="35"/>
        </w:numPr>
      </w:pPr>
      <w:r>
        <w:t>the Command Type value set to "Delete Pairing"</w:t>
      </w:r>
    </w:p>
    <w:p w14:paraId="647CA73B" w14:textId="77777777" w:rsidR="00D74D83" w:rsidRDefault="00841C2C" w:rsidP="00181341">
      <w:pPr>
        <w:numPr>
          <w:ilvl w:val="0"/>
          <w:numId w:val="35"/>
        </w:numPr>
      </w:pPr>
      <w:r>
        <w:t>Transition to the "Wait for NFC Controller" screen</w:t>
      </w:r>
    </w:p>
    <w:p w14:paraId="1D287706" w14:textId="77777777" w:rsidR="001861FF" w:rsidRDefault="001861FF" w:rsidP="001F5E54">
      <w:pPr>
        <w:rPr>
          <w:rFonts w:cs="Arial"/>
        </w:rPr>
      </w:pPr>
    </w:p>
    <w:p w14:paraId="346AECEF"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request to delete key has been processed</w:t>
      </w:r>
    </w:p>
    <w:p w14:paraId="051058CE" w14:textId="77777777" w:rsidR="00170477" w:rsidRPr="008F2F56" w:rsidRDefault="00170477" w:rsidP="008F2F56">
      <w:pPr>
        <w:rPr>
          <w:rFonts w:cs="Arial"/>
        </w:rPr>
      </w:pPr>
    </w:p>
    <w:p w14:paraId="5F2B915A" w14:textId="77777777" w:rsidR="00196141" w:rsidRDefault="00196141" w:rsidP="00393C96">
      <w:r>
        <w:rPr>
          <w:b/>
          <w:bCs/>
        </w:rPr>
        <w:t xml:space="preserve">Acceptance Criteria: </w:t>
      </w:r>
    </w:p>
    <w:p w14:paraId="25742494" w14:textId="77777777" w:rsidR="001861FF" w:rsidRPr="00196141" w:rsidRDefault="001861FF" w:rsidP="00393C96"/>
    <w:p w14:paraId="73AC1768" w14:textId="77777777" w:rsidR="001F5E54" w:rsidRPr="0017445F" w:rsidRDefault="006E25A5" w:rsidP="001F5E54">
      <w:pPr>
        <w:pStyle w:val="RERequirement"/>
        <w:shd w:val="clear" w:color="auto" w:fill="F2F2F2" w:themeFill="background1" w:themeFillShade="F2"/>
      </w:pPr>
      <w:bookmarkStart w:id="188" w:name="_7cd59591ab363de44900b80ca99b61f2"/>
      <w:r>
        <w:t>REQ-NFC-ES-170</w:t>
      </w:r>
      <w:bookmarkEnd w:id="188"/>
      <w:r w:rsidR="00AE04B0">
        <w:t xml:space="preserve"> Display System: Success screen after user confirms NFC Key Card Delete request</w:t>
      </w:r>
    </w:p>
    <w:p w14:paraId="2C0AE239" w14:textId="77777777" w:rsidR="001F5E54" w:rsidRDefault="00AE04B0" w:rsidP="001F5E54">
      <w:pPr>
        <w:rPr>
          <w:rFonts w:cs="Arial"/>
        </w:rPr>
      </w:pPr>
      <w:r>
        <w:rPr>
          <w:rFonts w:cs="Arial"/>
        </w:rPr>
        <w:t>When the Display System is displaying the "Wait for NFC Controller" screen in the NFC key delete flow and it receives a Card Pairing Status message with the "Controller Status" value set to "Completed - Request Sent", it shall display a message indicating that a request to delete an NFC card pairing has been sent to the owner's phone for approval.</w:t>
      </w:r>
    </w:p>
    <w:p w14:paraId="38957ED9" w14:textId="77777777" w:rsidR="001F5E54" w:rsidRDefault="001F5E54" w:rsidP="001F5E54">
      <w:pPr>
        <w:rPr>
          <w:rFonts w:cs="Arial"/>
        </w:rPr>
      </w:pPr>
    </w:p>
    <w:p w14:paraId="5A301203" w14:textId="77777777" w:rsidR="001F5E54" w:rsidRDefault="00AE04B0" w:rsidP="001F5E54">
      <w:pPr>
        <w:rPr>
          <w:rFonts w:cs="Arial"/>
        </w:rPr>
      </w:pPr>
      <w:r>
        <w:rPr>
          <w:rFonts w:cs="Arial"/>
        </w:rPr>
        <w:t>The message should indicate that the card is still usable to start and drive the vehicle until the deletion is approved by the owner.</w:t>
      </w:r>
    </w:p>
    <w:p w14:paraId="012FEC5D" w14:textId="77777777" w:rsidR="001F5E54" w:rsidRDefault="001F5E54" w:rsidP="001F5E54">
      <w:pPr>
        <w:rPr>
          <w:rFonts w:cs="Arial"/>
        </w:rPr>
      </w:pPr>
    </w:p>
    <w:p w14:paraId="268B5526" w14:textId="77777777" w:rsidR="001F5E54" w:rsidRDefault="00AE04B0" w:rsidP="001F5E54">
      <w:pPr>
        <w:rPr>
          <w:rFonts w:cs="Arial"/>
        </w:rPr>
      </w:pPr>
      <w:r>
        <w:rPr>
          <w:rFonts w:cs="Arial"/>
        </w:rPr>
        <w:t>Dismissing the message shall return the Display System to the Unified Key Management screen.</w:t>
      </w:r>
    </w:p>
    <w:p w14:paraId="4A4E5079" w14:textId="77777777" w:rsidR="001861FF" w:rsidRDefault="001861FF" w:rsidP="001F5E54">
      <w:pPr>
        <w:rPr>
          <w:rFonts w:cs="Arial"/>
        </w:rPr>
      </w:pPr>
    </w:p>
    <w:p w14:paraId="397203BE"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request to delete key has been sent successfully</w:t>
      </w:r>
    </w:p>
    <w:p w14:paraId="660660A5" w14:textId="77777777" w:rsidR="00170477" w:rsidRPr="008F2F56" w:rsidRDefault="00170477" w:rsidP="008F2F56">
      <w:pPr>
        <w:rPr>
          <w:rFonts w:cs="Arial"/>
        </w:rPr>
      </w:pPr>
    </w:p>
    <w:p w14:paraId="1DB684DE" w14:textId="77777777" w:rsidR="00196141" w:rsidRDefault="00196141" w:rsidP="00393C96">
      <w:r>
        <w:rPr>
          <w:b/>
          <w:bCs/>
        </w:rPr>
        <w:t xml:space="preserve">Acceptance Criteria: </w:t>
      </w:r>
      <w:r>
        <w:t>Display System passes through "Wait for NFC Controller" state and displays a success message as above when the vehicle has connectivity</w:t>
      </w:r>
    </w:p>
    <w:p w14:paraId="7E13F3D7" w14:textId="77777777" w:rsidR="001861FF" w:rsidRPr="00196141" w:rsidRDefault="001861FF" w:rsidP="00393C96"/>
    <w:p w14:paraId="5E7E6BFA" w14:textId="77777777" w:rsidR="001F5E54" w:rsidRPr="0017445F" w:rsidRDefault="006E25A5" w:rsidP="001F5E54">
      <w:pPr>
        <w:pStyle w:val="RERequirement"/>
        <w:shd w:val="clear" w:color="auto" w:fill="F2F2F2" w:themeFill="background1" w:themeFillShade="F2"/>
      </w:pPr>
      <w:r>
        <w:t>REQ-NFC-ES-175</w:t>
      </w:r>
      <w:r w:rsidR="00AE04B0">
        <w:t xml:space="preserve"> Error Screen: Attempting to add or delete a key when </w:t>
      </w:r>
      <w:proofErr w:type="spellStart"/>
      <w:r w:rsidR="00AE04B0">
        <w:t>MyKey</w:t>
      </w:r>
      <w:proofErr w:type="spellEnd"/>
      <w:r w:rsidR="00AE04B0">
        <w:t xml:space="preserve"> restrictions are active</w:t>
      </w:r>
    </w:p>
    <w:p w14:paraId="33012CD0" w14:textId="77777777" w:rsidR="001F5E54" w:rsidRDefault="00AE04B0" w:rsidP="001F5E54">
      <w:pPr>
        <w:rPr>
          <w:rFonts w:cs="Arial"/>
        </w:rPr>
      </w:pPr>
      <w:r>
        <w:rPr>
          <w:rFonts w:cs="Arial"/>
        </w:rPr>
        <w:t xml:space="preserve">When the key that started the vehicle is a </w:t>
      </w:r>
      <w:proofErr w:type="spellStart"/>
      <w:r>
        <w:rPr>
          <w:rFonts w:cs="Arial"/>
        </w:rPr>
        <w:t>MyKey</w:t>
      </w:r>
      <w:proofErr w:type="spellEnd"/>
      <w:r>
        <w:rPr>
          <w:rFonts w:cs="Arial"/>
        </w:rPr>
        <w:t>, and either of the following occurs:</w:t>
      </w:r>
    </w:p>
    <w:p w14:paraId="4F20FCFB" w14:textId="77777777" w:rsidR="001F5E54" w:rsidRDefault="001F5E54" w:rsidP="001F5E54">
      <w:pPr>
        <w:rPr>
          <w:rFonts w:cs="Arial"/>
        </w:rPr>
      </w:pPr>
    </w:p>
    <w:p w14:paraId="3F9605B8" w14:textId="77777777" w:rsidR="001F5E54" w:rsidRDefault="00AE04B0" w:rsidP="001F5E54">
      <w:pPr>
        <w:rPr>
          <w:rFonts w:cs="Arial"/>
        </w:rPr>
      </w:pPr>
      <w:r>
        <w:rPr>
          <w:rFonts w:cs="Arial"/>
        </w:rPr>
        <w:t>A user presses the disabled "Add NFC Card" button on the Unified Key Management Screen</w:t>
      </w:r>
    </w:p>
    <w:p w14:paraId="79664A31" w14:textId="77777777" w:rsidR="001F5E54" w:rsidRDefault="00AE04B0" w:rsidP="001F5E54">
      <w:pPr>
        <w:rPr>
          <w:rFonts w:cs="Arial"/>
        </w:rPr>
      </w:pPr>
      <w:r>
        <w:rPr>
          <w:rFonts w:cs="Arial"/>
        </w:rPr>
        <w:t>A user presses the disabled "Remove NFC Card" button (or equivalent) on the Unified Key Management Screen or a key info screen</w:t>
      </w:r>
    </w:p>
    <w:p w14:paraId="64393EA6" w14:textId="77777777" w:rsidR="001F5E54" w:rsidRDefault="001F5E54" w:rsidP="001F5E54">
      <w:pPr>
        <w:rPr>
          <w:rFonts w:cs="Arial"/>
        </w:rPr>
      </w:pPr>
    </w:p>
    <w:p w14:paraId="03254219" w14:textId="77777777" w:rsidR="001F5E54" w:rsidRDefault="00AE04B0" w:rsidP="001F5E54">
      <w:pPr>
        <w:rPr>
          <w:rFonts w:cs="Arial"/>
        </w:rPr>
      </w:pPr>
      <w:r>
        <w:rPr>
          <w:rFonts w:cs="Arial"/>
        </w:rPr>
        <w:t xml:space="preserve">the Display System shall display a message indicating that NFC card pairings and </w:t>
      </w:r>
      <w:proofErr w:type="spellStart"/>
      <w:r>
        <w:rPr>
          <w:rFonts w:cs="Arial"/>
        </w:rPr>
        <w:t>unpairings</w:t>
      </w:r>
      <w:proofErr w:type="spellEnd"/>
      <w:r>
        <w:rPr>
          <w:rFonts w:cs="Arial"/>
        </w:rPr>
        <w:t xml:space="preserve"> are not allowed while </w:t>
      </w:r>
      <w:proofErr w:type="spellStart"/>
      <w:r>
        <w:rPr>
          <w:rFonts w:cs="Arial"/>
        </w:rPr>
        <w:t>MyKey</w:t>
      </w:r>
      <w:proofErr w:type="spellEnd"/>
      <w:r>
        <w:rPr>
          <w:rFonts w:cs="Arial"/>
        </w:rPr>
        <w:t xml:space="preserve"> restrictions are active.</w:t>
      </w:r>
    </w:p>
    <w:p w14:paraId="476559C0" w14:textId="77777777" w:rsidR="001F5E54" w:rsidRDefault="001F5E54" w:rsidP="001F5E54">
      <w:pPr>
        <w:rPr>
          <w:rFonts w:cs="Arial"/>
        </w:rPr>
      </w:pPr>
    </w:p>
    <w:p w14:paraId="1630FC16" w14:textId="77777777" w:rsidR="001F5E54" w:rsidRDefault="00AE04B0" w:rsidP="001F5E54">
      <w:pPr>
        <w:rPr>
          <w:rFonts w:cs="Arial"/>
        </w:rPr>
      </w:pPr>
      <w:r>
        <w:rPr>
          <w:rFonts w:cs="Arial"/>
        </w:rPr>
        <w:t xml:space="preserve">The message should inform the user that they need to shut off the vehicle and start it with a key that is not a </w:t>
      </w:r>
      <w:proofErr w:type="spellStart"/>
      <w:r>
        <w:rPr>
          <w:rFonts w:cs="Arial"/>
        </w:rPr>
        <w:t>MyKey</w:t>
      </w:r>
      <w:proofErr w:type="spellEnd"/>
      <w:r>
        <w:rPr>
          <w:rFonts w:cs="Arial"/>
        </w:rPr>
        <w:t xml:space="preserve"> in order to manage NFC card pairings.</w:t>
      </w:r>
    </w:p>
    <w:p w14:paraId="7043A098" w14:textId="77777777" w:rsidR="001F5E54" w:rsidRDefault="001F5E54" w:rsidP="001F5E54">
      <w:pPr>
        <w:rPr>
          <w:rFonts w:cs="Arial"/>
        </w:rPr>
      </w:pPr>
    </w:p>
    <w:p w14:paraId="6D74E7CB" w14:textId="77777777" w:rsidR="001F5E54" w:rsidRDefault="00AE04B0" w:rsidP="001F5E54">
      <w:pPr>
        <w:rPr>
          <w:rFonts w:cs="Arial"/>
        </w:rPr>
      </w:pPr>
      <w:r>
        <w:rPr>
          <w:rFonts w:cs="Arial"/>
        </w:rPr>
        <w:t>Dismissing the message shall return the Display System to the Unified Key Management Screen.</w:t>
      </w:r>
    </w:p>
    <w:p w14:paraId="38ED4B43" w14:textId="77777777" w:rsidR="001861FF" w:rsidRDefault="001861FF" w:rsidP="001F5E54">
      <w:pPr>
        <w:rPr>
          <w:rFonts w:cs="Arial"/>
        </w:rPr>
      </w:pPr>
    </w:p>
    <w:p w14:paraId="026D0E34"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This screen informs the user that NFC cards cannot be added to the vehicle when </w:t>
      </w:r>
      <w:proofErr w:type="spellStart"/>
      <w:r w:rsidRPr="008F2F56">
        <w:rPr>
          <w:rFonts w:cs="Arial"/>
        </w:rPr>
        <w:t>MyKey</w:t>
      </w:r>
      <w:proofErr w:type="spellEnd"/>
      <w:r w:rsidRPr="008F2F56">
        <w:rPr>
          <w:rFonts w:cs="Arial"/>
        </w:rPr>
        <w:t xml:space="preserve"> is active.</w:t>
      </w:r>
    </w:p>
    <w:p w14:paraId="2CC69198" w14:textId="77777777" w:rsidR="00170477" w:rsidRPr="008F2F56" w:rsidRDefault="00170477" w:rsidP="008F2F56">
      <w:pPr>
        <w:rPr>
          <w:rFonts w:cs="Arial"/>
        </w:rPr>
      </w:pPr>
    </w:p>
    <w:p w14:paraId="58CC509B" w14:textId="77777777" w:rsidR="00196141" w:rsidRDefault="00196141" w:rsidP="00393C96">
      <w:r>
        <w:rPr>
          <w:b/>
          <w:bCs/>
        </w:rPr>
        <w:t xml:space="preserve">Acceptance Criteria: </w:t>
      </w:r>
    </w:p>
    <w:p w14:paraId="313D39BA" w14:textId="77777777" w:rsidR="00D74D83" w:rsidRDefault="00841C2C">
      <w:r>
        <w:t xml:space="preserve">In-vehicle HMI will grey out "Add a Key" and key delete buttons when </w:t>
      </w:r>
      <w:proofErr w:type="spellStart"/>
      <w:r>
        <w:t>MyKey</w:t>
      </w:r>
      <w:proofErr w:type="spellEnd"/>
      <w:r>
        <w:t xml:space="preserve"> is in use; pressing the disabled buttons causes a message to display</w:t>
      </w:r>
    </w:p>
    <w:p w14:paraId="14DC723C" w14:textId="77777777" w:rsidR="001861FF" w:rsidRPr="00196141" w:rsidRDefault="001861FF" w:rsidP="00393C96"/>
    <w:p w14:paraId="68171D38" w14:textId="77777777" w:rsidR="001F5E54" w:rsidRPr="0017445F" w:rsidRDefault="006E25A5" w:rsidP="001F5E54">
      <w:pPr>
        <w:pStyle w:val="RERequirement"/>
        <w:shd w:val="clear" w:color="auto" w:fill="F2F2F2" w:themeFill="background1" w:themeFillShade="F2"/>
      </w:pPr>
      <w:r>
        <w:t>REQ-NFC-ES-178</w:t>
      </w:r>
      <w:r w:rsidR="00AE04B0">
        <w:t xml:space="preserve"> Error Screen: Attempting to Add or Delete Keys When There Is No Network Connectivity</w:t>
      </w:r>
    </w:p>
    <w:p w14:paraId="59C8DABD" w14:textId="77777777" w:rsidR="00D74D83" w:rsidRDefault="00841C2C">
      <w:r>
        <w:t>When any of the following occurs:</w:t>
      </w:r>
    </w:p>
    <w:p w14:paraId="097C65FF" w14:textId="77777777" w:rsidR="00D74D83" w:rsidRDefault="00841C2C" w:rsidP="00181341">
      <w:pPr>
        <w:numPr>
          <w:ilvl w:val="0"/>
          <w:numId w:val="36"/>
        </w:numPr>
      </w:pPr>
      <w:r>
        <w:t>The user presses the "Add NFC Card" button on the Unified Key Management Screen and the vehicle has no network connectivity</w:t>
      </w:r>
    </w:p>
    <w:p w14:paraId="0461993E" w14:textId="77777777" w:rsidR="00D74D83" w:rsidRDefault="00841C2C" w:rsidP="00181341">
      <w:pPr>
        <w:numPr>
          <w:ilvl w:val="0"/>
          <w:numId w:val="36"/>
        </w:numPr>
      </w:pPr>
      <w:r>
        <w:lastRenderedPageBreak/>
        <w:t xml:space="preserve">The user presses the "Delete NFC Card" button (or equivalent) on the Unified Key Management Screen or </w:t>
      </w:r>
      <w:proofErr w:type="gramStart"/>
      <w:r>
        <w:t>a</w:t>
      </w:r>
      <w:proofErr w:type="gramEnd"/>
      <w:r>
        <w:t xml:space="preserve"> NFC key info screen</w:t>
      </w:r>
    </w:p>
    <w:p w14:paraId="2F409C71" w14:textId="77777777" w:rsidR="00D74D83" w:rsidRDefault="00841C2C" w:rsidP="00181341">
      <w:pPr>
        <w:numPr>
          <w:ilvl w:val="0"/>
          <w:numId w:val="36"/>
        </w:numPr>
      </w:pPr>
      <w:r>
        <w:t>While the HMI is displaying the "Waiting for NFC Controller" screen in the NFC key add or NFC key delete flows, or the "Prompt for NFC card scan" screen in the NFC key add flow, it receives a Card Pairing Status message with the "Controller Status" value == "Fault - No Connectivity"</w:t>
      </w:r>
    </w:p>
    <w:p w14:paraId="5CBE6860" w14:textId="77777777" w:rsidR="00D74D83" w:rsidRDefault="00841C2C">
      <w:r>
        <w:t>then the Display System shall display a message to the user indicating that there is no network connectivity, and NFC cards cannot be added or deleted when there is no network connectivity.</w:t>
      </w:r>
    </w:p>
    <w:p w14:paraId="0FB7161A" w14:textId="77777777" w:rsidR="00D74D83" w:rsidRDefault="00841C2C">
      <w:r>
        <w:t xml:space="preserve"> </w:t>
      </w:r>
    </w:p>
    <w:p w14:paraId="7DD79425" w14:textId="77777777" w:rsidR="00D74D83" w:rsidRDefault="00841C2C">
      <w:r>
        <w:t>Dismissing this message shall return a user to the Unified Key Management Screen.</w:t>
      </w:r>
    </w:p>
    <w:p w14:paraId="525B5231" w14:textId="77777777" w:rsidR="001861FF" w:rsidRDefault="001861FF" w:rsidP="001F5E54">
      <w:pPr>
        <w:rPr>
          <w:rFonts w:cs="Arial"/>
        </w:rPr>
      </w:pPr>
    </w:p>
    <w:p w14:paraId="146CFA4B"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User guidance when key adds are not allowed</w:t>
      </w:r>
    </w:p>
    <w:p w14:paraId="33CAD694" w14:textId="77777777" w:rsidR="00170477" w:rsidRPr="008F2F56" w:rsidRDefault="00170477" w:rsidP="008F2F56">
      <w:pPr>
        <w:rPr>
          <w:rFonts w:cs="Arial"/>
        </w:rPr>
      </w:pPr>
    </w:p>
    <w:p w14:paraId="0796C29C" w14:textId="77777777" w:rsidR="00196141" w:rsidRDefault="00196141" w:rsidP="00393C96">
      <w:r>
        <w:rPr>
          <w:b/>
          <w:bCs/>
        </w:rPr>
        <w:t xml:space="preserve">Acceptance Criteria: </w:t>
      </w:r>
    </w:p>
    <w:p w14:paraId="3DB4A227" w14:textId="77777777" w:rsidR="00D74D83" w:rsidRDefault="00841C2C">
      <w:r>
        <w:t>Pressing "Add a Key" button or any NFC key delete button within in-vehicle HMI shall not start the key pairing process and display a pop-up indicating vehicle has no connectivity</w:t>
      </w:r>
    </w:p>
    <w:p w14:paraId="55BD96F2" w14:textId="77777777" w:rsidR="001861FF" w:rsidRPr="00196141" w:rsidRDefault="001861FF" w:rsidP="00393C96"/>
    <w:p w14:paraId="6554A784" w14:textId="77777777" w:rsidR="001F5E54" w:rsidRPr="0017445F" w:rsidRDefault="006E25A5" w:rsidP="001F5E54">
      <w:pPr>
        <w:pStyle w:val="RERequirement"/>
        <w:shd w:val="clear" w:color="auto" w:fill="F2F2F2" w:themeFill="background1" w:themeFillShade="F2"/>
      </w:pPr>
      <w:bookmarkStart w:id="189" w:name="_cf7c1cfd6f01cb1d417095b2f4ed0c9e"/>
      <w:r>
        <w:t>REQ-NFC-ES-234</w:t>
      </w:r>
      <w:bookmarkEnd w:id="189"/>
      <w:r w:rsidR="00AE04B0">
        <w:t xml:space="preserve"> Error Screen: Selecting "Delete Key" Button When </w:t>
      </w:r>
      <w:proofErr w:type="spellStart"/>
      <w:r w:rsidR="00AE04B0">
        <w:t>MyKey</w:t>
      </w:r>
      <w:proofErr w:type="spellEnd"/>
      <w:r w:rsidR="00AE04B0">
        <w:t xml:space="preserve"> is Active</w:t>
      </w:r>
    </w:p>
    <w:p w14:paraId="7BAB587A" w14:textId="77777777" w:rsidR="001F5E54" w:rsidRDefault="00AE04B0" w:rsidP="001F5E54">
      <w:pPr>
        <w:rPr>
          <w:rFonts w:cs="Arial"/>
        </w:rPr>
      </w:pPr>
      <w:r>
        <w:rPr>
          <w:rFonts w:cs="Arial"/>
        </w:rPr>
        <w:t>When a user presses the greyed out "Delete NFC Key" Soft button while the following conditions are true:</w:t>
      </w:r>
    </w:p>
    <w:p w14:paraId="776E453D" w14:textId="77777777" w:rsidR="001F5E54" w:rsidRDefault="00AE04B0" w:rsidP="001F5E54">
      <w:pPr>
        <w:rPr>
          <w:rFonts w:cs="Arial"/>
        </w:rPr>
      </w:pPr>
      <w:r>
        <w:rPr>
          <w:rFonts w:cs="Arial"/>
        </w:rPr>
        <w:t xml:space="preserve">- Current </w:t>
      </w:r>
      <w:proofErr w:type="spellStart"/>
      <w:r>
        <w:rPr>
          <w:rFonts w:cs="Arial"/>
        </w:rPr>
        <w:t>MyKey</w:t>
      </w:r>
      <w:proofErr w:type="spellEnd"/>
      <w:r>
        <w:rPr>
          <w:rFonts w:cs="Arial"/>
        </w:rPr>
        <w:t xml:space="preserve"> Level == </w:t>
      </w:r>
      <w:proofErr w:type="spellStart"/>
      <w:r>
        <w:rPr>
          <w:rFonts w:cs="Arial"/>
        </w:rPr>
        <w:t>MyKey</w:t>
      </w:r>
      <w:proofErr w:type="spellEnd"/>
    </w:p>
    <w:p w14:paraId="5C633E5A" w14:textId="77777777" w:rsidR="001F5E54" w:rsidRDefault="001F5E54" w:rsidP="001F5E54">
      <w:pPr>
        <w:rPr>
          <w:rFonts w:cs="Arial"/>
        </w:rPr>
      </w:pPr>
    </w:p>
    <w:p w14:paraId="665BF303" w14:textId="77777777" w:rsidR="001F5E54" w:rsidRDefault="00AE04B0" w:rsidP="001F5E54">
      <w:pPr>
        <w:rPr>
          <w:rFonts w:cs="Arial"/>
        </w:rPr>
      </w:pPr>
      <w:r>
        <w:rPr>
          <w:rFonts w:cs="Arial"/>
        </w:rPr>
        <w:t xml:space="preserve">The Display system shall display a momentary pop-up to indicate the NFC Delete operation </w:t>
      </w:r>
      <w:proofErr w:type="spellStart"/>
      <w:r>
        <w:rPr>
          <w:rFonts w:cs="Arial"/>
        </w:rPr>
        <w:t>isnt</w:t>
      </w:r>
      <w:proofErr w:type="spellEnd"/>
      <w:r>
        <w:rPr>
          <w:rFonts w:cs="Arial"/>
        </w:rPr>
        <w:t xml:space="preserve"> allowed while a </w:t>
      </w:r>
      <w:proofErr w:type="spellStart"/>
      <w:r>
        <w:rPr>
          <w:rFonts w:cs="Arial"/>
        </w:rPr>
        <w:t>MyKey</w:t>
      </w:r>
      <w:proofErr w:type="spellEnd"/>
      <w:r>
        <w:rPr>
          <w:rFonts w:cs="Arial"/>
        </w:rPr>
        <w:t xml:space="preserve"> device is in use</w:t>
      </w:r>
    </w:p>
    <w:p w14:paraId="70869EA4" w14:textId="77777777" w:rsidR="001861FF" w:rsidRDefault="001861FF" w:rsidP="001F5E54">
      <w:pPr>
        <w:rPr>
          <w:rFonts w:cs="Arial"/>
        </w:rPr>
      </w:pPr>
    </w:p>
    <w:p w14:paraId="7780F0A3"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This screen informs the user that NFC cards cannot be deleted from the vehicle when </w:t>
      </w:r>
      <w:proofErr w:type="spellStart"/>
      <w:r w:rsidRPr="008F2F56">
        <w:rPr>
          <w:rFonts w:cs="Arial"/>
        </w:rPr>
        <w:t>MyKey</w:t>
      </w:r>
      <w:proofErr w:type="spellEnd"/>
      <w:r w:rsidRPr="008F2F56">
        <w:rPr>
          <w:rFonts w:cs="Arial"/>
        </w:rPr>
        <w:t xml:space="preserve"> is active.</w:t>
      </w:r>
    </w:p>
    <w:p w14:paraId="289C8F2F" w14:textId="77777777" w:rsidR="00170477" w:rsidRPr="008F2F56" w:rsidRDefault="00170477" w:rsidP="008F2F56">
      <w:pPr>
        <w:rPr>
          <w:rFonts w:cs="Arial"/>
        </w:rPr>
      </w:pPr>
    </w:p>
    <w:p w14:paraId="192DBC31" w14:textId="77777777" w:rsidR="00196141" w:rsidRDefault="00196141" w:rsidP="00393C96">
      <w:r>
        <w:rPr>
          <w:b/>
          <w:bCs/>
        </w:rPr>
        <w:t xml:space="preserve">Acceptance Criteria: </w:t>
      </w:r>
    </w:p>
    <w:p w14:paraId="0A996D89" w14:textId="77777777" w:rsidR="001861FF" w:rsidRPr="00196141" w:rsidRDefault="001861FF" w:rsidP="00393C96"/>
    <w:p w14:paraId="3B0BCA0E" w14:textId="77777777" w:rsidR="001F5E54" w:rsidRPr="0017445F" w:rsidRDefault="006E25A5" w:rsidP="001F5E54">
      <w:pPr>
        <w:pStyle w:val="RERequirement"/>
        <w:shd w:val="clear" w:color="auto" w:fill="F2F2F2" w:themeFill="background1" w:themeFillShade="F2"/>
      </w:pPr>
      <w:bookmarkStart w:id="190" w:name="_6d35e99dc7257d83cd569cccf2bb3886"/>
      <w:r>
        <w:t>REQ-NFC-ES-243</w:t>
      </w:r>
      <w:bookmarkEnd w:id="190"/>
      <w:r w:rsidR="00AE04B0">
        <w:t xml:space="preserve"> Error Screen: Selecting "Delete Key" Button for key used to start the vehicle</w:t>
      </w:r>
    </w:p>
    <w:p w14:paraId="4E535825" w14:textId="77777777" w:rsidR="001F5E54" w:rsidRDefault="00AE04B0" w:rsidP="001F5E54">
      <w:pPr>
        <w:rPr>
          <w:rFonts w:cs="Arial"/>
        </w:rPr>
      </w:pPr>
      <w:r>
        <w:rPr>
          <w:rFonts w:cs="Arial"/>
        </w:rPr>
        <w:t>When a user presses the "Delete Key" button for the key that was used to start the vehicle, the display system shall display a message indicating that the key that was used to start the vehicle cannot be deleted.</w:t>
      </w:r>
    </w:p>
    <w:p w14:paraId="6E697435" w14:textId="77777777" w:rsidR="001F5E54" w:rsidRDefault="001F5E54" w:rsidP="001F5E54">
      <w:pPr>
        <w:rPr>
          <w:rFonts w:cs="Arial"/>
        </w:rPr>
      </w:pPr>
    </w:p>
    <w:p w14:paraId="5E9BFD41" w14:textId="77777777" w:rsidR="001F5E54" w:rsidRDefault="00AE04B0" w:rsidP="001F5E54">
      <w:pPr>
        <w:rPr>
          <w:rFonts w:cs="Arial"/>
        </w:rPr>
      </w:pPr>
      <w:r>
        <w:rPr>
          <w:rFonts w:cs="Arial"/>
        </w:rPr>
        <w:t>The message should instruct the user to start the vehicle with a different key in order to delete the key they are trying to delete.</w:t>
      </w:r>
    </w:p>
    <w:p w14:paraId="214F84F3" w14:textId="77777777" w:rsidR="001F5E54" w:rsidRDefault="001F5E54" w:rsidP="001F5E54">
      <w:pPr>
        <w:rPr>
          <w:rFonts w:cs="Arial"/>
        </w:rPr>
      </w:pPr>
    </w:p>
    <w:p w14:paraId="02AC2C0F" w14:textId="77777777" w:rsidR="001F5E54" w:rsidRDefault="00AE04B0" w:rsidP="001F5E54">
      <w:pPr>
        <w:rPr>
          <w:rFonts w:cs="Arial"/>
        </w:rPr>
      </w:pPr>
      <w:r>
        <w:rPr>
          <w:rFonts w:cs="Arial"/>
        </w:rPr>
        <w:t>Dismissing the message shall return the user to the Unified Key Management Screen or the key info screen that was displayed prior to pressing the delete button.</w:t>
      </w:r>
    </w:p>
    <w:p w14:paraId="2222DD65" w14:textId="77777777" w:rsidR="001861FF" w:rsidRDefault="001861FF" w:rsidP="001F5E54">
      <w:pPr>
        <w:rPr>
          <w:rFonts w:cs="Arial"/>
        </w:rPr>
      </w:pPr>
    </w:p>
    <w:p w14:paraId="2E942A09"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 xml:space="preserve">This screen informs the user that NFC cards cannot be deleted from the vehicle when </w:t>
      </w:r>
      <w:proofErr w:type="spellStart"/>
      <w:r w:rsidRPr="008F2F56">
        <w:rPr>
          <w:rFonts w:cs="Arial"/>
        </w:rPr>
        <w:t>MyKey</w:t>
      </w:r>
      <w:proofErr w:type="spellEnd"/>
      <w:r w:rsidRPr="008F2F56">
        <w:rPr>
          <w:rFonts w:cs="Arial"/>
        </w:rPr>
        <w:t xml:space="preserve"> is active.</w:t>
      </w:r>
    </w:p>
    <w:p w14:paraId="051D6A8C" w14:textId="77777777" w:rsidR="00170477" w:rsidRPr="008F2F56" w:rsidRDefault="00170477" w:rsidP="008F2F56">
      <w:pPr>
        <w:rPr>
          <w:rFonts w:cs="Arial"/>
        </w:rPr>
      </w:pPr>
    </w:p>
    <w:p w14:paraId="548D3714" w14:textId="77777777" w:rsidR="00196141" w:rsidRDefault="00196141" w:rsidP="00393C96">
      <w:r>
        <w:rPr>
          <w:b/>
          <w:bCs/>
        </w:rPr>
        <w:t xml:space="preserve">Acceptance Criteria: </w:t>
      </w:r>
      <w:r>
        <w:t>Pressing the delete button for the starting key causes this message to be displayed; delete flow does not proceed</w:t>
      </w:r>
    </w:p>
    <w:p w14:paraId="4886D946" w14:textId="77777777" w:rsidR="001861FF" w:rsidRPr="00196141" w:rsidRDefault="001861FF" w:rsidP="00393C96"/>
    <w:p w14:paraId="784A388E" w14:textId="77777777" w:rsidR="001F5E54" w:rsidRPr="0017445F" w:rsidRDefault="006E25A5" w:rsidP="001F5E54">
      <w:pPr>
        <w:pStyle w:val="RERequirement"/>
        <w:shd w:val="clear" w:color="auto" w:fill="F2F2F2" w:themeFill="background1" w:themeFillShade="F2"/>
      </w:pPr>
      <w:bookmarkStart w:id="191" w:name="_3f5b1750a45223f0a290a9371af6a0d5"/>
      <w:r>
        <w:t>REQ-NFC-ES-351</w:t>
      </w:r>
      <w:bookmarkEnd w:id="191"/>
      <w:r w:rsidR="00AE04B0">
        <w:t xml:space="preserve"> Error screen: Key delete already pending</w:t>
      </w:r>
    </w:p>
    <w:p w14:paraId="52688F87" w14:textId="77777777" w:rsidR="001F5E54" w:rsidRDefault="00AE04B0" w:rsidP="001F5E54">
      <w:pPr>
        <w:rPr>
          <w:rFonts w:cs="Arial"/>
        </w:rPr>
      </w:pPr>
      <w:r>
        <w:rPr>
          <w:rFonts w:cs="Arial"/>
        </w:rPr>
        <w:t>When the Display System is displaying the "Wait for NFC Controller" screen in the NFC key delete flow and it receives a Card Pairing Status message with the "Controller Status" value set to "Invalid - Already Pending", it shall display a message indicating that a request to delete the card in question has already been sent.</w:t>
      </w:r>
    </w:p>
    <w:p w14:paraId="10571645" w14:textId="77777777" w:rsidR="001F5E54" w:rsidRDefault="001F5E54" w:rsidP="001F5E54">
      <w:pPr>
        <w:rPr>
          <w:rFonts w:cs="Arial"/>
        </w:rPr>
      </w:pPr>
    </w:p>
    <w:p w14:paraId="77FE21F1" w14:textId="77777777" w:rsidR="001F5E54" w:rsidRDefault="00AE04B0" w:rsidP="001F5E54">
      <w:pPr>
        <w:rPr>
          <w:rFonts w:cs="Arial"/>
        </w:rPr>
      </w:pPr>
      <w:r>
        <w:rPr>
          <w:rFonts w:cs="Arial"/>
        </w:rPr>
        <w:t xml:space="preserve">The message should indicate that the user should check the owner's </w:t>
      </w:r>
      <w:proofErr w:type="spellStart"/>
      <w:r>
        <w:rPr>
          <w:rFonts w:cs="Arial"/>
        </w:rPr>
        <w:t>FordPass</w:t>
      </w:r>
      <w:proofErr w:type="spellEnd"/>
      <w:r>
        <w:rPr>
          <w:rFonts w:cs="Arial"/>
        </w:rPr>
        <w:t xml:space="preserve"> or Lincoln Way app to approve the deletion request.</w:t>
      </w:r>
    </w:p>
    <w:p w14:paraId="6B690253" w14:textId="77777777" w:rsidR="001F5E54" w:rsidRDefault="001F5E54" w:rsidP="001F5E54">
      <w:pPr>
        <w:rPr>
          <w:rFonts w:cs="Arial"/>
        </w:rPr>
      </w:pPr>
    </w:p>
    <w:p w14:paraId="368B1A05" w14:textId="77777777" w:rsidR="001F5E54" w:rsidRDefault="00AE04B0" w:rsidP="001F5E54">
      <w:pPr>
        <w:rPr>
          <w:rFonts w:cs="Arial"/>
        </w:rPr>
      </w:pPr>
      <w:r>
        <w:rPr>
          <w:rFonts w:cs="Arial"/>
        </w:rPr>
        <w:t>Dismissing the message shall return the Display System to the Unified Key Management screen.</w:t>
      </w:r>
    </w:p>
    <w:p w14:paraId="11721300" w14:textId="77777777" w:rsidR="001861FF" w:rsidRDefault="001861FF" w:rsidP="001F5E54">
      <w:pPr>
        <w:rPr>
          <w:rFonts w:cs="Arial"/>
        </w:rPr>
      </w:pPr>
    </w:p>
    <w:p w14:paraId="604FB107" w14:textId="77777777" w:rsidR="00196141" w:rsidRDefault="00196141" w:rsidP="00393C96">
      <w:r>
        <w:rPr>
          <w:b/>
          <w:bCs/>
        </w:rPr>
        <w:t xml:space="preserve">Acceptance Criteria: </w:t>
      </w:r>
      <w:r>
        <w:t>Attempting to delete the same key twice results in this message being displayed the second time</w:t>
      </w:r>
    </w:p>
    <w:p w14:paraId="6C474510" w14:textId="77777777" w:rsidR="001861FF" w:rsidRPr="00196141" w:rsidRDefault="001861FF" w:rsidP="00393C96"/>
    <w:p w14:paraId="053169C2" w14:textId="77777777" w:rsidR="001F5E54" w:rsidRPr="0017445F" w:rsidRDefault="006E25A5" w:rsidP="001F5E54">
      <w:pPr>
        <w:pStyle w:val="RERequirement"/>
        <w:shd w:val="clear" w:color="auto" w:fill="F2F2F2" w:themeFill="background1" w:themeFillShade="F2"/>
      </w:pPr>
      <w:bookmarkStart w:id="192" w:name="_b3239e0b260c81e5785736575c929bec"/>
      <w:r>
        <w:t>REQ-NFC-ES-352</w:t>
      </w:r>
      <w:bookmarkEnd w:id="192"/>
      <w:r w:rsidR="00AE04B0">
        <w:t xml:space="preserve"> Error screen: Other Error during NFC Card Delete</w:t>
      </w:r>
    </w:p>
    <w:p w14:paraId="53B2DD2A" w14:textId="77777777" w:rsidR="001F5E54" w:rsidRDefault="00AE04B0" w:rsidP="001F5E54">
      <w:pPr>
        <w:rPr>
          <w:rFonts w:cs="Arial"/>
        </w:rPr>
      </w:pPr>
      <w:r>
        <w:rPr>
          <w:rFonts w:cs="Arial"/>
        </w:rPr>
        <w:lastRenderedPageBreak/>
        <w:t>When the Display System is displaying the "Wait for NFC Controller" screen in the NFC key delete flow and it receives a Card Pairing Status message with the "Controller Status" value set to "Fault - Other", it shall display a message indicating that an unknown error prevented the NFC card deletion request from being sent.</w:t>
      </w:r>
    </w:p>
    <w:p w14:paraId="0FDB7C1D" w14:textId="77777777" w:rsidR="001F5E54" w:rsidRDefault="001F5E54" w:rsidP="001F5E54">
      <w:pPr>
        <w:rPr>
          <w:rFonts w:cs="Arial"/>
        </w:rPr>
      </w:pPr>
    </w:p>
    <w:p w14:paraId="72350E91" w14:textId="77777777" w:rsidR="001F5E54" w:rsidRDefault="00AE04B0" w:rsidP="001F5E54">
      <w:pPr>
        <w:rPr>
          <w:rFonts w:cs="Arial"/>
        </w:rPr>
      </w:pPr>
      <w:r>
        <w:rPr>
          <w:rFonts w:cs="Arial"/>
        </w:rPr>
        <w:t>Dismissing the message shall return the Display System to the Unified Key Management screen.</w:t>
      </w:r>
    </w:p>
    <w:p w14:paraId="787CCD0E" w14:textId="77777777" w:rsidR="001861FF" w:rsidRDefault="001861FF" w:rsidP="001F5E54">
      <w:pPr>
        <w:rPr>
          <w:rFonts w:cs="Arial"/>
        </w:rPr>
      </w:pPr>
    </w:p>
    <w:p w14:paraId="66D38001" w14:textId="77777777" w:rsidR="00196141" w:rsidRDefault="00196141" w:rsidP="00393C96">
      <w:r>
        <w:rPr>
          <w:b/>
          <w:bCs/>
        </w:rPr>
        <w:t xml:space="preserve">Acceptance Criteria: </w:t>
      </w:r>
    </w:p>
    <w:p w14:paraId="5AE2922F" w14:textId="77777777" w:rsidR="001861FF" w:rsidRPr="00196141" w:rsidRDefault="001861FF" w:rsidP="00393C96"/>
    <w:p w14:paraId="410EFD86" w14:textId="77777777" w:rsidR="001F5E54" w:rsidRPr="0017445F" w:rsidRDefault="006E25A5" w:rsidP="001F5E54">
      <w:pPr>
        <w:pStyle w:val="RERequirement"/>
        <w:shd w:val="clear" w:color="auto" w:fill="F2F2F2" w:themeFill="background1" w:themeFillShade="F2"/>
      </w:pPr>
      <w:bookmarkStart w:id="193" w:name="_bf3a6b9e14c88f7644d603ac8963fc7f"/>
      <w:r>
        <w:t>REQ-NFC-ES-353</w:t>
      </w:r>
      <w:bookmarkEnd w:id="193"/>
      <w:r w:rsidR="00AE04B0">
        <w:t xml:space="preserve"> Prompt screen: confirm NFC card pairing deletion - cancel action</w:t>
      </w:r>
    </w:p>
    <w:p w14:paraId="7720DF75" w14:textId="77777777" w:rsidR="001F5E54" w:rsidRDefault="00AE04B0" w:rsidP="001F5E54">
      <w:pPr>
        <w:rPr>
          <w:rFonts w:cs="Arial"/>
        </w:rPr>
      </w:pPr>
      <w:r>
        <w:rPr>
          <w:rFonts w:cs="Arial"/>
        </w:rPr>
        <w:t>When the Display System is displaying the "Remove NFC Card - Confirm Delete" screen, and the user presses the "Cancel" button, the Display System shall return to the Unified Key Management Screen, or the screen that the user was on prior to pressing the delete button, and shall not send an HMI Command Request message.</w:t>
      </w:r>
    </w:p>
    <w:p w14:paraId="43298D48" w14:textId="77777777" w:rsidR="001861FF" w:rsidRDefault="001861FF" w:rsidP="001F5E54">
      <w:pPr>
        <w:rPr>
          <w:rFonts w:cs="Arial"/>
        </w:rPr>
      </w:pPr>
    </w:p>
    <w:p w14:paraId="2C1DCDB6" w14:textId="77777777" w:rsidR="00196141" w:rsidRDefault="00196141" w:rsidP="00393C96">
      <w:r>
        <w:rPr>
          <w:b/>
          <w:bCs/>
        </w:rPr>
        <w:t xml:space="preserve">Acceptance Criteria: </w:t>
      </w:r>
      <w:r>
        <w:t>Pressing "cancel" in key delete confirmation dialog returns to previous screen without delete request being sent</w:t>
      </w:r>
    </w:p>
    <w:p w14:paraId="0E698EB2" w14:textId="77777777" w:rsidR="001861FF" w:rsidRPr="00196141" w:rsidRDefault="001861FF" w:rsidP="00393C96"/>
    <w:p w14:paraId="345924DD" w14:textId="3B364B23" w:rsidR="00C06292" w:rsidRDefault="00C06292" w:rsidP="00C06292"/>
    <w:p w14:paraId="2CED48A5" w14:textId="2608ADFF" w:rsidR="00716D8C" w:rsidRDefault="00716D8C" w:rsidP="00C06292"/>
    <w:p w14:paraId="3607D120" w14:textId="77777777" w:rsidR="00716D8C" w:rsidRPr="00C06292" w:rsidRDefault="00716D8C" w:rsidP="00C06292"/>
    <w:p w14:paraId="4AF84ACD" w14:textId="7FAC8F90" w:rsidR="00E47D48" w:rsidRPr="00E47D48" w:rsidRDefault="00E47D48" w:rsidP="00400BE3">
      <w:pPr>
        <w:rPr>
          <w:color w:val="FF0000"/>
        </w:rPr>
      </w:pPr>
    </w:p>
    <w:p w14:paraId="0BB26D0A" w14:textId="77777777" w:rsidR="00271274" w:rsidRPr="002345C2"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94" w:name="_Goal_G4:_Have"/>
      <w:bookmarkStart w:id="195" w:name="_Toc58422044"/>
      <w:bookmarkEnd w:id="194"/>
      <w:r>
        <w:rPr>
          <w:lang w:val="en-GB"/>
        </w:rPr>
        <w:lastRenderedPageBreak/>
        <w:t>Revision History</w:t>
      </w:r>
      <w:bookmarkEnd w:id="195"/>
    </w:p>
    <w:p w14:paraId="64B57867" w14:textId="77777777" w:rsidR="001E008B" w:rsidRDefault="001E008B" w:rsidP="001E008B"/>
    <w:tbl>
      <w:tblPr>
        <w:tblW w:w="8925" w:type="dxa"/>
        <w:tblCellMar>
          <w:left w:w="0" w:type="dxa"/>
          <w:right w:w="0" w:type="dxa"/>
        </w:tblCellMar>
        <w:tblLook w:val="04A0" w:firstRow="1" w:lastRow="0" w:firstColumn="1" w:lastColumn="0" w:noHBand="0" w:noVBand="1"/>
      </w:tblPr>
      <w:tblGrid>
        <w:gridCol w:w="1248"/>
        <w:gridCol w:w="1168"/>
        <w:gridCol w:w="5103"/>
        <w:gridCol w:w="1406"/>
      </w:tblGrid>
      <w:tr w:rsidR="00E36C6D" w14:paraId="7FDE49F7" w14:textId="77777777" w:rsidTr="003F48DA">
        <w:tc>
          <w:tcPr>
            <w:tcW w:w="125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11157EE" w14:textId="77777777" w:rsidR="00E36C6D" w:rsidRDefault="00E36C6D" w:rsidP="00841C2C">
            <w:pPr>
              <w:pStyle w:val="Caption"/>
              <w:rPr>
                <w:sz w:val="22"/>
                <w:szCs w:val="22"/>
              </w:rPr>
            </w:pPr>
            <w:r>
              <w:rPr>
                <w:lang w:val="en-GB"/>
              </w:rPr>
              <w:t>Rev</w:t>
            </w:r>
            <w:proofErr w:type="spellStart"/>
            <w:r>
              <w:t>ision</w:t>
            </w:r>
            <w:proofErr w:type="spellEnd"/>
          </w:p>
        </w:tc>
        <w:tc>
          <w:tcPr>
            <w:tcW w:w="11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1671CFA" w14:textId="77777777" w:rsidR="00E36C6D" w:rsidRDefault="00E36C6D" w:rsidP="00841C2C">
            <w:pPr>
              <w:pStyle w:val="Caption"/>
              <w:rPr>
                <w:lang w:val="en-GB"/>
              </w:rPr>
            </w:pPr>
            <w:r>
              <w:rPr>
                <w:lang w:val="en-GB"/>
              </w:rPr>
              <w:t>Date</w:t>
            </w:r>
          </w:p>
        </w:tc>
        <w:tc>
          <w:tcPr>
            <w:tcW w:w="521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BCF82A6" w14:textId="77777777" w:rsidR="00E36C6D" w:rsidRDefault="00E36C6D" w:rsidP="00841C2C">
            <w:pPr>
              <w:pStyle w:val="Caption"/>
              <w:rPr>
                <w:lang w:val="en-GB"/>
              </w:rPr>
            </w:pPr>
            <w:r>
              <w:rPr>
                <w:lang w:val="en-GB"/>
              </w:rPr>
              <w:t>Description</w:t>
            </w:r>
          </w:p>
        </w:tc>
        <w:tc>
          <w:tcPr>
            <w:tcW w:w="12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2D426B8" w14:textId="77777777" w:rsidR="00E36C6D" w:rsidRDefault="00E36C6D" w:rsidP="00841C2C">
            <w:pPr>
              <w:pStyle w:val="Caption"/>
              <w:rPr>
                <w:lang w:val="en-GB"/>
              </w:rPr>
            </w:pPr>
            <w:r>
              <w:rPr>
                <w:lang w:val="en-GB"/>
              </w:rPr>
              <w:t>Responsible</w:t>
            </w:r>
          </w:p>
        </w:tc>
      </w:tr>
      <w:tr w:rsidR="00E36C6D" w14:paraId="7B38BE55" w14:textId="77777777" w:rsidTr="003F48DA">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C882DE" w14:textId="77777777" w:rsidR="00E36C6D" w:rsidRDefault="00E36C6D" w:rsidP="00841C2C">
            <w:pPr>
              <w:jc w:val="center"/>
              <w:rPr>
                <w:snapToGrid w:val="0"/>
              </w:rPr>
            </w:pPr>
            <w:r>
              <w:rPr>
                <w:snapToGrid w:val="0"/>
              </w:rPr>
              <w:t>2020-05-22</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6051351F" w14:textId="77777777" w:rsidR="00E36C6D" w:rsidRDefault="00E36C6D" w:rsidP="00841C2C">
            <w:pPr>
              <w:jc w:val="center"/>
              <w:rPr>
                <w:snapToGrid w:val="0"/>
              </w:rPr>
            </w:pPr>
            <w:r>
              <w:rPr>
                <w:snapToGrid w:val="0"/>
              </w:rPr>
              <w:t>5/22/2020</w:t>
            </w:r>
          </w:p>
        </w:tc>
        <w:tc>
          <w:tcPr>
            <w:tcW w:w="5215" w:type="dxa"/>
            <w:tcBorders>
              <w:top w:val="nil"/>
              <w:left w:val="nil"/>
              <w:bottom w:val="single" w:sz="8" w:space="0" w:color="auto"/>
              <w:right w:val="single" w:sz="8" w:space="0" w:color="auto"/>
            </w:tcBorders>
            <w:tcMar>
              <w:top w:w="0" w:type="dxa"/>
              <w:left w:w="108" w:type="dxa"/>
              <w:bottom w:w="0" w:type="dxa"/>
              <w:right w:w="108" w:type="dxa"/>
            </w:tcMar>
          </w:tcPr>
          <w:p w14:paraId="266FC220" w14:textId="77777777" w:rsidR="00E36C6D" w:rsidRDefault="00E36C6D" w:rsidP="00841C2C">
            <w:pPr>
              <w:pStyle w:val="Header"/>
              <w:rPr>
                <w:snapToGrid w:val="0"/>
              </w:rPr>
            </w:pPr>
            <w:r>
              <w:rPr>
                <w:snapToGrid w:val="0"/>
              </w:rPr>
              <w:t>Initial Functional Specification release for P708 UPV0</w:t>
            </w:r>
          </w:p>
        </w:tc>
        <w:tc>
          <w:tcPr>
            <w:tcW w:w="1285" w:type="dxa"/>
            <w:tcBorders>
              <w:top w:val="nil"/>
              <w:left w:val="nil"/>
              <w:bottom w:val="single" w:sz="8" w:space="0" w:color="auto"/>
              <w:right w:val="single" w:sz="8" w:space="0" w:color="auto"/>
            </w:tcBorders>
            <w:tcMar>
              <w:top w:w="0" w:type="dxa"/>
              <w:left w:w="108" w:type="dxa"/>
              <w:bottom w:w="0" w:type="dxa"/>
              <w:right w:w="108" w:type="dxa"/>
            </w:tcMar>
          </w:tcPr>
          <w:p w14:paraId="287713A1" w14:textId="77777777" w:rsidR="00E36C6D" w:rsidRDefault="00E36C6D" w:rsidP="00841C2C">
            <w:pPr>
              <w:rPr>
                <w:snapToGrid w:val="0"/>
              </w:rPr>
            </w:pPr>
            <w:r>
              <w:rPr>
                <w:snapToGrid w:val="0"/>
              </w:rPr>
              <w:t xml:space="preserve">abonnel1, fehsan2, </w:t>
            </w:r>
            <w:proofErr w:type="spellStart"/>
            <w:r>
              <w:rPr>
                <w:snapToGrid w:val="0"/>
              </w:rPr>
              <w:t>ekarpins</w:t>
            </w:r>
            <w:proofErr w:type="spellEnd"/>
          </w:p>
        </w:tc>
      </w:tr>
      <w:tr w:rsidR="00E36C6D" w14:paraId="6BDF98AF" w14:textId="77777777" w:rsidTr="003F48DA">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EAC195" w14:textId="77777777" w:rsidR="00E36C6D" w:rsidRDefault="00E36C6D" w:rsidP="00841C2C">
            <w:pPr>
              <w:jc w:val="center"/>
              <w:rPr>
                <w:snapToGrid w:val="0"/>
              </w:rPr>
            </w:pPr>
            <w:r>
              <w:rPr>
                <w:snapToGrid w:val="0"/>
              </w:rPr>
              <w:t>2020-08-24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B1150F7" w14:textId="77777777" w:rsidR="00E36C6D" w:rsidRDefault="00E36C6D" w:rsidP="00841C2C">
            <w:pPr>
              <w:jc w:val="center"/>
              <w:rPr>
                <w:snapToGrid w:val="0"/>
              </w:rPr>
            </w:pPr>
            <w:r>
              <w:rPr>
                <w:snapToGrid w:val="0"/>
              </w:rPr>
              <w:t>8/24/2020</w:t>
            </w:r>
          </w:p>
        </w:tc>
        <w:tc>
          <w:tcPr>
            <w:tcW w:w="5215" w:type="dxa"/>
            <w:tcBorders>
              <w:top w:val="nil"/>
              <w:left w:val="nil"/>
              <w:bottom w:val="single" w:sz="8" w:space="0" w:color="auto"/>
              <w:right w:val="single" w:sz="8" w:space="0" w:color="auto"/>
            </w:tcBorders>
            <w:tcMar>
              <w:top w:w="0" w:type="dxa"/>
              <w:left w:w="108" w:type="dxa"/>
              <w:bottom w:w="0" w:type="dxa"/>
              <w:right w:w="108" w:type="dxa"/>
            </w:tcMar>
            <w:hideMark/>
          </w:tcPr>
          <w:p w14:paraId="525BD36B" w14:textId="77777777" w:rsidR="00E36C6D" w:rsidRDefault="00E36C6D" w:rsidP="00841C2C">
            <w:pPr>
              <w:pStyle w:val="Header"/>
              <w:rPr>
                <w:snapToGrid w:val="0"/>
              </w:rPr>
            </w:pPr>
            <w:r>
              <w:rPr>
                <w:snapToGrid w:val="0"/>
              </w:rPr>
              <w:t>Updated release for P708 UPV1</w:t>
            </w:r>
          </w:p>
        </w:tc>
        <w:tc>
          <w:tcPr>
            <w:tcW w:w="1285" w:type="dxa"/>
            <w:tcBorders>
              <w:top w:val="nil"/>
              <w:left w:val="nil"/>
              <w:bottom w:val="single" w:sz="8" w:space="0" w:color="auto"/>
              <w:right w:val="single" w:sz="8" w:space="0" w:color="auto"/>
            </w:tcBorders>
            <w:tcMar>
              <w:top w:w="0" w:type="dxa"/>
              <w:left w:w="108" w:type="dxa"/>
              <w:bottom w:w="0" w:type="dxa"/>
              <w:right w:w="108" w:type="dxa"/>
            </w:tcMar>
            <w:hideMark/>
          </w:tcPr>
          <w:p w14:paraId="27CA98D9" w14:textId="77777777" w:rsidR="00E36C6D" w:rsidRDefault="00E36C6D" w:rsidP="00841C2C">
            <w:pPr>
              <w:rPr>
                <w:snapToGrid w:val="0"/>
              </w:rPr>
            </w:pPr>
            <w:r>
              <w:rPr>
                <w:snapToGrid w:val="0"/>
              </w:rPr>
              <w:t>abonnel1, fehsan2,</w:t>
            </w:r>
          </w:p>
          <w:p w14:paraId="225682AB" w14:textId="77777777" w:rsidR="00E36C6D" w:rsidRDefault="00E36C6D" w:rsidP="00841C2C">
            <w:pPr>
              <w:rPr>
                <w:snapToGrid w:val="0"/>
              </w:rPr>
            </w:pPr>
            <w:proofErr w:type="spellStart"/>
            <w:r>
              <w:rPr>
                <w:snapToGrid w:val="0"/>
              </w:rPr>
              <w:t>ekarpins</w:t>
            </w:r>
            <w:proofErr w:type="spellEnd"/>
          </w:p>
        </w:tc>
      </w:tr>
      <w:tr w:rsidR="00E36C6D" w14:paraId="4E4CFFF8" w14:textId="77777777" w:rsidTr="003F48DA">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F1651C" w14:textId="3BA76115" w:rsidR="00E36C6D" w:rsidRDefault="00BC65B1" w:rsidP="00841C2C">
            <w:pPr>
              <w:jc w:val="center"/>
              <w:rPr>
                <w:snapToGrid w:val="0"/>
              </w:rPr>
            </w:pPr>
            <w:r>
              <w:rPr>
                <w:snapToGrid w:val="0"/>
              </w:rPr>
              <w:t>2020-</w:t>
            </w:r>
            <w:r w:rsidR="00383009">
              <w:rPr>
                <w:snapToGrid w:val="0"/>
              </w:rPr>
              <w:t>12-09</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76C0E6F8" w14:textId="5205B06E" w:rsidR="00E36C6D" w:rsidRDefault="003331E2" w:rsidP="00841C2C">
            <w:pPr>
              <w:jc w:val="center"/>
              <w:rPr>
                <w:snapToGrid w:val="0"/>
              </w:rPr>
            </w:pPr>
            <w:r>
              <w:rPr>
                <w:snapToGrid w:val="0"/>
              </w:rPr>
              <w:t>12/9/2020</w:t>
            </w:r>
          </w:p>
        </w:tc>
        <w:tc>
          <w:tcPr>
            <w:tcW w:w="5215" w:type="dxa"/>
            <w:tcBorders>
              <w:top w:val="nil"/>
              <w:left w:val="nil"/>
              <w:bottom w:val="single" w:sz="8" w:space="0" w:color="auto"/>
              <w:right w:val="single" w:sz="8" w:space="0" w:color="auto"/>
            </w:tcBorders>
            <w:tcMar>
              <w:top w:w="0" w:type="dxa"/>
              <w:left w:w="108" w:type="dxa"/>
              <w:bottom w:w="0" w:type="dxa"/>
              <w:right w:w="108" w:type="dxa"/>
            </w:tcMar>
          </w:tcPr>
          <w:p w14:paraId="4CE6D2EB" w14:textId="77777777" w:rsidR="003F48DA" w:rsidRPr="003F48DA" w:rsidRDefault="003F48DA" w:rsidP="003F48DA">
            <w:pPr>
              <w:pStyle w:val="Header"/>
              <w:rPr>
                <w:snapToGrid w:val="0"/>
              </w:rPr>
            </w:pPr>
            <w:r w:rsidRPr="003F48DA">
              <w:rPr>
                <w:snapToGrid w:val="0"/>
              </w:rPr>
              <w:t>Section 2: Updated "Function Group Description" definition</w:t>
            </w:r>
          </w:p>
          <w:p w14:paraId="4E36683F" w14:textId="77777777" w:rsidR="003F48DA" w:rsidRPr="003F48DA" w:rsidRDefault="003F48DA" w:rsidP="003F48DA">
            <w:pPr>
              <w:pStyle w:val="Header"/>
              <w:rPr>
                <w:snapToGrid w:val="0"/>
              </w:rPr>
            </w:pPr>
            <w:r w:rsidRPr="003F48DA">
              <w:rPr>
                <w:snapToGrid w:val="0"/>
              </w:rPr>
              <w:t>Section 2.1: Added "Center Stack Display System Logical System Behavior" diagram</w:t>
            </w:r>
          </w:p>
          <w:p w14:paraId="184A21CA" w14:textId="77777777" w:rsidR="003F48DA" w:rsidRPr="003F48DA" w:rsidRDefault="003F48DA" w:rsidP="003F48DA">
            <w:pPr>
              <w:pStyle w:val="Header"/>
              <w:rPr>
                <w:snapToGrid w:val="0"/>
              </w:rPr>
            </w:pPr>
            <w:r w:rsidRPr="003F48DA">
              <w:rPr>
                <w:snapToGrid w:val="0"/>
              </w:rPr>
              <w:t xml:space="preserve">Section 2.2: Logical Properties, previously section 2.1. </w:t>
            </w:r>
          </w:p>
          <w:p w14:paraId="6EFF013F" w14:textId="77777777" w:rsidR="003F48DA" w:rsidRPr="003F48DA" w:rsidRDefault="003F48DA" w:rsidP="003F48DA">
            <w:pPr>
              <w:pStyle w:val="Header"/>
              <w:rPr>
                <w:snapToGrid w:val="0"/>
              </w:rPr>
            </w:pPr>
            <w:r w:rsidRPr="003F48DA">
              <w:rPr>
                <w:snapToGrid w:val="0"/>
              </w:rPr>
              <w:t>Section 2.2.1.1: Config Parameters, previously 2.1.1.1. Updated list of Config parameters</w:t>
            </w:r>
          </w:p>
          <w:p w14:paraId="47DFB6F0" w14:textId="77777777" w:rsidR="003F48DA" w:rsidRPr="003F48DA" w:rsidRDefault="003F48DA" w:rsidP="003F48DA">
            <w:pPr>
              <w:pStyle w:val="Header"/>
              <w:rPr>
                <w:snapToGrid w:val="0"/>
              </w:rPr>
            </w:pPr>
            <w:r w:rsidRPr="003F48DA">
              <w:rPr>
                <w:snapToGrid w:val="0"/>
              </w:rPr>
              <w:t>Section 2.2.1.2: Added list of Runtime Variables</w:t>
            </w:r>
          </w:p>
          <w:p w14:paraId="6C79E223" w14:textId="77777777" w:rsidR="003F48DA" w:rsidRPr="003F48DA" w:rsidRDefault="003F48DA" w:rsidP="003F48DA">
            <w:pPr>
              <w:pStyle w:val="Header"/>
              <w:rPr>
                <w:snapToGrid w:val="0"/>
              </w:rPr>
            </w:pPr>
            <w:r w:rsidRPr="003F48DA">
              <w:rPr>
                <w:snapToGrid w:val="0"/>
              </w:rPr>
              <w:t xml:space="preserve">Section 2.3: Created Logical System Required. Added requirements to capture feedback align with UX and HMI </w:t>
            </w:r>
            <w:proofErr w:type="gramStart"/>
            <w:r w:rsidRPr="003F48DA">
              <w:rPr>
                <w:snapToGrid w:val="0"/>
              </w:rPr>
              <w:t>teams</w:t>
            </w:r>
            <w:proofErr w:type="gramEnd"/>
            <w:r w:rsidRPr="003F48DA">
              <w:rPr>
                <w:snapToGrid w:val="0"/>
              </w:rPr>
              <w:t xml:space="preserve"> feedback</w:t>
            </w:r>
          </w:p>
          <w:p w14:paraId="1AE54776" w14:textId="77777777" w:rsidR="003F48DA" w:rsidRPr="003F48DA" w:rsidRDefault="003F48DA" w:rsidP="003F48DA">
            <w:pPr>
              <w:pStyle w:val="Header"/>
              <w:rPr>
                <w:snapToGrid w:val="0"/>
              </w:rPr>
            </w:pPr>
            <w:r w:rsidRPr="003F48DA">
              <w:rPr>
                <w:snapToGrid w:val="0"/>
              </w:rPr>
              <w:t xml:space="preserve">Section 3.1: "Add NFC Key </w:t>
            </w:r>
            <w:proofErr w:type="spellStart"/>
            <w:r w:rsidRPr="003F48DA">
              <w:rPr>
                <w:snapToGrid w:val="0"/>
              </w:rPr>
              <w:t>InnerSTM</w:t>
            </w:r>
            <w:proofErr w:type="spellEnd"/>
            <w:r w:rsidRPr="003F48DA">
              <w:rPr>
                <w:snapToGrid w:val="0"/>
              </w:rPr>
              <w:t>", previously "Display System". Updated State machine diagram for NFC Add flow, require user to scan after entering in friendly name</w:t>
            </w:r>
          </w:p>
          <w:p w14:paraId="68F33F53" w14:textId="77777777" w:rsidR="003F48DA" w:rsidRPr="003F48DA" w:rsidRDefault="003F48DA" w:rsidP="003F48DA">
            <w:pPr>
              <w:pStyle w:val="Header"/>
              <w:rPr>
                <w:snapToGrid w:val="0"/>
              </w:rPr>
            </w:pPr>
            <w:r w:rsidRPr="003F48DA">
              <w:rPr>
                <w:snapToGrid w:val="0"/>
              </w:rPr>
              <w:t xml:space="preserve">Section 3.1.1: "Add NFC Key </w:t>
            </w:r>
            <w:proofErr w:type="spellStart"/>
            <w:r w:rsidRPr="003F48DA">
              <w:rPr>
                <w:snapToGrid w:val="0"/>
              </w:rPr>
              <w:t>InnerSTM</w:t>
            </w:r>
            <w:proofErr w:type="spellEnd"/>
            <w:r w:rsidRPr="003F48DA">
              <w:rPr>
                <w:snapToGrid w:val="0"/>
              </w:rPr>
              <w:t xml:space="preserve"> States" table added</w:t>
            </w:r>
          </w:p>
          <w:p w14:paraId="56D13B9A" w14:textId="77777777" w:rsidR="003F48DA" w:rsidRPr="003F48DA" w:rsidRDefault="003F48DA" w:rsidP="003F48DA">
            <w:pPr>
              <w:pStyle w:val="Header"/>
              <w:rPr>
                <w:snapToGrid w:val="0"/>
              </w:rPr>
            </w:pPr>
            <w:r w:rsidRPr="003F48DA">
              <w:rPr>
                <w:snapToGrid w:val="0"/>
              </w:rPr>
              <w:t xml:space="preserve">Section 3.1.2: "Add NFC Key </w:t>
            </w:r>
            <w:proofErr w:type="spellStart"/>
            <w:r w:rsidRPr="003F48DA">
              <w:rPr>
                <w:snapToGrid w:val="0"/>
              </w:rPr>
              <w:t>InnetSTM</w:t>
            </w:r>
            <w:proofErr w:type="spellEnd"/>
            <w:r w:rsidRPr="003F48DA">
              <w:rPr>
                <w:snapToGrid w:val="0"/>
              </w:rPr>
              <w:t xml:space="preserve"> Requirements" updated to match NFC Add Flow state machine</w:t>
            </w:r>
          </w:p>
          <w:p w14:paraId="33E864BA" w14:textId="77777777" w:rsidR="003F48DA" w:rsidRPr="003F48DA" w:rsidRDefault="003F48DA" w:rsidP="003F48DA">
            <w:pPr>
              <w:pStyle w:val="Header"/>
              <w:rPr>
                <w:snapToGrid w:val="0"/>
              </w:rPr>
            </w:pPr>
            <w:r w:rsidRPr="003F48DA">
              <w:rPr>
                <w:snapToGrid w:val="0"/>
              </w:rPr>
              <w:t>Section 3.2: "HMI" previously section 3.1 "Display System"</w:t>
            </w:r>
          </w:p>
          <w:p w14:paraId="756D0EFB" w14:textId="77777777" w:rsidR="003F48DA" w:rsidRPr="003F48DA" w:rsidRDefault="003F48DA" w:rsidP="003F48DA">
            <w:pPr>
              <w:pStyle w:val="Header"/>
              <w:rPr>
                <w:snapToGrid w:val="0"/>
              </w:rPr>
            </w:pPr>
            <w:r w:rsidRPr="003F48DA">
              <w:rPr>
                <w:snapToGrid w:val="0"/>
              </w:rPr>
              <w:t>Section 3.2.1: "HMI States" table, updated state to requirements mapping</w:t>
            </w:r>
          </w:p>
          <w:p w14:paraId="73E4A419" w14:textId="77777777" w:rsidR="003F48DA" w:rsidRPr="003F48DA" w:rsidRDefault="003F48DA" w:rsidP="003F48DA">
            <w:pPr>
              <w:pStyle w:val="Header"/>
              <w:rPr>
                <w:snapToGrid w:val="0"/>
              </w:rPr>
            </w:pPr>
            <w:r w:rsidRPr="003F48DA">
              <w:rPr>
                <w:snapToGrid w:val="0"/>
              </w:rPr>
              <w:t xml:space="preserve">Section 3.2.2: "HMI Requirements" previously section 3.2.1 "Display System Requirements", modified/updated requirements for tie-in to Personal Profiles, </w:t>
            </w:r>
            <w:proofErr w:type="spellStart"/>
            <w:r w:rsidRPr="003F48DA">
              <w:rPr>
                <w:snapToGrid w:val="0"/>
              </w:rPr>
              <w:t>MyKey</w:t>
            </w:r>
            <w:proofErr w:type="spellEnd"/>
            <w:r w:rsidRPr="003F48DA">
              <w:rPr>
                <w:snapToGrid w:val="0"/>
              </w:rPr>
              <w:t>, and NFC related HMI screens/pop-ups. Deleted requirements that were pulled in from other systems</w:t>
            </w:r>
          </w:p>
          <w:p w14:paraId="25784919" w14:textId="77777777" w:rsidR="003F48DA" w:rsidRPr="003F48DA" w:rsidRDefault="003F48DA" w:rsidP="003F48DA">
            <w:pPr>
              <w:pStyle w:val="Header"/>
              <w:rPr>
                <w:snapToGrid w:val="0"/>
              </w:rPr>
            </w:pPr>
            <w:r w:rsidRPr="003F48DA">
              <w:rPr>
                <w:snapToGrid w:val="0"/>
              </w:rPr>
              <w:t>Section 3.4.1: "Personal Profiles Linking STM States", updated States to requirements mapping</w:t>
            </w:r>
          </w:p>
          <w:p w14:paraId="1298FADC" w14:textId="77777777" w:rsidR="003F48DA" w:rsidRPr="003F48DA" w:rsidRDefault="003F48DA" w:rsidP="003F48DA">
            <w:pPr>
              <w:pStyle w:val="Header"/>
              <w:rPr>
                <w:snapToGrid w:val="0"/>
              </w:rPr>
            </w:pPr>
            <w:r w:rsidRPr="003F48DA">
              <w:rPr>
                <w:snapToGrid w:val="0"/>
              </w:rPr>
              <w:t>Section 3.4.2: "Personal Profiles Linking STM Requirements", requirements cleaned up</w:t>
            </w:r>
          </w:p>
          <w:p w14:paraId="11DC74EF" w14:textId="77777777" w:rsidR="003F48DA" w:rsidRPr="003F48DA" w:rsidRDefault="003F48DA" w:rsidP="003F48DA">
            <w:pPr>
              <w:pStyle w:val="Header"/>
              <w:rPr>
                <w:snapToGrid w:val="0"/>
              </w:rPr>
            </w:pPr>
            <w:r w:rsidRPr="003F48DA">
              <w:rPr>
                <w:snapToGrid w:val="0"/>
              </w:rPr>
              <w:t>Section 3.5: "Remove NFC Key Inner STM". Updated State machine diagram for NFC Delete Flow, added missing states/errors</w:t>
            </w:r>
          </w:p>
          <w:p w14:paraId="517EB257" w14:textId="77777777" w:rsidR="003F48DA" w:rsidRPr="003F48DA" w:rsidRDefault="003F48DA" w:rsidP="003F48DA">
            <w:pPr>
              <w:pStyle w:val="Header"/>
              <w:rPr>
                <w:snapToGrid w:val="0"/>
              </w:rPr>
            </w:pPr>
            <w:r w:rsidRPr="003F48DA">
              <w:rPr>
                <w:snapToGrid w:val="0"/>
              </w:rPr>
              <w:t>Section 3.5.1: "Remove NFC Key Inner STM states", updated States to requirements mapping</w:t>
            </w:r>
          </w:p>
          <w:p w14:paraId="048C9252" w14:textId="77777777" w:rsidR="003F48DA" w:rsidRPr="003F48DA" w:rsidRDefault="003F48DA" w:rsidP="003F48DA">
            <w:pPr>
              <w:pStyle w:val="Header"/>
              <w:rPr>
                <w:snapToGrid w:val="0"/>
              </w:rPr>
            </w:pPr>
            <w:r w:rsidRPr="003F48DA">
              <w:rPr>
                <w:snapToGrid w:val="0"/>
              </w:rPr>
              <w:t>Section 3.5.2: "Remove NFC Key Inner STM Requirements", requirements updated to match NFC Delete Flow state machine</w:t>
            </w:r>
          </w:p>
          <w:p w14:paraId="1FD5F7AF" w14:textId="77777777" w:rsidR="003F48DA" w:rsidRPr="003F48DA" w:rsidRDefault="003F48DA" w:rsidP="003F48DA">
            <w:pPr>
              <w:pStyle w:val="Header"/>
              <w:rPr>
                <w:snapToGrid w:val="0"/>
              </w:rPr>
            </w:pPr>
            <w:r w:rsidRPr="003F48DA">
              <w:rPr>
                <w:snapToGrid w:val="0"/>
              </w:rPr>
              <w:t>Section 5.1: "Data Dictionary" updated to capture more details and link to implementation level signals/messages</w:t>
            </w:r>
          </w:p>
          <w:p w14:paraId="6169A56A" w14:textId="77777777" w:rsidR="00E36C6D" w:rsidRDefault="00E36C6D" w:rsidP="00841C2C">
            <w:pPr>
              <w:pStyle w:val="Header"/>
              <w:rPr>
                <w:snapToGrid w:val="0"/>
              </w:rPr>
            </w:pPr>
          </w:p>
        </w:tc>
        <w:tc>
          <w:tcPr>
            <w:tcW w:w="1285" w:type="dxa"/>
            <w:tcBorders>
              <w:top w:val="nil"/>
              <w:left w:val="nil"/>
              <w:bottom w:val="single" w:sz="8" w:space="0" w:color="auto"/>
              <w:right w:val="single" w:sz="8" w:space="0" w:color="auto"/>
            </w:tcBorders>
            <w:tcMar>
              <w:top w:w="0" w:type="dxa"/>
              <w:left w:w="108" w:type="dxa"/>
              <w:bottom w:w="0" w:type="dxa"/>
              <w:right w:w="108" w:type="dxa"/>
            </w:tcMar>
          </w:tcPr>
          <w:p w14:paraId="1831228F" w14:textId="77777777" w:rsidR="003F48DA" w:rsidRDefault="003F48DA" w:rsidP="003F48DA">
            <w:pPr>
              <w:rPr>
                <w:snapToGrid w:val="0"/>
              </w:rPr>
            </w:pPr>
            <w:r>
              <w:rPr>
                <w:snapToGrid w:val="0"/>
              </w:rPr>
              <w:t>abonnel1, fehsan2,</w:t>
            </w:r>
          </w:p>
          <w:p w14:paraId="2CFBADF3" w14:textId="3007841E" w:rsidR="00E36C6D" w:rsidRDefault="003F48DA" w:rsidP="003F48DA">
            <w:pPr>
              <w:rPr>
                <w:snapToGrid w:val="0"/>
              </w:rPr>
            </w:pPr>
            <w:proofErr w:type="spellStart"/>
            <w:r>
              <w:rPr>
                <w:snapToGrid w:val="0"/>
              </w:rPr>
              <w:t>ekarpins</w:t>
            </w:r>
            <w:proofErr w:type="spellEnd"/>
          </w:p>
        </w:tc>
      </w:tr>
    </w:tbl>
    <w:p w14:paraId="345F90E2" w14:textId="77777777" w:rsidR="00271274" w:rsidRDefault="00271274" w:rsidP="00271274">
      <w:pPr>
        <w:pStyle w:val="Heading2"/>
        <w:tabs>
          <w:tab w:val="left" w:pos="709"/>
        </w:tabs>
        <w:rPr>
          <w:vanish/>
        </w:rPr>
      </w:pPr>
      <w:r w:rsidRPr="00EB5501">
        <w:rPr>
          <w:vanish/>
        </w:rPr>
        <w:t>Template Revisions</w:t>
      </w:r>
      <w:bookmarkStart w:id="196" w:name="_Toc426532436"/>
      <w:bookmarkStart w:id="197" w:name="_Toc426532709"/>
      <w:bookmarkStart w:id="198" w:name="_Toc426533131"/>
      <w:bookmarkStart w:id="199" w:name="_Toc435447515"/>
      <w:bookmarkStart w:id="200" w:name="_Toc442218275"/>
      <w:bookmarkStart w:id="201" w:name="_Toc442218491"/>
      <w:bookmarkStart w:id="202" w:name="_Toc442218707"/>
      <w:bookmarkStart w:id="203" w:name="_Toc442452634"/>
      <w:bookmarkStart w:id="204" w:name="_Toc442452854"/>
      <w:bookmarkStart w:id="205" w:name="_Toc442453074"/>
      <w:bookmarkStart w:id="206" w:name="_Toc442453270"/>
      <w:bookmarkStart w:id="207" w:name="_Toc442781392"/>
      <w:bookmarkStart w:id="208" w:name="_Toc442781605"/>
      <w:bookmarkStart w:id="209" w:name="_Toc442860317"/>
      <w:bookmarkStart w:id="210" w:name="_Toc442874918"/>
      <w:bookmarkStart w:id="211" w:name="_Toc442875138"/>
      <w:bookmarkStart w:id="212" w:name="_Toc442875358"/>
      <w:bookmarkStart w:id="213" w:name="_Toc442883010"/>
      <w:bookmarkStart w:id="214" w:name="_Toc442883231"/>
      <w:bookmarkStart w:id="215" w:name="_Toc442883450"/>
      <w:bookmarkStart w:id="216" w:name="_Toc442883670"/>
      <w:bookmarkStart w:id="217" w:name="_Toc442883891"/>
      <w:bookmarkStart w:id="218" w:name="_Toc442884187"/>
      <w:bookmarkStart w:id="219" w:name="_Toc442884239"/>
      <w:bookmarkStart w:id="220" w:name="_Toc442905502"/>
      <w:bookmarkStart w:id="221" w:name="_Toc442905576"/>
      <w:bookmarkStart w:id="222" w:name="_Toc442908211"/>
      <w:bookmarkStart w:id="223" w:name="_Toc442908436"/>
      <w:bookmarkStart w:id="224" w:name="_Toc442908533"/>
      <w:bookmarkStart w:id="225" w:name="_Toc442909388"/>
      <w:bookmarkStart w:id="226" w:name="_Toc442960180"/>
      <w:bookmarkStart w:id="227" w:name="_Toc442960301"/>
      <w:bookmarkStart w:id="228" w:name="_Toc444239577"/>
      <w:bookmarkStart w:id="229" w:name="_Toc444239668"/>
      <w:bookmarkStart w:id="230" w:name="_Toc444240289"/>
      <w:bookmarkStart w:id="231" w:name="_Toc444240787"/>
      <w:bookmarkStart w:id="232" w:name="_Toc444288558"/>
      <w:bookmarkStart w:id="233" w:name="_Toc446423592"/>
      <w:bookmarkStart w:id="234" w:name="_Toc446423948"/>
      <w:bookmarkStart w:id="235" w:name="_Toc456032576"/>
      <w:bookmarkStart w:id="236" w:name="_Toc456086062"/>
      <w:bookmarkStart w:id="237" w:name="_Toc456089178"/>
      <w:bookmarkStart w:id="238" w:name="_Toc456346162"/>
      <w:bookmarkStart w:id="239" w:name="_Toc468812897"/>
      <w:bookmarkStart w:id="240" w:name="_Toc468813021"/>
      <w:bookmarkStart w:id="241" w:name="_Toc471216813"/>
      <w:bookmarkStart w:id="242" w:name="_Toc471490094"/>
      <w:bookmarkStart w:id="243" w:name="_Toc472080009"/>
      <w:bookmarkStart w:id="244" w:name="_Toc472489949"/>
      <w:bookmarkStart w:id="245" w:name="_Toc479868607"/>
      <w:bookmarkStart w:id="246" w:name="_Toc481144032"/>
      <w:bookmarkStart w:id="247" w:name="_Toc520132743"/>
      <w:bookmarkStart w:id="248" w:name="_Toc520132957"/>
      <w:bookmarkStart w:id="249" w:name="_Toc521185615"/>
      <w:bookmarkStart w:id="250" w:name="_Toc528771612"/>
      <w:bookmarkStart w:id="251" w:name="_Toc531340537"/>
      <w:bookmarkStart w:id="252" w:name="_Toc531352736"/>
      <w:bookmarkStart w:id="253" w:name="_Toc531768188"/>
      <w:bookmarkStart w:id="254" w:name="_Toc531951856"/>
      <w:bookmarkStart w:id="255" w:name="_Toc531952259"/>
      <w:bookmarkStart w:id="256" w:name="_Toc531952392"/>
      <w:bookmarkStart w:id="257" w:name="_Toc531956929"/>
      <w:bookmarkStart w:id="258" w:name="_Toc532366150"/>
      <w:bookmarkStart w:id="259" w:name="_Toc532389664"/>
      <w:bookmarkStart w:id="260" w:name="_Toc2919375"/>
      <w:bookmarkStart w:id="261" w:name="_Toc2919451"/>
      <w:bookmarkStart w:id="262" w:name="_Toc2920736"/>
      <w:bookmarkStart w:id="263" w:name="_Toc2921637"/>
      <w:bookmarkStart w:id="264" w:name="_Toc5100390"/>
      <w:bookmarkStart w:id="265" w:name="_Toc5100470"/>
      <w:bookmarkStart w:id="266" w:name="_Toc6466555"/>
      <w:bookmarkStart w:id="267" w:name="_Toc58419558"/>
      <w:bookmarkStart w:id="268" w:name="_Toc58419617"/>
      <w:bookmarkStart w:id="269" w:name="_Toc58419927"/>
      <w:bookmarkStart w:id="270" w:name="_Toc58419986"/>
      <w:bookmarkStart w:id="271" w:name="_Toc58420045"/>
      <w:bookmarkStart w:id="272" w:name="_Toc58420118"/>
      <w:bookmarkStart w:id="273" w:name="_Toc58421998"/>
      <w:bookmarkStart w:id="274" w:name="_Toc5842204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51460F95" w14:textId="77777777" w:rsidR="005D7DAD" w:rsidRPr="00A30716" w:rsidRDefault="005D7DAD"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07D0AD09" w14:textId="77777777" w:rsidR="00271274" w:rsidRPr="00EB5501" w:rsidRDefault="00271274" w:rsidP="00271274"/>
    <w:tbl>
      <w:tblPr>
        <w:tblStyle w:val="TableGrid"/>
        <w:tblW w:w="10235" w:type="dxa"/>
        <w:tblInd w:w="-34" w:type="dxa"/>
        <w:tblLayout w:type="fixed"/>
        <w:tblLook w:val="0000" w:firstRow="0" w:lastRow="0" w:firstColumn="0" w:lastColumn="0" w:noHBand="0" w:noVBand="0"/>
      </w:tblPr>
      <w:tblGrid>
        <w:gridCol w:w="1135"/>
        <w:gridCol w:w="850"/>
        <w:gridCol w:w="993"/>
        <w:gridCol w:w="5669"/>
        <w:gridCol w:w="1588"/>
      </w:tblGrid>
      <w:tr w:rsidR="00271274" w:rsidRPr="009B6E74" w14:paraId="55DA38FA" w14:textId="77777777" w:rsidTr="00BB7E1C">
        <w:trPr>
          <w:hidden/>
        </w:trPr>
        <w:tc>
          <w:tcPr>
            <w:tcW w:w="1135" w:type="dxa"/>
            <w:shd w:val="clear" w:color="auto" w:fill="D9D9D9" w:themeFill="background1" w:themeFillShade="D9"/>
          </w:tcPr>
          <w:p w14:paraId="6B8AE6F1" w14:textId="77777777" w:rsidR="00271274" w:rsidRPr="009B6E74" w:rsidRDefault="00271274" w:rsidP="006A29E0">
            <w:pPr>
              <w:pStyle w:val="Caption"/>
              <w:rPr>
                <w:vanish/>
                <w:lang w:val="en-GB"/>
              </w:rPr>
            </w:pPr>
            <w:r w:rsidRPr="009B6E74">
              <w:rPr>
                <w:vanish/>
                <w:lang w:val="en-GB"/>
              </w:rPr>
              <w:t>Version</w:t>
            </w:r>
          </w:p>
        </w:tc>
        <w:tc>
          <w:tcPr>
            <w:tcW w:w="850" w:type="dxa"/>
            <w:shd w:val="clear" w:color="auto" w:fill="D9D9D9" w:themeFill="background1" w:themeFillShade="D9"/>
          </w:tcPr>
          <w:p w14:paraId="4ACA9FFD" w14:textId="77777777" w:rsidR="00271274" w:rsidRPr="009B6E74" w:rsidRDefault="00271274" w:rsidP="006A29E0">
            <w:pPr>
              <w:pStyle w:val="Caption"/>
              <w:rPr>
                <w:vanish/>
                <w:lang w:val="en-GB"/>
              </w:rPr>
            </w:pPr>
            <w:r w:rsidRPr="009B6E74">
              <w:rPr>
                <w:vanish/>
                <w:lang w:val="en-GB"/>
              </w:rPr>
              <w:t>Rev.</w:t>
            </w:r>
          </w:p>
          <w:p w14:paraId="5A68913D" w14:textId="77777777" w:rsidR="00271274" w:rsidRPr="009B6E74" w:rsidRDefault="00271274" w:rsidP="006A29E0">
            <w:pPr>
              <w:jc w:val="center"/>
              <w:rPr>
                <w:vanish/>
              </w:rPr>
            </w:pPr>
          </w:p>
        </w:tc>
        <w:tc>
          <w:tcPr>
            <w:tcW w:w="993" w:type="dxa"/>
            <w:shd w:val="clear" w:color="auto" w:fill="D9D9D9" w:themeFill="background1" w:themeFillShade="D9"/>
          </w:tcPr>
          <w:p w14:paraId="7898B350" w14:textId="77777777" w:rsidR="00271274" w:rsidRPr="009B6E74" w:rsidRDefault="00271274" w:rsidP="006A29E0">
            <w:pPr>
              <w:pStyle w:val="Caption"/>
              <w:rPr>
                <w:vanish/>
                <w:lang w:val="en-GB"/>
              </w:rPr>
            </w:pPr>
            <w:r w:rsidRPr="009B6E74">
              <w:rPr>
                <w:vanish/>
                <w:lang w:val="en-GB"/>
              </w:rPr>
              <w:t>Date</w:t>
            </w:r>
          </w:p>
        </w:tc>
        <w:tc>
          <w:tcPr>
            <w:tcW w:w="5669" w:type="dxa"/>
            <w:shd w:val="clear" w:color="auto" w:fill="D9D9D9" w:themeFill="background1" w:themeFillShade="D9"/>
          </w:tcPr>
          <w:p w14:paraId="15240252" w14:textId="77777777" w:rsidR="00271274" w:rsidRPr="009B6E74" w:rsidRDefault="00271274" w:rsidP="006A29E0">
            <w:pPr>
              <w:pStyle w:val="Caption"/>
              <w:rPr>
                <w:vanish/>
                <w:lang w:val="en-GB"/>
              </w:rPr>
            </w:pPr>
            <w:r w:rsidRPr="009B6E74">
              <w:rPr>
                <w:vanish/>
                <w:lang w:val="en-GB"/>
              </w:rPr>
              <w:t>Description</w:t>
            </w:r>
          </w:p>
        </w:tc>
        <w:tc>
          <w:tcPr>
            <w:tcW w:w="1588" w:type="dxa"/>
            <w:shd w:val="clear" w:color="auto" w:fill="D9D9D9" w:themeFill="background1" w:themeFillShade="D9"/>
          </w:tcPr>
          <w:p w14:paraId="2179B9D1" w14:textId="77777777" w:rsidR="00271274" w:rsidRPr="009B6E74" w:rsidRDefault="00271274" w:rsidP="006A29E0">
            <w:pPr>
              <w:pStyle w:val="Caption"/>
              <w:rPr>
                <w:vanish/>
                <w:lang w:val="en-GB"/>
              </w:rPr>
            </w:pPr>
            <w:r w:rsidRPr="009B6E74">
              <w:rPr>
                <w:vanish/>
                <w:lang w:val="en-GB"/>
              </w:rPr>
              <w:t>Responsible</w:t>
            </w:r>
          </w:p>
        </w:tc>
      </w:tr>
      <w:tr w:rsidR="00271274" w:rsidRPr="009B6E74" w14:paraId="268F295F" w14:textId="77777777" w:rsidTr="00BB7E1C">
        <w:trPr>
          <w:hidden/>
        </w:trPr>
        <w:tc>
          <w:tcPr>
            <w:tcW w:w="1135" w:type="dxa"/>
          </w:tcPr>
          <w:p w14:paraId="2FC8B58C" w14:textId="77777777" w:rsidR="00271274" w:rsidRDefault="00437F90" w:rsidP="00437F90">
            <w:pPr>
              <w:jc w:val="center"/>
              <w:rPr>
                <w:i/>
                <w:snapToGrid w:val="0"/>
                <w:vanish/>
              </w:rPr>
            </w:pPr>
            <w:r>
              <w:rPr>
                <w:i/>
                <w:snapToGrid w:val="0"/>
                <w:vanish/>
              </w:rPr>
              <w:t>1</w:t>
            </w:r>
          </w:p>
        </w:tc>
        <w:tc>
          <w:tcPr>
            <w:tcW w:w="850" w:type="dxa"/>
          </w:tcPr>
          <w:p w14:paraId="41E996D3" w14:textId="77777777" w:rsidR="00271274" w:rsidRDefault="00271274" w:rsidP="006A29E0">
            <w:pPr>
              <w:jc w:val="center"/>
              <w:rPr>
                <w:i/>
                <w:snapToGrid w:val="0"/>
                <w:vanish/>
              </w:rPr>
            </w:pPr>
            <w:r>
              <w:rPr>
                <w:i/>
                <w:snapToGrid w:val="0"/>
                <w:vanish/>
              </w:rPr>
              <w:t>0</w:t>
            </w:r>
          </w:p>
        </w:tc>
        <w:tc>
          <w:tcPr>
            <w:tcW w:w="993" w:type="dxa"/>
          </w:tcPr>
          <w:p w14:paraId="394BE3C3" w14:textId="77777777" w:rsidR="00271274" w:rsidRPr="009B6E74" w:rsidRDefault="00271274" w:rsidP="00437F90">
            <w:pPr>
              <w:jc w:val="center"/>
              <w:rPr>
                <w:i/>
                <w:snapToGrid w:val="0"/>
                <w:vanish/>
              </w:rPr>
            </w:pPr>
            <w:r>
              <w:rPr>
                <w:i/>
                <w:snapToGrid w:val="0"/>
                <w:vanish/>
              </w:rPr>
              <w:t>201</w:t>
            </w:r>
            <w:r w:rsidR="00437F90">
              <w:rPr>
                <w:i/>
                <w:snapToGrid w:val="0"/>
                <w:vanish/>
              </w:rPr>
              <w:t>6</w:t>
            </w:r>
            <w:r>
              <w:rPr>
                <w:i/>
                <w:snapToGrid w:val="0"/>
                <w:vanish/>
              </w:rPr>
              <w:t>-0</w:t>
            </w:r>
            <w:r w:rsidR="00437F90">
              <w:rPr>
                <w:i/>
                <w:snapToGrid w:val="0"/>
                <w:vanish/>
              </w:rPr>
              <w:t>2</w:t>
            </w:r>
            <w:r w:rsidRPr="009B6E74">
              <w:rPr>
                <w:i/>
                <w:snapToGrid w:val="0"/>
                <w:vanish/>
              </w:rPr>
              <w:t>-</w:t>
            </w:r>
            <w:r w:rsidR="00437F90">
              <w:rPr>
                <w:i/>
                <w:snapToGrid w:val="0"/>
                <w:vanish/>
              </w:rPr>
              <w:t>26</w:t>
            </w:r>
          </w:p>
        </w:tc>
        <w:tc>
          <w:tcPr>
            <w:tcW w:w="5669" w:type="dxa"/>
          </w:tcPr>
          <w:p w14:paraId="2F6D71C7" w14:textId="575D45D4" w:rsidR="00271274" w:rsidRPr="00FD6BF7" w:rsidRDefault="00437F90" w:rsidP="00AA1199">
            <w:pPr>
              <w:pStyle w:val="Header"/>
              <w:rPr>
                <w:rFonts w:cs="Arial"/>
                <w:i/>
                <w:snapToGrid w:val="0"/>
                <w:vanish/>
              </w:rPr>
            </w:pPr>
            <w:r>
              <w:rPr>
                <w:rFonts w:cs="Arial"/>
                <w:i/>
                <w:snapToGrid w:val="0"/>
                <w:vanish/>
              </w:rPr>
              <w:t>Initial version</w:t>
            </w:r>
            <w:r w:rsidR="001B61AA">
              <w:rPr>
                <w:rFonts w:cs="Arial"/>
                <w:i/>
                <w:snapToGrid w:val="0"/>
                <w:vanish/>
              </w:rPr>
              <w:t>, derived fro</w:t>
            </w:r>
            <w:r w:rsidR="00AA1199">
              <w:rPr>
                <w:rFonts w:cs="Arial"/>
                <w:i/>
                <w:snapToGrid w:val="0"/>
                <w:vanish/>
              </w:rPr>
              <w:t>m FDS</w:t>
            </w:r>
          </w:p>
        </w:tc>
        <w:tc>
          <w:tcPr>
            <w:tcW w:w="1588" w:type="dxa"/>
          </w:tcPr>
          <w:p w14:paraId="14B2B324" w14:textId="77777777" w:rsidR="00271274" w:rsidRDefault="00437F90" w:rsidP="006A29E0">
            <w:pPr>
              <w:rPr>
                <w:i/>
                <w:snapToGrid w:val="0"/>
                <w:vanish/>
              </w:rPr>
            </w:pPr>
            <w:r>
              <w:rPr>
                <w:i/>
                <w:snapToGrid w:val="0"/>
                <w:vanish/>
              </w:rPr>
              <w:t>Jbaden1</w:t>
            </w:r>
          </w:p>
        </w:tc>
      </w:tr>
      <w:tr w:rsidR="00AA1199" w:rsidRPr="009B6E74" w14:paraId="41D4D159" w14:textId="77777777" w:rsidTr="00BB7E1C">
        <w:tblPrEx>
          <w:tblLook w:val="04A0" w:firstRow="1" w:lastRow="0" w:firstColumn="1" w:lastColumn="0" w:noHBand="0" w:noVBand="1"/>
        </w:tblPrEx>
        <w:trPr>
          <w:hidden/>
        </w:trPr>
        <w:tc>
          <w:tcPr>
            <w:tcW w:w="1135" w:type="dxa"/>
          </w:tcPr>
          <w:p w14:paraId="5D32EB51" w14:textId="77777777" w:rsidR="00AA1199" w:rsidRDefault="00AA1199" w:rsidP="006A29E0">
            <w:pPr>
              <w:jc w:val="center"/>
              <w:rPr>
                <w:i/>
                <w:snapToGrid w:val="0"/>
                <w:vanish/>
              </w:rPr>
            </w:pPr>
            <w:r>
              <w:rPr>
                <w:i/>
                <w:snapToGrid w:val="0"/>
                <w:vanish/>
              </w:rPr>
              <w:t>1</w:t>
            </w:r>
          </w:p>
        </w:tc>
        <w:tc>
          <w:tcPr>
            <w:tcW w:w="850" w:type="dxa"/>
          </w:tcPr>
          <w:p w14:paraId="057A590C" w14:textId="77777777" w:rsidR="00AA1199" w:rsidRDefault="00AA1199" w:rsidP="006A29E0">
            <w:pPr>
              <w:jc w:val="center"/>
              <w:rPr>
                <w:i/>
                <w:snapToGrid w:val="0"/>
                <w:vanish/>
              </w:rPr>
            </w:pPr>
            <w:r>
              <w:rPr>
                <w:i/>
                <w:snapToGrid w:val="0"/>
                <w:vanish/>
              </w:rPr>
              <w:t>1</w:t>
            </w:r>
          </w:p>
        </w:tc>
        <w:tc>
          <w:tcPr>
            <w:tcW w:w="993" w:type="dxa"/>
          </w:tcPr>
          <w:p w14:paraId="41B6D3F0" w14:textId="77777777" w:rsidR="00AA1199" w:rsidRDefault="00AA1199" w:rsidP="006A29E0">
            <w:pPr>
              <w:jc w:val="center"/>
              <w:rPr>
                <w:i/>
                <w:snapToGrid w:val="0"/>
                <w:vanish/>
              </w:rPr>
            </w:pPr>
            <w:r>
              <w:rPr>
                <w:i/>
                <w:snapToGrid w:val="0"/>
                <w:vanish/>
              </w:rPr>
              <w:t>2016-02</w:t>
            </w:r>
            <w:r w:rsidRPr="009B6E74">
              <w:rPr>
                <w:i/>
                <w:snapToGrid w:val="0"/>
                <w:vanish/>
              </w:rPr>
              <w:t>-</w:t>
            </w:r>
            <w:r>
              <w:rPr>
                <w:i/>
                <w:snapToGrid w:val="0"/>
                <w:vanish/>
              </w:rPr>
              <w:t>26</w:t>
            </w:r>
          </w:p>
        </w:tc>
        <w:tc>
          <w:tcPr>
            <w:tcW w:w="5669" w:type="dxa"/>
          </w:tcPr>
          <w:p w14:paraId="1DED68F8" w14:textId="77777777" w:rsidR="00AA1199" w:rsidRPr="000E42BB" w:rsidRDefault="00AA1199" w:rsidP="00AA1199">
            <w:pPr>
              <w:pStyle w:val="Header"/>
              <w:rPr>
                <w:rFonts w:cs="Arial"/>
                <w:i/>
                <w:snapToGrid w:val="0"/>
                <w:vanish/>
              </w:rPr>
            </w:pPr>
            <w:r>
              <w:rPr>
                <w:rFonts w:cs="Arial"/>
                <w:i/>
                <w:snapToGrid w:val="0"/>
                <w:vanish/>
              </w:rPr>
              <w:t xml:space="preserve">Word </w:t>
            </w:r>
            <w:r w:rsidRPr="00AA1199">
              <w:rPr>
                <w:rFonts w:cs="Arial"/>
                <w:i/>
                <w:snapToGrid w:val="0"/>
                <w:vanish/>
              </w:rPr>
              <w:t>properties corrected</w:t>
            </w:r>
          </w:p>
        </w:tc>
        <w:tc>
          <w:tcPr>
            <w:tcW w:w="1588" w:type="dxa"/>
          </w:tcPr>
          <w:p w14:paraId="37E0B036" w14:textId="77777777" w:rsidR="00AA1199" w:rsidRDefault="00AA1199" w:rsidP="006A29E0">
            <w:pPr>
              <w:rPr>
                <w:i/>
                <w:snapToGrid w:val="0"/>
                <w:vanish/>
              </w:rPr>
            </w:pPr>
            <w:r>
              <w:rPr>
                <w:i/>
                <w:snapToGrid w:val="0"/>
                <w:vanish/>
              </w:rPr>
              <w:t>Jbaden1</w:t>
            </w:r>
          </w:p>
        </w:tc>
      </w:tr>
      <w:tr w:rsidR="0073379E" w:rsidRPr="009B6E74" w14:paraId="1027BB77" w14:textId="77777777" w:rsidTr="00BB7E1C">
        <w:tblPrEx>
          <w:tblLook w:val="04A0" w:firstRow="1" w:lastRow="0" w:firstColumn="1" w:lastColumn="0" w:noHBand="0" w:noVBand="1"/>
        </w:tblPrEx>
        <w:trPr>
          <w:hidden/>
        </w:trPr>
        <w:tc>
          <w:tcPr>
            <w:tcW w:w="1135" w:type="dxa"/>
          </w:tcPr>
          <w:p w14:paraId="1C7012FC" w14:textId="77777777" w:rsidR="0073379E" w:rsidRDefault="0073379E" w:rsidP="00287EB8">
            <w:pPr>
              <w:jc w:val="center"/>
              <w:rPr>
                <w:i/>
                <w:snapToGrid w:val="0"/>
                <w:vanish/>
              </w:rPr>
            </w:pPr>
            <w:r>
              <w:rPr>
                <w:i/>
                <w:snapToGrid w:val="0"/>
                <w:vanish/>
              </w:rPr>
              <w:t>1</w:t>
            </w:r>
          </w:p>
        </w:tc>
        <w:tc>
          <w:tcPr>
            <w:tcW w:w="850" w:type="dxa"/>
          </w:tcPr>
          <w:p w14:paraId="1295043F" w14:textId="77777777" w:rsidR="0073379E" w:rsidRDefault="0073379E" w:rsidP="00287EB8">
            <w:pPr>
              <w:jc w:val="center"/>
              <w:rPr>
                <w:i/>
                <w:snapToGrid w:val="0"/>
                <w:vanish/>
              </w:rPr>
            </w:pPr>
            <w:r>
              <w:rPr>
                <w:i/>
                <w:snapToGrid w:val="0"/>
                <w:vanish/>
              </w:rPr>
              <w:t>2</w:t>
            </w:r>
          </w:p>
        </w:tc>
        <w:tc>
          <w:tcPr>
            <w:tcW w:w="993" w:type="dxa"/>
          </w:tcPr>
          <w:p w14:paraId="79D0AF4A" w14:textId="77777777" w:rsidR="0073379E" w:rsidRDefault="0073379E" w:rsidP="00287EB8">
            <w:pPr>
              <w:jc w:val="center"/>
              <w:rPr>
                <w:i/>
                <w:snapToGrid w:val="0"/>
                <w:vanish/>
              </w:rPr>
            </w:pPr>
            <w:r>
              <w:rPr>
                <w:i/>
                <w:snapToGrid w:val="0"/>
                <w:vanish/>
              </w:rPr>
              <w:t>2016-03</w:t>
            </w:r>
            <w:r w:rsidRPr="009B6E74">
              <w:rPr>
                <w:i/>
                <w:snapToGrid w:val="0"/>
                <w:vanish/>
              </w:rPr>
              <w:t>-</w:t>
            </w:r>
            <w:r>
              <w:rPr>
                <w:i/>
                <w:snapToGrid w:val="0"/>
                <w:vanish/>
              </w:rPr>
              <w:t>10</w:t>
            </w:r>
          </w:p>
        </w:tc>
        <w:tc>
          <w:tcPr>
            <w:tcW w:w="5669" w:type="dxa"/>
          </w:tcPr>
          <w:p w14:paraId="55E191E2" w14:textId="514067A6" w:rsidR="0073379E" w:rsidRDefault="0073379E" w:rsidP="00287EB8">
            <w:pPr>
              <w:pStyle w:val="Header"/>
              <w:rPr>
                <w:rFonts w:cs="Arial"/>
                <w:i/>
                <w:snapToGrid w:val="0"/>
                <w:vanish/>
              </w:rPr>
            </w:pPr>
            <w:r>
              <w:rPr>
                <w:rFonts w:cs="Arial"/>
                <w:i/>
                <w:snapToGrid w:val="0"/>
                <w:vanish/>
              </w:rPr>
              <w:t xml:space="preserve">Clean up of </w:t>
            </w:r>
            <w:r w:rsidR="00B06E42">
              <w:rPr>
                <w:rFonts w:cs="Arial"/>
                <w:i/>
                <w:snapToGrid w:val="0"/>
                <w:vanish/>
              </w:rPr>
              <w:t>d</w:t>
            </w:r>
            <w:r>
              <w:rPr>
                <w:rFonts w:cs="Arial"/>
                <w:i/>
                <w:snapToGrid w:val="0"/>
                <w:vanish/>
              </w:rPr>
              <w:t>ocument meta data (Word properties)</w:t>
            </w:r>
          </w:p>
        </w:tc>
        <w:tc>
          <w:tcPr>
            <w:tcW w:w="1588" w:type="dxa"/>
          </w:tcPr>
          <w:p w14:paraId="49A66970" w14:textId="77777777" w:rsidR="0073379E" w:rsidRDefault="0073379E" w:rsidP="00287EB8">
            <w:pPr>
              <w:rPr>
                <w:i/>
                <w:snapToGrid w:val="0"/>
                <w:vanish/>
              </w:rPr>
            </w:pPr>
            <w:r>
              <w:rPr>
                <w:i/>
                <w:snapToGrid w:val="0"/>
                <w:vanish/>
              </w:rPr>
              <w:t>Jbaden1</w:t>
            </w:r>
          </w:p>
        </w:tc>
      </w:tr>
      <w:tr w:rsidR="00AA1199" w:rsidRPr="009B6E74" w14:paraId="7DF75EA4" w14:textId="77777777" w:rsidTr="00BB7E1C">
        <w:tblPrEx>
          <w:tblLook w:val="04A0" w:firstRow="1" w:lastRow="0" w:firstColumn="1" w:lastColumn="0" w:noHBand="0" w:noVBand="1"/>
        </w:tblPrEx>
        <w:trPr>
          <w:hidden/>
        </w:trPr>
        <w:tc>
          <w:tcPr>
            <w:tcW w:w="1135" w:type="dxa"/>
          </w:tcPr>
          <w:p w14:paraId="5F4F8C89" w14:textId="77777777" w:rsidR="00AA1199" w:rsidRDefault="00AA1199" w:rsidP="006A29E0">
            <w:pPr>
              <w:jc w:val="center"/>
              <w:rPr>
                <w:i/>
                <w:snapToGrid w:val="0"/>
                <w:vanish/>
              </w:rPr>
            </w:pPr>
            <w:r>
              <w:rPr>
                <w:i/>
                <w:snapToGrid w:val="0"/>
                <w:vanish/>
              </w:rPr>
              <w:t>1</w:t>
            </w:r>
          </w:p>
        </w:tc>
        <w:tc>
          <w:tcPr>
            <w:tcW w:w="850" w:type="dxa"/>
          </w:tcPr>
          <w:p w14:paraId="09CF487A" w14:textId="77777777" w:rsidR="00AA1199" w:rsidRDefault="0073379E" w:rsidP="006A29E0">
            <w:pPr>
              <w:jc w:val="center"/>
              <w:rPr>
                <w:i/>
                <w:snapToGrid w:val="0"/>
                <w:vanish/>
              </w:rPr>
            </w:pPr>
            <w:r>
              <w:rPr>
                <w:i/>
                <w:snapToGrid w:val="0"/>
                <w:vanish/>
              </w:rPr>
              <w:t>3</w:t>
            </w:r>
          </w:p>
        </w:tc>
        <w:tc>
          <w:tcPr>
            <w:tcW w:w="993" w:type="dxa"/>
          </w:tcPr>
          <w:p w14:paraId="701C2897" w14:textId="77777777" w:rsidR="00AA1199" w:rsidRDefault="00AA1199" w:rsidP="0073379E">
            <w:pPr>
              <w:jc w:val="center"/>
              <w:rPr>
                <w:i/>
                <w:snapToGrid w:val="0"/>
                <w:vanish/>
              </w:rPr>
            </w:pPr>
            <w:r>
              <w:rPr>
                <w:i/>
                <w:snapToGrid w:val="0"/>
                <w:vanish/>
              </w:rPr>
              <w:t>2016-03</w:t>
            </w:r>
            <w:r w:rsidRPr="009B6E74">
              <w:rPr>
                <w:i/>
                <w:snapToGrid w:val="0"/>
                <w:vanish/>
              </w:rPr>
              <w:t>-</w:t>
            </w:r>
            <w:r w:rsidR="0073379E">
              <w:rPr>
                <w:i/>
                <w:snapToGrid w:val="0"/>
                <w:vanish/>
              </w:rPr>
              <w:t>22</w:t>
            </w:r>
          </w:p>
        </w:tc>
        <w:tc>
          <w:tcPr>
            <w:tcW w:w="5669" w:type="dxa"/>
          </w:tcPr>
          <w:p w14:paraId="034E1282" w14:textId="3ADBC49B" w:rsidR="0073379E" w:rsidRDefault="0073379E" w:rsidP="00181341">
            <w:pPr>
              <w:pStyle w:val="Header"/>
              <w:numPr>
                <w:ilvl w:val="0"/>
                <w:numId w:val="9"/>
              </w:numPr>
              <w:rPr>
                <w:rFonts w:cs="Arial"/>
                <w:i/>
                <w:snapToGrid w:val="0"/>
                <w:vanish/>
              </w:rPr>
            </w:pPr>
            <w:r>
              <w:rPr>
                <w:rFonts w:cs="Arial"/>
                <w:i/>
                <w:snapToGrid w:val="0"/>
                <w:vanish/>
              </w:rPr>
              <w:t xml:space="preserve">Footer </w:t>
            </w:r>
            <w:r w:rsidR="00B06E42">
              <w:rPr>
                <w:rFonts w:cs="Arial"/>
                <w:i/>
                <w:snapToGrid w:val="0"/>
                <w:vanish/>
              </w:rPr>
              <w:t>formatting</w:t>
            </w:r>
            <w:r>
              <w:rPr>
                <w:rFonts w:cs="Arial"/>
                <w:i/>
                <w:snapToGrid w:val="0"/>
                <w:vanish/>
              </w:rPr>
              <w:t xml:space="preserve"> corrected</w:t>
            </w:r>
            <w:r w:rsidR="0063675F">
              <w:rPr>
                <w:rFonts w:cs="Arial"/>
                <w:i/>
                <w:snapToGrid w:val="0"/>
                <w:vanish/>
              </w:rPr>
              <w:t xml:space="preserve"> (Issue 19)</w:t>
            </w:r>
          </w:p>
          <w:p w14:paraId="6528BD32" w14:textId="77777777" w:rsidR="0073379E" w:rsidRPr="0073379E" w:rsidRDefault="0073379E" w:rsidP="00181341">
            <w:pPr>
              <w:pStyle w:val="Header"/>
              <w:numPr>
                <w:ilvl w:val="0"/>
                <w:numId w:val="9"/>
              </w:numPr>
              <w:rPr>
                <w:rFonts w:cs="Arial"/>
                <w:i/>
                <w:snapToGrid w:val="0"/>
                <w:vanish/>
              </w:rPr>
            </w:pPr>
            <w:r>
              <w:rPr>
                <w:rFonts w:cs="Arial"/>
                <w:i/>
                <w:snapToGrid w:val="0"/>
                <w:vanish/>
              </w:rPr>
              <w:t>“Constraints” chapter renamed to “Input Requirements”</w:t>
            </w:r>
            <w:r w:rsidR="0063675F">
              <w:rPr>
                <w:rFonts w:cs="Arial"/>
                <w:i/>
                <w:snapToGrid w:val="0"/>
                <w:vanish/>
              </w:rPr>
              <w:t xml:space="preserve"> (Issue 20)</w:t>
            </w:r>
          </w:p>
        </w:tc>
        <w:tc>
          <w:tcPr>
            <w:tcW w:w="1588" w:type="dxa"/>
          </w:tcPr>
          <w:p w14:paraId="66EF1B4E" w14:textId="77777777" w:rsidR="00AA1199" w:rsidRDefault="00AA1199" w:rsidP="006A29E0">
            <w:pPr>
              <w:rPr>
                <w:i/>
                <w:snapToGrid w:val="0"/>
                <w:vanish/>
              </w:rPr>
            </w:pPr>
            <w:r>
              <w:rPr>
                <w:i/>
                <w:snapToGrid w:val="0"/>
                <w:vanish/>
              </w:rPr>
              <w:t>Jbaden1</w:t>
            </w:r>
          </w:p>
        </w:tc>
      </w:tr>
      <w:tr w:rsidR="0083573A" w:rsidRPr="009B6E74" w14:paraId="415BF049" w14:textId="77777777" w:rsidTr="00BB7E1C">
        <w:tblPrEx>
          <w:tblLook w:val="04A0" w:firstRow="1" w:lastRow="0" w:firstColumn="1" w:lastColumn="0" w:noHBand="0" w:noVBand="1"/>
        </w:tblPrEx>
        <w:trPr>
          <w:hidden/>
        </w:trPr>
        <w:tc>
          <w:tcPr>
            <w:tcW w:w="1135" w:type="dxa"/>
          </w:tcPr>
          <w:p w14:paraId="15F6BB95" w14:textId="77777777" w:rsidR="0083573A" w:rsidRDefault="0083573A" w:rsidP="006A29E0">
            <w:pPr>
              <w:jc w:val="center"/>
              <w:rPr>
                <w:i/>
                <w:snapToGrid w:val="0"/>
                <w:vanish/>
              </w:rPr>
            </w:pPr>
            <w:r>
              <w:rPr>
                <w:i/>
                <w:snapToGrid w:val="0"/>
                <w:vanish/>
              </w:rPr>
              <w:t>1</w:t>
            </w:r>
          </w:p>
        </w:tc>
        <w:tc>
          <w:tcPr>
            <w:tcW w:w="850" w:type="dxa"/>
          </w:tcPr>
          <w:p w14:paraId="3586FC4D" w14:textId="77777777" w:rsidR="0083573A" w:rsidRDefault="0083573A" w:rsidP="006A29E0">
            <w:pPr>
              <w:jc w:val="center"/>
              <w:rPr>
                <w:i/>
                <w:snapToGrid w:val="0"/>
                <w:vanish/>
              </w:rPr>
            </w:pPr>
            <w:r>
              <w:rPr>
                <w:i/>
                <w:snapToGrid w:val="0"/>
                <w:vanish/>
              </w:rPr>
              <w:t>4</w:t>
            </w:r>
          </w:p>
        </w:tc>
        <w:tc>
          <w:tcPr>
            <w:tcW w:w="993" w:type="dxa"/>
          </w:tcPr>
          <w:p w14:paraId="1689E028" w14:textId="77777777" w:rsidR="0083573A" w:rsidRDefault="0083573A" w:rsidP="0083573A">
            <w:pPr>
              <w:jc w:val="center"/>
              <w:rPr>
                <w:i/>
                <w:snapToGrid w:val="0"/>
                <w:vanish/>
              </w:rPr>
            </w:pPr>
            <w:r>
              <w:rPr>
                <w:i/>
                <w:snapToGrid w:val="0"/>
                <w:vanish/>
              </w:rPr>
              <w:t>2016-04</w:t>
            </w:r>
            <w:r w:rsidRPr="009B6E74">
              <w:rPr>
                <w:i/>
                <w:snapToGrid w:val="0"/>
                <w:vanish/>
              </w:rPr>
              <w:t>-</w:t>
            </w:r>
            <w:r>
              <w:rPr>
                <w:i/>
                <w:snapToGrid w:val="0"/>
                <w:vanish/>
              </w:rPr>
              <w:t>20</w:t>
            </w:r>
          </w:p>
        </w:tc>
        <w:tc>
          <w:tcPr>
            <w:tcW w:w="5669" w:type="dxa"/>
          </w:tcPr>
          <w:p w14:paraId="42690B43" w14:textId="77777777" w:rsidR="0083573A" w:rsidRDefault="0083573A" w:rsidP="00181341">
            <w:pPr>
              <w:pStyle w:val="Header"/>
              <w:numPr>
                <w:ilvl w:val="0"/>
                <w:numId w:val="9"/>
              </w:numPr>
              <w:rPr>
                <w:rFonts w:cs="Arial"/>
                <w:i/>
                <w:snapToGrid w:val="0"/>
                <w:vanish/>
              </w:rPr>
            </w:pPr>
            <w:r>
              <w:rPr>
                <w:rFonts w:cs="Arial"/>
                <w:i/>
                <w:snapToGrid w:val="0"/>
                <w:vanish/>
              </w:rPr>
              <w:t>Broken Wiki links repaired</w:t>
            </w:r>
          </w:p>
        </w:tc>
        <w:tc>
          <w:tcPr>
            <w:tcW w:w="1588" w:type="dxa"/>
          </w:tcPr>
          <w:p w14:paraId="52E1F409" w14:textId="77777777" w:rsidR="0083573A" w:rsidRDefault="0083573A" w:rsidP="006A29E0">
            <w:pPr>
              <w:rPr>
                <w:i/>
                <w:snapToGrid w:val="0"/>
                <w:vanish/>
              </w:rPr>
            </w:pPr>
            <w:r>
              <w:rPr>
                <w:i/>
                <w:snapToGrid w:val="0"/>
                <w:vanish/>
              </w:rPr>
              <w:t>Jbaden1</w:t>
            </w:r>
          </w:p>
        </w:tc>
      </w:tr>
      <w:tr w:rsidR="00771D5B" w:rsidRPr="009B6E74" w14:paraId="7A741D3D" w14:textId="77777777" w:rsidTr="00BB7E1C">
        <w:tblPrEx>
          <w:tblLook w:val="04A0" w:firstRow="1" w:lastRow="0" w:firstColumn="1" w:lastColumn="0" w:noHBand="0" w:noVBand="1"/>
        </w:tblPrEx>
        <w:trPr>
          <w:hidden/>
        </w:trPr>
        <w:tc>
          <w:tcPr>
            <w:tcW w:w="1135" w:type="dxa"/>
          </w:tcPr>
          <w:p w14:paraId="7F1DF363" w14:textId="77777777" w:rsidR="00771D5B" w:rsidRDefault="00771D5B" w:rsidP="006A29E0">
            <w:pPr>
              <w:jc w:val="center"/>
              <w:rPr>
                <w:i/>
                <w:snapToGrid w:val="0"/>
                <w:vanish/>
              </w:rPr>
            </w:pPr>
            <w:r>
              <w:rPr>
                <w:i/>
                <w:snapToGrid w:val="0"/>
                <w:vanish/>
              </w:rPr>
              <w:t>2</w:t>
            </w:r>
          </w:p>
        </w:tc>
        <w:tc>
          <w:tcPr>
            <w:tcW w:w="850" w:type="dxa"/>
          </w:tcPr>
          <w:p w14:paraId="3B0F191F" w14:textId="77777777" w:rsidR="00771D5B" w:rsidRDefault="00EE2BD0" w:rsidP="006A29E0">
            <w:pPr>
              <w:jc w:val="center"/>
              <w:rPr>
                <w:i/>
                <w:snapToGrid w:val="0"/>
                <w:vanish/>
              </w:rPr>
            </w:pPr>
            <w:r>
              <w:rPr>
                <w:i/>
                <w:snapToGrid w:val="0"/>
                <w:vanish/>
              </w:rPr>
              <w:t>0</w:t>
            </w:r>
          </w:p>
        </w:tc>
        <w:tc>
          <w:tcPr>
            <w:tcW w:w="993" w:type="dxa"/>
          </w:tcPr>
          <w:p w14:paraId="4D43935A" w14:textId="77777777" w:rsidR="00771D5B" w:rsidRDefault="00771D5B" w:rsidP="00771D5B">
            <w:pPr>
              <w:jc w:val="center"/>
              <w:rPr>
                <w:i/>
                <w:snapToGrid w:val="0"/>
                <w:vanish/>
              </w:rPr>
            </w:pPr>
            <w:r>
              <w:rPr>
                <w:i/>
                <w:snapToGrid w:val="0"/>
                <w:vanish/>
              </w:rPr>
              <w:t>2016-06</w:t>
            </w:r>
            <w:r w:rsidRPr="009B6E74">
              <w:rPr>
                <w:i/>
                <w:snapToGrid w:val="0"/>
                <w:vanish/>
              </w:rPr>
              <w:t>-</w:t>
            </w:r>
            <w:r>
              <w:rPr>
                <w:i/>
                <w:snapToGrid w:val="0"/>
                <w:vanish/>
              </w:rPr>
              <w:t>10</w:t>
            </w:r>
          </w:p>
        </w:tc>
        <w:tc>
          <w:tcPr>
            <w:tcW w:w="5669" w:type="dxa"/>
          </w:tcPr>
          <w:p w14:paraId="3478BC69" w14:textId="77777777" w:rsidR="00771D5B" w:rsidRDefault="00771D5B" w:rsidP="00181341">
            <w:pPr>
              <w:pStyle w:val="Header"/>
              <w:numPr>
                <w:ilvl w:val="0"/>
                <w:numId w:val="9"/>
              </w:numPr>
              <w:rPr>
                <w:rFonts w:cs="Arial"/>
                <w:i/>
                <w:snapToGrid w:val="0"/>
                <w:vanish/>
              </w:rPr>
            </w:pPr>
            <w:r>
              <w:rPr>
                <w:rFonts w:cs="Arial"/>
                <w:i/>
                <w:snapToGrid w:val="0"/>
                <w:vanish/>
              </w:rPr>
              <w:t>Document metadata adapted. Prepared for new macros</w:t>
            </w:r>
          </w:p>
          <w:p w14:paraId="16E0E462" w14:textId="77777777" w:rsidR="00771D5B" w:rsidRDefault="00771D5B" w:rsidP="00181341">
            <w:pPr>
              <w:pStyle w:val="Header"/>
              <w:numPr>
                <w:ilvl w:val="0"/>
                <w:numId w:val="9"/>
              </w:numPr>
              <w:rPr>
                <w:rFonts w:cs="Arial"/>
                <w:i/>
                <w:snapToGrid w:val="0"/>
                <w:vanish/>
              </w:rPr>
            </w:pPr>
            <w:r>
              <w:rPr>
                <w:rFonts w:cs="Arial"/>
                <w:i/>
                <w:snapToGrid w:val="0"/>
                <w:vanish/>
              </w:rPr>
              <w:t>DTC table removed</w:t>
            </w:r>
          </w:p>
          <w:p w14:paraId="4CA64E14" w14:textId="77777777" w:rsidR="00EE2BD0" w:rsidRDefault="00EE2BD0" w:rsidP="00181341">
            <w:pPr>
              <w:pStyle w:val="Header"/>
              <w:numPr>
                <w:ilvl w:val="0"/>
                <w:numId w:val="9"/>
              </w:numPr>
              <w:rPr>
                <w:rFonts w:cs="Arial"/>
                <w:i/>
                <w:snapToGrid w:val="0"/>
                <w:vanish/>
              </w:rPr>
            </w:pPr>
            <w:r>
              <w:rPr>
                <w:rFonts w:cs="Arial"/>
                <w:i/>
                <w:snapToGrid w:val="0"/>
                <w:vanish/>
              </w:rPr>
              <w:t>HMI function added as a chapter (details still to be refined)</w:t>
            </w:r>
          </w:p>
          <w:p w14:paraId="230E443D" w14:textId="77777777" w:rsidR="0039113D" w:rsidRDefault="0039113D" w:rsidP="00181341">
            <w:pPr>
              <w:pStyle w:val="Header"/>
              <w:numPr>
                <w:ilvl w:val="0"/>
                <w:numId w:val="9"/>
              </w:numPr>
              <w:rPr>
                <w:rFonts w:cs="Arial"/>
                <w:i/>
                <w:snapToGrid w:val="0"/>
                <w:vanish/>
              </w:rPr>
            </w:pPr>
            <w:r>
              <w:rPr>
                <w:rFonts w:cs="Arial"/>
                <w:i/>
                <w:snapToGrid w:val="0"/>
                <w:vanish/>
              </w:rPr>
              <w:t>Signal / Parameter IDs column deleted interface tables</w:t>
            </w:r>
          </w:p>
        </w:tc>
        <w:tc>
          <w:tcPr>
            <w:tcW w:w="1588" w:type="dxa"/>
          </w:tcPr>
          <w:p w14:paraId="755C8C02" w14:textId="77777777" w:rsidR="00771D5B" w:rsidRDefault="00771D5B" w:rsidP="006A29E0">
            <w:pPr>
              <w:rPr>
                <w:i/>
                <w:snapToGrid w:val="0"/>
                <w:vanish/>
              </w:rPr>
            </w:pPr>
            <w:r>
              <w:rPr>
                <w:i/>
                <w:snapToGrid w:val="0"/>
                <w:vanish/>
              </w:rPr>
              <w:t>Jbaden1</w:t>
            </w:r>
          </w:p>
        </w:tc>
      </w:tr>
      <w:tr w:rsidR="00245F20" w:rsidRPr="009B6E74" w14:paraId="216073C5" w14:textId="77777777" w:rsidTr="00BB7E1C">
        <w:tblPrEx>
          <w:tblLook w:val="04A0" w:firstRow="1" w:lastRow="0" w:firstColumn="1" w:lastColumn="0" w:noHBand="0" w:noVBand="1"/>
        </w:tblPrEx>
        <w:trPr>
          <w:hidden/>
        </w:trPr>
        <w:tc>
          <w:tcPr>
            <w:tcW w:w="1135" w:type="dxa"/>
          </w:tcPr>
          <w:p w14:paraId="53929862" w14:textId="77777777" w:rsidR="00245F20" w:rsidRDefault="00245F20" w:rsidP="006A29E0">
            <w:pPr>
              <w:jc w:val="center"/>
              <w:rPr>
                <w:i/>
                <w:snapToGrid w:val="0"/>
                <w:vanish/>
              </w:rPr>
            </w:pPr>
            <w:r>
              <w:rPr>
                <w:i/>
                <w:snapToGrid w:val="0"/>
                <w:vanish/>
              </w:rPr>
              <w:t>2</w:t>
            </w:r>
          </w:p>
        </w:tc>
        <w:tc>
          <w:tcPr>
            <w:tcW w:w="850" w:type="dxa"/>
          </w:tcPr>
          <w:p w14:paraId="39ECBEBE" w14:textId="77777777" w:rsidR="00245F20" w:rsidRDefault="00245F20" w:rsidP="006A29E0">
            <w:pPr>
              <w:jc w:val="center"/>
              <w:rPr>
                <w:i/>
                <w:snapToGrid w:val="0"/>
                <w:vanish/>
              </w:rPr>
            </w:pPr>
            <w:r>
              <w:rPr>
                <w:i/>
                <w:snapToGrid w:val="0"/>
                <w:vanish/>
              </w:rPr>
              <w:t>1</w:t>
            </w:r>
          </w:p>
        </w:tc>
        <w:tc>
          <w:tcPr>
            <w:tcW w:w="993" w:type="dxa"/>
          </w:tcPr>
          <w:p w14:paraId="4A5E6261" w14:textId="77777777" w:rsidR="00245F20" w:rsidRDefault="00245F20" w:rsidP="00484DFA">
            <w:pPr>
              <w:jc w:val="center"/>
              <w:rPr>
                <w:i/>
                <w:snapToGrid w:val="0"/>
                <w:vanish/>
              </w:rPr>
            </w:pPr>
            <w:r>
              <w:rPr>
                <w:i/>
                <w:snapToGrid w:val="0"/>
                <w:vanish/>
              </w:rPr>
              <w:t>2016-07</w:t>
            </w:r>
            <w:r w:rsidRPr="009B6E74">
              <w:rPr>
                <w:i/>
                <w:snapToGrid w:val="0"/>
                <w:vanish/>
              </w:rPr>
              <w:t>-</w:t>
            </w:r>
            <w:r>
              <w:rPr>
                <w:i/>
                <w:snapToGrid w:val="0"/>
                <w:vanish/>
              </w:rPr>
              <w:t>1</w:t>
            </w:r>
            <w:r w:rsidR="00484DFA">
              <w:rPr>
                <w:i/>
                <w:snapToGrid w:val="0"/>
                <w:vanish/>
              </w:rPr>
              <w:t>4</w:t>
            </w:r>
          </w:p>
        </w:tc>
        <w:tc>
          <w:tcPr>
            <w:tcW w:w="5669" w:type="dxa"/>
          </w:tcPr>
          <w:p w14:paraId="21F0F789" w14:textId="77777777" w:rsidR="00245F20" w:rsidRDefault="00245F20" w:rsidP="00181341">
            <w:pPr>
              <w:pStyle w:val="Header"/>
              <w:numPr>
                <w:ilvl w:val="0"/>
                <w:numId w:val="9"/>
              </w:numPr>
              <w:rPr>
                <w:rFonts w:cs="Arial"/>
                <w:i/>
                <w:snapToGrid w:val="0"/>
                <w:vanish/>
              </w:rPr>
            </w:pPr>
            <w:r>
              <w:rPr>
                <w:rFonts w:cs="Arial"/>
                <w:i/>
                <w:snapToGrid w:val="0"/>
                <w:vanish/>
              </w:rPr>
              <w:t>Converted to SysML diagrams</w:t>
            </w:r>
          </w:p>
          <w:p w14:paraId="34550382" w14:textId="77777777" w:rsidR="00245F20" w:rsidRDefault="00245F20" w:rsidP="00181341">
            <w:pPr>
              <w:pStyle w:val="Header"/>
              <w:numPr>
                <w:ilvl w:val="0"/>
                <w:numId w:val="9"/>
              </w:numPr>
              <w:rPr>
                <w:rFonts w:cs="Arial"/>
                <w:i/>
                <w:snapToGrid w:val="0"/>
                <w:vanish/>
              </w:rPr>
            </w:pPr>
            <w:r>
              <w:rPr>
                <w:rFonts w:cs="Arial"/>
                <w:i/>
                <w:snapToGrid w:val="0"/>
                <w:vanish/>
              </w:rPr>
              <w:t>HMI section further elaborated</w:t>
            </w:r>
          </w:p>
          <w:p w14:paraId="3C7469AB" w14:textId="77777777" w:rsidR="00C81E21" w:rsidRDefault="00245F20" w:rsidP="00181341">
            <w:pPr>
              <w:pStyle w:val="Header"/>
              <w:numPr>
                <w:ilvl w:val="0"/>
                <w:numId w:val="9"/>
              </w:numPr>
              <w:rPr>
                <w:rFonts w:cs="Arial"/>
                <w:i/>
                <w:snapToGrid w:val="0"/>
                <w:vanish/>
              </w:rPr>
            </w:pPr>
            <w:r>
              <w:rPr>
                <w:rFonts w:cs="Arial"/>
                <w:i/>
                <w:snapToGrid w:val="0"/>
                <w:vanish/>
              </w:rPr>
              <w:t>Template version added to footer</w:t>
            </w:r>
          </w:p>
          <w:p w14:paraId="59069DFC" w14:textId="77777777" w:rsidR="008235D4" w:rsidRDefault="008235D4" w:rsidP="00181341">
            <w:pPr>
              <w:pStyle w:val="Header"/>
              <w:numPr>
                <w:ilvl w:val="0"/>
                <w:numId w:val="9"/>
              </w:numPr>
              <w:rPr>
                <w:rFonts w:cs="Arial"/>
                <w:i/>
                <w:snapToGrid w:val="0"/>
                <w:vanish/>
              </w:rPr>
            </w:pPr>
            <w:r>
              <w:rPr>
                <w:rFonts w:cs="Arial"/>
                <w:i/>
                <w:snapToGrid w:val="0"/>
                <w:vanish/>
              </w:rPr>
              <w:t>Dedicated Startup / Shutdown sections removed (only hints added)</w:t>
            </w:r>
          </w:p>
          <w:p w14:paraId="6DE7B6B8" w14:textId="77777777" w:rsidR="00FA08C4" w:rsidRPr="00C81E21" w:rsidRDefault="00484DFA" w:rsidP="00181341">
            <w:pPr>
              <w:pStyle w:val="Header"/>
              <w:numPr>
                <w:ilvl w:val="0"/>
                <w:numId w:val="9"/>
              </w:numPr>
              <w:rPr>
                <w:rFonts w:cs="Arial"/>
                <w:i/>
                <w:snapToGrid w:val="0"/>
                <w:vanish/>
              </w:rPr>
            </w:pPr>
            <w:r w:rsidRPr="00484DFA">
              <w:rPr>
                <w:rFonts w:cs="Arial"/>
                <w:i/>
                <w:snapToGrid w:val="0"/>
                <w:vanish/>
              </w:rPr>
              <w:t>Data Dictionary reworked</w:t>
            </w:r>
            <w:r w:rsidR="00FA08C4">
              <w:rPr>
                <w:rFonts w:cs="Arial"/>
                <w:i/>
                <w:snapToGrid w:val="0"/>
                <w:vanish/>
              </w:rPr>
              <w:t xml:space="preserve"> and Signal / Parameter IDs column re-introduced</w:t>
            </w:r>
          </w:p>
        </w:tc>
        <w:tc>
          <w:tcPr>
            <w:tcW w:w="1588" w:type="dxa"/>
          </w:tcPr>
          <w:p w14:paraId="6D599971" w14:textId="77777777" w:rsidR="00245F20" w:rsidRDefault="00245F20" w:rsidP="006A29E0">
            <w:pPr>
              <w:rPr>
                <w:i/>
                <w:snapToGrid w:val="0"/>
                <w:vanish/>
              </w:rPr>
            </w:pPr>
            <w:r>
              <w:rPr>
                <w:i/>
                <w:snapToGrid w:val="0"/>
                <w:vanish/>
              </w:rPr>
              <w:t>Jbaden1</w:t>
            </w:r>
          </w:p>
        </w:tc>
      </w:tr>
      <w:tr w:rsidR="008147F0" w:rsidRPr="009B6E74" w14:paraId="4C514D69" w14:textId="77777777" w:rsidTr="00BB7E1C">
        <w:tblPrEx>
          <w:tblLook w:val="04A0" w:firstRow="1" w:lastRow="0" w:firstColumn="1" w:lastColumn="0" w:noHBand="0" w:noVBand="1"/>
        </w:tblPrEx>
        <w:trPr>
          <w:hidden/>
        </w:trPr>
        <w:tc>
          <w:tcPr>
            <w:tcW w:w="1135" w:type="dxa"/>
          </w:tcPr>
          <w:p w14:paraId="0C461FD1" w14:textId="77777777" w:rsidR="008147F0" w:rsidRDefault="008147F0" w:rsidP="006A29E0">
            <w:pPr>
              <w:jc w:val="center"/>
              <w:rPr>
                <w:i/>
                <w:snapToGrid w:val="0"/>
                <w:vanish/>
              </w:rPr>
            </w:pPr>
            <w:r>
              <w:rPr>
                <w:i/>
                <w:snapToGrid w:val="0"/>
                <w:vanish/>
              </w:rPr>
              <w:t>2</w:t>
            </w:r>
          </w:p>
        </w:tc>
        <w:tc>
          <w:tcPr>
            <w:tcW w:w="850" w:type="dxa"/>
          </w:tcPr>
          <w:p w14:paraId="793F40D5" w14:textId="77777777" w:rsidR="008147F0" w:rsidRDefault="008147F0" w:rsidP="006A29E0">
            <w:pPr>
              <w:jc w:val="center"/>
              <w:rPr>
                <w:i/>
                <w:snapToGrid w:val="0"/>
                <w:vanish/>
              </w:rPr>
            </w:pPr>
            <w:r>
              <w:rPr>
                <w:i/>
                <w:snapToGrid w:val="0"/>
                <w:vanish/>
              </w:rPr>
              <w:t>2</w:t>
            </w:r>
          </w:p>
        </w:tc>
        <w:tc>
          <w:tcPr>
            <w:tcW w:w="993" w:type="dxa"/>
          </w:tcPr>
          <w:p w14:paraId="0AA71628" w14:textId="77777777" w:rsidR="008147F0" w:rsidRDefault="008147F0" w:rsidP="008147F0">
            <w:pPr>
              <w:jc w:val="center"/>
              <w:rPr>
                <w:i/>
                <w:snapToGrid w:val="0"/>
                <w:vanish/>
              </w:rPr>
            </w:pPr>
            <w:r>
              <w:rPr>
                <w:i/>
                <w:snapToGrid w:val="0"/>
                <w:vanish/>
              </w:rPr>
              <w:t>2016-12</w:t>
            </w:r>
            <w:r w:rsidRPr="009B6E74">
              <w:rPr>
                <w:i/>
                <w:snapToGrid w:val="0"/>
                <w:vanish/>
              </w:rPr>
              <w:t>-</w:t>
            </w:r>
            <w:r>
              <w:rPr>
                <w:i/>
                <w:snapToGrid w:val="0"/>
                <w:vanish/>
              </w:rPr>
              <w:t>07</w:t>
            </w:r>
          </w:p>
        </w:tc>
        <w:tc>
          <w:tcPr>
            <w:tcW w:w="5669" w:type="dxa"/>
          </w:tcPr>
          <w:p w14:paraId="4709A9DD" w14:textId="77777777" w:rsidR="008147F0" w:rsidRDefault="008147F0" w:rsidP="00181341">
            <w:pPr>
              <w:pStyle w:val="Header"/>
              <w:numPr>
                <w:ilvl w:val="0"/>
                <w:numId w:val="9"/>
              </w:numPr>
              <w:rPr>
                <w:rFonts w:cs="Arial"/>
                <w:i/>
                <w:snapToGrid w:val="0"/>
                <w:vanish/>
              </w:rPr>
            </w:pPr>
            <w:r>
              <w:rPr>
                <w:rFonts w:cs="Arial"/>
                <w:i/>
                <w:snapToGrid w:val="0"/>
                <w:vanish/>
              </w:rPr>
              <w:t>Minor formatting changes</w:t>
            </w:r>
          </w:p>
        </w:tc>
        <w:tc>
          <w:tcPr>
            <w:tcW w:w="1588" w:type="dxa"/>
          </w:tcPr>
          <w:p w14:paraId="58C65900" w14:textId="77777777" w:rsidR="008147F0" w:rsidRDefault="008147F0" w:rsidP="006A29E0">
            <w:pPr>
              <w:rPr>
                <w:i/>
                <w:snapToGrid w:val="0"/>
                <w:vanish/>
              </w:rPr>
            </w:pPr>
            <w:r>
              <w:rPr>
                <w:i/>
                <w:snapToGrid w:val="0"/>
                <w:vanish/>
              </w:rPr>
              <w:t>Jbaden1</w:t>
            </w:r>
          </w:p>
        </w:tc>
      </w:tr>
      <w:tr w:rsidR="00CB7D4C" w:rsidRPr="009B6E74" w14:paraId="68948A42" w14:textId="77777777" w:rsidTr="00BB7E1C">
        <w:tblPrEx>
          <w:tblLook w:val="04A0" w:firstRow="1" w:lastRow="0" w:firstColumn="1" w:lastColumn="0" w:noHBand="0" w:noVBand="1"/>
        </w:tblPrEx>
        <w:trPr>
          <w:hidden/>
        </w:trPr>
        <w:tc>
          <w:tcPr>
            <w:tcW w:w="1135" w:type="dxa"/>
          </w:tcPr>
          <w:p w14:paraId="66138B03" w14:textId="77777777" w:rsidR="00CB7D4C" w:rsidRDefault="00CB7D4C" w:rsidP="006A29E0">
            <w:pPr>
              <w:jc w:val="center"/>
              <w:rPr>
                <w:i/>
                <w:snapToGrid w:val="0"/>
                <w:vanish/>
              </w:rPr>
            </w:pPr>
            <w:r>
              <w:rPr>
                <w:i/>
                <w:snapToGrid w:val="0"/>
                <w:vanish/>
              </w:rPr>
              <w:t>3</w:t>
            </w:r>
          </w:p>
        </w:tc>
        <w:tc>
          <w:tcPr>
            <w:tcW w:w="850" w:type="dxa"/>
          </w:tcPr>
          <w:p w14:paraId="16C8D213" w14:textId="77777777" w:rsidR="00CB7D4C" w:rsidRDefault="00CB7D4C" w:rsidP="006A29E0">
            <w:pPr>
              <w:jc w:val="center"/>
              <w:rPr>
                <w:i/>
                <w:snapToGrid w:val="0"/>
                <w:vanish/>
              </w:rPr>
            </w:pPr>
          </w:p>
        </w:tc>
        <w:tc>
          <w:tcPr>
            <w:tcW w:w="993" w:type="dxa"/>
            <w:vMerge w:val="restart"/>
          </w:tcPr>
          <w:p w14:paraId="312FF087" w14:textId="77777777" w:rsidR="00CB7D4C" w:rsidRDefault="00CB7D4C" w:rsidP="008147F0">
            <w:pPr>
              <w:jc w:val="center"/>
              <w:rPr>
                <w:i/>
                <w:snapToGrid w:val="0"/>
                <w:vanish/>
              </w:rPr>
            </w:pPr>
          </w:p>
        </w:tc>
        <w:tc>
          <w:tcPr>
            <w:tcW w:w="5669" w:type="dxa"/>
            <w:vMerge w:val="restart"/>
          </w:tcPr>
          <w:p w14:paraId="172B4BC7" w14:textId="77777777" w:rsidR="00CB7D4C" w:rsidRDefault="00CB7D4C" w:rsidP="00CB7D4C">
            <w:pPr>
              <w:pStyle w:val="Header"/>
              <w:rPr>
                <w:rFonts w:cs="Arial"/>
                <w:i/>
                <w:snapToGrid w:val="0"/>
                <w:vanish/>
              </w:rPr>
            </w:pPr>
            <w:r>
              <w:rPr>
                <w:rFonts w:cs="Arial"/>
                <w:i/>
                <w:snapToGrid w:val="0"/>
                <w:vanish/>
              </w:rPr>
              <w:t>Skipped to synchronize with Specification_Macros.dotm</w:t>
            </w:r>
          </w:p>
        </w:tc>
        <w:tc>
          <w:tcPr>
            <w:tcW w:w="1588" w:type="dxa"/>
            <w:vMerge w:val="restart"/>
          </w:tcPr>
          <w:p w14:paraId="7306D7DF" w14:textId="77777777" w:rsidR="00CB7D4C" w:rsidRDefault="00CB7D4C" w:rsidP="006A29E0">
            <w:pPr>
              <w:rPr>
                <w:i/>
                <w:snapToGrid w:val="0"/>
                <w:vanish/>
              </w:rPr>
            </w:pPr>
          </w:p>
        </w:tc>
      </w:tr>
      <w:tr w:rsidR="00CB7D4C" w:rsidRPr="009B6E74" w14:paraId="5CBA9EDD" w14:textId="77777777" w:rsidTr="00BB7E1C">
        <w:tblPrEx>
          <w:tblLook w:val="04A0" w:firstRow="1" w:lastRow="0" w:firstColumn="1" w:lastColumn="0" w:noHBand="0" w:noVBand="1"/>
        </w:tblPrEx>
        <w:trPr>
          <w:hidden/>
        </w:trPr>
        <w:tc>
          <w:tcPr>
            <w:tcW w:w="1135" w:type="dxa"/>
          </w:tcPr>
          <w:p w14:paraId="2588F6BF" w14:textId="77777777" w:rsidR="00CB7D4C" w:rsidRDefault="00CB7D4C" w:rsidP="006A29E0">
            <w:pPr>
              <w:jc w:val="center"/>
              <w:rPr>
                <w:i/>
                <w:snapToGrid w:val="0"/>
                <w:vanish/>
              </w:rPr>
            </w:pPr>
            <w:r>
              <w:rPr>
                <w:i/>
                <w:snapToGrid w:val="0"/>
                <w:vanish/>
              </w:rPr>
              <w:t>4</w:t>
            </w:r>
          </w:p>
        </w:tc>
        <w:tc>
          <w:tcPr>
            <w:tcW w:w="850" w:type="dxa"/>
          </w:tcPr>
          <w:p w14:paraId="126EBF07" w14:textId="77777777" w:rsidR="00CB7D4C" w:rsidRDefault="00CB7D4C" w:rsidP="006A29E0">
            <w:pPr>
              <w:jc w:val="center"/>
              <w:rPr>
                <w:i/>
                <w:snapToGrid w:val="0"/>
                <w:vanish/>
              </w:rPr>
            </w:pPr>
          </w:p>
        </w:tc>
        <w:tc>
          <w:tcPr>
            <w:tcW w:w="993" w:type="dxa"/>
            <w:vMerge/>
          </w:tcPr>
          <w:p w14:paraId="3DA32784" w14:textId="77777777" w:rsidR="00CB7D4C" w:rsidRDefault="00CB7D4C" w:rsidP="008147F0">
            <w:pPr>
              <w:jc w:val="center"/>
              <w:rPr>
                <w:i/>
                <w:snapToGrid w:val="0"/>
                <w:vanish/>
              </w:rPr>
            </w:pPr>
          </w:p>
        </w:tc>
        <w:tc>
          <w:tcPr>
            <w:tcW w:w="5669" w:type="dxa"/>
            <w:vMerge/>
          </w:tcPr>
          <w:p w14:paraId="372FC0BB" w14:textId="77777777" w:rsidR="00CB7D4C" w:rsidRDefault="00CB7D4C" w:rsidP="00181341">
            <w:pPr>
              <w:pStyle w:val="Header"/>
              <w:numPr>
                <w:ilvl w:val="0"/>
                <w:numId w:val="9"/>
              </w:numPr>
              <w:rPr>
                <w:rFonts w:cs="Arial"/>
                <w:i/>
                <w:snapToGrid w:val="0"/>
                <w:vanish/>
              </w:rPr>
            </w:pPr>
          </w:p>
        </w:tc>
        <w:tc>
          <w:tcPr>
            <w:tcW w:w="1588" w:type="dxa"/>
            <w:vMerge/>
          </w:tcPr>
          <w:p w14:paraId="3E018E3D" w14:textId="77777777" w:rsidR="00CB7D4C" w:rsidRDefault="00CB7D4C" w:rsidP="006A29E0">
            <w:pPr>
              <w:rPr>
                <w:i/>
                <w:snapToGrid w:val="0"/>
                <w:vanish/>
              </w:rPr>
            </w:pPr>
          </w:p>
        </w:tc>
      </w:tr>
      <w:tr w:rsidR="00CB7D4C" w:rsidRPr="009B6E74" w14:paraId="7DAC86FE" w14:textId="77777777" w:rsidTr="00BB7E1C">
        <w:tblPrEx>
          <w:tblLook w:val="04A0" w:firstRow="1" w:lastRow="0" w:firstColumn="1" w:lastColumn="0" w:noHBand="0" w:noVBand="1"/>
        </w:tblPrEx>
        <w:trPr>
          <w:hidden/>
        </w:trPr>
        <w:tc>
          <w:tcPr>
            <w:tcW w:w="1135" w:type="dxa"/>
          </w:tcPr>
          <w:p w14:paraId="7E6D62EB" w14:textId="77777777" w:rsidR="00CB7D4C" w:rsidRDefault="00CB7D4C" w:rsidP="006A29E0">
            <w:pPr>
              <w:jc w:val="center"/>
              <w:rPr>
                <w:i/>
                <w:snapToGrid w:val="0"/>
                <w:vanish/>
              </w:rPr>
            </w:pPr>
            <w:r>
              <w:rPr>
                <w:i/>
                <w:snapToGrid w:val="0"/>
                <w:vanish/>
              </w:rPr>
              <w:t>5</w:t>
            </w:r>
          </w:p>
        </w:tc>
        <w:tc>
          <w:tcPr>
            <w:tcW w:w="850" w:type="dxa"/>
          </w:tcPr>
          <w:p w14:paraId="4578BB05" w14:textId="77777777" w:rsidR="00CB7D4C" w:rsidRDefault="00CB7D4C" w:rsidP="006A29E0">
            <w:pPr>
              <w:jc w:val="center"/>
              <w:rPr>
                <w:i/>
                <w:snapToGrid w:val="0"/>
                <w:vanish/>
              </w:rPr>
            </w:pPr>
            <w:r>
              <w:rPr>
                <w:i/>
                <w:snapToGrid w:val="0"/>
                <w:vanish/>
              </w:rPr>
              <w:t>0</w:t>
            </w:r>
          </w:p>
        </w:tc>
        <w:tc>
          <w:tcPr>
            <w:tcW w:w="993" w:type="dxa"/>
          </w:tcPr>
          <w:p w14:paraId="43AB8D27" w14:textId="77777777" w:rsidR="00CB7D4C" w:rsidRDefault="002F6A67" w:rsidP="008147F0">
            <w:pPr>
              <w:jc w:val="center"/>
              <w:rPr>
                <w:i/>
                <w:snapToGrid w:val="0"/>
                <w:vanish/>
              </w:rPr>
            </w:pPr>
            <w:r>
              <w:rPr>
                <w:i/>
                <w:snapToGrid w:val="0"/>
                <w:vanish/>
              </w:rPr>
              <w:t>2017-01-1</w:t>
            </w:r>
            <w:r w:rsidR="00CB7D4C">
              <w:rPr>
                <w:i/>
                <w:snapToGrid w:val="0"/>
                <w:vanish/>
              </w:rPr>
              <w:t>3</w:t>
            </w:r>
          </w:p>
        </w:tc>
        <w:tc>
          <w:tcPr>
            <w:tcW w:w="5669" w:type="dxa"/>
          </w:tcPr>
          <w:p w14:paraId="2752DEF2" w14:textId="77777777" w:rsidR="00CB7D4C" w:rsidRDefault="00CB7D4C" w:rsidP="00181341">
            <w:pPr>
              <w:pStyle w:val="Header"/>
              <w:numPr>
                <w:ilvl w:val="0"/>
                <w:numId w:val="7"/>
              </w:numPr>
              <w:ind w:left="458"/>
              <w:rPr>
                <w:rFonts w:cs="Arial"/>
                <w:i/>
                <w:snapToGrid w:val="0"/>
                <w:vanish/>
              </w:rPr>
            </w:pPr>
            <w:r>
              <w:rPr>
                <w:rFonts w:cs="Arial"/>
                <w:i/>
                <w:snapToGrid w:val="0"/>
                <w:vanish/>
              </w:rPr>
              <w:t>Meta data updated for specification macros, version 3.1</w:t>
            </w:r>
          </w:p>
          <w:p w14:paraId="313FB239" w14:textId="77777777" w:rsidR="00CB7D4C" w:rsidRDefault="00CB7D4C" w:rsidP="00181341">
            <w:pPr>
              <w:pStyle w:val="Header"/>
              <w:numPr>
                <w:ilvl w:val="0"/>
                <w:numId w:val="7"/>
              </w:numPr>
              <w:ind w:left="458"/>
              <w:rPr>
                <w:rFonts w:cs="Arial"/>
                <w:i/>
                <w:snapToGrid w:val="0"/>
                <w:vanish/>
              </w:rPr>
            </w:pPr>
            <w:r>
              <w:rPr>
                <w:rFonts w:cs="Arial"/>
                <w:i/>
                <w:snapToGrid w:val="0"/>
                <w:vanish/>
              </w:rPr>
              <w:t>SW Unit chapter removed for the time being</w:t>
            </w:r>
          </w:p>
          <w:p w14:paraId="73A4F30B" w14:textId="77777777" w:rsidR="00CB7D4C" w:rsidRDefault="00CB7D4C" w:rsidP="00181341">
            <w:pPr>
              <w:pStyle w:val="Header"/>
              <w:numPr>
                <w:ilvl w:val="0"/>
                <w:numId w:val="9"/>
              </w:numPr>
              <w:rPr>
                <w:rFonts w:cs="Arial"/>
                <w:i/>
                <w:snapToGrid w:val="0"/>
                <w:vanish/>
              </w:rPr>
            </w:pPr>
            <w:r>
              <w:rPr>
                <w:rFonts w:cs="Arial"/>
                <w:i/>
                <w:snapToGrid w:val="0"/>
                <w:vanish/>
              </w:rPr>
              <w:t>Green boxes added for user hints</w:t>
            </w:r>
          </w:p>
        </w:tc>
        <w:tc>
          <w:tcPr>
            <w:tcW w:w="1588" w:type="dxa"/>
          </w:tcPr>
          <w:p w14:paraId="1A0CF1FF" w14:textId="77777777" w:rsidR="00CB7D4C" w:rsidRDefault="00CB7D4C" w:rsidP="006A29E0">
            <w:pPr>
              <w:rPr>
                <w:i/>
                <w:snapToGrid w:val="0"/>
                <w:vanish/>
              </w:rPr>
            </w:pPr>
            <w:r>
              <w:rPr>
                <w:i/>
                <w:snapToGrid w:val="0"/>
                <w:vanish/>
              </w:rPr>
              <w:t>Jbaden1</w:t>
            </w:r>
          </w:p>
        </w:tc>
      </w:tr>
      <w:tr w:rsidR="00EF5443" w:rsidRPr="009B6E74" w14:paraId="4F1F9F4C" w14:textId="77777777" w:rsidTr="00BB7E1C">
        <w:tblPrEx>
          <w:tblLook w:val="04A0" w:firstRow="1" w:lastRow="0" w:firstColumn="1" w:lastColumn="0" w:noHBand="0" w:noVBand="1"/>
        </w:tblPrEx>
        <w:trPr>
          <w:hidden/>
        </w:trPr>
        <w:tc>
          <w:tcPr>
            <w:tcW w:w="1135" w:type="dxa"/>
          </w:tcPr>
          <w:p w14:paraId="5EC3C9CA" w14:textId="77777777" w:rsidR="00EF5443" w:rsidRDefault="00EF5443" w:rsidP="006A29E0">
            <w:pPr>
              <w:jc w:val="center"/>
              <w:rPr>
                <w:i/>
                <w:snapToGrid w:val="0"/>
                <w:vanish/>
              </w:rPr>
            </w:pPr>
            <w:r>
              <w:rPr>
                <w:i/>
                <w:snapToGrid w:val="0"/>
                <w:vanish/>
              </w:rPr>
              <w:t>5</w:t>
            </w:r>
          </w:p>
        </w:tc>
        <w:tc>
          <w:tcPr>
            <w:tcW w:w="850" w:type="dxa"/>
          </w:tcPr>
          <w:p w14:paraId="18212C9E" w14:textId="77777777" w:rsidR="00EF5443" w:rsidRDefault="00EF5443" w:rsidP="006A29E0">
            <w:pPr>
              <w:jc w:val="center"/>
              <w:rPr>
                <w:i/>
                <w:snapToGrid w:val="0"/>
                <w:vanish/>
              </w:rPr>
            </w:pPr>
            <w:r>
              <w:rPr>
                <w:i/>
                <w:snapToGrid w:val="0"/>
                <w:vanish/>
              </w:rPr>
              <w:t>1</w:t>
            </w:r>
          </w:p>
        </w:tc>
        <w:tc>
          <w:tcPr>
            <w:tcW w:w="993" w:type="dxa"/>
          </w:tcPr>
          <w:p w14:paraId="4BB961E5" w14:textId="77777777" w:rsidR="00EF5443" w:rsidRDefault="00EF5443" w:rsidP="008147F0">
            <w:pPr>
              <w:jc w:val="center"/>
              <w:rPr>
                <w:i/>
                <w:snapToGrid w:val="0"/>
                <w:vanish/>
              </w:rPr>
            </w:pPr>
            <w:r>
              <w:rPr>
                <w:i/>
                <w:snapToGrid w:val="0"/>
                <w:vanish/>
              </w:rPr>
              <w:t>2017-01-18</w:t>
            </w:r>
          </w:p>
        </w:tc>
        <w:tc>
          <w:tcPr>
            <w:tcW w:w="5669" w:type="dxa"/>
          </w:tcPr>
          <w:p w14:paraId="21ED6662" w14:textId="77777777" w:rsidR="00EF5443" w:rsidRDefault="00EF5443" w:rsidP="00181341">
            <w:pPr>
              <w:pStyle w:val="Header"/>
              <w:numPr>
                <w:ilvl w:val="0"/>
                <w:numId w:val="7"/>
              </w:numPr>
              <w:ind w:left="458"/>
              <w:rPr>
                <w:rFonts w:cs="Arial"/>
                <w:i/>
                <w:snapToGrid w:val="0"/>
                <w:vanish/>
              </w:rPr>
            </w:pPr>
            <w:r>
              <w:rPr>
                <w:rFonts w:cs="Arial"/>
                <w:i/>
                <w:snapToGrid w:val="0"/>
                <w:vanish/>
              </w:rPr>
              <w:t>Some additional hints.</w:t>
            </w:r>
          </w:p>
          <w:p w14:paraId="2B7D8F6D" w14:textId="77777777" w:rsidR="00EF5443" w:rsidRDefault="00EF5443" w:rsidP="00181341">
            <w:pPr>
              <w:pStyle w:val="Header"/>
              <w:numPr>
                <w:ilvl w:val="0"/>
                <w:numId w:val="7"/>
              </w:numPr>
              <w:ind w:left="458"/>
              <w:rPr>
                <w:rFonts w:cs="Arial"/>
                <w:i/>
                <w:snapToGrid w:val="0"/>
                <w:vanish/>
              </w:rPr>
            </w:pPr>
            <w:r>
              <w:rPr>
                <w:rFonts w:cs="Arial"/>
                <w:i/>
                <w:snapToGrid w:val="0"/>
                <w:vanish/>
              </w:rPr>
              <w:t>Hyperlinks highlighted in hints</w:t>
            </w:r>
          </w:p>
        </w:tc>
        <w:tc>
          <w:tcPr>
            <w:tcW w:w="1588" w:type="dxa"/>
          </w:tcPr>
          <w:p w14:paraId="0AF40990" w14:textId="77777777" w:rsidR="00EF5443" w:rsidRDefault="00EF5443" w:rsidP="006A29E0">
            <w:pPr>
              <w:rPr>
                <w:i/>
                <w:snapToGrid w:val="0"/>
                <w:vanish/>
              </w:rPr>
            </w:pPr>
            <w:r>
              <w:rPr>
                <w:i/>
                <w:snapToGrid w:val="0"/>
                <w:vanish/>
              </w:rPr>
              <w:t>Jbaden1</w:t>
            </w:r>
          </w:p>
        </w:tc>
      </w:tr>
      <w:tr w:rsidR="00EF5443" w:rsidRPr="009B6E74" w14:paraId="3F18E7FC" w14:textId="77777777" w:rsidTr="00BB7E1C">
        <w:tblPrEx>
          <w:tblLook w:val="04A0" w:firstRow="1" w:lastRow="0" w:firstColumn="1" w:lastColumn="0" w:noHBand="0" w:noVBand="1"/>
        </w:tblPrEx>
        <w:trPr>
          <w:hidden/>
        </w:trPr>
        <w:tc>
          <w:tcPr>
            <w:tcW w:w="1135" w:type="dxa"/>
          </w:tcPr>
          <w:p w14:paraId="0B2EF31D" w14:textId="77777777" w:rsidR="00EF5443" w:rsidRDefault="00712521" w:rsidP="006A29E0">
            <w:pPr>
              <w:jc w:val="center"/>
              <w:rPr>
                <w:i/>
                <w:snapToGrid w:val="0"/>
                <w:vanish/>
              </w:rPr>
            </w:pPr>
            <w:r>
              <w:rPr>
                <w:i/>
                <w:snapToGrid w:val="0"/>
                <w:vanish/>
              </w:rPr>
              <w:t>6</w:t>
            </w:r>
          </w:p>
        </w:tc>
        <w:tc>
          <w:tcPr>
            <w:tcW w:w="850" w:type="dxa"/>
          </w:tcPr>
          <w:p w14:paraId="23316479" w14:textId="77777777" w:rsidR="00EF5443" w:rsidRDefault="00712521" w:rsidP="006A29E0">
            <w:pPr>
              <w:jc w:val="center"/>
              <w:rPr>
                <w:i/>
                <w:snapToGrid w:val="0"/>
                <w:vanish/>
              </w:rPr>
            </w:pPr>
            <w:r>
              <w:rPr>
                <w:i/>
                <w:snapToGrid w:val="0"/>
                <w:vanish/>
              </w:rPr>
              <w:t>0</w:t>
            </w:r>
          </w:p>
        </w:tc>
        <w:tc>
          <w:tcPr>
            <w:tcW w:w="993" w:type="dxa"/>
          </w:tcPr>
          <w:p w14:paraId="38E82DA1" w14:textId="77777777" w:rsidR="00EF5443" w:rsidRDefault="00712521" w:rsidP="00712521">
            <w:pPr>
              <w:jc w:val="center"/>
              <w:rPr>
                <w:i/>
                <w:snapToGrid w:val="0"/>
                <w:vanish/>
              </w:rPr>
            </w:pPr>
            <w:r>
              <w:rPr>
                <w:i/>
                <w:snapToGrid w:val="0"/>
                <w:vanish/>
              </w:rPr>
              <w:t>2017-04-28</w:t>
            </w:r>
          </w:p>
        </w:tc>
        <w:tc>
          <w:tcPr>
            <w:tcW w:w="5669" w:type="dxa"/>
          </w:tcPr>
          <w:p w14:paraId="3E2B51C1" w14:textId="77777777" w:rsidR="00EF5443" w:rsidRDefault="00EF5443" w:rsidP="00181341">
            <w:pPr>
              <w:pStyle w:val="Header"/>
              <w:numPr>
                <w:ilvl w:val="0"/>
                <w:numId w:val="7"/>
              </w:numPr>
              <w:ind w:left="458"/>
              <w:rPr>
                <w:rFonts w:cs="Arial"/>
                <w:i/>
                <w:snapToGrid w:val="0"/>
                <w:vanish/>
              </w:rPr>
            </w:pPr>
            <w:r>
              <w:rPr>
                <w:rFonts w:cs="Arial"/>
                <w:i/>
                <w:snapToGrid w:val="0"/>
                <w:vanish/>
              </w:rPr>
              <w:t>Editorial change. Hints added to chapter 4.1.4</w:t>
            </w:r>
          </w:p>
          <w:p w14:paraId="1EEC31E8" w14:textId="77777777" w:rsidR="00BB4BE7" w:rsidRDefault="00BB4BE7" w:rsidP="00181341">
            <w:pPr>
              <w:pStyle w:val="Header"/>
              <w:numPr>
                <w:ilvl w:val="0"/>
                <w:numId w:val="7"/>
              </w:numPr>
              <w:ind w:left="458"/>
              <w:rPr>
                <w:rFonts w:cs="Arial"/>
                <w:i/>
                <w:snapToGrid w:val="0"/>
                <w:vanish/>
              </w:rPr>
            </w:pPr>
            <w:r>
              <w:rPr>
                <w:rFonts w:cs="Arial"/>
                <w:i/>
                <w:snapToGrid w:val="0"/>
                <w:vanish/>
              </w:rPr>
              <w:t xml:space="preserve">Chapter “Traceability Matrix” </w:t>
            </w:r>
            <w:r w:rsidR="00712521">
              <w:rPr>
                <w:rFonts w:cs="Arial"/>
                <w:i/>
                <w:snapToGrid w:val="0"/>
                <w:vanish/>
              </w:rPr>
              <w:t>re</w:t>
            </w:r>
            <w:r>
              <w:rPr>
                <w:rFonts w:cs="Arial"/>
                <w:i/>
                <w:snapToGrid w:val="0"/>
                <w:vanish/>
              </w:rPr>
              <w:t>moved</w:t>
            </w:r>
          </w:p>
        </w:tc>
        <w:tc>
          <w:tcPr>
            <w:tcW w:w="1588" w:type="dxa"/>
          </w:tcPr>
          <w:p w14:paraId="66434E1F" w14:textId="77777777" w:rsidR="00EF5443" w:rsidRDefault="00EF5443" w:rsidP="006A29E0">
            <w:pPr>
              <w:rPr>
                <w:i/>
                <w:snapToGrid w:val="0"/>
                <w:vanish/>
              </w:rPr>
            </w:pPr>
            <w:r>
              <w:rPr>
                <w:i/>
                <w:snapToGrid w:val="0"/>
                <w:vanish/>
              </w:rPr>
              <w:t>Jbaden1</w:t>
            </w:r>
          </w:p>
        </w:tc>
      </w:tr>
      <w:tr w:rsidR="008D73AE" w:rsidRPr="009B6E74" w14:paraId="47F2EED4" w14:textId="77777777" w:rsidTr="00BB7E1C">
        <w:tblPrEx>
          <w:tblLook w:val="04A0" w:firstRow="1" w:lastRow="0" w:firstColumn="1" w:lastColumn="0" w:noHBand="0" w:noVBand="1"/>
        </w:tblPrEx>
        <w:trPr>
          <w:hidden/>
        </w:trPr>
        <w:tc>
          <w:tcPr>
            <w:tcW w:w="1135" w:type="dxa"/>
          </w:tcPr>
          <w:p w14:paraId="39887787" w14:textId="77777777" w:rsidR="008D73AE" w:rsidRDefault="008D73AE" w:rsidP="008D73AE">
            <w:pPr>
              <w:jc w:val="center"/>
              <w:rPr>
                <w:i/>
                <w:snapToGrid w:val="0"/>
                <w:vanish/>
              </w:rPr>
            </w:pPr>
            <w:r>
              <w:rPr>
                <w:i/>
                <w:snapToGrid w:val="0"/>
                <w:vanish/>
              </w:rPr>
              <w:t>6</w:t>
            </w:r>
          </w:p>
        </w:tc>
        <w:tc>
          <w:tcPr>
            <w:tcW w:w="850" w:type="dxa"/>
          </w:tcPr>
          <w:p w14:paraId="435E4CBC" w14:textId="77777777" w:rsidR="008D73AE" w:rsidRDefault="008D73AE" w:rsidP="008D73AE">
            <w:pPr>
              <w:jc w:val="center"/>
              <w:rPr>
                <w:i/>
                <w:snapToGrid w:val="0"/>
                <w:vanish/>
              </w:rPr>
            </w:pPr>
            <w:r>
              <w:rPr>
                <w:i/>
                <w:snapToGrid w:val="0"/>
                <w:vanish/>
              </w:rPr>
              <w:t>0</w:t>
            </w:r>
          </w:p>
        </w:tc>
        <w:tc>
          <w:tcPr>
            <w:tcW w:w="993" w:type="dxa"/>
          </w:tcPr>
          <w:p w14:paraId="13B2A835" w14:textId="77777777" w:rsidR="008D73AE" w:rsidRDefault="008D73AE" w:rsidP="009929F8">
            <w:pPr>
              <w:jc w:val="center"/>
              <w:rPr>
                <w:i/>
                <w:snapToGrid w:val="0"/>
                <w:vanish/>
              </w:rPr>
            </w:pPr>
            <w:r>
              <w:rPr>
                <w:i/>
                <w:snapToGrid w:val="0"/>
                <w:vanish/>
              </w:rPr>
              <w:t>201</w:t>
            </w:r>
            <w:r w:rsidR="009929F8">
              <w:rPr>
                <w:i/>
                <w:snapToGrid w:val="0"/>
                <w:vanish/>
              </w:rPr>
              <w:t>8</w:t>
            </w:r>
            <w:r>
              <w:rPr>
                <w:i/>
                <w:snapToGrid w:val="0"/>
                <w:vanish/>
              </w:rPr>
              <w:t>-04-28</w:t>
            </w:r>
          </w:p>
        </w:tc>
        <w:tc>
          <w:tcPr>
            <w:tcW w:w="5669" w:type="dxa"/>
          </w:tcPr>
          <w:p w14:paraId="47EBBFE9" w14:textId="77777777" w:rsidR="008D73AE" w:rsidRDefault="008D73AE" w:rsidP="00181341">
            <w:pPr>
              <w:pStyle w:val="Header"/>
              <w:numPr>
                <w:ilvl w:val="0"/>
                <w:numId w:val="7"/>
              </w:numPr>
              <w:ind w:left="458"/>
              <w:rPr>
                <w:rFonts w:cs="Arial"/>
                <w:i/>
                <w:snapToGrid w:val="0"/>
                <w:vanish/>
              </w:rPr>
            </w:pPr>
            <w:r>
              <w:rPr>
                <w:rFonts w:cs="Arial"/>
                <w:i/>
                <w:snapToGrid w:val="0"/>
                <w:vanish/>
              </w:rPr>
              <w:t>CR69</w:t>
            </w:r>
            <w:r w:rsidR="00D81576">
              <w:rPr>
                <w:rFonts w:cs="Arial"/>
                <w:i/>
                <w:snapToGrid w:val="0"/>
                <w:vanish/>
              </w:rPr>
              <w:t>/63</w:t>
            </w:r>
            <w:r>
              <w:rPr>
                <w:rFonts w:cs="Arial"/>
                <w:i/>
                <w:snapToGrid w:val="0"/>
                <w:vanish/>
              </w:rPr>
              <w:t>: New chapters added for Functional Safety (FTTI and Technical Safety Requirements)</w:t>
            </w:r>
          </w:p>
          <w:p w14:paraId="3A2E3280" w14:textId="77777777" w:rsidR="008D73AE" w:rsidRDefault="008D73AE" w:rsidP="00181341">
            <w:pPr>
              <w:pStyle w:val="Header"/>
              <w:numPr>
                <w:ilvl w:val="0"/>
                <w:numId w:val="7"/>
              </w:numPr>
              <w:ind w:left="458"/>
              <w:rPr>
                <w:rFonts w:cs="Arial"/>
                <w:i/>
                <w:snapToGrid w:val="0"/>
                <w:vanish/>
              </w:rPr>
            </w:pPr>
            <w:r>
              <w:rPr>
                <w:rFonts w:cs="Arial"/>
                <w:i/>
                <w:snapToGrid w:val="0"/>
                <w:vanish/>
              </w:rPr>
              <w:t>CR53: New coversheet + additional meta-data</w:t>
            </w:r>
          </w:p>
          <w:p w14:paraId="19541EB6" w14:textId="77777777" w:rsidR="00212B41" w:rsidRPr="008D73AE" w:rsidRDefault="00212B41" w:rsidP="00181341">
            <w:pPr>
              <w:pStyle w:val="Header"/>
              <w:numPr>
                <w:ilvl w:val="0"/>
                <w:numId w:val="7"/>
              </w:numPr>
              <w:ind w:left="456"/>
              <w:rPr>
                <w:rFonts w:cs="Arial"/>
                <w:i/>
                <w:snapToGrid w:val="0"/>
                <w:vanish/>
              </w:rPr>
            </w:pPr>
            <w:r>
              <w:rPr>
                <w:rFonts w:cs="Arial"/>
                <w:i/>
                <w:snapToGrid w:val="0"/>
                <w:vanish/>
              </w:rPr>
              <w:t xml:space="preserve">CR76: </w:t>
            </w:r>
            <w:r w:rsidRPr="00212B41">
              <w:rPr>
                <w:rFonts w:cs="Arial"/>
                <w:i/>
                <w:snapToGrid w:val="0"/>
                <w:vanish/>
              </w:rPr>
              <w:t>merge sections for configuration and for calibration parameters into one on Function Level</w:t>
            </w:r>
          </w:p>
        </w:tc>
        <w:tc>
          <w:tcPr>
            <w:tcW w:w="1588" w:type="dxa"/>
          </w:tcPr>
          <w:p w14:paraId="4B2AE729" w14:textId="77777777" w:rsidR="008D73AE" w:rsidRDefault="008D73AE" w:rsidP="008D73AE">
            <w:pPr>
              <w:rPr>
                <w:i/>
                <w:snapToGrid w:val="0"/>
                <w:vanish/>
              </w:rPr>
            </w:pPr>
            <w:r>
              <w:rPr>
                <w:i/>
                <w:snapToGrid w:val="0"/>
                <w:vanish/>
              </w:rPr>
              <w:t>Jbaden1</w:t>
            </w:r>
          </w:p>
        </w:tc>
      </w:tr>
      <w:tr w:rsidR="002B3BBE" w:rsidRPr="009B6E74" w14:paraId="00A3A61D" w14:textId="77777777" w:rsidTr="00BB7E1C">
        <w:tblPrEx>
          <w:tblLook w:val="04A0" w:firstRow="1" w:lastRow="0" w:firstColumn="1" w:lastColumn="0" w:noHBand="0" w:noVBand="1"/>
        </w:tblPrEx>
        <w:trPr>
          <w:hidden/>
        </w:trPr>
        <w:tc>
          <w:tcPr>
            <w:tcW w:w="1135" w:type="dxa"/>
          </w:tcPr>
          <w:p w14:paraId="4DC11A2D" w14:textId="77777777" w:rsidR="002B3BBE" w:rsidRDefault="002B3BBE" w:rsidP="002B3BBE">
            <w:pPr>
              <w:jc w:val="center"/>
              <w:rPr>
                <w:i/>
                <w:snapToGrid w:val="0"/>
                <w:vanish/>
              </w:rPr>
            </w:pPr>
            <w:r>
              <w:rPr>
                <w:i/>
                <w:snapToGrid w:val="0"/>
                <w:vanish/>
              </w:rPr>
              <w:t>6</w:t>
            </w:r>
          </w:p>
        </w:tc>
        <w:tc>
          <w:tcPr>
            <w:tcW w:w="850" w:type="dxa"/>
          </w:tcPr>
          <w:p w14:paraId="0415FE0D" w14:textId="77777777" w:rsidR="002B3BBE" w:rsidRDefault="002B3BBE" w:rsidP="002B3BBE">
            <w:pPr>
              <w:jc w:val="center"/>
              <w:rPr>
                <w:i/>
                <w:snapToGrid w:val="0"/>
                <w:vanish/>
              </w:rPr>
            </w:pPr>
            <w:r>
              <w:rPr>
                <w:i/>
                <w:snapToGrid w:val="0"/>
                <w:vanish/>
              </w:rPr>
              <w:t>0</w:t>
            </w:r>
          </w:p>
        </w:tc>
        <w:tc>
          <w:tcPr>
            <w:tcW w:w="993" w:type="dxa"/>
          </w:tcPr>
          <w:p w14:paraId="5ABFFA0F" w14:textId="77777777" w:rsidR="002B3BBE" w:rsidRDefault="002B3BBE" w:rsidP="002B3BBE">
            <w:pPr>
              <w:jc w:val="center"/>
              <w:rPr>
                <w:i/>
                <w:snapToGrid w:val="0"/>
                <w:vanish/>
              </w:rPr>
            </w:pPr>
            <w:r>
              <w:rPr>
                <w:i/>
                <w:snapToGrid w:val="0"/>
                <w:vanish/>
              </w:rPr>
              <w:t>2018-08-06</w:t>
            </w:r>
          </w:p>
        </w:tc>
        <w:tc>
          <w:tcPr>
            <w:tcW w:w="5669" w:type="dxa"/>
          </w:tcPr>
          <w:p w14:paraId="11E8FA47" w14:textId="77777777" w:rsidR="002B3BBE" w:rsidRDefault="002B3BBE" w:rsidP="00181341">
            <w:pPr>
              <w:pStyle w:val="Header"/>
              <w:numPr>
                <w:ilvl w:val="0"/>
                <w:numId w:val="7"/>
              </w:numPr>
              <w:ind w:left="453"/>
              <w:rPr>
                <w:rFonts w:cs="Arial"/>
                <w:i/>
                <w:snapToGrid w:val="0"/>
                <w:vanish/>
              </w:rPr>
            </w:pPr>
            <w:r>
              <w:rPr>
                <w:rFonts w:cs="Arial"/>
                <w:i/>
                <w:snapToGrid w:val="0"/>
                <w:vanish/>
              </w:rPr>
              <w:t xml:space="preserve">CR66: </w:t>
            </w:r>
            <w:r w:rsidRPr="00950E8A">
              <w:rPr>
                <w:rFonts w:cs="Arial"/>
                <w:i/>
                <w:snapToGrid w:val="0"/>
                <w:vanish/>
              </w:rPr>
              <w:t>Fix version numbering in footer of Function Spec</w:t>
            </w:r>
          </w:p>
        </w:tc>
        <w:tc>
          <w:tcPr>
            <w:tcW w:w="1588" w:type="dxa"/>
          </w:tcPr>
          <w:p w14:paraId="31D62DB1" w14:textId="77777777" w:rsidR="002B3BBE" w:rsidRDefault="002B3BBE" w:rsidP="002B3BBE">
            <w:pPr>
              <w:rPr>
                <w:i/>
                <w:snapToGrid w:val="0"/>
                <w:vanish/>
              </w:rPr>
            </w:pPr>
            <w:r>
              <w:rPr>
                <w:i/>
                <w:snapToGrid w:val="0"/>
                <w:vanish/>
              </w:rPr>
              <w:t>Jbaden1</w:t>
            </w:r>
          </w:p>
        </w:tc>
      </w:tr>
      <w:tr w:rsidR="002B3BBE" w:rsidRPr="00344364" w14:paraId="3D9E3C97" w14:textId="77777777" w:rsidTr="00BB7E1C">
        <w:tblPrEx>
          <w:tblLook w:val="04A0" w:firstRow="1" w:lastRow="0" w:firstColumn="1" w:lastColumn="0" w:noHBand="0" w:noVBand="1"/>
        </w:tblPrEx>
        <w:trPr>
          <w:hidden/>
        </w:trPr>
        <w:tc>
          <w:tcPr>
            <w:tcW w:w="1135" w:type="dxa"/>
          </w:tcPr>
          <w:p w14:paraId="21284C9A" w14:textId="77777777" w:rsidR="002B3BBE" w:rsidRPr="00344364" w:rsidRDefault="002B3BBE" w:rsidP="002B3BBE">
            <w:pPr>
              <w:jc w:val="center"/>
              <w:rPr>
                <w:i/>
                <w:snapToGrid w:val="0"/>
                <w:vanish/>
              </w:rPr>
            </w:pPr>
            <w:r w:rsidRPr="00344364">
              <w:rPr>
                <w:i/>
                <w:snapToGrid w:val="0"/>
                <w:vanish/>
              </w:rPr>
              <w:t>6</w:t>
            </w:r>
          </w:p>
        </w:tc>
        <w:tc>
          <w:tcPr>
            <w:tcW w:w="850" w:type="dxa"/>
          </w:tcPr>
          <w:p w14:paraId="220F6DEA" w14:textId="77777777" w:rsidR="002B3BBE" w:rsidRPr="00344364" w:rsidRDefault="002B3BBE" w:rsidP="002B3BBE">
            <w:pPr>
              <w:jc w:val="center"/>
              <w:rPr>
                <w:i/>
                <w:snapToGrid w:val="0"/>
                <w:vanish/>
              </w:rPr>
            </w:pPr>
            <w:r w:rsidRPr="00344364">
              <w:rPr>
                <w:i/>
                <w:snapToGrid w:val="0"/>
                <w:vanish/>
              </w:rPr>
              <w:t>0</w:t>
            </w:r>
          </w:p>
        </w:tc>
        <w:tc>
          <w:tcPr>
            <w:tcW w:w="993" w:type="dxa"/>
          </w:tcPr>
          <w:p w14:paraId="44F8714D" w14:textId="77777777" w:rsidR="002B3BBE" w:rsidRPr="00344364" w:rsidRDefault="005A3209" w:rsidP="005A3209">
            <w:pPr>
              <w:jc w:val="center"/>
              <w:rPr>
                <w:i/>
                <w:snapToGrid w:val="0"/>
                <w:vanish/>
              </w:rPr>
            </w:pPr>
            <w:r w:rsidRPr="00344364">
              <w:rPr>
                <w:i/>
                <w:snapToGrid w:val="0"/>
                <w:vanish/>
              </w:rPr>
              <w:t>2018-09</w:t>
            </w:r>
            <w:r w:rsidR="002B3BBE" w:rsidRPr="00344364">
              <w:rPr>
                <w:i/>
                <w:snapToGrid w:val="0"/>
                <w:vanish/>
              </w:rPr>
              <w:t>-</w:t>
            </w:r>
            <w:r w:rsidRPr="00344364">
              <w:rPr>
                <w:i/>
                <w:snapToGrid w:val="0"/>
                <w:vanish/>
              </w:rPr>
              <w:t>28</w:t>
            </w:r>
          </w:p>
        </w:tc>
        <w:tc>
          <w:tcPr>
            <w:tcW w:w="5669" w:type="dxa"/>
          </w:tcPr>
          <w:p w14:paraId="0A1F7D84" w14:textId="77777777" w:rsidR="002B3BBE" w:rsidRPr="00344364" w:rsidRDefault="002B3BBE" w:rsidP="00181341">
            <w:pPr>
              <w:pStyle w:val="Header"/>
              <w:numPr>
                <w:ilvl w:val="0"/>
                <w:numId w:val="7"/>
              </w:numPr>
              <w:ind w:left="453"/>
              <w:rPr>
                <w:rFonts w:cs="Arial"/>
                <w:i/>
                <w:snapToGrid w:val="0"/>
                <w:vanish/>
              </w:rPr>
            </w:pPr>
            <w:r w:rsidRPr="00344364">
              <w:rPr>
                <w:rFonts w:cs="Arial"/>
                <w:i/>
                <w:snapToGrid w:val="0"/>
                <w:vanish/>
              </w:rPr>
              <w:t>Broken links to RE Wiki repaired</w:t>
            </w:r>
          </w:p>
        </w:tc>
        <w:tc>
          <w:tcPr>
            <w:tcW w:w="1588" w:type="dxa"/>
          </w:tcPr>
          <w:p w14:paraId="751EE759" w14:textId="77777777" w:rsidR="002B3BBE" w:rsidRPr="00344364" w:rsidRDefault="002B3BBE" w:rsidP="002B3BBE">
            <w:pPr>
              <w:rPr>
                <w:i/>
                <w:snapToGrid w:val="0"/>
                <w:vanish/>
              </w:rPr>
            </w:pPr>
            <w:r w:rsidRPr="00344364">
              <w:rPr>
                <w:i/>
                <w:snapToGrid w:val="0"/>
                <w:vanish/>
              </w:rPr>
              <w:t>Jbaden1</w:t>
            </w:r>
          </w:p>
        </w:tc>
      </w:tr>
      <w:tr w:rsidR="00C30784" w:rsidRPr="00344364" w14:paraId="14AEFFE0" w14:textId="77777777" w:rsidTr="00BB7E1C">
        <w:tblPrEx>
          <w:tblLook w:val="04A0" w:firstRow="1" w:lastRow="0" w:firstColumn="1" w:lastColumn="0" w:noHBand="0" w:noVBand="1"/>
        </w:tblPrEx>
        <w:trPr>
          <w:hidden/>
        </w:trPr>
        <w:tc>
          <w:tcPr>
            <w:tcW w:w="1135" w:type="dxa"/>
          </w:tcPr>
          <w:p w14:paraId="7A873F0C" w14:textId="77777777" w:rsidR="00C30784" w:rsidRPr="00344364" w:rsidRDefault="00C30784" w:rsidP="00FD32A2">
            <w:pPr>
              <w:jc w:val="center"/>
              <w:rPr>
                <w:i/>
                <w:snapToGrid w:val="0"/>
                <w:vanish/>
              </w:rPr>
            </w:pPr>
            <w:r w:rsidRPr="00344364">
              <w:rPr>
                <w:i/>
                <w:snapToGrid w:val="0"/>
                <w:vanish/>
              </w:rPr>
              <w:t>6</w:t>
            </w:r>
          </w:p>
        </w:tc>
        <w:tc>
          <w:tcPr>
            <w:tcW w:w="850" w:type="dxa"/>
          </w:tcPr>
          <w:p w14:paraId="318AB987" w14:textId="77777777" w:rsidR="00C30784" w:rsidRPr="00344364" w:rsidRDefault="00C30784" w:rsidP="00FD32A2">
            <w:pPr>
              <w:jc w:val="center"/>
              <w:rPr>
                <w:i/>
                <w:snapToGrid w:val="0"/>
                <w:vanish/>
              </w:rPr>
            </w:pPr>
            <w:r w:rsidRPr="00344364">
              <w:rPr>
                <w:i/>
                <w:snapToGrid w:val="0"/>
                <w:vanish/>
              </w:rPr>
              <w:t>0</w:t>
            </w:r>
          </w:p>
        </w:tc>
        <w:tc>
          <w:tcPr>
            <w:tcW w:w="993" w:type="dxa"/>
          </w:tcPr>
          <w:p w14:paraId="31FC47C9" w14:textId="77777777" w:rsidR="00C30784" w:rsidRPr="00344364" w:rsidRDefault="00C30784" w:rsidP="00C30784">
            <w:pPr>
              <w:jc w:val="center"/>
              <w:rPr>
                <w:i/>
                <w:snapToGrid w:val="0"/>
                <w:vanish/>
              </w:rPr>
            </w:pPr>
            <w:r w:rsidRPr="00344364">
              <w:rPr>
                <w:i/>
                <w:snapToGrid w:val="0"/>
                <w:vanish/>
              </w:rPr>
              <w:t>2018-10-31</w:t>
            </w:r>
          </w:p>
        </w:tc>
        <w:tc>
          <w:tcPr>
            <w:tcW w:w="5669" w:type="dxa"/>
          </w:tcPr>
          <w:p w14:paraId="365AB865" w14:textId="77777777" w:rsidR="00C30784" w:rsidRPr="00344364" w:rsidRDefault="00C30784" w:rsidP="00181341">
            <w:pPr>
              <w:pStyle w:val="Header"/>
              <w:numPr>
                <w:ilvl w:val="0"/>
                <w:numId w:val="7"/>
              </w:numPr>
              <w:ind w:left="453"/>
              <w:rPr>
                <w:rFonts w:cs="Arial"/>
                <w:i/>
                <w:snapToGrid w:val="0"/>
                <w:vanish/>
              </w:rPr>
            </w:pPr>
            <w:r w:rsidRPr="00344364">
              <w:rPr>
                <w:rFonts w:cs="Arial"/>
                <w:i/>
                <w:snapToGrid w:val="0"/>
                <w:vanish/>
              </w:rPr>
              <w:t>Minor corrections on cover sheet and in footer to be more GIS compliant and VSEM aligned</w:t>
            </w:r>
          </w:p>
          <w:p w14:paraId="5160D461" w14:textId="77777777" w:rsidR="00C30784" w:rsidRPr="00344364" w:rsidRDefault="00C30784" w:rsidP="00181341">
            <w:pPr>
              <w:pStyle w:val="Header"/>
              <w:numPr>
                <w:ilvl w:val="0"/>
                <w:numId w:val="7"/>
              </w:numPr>
              <w:ind w:left="453"/>
              <w:rPr>
                <w:rFonts w:cs="Arial"/>
                <w:i/>
                <w:snapToGrid w:val="0"/>
                <w:vanish/>
              </w:rPr>
            </w:pPr>
            <w:r w:rsidRPr="00344364">
              <w:rPr>
                <w:rFonts w:cs="Arial"/>
                <w:i/>
                <w:snapToGrid w:val="0"/>
                <w:vanish/>
              </w:rPr>
              <w:t>“Overview” and “Description” exchanged in headings (following common sense)</w:t>
            </w:r>
          </w:p>
        </w:tc>
        <w:tc>
          <w:tcPr>
            <w:tcW w:w="1588" w:type="dxa"/>
          </w:tcPr>
          <w:p w14:paraId="0AC07757" w14:textId="77777777" w:rsidR="00C30784" w:rsidRPr="00344364" w:rsidRDefault="00C30784" w:rsidP="00FD32A2">
            <w:pPr>
              <w:rPr>
                <w:i/>
                <w:snapToGrid w:val="0"/>
                <w:vanish/>
              </w:rPr>
            </w:pPr>
            <w:r w:rsidRPr="00344364">
              <w:rPr>
                <w:i/>
                <w:snapToGrid w:val="0"/>
                <w:vanish/>
              </w:rPr>
              <w:t>Jbaden1</w:t>
            </w:r>
          </w:p>
        </w:tc>
      </w:tr>
      <w:tr w:rsidR="00325E4A" w:rsidRPr="00344364" w14:paraId="70B74221" w14:textId="77777777" w:rsidTr="00BB7E1C">
        <w:tblPrEx>
          <w:tblLook w:val="04A0" w:firstRow="1" w:lastRow="0" w:firstColumn="1" w:lastColumn="0" w:noHBand="0" w:noVBand="1"/>
        </w:tblPrEx>
        <w:trPr>
          <w:hidden/>
        </w:trPr>
        <w:tc>
          <w:tcPr>
            <w:tcW w:w="1135" w:type="dxa"/>
          </w:tcPr>
          <w:p w14:paraId="189B01DB" w14:textId="77777777" w:rsidR="00325E4A" w:rsidRPr="00344364" w:rsidRDefault="00325E4A" w:rsidP="00325E4A">
            <w:pPr>
              <w:jc w:val="center"/>
              <w:rPr>
                <w:i/>
                <w:snapToGrid w:val="0"/>
                <w:vanish/>
              </w:rPr>
            </w:pPr>
            <w:r w:rsidRPr="00344364">
              <w:rPr>
                <w:i/>
                <w:snapToGrid w:val="0"/>
                <w:vanish/>
              </w:rPr>
              <w:t>6</w:t>
            </w:r>
          </w:p>
        </w:tc>
        <w:tc>
          <w:tcPr>
            <w:tcW w:w="850" w:type="dxa"/>
          </w:tcPr>
          <w:p w14:paraId="0DA2DAFF" w14:textId="77777777" w:rsidR="00325E4A" w:rsidRPr="00344364" w:rsidRDefault="00325E4A" w:rsidP="00325E4A">
            <w:pPr>
              <w:jc w:val="center"/>
              <w:rPr>
                <w:i/>
                <w:snapToGrid w:val="0"/>
                <w:vanish/>
              </w:rPr>
            </w:pPr>
            <w:r w:rsidRPr="00344364">
              <w:rPr>
                <w:i/>
                <w:snapToGrid w:val="0"/>
                <w:vanish/>
              </w:rPr>
              <w:t>0</w:t>
            </w:r>
          </w:p>
        </w:tc>
        <w:tc>
          <w:tcPr>
            <w:tcW w:w="993" w:type="dxa"/>
          </w:tcPr>
          <w:p w14:paraId="3BB81119" w14:textId="77777777" w:rsidR="00325E4A" w:rsidRPr="00344364" w:rsidRDefault="00325E4A" w:rsidP="00325E4A">
            <w:pPr>
              <w:jc w:val="center"/>
              <w:rPr>
                <w:i/>
                <w:snapToGrid w:val="0"/>
                <w:vanish/>
              </w:rPr>
            </w:pPr>
            <w:r w:rsidRPr="00344364">
              <w:rPr>
                <w:i/>
                <w:snapToGrid w:val="0"/>
                <w:vanish/>
              </w:rPr>
              <w:t>2018-</w:t>
            </w:r>
            <w:r>
              <w:rPr>
                <w:i/>
                <w:snapToGrid w:val="0"/>
                <w:vanish/>
              </w:rPr>
              <w:t>11</w:t>
            </w:r>
            <w:r w:rsidRPr="00344364">
              <w:rPr>
                <w:i/>
                <w:snapToGrid w:val="0"/>
                <w:vanish/>
              </w:rPr>
              <w:t>-</w:t>
            </w:r>
            <w:r>
              <w:rPr>
                <w:i/>
                <w:snapToGrid w:val="0"/>
                <w:vanish/>
              </w:rPr>
              <w:t>12</w:t>
            </w:r>
          </w:p>
        </w:tc>
        <w:tc>
          <w:tcPr>
            <w:tcW w:w="5669" w:type="dxa"/>
          </w:tcPr>
          <w:p w14:paraId="1F74C938" w14:textId="77777777" w:rsidR="00325E4A" w:rsidRDefault="00325E4A" w:rsidP="00181341">
            <w:pPr>
              <w:pStyle w:val="Header"/>
              <w:numPr>
                <w:ilvl w:val="0"/>
                <w:numId w:val="7"/>
              </w:numPr>
              <w:ind w:left="453"/>
              <w:rPr>
                <w:rFonts w:cs="Arial"/>
                <w:i/>
                <w:snapToGrid w:val="0"/>
                <w:vanish/>
              </w:rPr>
            </w:pPr>
            <w:r>
              <w:rPr>
                <w:rFonts w:cs="Arial"/>
                <w:i/>
                <w:snapToGrid w:val="0"/>
                <w:vanish/>
              </w:rPr>
              <w:t>Explanatory text in Variants” section revised</w:t>
            </w:r>
          </w:p>
          <w:p w14:paraId="5E583AB7" w14:textId="77777777" w:rsidR="00325E4A" w:rsidRPr="00344364" w:rsidRDefault="00325E4A" w:rsidP="00181341">
            <w:pPr>
              <w:pStyle w:val="Header"/>
              <w:numPr>
                <w:ilvl w:val="0"/>
                <w:numId w:val="7"/>
              </w:numPr>
              <w:ind w:left="453"/>
              <w:rPr>
                <w:rFonts w:cs="Arial"/>
                <w:i/>
                <w:snapToGrid w:val="0"/>
                <w:vanish/>
              </w:rPr>
            </w:pPr>
            <w:r>
              <w:rPr>
                <w:rFonts w:cs="Arial"/>
                <w:i/>
                <w:snapToGrid w:val="0"/>
                <w:vanish/>
              </w:rPr>
              <w:t>Functional Safety modifications as agreed with FuSa core team (Baseline: November 2018 Dearborn On-Site)</w:t>
            </w:r>
          </w:p>
        </w:tc>
        <w:tc>
          <w:tcPr>
            <w:tcW w:w="1588" w:type="dxa"/>
          </w:tcPr>
          <w:p w14:paraId="79D1625B" w14:textId="77777777" w:rsidR="00325E4A" w:rsidRPr="00344364" w:rsidRDefault="00325E4A" w:rsidP="00325E4A">
            <w:pPr>
              <w:rPr>
                <w:i/>
                <w:snapToGrid w:val="0"/>
                <w:vanish/>
              </w:rPr>
            </w:pPr>
            <w:r w:rsidRPr="00344364">
              <w:rPr>
                <w:i/>
                <w:snapToGrid w:val="0"/>
                <w:vanish/>
              </w:rPr>
              <w:t>Jbaden1</w:t>
            </w:r>
          </w:p>
        </w:tc>
      </w:tr>
      <w:tr w:rsidR="001C48B9" w:rsidRPr="00344364" w14:paraId="46A93F8E" w14:textId="77777777" w:rsidTr="00BB7E1C">
        <w:tblPrEx>
          <w:tblLook w:val="04A0" w:firstRow="1" w:lastRow="0" w:firstColumn="1" w:lastColumn="0" w:noHBand="0" w:noVBand="1"/>
        </w:tblPrEx>
        <w:trPr>
          <w:hidden/>
        </w:trPr>
        <w:tc>
          <w:tcPr>
            <w:tcW w:w="1135" w:type="dxa"/>
          </w:tcPr>
          <w:p w14:paraId="6B1DB927" w14:textId="138A8F12" w:rsidR="001C48B9" w:rsidRPr="00344364" w:rsidRDefault="001C48B9" w:rsidP="001C48B9">
            <w:pPr>
              <w:jc w:val="center"/>
              <w:rPr>
                <w:i/>
                <w:snapToGrid w:val="0"/>
                <w:vanish/>
              </w:rPr>
            </w:pPr>
            <w:r>
              <w:rPr>
                <w:i/>
                <w:snapToGrid w:val="0"/>
                <w:vanish/>
              </w:rPr>
              <w:t>M</w:t>
            </w:r>
          </w:p>
        </w:tc>
        <w:tc>
          <w:tcPr>
            <w:tcW w:w="850" w:type="dxa"/>
          </w:tcPr>
          <w:p w14:paraId="6E54F817" w14:textId="3EF67309" w:rsidR="001C48B9" w:rsidRPr="00344364" w:rsidRDefault="001C48B9" w:rsidP="001C48B9">
            <w:pPr>
              <w:jc w:val="center"/>
              <w:rPr>
                <w:i/>
                <w:snapToGrid w:val="0"/>
                <w:vanish/>
              </w:rPr>
            </w:pPr>
          </w:p>
        </w:tc>
        <w:tc>
          <w:tcPr>
            <w:tcW w:w="993" w:type="dxa"/>
          </w:tcPr>
          <w:p w14:paraId="4CBE6BFD" w14:textId="6BAE0EA6" w:rsidR="001C48B9" w:rsidRPr="00344364" w:rsidRDefault="001C48B9" w:rsidP="001C48B9">
            <w:pPr>
              <w:jc w:val="center"/>
              <w:rPr>
                <w:i/>
                <w:snapToGrid w:val="0"/>
                <w:vanish/>
              </w:rPr>
            </w:pPr>
            <w:r w:rsidRPr="00344364">
              <w:rPr>
                <w:i/>
                <w:snapToGrid w:val="0"/>
                <w:vanish/>
              </w:rPr>
              <w:t>20</w:t>
            </w:r>
            <w:r>
              <w:rPr>
                <w:i/>
                <w:snapToGrid w:val="0"/>
                <w:vanish/>
              </w:rPr>
              <w:t>19-04-02</w:t>
            </w:r>
          </w:p>
        </w:tc>
        <w:tc>
          <w:tcPr>
            <w:tcW w:w="5669" w:type="dxa"/>
          </w:tcPr>
          <w:p w14:paraId="40419676" w14:textId="4EB45E2D" w:rsidR="001C48B9" w:rsidRPr="001C48B9" w:rsidRDefault="001C48B9" w:rsidP="00181341">
            <w:pPr>
              <w:pStyle w:val="Header"/>
              <w:numPr>
                <w:ilvl w:val="0"/>
                <w:numId w:val="7"/>
              </w:numPr>
              <w:ind w:left="453"/>
              <w:rPr>
                <w:rFonts w:cs="Arial"/>
                <w:i/>
                <w:snapToGrid w:val="0"/>
                <w:vanish/>
              </w:rPr>
            </w:pPr>
            <w:r>
              <w:rPr>
                <w:rFonts w:cs="Arial"/>
                <w:i/>
                <w:snapToGrid w:val="0"/>
                <w:vanish/>
              </w:rPr>
              <w:t>Initial version of SysML report template</w:t>
            </w:r>
          </w:p>
        </w:tc>
        <w:tc>
          <w:tcPr>
            <w:tcW w:w="1588" w:type="dxa"/>
          </w:tcPr>
          <w:p w14:paraId="2F3606A2" w14:textId="4C641ABF" w:rsidR="001C48B9" w:rsidRPr="00344364" w:rsidRDefault="001C48B9" w:rsidP="001C48B9">
            <w:pPr>
              <w:rPr>
                <w:i/>
                <w:snapToGrid w:val="0"/>
                <w:vanish/>
              </w:rPr>
            </w:pPr>
            <w:r>
              <w:rPr>
                <w:i/>
                <w:snapToGrid w:val="0"/>
                <w:vanish/>
              </w:rPr>
              <w:t>snuesch</w:t>
            </w:r>
          </w:p>
        </w:tc>
      </w:tr>
      <w:tr w:rsidR="00257312" w:rsidRPr="00344364" w14:paraId="178E14BD" w14:textId="77777777" w:rsidTr="00BB7E1C">
        <w:tblPrEx>
          <w:tblLook w:val="04A0" w:firstRow="1" w:lastRow="0" w:firstColumn="1" w:lastColumn="0" w:noHBand="0" w:noVBand="1"/>
        </w:tblPrEx>
        <w:trPr>
          <w:hidden/>
        </w:trPr>
        <w:tc>
          <w:tcPr>
            <w:tcW w:w="1135" w:type="dxa"/>
          </w:tcPr>
          <w:p w14:paraId="354B2FDC" w14:textId="1B89D23B" w:rsidR="00257312" w:rsidRDefault="00257312" w:rsidP="001C48B9">
            <w:pPr>
              <w:jc w:val="center"/>
              <w:rPr>
                <w:i/>
                <w:snapToGrid w:val="0"/>
                <w:vanish/>
              </w:rPr>
            </w:pPr>
            <w:r>
              <w:rPr>
                <w:i/>
                <w:snapToGrid w:val="0"/>
                <w:vanish/>
              </w:rPr>
              <w:t>M</w:t>
            </w:r>
          </w:p>
        </w:tc>
        <w:tc>
          <w:tcPr>
            <w:tcW w:w="850" w:type="dxa"/>
          </w:tcPr>
          <w:p w14:paraId="2077DD6C" w14:textId="77777777" w:rsidR="00257312" w:rsidRPr="00344364" w:rsidRDefault="00257312" w:rsidP="001C48B9">
            <w:pPr>
              <w:jc w:val="center"/>
              <w:rPr>
                <w:i/>
                <w:snapToGrid w:val="0"/>
                <w:vanish/>
              </w:rPr>
            </w:pPr>
          </w:p>
        </w:tc>
        <w:tc>
          <w:tcPr>
            <w:tcW w:w="993" w:type="dxa"/>
          </w:tcPr>
          <w:p w14:paraId="31762B30" w14:textId="73D80E93" w:rsidR="00257312" w:rsidRPr="00344364" w:rsidRDefault="00257312" w:rsidP="001C48B9">
            <w:pPr>
              <w:jc w:val="center"/>
              <w:rPr>
                <w:i/>
                <w:snapToGrid w:val="0"/>
                <w:vanish/>
              </w:rPr>
            </w:pPr>
            <w:r>
              <w:rPr>
                <w:i/>
                <w:snapToGrid w:val="0"/>
                <w:vanish/>
              </w:rPr>
              <w:t>2019-04-05</w:t>
            </w:r>
          </w:p>
        </w:tc>
        <w:tc>
          <w:tcPr>
            <w:tcW w:w="5669" w:type="dxa"/>
          </w:tcPr>
          <w:p w14:paraId="1D6397B2" w14:textId="7D667969" w:rsidR="00257312" w:rsidRDefault="00257312" w:rsidP="00181341">
            <w:pPr>
              <w:pStyle w:val="Header"/>
              <w:numPr>
                <w:ilvl w:val="0"/>
                <w:numId w:val="7"/>
              </w:numPr>
              <w:ind w:left="453"/>
              <w:rPr>
                <w:rFonts w:cs="Arial"/>
                <w:i/>
                <w:snapToGrid w:val="0"/>
                <w:vanish/>
              </w:rPr>
            </w:pPr>
            <w:r>
              <w:rPr>
                <w:rFonts w:cs="Arial"/>
                <w:i/>
                <w:snapToGrid w:val="0"/>
                <w:vanish/>
              </w:rPr>
              <w:t>Improved dialog boxes to select function group</w:t>
            </w:r>
          </w:p>
        </w:tc>
        <w:tc>
          <w:tcPr>
            <w:tcW w:w="1588" w:type="dxa"/>
          </w:tcPr>
          <w:p w14:paraId="10BF578A" w14:textId="2B418256" w:rsidR="00257312" w:rsidRDefault="00257312" w:rsidP="001C48B9">
            <w:pPr>
              <w:rPr>
                <w:i/>
                <w:snapToGrid w:val="0"/>
                <w:vanish/>
              </w:rPr>
            </w:pPr>
            <w:r>
              <w:rPr>
                <w:i/>
                <w:snapToGrid w:val="0"/>
                <w:vanish/>
              </w:rPr>
              <w:t>snuesch</w:t>
            </w:r>
          </w:p>
        </w:tc>
      </w:tr>
    </w:tbl>
    <w:p w14:paraId="4170DC9B" w14:textId="77777777" w:rsidR="00271274" w:rsidRPr="00185AC3" w:rsidRDefault="00271274" w:rsidP="00271274">
      <w:pPr>
        <w:pStyle w:val="BodyText"/>
        <w:ind w:right="142"/>
        <w:jc w:val="both"/>
        <w:rPr>
          <w:rFonts w:cs="Arial"/>
          <w:i/>
          <w:iCs/>
          <w:lang w:val="en-US"/>
        </w:rPr>
      </w:pPr>
    </w:p>
    <w:p w14:paraId="21CC0073"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275" w:name="_Signal_Encoding_Types"/>
      <w:bookmarkStart w:id="276" w:name="_Ref2766978"/>
      <w:bookmarkStart w:id="277" w:name="_Ref2766973"/>
      <w:bookmarkStart w:id="278" w:name="_Toc58422046"/>
      <w:bookmarkEnd w:id="275"/>
      <w:r>
        <w:rPr>
          <w:lang w:val="en-GB"/>
        </w:rPr>
        <w:lastRenderedPageBreak/>
        <w:t>Appendix</w:t>
      </w:r>
      <w:bookmarkEnd w:id="276"/>
      <w:bookmarkEnd w:id="277"/>
      <w:bookmarkEnd w:id="278"/>
    </w:p>
    <w:p w14:paraId="2A3A02F6" w14:textId="77777777" w:rsidR="00602347" w:rsidRDefault="00062770" w:rsidP="00027BB8">
      <w:pPr>
        <w:pStyle w:val="Heading2"/>
        <w:rPr>
          <w:lang w:val="en-GB"/>
        </w:rPr>
      </w:pPr>
      <w:bookmarkStart w:id="279" w:name="_Data_Dictionary"/>
      <w:bookmarkStart w:id="280" w:name="_Ref294992279"/>
      <w:bookmarkStart w:id="281" w:name="_Ref294992274"/>
      <w:bookmarkStart w:id="282" w:name="_Toc58422047"/>
      <w:bookmarkEnd w:id="279"/>
      <w:r>
        <w:rPr>
          <w:lang w:val="en-GB"/>
        </w:rPr>
        <w:t>Data</w:t>
      </w:r>
      <w:r w:rsidR="00602347">
        <w:rPr>
          <w:lang w:val="en-GB"/>
        </w:rPr>
        <w:t xml:space="preserve"> </w:t>
      </w:r>
      <w:r>
        <w:rPr>
          <w:lang w:val="en-GB"/>
        </w:rPr>
        <w:t>Dictionary</w:t>
      </w:r>
      <w:bookmarkEnd w:id="280"/>
      <w:bookmarkEnd w:id="281"/>
      <w:bookmarkEnd w:id="282"/>
    </w:p>
    <w:p w14:paraId="1905D92F" w14:textId="77777777" w:rsidR="003930AE" w:rsidRPr="00BC3C56" w:rsidRDefault="003930AE" w:rsidP="003930AE">
      <w:pPr>
        <w:pStyle w:val="Heading3"/>
        <w:tabs>
          <w:tab w:val="left" w:pos="900"/>
        </w:tabs>
        <w:spacing w:before="60"/>
        <w:rPr>
          <w:lang w:val="en-GB"/>
        </w:rPr>
      </w:pPr>
      <w:bookmarkStart w:id="283" w:name="_Logical_Signals"/>
      <w:bookmarkStart w:id="284" w:name="_Toc26368322"/>
      <w:bookmarkStart w:id="285" w:name="_Toc1554311"/>
      <w:bookmarkStart w:id="286" w:name="_Ref536800500"/>
      <w:bookmarkStart w:id="287" w:name="_Ref531361340"/>
      <w:bookmarkStart w:id="288" w:name="_Ref531349226"/>
      <w:bookmarkStart w:id="289" w:name="_Toc521202118"/>
      <w:bookmarkStart w:id="290" w:name="_Toc481143837"/>
      <w:bookmarkStart w:id="291" w:name="_Toc58422048"/>
      <w:bookmarkEnd w:id="283"/>
      <w:r w:rsidRPr="00BC3C56">
        <w:rPr>
          <w:lang w:val="en-GB"/>
        </w:rPr>
        <w:t xml:space="preserve">Logical </w:t>
      </w:r>
      <w:bookmarkEnd w:id="284"/>
      <w:bookmarkEnd w:id="285"/>
      <w:bookmarkEnd w:id="286"/>
      <w:bookmarkEnd w:id="287"/>
      <w:bookmarkEnd w:id="288"/>
      <w:bookmarkEnd w:id="289"/>
      <w:bookmarkEnd w:id="290"/>
      <w:r>
        <w:rPr>
          <w:lang w:val="en-GB"/>
        </w:rPr>
        <w:t>Messages</w:t>
      </w:r>
      <w:bookmarkEnd w:id="291"/>
    </w:p>
    <w:p w14:paraId="1777B119" w14:textId="77777777" w:rsidR="003930AE" w:rsidRDefault="003930AE" w:rsidP="003930AE">
      <w:pPr>
        <w:pStyle w:val="RETechSignal"/>
      </w:pPr>
      <w:bookmarkStart w:id="292" w:name="_2f2a1f4acceaab8b413d97f9106915e8"/>
      <w:r>
        <w:t>Device Entered Field</w:t>
      </w:r>
      <w:bookmarkEnd w:id="292"/>
    </w:p>
    <w:tbl>
      <w:tblPr>
        <w:tblStyle w:val="TableGrid"/>
        <w:tblW w:w="4524" w:type="pct"/>
        <w:tblInd w:w="625" w:type="dxa"/>
        <w:tblLook w:val="0620" w:firstRow="1" w:lastRow="0" w:firstColumn="0" w:lastColumn="0" w:noHBand="1" w:noVBand="1"/>
      </w:tblPr>
      <w:tblGrid>
        <w:gridCol w:w="1859"/>
        <w:gridCol w:w="7346"/>
      </w:tblGrid>
      <w:tr w:rsidR="003930AE" w:rsidRPr="009E3B7C" w14:paraId="7DA4EBC9" w14:textId="77777777" w:rsidTr="00841C2C">
        <w:trPr>
          <w:trHeight w:val="166"/>
        </w:trPr>
        <w:tc>
          <w:tcPr>
            <w:tcW w:w="1010" w:type="pct"/>
            <w:shd w:val="clear" w:color="auto" w:fill="BFBFBF" w:themeFill="background1" w:themeFillShade="BF"/>
          </w:tcPr>
          <w:p w14:paraId="3DEA7D60"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67D8A7A9" w14:textId="77777777" w:rsidR="003930AE" w:rsidRPr="009E3B7C" w:rsidRDefault="003930AE" w:rsidP="00017EC1">
            <w:pPr>
              <w:rPr>
                <w:rFonts w:cs="Arial"/>
                <w:b/>
              </w:rPr>
            </w:pPr>
            <w:r>
              <w:rPr>
                <w:rFonts w:cs="Arial"/>
                <w:b/>
              </w:rPr>
              <w:t>Device Entered Field</w:t>
            </w:r>
          </w:p>
        </w:tc>
      </w:tr>
      <w:tr w:rsidR="003930AE" w:rsidRPr="009E3B7C" w14:paraId="7998F990" w14:textId="77777777" w:rsidTr="00841C2C">
        <w:trPr>
          <w:trHeight w:val="332"/>
        </w:trPr>
        <w:tc>
          <w:tcPr>
            <w:tcW w:w="1010" w:type="pct"/>
            <w:shd w:val="clear" w:color="auto" w:fill="BFBFBF" w:themeFill="background1" w:themeFillShade="BF"/>
          </w:tcPr>
          <w:p w14:paraId="3AF685B7" w14:textId="77777777" w:rsidR="003930AE" w:rsidRDefault="003930AE" w:rsidP="00841C2C">
            <w:pPr>
              <w:jc w:val="both"/>
              <w:rPr>
                <w:rFonts w:cs="Arial"/>
                <w:b/>
              </w:rPr>
            </w:pPr>
            <w:r>
              <w:rPr>
                <w:rFonts w:cs="Arial"/>
                <w:b/>
              </w:rPr>
              <w:t>Description</w:t>
            </w:r>
          </w:p>
        </w:tc>
        <w:tc>
          <w:tcPr>
            <w:tcW w:w="3990" w:type="pct"/>
          </w:tcPr>
          <w:p w14:paraId="1E749586" w14:textId="77777777" w:rsidR="003930AE" w:rsidRDefault="003930AE" w:rsidP="00017EC1">
            <w:pPr>
              <w:rPr>
                <w:rFonts w:cs="Arial"/>
              </w:rPr>
            </w:pPr>
            <w:r>
              <w:rPr>
                <w:rFonts w:cs="Arial"/>
              </w:rPr>
              <w:t>To indicate that a device has entered within the detection range of an NFC Reader Antenna</w:t>
            </w:r>
          </w:p>
        </w:tc>
      </w:tr>
      <w:tr w:rsidR="003930AE" w:rsidRPr="009E3B7C" w14:paraId="3D6325A4" w14:textId="77777777" w:rsidTr="00841C2C">
        <w:trPr>
          <w:trHeight w:val="332"/>
        </w:trPr>
        <w:tc>
          <w:tcPr>
            <w:tcW w:w="1010" w:type="pct"/>
            <w:shd w:val="clear" w:color="auto" w:fill="BFBFBF" w:themeFill="background1" w:themeFillShade="BF"/>
          </w:tcPr>
          <w:p w14:paraId="7CAAF8E1" w14:textId="77777777" w:rsidR="003930AE" w:rsidRDefault="003930AE" w:rsidP="00841C2C">
            <w:pPr>
              <w:jc w:val="both"/>
              <w:rPr>
                <w:rFonts w:cs="Arial"/>
                <w:b/>
              </w:rPr>
            </w:pPr>
            <w:r>
              <w:rPr>
                <w:rFonts w:cs="Arial"/>
                <w:b/>
              </w:rPr>
              <w:t>Realized by</w:t>
            </w:r>
          </w:p>
        </w:tc>
        <w:tc>
          <w:tcPr>
            <w:tcW w:w="3990" w:type="pct"/>
          </w:tcPr>
          <w:p w14:paraId="03769559" w14:textId="344C9324" w:rsidR="00AF7CBB" w:rsidRDefault="00AF7CBB" w:rsidP="00017EC1">
            <w:pPr>
              <w:rPr>
                <w:rFonts w:cs="Arial"/>
              </w:rPr>
            </w:pPr>
            <w:r>
              <w:rPr>
                <w:noProof/>
              </w:rPr>
              <w:drawing>
                <wp:inline distT="0" distB="0" distL="0" distR="0" wp14:anchorId="35541DE5" wp14:editId="770BB66D">
                  <wp:extent cx="152400" cy="152400"/>
                  <wp:effectExtent l="0" t="0" r="0" b="0"/>
                  <wp:docPr id="24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779c7e28d1d2d017a1af869f259f9d9a" w:history="1">
              <w:r w:rsidR="001B52F7">
                <w:rPr>
                  <w:rStyle w:val="Hyperlink"/>
                  <w:rFonts w:cs="Arial"/>
                </w:rPr>
                <w:t>Ext1_Card_Infield_D_Stat</w:t>
              </w:r>
            </w:hyperlink>
          </w:p>
        </w:tc>
      </w:tr>
    </w:tbl>
    <w:p w14:paraId="1FA7D6A0" w14:textId="77777777" w:rsidR="003930AE" w:rsidRDefault="003930AE" w:rsidP="003930AE"/>
    <w:p w14:paraId="5C112941" w14:textId="77777777" w:rsidR="003930AE" w:rsidRPr="00763FFE" w:rsidRDefault="003930AE" w:rsidP="003930AE">
      <w:pPr>
        <w:rPr>
          <w:rStyle w:val="Strong"/>
        </w:rPr>
      </w:pPr>
      <w:r w:rsidRPr="00763FFE">
        <w:rPr>
          <w:rStyle w:val="Strong"/>
          <w:specVanish w:val="0"/>
        </w:rPr>
        <w:t>Parameters/Owned Signals</w:t>
      </w:r>
    </w:p>
    <w:tbl>
      <w:tblPr>
        <w:tblStyle w:val="TableGrid"/>
        <w:tblW w:w="4536" w:type="pct"/>
        <w:tblInd w:w="625" w:type="dxa"/>
        <w:tblLayout w:type="fixed"/>
        <w:tblLook w:val="0620" w:firstRow="1" w:lastRow="0" w:firstColumn="0" w:lastColumn="0" w:noHBand="1" w:noVBand="1"/>
      </w:tblPr>
      <w:tblGrid>
        <w:gridCol w:w="3399"/>
        <w:gridCol w:w="2249"/>
        <w:gridCol w:w="3581"/>
      </w:tblGrid>
      <w:tr w:rsidR="0023248F" w:rsidRPr="009E3B7C" w14:paraId="1A7A312F" w14:textId="77777777" w:rsidTr="0023248F">
        <w:trPr>
          <w:trHeight w:val="93"/>
        </w:trPr>
        <w:tc>
          <w:tcPr>
            <w:tcW w:w="1841" w:type="pct"/>
            <w:shd w:val="clear" w:color="auto" w:fill="BFBFBF" w:themeFill="background1" w:themeFillShade="BF"/>
          </w:tcPr>
          <w:p w14:paraId="1968969B" w14:textId="77777777" w:rsidR="0023248F" w:rsidRPr="009E3B7C" w:rsidRDefault="0023248F" w:rsidP="00841C2C">
            <w:pPr>
              <w:jc w:val="both"/>
              <w:rPr>
                <w:rFonts w:cs="Arial"/>
                <w:b/>
              </w:rPr>
            </w:pPr>
            <w:r>
              <w:rPr>
                <w:rFonts w:cs="Arial"/>
                <w:b/>
              </w:rPr>
              <w:t>Name</w:t>
            </w:r>
          </w:p>
        </w:tc>
        <w:tc>
          <w:tcPr>
            <w:tcW w:w="1218" w:type="pct"/>
            <w:shd w:val="clear" w:color="auto" w:fill="BFBFBF" w:themeFill="background1" w:themeFillShade="BF"/>
          </w:tcPr>
          <w:p w14:paraId="5C6672AD"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614A43CB" w14:textId="77777777" w:rsidR="0023248F" w:rsidRPr="009E3B7C" w:rsidRDefault="0023248F" w:rsidP="00841C2C">
            <w:pPr>
              <w:jc w:val="both"/>
              <w:rPr>
                <w:rFonts w:cs="Arial"/>
                <w:b/>
              </w:rPr>
            </w:pPr>
            <w:r>
              <w:rPr>
                <w:rFonts w:cs="Arial"/>
                <w:b/>
              </w:rPr>
              <w:t>Description</w:t>
            </w:r>
          </w:p>
        </w:tc>
      </w:tr>
      <w:tr w:rsidR="0023248F" w14:paraId="7CD79E50" w14:textId="77777777" w:rsidTr="0023248F">
        <w:trPr>
          <w:trHeight w:val="187"/>
        </w:trPr>
        <w:tc>
          <w:tcPr>
            <w:tcW w:w="1841" w:type="pct"/>
            <w:shd w:val="clear" w:color="auto" w:fill="FFFFFF" w:themeFill="background1"/>
          </w:tcPr>
          <w:p w14:paraId="6FB3657A" w14:textId="77777777" w:rsidR="0023248F" w:rsidRPr="00BD09CC" w:rsidRDefault="0023248F" w:rsidP="00017EC1">
            <w:pPr>
              <w:rPr>
                <w:rFonts w:cs="Arial"/>
              </w:rPr>
            </w:pPr>
            <w:r>
              <w:rPr>
                <w:noProof/>
              </w:rPr>
              <w:drawing>
                <wp:inline distT="0" distB="0" distL="0" distR="0" wp14:anchorId="17626471" wp14:editId="34B40BCF">
                  <wp:extent cx="152400" cy="152400"/>
                  <wp:effectExtent l="0" t="0" r="0" b="0"/>
                  <wp:docPr id="24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Location</w:t>
            </w:r>
          </w:p>
        </w:tc>
        <w:tc>
          <w:tcPr>
            <w:tcW w:w="1218" w:type="pct"/>
          </w:tcPr>
          <w:p w14:paraId="5048ED15" w14:textId="00F131DA" w:rsidR="0023248F" w:rsidRDefault="0023248F" w:rsidP="00017EC1">
            <w:pPr>
              <w:rPr>
                <w:rFonts w:cs="Arial"/>
              </w:rPr>
            </w:pPr>
            <w:r>
              <w:rPr>
                <w:noProof/>
              </w:rPr>
              <w:drawing>
                <wp:inline distT="0" distB="0" distL="0" distR="0" wp14:anchorId="7A35C5FC" wp14:editId="7BF940D1">
                  <wp:extent cx="152400" cy="152400"/>
                  <wp:effectExtent l="0" t="0" r="0" b="0"/>
                  <wp:docPr id="25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4f138937398626aa163961575564324" w:history="1">
              <w:r>
                <w:rPr>
                  <w:rStyle w:val="Hyperlink"/>
                  <w:rFonts w:cs="Arial"/>
                  <w:sz w:val="18"/>
                  <w:szCs w:val="18"/>
                </w:rPr>
                <w:t>NFC Location</w:t>
              </w:r>
            </w:hyperlink>
          </w:p>
        </w:tc>
        <w:tc>
          <w:tcPr>
            <w:tcW w:w="1940" w:type="pct"/>
          </w:tcPr>
          <w:p w14:paraId="18BC30E6" w14:textId="77777777" w:rsidR="0023248F" w:rsidRDefault="0023248F" w:rsidP="00017EC1">
            <w:pPr>
              <w:rPr>
                <w:rFonts w:cs="Arial"/>
              </w:rPr>
            </w:pPr>
            <w:r w:rsidRPr="0045600D">
              <w:rPr>
                <w:rFonts w:cs="Arial"/>
                <w:sz w:val="18"/>
                <w:szCs w:val="18"/>
              </w:rPr>
              <w:t xml:space="preserve">Whether a device was detected at an interior or exterior reader antenna's field </w:t>
            </w:r>
          </w:p>
        </w:tc>
      </w:tr>
    </w:tbl>
    <w:p w14:paraId="76E16C2E" w14:textId="77777777" w:rsidR="003930AE" w:rsidRDefault="003930AE" w:rsidP="003930AE"/>
    <w:p w14:paraId="487FE508" w14:textId="77777777" w:rsidR="003930AE" w:rsidRDefault="003930AE" w:rsidP="003930AE">
      <w:pPr>
        <w:pStyle w:val="RETechSignal"/>
      </w:pPr>
      <w:bookmarkStart w:id="293" w:name="_95c68edab594c84e0e68be76f34e594e"/>
      <w:r>
        <w:t>Device Exited Field</w:t>
      </w:r>
      <w:bookmarkEnd w:id="293"/>
    </w:p>
    <w:tbl>
      <w:tblPr>
        <w:tblStyle w:val="TableGrid"/>
        <w:tblW w:w="4524" w:type="pct"/>
        <w:tblInd w:w="625" w:type="dxa"/>
        <w:tblLook w:val="0620" w:firstRow="1" w:lastRow="0" w:firstColumn="0" w:lastColumn="0" w:noHBand="1" w:noVBand="1"/>
      </w:tblPr>
      <w:tblGrid>
        <w:gridCol w:w="1859"/>
        <w:gridCol w:w="7346"/>
      </w:tblGrid>
      <w:tr w:rsidR="003930AE" w:rsidRPr="009E3B7C" w14:paraId="6A881B1E" w14:textId="77777777" w:rsidTr="00841C2C">
        <w:trPr>
          <w:trHeight w:val="166"/>
        </w:trPr>
        <w:tc>
          <w:tcPr>
            <w:tcW w:w="1010" w:type="pct"/>
            <w:shd w:val="clear" w:color="auto" w:fill="BFBFBF" w:themeFill="background1" w:themeFillShade="BF"/>
          </w:tcPr>
          <w:p w14:paraId="6D82404A"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38E955AA" w14:textId="77777777" w:rsidR="003930AE" w:rsidRPr="009E3B7C" w:rsidRDefault="003930AE" w:rsidP="00017EC1">
            <w:pPr>
              <w:rPr>
                <w:rFonts w:cs="Arial"/>
                <w:b/>
              </w:rPr>
            </w:pPr>
            <w:r>
              <w:rPr>
                <w:rFonts w:cs="Arial"/>
                <w:b/>
              </w:rPr>
              <w:t>Device Exited Field</w:t>
            </w:r>
          </w:p>
        </w:tc>
      </w:tr>
      <w:tr w:rsidR="003930AE" w:rsidRPr="009E3B7C" w14:paraId="78AE45A6" w14:textId="77777777" w:rsidTr="00841C2C">
        <w:trPr>
          <w:trHeight w:val="332"/>
        </w:trPr>
        <w:tc>
          <w:tcPr>
            <w:tcW w:w="1010" w:type="pct"/>
            <w:shd w:val="clear" w:color="auto" w:fill="BFBFBF" w:themeFill="background1" w:themeFillShade="BF"/>
          </w:tcPr>
          <w:p w14:paraId="02854F3B" w14:textId="77777777" w:rsidR="003930AE" w:rsidRDefault="003930AE" w:rsidP="00841C2C">
            <w:pPr>
              <w:jc w:val="both"/>
              <w:rPr>
                <w:rFonts w:cs="Arial"/>
                <w:b/>
              </w:rPr>
            </w:pPr>
            <w:r>
              <w:rPr>
                <w:rFonts w:cs="Arial"/>
                <w:b/>
              </w:rPr>
              <w:t>Description</w:t>
            </w:r>
          </w:p>
        </w:tc>
        <w:tc>
          <w:tcPr>
            <w:tcW w:w="3990" w:type="pct"/>
          </w:tcPr>
          <w:p w14:paraId="4F3D2B2D" w14:textId="77777777" w:rsidR="003930AE" w:rsidRDefault="003930AE" w:rsidP="00017EC1">
            <w:pPr>
              <w:rPr>
                <w:rFonts w:cs="Arial"/>
              </w:rPr>
            </w:pPr>
            <w:r>
              <w:rPr>
                <w:rFonts w:cs="Arial"/>
              </w:rPr>
              <w:t xml:space="preserve">To indicate that a device has exited the detection range of an NFC Reader after being detected. </w:t>
            </w:r>
          </w:p>
        </w:tc>
      </w:tr>
      <w:tr w:rsidR="003930AE" w:rsidRPr="009E3B7C" w14:paraId="444102D9" w14:textId="77777777" w:rsidTr="00841C2C">
        <w:trPr>
          <w:trHeight w:val="332"/>
        </w:trPr>
        <w:tc>
          <w:tcPr>
            <w:tcW w:w="1010" w:type="pct"/>
            <w:shd w:val="clear" w:color="auto" w:fill="BFBFBF" w:themeFill="background1" w:themeFillShade="BF"/>
          </w:tcPr>
          <w:p w14:paraId="50B2DC27" w14:textId="77777777" w:rsidR="003930AE" w:rsidRDefault="003930AE" w:rsidP="00841C2C">
            <w:pPr>
              <w:jc w:val="both"/>
              <w:rPr>
                <w:rFonts w:cs="Arial"/>
                <w:b/>
              </w:rPr>
            </w:pPr>
            <w:r>
              <w:rPr>
                <w:rFonts w:cs="Arial"/>
                <w:b/>
              </w:rPr>
              <w:t>Realized by</w:t>
            </w:r>
          </w:p>
        </w:tc>
        <w:tc>
          <w:tcPr>
            <w:tcW w:w="3990" w:type="pct"/>
          </w:tcPr>
          <w:p w14:paraId="78B49EE7" w14:textId="77777777" w:rsidR="00AF7CBB" w:rsidRDefault="00AF7CBB" w:rsidP="00017EC1">
            <w:pPr>
              <w:rPr>
                <w:rFonts w:cs="Arial"/>
              </w:rPr>
            </w:pPr>
            <w:r>
              <w:rPr>
                <w:noProof/>
              </w:rPr>
              <w:drawing>
                <wp:inline distT="0" distB="0" distL="0" distR="0" wp14:anchorId="24387DE6" wp14:editId="2642B0A8">
                  <wp:extent cx="152400" cy="152400"/>
                  <wp:effectExtent l="0" t="0" r="0" b="0"/>
                  <wp:docPr id="25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779c7e28d1d2d017a1af869f259f9d9a" w:history="1">
              <w:r w:rsidR="001B52F7">
                <w:rPr>
                  <w:rStyle w:val="Hyperlink"/>
                  <w:rFonts w:cs="Arial"/>
                </w:rPr>
                <w:t>Ext1_Card_Infield_D_Stat</w:t>
              </w:r>
            </w:hyperlink>
          </w:p>
        </w:tc>
      </w:tr>
    </w:tbl>
    <w:p w14:paraId="0D170D49" w14:textId="77777777" w:rsidR="003930AE" w:rsidRDefault="003930AE" w:rsidP="003930AE"/>
    <w:p w14:paraId="486563D0"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042A1992" w14:textId="77777777" w:rsidTr="0045600D">
        <w:trPr>
          <w:trHeight w:val="166"/>
        </w:trPr>
        <w:tc>
          <w:tcPr>
            <w:tcW w:w="1219" w:type="pct"/>
            <w:shd w:val="clear" w:color="auto" w:fill="BFBFBF" w:themeFill="background1" w:themeFillShade="BF"/>
          </w:tcPr>
          <w:p w14:paraId="74B30889"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135B7824"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371CC709"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660C6275" w14:textId="77777777" w:rsidR="003930AE" w:rsidRDefault="003930AE" w:rsidP="00841C2C">
            <w:pPr>
              <w:jc w:val="both"/>
              <w:rPr>
                <w:rFonts w:cs="Arial"/>
                <w:b/>
              </w:rPr>
            </w:pPr>
            <w:r>
              <w:rPr>
                <w:rFonts w:cs="Arial"/>
                <w:b/>
              </w:rPr>
              <w:t>Realized By</w:t>
            </w:r>
          </w:p>
        </w:tc>
      </w:tr>
      <w:tr w:rsidR="003930AE" w14:paraId="7B2AD472" w14:textId="77777777" w:rsidTr="0045600D">
        <w:trPr>
          <w:trHeight w:val="332"/>
        </w:trPr>
        <w:tc>
          <w:tcPr>
            <w:tcW w:w="1219" w:type="pct"/>
            <w:shd w:val="clear" w:color="auto" w:fill="FFFFFF" w:themeFill="background1"/>
          </w:tcPr>
          <w:p w14:paraId="5E239B34" w14:textId="77777777" w:rsidR="003930AE" w:rsidRPr="00BD09CC" w:rsidRDefault="003930AE" w:rsidP="00017EC1">
            <w:pPr>
              <w:rPr>
                <w:rFonts w:cs="Arial"/>
              </w:rPr>
            </w:pPr>
            <w:r>
              <w:rPr>
                <w:noProof/>
              </w:rPr>
              <w:drawing>
                <wp:inline distT="0" distB="0" distL="0" distR="0" wp14:anchorId="677FD72C" wp14:editId="2E6EB164">
                  <wp:extent cx="152400" cy="152400"/>
                  <wp:effectExtent l="0" t="0" r="0" b="0"/>
                  <wp:docPr id="25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Location</w:t>
            </w:r>
          </w:p>
        </w:tc>
        <w:tc>
          <w:tcPr>
            <w:tcW w:w="807" w:type="pct"/>
          </w:tcPr>
          <w:p w14:paraId="1705F754" w14:textId="77777777" w:rsidR="003930AE" w:rsidRDefault="00B352CB" w:rsidP="00017EC1">
            <w:pPr>
              <w:rPr>
                <w:rFonts w:cs="Arial"/>
              </w:rPr>
            </w:pPr>
            <w:r>
              <w:rPr>
                <w:noProof/>
              </w:rPr>
              <w:drawing>
                <wp:inline distT="0" distB="0" distL="0" distR="0" wp14:anchorId="67980D36" wp14:editId="4F3FC02F">
                  <wp:extent cx="152400" cy="152400"/>
                  <wp:effectExtent l="0" t="0" r="0" b="0"/>
                  <wp:docPr id="25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4f138937398626aa163961575564324" w:history="1">
              <w:r>
                <w:rPr>
                  <w:rStyle w:val="Hyperlink"/>
                  <w:rFonts w:cs="Arial"/>
                  <w:sz w:val="18"/>
                  <w:szCs w:val="18"/>
                </w:rPr>
                <w:t>NFC Location</w:t>
              </w:r>
            </w:hyperlink>
          </w:p>
        </w:tc>
        <w:tc>
          <w:tcPr>
            <w:tcW w:w="1285" w:type="pct"/>
          </w:tcPr>
          <w:p w14:paraId="5AEE1865" w14:textId="77777777" w:rsidR="003930AE" w:rsidRDefault="003930AE" w:rsidP="00017EC1">
            <w:pPr>
              <w:rPr>
                <w:rFonts w:cs="Arial"/>
              </w:rPr>
            </w:pPr>
            <w:r w:rsidRPr="0045600D">
              <w:rPr>
                <w:rFonts w:cs="Arial"/>
                <w:sz w:val="18"/>
                <w:szCs w:val="18"/>
              </w:rPr>
              <w:t xml:space="preserve">Whether a device has exited the detection range of an interior or exterior reader antenna's field </w:t>
            </w:r>
          </w:p>
        </w:tc>
        <w:tc>
          <w:tcPr>
            <w:tcW w:w="1689" w:type="pct"/>
          </w:tcPr>
          <w:p w14:paraId="430D980C" w14:textId="77777777" w:rsidR="003930AE" w:rsidRDefault="003930AE" w:rsidP="00017EC1">
            <w:pPr>
              <w:rPr>
                <w:rFonts w:cs="Arial"/>
              </w:rPr>
            </w:pPr>
            <w:r>
              <w:rPr>
                <w:noProof/>
              </w:rPr>
              <w:drawing>
                <wp:inline distT="0" distB="0" distL="0" distR="0" wp14:anchorId="5BBCB6AB" wp14:editId="71B8B807">
                  <wp:extent cx="152400" cy="152400"/>
                  <wp:effectExtent l="0" t="0" r="0" b="0"/>
                  <wp:docPr id="258"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f233669323e458391a6bbd0fedae5f97" w:history="1">
              <w:r w:rsidRPr="0045600D">
                <w:rPr>
                  <w:rStyle w:val="Hyperlink"/>
                  <w:rFonts w:cs="Arial"/>
                  <w:sz w:val="18"/>
                  <w:szCs w:val="18"/>
                </w:rPr>
                <w:t>Int1_Card_Infield_D_Stat</w:t>
              </w:r>
            </w:hyperlink>
          </w:p>
        </w:tc>
      </w:tr>
    </w:tbl>
    <w:p w14:paraId="35251FFC" w14:textId="77777777" w:rsidR="003930AE" w:rsidRDefault="003930AE" w:rsidP="003930AE"/>
    <w:p w14:paraId="6C48E913" w14:textId="77777777" w:rsidR="003930AE" w:rsidRDefault="003930AE" w:rsidP="003930AE">
      <w:pPr>
        <w:pStyle w:val="RETechSignal"/>
      </w:pPr>
      <w:bookmarkStart w:id="294" w:name="_a21f59bc2afcd10ad12644ce19ac2f7f"/>
      <w:r>
        <w:t>Enable/Disable NFC Feature</w:t>
      </w:r>
      <w:bookmarkEnd w:id="294"/>
    </w:p>
    <w:tbl>
      <w:tblPr>
        <w:tblStyle w:val="TableGrid"/>
        <w:tblW w:w="4524" w:type="pct"/>
        <w:tblInd w:w="625" w:type="dxa"/>
        <w:tblLook w:val="0620" w:firstRow="1" w:lastRow="0" w:firstColumn="0" w:lastColumn="0" w:noHBand="1" w:noVBand="1"/>
      </w:tblPr>
      <w:tblGrid>
        <w:gridCol w:w="1859"/>
        <w:gridCol w:w="7346"/>
      </w:tblGrid>
      <w:tr w:rsidR="003930AE" w:rsidRPr="009E3B7C" w14:paraId="771A0CCB" w14:textId="77777777" w:rsidTr="00841C2C">
        <w:trPr>
          <w:trHeight w:val="166"/>
        </w:trPr>
        <w:tc>
          <w:tcPr>
            <w:tcW w:w="1010" w:type="pct"/>
            <w:shd w:val="clear" w:color="auto" w:fill="BFBFBF" w:themeFill="background1" w:themeFillShade="BF"/>
          </w:tcPr>
          <w:p w14:paraId="442278A3"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797ACD11" w14:textId="77777777" w:rsidR="003930AE" w:rsidRPr="009E3B7C" w:rsidRDefault="003930AE" w:rsidP="00017EC1">
            <w:pPr>
              <w:rPr>
                <w:rFonts w:cs="Arial"/>
                <w:b/>
              </w:rPr>
            </w:pPr>
            <w:r>
              <w:rPr>
                <w:rFonts w:cs="Arial"/>
                <w:b/>
              </w:rPr>
              <w:t>Enable/Disable NFC Feature</w:t>
            </w:r>
          </w:p>
        </w:tc>
      </w:tr>
      <w:tr w:rsidR="003930AE" w:rsidRPr="009E3B7C" w14:paraId="156E0A7D" w14:textId="77777777" w:rsidTr="00841C2C">
        <w:trPr>
          <w:trHeight w:val="332"/>
        </w:trPr>
        <w:tc>
          <w:tcPr>
            <w:tcW w:w="1010" w:type="pct"/>
            <w:shd w:val="clear" w:color="auto" w:fill="BFBFBF" w:themeFill="background1" w:themeFillShade="BF"/>
          </w:tcPr>
          <w:p w14:paraId="3D69BF42" w14:textId="77777777" w:rsidR="003930AE" w:rsidRDefault="003930AE" w:rsidP="00841C2C">
            <w:pPr>
              <w:jc w:val="both"/>
              <w:rPr>
                <w:rFonts w:cs="Arial"/>
                <w:b/>
              </w:rPr>
            </w:pPr>
            <w:r>
              <w:rPr>
                <w:rFonts w:cs="Arial"/>
                <w:b/>
              </w:rPr>
              <w:t>Description</w:t>
            </w:r>
          </w:p>
        </w:tc>
        <w:tc>
          <w:tcPr>
            <w:tcW w:w="3990" w:type="pct"/>
          </w:tcPr>
          <w:p w14:paraId="1CDB1607" w14:textId="77777777" w:rsidR="003930AE" w:rsidRDefault="003930AE" w:rsidP="00017EC1">
            <w:pPr>
              <w:rPr>
                <w:rFonts w:cs="Arial"/>
              </w:rPr>
            </w:pPr>
            <w:r>
              <w:rPr>
                <w:rFonts w:cs="Arial"/>
              </w:rPr>
              <w:t>This signal is a command to devices in the vehicle to either enable or disable that device's behavior related to the NFC Entry and Starting feature.</w:t>
            </w:r>
          </w:p>
          <w:p w14:paraId="1BE8D639" w14:textId="77777777" w:rsidR="003930AE" w:rsidRDefault="003930AE" w:rsidP="00017EC1">
            <w:pPr>
              <w:rPr>
                <w:rFonts w:cs="Arial"/>
              </w:rPr>
            </w:pPr>
          </w:p>
          <w:p w14:paraId="4E6F0DB7" w14:textId="77777777" w:rsidR="003930AE" w:rsidRDefault="003930AE" w:rsidP="00017EC1">
            <w:pPr>
              <w:rPr>
                <w:rFonts w:cs="Arial"/>
              </w:rPr>
            </w:pPr>
            <w:r>
              <w:rPr>
                <w:rFonts w:cs="Arial"/>
              </w:rPr>
              <w:t>The device should enable or disable the feature behavior based on the value of the "Enable/Disable" property.</w:t>
            </w:r>
          </w:p>
        </w:tc>
      </w:tr>
      <w:tr w:rsidR="003930AE" w:rsidRPr="009E3B7C" w14:paraId="64CBF669" w14:textId="77777777" w:rsidTr="00841C2C">
        <w:trPr>
          <w:trHeight w:val="332"/>
        </w:trPr>
        <w:tc>
          <w:tcPr>
            <w:tcW w:w="1010" w:type="pct"/>
            <w:shd w:val="clear" w:color="auto" w:fill="BFBFBF" w:themeFill="background1" w:themeFillShade="BF"/>
          </w:tcPr>
          <w:p w14:paraId="39950B31" w14:textId="77777777" w:rsidR="003930AE" w:rsidRDefault="003930AE" w:rsidP="00841C2C">
            <w:pPr>
              <w:jc w:val="both"/>
              <w:rPr>
                <w:rFonts w:cs="Arial"/>
                <w:b/>
              </w:rPr>
            </w:pPr>
            <w:r>
              <w:rPr>
                <w:rFonts w:cs="Arial"/>
                <w:b/>
              </w:rPr>
              <w:t>Realized by</w:t>
            </w:r>
          </w:p>
        </w:tc>
        <w:tc>
          <w:tcPr>
            <w:tcW w:w="3990" w:type="pct"/>
          </w:tcPr>
          <w:p w14:paraId="25DB2FF8" w14:textId="77777777" w:rsidR="00AF7CBB" w:rsidRDefault="00AF7CBB" w:rsidP="00017EC1">
            <w:pPr>
              <w:rPr>
                <w:rFonts w:cs="Arial"/>
              </w:rPr>
            </w:pPr>
            <w:r>
              <w:rPr>
                <w:noProof/>
              </w:rPr>
              <w:drawing>
                <wp:inline distT="0" distB="0" distL="0" distR="0" wp14:anchorId="5678D2B0" wp14:editId="74378460">
                  <wp:extent cx="152400" cy="152400"/>
                  <wp:effectExtent l="0" t="0" r="0" b="0"/>
                  <wp:docPr id="260"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2f4cb91a21290d756d359584b6e9cd9a" w:history="1">
              <w:proofErr w:type="spellStart"/>
              <w:r w:rsidR="001B52F7">
                <w:rPr>
                  <w:rStyle w:val="Hyperlink"/>
                  <w:rFonts w:cs="Arial"/>
                </w:rPr>
                <w:t>EnableDisableFeature</w:t>
              </w:r>
              <w:proofErr w:type="spellEnd"/>
            </w:hyperlink>
          </w:p>
        </w:tc>
      </w:tr>
    </w:tbl>
    <w:p w14:paraId="7FB9189F" w14:textId="77777777" w:rsidR="003930AE" w:rsidRDefault="003930AE" w:rsidP="003930AE"/>
    <w:p w14:paraId="7AF27CFA" w14:textId="77777777" w:rsidR="003930AE" w:rsidRPr="00763FFE" w:rsidRDefault="003930AE" w:rsidP="003930AE">
      <w:pPr>
        <w:rPr>
          <w:rStyle w:val="Strong"/>
        </w:rPr>
      </w:pPr>
      <w:r w:rsidRPr="00763FFE">
        <w:rPr>
          <w:rStyle w:val="Strong"/>
          <w:specVanish w:val="0"/>
        </w:rPr>
        <w:t>Parameters/Owned Signals</w:t>
      </w:r>
    </w:p>
    <w:tbl>
      <w:tblPr>
        <w:tblStyle w:val="TableGrid"/>
        <w:tblW w:w="4528" w:type="pct"/>
        <w:tblInd w:w="625" w:type="dxa"/>
        <w:tblLayout w:type="fixed"/>
        <w:tblLook w:val="0620" w:firstRow="1" w:lastRow="0" w:firstColumn="0" w:lastColumn="0" w:noHBand="1" w:noVBand="1"/>
      </w:tblPr>
      <w:tblGrid>
        <w:gridCol w:w="3393"/>
        <w:gridCol w:w="2245"/>
        <w:gridCol w:w="3575"/>
      </w:tblGrid>
      <w:tr w:rsidR="0023248F" w:rsidRPr="009E3B7C" w14:paraId="219BCEF5" w14:textId="77777777" w:rsidTr="0023248F">
        <w:trPr>
          <w:trHeight w:val="101"/>
        </w:trPr>
        <w:tc>
          <w:tcPr>
            <w:tcW w:w="1841" w:type="pct"/>
            <w:shd w:val="clear" w:color="auto" w:fill="BFBFBF" w:themeFill="background1" w:themeFillShade="BF"/>
          </w:tcPr>
          <w:p w14:paraId="43B16E58" w14:textId="77777777" w:rsidR="0023248F" w:rsidRPr="009E3B7C" w:rsidRDefault="0023248F" w:rsidP="00841C2C">
            <w:pPr>
              <w:jc w:val="both"/>
              <w:rPr>
                <w:rFonts w:cs="Arial"/>
                <w:b/>
              </w:rPr>
            </w:pPr>
            <w:r>
              <w:rPr>
                <w:rFonts w:cs="Arial"/>
                <w:b/>
              </w:rPr>
              <w:t>Name</w:t>
            </w:r>
          </w:p>
        </w:tc>
        <w:tc>
          <w:tcPr>
            <w:tcW w:w="1218" w:type="pct"/>
            <w:shd w:val="clear" w:color="auto" w:fill="BFBFBF" w:themeFill="background1" w:themeFillShade="BF"/>
          </w:tcPr>
          <w:p w14:paraId="08E2F2A0"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058290A3" w14:textId="77777777" w:rsidR="0023248F" w:rsidRPr="009E3B7C" w:rsidRDefault="0023248F" w:rsidP="00841C2C">
            <w:pPr>
              <w:jc w:val="both"/>
              <w:rPr>
                <w:rFonts w:cs="Arial"/>
                <w:b/>
              </w:rPr>
            </w:pPr>
            <w:r>
              <w:rPr>
                <w:rFonts w:cs="Arial"/>
                <w:b/>
              </w:rPr>
              <w:t>Description</w:t>
            </w:r>
          </w:p>
        </w:tc>
      </w:tr>
      <w:tr w:rsidR="0023248F" w14:paraId="294D04D8" w14:textId="77777777" w:rsidTr="0023248F">
        <w:trPr>
          <w:trHeight w:val="202"/>
        </w:trPr>
        <w:tc>
          <w:tcPr>
            <w:tcW w:w="1841" w:type="pct"/>
            <w:shd w:val="clear" w:color="auto" w:fill="FFFFFF" w:themeFill="background1"/>
          </w:tcPr>
          <w:p w14:paraId="715F5EBF" w14:textId="77777777" w:rsidR="0023248F" w:rsidRPr="00BD09CC" w:rsidRDefault="0023248F" w:rsidP="00017EC1">
            <w:pPr>
              <w:rPr>
                <w:rFonts w:cs="Arial"/>
              </w:rPr>
            </w:pPr>
            <w:r>
              <w:rPr>
                <w:noProof/>
              </w:rPr>
              <w:drawing>
                <wp:inline distT="0" distB="0" distL="0" distR="0" wp14:anchorId="10DE39EF" wp14:editId="38613E65">
                  <wp:extent cx="152400" cy="152400"/>
                  <wp:effectExtent l="0" t="0" r="0" b="0"/>
                  <wp:docPr id="26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Enable/Disable</w:t>
            </w:r>
          </w:p>
        </w:tc>
        <w:tc>
          <w:tcPr>
            <w:tcW w:w="1218" w:type="pct"/>
          </w:tcPr>
          <w:p w14:paraId="72C2CC1B" w14:textId="77777777" w:rsidR="0023248F" w:rsidRDefault="0023248F" w:rsidP="00017EC1">
            <w:pPr>
              <w:rPr>
                <w:rFonts w:cs="Arial"/>
              </w:rPr>
            </w:pPr>
            <w:r>
              <w:rPr>
                <w:noProof/>
              </w:rPr>
              <w:drawing>
                <wp:inline distT="0" distB="0" distL="0" distR="0" wp14:anchorId="05A387DB" wp14:editId="6D9F83E5">
                  <wp:extent cx="152400" cy="152400"/>
                  <wp:effectExtent l="0" t="0" r="0" b="0"/>
                  <wp:docPr id="26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6469a52e99f70e843de2fa24844ca7c" w:history="1">
              <w:r>
                <w:rPr>
                  <w:rStyle w:val="Hyperlink"/>
                  <w:rFonts w:cs="Arial"/>
                  <w:sz w:val="18"/>
                  <w:szCs w:val="18"/>
                </w:rPr>
                <w:t>Enable/Disable</w:t>
              </w:r>
            </w:hyperlink>
          </w:p>
        </w:tc>
        <w:tc>
          <w:tcPr>
            <w:tcW w:w="1940" w:type="pct"/>
          </w:tcPr>
          <w:p w14:paraId="361D186D" w14:textId="77777777" w:rsidR="0023248F" w:rsidRDefault="0023248F" w:rsidP="00017EC1">
            <w:pPr>
              <w:rPr>
                <w:rFonts w:cs="Arial"/>
              </w:rPr>
            </w:pPr>
            <w:r w:rsidRPr="0045600D">
              <w:rPr>
                <w:rFonts w:cs="Arial"/>
                <w:sz w:val="18"/>
                <w:szCs w:val="18"/>
              </w:rPr>
              <w:t>Whether the feature should be enabled or disabled on the target module</w:t>
            </w:r>
          </w:p>
        </w:tc>
      </w:tr>
    </w:tbl>
    <w:p w14:paraId="0ABF9B61" w14:textId="77777777" w:rsidR="003930AE" w:rsidRDefault="003930AE" w:rsidP="003930AE"/>
    <w:p w14:paraId="73B88199" w14:textId="77777777" w:rsidR="003930AE" w:rsidRDefault="003930AE" w:rsidP="003930AE">
      <w:pPr>
        <w:pStyle w:val="RETechSignal"/>
      </w:pPr>
      <w:bookmarkStart w:id="295" w:name="_720510fe5910a49514b005cf7a5c1196"/>
      <w:r>
        <w:t>HMI Command Request</w:t>
      </w:r>
      <w:bookmarkEnd w:id="295"/>
    </w:p>
    <w:tbl>
      <w:tblPr>
        <w:tblStyle w:val="TableGrid"/>
        <w:tblW w:w="4524" w:type="pct"/>
        <w:tblInd w:w="625" w:type="dxa"/>
        <w:tblLook w:val="0620" w:firstRow="1" w:lastRow="0" w:firstColumn="0" w:lastColumn="0" w:noHBand="1" w:noVBand="1"/>
      </w:tblPr>
      <w:tblGrid>
        <w:gridCol w:w="1859"/>
        <w:gridCol w:w="7346"/>
      </w:tblGrid>
      <w:tr w:rsidR="003930AE" w:rsidRPr="009E3B7C" w14:paraId="448882AC" w14:textId="77777777" w:rsidTr="00841C2C">
        <w:trPr>
          <w:trHeight w:val="166"/>
        </w:trPr>
        <w:tc>
          <w:tcPr>
            <w:tcW w:w="1010" w:type="pct"/>
            <w:shd w:val="clear" w:color="auto" w:fill="BFBFBF" w:themeFill="background1" w:themeFillShade="BF"/>
          </w:tcPr>
          <w:p w14:paraId="0850AE9D"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1A478365" w14:textId="77777777" w:rsidR="003930AE" w:rsidRPr="009E3B7C" w:rsidRDefault="003930AE" w:rsidP="00017EC1">
            <w:pPr>
              <w:rPr>
                <w:rFonts w:cs="Arial"/>
                <w:b/>
              </w:rPr>
            </w:pPr>
            <w:r>
              <w:rPr>
                <w:rFonts w:cs="Arial"/>
                <w:b/>
              </w:rPr>
              <w:t>HMI Command Request</w:t>
            </w:r>
          </w:p>
        </w:tc>
      </w:tr>
      <w:tr w:rsidR="003930AE" w:rsidRPr="009E3B7C" w14:paraId="731FDFA2" w14:textId="77777777" w:rsidTr="00841C2C">
        <w:trPr>
          <w:trHeight w:val="332"/>
        </w:trPr>
        <w:tc>
          <w:tcPr>
            <w:tcW w:w="1010" w:type="pct"/>
            <w:shd w:val="clear" w:color="auto" w:fill="BFBFBF" w:themeFill="background1" w:themeFillShade="BF"/>
          </w:tcPr>
          <w:p w14:paraId="4409D72D" w14:textId="77777777" w:rsidR="003930AE" w:rsidRDefault="003930AE" w:rsidP="00841C2C">
            <w:pPr>
              <w:jc w:val="both"/>
              <w:rPr>
                <w:rFonts w:cs="Arial"/>
                <w:b/>
              </w:rPr>
            </w:pPr>
            <w:r>
              <w:rPr>
                <w:rFonts w:cs="Arial"/>
                <w:b/>
              </w:rPr>
              <w:t>Description</w:t>
            </w:r>
          </w:p>
        </w:tc>
        <w:tc>
          <w:tcPr>
            <w:tcW w:w="3990" w:type="pct"/>
          </w:tcPr>
          <w:p w14:paraId="4890B941" w14:textId="77777777" w:rsidR="003930AE" w:rsidRDefault="003930AE" w:rsidP="00017EC1">
            <w:pPr>
              <w:rPr>
                <w:rFonts w:cs="Arial"/>
              </w:rPr>
            </w:pPr>
            <w:r>
              <w:rPr>
                <w:rFonts w:cs="Arial"/>
              </w:rPr>
              <w:t>The message that is sent from the vehicle's Display System to the vehicle's NFC System when a retail user requests an NFC command using the in-vehicle HMI. Causes an "NFC Command Request - Retail" message to be sent to the Cloud Backend System by the NFC System.</w:t>
            </w:r>
          </w:p>
        </w:tc>
      </w:tr>
      <w:tr w:rsidR="003930AE" w:rsidRPr="009E3B7C" w14:paraId="2D78CD84" w14:textId="77777777" w:rsidTr="00841C2C">
        <w:trPr>
          <w:trHeight w:val="332"/>
        </w:trPr>
        <w:tc>
          <w:tcPr>
            <w:tcW w:w="1010" w:type="pct"/>
            <w:shd w:val="clear" w:color="auto" w:fill="BFBFBF" w:themeFill="background1" w:themeFillShade="BF"/>
          </w:tcPr>
          <w:p w14:paraId="28D32EB5" w14:textId="77777777" w:rsidR="003930AE" w:rsidRDefault="003930AE" w:rsidP="00841C2C">
            <w:pPr>
              <w:jc w:val="both"/>
              <w:rPr>
                <w:rFonts w:cs="Arial"/>
                <w:b/>
              </w:rPr>
            </w:pPr>
            <w:r>
              <w:rPr>
                <w:rFonts w:cs="Arial"/>
                <w:b/>
              </w:rPr>
              <w:t>Realized by</w:t>
            </w:r>
          </w:p>
        </w:tc>
        <w:tc>
          <w:tcPr>
            <w:tcW w:w="3990" w:type="pct"/>
          </w:tcPr>
          <w:p w14:paraId="48B39C1D" w14:textId="77777777" w:rsidR="00AF7CBB" w:rsidRDefault="00AF7CBB" w:rsidP="00017EC1">
            <w:pPr>
              <w:rPr>
                <w:rFonts w:cs="Arial"/>
              </w:rPr>
            </w:pPr>
            <w:r>
              <w:rPr>
                <w:noProof/>
              </w:rPr>
              <w:drawing>
                <wp:inline distT="0" distB="0" distL="0" distR="0" wp14:anchorId="1B93CFE5" wp14:editId="109B46A8">
                  <wp:extent cx="152400" cy="152400"/>
                  <wp:effectExtent l="0" t="0" r="0" b="0"/>
                  <wp:docPr id="266"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b7b0cfb7ecb6b4b3bbe1f173a5f6f80a" w:history="1">
              <w:proofErr w:type="spellStart"/>
              <w:r w:rsidR="001B52F7">
                <w:rPr>
                  <w:rStyle w:val="Hyperlink"/>
                  <w:rFonts w:cs="Arial"/>
                </w:rPr>
                <w:t>NfcHmiCommandRequest</w:t>
              </w:r>
              <w:proofErr w:type="spellEnd"/>
            </w:hyperlink>
          </w:p>
        </w:tc>
      </w:tr>
    </w:tbl>
    <w:p w14:paraId="0E7117A6" w14:textId="77777777" w:rsidR="003930AE" w:rsidRDefault="003930AE" w:rsidP="003930AE"/>
    <w:p w14:paraId="23A4F4DA" w14:textId="77777777" w:rsidR="003930AE" w:rsidRPr="00763FFE" w:rsidRDefault="003930AE" w:rsidP="003930AE">
      <w:pPr>
        <w:rPr>
          <w:rStyle w:val="Strong"/>
        </w:rPr>
      </w:pPr>
      <w:r w:rsidRPr="00763FFE">
        <w:rPr>
          <w:rStyle w:val="Strong"/>
          <w:specVanish w:val="0"/>
        </w:rPr>
        <w:lastRenderedPageBreak/>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78B30F94" w14:textId="77777777" w:rsidTr="0045600D">
        <w:trPr>
          <w:trHeight w:val="166"/>
        </w:trPr>
        <w:tc>
          <w:tcPr>
            <w:tcW w:w="1219" w:type="pct"/>
            <w:shd w:val="clear" w:color="auto" w:fill="BFBFBF" w:themeFill="background1" w:themeFillShade="BF"/>
          </w:tcPr>
          <w:p w14:paraId="0A5215DB"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0A1D310D"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1CEF85EF"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2BF1DCDF" w14:textId="77777777" w:rsidR="003930AE" w:rsidRDefault="003930AE" w:rsidP="00841C2C">
            <w:pPr>
              <w:jc w:val="both"/>
              <w:rPr>
                <w:rFonts w:cs="Arial"/>
                <w:b/>
              </w:rPr>
            </w:pPr>
            <w:r>
              <w:rPr>
                <w:rFonts w:cs="Arial"/>
                <w:b/>
              </w:rPr>
              <w:t>Realized By</w:t>
            </w:r>
          </w:p>
        </w:tc>
      </w:tr>
      <w:tr w:rsidR="003930AE" w14:paraId="33997B23" w14:textId="77777777" w:rsidTr="0045600D">
        <w:trPr>
          <w:trHeight w:val="332"/>
        </w:trPr>
        <w:tc>
          <w:tcPr>
            <w:tcW w:w="1219" w:type="pct"/>
            <w:shd w:val="clear" w:color="auto" w:fill="FFFFFF" w:themeFill="background1"/>
          </w:tcPr>
          <w:p w14:paraId="0869A64B" w14:textId="77777777" w:rsidR="003930AE" w:rsidRPr="00BD09CC" w:rsidRDefault="003930AE" w:rsidP="00017EC1">
            <w:pPr>
              <w:rPr>
                <w:rFonts w:cs="Arial"/>
              </w:rPr>
            </w:pPr>
            <w:r>
              <w:rPr>
                <w:noProof/>
              </w:rPr>
              <w:drawing>
                <wp:inline distT="0" distB="0" distL="0" distR="0" wp14:anchorId="2FF252EE" wp14:editId="7E643B44">
                  <wp:extent cx="152400" cy="152400"/>
                  <wp:effectExtent l="0" t="0" r="0" b="0"/>
                  <wp:docPr id="26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Friendly Name</w:t>
            </w:r>
          </w:p>
        </w:tc>
        <w:tc>
          <w:tcPr>
            <w:tcW w:w="807" w:type="pct"/>
          </w:tcPr>
          <w:p w14:paraId="581D32BB" w14:textId="77777777" w:rsidR="003930AE" w:rsidRDefault="00B352CB" w:rsidP="00017EC1">
            <w:pPr>
              <w:rPr>
                <w:rFonts w:cs="Arial"/>
              </w:rPr>
            </w:pPr>
            <w:r>
              <w:rPr>
                <w:noProof/>
              </w:rPr>
              <w:drawing>
                <wp:inline distT="0" distB="0" distL="0" distR="0" wp14:anchorId="6642927E" wp14:editId="22FAD01B">
                  <wp:extent cx="152400" cy="152400"/>
                  <wp:effectExtent l="0" t="0" r="0" b="0"/>
                  <wp:docPr id="27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b6af07ce29fb6cdb5873c0376c54ad2" w:history="1">
              <w:r>
                <w:rPr>
                  <w:rStyle w:val="Hyperlink"/>
                  <w:rFonts w:cs="Arial"/>
                  <w:sz w:val="18"/>
                  <w:szCs w:val="18"/>
                </w:rPr>
                <w:t>String</w:t>
              </w:r>
            </w:hyperlink>
          </w:p>
        </w:tc>
        <w:tc>
          <w:tcPr>
            <w:tcW w:w="1285" w:type="pct"/>
          </w:tcPr>
          <w:p w14:paraId="73302591" w14:textId="77777777" w:rsidR="003930AE" w:rsidRDefault="003930AE" w:rsidP="00017EC1">
            <w:pPr>
              <w:rPr>
                <w:rFonts w:cs="Arial"/>
              </w:rPr>
            </w:pPr>
            <w:r w:rsidRPr="0045600D">
              <w:rPr>
                <w:rFonts w:cs="Arial"/>
                <w:sz w:val="18"/>
                <w:szCs w:val="18"/>
              </w:rPr>
              <w:t>In the case of a card add, the user-entered name for the NFC card to be added.</w:t>
            </w:r>
          </w:p>
          <w:p w14:paraId="191E32A0" w14:textId="77777777" w:rsidR="003930AE" w:rsidRDefault="003930AE" w:rsidP="00017EC1">
            <w:pPr>
              <w:rPr>
                <w:rFonts w:cs="Arial"/>
              </w:rPr>
            </w:pPr>
          </w:p>
          <w:p w14:paraId="3688DCD9" w14:textId="77777777" w:rsidR="003930AE" w:rsidRDefault="003930AE" w:rsidP="00017EC1">
            <w:pPr>
              <w:rPr>
                <w:rFonts w:cs="Arial"/>
              </w:rPr>
            </w:pPr>
            <w:r w:rsidRPr="0045600D">
              <w:rPr>
                <w:rFonts w:cs="Arial"/>
                <w:sz w:val="18"/>
                <w:szCs w:val="18"/>
              </w:rPr>
              <w:t>In the case of a card delete or a cancel command, null/unpopulated.</w:t>
            </w:r>
          </w:p>
        </w:tc>
        <w:tc>
          <w:tcPr>
            <w:tcW w:w="1689" w:type="pct"/>
          </w:tcPr>
          <w:p w14:paraId="3B8D3791" w14:textId="77777777" w:rsidR="003930AE" w:rsidRDefault="003930AE" w:rsidP="00017EC1">
            <w:pPr>
              <w:rPr>
                <w:rFonts w:cs="Arial"/>
              </w:rPr>
            </w:pPr>
            <w:r>
              <w:rPr>
                <w:noProof/>
              </w:rPr>
              <w:drawing>
                <wp:inline distT="0" distB="0" distL="0" distR="0" wp14:anchorId="0B0E579B" wp14:editId="404386D6">
                  <wp:extent cx="152400" cy="152400"/>
                  <wp:effectExtent l="0" t="0" r="0" b="0"/>
                  <wp:docPr id="272"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b7b0cfb7ecb6b4b3bbe1f173a5f6f80a" w:history="1">
              <w:proofErr w:type="spellStart"/>
              <w:r w:rsidRPr="0045600D">
                <w:rPr>
                  <w:rStyle w:val="Hyperlink"/>
                  <w:rFonts w:cs="Arial"/>
                  <w:sz w:val="18"/>
                  <w:szCs w:val="18"/>
                </w:rPr>
                <w:t>NfcHmiCommandRequest</w:t>
              </w:r>
              <w:proofErr w:type="spellEnd"/>
            </w:hyperlink>
          </w:p>
        </w:tc>
      </w:tr>
      <w:tr w:rsidR="003930AE" w14:paraId="0AFBABA9" w14:textId="77777777" w:rsidTr="0045600D">
        <w:trPr>
          <w:trHeight w:val="332"/>
        </w:trPr>
        <w:tc>
          <w:tcPr>
            <w:tcW w:w="1219" w:type="pct"/>
            <w:shd w:val="clear" w:color="auto" w:fill="FFFFFF" w:themeFill="background1"/>
          </w:tcPr>
          <w:p w14:paraId="2215AFCE" w14:textId="77777777" w:rsidR="003930AE" w:rsidRPr="00BD09CC" w:rsidRDefault="003930AE" w:rsidP="00017EC1">
            <w:pPr>
              <w:rPr>
                <w:rFonts w:cs="Arial"/>
              </w:rPr>
            </w:pPr>
            <w:r>
              <w:rPr>
                <w:noProof/>
              </w:rPr>
              <w:drawing>
                <wp:inline distT="0" distB="0" distL="0" distR="0" wp14:anchorId="79989C0D" wp14:editId="6EA79688">
                  <wp:extent cx="152400" cy="152400"/>
                  <wp:effectExtent l="0" t="0" r="0" b="0"/>
                  <wp:docPr id="27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Requested Command Type</w:t>
            </w:r>
          </w:p>
        </w:tc>
        <w:tc>
          <w:tcPr>
            <w:tcW w:w="807" w:type="pct"/>
          </w:tcPr>
          <w:p w14:paraId="35062D41" w14:textId="77777777" w:rsidR="003930AE" w:rsidRDefault="00B352CB" w:rsidP="00017EC1">
            <w:pPr>
              <w:rPr>
                <w:rFonts w:cs="Arial"/>
              </w:rPr>
            </w:pPr>
            <w:r>
              <w:rPr>
                <w:noProof/>
              </w:rPr>
              <w:drawing>
                <wp:inline distT="0" distB="0" distL="0" distR="0" wp14:anchorId="2E46CA55" wp14:editId="6CCCDA25">
                  <wp:extent cx="152400" cy="152400"/>
                  <wp:effectExtent l="0" t="0" r="0" b="0"/>
                  <wp:docPr id="276" name="Picture -391670801.jpg" descr="-39167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391670801.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e01d1923f49c29c88302f67ce158275" w:history="1">
              <w:r>
                <w:rPr>
                  <w:rStyle w:val="Hyperlink"/>
                  <w:rFonts w:cs="Arial"/>
                  <w:sz w:val="18"/>
                  <w:szCs w:val="18"/>
                </w:rPr>
                <w:t>HMI Card Request</w:t>
              </w:r>
            </w:hyperlink>
          </w:p>
        </w:tc>
        <w:tc>
          <w:tcPr>
            <w:tcW w:w="1285" w:type="pct"/>
          </w:tcPr>
          <w:p w14:paraId="4902F207" w14:textId="77777777" w:rsidR="003930AE" w:rsidRDefault="003930AE" w:rsidP="00017EC1">
            <w:pPr>
              <w:rPr>
                <w:rFonts w:cs="Arial"/>
              </w:rPr>
            </w:pPr>
            <w:r w:rsidRPr="0045600D">
              <w:rPr>
                <w:rFonts w:cs="Arial"/>
                <w:sz w:val="18"/>
                <w:szCs w:val="18"/>
              </w:rPr>
              <w:t>The action being requested (add, delete, cancel).</w:t>
            </w:r>
          </w:p>
        </w:tc>
        <w:tc>
          <w:tcPr>
            <w:tcW w:w="1689" w:type="pct"/>
          </w:tcPr>
          <w:p w14:paraId="110BC11A" w14:textId="77777777" w:rsidR="003930AE" w:rsidRDefault="003930AE" w:rsidP="00017EC1">
            <w:pPr>
              <w:rPr>
                <w:rFonts w:cs="Arial"/>
              </w:rPr>
            </w:pPr>
            <w:r>
              <w:rPr>
                <w:noProof/>
              </w:rPr>
              <w:drawing>
                <wp:inline distT="0" distB="0" distL="0" distR="0" wp14:anchorId="09D9B149" wp14:editId="7F72EA19">
                  <wp:extent cx="152400" cy="152400"/>
                  <wp:effectExtent l="0" t="0" r="0" b="0"/>
                  <wp:docPr id="278"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b7b0cfb7ecb6b4b3bbe1f173a5f6f80a" w:history="1">
              <w:proofErr w:type="spellStart"/>
              <w:r w:rsidRPr="0045600D">
                <w:rPr>
                  <w:rStyle w:val="Hyperlink"/>
                  <w:rFonts w:cs="Arial"/>
                  <w:sz w:val="18"/>
                  <w:szCs w:val="18"/>
                </w:rPr>
                <w:t>NfcHmiCommandRequest</w:t>
              </w:r>
              <w:proofErr w:type="spellEnd"/>
            </w:hyperlink>
          </w:p>
        </w:tc>
      </w:tr>
      <w:tr w:rsidR="003930AE" w14:paraId="35AAE275" w14:textId="77777777" w:rsidTr="0045600D">
        <w:trPr>
          <w:trHeight w:val="332"/>
        </w:trPr>
        <w:tc>
          <w:tcPr>
            <w:tcW w:w="1219" w:type="pct"/>
            <w:shd w:val="clear" w:color="auto" w:fill="FFFFFF" w:themeFill="background1"/>
          </w:tcPr>
          <w:p w14:paraId="73F5221F" w14:textId="77777777" w:rsidR="003930AE" w:rsidRPr="00BD09CC" w:rsidRDefault="003930AE" w:rsidP="00017EC1">
            <w:pPr>
              <w:rPr>
                <w:rFonts w:cs="Arial"/>
              </w:rPr>
            </w:pPr>
            <w:r>
              <w:rPr>
                <w:noProof/>
              </w:rPr>
              <w:drawing>
                <wp:inline distT="0" distB="0" distL="0" distR="0" wp14:anchorId="768BC434" wp14:editId="6AF2FA4C">
                  <wp:extent cx="152400" cy="152400"/>
                  <wp:effectExtent l="0" t="0" r="0" b="0"/>
                  <wp:docPr id="28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FESN</w:t>
            </w:r>
          </w:p>
        </w:tc>
        <w:tc>
          <w:tcPr>
            <w:tcW w:w="807" w:type="pct"/>
          </w:tcPr>
          <w:p w14:paraId="1E2AF427" w14:textId="77777777" w:rsidR="003930AE" w:rsidRDefault="00B352CB" w:rsidP="00017EC1">
            <w:pPr>
              <w:rPr>
                <w:rFonts w:cs="Arial"/>
              </w:rPr>
            </w:pPr>
            <w:r>
              <w:rPr>
                <w:noProof/>
              </w:rPr>
              <w:drawing>
                <wp:inline distT="0" distB="0" distL="0" distR="0" wp14:anchorId="067915BF" wp14:editId="6E43F5A9">
                  <wp:extent cx="152400" cy="152400"/>
                  <wp:effectExtent l="0" t="0" r="0" b="0"/>
                  <wp:docPr id="28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285" w:type="pct"/>
          </w:tcPr>
          <w:p w14:paraId="70E53D6E" w14:textId="77777777" w:rsidR="003930AE" w:rsidRDefault="003930AE" w:rsidP="00017EC1">
            <w:pPr>
              <w:rPr>
                <w:rFonts w:cs="Arial"/>
              </w:rPr>
            </w:pPr>
            <w:r w:rsidRPr="0045600D">
              <w:rPr>
                <w:rFonts w:cs="Arial"/>
                <w:sz w:val="18"/>
                <w:szCs w:val="18"/>
              </w:rPr>
              <w:t>If the Requested Command Type is Delete Key, the FESN of the NFC access card to be deleted. Otherwise, null.</w:t>
            </w:r>
          </w:p>
        </w:tc>
        <w:tc>
          <w:tcPr>
            <w:tcW w:w="1689" w:type="pct"/>
          </w:tcPr>
          <w:p w14:paraId="257286D2" w14:textId="77777777" w:rsidR="003930AE" w:rsidRDefault="003930AE" w:rsidP="00017EC1">
            <w:pPr>
              <w:rPr>
                <w:rFonts w:cs="Arial"/>
              </w:rPr>
            </w:pPr>
            <w:r>
              <w:rPr>
                <w:noProof/>
              </w:rPr>
              <w:drawing>
                <wp:inline distT="0" distB="0" distL="0" distR="0" wp14:anchorId="403433DA" wp14:editId="2DB61BEC">
                  <wp:extent cx="152400" cy="152400"/>
                  <wp:effectExtent l="0" t="0" r="0" b="0"/>
                  <wp:docPr id="284"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b7b0cfb7ecb6b4b3bbe1f173a5f6f80a" w:history="1">
              <w:proofErr w:type="spellStart"/>
              <w:r w:rsidRPr="0045600D">
                <w:rPr>
                  <w:rStyle w:val="Hyperlink"/>
                  <w:rFonts w:cs="Arial"/>
                  <w:sz w:val="18"/>
                  <w:szCs w:val="18"/>
                </w:rPr>
                <w:t>NfcHmiCommandRequest</w:t>
              </w:r>
              <w:proofErr w:type="spellEnd"/>
            </w:hyperlink>
          </w:p>
        </w:tc>
      </w:tr>
    </w:tbl>
    <w:p w14:paraId="77BE76DF" w14:textId="77777777" w:rsidR="003930AE" w:rsidRDefault="003930AE" w:rsidP="003930AE"/>
    <w:p w14:paraId="60E33714" w14:textId="77777777" w:rsidR="003930AE" w:rsidRDefault="003930AE" w:rsidP="003930AE">
      <w:pPr>
        <w:pStyle w:val="RETechSignal"/>
      </w:pPr>
      <w:bookmarkStart w:id="296" w:name="_6f2b1b6b4a1321ea8fb4d081e00bde8e"/>
      <w:r>
        <w:t>Key Search Request</w:t>
      </w:r>
      <w:bookmarkEnd w:id="296"/>
    </w:p>
    <w:tbl>
      <w:tblPr>
        <w:tblStyle w:val="TableGrid"/>
        <w:tblW w:w="4524" w:type="pct"/>
        <w:tblInd w:w="625" w:type="dxa"/>
        <w:tblLook w:val="0620" w:firstRow="1" w:lastRow="0" w:firstColumn="0" w:lastColumn="0" w:noHBand="1" w:noVBand="1"/>
      </w:tblPr>
      <w:tblGrid>
        <w:gridCol w:w="1859"/>
        <w:gridCol w:w="7346"/>
      </w:tblGrid>
      <w:tr w:rsidR="003930AE" w:rsidRPr="009E3B7C" w14:paraId="08483A80" w14:textId="77777777" w:rsidTr="00841C2C">
        <w:trPr>
          <w:trHeight w:val="166"/>
        </w:trPr>
        <w:tc>
          <w:tcPr>
            <w:tcW w:w="1010" w:type="pct"/>
            <w:shd w:val="clear" w:color="auto" w:fill="BFBFBF" w:themeFill="background1" w:themeFillShade="BF"/>
          </w:tcPr>
          <w:p w14:paraId="07C4F407"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29D26A64" w14:textId="77777777" w:rsidR="003930AE" w:rsidRPr="009E3B7C" w:rsidRDefault="003930AE" w:rsidP="00017EC1">
            <w:pPr>
              <w:rPr>
                <w:rFonts w:cs="Arial"/>
                <w:b/>
              </w:rPr>
            </w:pPr>
            <w:r>
              <w:rPr>
                <w:rFonts w:cs="Arial"/>
                <w:b/>
              </w:rPr>
              <w:t>Key Search Request</w:t>
            </w:r>
          </w:p>
        </w:tc>
      </w:tr>
      <w:tr w:rsidR="003930AE" w:rsidRPr="009E3B7C" w14:paraId="19DD7C26" w14:textId="77777777" w:rsidTr="00841C2C">
        <w:trPr>
          <w:trHeight w:val="332"/>
        </w:trPr>
        <w:tc>
          <w:tcPr>
            <w:tcW w:w="1010" w:type="pct"/>
            <w:shd w:val="clear" w:color="auto" w:fill="BFBFBF" w:themeFill="background1" w:themeFillShade="BF"/>
          </w:tcPr>
          <w:p w14:paraId="55F8EE81" w14:textId="77777777" w:rsidR="003930AE" w:rsidRDefault="003930AE" w:rsidP="00841C2C">
            <w:pPr>
              <w:jc w:val="both"/>
              <w:rPr>
                <w:rFonts w:cs="Arial"/>
                <w:b/>
              </w:rPr>
            </w:pPr>
            <w:r>
              <w:rPr>
                <w:rFonts w:cs="Arial"/>
                <w:b/>
              </w:rPr>
              <w:t>Description</w:t>
            </w:r>
          </w:p>
        </w:tc>
        <w:tc>
          <w:tcPr>
            <w:tcW w:w="3990" w:type="pct"/>
          </w:tcPr>
          <w:p w14:paraId="49E2B8EF" w14:textId="77777777" w:rsidR="003930AE" w:rsidRDefault="003930AE" w:rsidP="00017EC1">
            <w:pPr>
              <w:rPr>
                <w:rFonts w:cs="Arial"/>
              </w:rPr>
            </w:pPr>
            <w:r>
              <w:rPr>
                <w:rFonts w:cs="Arial"/>
              </w:rPr>
              <w:t xml:space="preserve">A message sent from the Body Control System to the NFC System to determine whether the NFC system is in the "starting authorized" state. This message is triggered by </w:t>
            </w:r>
            <w:proofErr w:type="gramStart"/>
            <w:r>
              <w:rPr>
                <w:rFonts w:cs="Arial"/>
              </w:rPr>
              <w:t>a number of</w:t>
            </w:r>
            <w:proofErr w:type="gramEnd"/>
            <w:r>
              <w:rPr>
                <w:rFonts w:cs="Arial"/>
              </w:rPr>
              <w:t xml:space="preserve"> user actions (pressing brake pedal, opening door, </w:t>
            </w:r>
            <w:proofErr w:type="spellStart"/>
            <w:r>
              <w:rPr>
                <w:rFonts w:cs="Arial"/>
              </w:rPr>
              <w:t>etc</w:t>
            </w:r>
            <w:proofErr w:type="spellEnd"/>
            <w:r>
              <w:rPr>
                <w:rFonts w:cs="Arial"/>
              </w:rPr>
              <w:t xml:space="preserve">). </w:t>
            </w:r>
          </w:p>
        </w:tc>
      </w:tr>
      <w:tr w:rsidR="003930AE" w:rsidRPr="009E3B7C" w14:paraId="70C45747" w14:textId="77777777" w:rsidTr="00841C2C">
        <w:trPr>
          <w:trHeight w:val="332"/>
        </w:trPr>
        <w:tc>
          <w:tcPr>
            <w:tcW w:w="1010" w:type="pct"/>
            <w:shd w:val="clear" w:color="auto" w:fill="BFBFBF" w:themeFill="background1" w:themeFillShade="BF"/>
          </w:tcPr>
          <w:p w14:paraId="60F070AE" w14:textId="77777777" w:rsidR="003930AE" w:rsidRDefault="003930AE" w:rsidP="00841C2C">
            <w:pPr>
              <w:jc w:val="both"/>
              <w:rPr>
                <w:rFonts w:cs="Arial"/>
                <w:b/>
              </w:rPr>
            </w:pPr>
            <w:r>
              <w:rPr>
                <w:rFonts w:cs="Arial"/>
                <w:b/>
              </w:rPr>
              <w:t>Realized by</w:t>
            </w:r>
          </w:p>
        </w:tc>
        <w:tc>
          <w:tcPr>
            <w:tcW w:w="3990" w:type="pct"/>
          </w:tcPr>
          <w:p w14:paraId="031FA9DE" w14:textId="77777777" w:rsidR="00AF7CBB" w:rsidRDefault="00AF7CBB" w:rsidP="00017EC1">
            <w:pPr>
              <w:rPr>
                <w:rFonts w:cs="Arial"/>
              </w:rPr>
            </w:pPr>
            <w:r>
              <w:rPr>
                <w:noProof/>
              </w:rPr>
              <w:drawing>
                <wp:inline distT="0" distB="0" distL="0" distR="0" wp14:anchorId="3E59EB86" wp14:editId="1AAD55C3">
                  <wp:extent cx="152400" cy="152400"/>
                  <wp:effectExtent l="0" t="0" r="0" b="0"/>
                  <wp:docPr id="286" name="Picture -284636355.jpg" descr="-284636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284636355.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643e181a9243f4ba63d99f07b9439458" w:history="1">
              <w:proofErr w:type="spellStart"/>
              <w:r w:rsidR="001B52F7">
                <w:rPr>
                  <w:rStyle w:val="Hyperlink"/>
                  <w:rFonts w:cs="Arial"/>
                </w:rPr>
                <w:t>NfcKeySearchMessage_ASIL</w:t>
              </w:r>
              <w:proofErr w:type="spellEnd"/>
            </w:hyperlink>
          </w:p>
        </w:tc>
      </w:tr>
    </w:tbl>
    <w:p w14:paraId="37553063" w14:textId="77777777" w:rsidR="003930AE" w:rsidRDefault="003930AE" w:rsidP="003930AE"/>
    <w:p w14:paraId="5A2E1E9B" w14:textId="77777777" w:rsidR="003930AE" w:rsidRDefault="003930AE" w:rsidP="003930AE">
      <w:pPr>
        <w:pStyle w:val="RETechSignal"/>
      </w:pPr>
      <w:bookmarkStart w:id="297" w:name="_7bf76c20826354b479aa37e3fe2f691c"/>
      <w:r>
        <w:t>Key Search Response</w:t>
      </w:r>
      <w:bookmarkEnd w:id="297"/>
    </w:p>
    <w:tbl>
      <w:tblPr>
        <w:tblStyle w:val="TableGrid"/>
        <w:tblW w:w="4524" w:type="pct"/>
        <w:tblInd w:w="625" w:type="dxa"/>
        <w:tblLook w:val="0620" w:firstRow="1" w:lastRow="0" w:firstColumn="0" w:lastColumn="0" w:noHBand="1" w:noVBand="1"/>
      </w:tblPr>
      <w:tblGrid>
        <w:gridCol w:w="1859"/>
        <w:gridCol w:w="7346"/>
      </w:tblGrid>
      <w:tr w:rsidR="003930AE" w:rsidRPr="009E3B7C" w14:paraId="4BF1C761" w14:textId="77777777" w:rsidTr="00841C2C">
        <w:trPr>
          <w:trHeight w:val="166"/>
        </w:trPr>
        <w:tc>
          <w:tcPr>
            <w:tcW w:w="1010" w:type="pct"/>
            <w:shd w:val="clear" w:color="auto" w:fill="BFBFBF" w:themeFill="background1" w:themeFillShade="BF"/>
          </w:tcPr>
          <w:p w14:paraId="3658F594"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0DD1FD5E" w14:textId="77777777" w:rsidR="003930AE" w:rsidRPr="009E3B7C" w:rsidRDefault="003930AE" w:rsidP="00017EC1">
            <w:pPr>
              <w:rPr>
                <w:rFonts w:cs="Arial"/>
                <w:b/>
              </w:rPr>
            </w:pPr>
            <w:r>
              <w:rPr>
                <w:rFonts w:cs="Arial"/>
                <w:b/>
              </w:rPr>
              <w:t>Key Search Response</w:t>
            </w:r>
          </w:p>
        </w:tc>
      </w:tr>
      <w:tr w:rsidR="003930AE" w:rsidRPr="009E3B7C" w14:paraId="70E580E4" w14:textId="77777777" w:rsidTr="00841C2C">
        <w:trPr>
          <w:trHeight w:val="332"/>
        </w:trPr>
        <w:tc>
          <w:tcPr>
            <w:tcW w:w="1010" w:type="pct"/>
            <w:shd w:val="clear" w:color="auto" w:fill="BFBFBF" w:themeFill="background1" w:themeFillShade="BF"/>
          </w:tcPr>
          <w:p w14:paraId="157AB1FA" w14:textId="77777777" w:rsidR="003930AE" w:rsidRDefault="003930AE" w:rsidP="00841C2C">
            <w:pPr>
              <w:jc w:val="both"/>
              <w:rPr>
                <w:rFonts w:cs="Arial"/>
                <w:b/>
              </w:rPr>
            </w:pPr>
            <w:r>
              <w:rPr>
                <w:rFonts w:cs="Arial"/>
                <w:b/>
              </w:rPr>
              <w:t>Description</w:t>
            </w:r>
          </w:p>
        </w:tc>
        <w:tc>
          <w:tcPr>
            <w:tcW w:w="3990" w:type="pct"/>
          </w:tcPr>
          <w:p w14:paraId="1F0A8037" w14:textId="77777777" w:rsidR="003930AE" w:rsidRDefault="003930AE" w:rsidP="00017EC1">
            <w:pPr>
              <w:rPr>
                <w:rFonts w:cs="Arial"/>
              </w:rPr>
            </w:pPr>
            <w:r>
              <w:rPr>
                <w:rFonts w:cs="Arial"/>
              </w:rPr>
              <w:t xml:space="preserve">The message that is sent by the NFC System to the Body Control System in response to a Key Search Request. This reply is sent </w:t>
            </w:r>
            <w:proofErr w:type="gramStart"/>
            <w:r>
              <w:rPr>
                <w:rFonts w:cs="Arial"/>
              </w:rPr>
              <w:t>whether or not</w:t>
            </w:r>
            <w:proofErr w:type="gramEnd"/>
            <w:r>
              <w:rPr>
                <w:rFonts w:cs="Arial"/>
              </w:rPr>
              <w:t xml:space="preserve"> the NFC System is in the starting authorized state. This message constitutes starting authorization when the Authorized runtime variable is True.</w:t>
            </w:r>
          </w:p>
        </w:tc>
      </w:tr>
      <w:tr w:rsidR="003930AE" w:rsidRPr="009E3B7C" w14:paraId="722364A7" w14:textId="77777777" w:rsidTr="00841C2C">
        <w:trPr>
          <w:trHeight w:val="332"/>
        </w:trPr>
        <w:tc>
          <w:tcPr>
            <w:tcW w:w="1010" w:type="pct"/>
            <w:shd w:val="clear" w:color="auto" w:fill="BFBFBF" w:themeFill="background1" w:themeFillShade="BF"/>
          </w:tcPr>
          <w:p w14:paraId="2F8E8C89" w14:textId="77777777" w:rsidR="003930AE" w:rsidRDefault="003930AE" w:rsidP="00841C2C">
            <w:pPr>
              <w:jc w:val="both"/>
              <w:rPr>
                <w:rFonts w:cs="Arial"/>
                <w:b/>
              </w:rPr>
            </w:pPr>
            <w:r>
              <w:rPr>
                <w:rFonts w:cs="Arial"/>
                <w:b/>
              </w:rPr>
              <w:t>Realized by</w:t>
            </w:r>
          </w:p>
        </w:tc>
        <w:tc>
          <w:tcPr>
            <w:tcW w:w="3990" w:type="pct"/>
          </w:tcPr>
          <w:p w14:paraId="0AB23838" w14:textId="77777777" w:rsidR="00AF7CBB" w:rsidRDefault="00AF7CBB" w:rsidP="00017EC1">
            <w:pPr>
              <w:rPr>
                <w:rFonts w:cs="Arial"/>
              </w:rPr>
            </w:pPr>
            <w:r>
              <w:rPr>
                <w:noProof/>
              </w:rPr>
              <w:drawing>
                <wp:inline distT="0" distB="0" distL="0" distR="0" wp14:anchorId="06BFEAC4" wp14:editId="0B9E1B47">
                  <wp:extent cx="152400" cy="152400"/>
                  <wp:effectExtent l="0" t="0" r="0" b="0"/>
                  <wp:docPr id="288" name="Picture -284636355.jpg" descr="-284636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284636355.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cbd70a72b0354d4087989d6226b0efa0" w:history="1">
              <w:proofErr w:type="spellStart"/>
              <w:r w:rsidR="001B52F7">
                <w:rPr>
                  <w:rStyle w:val="Hyperlink"/>
                  <w:rFonts w:cs="Arial"/>
                </w:rPr>
                <w:t>NfcKeySearchResponseMessage_ASIL</w:t>
              </w:r>
              <w:proofErr w:type="spellEnd"/>
            </w:hyperlink>
          </w:p>
        </w:tc>
      </w:tr>
    </w:tbl>
    <w:p w14:paraId="52D9503B" w14:textId="77777777" w:rsidR="003930AE" w:rsidRDefault="003930AE" w:rsidP="003930AE"/>
    <w:p w14:paraId="75E7C11F"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49A0C4FF" w14:textId="77777777" w:rsidTr="0045600D">
        <w:trPr>
          <w:trHeight w:val="166"/>
        </w:trPr>
        <w:tc>
          <w:tcPr>
            <w:tcW w:w="1219" w:type="pct"/>
            <w:shd w:val="clear" w:color="auto" w:fill="BFBFBF" w:themeFill="background1" w:themeFillShade="BF"/>
          </w:tcPr>
          <w:p w14:paraId="56E8AC5C"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3729270E"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40CC1190"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6FCA941B" w14:textId="77777777" w:rsidR="003930AE" w:rsidRDefault="003930AE" w:rsidP="00841C2C">
            <w:pPr>
              <w:jc w:val="both"/>
              <w:rPr>
                <w:rFonts w:cs="Arial"/>
                <w:b/>
              </w:rPr>
            </w:pPr>
            <w:r>
              <w:rPr>
                <w:rFonts w:cs="Arial"/>
                <w:b/>
              </w:rPr>
              <w:t>Realized By</w:t>
            </w:r>
          </w:p>
        </w:tc>
      </w:tr>
      <w:tr w:rsidR="003930AE" w14:paraId="0AA993ED" w14:textId="77777777" w:rsidTr="0045600D">
        <w:trPr>
          <w:trHeight w:val="332"/>
        </w:trPr>
        <w:tc>
          <w:tcPr>
            <w:tcW w:w="1219" w:type="pct"/>
            <w:shd w:val="clear" w:color="auto" w:fill="FFFFFF" w:themeFill="background1"/>
          </w:tcPr>
          <w:p w14:paraId="37B247C6" w14:textId="77777777" w:rsidR="003930AE" w:rsidRPr="00BD09CC" w:rsidRDefault="003930AE" w:rsidP="00017EC1">
            <w:pPr>
              <w:rPr>
                <w:rFonts w:cs="Arial"/>
              </w:rPr>
            </w:pPr>
            <w:r>
              <w:rPr>
                <w:noProof/>
              </w:rPr>
              <w:drawing>
                <wp:inline distT="0" distB="0" distL="0" distR="0" wp14:anchorId="4B891D80" wp14:editId="663DA5DE">
                  <wp:extent cx="152400" cy="152400"/>
                  <wp:effectExtent l="0" t="0" r="0" b="0"/>
                  <wp:docPr id="29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Authorized</w:t>
            </w:r>
          </w:p>
        </w:tc>
        <w:tc>
          <w:tcPr>
            <w:tcW w:w="807" w:type="pct"/>
          </w:tcPr>
          <w:p w14:paraId="4D78484D" w14:textId="77777777" w:rsidR="003930AE" w:rsidRDefault="00B352CB" w:rsidP="00017EC1">
            <w:pPr>
              <w:rPr>
                <w:rFonts w:cs="Arial"/>
              </w:rPr>
            </w:pPr>
            <w:r>
              <w:rPr>
                <w:noProof/>
              </w:rPr>
              <w:drawing>
                <wp:inline distT="0" distB="0" distL="0" distR="0" wp14:anchorId="661124D7" wp14:editId="3ABF3B3A">
                  <wp:extent cx="152400" cy="152400"/>
                  <wp:effectExtent l="0" t="0" r="0" b="0"/>
                  <wp:docPr id="292"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1A7A95DB" w14:textId="77777777" w:rsidR="003930AE" w:rsidRDefault="003930AE" w:rsidP="00017EC1">
            <w:pPr>
              <w:rPr>
                <w:rFonts w:cs="Arial"/>
              </w:rPr>
            </w:pPr>
            <w:r w:rsidRPr="0045600D">
              <w:rPr>
                <w:rFonts w:cs="Arial"/>
                <w:sz w:val="18"/>
                <w:szCs w:val="18"/>
              </w:rPr>
              <w:t>Whether the NFC system authorizes starting.</w:t>
            </w:r>
          </w:p>
        </w:tc>
        <w:tc>
          <w:tcPr>
            <w:tcW w:w="1689" w:type="pct"/>
          </w:tcPr>
          <w:p w14:paraId="6BD3AAE7" w14:textId="77777777" w:rsidR="003930AE" w:rsidRDefault="003930AE" w:rsidP="00017EC1">
            <w:pPr>
              <w:rPr>
                <w:rFonts w:cs="Arial"/>
              </w:rPr>
            </w:pPr>
            <w:r>
              <w:rPr>
                <w:noProof/>
              </w:rPr>
              <w:drawing>
                <wp:inline distT="0" distB="0" distL="0" distR="0" wp14:anchorId="554FE1DB" wp14:editId="74987AD4">
                  <wp:extent cx="152400" cy="152400"/>
                  <wp:effectExtent l="0" t="0" r="0" b="0"/>
                  <wp:docPr id="294"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9e67d3aa59abc3ec33ba5e18604b94bb" w:history="1">
              <w:proofErr w:type="spellStart"/>
              <w:r w:rsidRPr="0045600D">
                <w:rPr>
                  <w:rStyle w:val="Hyperlink"/>
                  <w:rFonts w:cs="Arial"/>
                  <w:sz w:val="18"/>
                  <w:szCs w:val="18"/>
                </w:rPr>
                <w:t>NfcDevcSearchBStat_No_Crc</w:t>
              </w:r>
              <w:proofErr w:type="spellEnd"/>
            </w:hyperlink>
          </w:p>
          <w:p w14:paraId="32505089" w14:textId="77777777" w:rsidR="003930AE" w:rsidRDefault="003930AE" w:rsidP="00017EC1">
            <w:pPr>
              <w:rPr>
                <w:rFonts w:cs="Arial"/>
              </w:rPr>
            </w:pPr>
            <w:r>
              <w:rPr>
                <w:noProof/>
              </w:rPr>
              <w:drawing>
                <wp:inline distT="0" distB="0" distL="0" distR="0" wp14:anchorId="18AD02EA" wp14:editId="40559410">
                  <wp:extent cx="152400" cy="152400"/>
                  <wp:effectExtent l="0" t="0" r="0" b="0"/>
                  <wp:docPr id="29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609eba62b5dfc9949089239038862da6" w:history="1">
              <w:proofErr w:type="spellStart"/>
              <w:r w:rsidRPr="0045600D">
                <w:rPr>
                  <w:rStyle w:val="Hyperlink"/>
                  <w:rFonts w:cs="Arial"/>
                  <w:sz w:val="18"/>
                  <w:szCs w:val="18"/>
                </w:rPr>
                <w:t>NfcDevcSearchBStat_No_Cnt</w:t>
              </w:r>
              <w:proofErr w:type="spellEnd"/>
            </w:hyperlink>
          </w:p>
          <w:p w14:paraId="4E2E71E8" w14:textId="77777777" w:rsidR="003930AE" w:rsidRDefault="003930AE" w:rsidP="00017EC1">
            <w:pPr>
              <w:rPr>
                <w:rFonts w:cs="Arial"/>
              </w:rPr>
            </w:pPr>
            <w:r>
              <w:rPr>
                <w:noProof/>
              </w:rPr>
              <w:drawing>
                <wp:inline distT="0" distB="0" distL="0" distR="0" wp14:anchorId="2E1E0779" wp14:editId="511188BE">
                  <wp:extent cx="152400" cy="152400"/>
                  <wp:effectExtent l="0" t="0" r="0" b="0"/>
                  <wp:docPr id="29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218bcc3465d6b38884ec34665959447" w:history="1">
              <w:proofErr w:type="spellStart"/>
              <w:r w:rsidRPr="0045600D">
                <w:rPr>
                  <w:rStyle w:val="Hyperlink"/>
                  <w:rFonts w:cs="Arial"/>
                  <w:sz w:val="18"/>
                  <w:szCs w:val="18"/>
                </w:rPr>
                <w:t>NfcDevcSearch_B_Stat</w:t>
              </w:r>
              <w:proofErr w:type="spellEnd"/>
            </w:hyperlink>
          </w:p>
          <w:p w14:paraId="66D4BED3" w14:textId="77777777" w:rsidR="003930AE" w:rsidRDefault="003930AE" w:rsidP="00017EC1">
            <w:pPr>
              <w:rPr>
                <w:rFonts w:cs="Arial"/>
              </w:rPr>
            </w:pPr>
            <w:r>
              <w:rPr>
                <w:noProof/>
              </w:rPr>
              <w:drawing>
                <wp:inline distT="0" distB="0" distL="0" distR="0" wp14:anchorId="28B7CE6C" wp14:editId="2E76C034">
                  <wp:extent cx="152400" cy="152400"/>
                  <wp:effectExtent l="0" t="0" r="0" b="0"/>
                  <wp:docPr id="30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1216f3cf95283e7249337d4d04e5b6d" w:history="1">
              <w:proofErr w:type="spellStart"/>
              <w:r w:rsidRPr="0045600D">
                <w:rPr>
                  <w:rStyle w:val="Hyperlink"/>
                  <w:rFonts w:cs="Arial"/>
                  <w:sz w:val="18"/>
                  <w:szCs w:val="18"/>
                </w:rPr>
                <w:t>NfcDevcSearch_No_Actl_ASIL</w:t>
              </w:r>
              <w:proofErr w:type="spellEnd"/>
            </w:hyperlink>
          </w:p>
        </w:tc>
      </w:tr>
      <w:tr w:rsidR="003930AE" w14:paraId="0DCB6EBA" w14:textId="77777777" w:rsidTr="0045600D">
        <w:trPr>
          <w:trHeight w:val="332"/>
        </w:trPr>
        <w:tc>
          <w:tcPr>
            <w:tcW w:w="1219" w:type="pct"/>
            <w:shd w:val="clear" w:color="auto" w:fill="FFFFFF" w:themeFill="background1"/>
          </w:tcPr>
          <w:p w14:paraId="269C9476" w14:textId="77777777" w:rsidR="003930AE" w:rsidRPr="00BD09CC" w:rsidRDefault="003930AE" w:rsidP="00017EC1">
            <w:pPr>
              <w:rPr>
                <w:rFonts w:cs="Arial"/>
              </w:rPr>
            </w:pPr>
            <w:r>
              <w:rPr>
                <w:noProof/>
              </w:rPr>
              <w:drawing>
                <wp:inline distT="0" distB="0" distL="0" distR="0" wp14:anchorId="1CB862DC" wp14:editId="68B54ED6">
                  <wp:extent cx="152400" cy="152400"/>
                  <wp:effectExtent l="0" t="0" r="0" b="0"/>
                  <wp:docPr id="30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Authorizing key</w:t>
            </w:r>
          </w:p>
        </w:tc>
        <w:tc>
          <w:tcPr>
            <w:tcW w:w="807" w:type="pct"/>
          </w:tcPr>
          <w:p w14:paraId="5FF83088" w14:textId="77777777" w:rsidR="003930AE" w:rsidRDefault="00B352CB" w:rsidP="00017EC1">
            <w:pPr>
              <w:rPr>
                <w:rFonts w:cs="Arial"/>
              </w:rPr>
            </w:pPr>
            <w:r>
              <w:rPr>
                <w:noProof/>
              </w:rPr>
              <w:drawing>
                <wp:inline distT="0" distB="0" distL="0" distR="0" wp14:anchorId="0E9E5B6F" wp14:editId="6C26762E">
                  <wp:extent cx="152400" cy="152400"/>
                  <wp:effectExtent l="0" t="0" r="0" b="0"/>
                  <wp:docPr id="304"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5fe3d1dee4c068749b5cd5b2cc6e9c6" w:history="1">
              <w:r>
                <w:rPr>
                  <w:rStyle w:val="Hyperlink"/>
                  <w:rFonts w:cs="Arial"/>
                  <w:sz w:val="18"/>
                  <w:szCs w:val="18"/>
                </w:rPr>
                <w:t>Integer</w:t>
              </w:r>
            </w:hyperlink>
          </w:p>
        </w:tc>
        <w:tc>
          <w:tcPr>
            <w:tcW w:w="1285" w:type="pct"/>
          </w:tcPr>
          <w:p w14:paraId="4F6ABE0D" w14:textId="77777777" w:rsidR="003930AE" w:rsidRDefault="003930AE" w:rsidP="00017EC1">
            <w:pPr>
              <w:rPr>
                <w:rFonts w:cs="Arial"/>
              </w:rPr>
            </w:pPr>
            <w:r w:rsidRPr="0045600D">
              <w:rPr>
                <w:rFonts w:cs="Arial"/>
                <w:sz w:val="18"/>
                <w:szCs w:val="18"/>
              </w:rPr>
              <w:t>If starting is authorized, the index of the NFC device that authorized starting. If starting is not authorized, undefined.</w:t>
            </w:r>
          </w:p>
        </w:tc>
        <w:tc>
          <w:tcPr>
            <w:tcW w:w="1689" w:type="pct"/>
          </w:tcPr>
          <w:p w14:paraId="4D09E119" w14:textId="77777777" w:rsidR="003930AE" w:rsidRDefault="003930AE" w:rsidP="00017EC1">
            <w:pPr>
              <w:rPr>
                <w:rFonts w:cs="Arial"/>
              </w:rPr>
            </w:pPr>
            <w:r>
              <w:rPr>
                <w:noProof/>
              </w:rPr>
              <w:drawing>
                <wp:inline distT="0" distB="0" distL="0" distR="0" wp14:anchorId="1A90C025" wp14:editId="3E28019D">
                  <wp:extent cx="152400" cy="152400"/>
                  <wp:effectExtent l="0" t="0" r="0" b="0"/>
                  <wp:docPr id="30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fafdec9231ed80245bc0c6f75884076e" w:history="1">
              <w:proofErr w:type="spellStart"/>
              <w:r w:rsidRPr="0045600D">
                <w:rPr>
                  <w:rStyle w:val="Hyperlink"/>
                  <w:rFonts w:cs="Arial"/>
                  <w:sz w:val="18"/>
                  <w:szCs w:val="18"/>
                </w:rPr>
                <w:t>NfcDevcSearchId_No_Actl</w:t>
              </w:r>
              <w:proofErr w:type="spellEnd"/>
            </w:hyperlink>
          </w:p>
          <w:p w14:paraId="0F0D56E6" w14:textId="77777777" w:rsidR="003930AE" w:rsidRDefault="003930AE" w:rsidP="00017EC1">
            <w:pPr>
              <w:rPr>
                <w:rFonts w:cs="Arial"/>
              </w:rPr>
            </w:pPr>
            <w:r>
              <w:rPr>
                <w:noProof/>
              </w:rPr>
              <w:drawing>
                <wp:inline distT="0" distB="0" distL="0" distR="0" wp14:anchorId="1FD2CA64" wp14:editId="74AB1672">
                  <wp:extent cx="152400" cy="152400"/>
                  <wp:effectExtent l="0" t="0" r="0" b="0"/>
                  <wp:docPr id="30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20d0aba072d95284dd1fee1810545433" w:history="1">
              <w:proofErr w:type="spellStart"/>
              <w:r w:rsidRPr="0045600D">
                <w:rPr>
                  <w:rStyle w:val="Hyperlink"/>
                  <w:rFonts w:cs="Arial"/>
                  <w:sz w:val="18"/>
                  <w:szCs w:val="18"/>
                </w:rPr>
                <w:t>NfcDevcSearch_No_Actl_QM</w:t>
              </w:r>
              <w:proofErr w:type="spellEnd"/>
            </w:hyperlink>
          </w:p>
        </w:tc>
      </w:tr>
      <w:tr w:rsidR="003930AE" w14:paraId="6D99EE5F" w14:textId="77777777" w:rsidTr="0045600D">
        <w:trPr>
          <w:trHeight w:val="332"/>
        </w:trPr>
        <w:tc>
          <w:tcPr>
            <w:tcW w:w="1219" w:type="pct"/>
            <w:shd w:val="clear" w:color="auto" w:fill="FFFFFF" w:themeFill="background1"/>
          </w:tcPr>
          <w:p w14:paraId="50639FC0" w14:textId="77777777" w:rsidR="003930AE" w:rsidRPr="00BD09CC" w:rsidRDefault="003930AE" w:rsidP="00017EC1">
            <w:pPr>
              <w:rPr>
                <w:rFonts w:cs="Arial"/>
              </w:rPr>
            </w:pPr>
            <w:r>
              <w:rPr>
                <w:noProof/>
              </w:rPr>
              <w:drawing>
                <wp:inline distT="0" distB="0" distL="0" distR="0" wp14:anchorId="6289157D" wp14:editId="400A42D6">
                  <wp:extent cx="152400" cy="152400"/>
                  <wp:effectExtent l="0" t="0" r="0" b="0"/>
                  <wp:docPr id="31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Authorizing key type</w:t>
            </w:r>
          </w:p>
        </w:tc>
        <w:tc>
          <w:tcPr>
            <w:tcW w:w="807" w:type="pct"/>
          </w:tcPr>
          <w:p w14:paraId="18F45BD9" w14:textId="77777777" w:rsidR="003930AE" w:rsidRDefault="00B352CB" w:rsidP="00017EC1">
            <w:pPr>
              <w:rPr>
                <w:rFonts w:cs="Arial"/>
              </w:rPr>
            </w:pPr>
            <w:r>
              <w:rPr>
                <w:noProof/>
              </w:rPr>
              <w:drawing>
                <wp:inline distT="0" distB="0" distL="0" distR="0" wp14:anchorId="64B2F131" wp14:editId="3FDBE2C1">
                  <wp:extent cx="152400" cy="152400"/>
                  <wp:effectExtent l="0" t="0" r="0" b="0"/>
                  <wp:docPr id="31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1f1f9a2d7e3a6cfcbfd11b447e494022" w:history="1">
              <w:r>
                <w:rPr>
                  <w:rStyle w:val="Hyperlink"/>
                  <w:rFonts w:cs="Arial"/>
                  <w:sz w:val="18"/>
                  <w:szCs w:val="18"/>
                </w:rPr>
                <w:t>NFC Key Type</w:t>
              </w:r>
            </w:hyperlink>
          </w:p>
        </w:tc>
        <w:tc>
          <w:tcPr>
            <w:tcW w:w="1285" w:type="pct"/>
          </w:tcPr>
          <w:p w14:paraId="7174582A" w14:textId="77777777" w:rsidR="003930AE" w:rsidRDefault="003930AE" w:rsidP="00017EC1">
            <w:pPr>
              <w:rPr>
                <w:rFonts w:cs="Arial"/>
              </w:rPr>
            </w:pPr>
            <w:r w:rsidRPr="0045600D">
              <w:rPr>
                <w:rFonts w:cs="Arial"/>
                <w:sz w:val="18"/>
                <w:szCs w:val="18"/>
              </w:rPr>
              <w:t>The type of the NFC key that authorized starting (factory key, retail user key, fleet user key ).</w:t>
            </w:r>
          </w:p>
        </w:tc>
        <w:tc>
          <w:tcPr>
            <w:tcW w:w="1689" w:type="pct"/>
          </w:tcPr>
          <w:p w14:paraId="17673647" w14:textId="77777777" w:rsidR="003930AE" w:rsidRDefault="003930AE" w:rsidP="00017EC1">
            <w:pPr>
              <w:rPr>
                <w:rFonts w:cs="Arial"/>
              </w:rPr>
            </w:pPr>
            <w:r>
              <w:rPr>
                <w:noProof/>
              </w:rPr>
              <w:drawing>
                <wp:inline distT="0" distB="0" distL="0" distR="0" wp14:anchorId="7196ECEA" wp14:editId="460BAEF0">
                  <wp:extent cx="152400" cy="152400"/>
                  <wp:effectExtent l="0" t="0" r="0" b="0"/>
                  <wp:docPr id="314"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433ee99325cdaa20b3b78d3d26aafade" w:history="1">
              <w:proofErr w:type="spellStart"/>
              <w:r w:rsidRPr="0045600D">
                <w:rPr>
                  <w:rStyle w:val="Hyperlink"/>
                  <w:rFonts w:cs="Arial"/>
                  <w:sz w:val="18"/>
                  <w:szCs w:val="18"/>
                </w:rPr>
                <w:t>NfcDevcKeyType_D_Stat</w:t>
              </w:r>
              <w:proofErr w:type="spellEnd"/>
            </w:hyperlink>
          </w:p>
        </w:tc>
      </w:tr>
    </w:tbl>
    <w:p w14:paraId="455AB5A3" w14:textId="77777777" w:rsidR="003930AE" w:rsidRDefault="003930AE" w:rsidP="003930AE"/>
    <w:p w14:paraId="43F70342" w14:textId="77777777" w:rsidR="003930AE" w:rsidRDefault="003930AE" w:rsidP="003930AE">
      <w:pPr>
        <w:pStyle w:val="RETechSignal"/>
      </w:pPr>
      <w:bookmarkStart w:id="298" w:name="_99f1878c3b4fc2b7c4d0334d1a6083b5"/>
      <w:r>
        <w:t>Manufacturing Pairing Event</w:t>
      </w:r>
      <w:bookmarkEnd w:id="298"/>
    </w:p>
    <w:tbl>
      <w:tblPr>
        <w:tblStyle w:val="TableGrid"/>
        <w:tblW w:w="4524" w:type="pct"/>
        <w:tblInd w:w="625" w:type="dxa"/>
        <w:tblLook w:val="0620" w:firstRow="1" w:lastRow="0" w:firstColumn="0" w:lastColumn="0" w:noHBand="1" w:noVBand="1"/>
      </w:tblPr>
      <w:tblGrid>
        <w:gridCol w:w="1859"/>
        <w:gridCol w:w="7346"/>
      </w:tblGrid>
      <w:tr w:rsidR="003930AE" w:rsidRPr="009E3B7C" w14:paraId="20C146F9" w14:textId="77777777" w:rsidTr="00841C2C">
        <w:trPr>
          <w:trHeight w:val="166"/>
        </w:trPr>
        <w:tc>
          <w:tcPr>
            <w:tcW w:w="1010" w:type="pct"/>
            <w:shd w:val="clear" w:color="auto" w:fill="BFBFBF" w:themeFill="background1" w:themeFillShade="BF"/>
          </w:tcPr>
          <w:p w14:paraId="7644DB08"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4A93BCDD" w14:textId="77777777" w:rsidR="003930AE" w:rsidRPr="009E3B7C" w:rsidRDefault="003930AE" w:rsidP="00017EC1">
            <w:pPr>
              <w:rPr>
                <w:rFonts w:cs="Arial"/>
                <w:b/>
              </w:rPr>
            </w:pPr>
            <w:r>
              <w:rPr>
                <w:rFonts w:cs="Arial"/>
                <w:b/>
              </w:rPr>
              <w:t>Manufacturing Pairing Event</w:t>
            </w:r>
          </w:p>
        </w:tc>
      </w:tr>
      <w:tr w:rsidR="003930AE" w:rsidRPr="009E3B7C" w14:paraId="1AE077EF" w14:textId="77777777" w:rsidTr="00841C2C">
        <w:trPr>
          <w:trHeight w:val="332"/>
        </w:trPr>
        <w:tc>
          <w:tcPr>
            <w:tcW w:w="1010" w:type="pct"/>
            <w:shd w:val="clear" w:color="auto" w:fill="BFBFBF" w:themeFill="background1" w:themeFillShade="BF"/>
          </w:tcPr>
          <w:p w14:paraId="31CC8C62" w14:textId="77777777" w:rsidR="003930AE" w:rsidRDefault="003930AE" w:rsidP="00841C2C">
            <w:pPr>
              <w:jc w:val="both"/>
              <w:rPr>
                <w:rFonts w:cs="Arial"/>
                <w:b/>
              </w:rPr>
            </w:pPr>
            <w:r>
              <w:rPr>
                <w:rFonts w:cs="Arial"/>
                <w:b/>
              </w:rPr>
              <w:t>Description</w:t>
            </w:r>
          </w:p>
        </w:tc>
        <w:tc>
          <w:tcPr>
            <w:tcW w:w="3990" w:type="pct"/>
          </w:tcPr>
          <w:p w14:paraId="0F3261D9" w14:textId="77777777" w:rsidR="003930AE" w:rsidRDefault="003930AE" w:rsidP="00017EC1">
            <w:pPr>
              <w:rPr>
                <w:rFonts w:cs="Arial"/>
              </w:rPr>
            </w:pPr>
            <w:r>
              <w:rPr>
                <w:rFonts w:cs="Arial"/>
              </w:rPr>
              <w:t xml:space="preserve">A signal emitted by the NFC System each time a manufacturing pairing event occurs. A manufacturing pairing event is when the NFC System attempts to add a new factory card pairing because it is in Factory Pairing Mode and a card is </w:t>
            </w:r>
            <w:r>
              <w:rPr>
                <w:rFonts w:cs="Arial"/>
              </w:rPr>
              <w:lastRenderedPageBreak/>
              <w:t xml:space="preserve">presented. This signal is used to trigger feedback behavior for the assembly technician (e.g., flashing the turn signals, or presenting a message in the cluster). </w:t>
            </w:r>
          </w:p>
        </w:tc>
      </w:tr>
      <w:tr w:rsidR="003930AE" w:rsidRPr="009E3B7C" w14:paraId="0FC1353E" w14:textId="77777777" w:rsidTr="00841C2C">
        <w:trPr>
          <w:trHeight w:val="332"/>
        </w:trPr>
        <w:tc>
          <w:tcPr>
            <w:tcW w:w="1010" w:type="pct"/>
            <w:shd w:val="clear" w:color="auto" w:fill="BFBFBF" w:themeFill="background1" w:themeFillShade="BF"/>
          </w:tcPr>
          <w:p w14:paraId="3065C4D9" w14:textId="77777777" w:rsidR="003930AE" w:rsidRDefault="003930AE" w:rsidP="00841C2C">
            <w:pPr>
              <w:jc w:val="both"/>
              <w:rPr>
                <w:rFonts w:cs="Arial"/>
                <w:b/>
              </w:rPr>
            </w:pPr>
            <w:r>
              <w:rPr>
                <w:rFonts w:cs="Arial"/>
                <w:b/>
              </w:rPr>
              <w:lastRenderedPageBreak/>
              <w:t>Realized by</w:t>
            </w:r>
          </w:p>
        </w:tc>
        <w:tc>
          <w:tcPr>
            <w:tcW w:w="3990" w:type="pct"/>
          </w:tcPr>
          <w:p w14:paraId="4B3D7513" w14:textId="77777777" w:rsidR="00AF7CBB" w:rsidRDefault="00AF7CBB" w:rsidP="00017EC1">
            <w:pPr>
              <w:rPr>
                <w:rFonts w:cs="Arial"/>
              </w:rPr>
            </w:pPr>
            <w:r>
              <w:rPr>
                <w:noProof/>
              </w:rPr>
              <w:drawing>
                <wp:inline distT="0" distB="0" distL="0" distR="0" wp14:anchorId="4943169D" wp14:editId="2DC74E51">
                  <wp:extent cx="152400" cy="152400"/>
                  <wp:effectExtent l="0" t="0" r="0" b="0"/>
                  <wp:docPr id="31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1b457950e97944ea71dc6c9c69380de7" w:history="1">
              <w:proofErr w:type="spellStart"/>
              <w:r w:rsidR="001B52F7">
                <w:rPr>
                  <w:rStyle w:val="Hyperlink"/>
                  <w:rFonts w:cs="Arial"/>
                </w:rPr>
                <w:t>NfcDevcPair_D_Stat</w:t>
              </w:r>
              <w:proofErr w:type="spellEnd"/>
            </w:hyperlink>
          </w:p>
        </w:tc>
      </w:tr>
    </w:tbl>
    <w:p w14:paraId="02244F1D" w14:textId="77777777" w:rsidR="003930AE" w:rsidRDefault="003930AE" w:rsidP="003930AE"/>
    <w:p w14:paraId="45FBB8DE"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627EBEB4" w14:textId="77777777" w:rsidTr="0045600D">
        <w:trPr>
          <w:trHeight w:val="166"/>
        </w:trPr>
        <w:tc>
          <w:tcPr>
            <w:tcW w:w="1219" w:type="pct"/>
            <w:shd w:val="clear" w:color="auto" w:fill="BFBFBF" w:themeFill="background1" w:themeFillShade="BF"/>
          </w:tcPr>
          <w:p w14:paraId="64EFF25E"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6431E932"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69CC1654"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55817552" w14:textId="77777777" w:rsidR="003930AE" w:rsidRDefault="003930AE" w:rsidP="00841C2C">
            <w:pPr>
              <w:jc w:val="both"/>
              <w:rPr>
                <w:rFonts w:cs="Arial"/>
                <w:b/>
              </w:rPr>
            </w:pPr>
            <w:r>
              <w:rPr>
                <w:rFonts w:cs="Arial"/>
                <w:b/>
              </w:rPr>
              <w:t>Realized By</w:t>
            </w:r>
          </w:p>
        </w:tc>
      </w:tr>
      <w:tr w:rsidR="003930AE" w14:paraId="3EF18D92" w14:textId="77777777" w:rsidTr="0045600D">
        <w:trPr>
          <w:trHeight w:val="332"/>
        </w:trPr>
        <w:tc>
          <w:tcPr>
            <w:tcW w:w="1219" w:type="pct"/>
            <w:shd w:val="clear" w:color="auto" w:fill="FFFFFF" w:themeFill="background1"/>
          </w:tcPr>
          <w:p w14:paraId="3366D928" w14:textId="77777777" w:rsidR="003930AE" w:rsidRPr="00BD09CC" w:rsidRDefault="003930AE" w:rsidP="00017EC1">
            <w:pPr>
              <w:rPr>
                <w:rFonts w:cs="Arial"/>
              </w:rPr>
            </w:pPr>
            <w:r>
              <w:rPr>
                <w:noProof/>
              </w:rPr>
              <w:drawing>
                <wp:inline distT="0" distB="0" distL="0" distR="0" wp14:anchorId="521445A1" wp14:editId="6EC000E9">
                  <wp:extent cx="152400" cy="152400"/>
                  <wp:effectExtent l="0" t="0" r="0" b="0"/>
                  <wp:docPr id="31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Successful</w:t>
            </w:r>
          </w:p>
        </w:tc>
        <w:tc>
          <w:tcPr>
            <w:tcW w:w="807" w:type="pct"/>
          </w:tcPr>
          <w:p w14:paraId="0BA59E3D" w14:textId="77777777" w:rsidR="003930AE" w:rsidRDefault="00B352CB" w:rsidP="00017EC1">
            <w:pPr>
              <w:rPr>
                <w:rFonts w:cs="Arial"/>
              </w:rPr>
            </w:pPr>
            <w:r>
              <w:rPr>
                <w:noProof/>
              </w:rPr>
              <w:drawing>
                <wp:inline distT="0" distB="0" distL="0" distR="0" wp14:anchorId="56EFD92A" wp14:editId="4A6AF719">
                  <wp:extent cx="152400" cy="152400"/>
                  <wp:effectExtent l="0" t="0" r="0" b="0"/>
                  <wp:docPr id="32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6BB4414E" w14:textId="77777777" w:rsidR="003930AE" w:rsidRDefault="003930AE" w:rsidP="00017EC1">
            <w:pPr>
              <w:rPr>
                <w:rFonts w:cs="Arial"/>
              </w:rPr>
            </w:pPr>
            <w:r w:rsidRPr="0045600D">
              <w:rPr>
                <w:rFonts w:cs="Arial"/>
                <w:sz w:val="18"/>
                <w:szCs w:val="18"/>
              </w:rPr>
              <w:t>Whether the detected NFC key card was paired successfully.</w:t>
            </w:r>
          </w:p>
        </w:tc>
        <w:tc>
          <w:tcPr>
            <w:tcW w:w="1689" w:type="pct"/>
          </w:tcPr>
          <w:p w14:paraId="7D3A418C" w14:textId="77777777" w:rsidR="003930AE" w:rsidRDefault="003930AE" w:rsidP="00017EC1">
            <w:pPr>
              <w:rPr>
                <w:rFonts w:cs="Arial"/>
              </w:rPr>
            </w:pPr>
            <w:r>
              <w:rPr>
                <w:noProof/>
              </w:rPr>
              <w:drawing>
                <wp:inline distT="0" distB="0" distL="0" distR="0" wp14:anchorId="049667EE" wp14:editId="191DD3E1">
                  <wp:extent cx="152400" cy="152400"/>
                  <wp:effectExtent l="0" t="0" r="0" b="0"/>
                  <wp:docPr id="32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1b457950e97944ea71dc6c9c69380de7" w:history="1">
              <w:proofErr w:type="spellStart"/>
              <w:r w:rsidRPr="0045600D">
                <w:rPr>
                  <w:rStyle w:val="Hyperlink"/>
                  <w:rFonts w:cs="Arial"/>
                  <w:sz w:val="18"/>
                  <w:szCs w:val="18"/>
                </w:rPr>
                <w:t>NfcDevcPair_D_Stat</w:t>
              </w:r>
              <w:proofErr w:type="spellEnd"/>
            </w:hyperlink>
          </w:p>
        </w:tc>
      </w:tr>
    </w:tbl>
    <w:p w14:paraId="53D101AA" w14:textId="77777777" w:rsidR="003930AE" w:rsidRDefault="003930AE" w:rsidP="003930AE"/>
    <w:p w14:paraId="1439B89E" w14:textId="77777777" w:rsidR="003930AE" w:rsidRDefault="003930AE" w:rsidP="003930AE">
      <w:pPr>
        <w:pStyle w:val="RETechSignal"/>
      </w:pPr>
      <w:bookmarkStart w:id="299" w:name="_000960baf45322f0d2b86ccf7b444bff"/>
      <w:r>
        <w:t>Master Reset Command</w:t>
      </w:r>
      <w:bookmarkEnd w:id="299"/>
    </w:p>
    <w:tbl>
      <w:tblPr>
        <w:tblStyle w:val="TableGrid"/>
        <w:tblW w:w="4524" w:type="pct"/>
        <w:tblInd w:w="625" w:type="dxa"/>
        <w:tblLook w:val="0620" w:firstRow="1" w:lastRow="0" w:firstColumn="0" w:lastColumn="0" w:noHBand="1" w:noVBand="1"/>
      </w:tblPr>
      <w:tblGrid>
        <w:gridCol w:w="1859"/>
        <w:gridCol w:w="7346"/>
      </w:tblGrid>
      <w:tr w:rsidR="003930AE" w:rsidRPr="009E3B7C" w14:paraId="6845BC48" w14:textId="77777777" w:rsidTr="00841C2C">
        <w:trPr>
          <w:trHeight w:val="166"/>
        </w:trPr>
        <w:tc>
          <w:tcPr>
            <w:tcW w:w="1010" w:type="pct"/>
            <w:shd w:val="clear" w:color="auto" w:fill="BFBFBF" w:themeFill="background1" w:themeFillShade="BF"/>
          </w:tcPr>
          <w:p w14:paraId="056C416B"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25166C4E" w14:textId="77777777" w:rsidR="003930AE" w:rsidRPr="009E3B7C" w:rsidRDefault="003930AE" w:rsidP="00017EC1">
            <w:pPr>
              <w:rPr>
                <w:rFonts w:cs="Arial"/>
                <w:b/>
              </w:rPr>
            </w:pPr>
            <w:r>
              <w:rPr>
                <w:rFonts w:cs="Arial"/>
                <w:b/>
              </w:rPr>
              <w:t>Master Reset Command</w:t>
            </w:r>
          </w:p>
        </w:tc>
      </w:tr>
      <w:tr w:rsidR="003930AE" w:rsidRPr="009E3B7C" w14:paraId="221AE7B7" w14:textId="77777777" w:rsidTr="00841C2C">
        <w:trPr>
          <w:trHeight w:val="332"/>
        </w:trPr>
        <w:tc>
          <w:tcPr>
            <w:tcW w:w="1010" w:type="pct"/>
            <w:shd w:val="clear" w:color="auto" w:fill="BFBFBF" w:themeFill="background1" w:themeFillShade="BF"/>
          </w:tcPr>
          <w:p w14:paraId="56550F17" w14:textId="77777777" w:rsidR="003930AE" w:rsidRDefault="003930AE" w:rsidP="00841C2C">
            <w:pPr>
              <w:jc w:val="both"/>
              <w:rPr>
                <w:rFonts w:cs="Arial"/>
                <w:b/>
              </w:rPr>
            </w:pPr>
            <w:r>
              <w:rPr>
                <w:rFonts w:cs="Arial"/>
                <w:b/>
              </w:rPr>
              <w:t>Description</w:t>
            </w:r>
          </w:p>
        </w:tc>
        <w:tc>
          <w:tcPr>
            <w:tcW w:w="3990" w:type="pct"/>
          </w:tcPr>
          <w:p w14:paraId="1830C5A4" w14:textId="77777777" w:rsidR="003930AE" w:rsidRDefault="003930AE" w:rsidP="00017EC1">
            <w:pPr>
              <w:rPr>
                <w:rFonts w:cs="Arial"/>
              </w:rPr>
            </w:pPr>
            <w:r>
              <w:rPr>
                <w:rFonts w:cs="Arial"/>
              </w:rPr>
              <w:t>The signal that is emitted when a Master Reset event is triggered, whether it was triggered through the in-vehicle HMI or remotely (for fleets). This signal is used by the NFC System to trigger the NFC System's Master Reset behavior.</w:t>
            </w:r>
          </w:p>
        </w:tc>
      </w:tr>
      <w:tr w:rsidR="003930AE" w:rsidRPr="009E3B7C" w14:paraId="6655DE66" w14:textId="77777777" w:rsidTr="00841C2C">
        <w:trPr>
          <w:trHeight w:val="332"/>
        </w:trPr>
        <w:tc>
          <w:tcPr>
            <w:tcW w:w="1010" w:type="pct"/>
            <w:shd w:val="clear" w:color="auto" w:fill="BFBFBF" w:themeFill="background1" w:themeFillShade="BF"/>
          </w:tcPr>
          <w:p w14:paraId="7D3827BA" w14:textId="77777777" w:rsidR="003930AE" w:rsidRDefault="003930AE" w:rsidP="00841C2C">
            <w:pPr>
              <w:jc w:val="both"/>
              <w:rPr>
                <w:rFonts w:cs="Arial"/>
                <w:b/>
              </w:rPr>
            </w:pPr>
            <w:r>
              <w:rPr>
                <w:rFonts w:cs="Arial"/>
                <w:b/>
              </w:rPr>
              <w:t>Realized by</w:t>
            </w:r>
          </w:p>
        </w:tc>
        <w:tc>
          <w:tcPr>
            <w:tcW w:w="3990" w:type="pct"/>
          </w:tcPr>
          <w:p w14:paraId="6E58F903" w14:textId="77777777" w:rsidR="00AF7CBB" w:rsidRDefault="00AF7CBB" w:rsidP="00017EC1">
            <w:pPr>
              <w:rPr>
                <w:rFonts w:cs="Arial"/>
              </w:rPr>
            </w:pPr>
            <w:r>
              <w:rPr>
                <w:noProof/>
              </w:rPr>
              <w:drawing>
                <wp:inline distT="0" distB="0" distL="0" distR="0" wp14:anchorId="28561DFB" wp14:editId="0AC8E55A">
                  <wp:extent cx="152400" cy="152400"/>
                  <wp:effectExtent l="0" t="0" r="0" b="0"/>
                  <wp:docPr id="324"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e746b6948430663af0dc5ff5f4a82604" w:history="1">
              <w:proofErr w:type="spellStart"/>
              <w:r w:rsidR="001B52F7">
                <w:rPr>
                  <w:rStyle w:val="Hyperlink"/>
                  <w:rFonts w:cs="Arial"/>
                </w:rPr>
                <w:t>FactoryReset_Rq</w:t>
              </w:r>
              <w:proofErr w:type="spellEnd"/>
            </w:hyperlink>
          </w:p>
        </w:tc>
      </w:tr>
    </w:tbl>
    <w:p w14:paraId="0741E811" w14:textId="77777777" w:rsidR="003930AE" w:rsidRDefault="003930AE" w:rsidP="003930AE"/>
    <w:p w14:paraId="06709511" w14:textId="77777777" w:rsidR="003930AE" w:rsidRDefault="003930AE" w:rsidP="003930AE">
      <w:pPr>
        <w:pStyle w:val="RETechSignal"/>
      </w:pPr>
      <w:bookmarkStart w:id="300" w:name="_e7d58d17b7b721c27a20f0c19e66a6d5"/>
      <w:r>
        <w:t>Mobile App Approval Response</w:t>
      </w:r>
      <w:bookmarkEnd w:id="300"/>
    </w:p>
    <w:tbl>
      <w:tblPr>
        <w:tblStyle w:val="TableGrid"/>
        <w:tblW w:w="4524" w:type="pct"/>
        <w:tblInd w:w="625" w:type="dxa"/>
        <w:tblLook w:val="0620" w:firstRow="1" w:lastRow="0" w:firstColumn="0" w:lastColumn="0" w:noHBand="1" w:noVBand="1"/>
      </w:tblPr>
      <w:tblGrid>
        <w:gridCol w:w="1859"/>
        <w:gridCol w:w="7346"/>
      </w:tblGrid>
      <w:tr w:rsidR="003930AE" w:rsidRPr="009E3B7C" w14:paraId="515B6E28" w14:textId="77777777" w:rsidTr="00841C2C">
        <w:trPr>
          <w:trHeight w:val="166"/>
        </w:trPr>
        <w:tc>
          <w:tcPr>
            <w:tcW w:w="1010" w:type="pct"/>
            <w:shd w:val="clear" w:color="auto" w:fill="BFBFBF" w:themeFill="background1" w:themeFillShade="BF"/>
          </w:tcPr>
          <w:p w14:paraId="28136C31"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0C2A646D" w14:textId="77777777" w:rsidR="003930AE" w:rsidRPr="009E3B7C" w:rsidRDefault="003930AE" w:rsidP="00017EC1">
            <w:pPr>
              <w:rPr>
                <w:rFonts w:cs="Arial"/>
                <w:b/>
              </w:rPr>
            </w:pPr>
            <w:r>
              <w:rPr>
                <w:rFonts w:cs="Arial"/>
                <w:b/>
              </w:rPr>
              <w:t>Mobile App Approval Response</w:t>
            </w:r>
          </w:p>
        </w:tc>
      </w:tr>
      <w:tr w:rsidR="003930AE" w:rsidRPr="009E3B7C" w14:paraId="584D5333" w14:textId="77777777" w:rsidTr="00841C2C">
        <w:trPr>
          <w:trHeight w:val="332"/>
        </w:trPr>
        <w:tc>
          <w:tcPr>
            <w:tcW w:w="1010" w:type="pct"/>
            <w:shd w:val="clear" w:color="auto" w:fill="BFBFBF" w:themeFill="background1" w:themeFillShade="BF"/>
          </w:tcPr>
          <w:p w14:paraId="3B9DD617" w14:textId="77777777" w:rsidR="003930AE" w:rsidRDefault="003930AE" w:rsidP="00841C2C">
            <w:pPr>
              <w:jc w:val="both"/>
              <w:rPr>
                <w:rFonts w:cs="Arial"/>
                <w:b/>
              </w:rPr>
            </w:pPr>
            <w:r>
              <w:rPr>
                <w:rFonts w:cs="Arial"/>
                <w:b/>
              </w:rPr>
              <w:t>Description</w:t>
            </w:r>
          </w:p>
        </w:tc>
        <w:tc>
          <w:tcPr>
            <w:tcW w:w="3990" w:type="pct"/>
          </w:tcPr>
          <w:p w14:paraId="312AF6DD" w14:textId="77777777" w:rsidR="003930AE" w:rsidRDefault="003930AE" w:rsidP="00017EC1">
            <w:pPr>
              <w:rPr>
                <w:rFonts w:cs="Arial"/>
              </w:rPr>
            </w:pPr>
            <w:r>
              <w:rPr>
                <w:rFonts w:cs="Arial"/>
              </w:rPr>
              <w:t xml:space="preserve">The message sent by the Mobile App that contains the user's decision on a specific approval request. </w:t>
            </w:r>
          </w:p>
        </w:tc>
      </w:tr>
      <w:tr w:rsidR="003930AE" w:rsidRPr="009E3B7C" w14:paraId="76B8B250" w14:textId="77777777" w:rsidTr="00841C2C">
        <w:trPr>
          <w:trHeight w:val="332"/>
        </w:trPr>
        <w:tc>
          <w:tcPr>
            <w:tcW w:w="1010" w:type="pct"/>
            <w:shd w:val="clear" w:color="auto" w:fill="BFBFBF" w:themeFill="background1" w:themeFillShade="BF"/>
          </w:tcPr>
          <w:p w14:paraId="297DC058" w14:textId="77777777" w:rsidR="003930AE" w:rsidRDefault="003930AE" w:rsidP="00841C2C">
            <w:pPr>
              <w:jc w:val="both"/>
              <w:rPr>
                <w:rFonts w:cs="Arial"/>
                <w:b/>
              </w:rPr>
            </w:pPr>
            <w:r>
              <w:rPr>
                <w:rFonts w:cs="Arial"/>
                <w:b/>
              </w:rPr>
              <w:t>Realized by</w:t>
            </w:r>
          </w:p>
        </w:tc>
        <w:tc>
          <w:tcPr>
            <w:tcW w:w="3990" w:type="pct"/>
          </w:tcPr>
          <w:p w14:paraId="5848AA43" w14:textId="77777777" w:rsidR="00AF7CBB" w:rsidRDefault="00AF7CBB" w:rsidP="00017EC1">
            <w:pPr>
              <w:rPr>
                <w:rFonts w:cs="Arial"/>
              </w:rPr>
            </w:pPr>
            <w:r>
              <w:rPr>
                <w:noProof/>
              </w:rPr>
              <w:drawing>
                <wp:inline distT="0" distB="0" distL="0" distR="0" wp14:anchorId="581365E4" wp14:editId="7B38BE81">
                  <wp:extent cx="152400" cy="152400"/>
                  <wp:effectExtent l="0" t="0" r="0" b="0"/>
                  <wp:docPr id="326"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76d9767d8a49b448b6931dcc00a33cb9" w:history="1">
              <w:r w:rsidR="001B52F7">
                <w:rPr>
                  <w:rStyle w:val="Hyperlink"/>
                  <w:rFonts w:cs="Arial"/>
                </w:rPr>
                <w:t>Approval</w:t>
              </w:r>
            </w:hyperlink>
          </w:p>
        </w:tc>
      </w:tr>
    </w:tbl>
    <w:p w14:paraId="269DAF6F" w14:textId="77777777" w:rsidR="003930AE" w:rsidRDefault="003930AE" w:rsidP="003930AE"/>
    <w:p w14:paraId="0A5FFF48" w14:textId="77777777" w:rsidR="003930AE" w:rsidRPr="00763FFE" w:rsidRDefault="003930AE" w:rsidP="003930AE">
      <w:pPr>
        <w:rPr>
          <w:rStyle w:val="Strong"/>
        </w:rPr>
      </w:pPr>
      <w:r w:rsidRPr="00763FFE">
        <w:rPr>
          <w:rStyle w:val="Strong"/>
          <w:specVanish w:val="0"/>
        </w:rPr>
        <w:t>Parameters/Owned Signals</w:t>
      </w:r>
    </w:p>
    <w:tbl>
      <w:tblPr>
        <w:tblStyle w:val="TableGrid"/>
        <w:tblW w:w="4528" w:type="pct"/>
        <w:tblInd w:w="625" w:type="dxa"/>
        <w:tblLayout w:type="fixed"/>
        <w:tblLook w:val="0620" w:firstRow="1" w:lastRow="0" w:firstColumn="0" w:lastColumn="0" w:noHBand="1" w:noVBand="1"/>
      </w:tblPr>
      <w:tblGrid>
        <w:gridCol w:w="3393"/>
        <w:gridCol w:w="2245"/>
        <w:gridCol w:w="3575"/>
      </w:tblGrid>
      <w:tr w:rsidR="0023248F" w:rsidRPr="009E3B7C" w14:paraId="07496EBA" w14:textId="77777777" w:rsidTr="0023248F">
        <w:trPr>
          <w:trHeight w:val="146"/>
        </w:trPr>
        <w:tc>
          <w:tcPr>
            <w:tcW w:w="1841" w:type="pct"/>
            <w:shd w:val="clear" w:color="auto" w:fill="BFBFBF" w:themeFill="background1" w:themeFillShade="BF"/>
          </w:tcPr>
          <w:p w14:paraId="1FD12B59" w14:textId="77777777" w:rsidR="0023248F" w:rsidRPr="009E3B7C" w:rsidRDefault="0023248F" w:rsidP="00841C2C">
            <w:pPr>
              <w:jc w:val="both"/>
              <w:rPr>
                <w:rFonts w:cs="Arial"/>
                <w:b/>
              </w:rPr>
            </w:pPr>
            <w:r>
              <w:rPr>
                <w:rFonts w:cs="Arial"/>
                <w:b/>
              </w:rPr>
              <w:t>Name</w:t>
            </w:r>
          </w:p>
        </w:tc>
        <w:tc>
          <w:tcPr>
            <w:tcW w:w="1218" w:type="pct"/>
            <w:shd w:val="clear" w:color="auto" w:fill="BFBFBF" w:themeFill="background1" w:themeFillShade="BF"/>
          </w:tcPr>
          <w:p w14:paraId="3678C608"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5251EC6F" w14:textId="77777777" w:rsidR="0023248F" w:rsidRPr="009E3B7C" w:rsidRDefault="0023248F" w:rsidP="00841C2C">
            <w:pPr>
              <w:jc w:val="both"/>
              <w:rPr>
                <w:rFonts w:cs="Arial"/>
                <w:b/>
              </w:rPr>
            </w:pPr>
            <w:r>
              <w:rPr>
                <w:rFonts w:cs="Arial"/>
                <w:b/>
              </w:rPr>
              <w:t>Description</w:t>
            </w:r>
          </w:p>
        </w:tc>
      </w:tr>
      <w:tr w:rsidR="0023248F" w14:paraId="5CDB8BA1" w14:textId="77777777" w:rsidTr="0023248F">
        <w:trPr>
          <w:trHeight w:val="292"/>
        </w:trPr>
        <w:tc>
          <w:tcPr>
            <w:tcW w:w="1841" w:type="pct"/>
            <w:shd w:val="clear" w:color="auto" w:fill="FFFFFF" w:themeFill="background1"/>
          </w:tcPr>
          <w:p w14:paraId="2729829B" w14:textId="77777777" w:rsidR="0023248F" w:rsidRPr="00BD09CC" w:rsidRDefault="0023248F" w:rsidP="00017EC1">
            <w:pPr>
              <w:rPr>
                <w:rFonts w:cs="Arial"/>
              </w:rPr>
            </w:pPr>
            <w:r>
              <w:rPr>
                <w:noProof/>
              </w:rPr>
              <w:drawing>
                <wp:inline distT="0" distB="0" distL="0" distR="0" wp14:anchorId="4AF16388" wp14:editId="29843E3C">
                  <wp:extent cx="152400" cy="152400"/>
                  <wp:effectExtent l="0" t="0" r="0" b="0"/>
                  <wp:docPr id="32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Approval Response</w:t>
            </w:r>
          </w:p>
        </w:tc>
        <w:tc>
          <w:tcPr>
            <w:tcW w:w="1218" w:type="pct"/>
          </w:tcPr>
          <w:p w14:paraId="7E842E26" w14:textId="77777777" w:rsidR="0023248F" w:rsidRDefault="0023248F" w:rsidP="00017EC1">
            <w:pPr>
              <w:rPr>
                <w:rFonts w:cs="Arial"/>
              </w:rPr>
            </w:pPr>
            <w:r>
              <w:rPr>
                <w:noProof/>
              </w:rPr>
              <w:drawing>
                <wp:inline distT="0" distB="0" distL="0" distR="0" wp14:anchorId="515457DE" wp14:editId="2BBBB1D9">
                  <wp:extent cx="152400" cy="152400"/>
                  <wp:effectExtent l="0" t="0" r="0" b="0"/>
                  <wp:docPr id="33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eecb029802a3c515da613cd8c5c50bed" w:history="1">
              <w:r>
                <w:rPr>
                  <w:rStyle w:val="Hyperlink"/>
                  <w:rFonts w:cs="Arial"/>
                  <w:sz w:val="18"/>
                  <w:szCs w:val="18"/>
                </w:rPr>
                <w:t>Retail Owner Approval Status</w:t>
              </w:r>
            </w:hyperlink>
          </w:p>
        </w:tc>
        <w:tc>
          <w:tcPr>
            <w:tcW w:w="1940" w:type="pct"/>
          </w:tcPr>
          <w:p w14:paraId="2FEB70B3" w14:textId="77777777" w:rsidR="0023248F" w:rsidRDefault="0023248F" w:rsidP="00017EC1">
            <w:pPr>
              <w:rPr>
                <w:rFonts w:cs="Arial"/>
              </w:rPr>
            </w:pPr>
            <w:r w:rsidRPr="0045600D">
              <w:rPr>
                <w:rFonts w:cs="Arial"/>
                <w:sz w:val="18"/>
                <w:szCs w:val="18"/>
              </w:rPr>
              <w:t>The approval response a Retail admin - user authorized to the vehicle's modem - can provide in response to receiving requests for adding or deleting NFC devices from their vehicle</w:t>
            </w:r>
          </w:p>
        </w:tc>
      </w:tr>
      <w:tr w:rsidR="0023248F" w14:paraId="2855F17A" w14:textId="77777777" w:rsidTr="0023248F">
        <w:trPr>
          <w:trHeight w:val="292"/>
        </w:trPr>
        <w:tc>
          <w:tcPr>
            <w:tcW w:w="1841" w:type="pct"/>
            <w:shd w:val="clear" w:color="auto" w:fill="FFFFFF" w:themeFill="background1"/>
          </w:tcPr>
          <w:p w14:paraId="6D889533" w14:textId="77777777" w:rsidR="0023248F" w:rsidRPr="00BD09CC" w:rsidRDefault="0023248F" w:rsidP="00017EC1">
            <w:pPr>
              <w:rPr>
                <w:rFonts w:cs="Arial"/>
              </w:rPr>
            </w:pPr>
            <w:r>
              <w:rPr>
                <w:noProof/>
              </w:rPr>
              <w:drawing>
                <wp:inline distT="0" distB="0" distL="0" distR="0" wp14:anchorId="5AA28F46" wp14:editId="295F482C">
                  <wp:extent cx="152400" cy="152400"/>
                  <wp:effectExtent l="0" t="0" r="0" b="0"/>
                  <wp:docPr id="33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Payload ID</w:t>
            </w:r>
          </w:p>
        </w:tc>
        <w:tc>
          <w:tcPr>
            <w:tcW w:w="1218" w:type="pct"/>
          </w:tcPr>
          <w:p w14:paraId="2BD0AD14" w14:textId="77777777" w:rsidR="0023248F" w:rsidRDefault="0023248F" w:rsidP="00017EC1">
            <w:pPr>
              <w:rPr>
                <w:rFonts w:cs="Arial"/>
              </w:rPr>
            </w:pPr>
            <w:r>
              <w:rPr>
                <w:noProof/>
              </w:rPr>
              <w:drawing>
                <wp:inline distT="0" distB="0" distL="0" distR="0" wp14:anchorId="47608E5C" wp14:editId="5E42391C">
                  <wp:extent cx="152400" cy="152400"/>
                  <wp:effectExtent l="0" t="0" r="0" b="0"/>
                  <wp:docPr id="33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34fedfda86b91515e5596927fff79c5a" w:history="1">
              <w:r>
                <w:rPr>
                  <w:rStyle w:val="Hyperlink"/>
                  <w:rFonts w:cs="Arial"/>
                  <w:sz w:val="18"/>
                  <w:szCs w:val="18"/>
                </w:rPr>
                <w:t>Payload ID</w:t>
              </w:r>
            </w:hyperlink>
          </w:p>
        </w:tc>
        <w:tc>
          <w:tcPr>
            <w:tcW w:w="1940" w:type="pct"/>
          </w:tcPr>
          <w:p w14:paraId="7F8CB34D" w14:textId="77777777" w:rsidR="0023248F" w:rsidRDefault="0023248F" w:rsidP="00017EC1">
            <w:pPr>
              <w:rPr>
                <w:rFonts w:cs="Arial"/>
              </w:rPr>
            </w:pPr>
            <w:r w:rsidRPr="0045600D">
              <w:rPr>
                <w:rFonts w:cs="Arial"/>
                <w:sz w:val="18"/>
                <w:szCs w:val="18"/>
              </w:rPr>
              <w:t xml:space="preserve">The payload ID associated with the specific device that is being either added to or deleted from the vehicle </w:t>
            </w:r>
          </w:p>
        </w:tc>
      </w:tr>
    </w:tbl>
    <w:p w14:paraId="041D911E" w14:textId="77777777" w:rsidR="003930AE" w:rsidRDefault="003930AE" w:rsidP="003930AE"/>
    <w:p w14:paraId="7D54DD6C" w14:textId="77777777" w:rsidR="003930AE" w:rsidRDefault="003930AE" w:rsidP="003930AE">
      <w:pPr>
        <w:pStyle w:val="RETechSignal"/>
      </w:pPr>
      <w:bookmarkStart w:id="301" w:name="_05702f1106b3d7852635d65c11418122"/>
      <w:r>
        <w:t>Modem Deauthorization</w:t>
      </w:r>
      <w:bookmarkEnd w:id="301"/>
    </w:p>
    <w:tbl>
      <w:tblPr>
        <w:tblStyle w:val="TableGrid"/>
        <w:tblW w:w="4524" w:type="pct"/>
        <w:tblInd w:w="625" w:type="dxa"/>
        <w:tblLook w:val="0620" w:firstRow="1" w:lastRow="0" w:firstColumn="0" w:lastColumn="0" w:noHBand="1" w:noVBand="1"/>
      </w:tblPr>
      <w:tblGrid>
        <w:gridCol w:w="1859"/>
        <w:gridCol w:w="7346"/>
      </w:tblGrid>
      <w:tr w:rsidR="003930AE" w:rsidRPr="009E3B7C" w14:paraId="5DB87334" w14:textId="77777777" w:rsidTr="00841C2C">
        <w:trPr>
          <w:trHeight w:val="166"/>
        </w:trPr>
        <w:tc>
          <w:tcPr>
            <w:tcW w:w="1010" w:type="pct"/>
            <w:shd w:val="clear" w:color="auto" w:fill="BFBFBF" w:themeFill="background1" w:themeFillShade="BF"/>
          </w:tcPr>
          <w:p w14:paraId="3BBF7AE9"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3BDB0E18" w14:textId="77777777" w:rsidR="003930AE" w:rsidRPr="009E3B7C" w:rsidRDefault="003930AE" w:rsidP="00017EC1">
            <w:pPr>
              <w:rPr>
                <w:rFonts w:cs="Arial"/>
                <w:b/>
              </w:rPr>
            </w:pPr>
            <w:r>
              <w:rPr>
                <w:rFonts w:cs="Arial"/>
                <w:b/>
              </w:rPr>
              <w:t>Modem Deauthorization</w:t>
            </w:r>
          </w:p>
        </w:tc>
      </w:tr>
      <w:tr w:rsidR="003930AE" w:rsidRPr="009E3B7C" w14:paraId="6B5F549A" w14:textId="77777777" w:rsidTr="00841C2C">
        <w:trPr>
          <w:trHeight w:val="332"/>
        </w:trPr>
        <w:tc>
          <w:tcPr>
            <w:tcW w:w="1010" w:type="pct"/>
            <w:shd w:val="clear" w:color="auto" w:fill="BFBFBF" w:themeFill="background1" w:themeFillShade="BF"/>
          </w:tcPr>
          <w:p w14:paraId="08286C7C" w14:textId="77777777" w:rsidR="003930AE" w:rsidRDefault="003930AE" w:rsidP="00841C2C">
            <w:pPr>
              <w:jc w:val="both"/>
              <w:rPr>
                <w:rFonts w:cs="Arial"/>
                <w:b/>
              </w:rPr>
            </w:pPr>
            <w:r>
              <w:rPr>
                <w:rFonts w:cs="Arial"/>
                <w:b/>
              </w:rPr>
              <w:t>Description</w:t>
            </w:r>
          </w:p>
        </w:tc>
        <w:tc>
          <w:tcPr>
            <w:tcW w:w="3990" w:type="pct"/>
          </w:tcPr>
          <w:p w14:paraId="11D67551" w14:textId="77777777" w:rsidR="003930AE" w:rsidRDefault="003930AE" w:rsidP="00017EC1">
            <w:pPr>
              <w:rPr>
                <w:rFonts w:cs="Arial"/>
              </w:rPr>
            </w:pPr>
            <w:r>
              <w:rPr>
                <w:rFonts w:cs="Arial"/>
              </w:rPr>
              <w:t>We expect this signal to be sent when the vehicle's modem becomes deauthorized for any reason.</w:t>
            </w:r>
          </w:p>
        </w:tc>
      </w:tr>
      <w:tr w:rsidR="003930AE" w:rsidRPr="009E3B7C" w14:paraId="220361EF" w14:textId="77777777" w:rsidTr="00841C2C">
        <w:trPr>
          <w:trHeight w:val="332"/>
        </w:trPr>
        <w:tc>
          <w:tcPr>
            <w:tcW w:w="1010" w:type="pct"/>
            <w:shd w:val="clear" w:color="auto" w:fill="BFBFBF" w:themeFill="background1" w:themeFillShade="BF"/>
          </w:tcPr>
          <w:p w14:paraId="433D9048" w14:textId="77777777" w:rsidR="003930AE" w:rsidRDefault="003930AE" w:rsidP="00841C2C">
            <w:pPr>
              <w:jc w:val="both"/>
              <w:rPr>
                <w:rFonts w:cs="Arial"/>
                <w:b/>
              </w:rPr>
            </w:pPr>
            <w:r>
              <w:rPr>
                <w:rFonts w:cs="Arial"/>
                <w:b/>
              </w:rPr>
              <w:t>Realized by</w:t>
            </w:r>
          </w:p>
        </w:tc>
        <w:tc>
          <w:tcPr>
            <w:tcW w:w="3990" w:type="pct"/>
          </w:tcPr>
          <w:p w14:paraId="2BD4E935" w14:textId="77777777" w:rsidR="00AF7CBB" w:rsidRDefault="00AF7CBB" w:rsidP="00017EC1">
            <w:pPr>
              <w:rPr>
                <w:rFonts w:cs="Arial"/>
              </w:rPr>
            </w:pPr>
            <w:r>
              <w:rPr>
                <w:noProof/>
              </w:rPr>
              <w:drawing>
                <wp:inline distT="0" distB="0" distL="0" distR="0" wp14:anchorId="2D95D146" wp14:editId="678A25B2">
                  <wp:extent cx="152400" cy="152400"/>
                  <wp:effectExtent l="0" t="0" r="0" b="0"/>
                  <wp:docPr id="33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fe5f5e329e168f5f8e1819ed1652b0a8" w:history="1">
              <w:proofErr w:type="spellStart"/>
              <w:r w:rsidR="001B52F7">
                <w:rPr>
                  <w:rStyle w:val="Hyperlink"/>
                  <w:rFonts w:cs="Arial"/>
                </w:rPr>
                <w:t>ModemAuthrz_D_Stat</w:t>
              </w:r>
              <w:proofErr w:type="spellEnd"/>
            </w:hyperlink>
          </w:p>
        </w:tc>
      </w:tr>
    </w:tbl>
    <w:p w14:paraId="76D0D2D5" w14:textId="77777777" w:rsidR="003930AE" w:rsidRDefault="003930AE" w:rsidP="003930AE"/>
    <w:p w14:paraId="44351A62" w14:textId="77777777" w:rsidR="003930AE" w:rsidRDefault="003930AE" w:rsidP="003930AE">
      <w:pPr>
        <w:pStyle w:val="RETechSignal"/>
      </w:pPr>
      <w:bookmarkStart w:id="302" w:name="_1f15ded4c00348de5d5adf741c21de3d"/>
      <w:r>
        <w:t>NFC Cloud Event</w:t>
      </w:r>
      <w:bookmarkEnd w:id="302"/>
    </w:p>
    <w:tbl>
      <w:tblPr>
        <w:tblStyle w:val="TableGrid"/>
        <w:tblW w:w="4524" w:type="pct"/>
        <w:tblInd w:w="625" w:type="dxa"/>
        <w:tblLook w:val="0620" w:firstRow="1" w:lastRow="0" w:firstColumn="0" w:lastColumn="0" w:noHBand="1" w:noVBand="1"/>
      </w:tblPr>
      <w:tblGrid>
        <w:gridCol w:w="1859"/>
        <w:gridCol w:w="7346"/>
      </w:tblGrid>
      <w:tr w:rsidR="003930AE" w:rsidRPr="009E3B7C" w14:paraId="35ACF5E8" w14:textId="77777777" w:rsidTr="00841C2C">
        <w:trPr>
          <w:trHeight w:val="166"/>
        </w:trPr>
        <w:tc>
          <w:tcPr>
            <w:tcW w:w="1010" w:type="pct"/>
            <w:shd w:val="clear" w:color="auto" w:fill="BFBFBF" w:themeFill="background1" w:themeFillShade="BF"/>
          </w:tcPr>
          <w:p w14:paraId="4441F5BF"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317D798D" w14:textId="77777777" w:rsidR="003930AE" w:rsidRPr="009E3B7C" w:rsidRDefault="003930AE" w:rsidP="00017EC1">
            <w:pPr>
              <w:rPr>
                <w:rFonts w:cs="Arial"/>
                <w:b/>
              </w:rPr>
            </w:pPr>
            <w:r>
              <w:rPr>
                <w:rFonts w:cs="Arial"/>
                <w:b/>
              </w:rPr>
              <w:t>NFC Cloud Event</w:t>
            </w:r>
          </w:p>
        </w:tc>
      </w:tr>
      <w:tr w:rsidR="003930AE" w:rsidRPr="009E3B7C" w14:paraId="1C8ADBBB" w14:textId="77777777" w:rsidTr="00841C2C">
        <w:trPr>
          <w:trHeight w:val="332"/>
        </w:trPr>
        <w:tc>
          <w:tcPr>
            <w:tcW w:w="1010" w:type="pct"/>
            <w:shd w:val="clear" w:color="auto" w:fill="BFBFBF" w:themeFill="background1" w:themeFillShade="BF"/>
          </w:tcPr>
          <w:p w14:paraId="47629D66" w14:textId="77777777" w:rsidR="003930AE" w:rsidRDefault="003930AE" w:rsidP="00841C2C">
            <w:pPr>
              <w:jc w:val="both"/>
              <w:rPr>
                <w:rFonts w:cs="Arial"/>
                <w:b/>
              </w:rPr>
            </w:pPr>
            <w:r>
              <w:rPr>
                <w:rFonts w:cs="Arial"/>
                <w:b/>
              </w:rPr>
              <w:t>Description</w:t>
            </w:r>
          </w:p>
        </w:tc>
        <w:tc>
          <w:tcPr>
            <w:tcW w:w="3990" w:type="pct"/>
          </w:tcPr>
          <w:p w14:paraId="2D3D1CE9" w14:textId="77777777" w:rsidR="003930AE" w:rsidRDefault="003930AE" w:rsidP="00017EC1">
            <w:pPr>
              <w:rPr>
                <w:rFonts w:cs="Arial"/>
              </w:rPr>
            </w:pPr>
            <w:r>
              <w:rPr>
                <w:rFonts w:cs="Arial"/>
              </w:rPr>
              <w:t xml:space="preserve">This signal is transmitted from the NFC System to the Cloud Backend System when one of </w:t>
            </w:r>
            <w:proofErr w:type="gramStart"/>
            <w:r>
              <w:rPr>
                <w:rFonts w:cs="Arial"/>
              </w:rPr>
              <w:t>a number of</w:t>
            </w:r>
            <w:proofErr w:type="gramEnd"/>
            <w:r>
              <w:rPr>
                <w:rFonts w:cs="Arial"/>
              </w:rPr>
              <w:t xml:space="preserve"> different events occur on the vehicle. It is used to update the state of the Cloud Backend System to match the on-vehicle state, confirm the completion of remote commands, and log failure events for later analysis.</w:t>
            </w:r>
          </w:p>
        </w:tc>
      </w:tr>
      <w:tr w:rsidR="003930AE" w:rsidRPr="009E3B7C" w14:paraId="656605DB" w14:textId="77777777" w:rsidTr="00841C2C">
        <w:trPr>
          <w:trHeight w:val="332"/>
        </w:trPr>
        <w:tc>
          <w:tcPr>
            <w:tcW w:w="1010" w:type="pct"/>
            <w:shd w:val="clear" w:color="auto" w:fill="BFBFBF" w:themeFill="background1" w:themeFillShade="BF"/>
          </w:tcPr>
          <w:p w14:paraId="161C5A8B" w14:textId="77777777" w:rsidR="003930AE" w:rsidRDefault="003930AE" w:rsidP="00841C2C">
            <w:pPr>
              <w:jc w:val="both"/>
              <w:rPr>
                <w:rFonts w:cs="Arial"/>
                <w:b/>
              </w:rPr>
            </w:pPr>
            <w:r>
              <w:rPr>
                <w:rFonts w:cs="Arial"/>
                <w:b/>
              </w:rPr>
              <w:t>Realized by</w:t>
            </w:r>
          </w:p>
        </w:tc>
        <w:tc>
          <w:tcPr>
            <w:tcW w:w="3990" w:type="pct"/>
          </w:tcPr>
          <w:p w14:paraId="58CA5685" w14:textId="77777777" w:rsidR="00AF7CBB" w:rsidRDefault="00AF7CBB" w:rsidP="00017EC1">
            <w:pPr>
              <w:rPr>
                <w:rFonts w:cs="Arial"/>
              </w:rPr>
            </w:pPr>
            <w:r>
              <w:rPr>
                <w:noProof/>
              </w:rPr>
              <w:drawing>
                <wp:inline distT="0" distB="0" distL="0" distR="0" wp14:anchorId="39D51181" wp14:editId="3E0D54A9">
                  <wp:extent cx="152400" cy="152400"/>
                  <wp:effectExtent l="0" t="0" r="0" b="0"/>
                  <wp:docPr id="338"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6f6397689b97417d4e799b3a2225edb5" w:history="1">
              <w:proofErr w:type="spellStart"/>
              <w:r w:rsidR="001B52F7">
                <w:rPr>
                  <w:rStyle w:val="Hyperlink"/>
                  <w:rFonts w:cs="Arial"/>
                </w:rPr>
                <w:t>NfcSyncPTx</w:t>
              </w:r>
              <w:proofErr w:type="spellEnd"/>
            </w:hyperlink>
          </w:p>
        </w:tc>
      </w:tr>
    </w:tbl>
    <w:p w14:paraId="15FB7EB9" w14:textId="77777777" w:rsidR="003930AE" w:rsidRDefault="003930AE" w:rsidP="003930AE"/>
    <w:p w14:paraId="6C3942B7" w14:textId="77777777" w:rsidR="003930AE" w:rsidRPr="00763FFE" w:rsidRDefault="003930AE" w:rsidP="003930AE">
      <w:pPr>
        <w:rPr>
          <w:rStyle w:val="Strong"/>
        </w:rPr>
      </w:pPr>
      <w:r w:rsidRPr="00763FFE">
        <w:rPr>
          <w:rStyle w:val="Strong"/>
          <w:specVanish w:val="0"/>
        </w:rPr>
        <w:t>Parameters/Owned Signals</w:t>
      </w:r>
    </w:p>
    <w:tbl>
      <w:tblPr>
        <w:tblStyle w:val="TableGrid"/>
        <w:tblW w:w="4503" w:type="pct"/>
        <w:tblInd w:w="625" w:type="dxa"/>
        <w:tblLayout w:type="fixed"/>
        <w:tblLook w:val="0620" w:firstRow="1" w:lastRow="0" w:firstColumn="0" w:lastColumn="0" w:noHBand="1" w:noVBand="1"/>
      </w:tblPr>
      <w:tblGrid>
        <w:gridCol w:w="3373"/>
        <w:gridCol w:w="2234"/>
        <w:gridCol w:w="3555"/>
      </w:tblGrid>
      <w:tr w:rsidR="0023248F" w:rsidRPr="009E3B7C" w14:paraId="653F9CC1" w14:textId="77777777" w:rsidTr="0023248F">
        <w:trPr>
          <w:trHeight w:val="146"/>
        </w:trPr>
        <w:tc>
          <w:tcPr>
            <w:tcW w:w="1841" w:type="pct"/>
            <w:shd w:val="clear" w:color="auto" w:fill="BFBFBF" w:themeFill="background1" w:themeFillShade="BF"/>
          </w:tcPr>
          <w:p w14:paraId="6BC15991" w14:textId="77777777" w:rsidR="0023248F" w:rsidRPr="009E3B7C" w:rsidRDefault="0023248F" w:rsidP="00841C2C">
            <w:pPr>
              <w:jc w:val="both"/>
              <w:rPr>
                <w:rFonts w:cs="Arial"/>
                <w:b/>
              </w:rPr>
            </w:pPr>
            <w:r>
              <w:rPr>
                <w:rFonts w:cs="Arial"/>
                <w:b/>
              </w:rPr>
              <w:t>Name</w:t>
            </w:r>
          </w:p>
        </w:tc>
        <w:tc>
          <w:tcPr>
            <w:tcW w:w="1219" w:type="pct"/>
            <w:shd w:val="clear" w:color="auto" w:fill="BFBFBF" w:themeFill="background1" w:themeFillShade="BF"/>
          </w:tcPr>
          <w:p w14:paraId="73960FE0"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5EEBFC7C" w14:textId="77777777" w:rsidR="0023248F" w:rsidRPr="009E3B7C" w:rsidRDefault="0023248F" w:rsidP="00841C2C">
            <w:pPr>
              <w:jc w:val="both"/>
              <w:rPr>
                <w:rFonts w:cs="Arial"/>
                <w:b/>
              </w:rPr>
            </w:pPr>
            <w:r>
              <w:rPr>
                <w:rFonts w:cs="Arial"/>
                <w:b/>
              </w:rPr>
              <w:t>Description</w:t>
            </w:r>
          </w:p>
        </w:tc>
      </w:tr>
      <w:tr w:rsidR="0023248F" w14:paraId="472E0601" w14:textId="77777777" w:rsidTr="0023248F">
        <w:trPr>
          <w:trHeight w:val="293"/>
        </w:trPr>
        <w:tc>
          <w:tcPr>
            <w:tcW w:w="1841" w:type="pct"/>
            <w:shd w:val="clear" w:color="auto" w:fill="FFFFFF" w:themeFill="background1"/>
          </w:tcPr>
          <w:p w14:paraId="546D867B" w14:textId="77777777" w:rsidR="0023248F" w:rsidRPr="00BD09CC" w:rsidRDefault="0023248F" w:rsidP="00017EC1">
            <w:pPr>
              <w:rPr>
                <w:rFonts w:cs="Arial"/>
              </w:rPr>
            </w:pPr>
            <w:r>
              <w:rPr>
                <w:noProof/>
              </w:rPr>
              <w:drawing>
                <wp:inline distT="0" distB="0" distL="0" distR="0" wp14:anchorId="2075A639" wp14:editId="5C768F7A">
                  <wp:extent cx="152400" cy="152400"/>
                  <wp:effectExtent l="0" t="0" r="0" b="0"/>
                  <wp:docPr id="34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Event Type</w:t>
            </w:r>
          </w:p>
        </w:tc>
        <w:tc>
          <w:tcPr>
            <w:tcW w:w="1219" w:type="pct"/>
          </w:tcPr>
          <w:p w14:paraId="08CD0BE2" w14:textId="77777777" w:rsidR="0023248F" w:rsidRDefault="0023248F" w:rsidP="00017EC1">
            <w:pPr>
              <w:rPr>
                <w:rFonts w:cs="Arial"/>
              </w:rPr>
            </w:pPr>
            <w:r>
              <w:rPr>
                <w:noProof/>
              </w:rPr>
              <w:drawing>
                <wp:inline distT="0" distB="0" distL="0" distR="0" wp14:anchorId="4B6B330E" wp14:editId="6A9283F7">
                  <wp:extent cx="152400" cy="152400"/>
                  <wp:effectExtent l="0" t="0" r="0" b="0"/>
                  <wp:docPr id="34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d1dd3f00ad6e8c211308d12cd22bc6a2" w:history="1">
              <w:r>
                <w:rPr>
                  <w:rStyle w:val="Hyperlink"/>
                  <w:rFonts w:cs="Arial"/>
                  <w:sz w:val="18"/>
                  <w:szCs w:val="18"/>
                </w:rPr>
                <w:t>NFC Event Type</w:t>
              </w:r>
            </w:hyperlink>
          </w:p>
        </w:tc>
        <w:tc>
          <w:tcPr>
            <w:tcW w:w="1940" w:type="pct"/>
          </w:tcPr>
          <w:p w14:paraId="3D4D7F7F" w14:textId="77777777" w:rsidR="0023248F" w:rsidRDefault="0023248F" w:rsidP="00017EC1">
            <w:pPr>
              <w:rPr>
                <w:rFonts w:cs="Arial"/>
              </w:rPr>
            </w:pPr>
            <w:r w:rsidRPr="0045600D">
              <w:rPr>
                <w:rFonts w:cs="Arial"/>
                <w:sz w:val="18"/>
                <w:szCs w:val="18"/>
              </w:rPr>
              <w:t xml:space="preserve">The pass or fail status of the specific add/delete/enable/disable/master reset/modem </w:t>
            </w:r>
            <w:proofErr w:type="spellStart"/>
            <w:r w:rsidRPr="0045600D">
              <w:rPr>
                <w:rFonts w:cs="Arial"/>
                <w:sz w:val="18"/>
                <w:szCs w:val="18"/>
              </w:rPr>
              <w:t>deauth</w:t>
            </w:r>
            <w:proofErr w:type="spellEnd"/>
            <w:r w:rsidRPr="0045600D">
              <w:rPr>
                <w:rFonts w:cs="Arial"/>
                <w:sz w:val="18"/>
                <w:szCs w:val="18"/>
              </w:rPr>
              <w:t xml:space="preserve">/factory key pairing action the vehicle took </w:t>
            </w:r>
          </w:p>
        </w:tc>
      </w:tr>
      <w:tr w:rsidR="0023248F" w14:paraId="74F4B327" w14:textId="77777777" w:rsidTr="0023248F">
        <w:trPr>
          <w:trHeight w:val="293"/>
        </w:trPr>
        <w:tc>
          <w:tcPr>
            <w:tcW w:w="1841" w:type="pct"/>
            <w:shd w:val="clear" w:color="auto" w:fill="FFFFFF" w:themeFill="background1"/>
          </w:tcPr>
          <w:p w14:paraId="4BA94042" w14:textId="77777777" w:rsidR="0023248F" w:rsidRPr="00BD09CC" w:rsidRDefault="0023248F" w:rsidP="00017EC1">
            <w:pPr>
              <w:rPr>
                <w:rFonts w:cs="Arial"/>
              </w:rPr>
            </w:pPr>
            <w:r>
              <w:rPr>
                <w:noProof/>
              </w:rPr>
              <w:drawing>
                <wp:inline distT="0" distB="0" distL="0" distR="0" wp14:anchorId="11DD7971" wp14:editId="7888AE4D">
                  <wp:extent cx="152400" cy="152400"/>
                  <wp:effectExtent l="0" t="0" r="0" b="0"/>
                  <wp:docPr id="34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Associated FESN</w:t>
            </w:r>
          </w:p>
        </w:tc>
        <w:tc>
          <w:tcPr>
            <w:tcW w:w="1219" w:type="pct"/>
          </w:tcPr>
          <w:p w14:paraId="37131365" w14:textId="77777777" w:rsidR="0023248F" w:rsidRDefault="0023248F" w:rsidP="00017EC1">
            <w:pPr>
              <w:rPr>
                <w:rFonts w:cs="Arial"/>
              </w:rPr>
            </w:pPr>
            <w:r>
              <w:rPr>
                <w:noProof/>
              </w:rPr>
              <w:drawing>
                <wp:inline distT="0" distB="0" distL="0" distR="0" wp14:anchorId="2E93C067" wp14:editId="7548EFC7">
                  <wp:extent cx="152400" cy="152400"/>
                  <wp:effectExtent l="0" t="0" r="0" b="0"/>
                  <wp:docPr id="34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940" w:type="pct"/>
          </w:tcPr>
          <w:p w14:paraId="71DBE759" w14:textId="77777777" w:rsidR="0023248F" w:rsidRDefault="0023248F" w:rsidP="00017EC1">
            <w:pPr>
              <w:rPr>
                <w:rFonts w:cs="Arial"/>
              </w:rPr>
            </w:pPr>
            <w:r w:rsidRPr="0045600D">
              <w:rPr>
                <w:rFonts w:cs="Arial"/>
                <w:sz w:val="18"/>
                <w:szCs w:val="18"/>
              </w:rPr>
              <w:t>If there is a specific NFC key card FESN associated with the NFC event that occurred, this field contains that FESN.</w:t>
            </w:r>
          </w:p>
        </w:tc>
      </w:tr>
      <w:tr w:rsidR="0023248F" w14:paraId="54B6858C" w14:textId="77777777" w:rsidTr="0023248F">
        <w:trPr>
          <w:trHeight w:val="293"/>
        </w:trPr>
        <w:tc>
          <w:tcPr>
            <w:tcW w:w="1841" w:type="pct"/>
            <w:shd w:val="clear" w:color="auto" w:fill="FFFFFF" w:themeFill="background1"/>
          </w:tcPr>
          <w:p w14:paraId="6A89C777" w14:textId="77777777" w:rsidR="0023248F" w:rsidRPr="00BD09CC" w:rsidRDefault="0023248F" w:rsidP="00017EC1">
            <w:pPr>
              <w:rPr>
                <w:rFonts w:cs="Arial"/>
              </w:rPr>
            </w:pPr>
            <w:r>
              <w:rPr>
                <w:noProof/>
              </w:rPr>
              <w:drawing>
                <wp:inline distT="0" distB="0" distL="0" distR="0" wp14:anchorId="0A23A69F" wp14:editId="14BBE906">
                  <wp:extent cx="152400" cy="152400"/>
                  <wp:effectExtent l="0" t="0" r="0" b="0"/>
                  <wp:docPr id="34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VIN</w:t>
            </w:r>
          </w:p>
        </w:tc>
        <w:tc>
          <w:tcPr>
            <w:tcW w:w="1219" w:type="pct"/>
          </w:tcPr>
          <w:p w14:paraId="42B61A70" w14:textId="77777777" w:rsidR="0023248F" w:rsidRDefault="0023248F" w:rsidP="00017EC1">
            <w:pPr>
              <w:rPr>
                <w:rFonts w:cs="Arial"/>
              </w:rPr>
            </w:pPr>
            <w:r>
              <w:rPr>
                <w:noProof/>
              </w:rPr>
              <w:drawing>
                <wp:inline distT="0" distB="0" distL="0" distR="0" wp14:anchorId="07E734B2" wp14:editId="4BDD35E7">
                  <wp:extent cx="152400" cy="152400"/>
                  <wp:effectExtent l="0" t="0" r="0" b="0"/>
                  <wp:docPr id="35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ea8b2b4f132d8365f356fe921250db5" w:history="1">
              <w:r>
                <w:rPr>
                  <w:rStyle w:val="Hyperlink"/>
                  <w:rFonts w:cs="Arial"/>
                  <w:sz w:val="18"/>
                  <w:szCs w:val="18"/>
                </w:rPr>
                <w:t>VIN</w:t>
              </w:r>
            </w:hyperlink>
          </w:p>
        </w:tc>
        <w:tc>
          <w:tcPr>
            <w:tcW w:w="1940" w:type="pct"/>
          </w:tcPr>
          <w:p w14:paraId="5F211E57" w14:textId="77777777" w:rsidR="0023248F" w:rsidRDefault="0023248F" w:rsidP="00017EC1">
            <w:pPr>
              <w:rPr>
                <w:rFonts w:cs="Arial"/>
              </w:rPr>
            </w:pPr>
            <w:r w:rsidRPr="0045600D">
              <w:rPr>
                <w:rFonts w:cs="Arial"/>
                <w:sz w:val="18"/>
                <w:szCs w:val="18"/>
              </w:rPr>
              <w:t>The Vehicle Identification Number of the originating vehicle</w:t>
            </w:r>
          </w:p>
        </w:tc>
      </w:tr>
    </w:tbl>
    <w:p w14:paraId="792E24CC" w14:textId="77777777" w:rsidR="003930AE" w:rsidRDefault="003930AE" w:rsidP="003930AE"/>
    <w:p w14:paraId="7A46973F" w14:textId="77777777" w:rsidR="003930AE" w:rsidRDefault="003930AE" w:rsidP="003930AE">
      <w:pPr>
        <w:pStyle w:val="RETechSignal"/>
      </w:pPr>
      <w:bookmarkStart w:id="303" w:name="_bb5750c0e28a1600264aea2c62320ef6"/>
      <w:r>
        <w:t>NFC Cluster Message</w:t>
      </w:r>
      <w:bookmarkEnd w:id="303"/>
    </w:p>
    <w:tbl>
      <w:tblPr>
        <w:tblStyle w:val="TableGrid"/>
        <w:tblW w:w="4524" w:type="pct"/>
        <w:tblInd w:w="625" w:type="dxa"/>
        <w:tblLook w:val="0620" w:firstRow="1" w:lastRow="0" w:firstColumn="0" w:lastColumn="0" w:noHBand="1" w:noVBand="1"/>
      </w:tblPr>
      <w:tblGrid>
        <w:gridCol w:w="1859"/>
        <w:gridCol w:w="7346"/>
      </w:tblGrid>
      <w:tr w:rsidR="003930AE" w:rsidRPr="009E3B7C" w14:paraId="0511B610" w14:textId="77777777" w:rsidTr="00841C2C">
        <w:trPr>
          <w:trHeight w:val="166"/>
        </w:trPr>
        <w:tc>
          <w:tcPr>
            <w:tcW w:w="1010" w:type="pct"/>
            <w:shd w:val="clear" w:color="auto" w:fill="BFBFBF" w:themeFill="background1" w:themeFillShade="BF"/>
          </w:tcPr>
          <w:p w14:paraId="012556E2"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1082CD7C" w14:textId="77777777" w:rsidR="003930AE" w:rsidRPr="009E3B7C" w:rsidRDefault="003930AE" w:rsidP="00017EC1">
            <w:pPr>
              <w:rPr>
                <w:rFonts w:cs="Arial"/>
                <w:b/>
              </w:rPr>
            </w:pPr>
            <w:r>
              <w:rPr>
                <w:rFonts w:cs="Arial"/>
                <w:b/>
              </w:rPr>
              <w:t>NFC Cluster Message</w:t>
            </w:r>
          </w:p>
        </w:tc>
      </w:tr>
      <w:tr w:rsidR="003930AE" w:rsidRPr="009E3B7C" w14:paraId="3EC54269" w14:textId="77777777" w:rsidTr="00841C2C">
        <w:trPr>
          <w:trHeight w:val="332"/>
        </w:trPr>
        <w:tc>
          <w:tcPr>
            <w:tcW w:w="1010" w:type="pct"/>
            <w:shd w:val="clear" w:color="auto" w:fill="BFBFBF" w:themeFill="background1" w:themeFillShade="BF"/>
          </w:tcPr>
          <w:p w14:paraId="138242A5" w14:textId="77777777" w:rsidR="003930AE" w:rsidRDefault="003930AE" w:rsidP="00841C2C">
            <w:pPr>
              <w:jc w:val="both"/>
              <w:rPr>
                <w:rFonts w:cs="Arial"/>
                <w:b/>
              </w:rPr>
            </w:pPr>
            <w:r>
              <w:rPr>
                <w:rFonts w:cs="Arial"/>
                <w:b/>
              </w:rPr>
              <w:t>Description</w:t>
            </w:r>
          </w:p>
        </w:tc>
        <w:tc>
          <w:tcPr>
            <w:tcW w:w="3990" w:type="pct"/>
          </w:tcPr>
          <w:p w14:paraId="07435FF7" w14:textId="77777777" w:rsidR="003930AE" w:rsidRDefault="003930AE" w:rsidP="00017EC1">
            <w:pPr>
              <w:rPr>
                <w:rFonts w:cs="Arial"/>
              </w:rPr>
            </w:pPr>
            <w:r>
              <w:rPr>
                <w:rFonts w:cs="Arial"/>
              </w:rPr>
              <w:t>Message sent from the Body Control System to the Driver Information System that indicates which NFC-specific driver warning message should be displayed.</w:t>
            </w:r>
          </w:p>
        </w:tc>
      </w:tr>
      <w:tr w:rsidR="003930AE" w:rsidRPr="009E3B7C" w14:paraId="4452A4E7" w14:textId="77777777" w:rsidTr="00841C2C">
        <w:trPr>
          <w:trHeight w:val="332"/>
        </w:trPr>
        <w:tc>
          <w:tcPr>
            <w:tcW w:w="1010" w:type="pct"/>
            <w:shd w:val="clear" w:color="auto" w:fill="BFBFBF" w:themeFill="background1" w:themeFillShade="BF"/>
          </w:tcPr>
          <w:p w14:paraId="309196C4" w14:textId="77777777" w:rsidR="003930AE" w:rsidRDefault="003930AE" w:rsidP="00841C2C">
            <w:pPr>
              <w:jc w:val="both"/>
              <w:rPr>
                <w:rFonts w:cs="Arial"/>
                <w:b/>
              </w:rPr>
            </w:pPr>
            <w:r>
              <w:rPr>
                <w:rFonts w:cs="Arial"/>
                <w:b/>
              </w:rPr>
              <w:t>Realized by</w:t>
            </w:r>
          </w:p>
        </w:tc>
        <w:tc>
          <w:tcPr>
            <w:tcW w:w="3990" w:type="pct"/>
          </w:tcPr>
          <w:p w14:paraId="5C51AC7A" w14:textId="77777777" w:rsidR="00AF7CBB" w:rsidRDefault="00AF7CBB" w:rsidP="00017EC1">
            <w:pPr>
              <w:rPr>
                <w:rFonts w:cs="Arial"/>
              </w:rPr>
            </w:pPr>
            <w:r>
              <w:rPr>
                <w:noProof/>
              </w:rPr>
              <w:drawing>
                <wp:inline distT="0" distB="0" distL="0" distR="0" wp14:anchorId="0069C353" wp14:editId="747709E9">
                  <wp:extent cx="152400" cy="152400"/>
                  <wp:effectExtent l="0" t="0" r="0" b="0"/>
                  <wp:docPr id="35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51dc0703c599ca301f20eec1a7047b4f" w:history="1">
              <w:proofErr w:type="spellStart"/>
              <w:r w:rsidR="001B52F7">
                <w:rPr>
                  <w:rStyle w:val="Hyperlink"/>
                  <w:rFonts w:cs="Arial"/>
                </w:rPr>
                <w:t>NfcDevc_D_Dsply</w:t>
              </w:r>
              <w:proofErr w:type="spellEnd"/>
            </w:hyperlink>
          </w:p>
        </w:tc>
      </w:tr>
    </w:tbl>
    <w:p w14:paraId="318D10EE" w14:textId="77777777" w:rsidR="003930AE" w:rsidRDefault="003930AE" w:rsidP="003930AE"/>
    <w:p w14:paraId="0BCF3A3A" w14:textId="77777777" w:rsidR="003930AE" w:rsidRPr="00763FFE" w:rsidRDefault="003930AE" w:rsidP="003930AE">
      <w:pPr>
        <w:rPr>
          <w:rStyle w:val="Strong"/>
        </w:rPr>
      </w:pPr>
      <w:r w:rsidRPr="00763FFE">
        <w:rPr>
          <w:rStyle w:val="Strong"/>
          <w:specVanish w:val="0"/>
        </w:rPr>
        <w:t>Parameters/Owned Signals</w:t>
      </w:r>
    </w:p>
    <w:tbl>
      <w:tblPr>
        <w:tblStyle w:val="TableGrid"/>
        <w:tblW w:w="4503" w:type="pct"/>
        <w:tblInd w:w="625" w:type="dxa"/>
        <w:tblLayout w:type="fixed"/>
        <w:tblLook w:val="0620" w:firstRow="1" w:lastRow="0" w:firstColumn="0" w:lastColumn="0" w:noHBand="1" w:noVBand="1"/>
      </w:tblPr>
      <w:tblGrid>
        <w:gridCol w:w="3373"/>
        <w:gridCol w:w="2234"/>
        <w:gridCol w:w="3555"/>
      </w:tblGrid>
      <w:tr w:rsidR="0023248F" w:rsidRPr="009E3B7C" w14:paraId="7C8898D8" w14:textId="77777777" w:rsidTr="0023248F">
        <w:trPr>
          <w:trHeight w:val="118"/>
        </w:trPr>
        <w:tc>
          <w:tcPr>
            <w:tcW w:w="1841" w:type="pct"/>
            <w:shd w:val="clear" w:color="auto" w:fill="BFBFBF" w:themeFill="background1" w:themeFillShade="BF"/>
          </w:tcPr>
          <w:p w14:paraId="27F98CA7" w14:textId="77777777" w:rsidR="0023248F" w:rsidRPr="009E3B7C" w:rsidRDefault="0023248F" w:rsidP="00841C2C">
            <w:pPr>
              <w:jc w:val="both"/>
              <w:rPr>
                <w:rFonts w:cs="Arial"/>
                <w:b/>
              </w:rPr>
            </w:pPr>
            <w:r>
              <w:rPr>
                <w:rFonts w:cs="Arial"/>
                <w:b/>
              </w:rPr>
              <w:t>Name</w:t>
            </w:r>
          </w:p>
        </w:tc>
        <w:tc>
          <w:tcPr>
            <w:tcW w:w="1219" w:type="pct"/>
            <w:shd w:val="clear" w:color="auto" w:fill="BFBFBF" w:themeFill="background1" w:themeFillShade="BF"/>
          </w:tcPr>
          <w:p w14:paraId="2B95A462"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26D0028B" w14:textId="77777777" w:rsidR="0023248F" w:rsidRPr="009E3B7C" w:rsidRDefault="0023248F" w:rsidP="00841C2C">
            <w:pPr>
              <w:jc w:val="both"/>
              <w:rPr>
                <w:rFonts w:cs="Arial"/>
                <w:b/>
              </w:rPr>
            </w:pPr>
            <w:r>
              <w:rPr>
                <w:rFonts w:cs="Arial"/>
                <w:b/>
              </w:rPr>
              <w:t>Description</w:t>
            </w:r>
          </w:p>
        </w:tc>
      </w:tr>
      <w:tr w:rsidR="0023248F" w14:paraId="53E9477C" w14:textId="77777777" w:rsidTr="0023248F">
        <w:trPr>
          <w:trHeight w:val="237"/>
        </w:trPr>
        <w:tc>
          <w:tcPr>
            <w:tcW w:w="1841" w:type="pct"/>
            <w:shd w:val="clear" w:color="auto" w:fill="FFFFFF" w:themeFill="background1"/>
          </w:tcPr>
          <w:p w14:paraId="1F5C9E04" w14:textId="77777777" w:rsidR="0023248F" w:rsidRPr="00BD09CC" w:rsidRDefault="0023248F" w:rsidP="00017EC1">
            <w:pPr>
              <w:rPr>
                <w:rFonts w:cs="Arial"/>
              </w:rPr>
            </w:pPr>
            <w:r>
              <w:rPr>
                <w:noProof/>
              </w:rPr>
              <w:drawing>
                <wp:inline distT="0" distB="0" distL="0" distR="0" wp14:anchorId="15C429C8" wp14:editId="2183A25E">
                  <wp:extent cx="152400" cy="152400"/>
                  <wp:effectExtent l="0" t="0" r="0" b="0"/>
                  <wp:docPr id="35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Indication</w:t>
            </w:r>
          </w:p>
        </w:tc>
        <w:tc>
          <w:tcPr>
            <w:tcW w:w="1219" w:type="pct"/>
          </w:tcPr>
          <w:p w14:paraId="3F26C98F" w14:textId="77777777" w:rsidR="0023248F" w:rsidRDefault="0023248F" w:rsidP="00017EC1">
            <w:pPr>
              <w:rPr>
                <w:rFonts w:cs="Arial"/>
              </w:rPr>
            </w:pPr>
            <w:r>
              <w:rPr>
                <w:noProof/>
              </w:rPr>
              <w:drawing>
                <wp:inline distT="0" distB="0" distL="0" distR="0" wp14:anchorId="51F8B947" wp14:editId="4DE8BD6C">
                  <wp:extent cx="152400" cy="152400"/>
                  <wp:effectExtent l="0" t="0" r="0" b="0"/>
                  <wp:docPr id="35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328cfb2fa25ca96d48b702a53ed7fb81" w:history="1">
              <w:r>
                <w:rPr>
                  <w:rStyle w:val="Hyperlink"/>
                  <w:rFonts w:cs="Arial"/>
                  <w:sz w:val="18"/>
                  <w:szCs w:val="18"/>
                </w:rPr>
                <w:t>NFC Cluster Message</w:t>
              </w:r>
            </w:hyperlink>
          </w:p>
        </w:tc>
        <w:tc>
          <w:tcPr>
            <w:tcW w:w="1940" w:type="pct"/>
          </w:tcPr>
          <w:p w14:paraId="4E0F3F13" w14:textId="77777777" w:rsidR="0023248F" w:rsidRDefault="0023248F" w:rsidP="00017EC1">
            <w:pPr>
              <w:rPr>
                <w:rFonts w:cs="Arial"/>
              </w:rPr>
            </w:pPr>
            <w:r w:rsidRPr="0045600D">
              <w:rPr>
                <w:rFonts w:cs="Arial"/>
                <w:sz w:val="18"/>
                <w:szCs w:val="18"/>
              </w:rPr>
              <w:t xml:space="preserve">Which message should be displayed on the </w:t>
            </w:r>
            <w:proofErr w:type="gramStart"/>
            <w:r w:rsidRPr="0045600D">
              <w:rPr>
                <w:rFonts w:cs="Arial"/>
                <w:sz w:val="18"/>
                <w:szCs w:val="18"/>
              </w:rPr>
              <w:t>cluster.</w:t>
            </w:r>
            <w:proofErr w:type="gramEnd"/>
          </w:p>
        </w:tc>
      </w:tr>
    </w:tbl>
    <w:p w14:paraId="37683671" w14:textId="77777777" w:rsidR="003930AE" w:rsidRDefault="003930AE" w:rsidP="003930AE"/>
    <w:p w14:paraId="33FD5116" w14:textId="77777777" w:rsidR="003930AE" w:rsidRDefault="003930AE" w:rsidP="003930AE">
      <w:pPr>
        <w:pStyle w:val="RETechSignal"/>
      </w:pPr>
      <w:bookmarkStart w:id="304" w:name="_ed47bd02620c817b1f01f093dcfd6024"/>
      <w:r>
        <w:t>NFC Command</w:t>
      </w:r>
      <w:bookmarkEnd w:id="304"/>
    </w:p>
    <w:tbl>
      <w:tblPr>
        <w:tblStyle w:val="TableGrid"/>
        <w:tblW w:w="4524" w:type="pct"/>
        <w:tblInd w:w="625" w:type="dxa"/>
        <w:tblLook w:val="0620" w:firstRow="1" w:lastRow="0" w:firstColumn="0" w:lastColumn="0" w:noHBand="1" w:noVBand="1"/>
      </w:tblPr>
      <w:tblGrid>
        <w:gridCol w:w="1859"/>
        <w:gridCol w:w="7346"/>
      </w:tblGrid>
      <w:tr w:rsidR="003930AE" w:rsidRPr="009E3B7C" w14:paraId="10AF330D" w14:textId="77777777" w:rsidTr="00841C2C">
        <w:trPr>
          <w:trHeight w:val="166"/>
        </w:trPr>
        <w:tc>
          <w:tcPr>
            <w:tcW w:w="1010" w:type="pct"/>
            <w:shd w:val="clear" w:color="auto" w:fill="BFBFBF" w:themeFill="background1" w:themeFillShade="BF"/>
          </w:tcPr>
          <w:p w14:paraId="181C9023"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1AD24BB6" w14:textId="77777777" w:rsidR="003930AE" w:rsidRPr="009E3B7C" w:rsidRDefault="003930AE" w:rsidP="00017EC1">
            <w:pPr>
              <w:rPr>
                <w:rFonts w:cs="Arial"/>
                <w:b/>
              </w:rPr>
            </w:pPr>
            <w:r>
              <w:rPr>
                <w:rFonts w:cs="Arial"/>
                <w:b/>
              </w:rPr>
              <w:t>NFC Command</w:t>
            </w:r>
          </w:p>
        </w:tc>
      </w:tr>
      <w:tr w:rsidR="003930AE" w:rsidRPr="009E3B7C" w14:paraId="5F08E790" w14:textId="77777777" w:rsidTr="00841C2C">
        <w:trPr>
          <w:trHeight w:val="332"/>
        </w:trPr>
        <w:tc>
          <w:tcPr>
            <w:tcW w:w="1010" w:type="pct"/>
            <w:shd w:val="clear" w:color="auto" w:fill="BFBFBF" w:themeFill="background1" w:themeFillShade="BF"/>
          </w:tcPr>
          <w:p w14:paraId="2C463A76" w14:textId="77777777" w:rsidR="003930AE" w:rsidRDefault="003930AE" w:rsidP="00841C2C">
            <w:pPr>
              <w:jc w:val="both"/>
              <w:rPr>
                <w:rFonts w:cs="Arial"/>
                <w:b/>
              </w:rPr>
            </w:pPr>
            <w:r>
              <w:rPr>
                <w:rFonts w:cs="Arial"/>
                <w:b/>
              </w:rPr>
              <w:t>Description</w:t>
            </w:r>
          </w:p>
        </w:tc>
        <w:tc>
          <w:tcPr>
            <w:tcW w:w="3990" w:type="pct"/>
          </w:tcPr>
          <w:p w14:paraId="1D3D9850" w14:textId="77777777" w:rsidR="003930AE" w:rsidRDefault="003930AE" w:rsidP="00017EC1">
            <w:pPr>
              <w:rPr>
                <w:rFonts w:cs="Arial"/>
              </w:rPr>
            </w:pPr>
            <w:r>
              <w:rPr>
                <w:rFonts w:cs="Arial"/>
              </w:rPr>
              <w:t>This message is transmitted from the Cloud Backend System to the NFC System to cause a command to be executed on the NFC System.</w:t>
            </w:r>
          </w:p>
        </w:tc>
      </w:tr>
      <w:tr w:rsidR="003930AE" w:rsidRPr="009E3B7C" w14:paraId="1DE383A9" w14:textId="77777777" w:rsidTr="00841C2C">
        <w:trPr>
          <w:trHeight w:val="332"/>
        </w:trPr>
        <w:tc>
          <w:tcPr>
            <w:tcW w:w="1010" w:type="pct"/>
            <w:shd w:val="clear" w:color="auto" w:fill="BFBFBF" w:themeFill="background1" w:themeFillShade="BF"/>
          </w:tcPr>
          <w:p w14:paraId="73A8697C" w14:textId="77777777" w:rsidR="003930AE" w:rsidRDefault="003930AE" w:rsidP="00841C2C">
            <w:pPr>
              <w:jc w:val="both"/>
              <w:rPr>
                <w:rFonts w:cs="Arial"/>
                <w:b/>
              </w:rPr>
            </w:pPr>
            <w:r>
              <w:rPr>
                <w:rFonts w:cs="Arial"/>
                <w:b/>
              </w:rPr>
              <w:t>Realized by</w:t>
            </w:r>
          </w:p>
        </w:tc>
        <w:tc>
          <w:tcPr>
            <w:tcW w:w="3990" w:type="pct"/>
          </w:tcPr>
          <w:p w14:paraId="1EE3A2A6" w14:textId="77777777" w:rsidR="00AF7CBB" w:rsidRDefault="00AF7CBB" w:rsidP="00017EC1">
            <w:pPr>
              <w:rPr>
                <w:rFonts w:cs="Arial"/>
              </w:rPr>
            </w:pPr>
            <w:r>
              <w:rPr>
                <w:noProof/>
              </w:rPr>
              <w:drawing>
                <wp:inline distT="0" distB="0" distL="0" distR="0" wp14:anchorId="74B7AFE6" wp14:editId="45E3F853">
                  <wp:extent cx="152400" cy="152400"/>
                  <wp:effectExtent l="0" t="0" r="0" b="0"/>
                  <wp:docPr id="358"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48c6700ef77c1df113f10add3303c059" w:history="1">
              <w:proofErr w:type="spellStart"/>
              <w:r w:rsidR="001B52F7">
                <w:rPr>
                  <w:rStyle w:val="Hyperlink"/>
                  <w:rFonts w:cs="Arial"/>
                </w:rPr>
                <w:t>NfcSyncPRx</w:t>
              </w:r>
              <w:proofErr w:type="spellEnd"/>
            </w:hyperlink>
          </w:p>
        </w:tc>
      </w:tr>
    </w:tbl>
    <w:p w14:paraId="3C3EBD91" w14:textId="77777777" w:rsidR="003930AE" w:rsidRDefault="003930AE" w:rsidP="003930AE"/>
    <w:p w14:paraId="4DFB2EFA" w14:textId="77777777" w:rsidR="003930AE" w:rsidRPr="00763FFE" w:rsidRDefault="003930AE" w:rsidP="003930AE">
      <w:pPr>
        <w:rPr>
          <w:rStyle w:val="Strong"/>
        </w:rPr>
      </w:pPr>
      <w:r w:rsidRPr="00763FFE">
        <w:rPr>
          <w:rStyle w:val="Strong"/>
          <w:specVanish w:val="0"/>
        </w:rPr>
        <w:t>Parameters/Owned Signals</w:t>
      </w:r>
    </w:p>
    <w:tbl>
      <w:tblPr>
        <w:tblStyle w:val="TableGrid"/>
        <w:tblW w:w="4511" w:type="pct"/>
        <w:tblInd w:w="625" w:type="dxa"/>
        <w:tblLayout w:type="fixed"/>
        <w:tblLook w:val="0620" w:firstRow="1" w:lastRow="0" w:firstColumn="0" w:lastColumn="0" w:noHBand="1" w:noVBand="1"/>
      </w:tblPr>
      <w:tblGrid>
        <w:gridCol w:w="3379"/>
        <w:gridCol w:w="2238"/>
        <w:gridCol w:w="3561"/>
      </w:tblGrid>
      <w:tr w:rsidR="0023248F" w:rsidRPr="009E3B7C" w14:paraId="065FE41A" w14:textId="77777777" w:rsidTr="0023248F">
        <w:trPr>
          <w:trHeight w:val="144"/>
        </w:trPr>
        <w:tc>
          <w:tcPr>
            <w:tcW w:w="1841" w:type="pct"/>
            <w:shd w:val="clear" w:color="auto" w:fill="BFBFBF" w:themeFill="background1" w:themeFillShade="BF"/>
          </w:tcPr>
          <w:p w14:paraId="38461BB7" w14:textId="77777777" w:rsidR="0023248F" w:rsidRPr="009E3B7C" w:rsidRDefault="0023248F" w:rsidP="00841C2C">
            <w:pPr>
              <w:jc w:val="both"/>
              <w:rPr>
                <w:rFonts w:cs="Arial"/>
                <w:b/>
              </w:rPr>
            </w:pPr>
            <w:r>
              <w:rPr>
                <w:rFonts w:cs="Arial"/>
                <w:b/>
              </w:rPr>
              <w:t>Name</w:t>
            </w:r>
          </w:p>
        </w:tc>
        <w:tc>
          <w:tcPr>
            <w:tcW w:w="1219" w:type="pct"/>
            <w:shd w:val="clear" w:color="auto" w:fill="BFBFBF" w:themeFill="background1" w:themeFillShade="BF"/>
          </w:tcPr>
          <w:p w14:paraId="74A20EB9"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081BC7D8" w14:textId="77777777" w:rsidR="0023248F" w:rsidRPr="009E3B7C" w:rsidRDefault="0023248F" w:rsidP="00841C2C">
            <w:pPr>
              <w:jc w:val="both"/>
              <w:rPr>
                <w:rFonts w:cs="Arial"/>
                <w:b/>
              </w:rPr>
            </w:pPr>
            <w:r>
              <w:rPr>
                <w:rFonts w:cs="Arial"/>
                <w:b/>
              </w:rPr>
              <w:t>Description</w:t>
            </w:r>
          </w:p>
        </w:tc>
      </w:tr>
      <w:tr w:rsidR="0023248F" w14:paraId="77B3DF17" w14:textId="77777777" w:rsidTr="0023248F">
        <w:trPr>
          <w:trHeight w:val="288"/>
        </w:trPr>
        <w:tc>
          <w:tcPr>
            <w:tcW w:w="1841" w:type="pct"/>
            <w:shd w:val="clear" w:color="auto" w:fill="FFFFFF" w:themeFill="background1"/>
          </w:tcPr>
          <w:p w14:paraId="27BE7FF4" w14:textId="77777777" w:rsidR="0023248F" w:rsidRPr="00BD09CC" w:rsidRDefault="0023248F" w:rsidP="00017EC1">
            <w:pPr>
              <w:rPr>
                <w:rFonts w:cs="Arial"/>
              </w:rPr>
            </w:pPr>
            <w:r>
              <w:rPr>
                <w:noProof/>
              </w:rPr>
              <w:drawing>
                <wp:inline distT="0" distB="0" distL="0" distR="0" wp14:anchorId="55BA6609" wp14:editId="6AE957F6">
                  <wp:extent cx="152400" cy="152400"/>
                  <wp:effectExtent l="0" t="0" r="0" b="0"/>
                  <wp:docPr id="36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type</w:t>
            </w:r>
          </w:p>
        </w:tc>
        <w:tc>
          <w:tcPr>
            <w:tcW w:w="1219" w:type="pct"/>
          </w:tcPr>
          <w:p w14:paraId="523F8A8F" w14:textId="77777777" w:rsidR="0023248F" w:rsidRDefault="0023248F" w:rsidP="00017EC1">
            <w:pPr>
              <w:rPr>
                <w:rFonts w:cs="Arial"/>
              </w:rPr>
            </w:pPr>
            <w:r>
              <w:rPr>
                <w:noProof/>
              </w:rPr>
              <w:drawing>
                <wp:inline distT="0" distB="0" distL="0" distR="0" wp14:anchorId="14E05967" wp14:editId="7DD28095">
                  <wp:extent cx="152400" cy="152400"/>
                  <wp:effectExtent l="0" t="0" r="0" b="0"/>
                  <wp:docPr id="36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b7f5812ac0dc15385e4b1a141b1feee0" w:history="1">
              <w:r>
                <w:rPr>
                  <w:rStyle w:val="Hyperlink"/>
                  <w:rFonts w:cs="Arial"/>
                  <w:sz w:val="18"/>
                  <w:szCs w:val="18"/>
                </w:rPr>
                <w:t>NFC Command Type</w:t>
              </w:r>
            </w:hyperlink>
          </w:p>
        </w:tc>
        <w:tc>
          <w:tcPr>
            <w:tcW w:w="1940" w:type="pct"/>
          </w:tcPr>
          <w:p w14:paraId="6AB35E66" w14:textId="77777777" w:rsidR="0023248F" w:rsidRDefault="0023248F" w:rsidP="00017EC1">
            <w:pPr>
              <w:rPr>
                <w:rFonts w:cs="Arial"/>
              </w:rPr>
            </w:pPr>
            <w:r w:rsidRPr="0045600D">
              <w:rPr>
                <w:rFonts w:cs="Arial"/>
                <w:sz w:val="18"/>
                <w:szCs w:val="18"/>
              </w:rPr>
              <w:t>The specific command that is being issued to the NFC System. Always required.</w:t>
            </w:r>
          </w:p>
        </w:tc>
      </w:tr>
      <w:tr w:rsidR="0023248F" w14:paraId="2FEBAC3D" w14:textId="77777777" w:rsidTr="0023248F">
        <w:trPr>
          <w:trHeight w:val="288"/>
        </w:trPr>
        <w:tc>
          <w:tcPr>
            <w:tcW w:w="1841" w:type="pct"/>
            <w:shd w:val="clear" w:color="auto" w:fill="FFFFFF" w:themeFill="background1"/>
          </w:tcPr>
          <w:p w14:paraId="4A827DCD" w14:textId="77777777" w:rsidR="0023248F" w:rsidRPr="00BD09CC" w:rsidRDefault="0023248F" w:rsidP="00017EC1">
            <w:pPr>
              <w:rPr>
                <w:rFonts w:cs="Arial"/>
              </w:rPr>
            </w:pPr>
            <w:r>
              <w:rPr>
                <w:noProof/>
              </w:rPr>
              <w:drawing>
                <wp:inline distT="0" distB="0" distL="0" distR="0" wp14:anchorId="0F9BCEDD" wp14:editId="675BBC24">
                  <wp:extent cx="152400" cy="152400"/>
                  <wp:effectExtent l="0" t="0" r="0" b="0"/>
                  <wp:docPr id="36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data</w:t>
            </w:r>
          </w:p>
        </w:tc>
        <w:tc>
          <w:tcPr>
            <w:tcW w:w="1219" w:type="pct"/>
          </w:tcPr>
          <w:p w14:paraId="0B20F279" w14:textId="77777777" w:rsidR="0023248F" w:rsidRDefault="0023248F" w:rsidP="00017EC1">
            <w:pPr>
              <w:rPr>
                <w:rFonts w:cs="Arial"/>
              </w:rPr>
            </w:pPr>
            <w:r>
              <w:rPr>
                <w:noProof/>
              </w:rPr>
              <w:drawing>
                <wp:inline distT="0" distB="0" distL="0" distR="0" wp14:anchorId="454D9256" wp14:editId="4BF3BE3D">
                  <wp:extent cx="152400" cy="152400"/>
                  <wp:effectExtent l="0" t="0" r="0" b="0"/>
                  <wp:docPr id="366" name="Picture -466693025.jpg" descr="-466693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466693025.jpg"/>
                          <pic:cNvPicPr/>
                        </pic:nvPicPr>
                        <pic:blipFill>
                          <a:blip r:embed="rId2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d6a2c76f6ef7f920e78a6b5215f87184" w:history="1">
              <w:r>
                <w:rPr>
                  <w:rStyle w:val="Hyperlink"/>
                  <w:rFonts w:cs="Arial"/>
                  <w:sz w:val="18"/>
                  <w:szCs w:val="18"/>
                </w:rPr>
                <w:t>Command Data</w:t>
              </w:r>
            </w:hyperlink>
          </w:p>
        </w:tc>
        <w:tc>
          <w:tcPr>
            <w:tcW w:w="1940" w:type="pct"/>
          </w:tcPr>
          <w:p w14:paraId="0A02CD00" w14:textId="77777777" w:rsidR="0023248F" w:rsidRDefault="0023248F" w:rsidP="00017EC1">
            <w:pPr>
              <w:rPr>
                <w:rFonts w:cs="Arial"/>
              </w:rPr>
            </w:pPr>
            <w:r w:rsidRPr="0045600D">
              <w:rPr>
                <w:rFonts w:cs="Arial"/>
                <w:sz w:val="18"/>
                <w:szCs w:val="18"/>
              </w:rPr>
              <w:t>The specific data required to complete the requested add/delete/enable/disable command</w:t>
            </w:r>
          </w:p>
        </w:tc>
      </w:tr>
      <w:tr w:rsidR="0023248F" w14:paraId="15D26599" w14:textId="77777777" w:rsidTr="0023248F">
        <w:trPr>
          <w:trHeight w:val="288"/>
        </w:trPr>
        <w:tc>
          <w:tcPr>
            <w:tcW w:w="1841" w:type="pct"/>
            <w:shd w:val="clear" w:color="auto" w:fill="FFFFFF" w:themeFill="background1"/>
          </w:tcPr>
          <w:p w14:paraId="7F3B6577" w14:textId="77777777" w:rsidR="0023248F" w:rsidRPr="00BD09CC" w:rsidRDefault="0023248F" w:rsidP="00017EC1">
            <w:pPr>
              <w:rPr>
                <w:rFonts w:cs="Arial"/>
              </w:rPr>
            </w:pPr>
            <w:r>
              <w:rPr>
                <w:noProof/>
              </w:rPr>
              <w:drawing>
                <wp:inline distT="0" distB="0" distL="0" distR="0" wp14:anchorId="60D6118F" wp14:editId="0F6C8E44">
                  <wp:extent cx="152400" cy="152400"/>
                  <wp:effectExtent l="0" t="0" r="0" b="0"/>
                  <wp:docPr id="36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origin</w:t>
            </w:r>
          </w:p>
        </w:tc>
        <w:tc>
          <w:tcPr>
            <w:tcW w:w="1219" w:type="pct"/>
          </w:tcPr>
          <w:p w14:paraId="24B0871C" w14:textId="77777777" w:rsidR="0023248F" w:rsidRDefault="0023248F" w:rsidP="00017EC1">
            <w:pPr>
              <w:rPr>
                <w:rFonts w:cs="Arial"/>
              </w:rPr>
            </w:pPr>
            <w:r>
              <w:rPr>
                <w:noProof/>
              </w:rPr>
              <w:drawing>
                <wp:inline distT="0" distB="0" distL="0" distR="0" wp14:anchorId="529A8F15" wp14:editId="0E70044E">
                  <wp:extent cx="152400" cy="152400"/>
                  <wp:effectExtent l="0" t="0" r="0" b="0"/>
                  <wp:docPr id="37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5c37f2d4f20ac173c6889b1bd1971f37" w:history="1">
              <w:r>
                <w:rPr>
                  <w:rStyle w:val="Hyperlink"/>
                  <w:rFonts w:cs="Arial"/>
                  <w:sz w:val="18"/>
                  <w:szCs w:val="18"/>
                </w:rPr>
                <w:t>Command Origin</w:t>
              </w:r>
            </w:hyperlink>
          </w:p>
        </w:tc>
        <w:tc>
          <w:tcPr>
            <w:tcW w:w="1940" w:type="pct"/>
          </w:tcPr>
          <w:p w14:paraId="233C00D6" w14:textId="77777777" w:rsidR="0023248F" w:rsidRDefault="0023248F" w:rsidP="00017EC1">
            <w:pPr>
              <w:rPr>
                <w:rFonts w:cs="Arial"/>
              </w:rPr>
            </w:pPr>
            <w:r w:rsidRPr="0045600D">
              <w:rPr>
                <w:rFonts w:cs="Arial"/>
                <w:sz w:val="18"/>
                <w:szCs w:val="18"/>
              </w:rPr>
              <w:t>Whether the command originated from the vehicle, the fleet management system or a service tool</w:t>
            </w:r>
          </w:p>
        </w:tc>
      </w:tr>
    </w:tbl>
    <w:p w14:paraId="43904AA4" w14:textId="77777777" w:rsidR="003930AE" w:rsidRDefault="003930AE" w:rsidP="003930AE"/>
    <w:p w14:paraId="118C47ED" w14:textId="77777777" w:rsidR="003930AE" w:rsidRDefault="003930AE" w:rsidP="003930AE">
      <w:pPr>
        <w:pStyle w:val="RETechSignal"/>
      </w:pPr>
      <w:bookmarkStart w:id="305" w:name="_108b03ceee5693cc014eb8df715185aa"/>
      <w:r>
        <w:t>NFC Command Request - Fleet</w:t>
      </w:r>
      <w:bookmarkEnd w:id="305"/>
    </w:p>
    <w:tbl>
      <w:tblPr>
        <w:tblStyle w:val="TableGrid"/>
        <w:tblW w:w="4524" w:type="pct"/>
        <w:tblInd w:w="625" w:type="dxa"/>
        <w:tblLook w:val="0620" w:firstRow="1" w:lastRow="0" w:firstColumn="0" w:lastColumn="0" w:noHBand="1" w:noVBand="1"/>
      </w:tblPr>
      <w:tblGrid>
        <w:gridCol w:w="1859"/>
        <w:gridCol w:w="7346"/>
      </w:tblGrid>
      <w:tr w:rsidR="003930AE" w:rsidRPr="009E3B7C" w14:paraId="7B580C69" w14:textId="77777777" w:rsidTr="00841C2C">
        <w:trPr>
          <w:trHeight w:val="166"/>
        </w:trPr>
        <w:tc>
          <w:tcPr>
            <w:tcW w:w="1010" w:type="pct"/>
            <w:shd w:val="clear" w:color="auto" w:fill="BFBFBF" w:themeFill="background1" w:themeFillShade="BF"/>
          </w:tcPr>
          <w:p w14:paraId="4DB01A7A"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77F489D1" w14:textId="77777777" w:rsidR="003930AE" w:rsidRPr="009E3B7C" w:rsidRDefault="003930AE" w:rsidP="00017EC1">
            <w:pPr>
              <w:rPr>
                <w:rFonts w:cs="Arial"/>
                <w:b/>
              </w:rPr>
            </w:pPr>
            <w:r>
              <w:rPr>
                <w:rFonts w:cs="Arial"/>
                <w:b/>
              </w:rPr>
              <w:t>NFC Command Request - Fleet</w:t>
            </w:r>
          </w:p>
        </w:tc>
      </w:tr>
      <w:tr w:rsidR="003930AE" w:rsidRPr="009E3B7C" w14:paraId="558C8A32" w14:textId="77777777" w:rsidTr="00841C2C">
        <w:trPr>
          <w:trHeight w:val="332"/>
        </w:trPr>
        <w:tc>
          <w:tcPr>
            <w:tcW w:w="1010" w:type="pct"/>
            <w:shd w:val="clear" w:color="auto" w:fill="BFBFBF" w:themeFill="background1" w:themeFillShade="BF"/>
          </w:tcPr>
          <w:p w14:paraId="7BE11127" w14:textId="77777777" w:rsidR="003930AE" w:rsidRDefault="003930AE" w:rsidP="00841C2C">
            <w:pPr>
              <w:jc w:val="both"/>
              <w:rPr>
                <w:rFonts w:cs="Arial"/>
                <w:b/>
              </w:rPr>
            </w:pPr>
            <w:r>
              <w:rPr>
                <w:rFonts w:cs="Arial"/>
                <w:b/>
              </w:rPr>
              <w:t>Description</w:t>
            </w:r>
          </w:p>
        </w:tc>
        <w:tc>
          <w:tcPr>
            <w:tcW w:w="3990" w:type="pct"/>
          </w:tcPr>
          <w:p w14:paraId="045BEC80" w14:textId="77777777" w:rsidR="003930AE" w:rsidRDefault="003930AE" w:rsidP="00017EC1">
            <w:pPr>
              <w:rPr>
                <w:rFonts w:cs="Arial"/>
              </w:rPr>
            </w:pPr>
            <w:r>
              <w:rPr>
                <w:rFonts w:cs="Arial"/>
              </w:rPr>
              <w:t>The message that is sent from the fleet management portal to the NFC Cloud Backend when a fleet manager or other fleet admin requests a command be issued to a fleet-managed NFC vehicle.</w:t>
            </w:r>
          </w:p>
        </w:tc>
      </w:tr>
      <w:tr w:rsidR="003930AE" w:rsidRPr="009E3B7C" w14:paraId="63B2EBF3" w14:textId="77777777" w:rsidTr="00841C2C">
        <w:trPr>
          <w:trHeight w:val="332"/>
        </w:trPr>
        <w:tc>
          <w:tcPr>
            <w:tcW w:w="1010" w:type="pct"/>
            <w:shd w:val="clear" w:color="auto" w:fill="BFBFBF" w:themeFill="background1" w:themeFillShade="BF"/>
          </w:tcPr>
          <w:p w14:paraId="0B9E73A3" w14:textId="77777777" w:rsidR="003930AE" w:rsidRDefault="003930AE" w:rsidP="00841C2C">
            <w:pPr>
              <w:jc w:val="both"/>
              <w:rPr>
                <w:rFonts w:cs="Arial"/>
                <w:b/>
              </w:rPr>
            </w:pPr>
            <w:r>
              <w:rPr>
                <w:rFonts w:cs="Arial"/>
                <w:b/>
              </w:rPr>
              <w:t>Realized by</w:t>
            </w:r>
          </w:p>
        </w:tc>
        <w:tc>
          <w:tcPr>
            <w:tcW w:w="3990" w:type="pct"/>
          </w:tcPr>
          <w:p w14:paraId="58C6F507" w14:textId="77777777" w:rsidR="00AF7CBB" w:rsidRDefault="00AF7CBB" w:rsidP="00017EC1">
            <w:pPr>
              <w:rPr>
                <w:rFonts w:cs="Arial"/>
              </w:rPr>
            </w:pPr>
            <w:r>
              <w:rPr>
                <w:noProof/>
              </w:rPr>
              <w:drawing>
                <wp:inline distT="0" distB="0" distL="0" distR="0" wp14:anchorId="7A61D87C" wp14:editId="16BAF713">
                  <wp:extent cx="152400" cy="152400"/>
                  <wp:effectExtent l="0" t="0" r="0" b="0"/>
                  <wp:docPr id="372"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fab17c9509911cf3021f4c29eae49b31" w:history="1">
              <w:proofErr w:type="spellStart"/>
              <w:r w:rsidR="001B52F7">
                <w:rPr>
                  <w:rStyle w:val="Hyperlink"/>
                  <w:rFonts w:cs="Arial"/>
                </w:rPr>
                <w:t>NfcCommandRequest</w:t>
              </w:r>
              <w:proofErr w:type="spellEnd"/>
              <w:r w:rsidR="001B52F7">
                <w:rPr>
                  <w:rStyle w:val="Hyperlink"/>
                  <w:rFonts w:cs="Arial"/>
                </w:rPr>
                <w:t xml:space="preserve"> </w:t>
              </w:r>
            </w:hyperlink>
          </w:p>
        </w:tc>
      </w:tr>
    </w:tbl>
    <w:p w14:paraId="6212C462" w14:textId="77777777" w:rsidR="003930AE" w:rsidRDefault="003930AE" w:rsidP="003930AE"/>
    <w:p w14:paraId="0504CE27" w14:textId="77777777" w:rsidR="003930AE" w:rsidRPr="00763FFE" w:rsidRDefault="003930AE" w:rsidP="003930AE">
      <w:pPr>
        <w:rPr>
          <w:rStyle w:val="Strong"/>
        </w:rPr>
      </w:pPr>
      <w:r w:rsidRPr="00763FFE">
        <w:rPr>
          <w:rStyle w:val="Strong"/>
          <w:specVanish w:val="0"/>
        </w:rPr>
        <w:t>Parameters/Owned Signals</w:t>
      </w:r>
    </w:p>
    <w:tbl>
      <w:tblPr>
        <w:tblStyle w:val="TableGrid"/>
        <w:tblW w:w="4503" w:type="pct"/>
        <w:tblInd w:w="625" w:type="dxa"/>
        <w:tblLayout w:type="fixed"/>
        <w:tblLook w:val="0620" w:firstRow="1" w:lastRow="0" w:firstColumn="0" w:lastColumn="0" w:noHBand="1" w:noVBand="1"/>
      </w:tblPr>
      <w:tblGrid>
        <w:gridCol w:w="3373"/>
        <w:gridCol w:w="2234"/>
        <w:gridCol w:w="3555"/>
      </w:tblGrid>
      <w:tr w:rsidR="0023248F" w:rsidRPr="009E3B7C" w14:paraId="02C09AE8" w14:textId="77777777" w:rsidTr="0023248F">
        <w:trPr>
          <w:trHeight w:val="144"/>
        </w:trPr>
        <w:tc>
          <w:tcPr>
            <w:tcW w:w="1841" w:type="pct"/>
            <w:shd w:val="clear" w:color="auto" w:fill="BFBFBF" w:themeFill="background1" w:themeFillShade="BF"/>
          </w:tcPr>
          <w:p w14:paraId="24656CE3" w14:textId="77777777" w:rsidR="0023248F" w:rsidRPr="009E3B7C" w:rsidRDefault="0023248F" w:rsidP="00841C2C">
            <w:pPr>
              <w:jc w:val="both"/>
              <w:rPr>
                <w:rFonts w:cs="Arial"/>
                <w:b/>
              </w:rPr>
            </w:pPr>
            <w:r>
              <w:rPr>
                <w:rFonts w:cs="Arial"/>
                <w:b/>
              </w:rPr>
              <w:t>Name</w:t>
            </w:r>
          </w:p>
        </w:tc>
        <w:tc>
          <w:tcPr>
            <w:tcW w:w="1219" w:type="pct"/>
            <w:shd w:val="clear" w:color="auto" w:fill="BFBFBF" w:themeFill="background1" w:themeFillShade="BF"/>
          </w:tcPr>
          <w:p w14:paraId="620EF536"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72E21405" w14:textId="77777777" w:rsidR="0023248F" w:rsidRPr="009E3B7C" w:rsidRDefault="0023248F" w:rsidP="00841C2C">
            <w:pPr>
              <w:jc w:val="both"/>
              <w:rPr>
                <w:rFonts w:cs="Arial"/>
                <w:b/>
              </w:rPr>
            </w:pPr>
            <w:r>
              <w:rPr>
                <w:rFonts w:cs="Arial"/>
                <w:b/>
              </w:rPr>
              <w:t>Description</w:t>
            </w:r>
          </w:p>
        </w:tc>
      </w:tr>
      <w:tr w:rsidR="0023248F" w14:paraId="22774BCD" w14:textId="77777777" w:rsidTr="0023248F">
        <w:trPr>
          <w:trHeight w:val="288"/>
        </w:trPr>
        <w:tc>
          <w:tcPr>
            <w:tcW w:w="1841" w:type="pct"/>
            <w:shd w:val="clear" w:color="auto" w:fill="FFFFFF" w:themeFill="background1"/>
          </w:tcPr>
          <w:p w14:paraId="32037A78" w14:textId="77777777" w:rsidR="0023248F" w:rsidRPr="00BD09CC" w:rsidRDefault="0023248F" w:rsidP="00017EC1">
            <w:pPr>
              <w:rPr>
                <w:rFonts w:cs="Arial"/>
              </w:rPr>
            </w:pPr>
            <w:r>
              <w:rPr>
                <w:noProof/>
              </w:rPr>
              <w:drawing>
                <wp:inline distT="0" distB="0" distL="0" distR="0" wp14:anchorId="1DA54848" wp14:editId="68D2A45B">
                  <wp:extent cx="152400" cy="152400"/>
                  <wp:effectExtent l="0" t="0" r="0" b="0"/>
                  <wp:docPr id="37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FESN</w:t>
            </w:r>
          </w:p>
        </w:tc>
        <w:tc>
          <w:tcPr>
            <w:tcW w:w="1219" w:type="pct"/>
          </w:tcPr>
          <w:p w14:paraId="4A7E0C50" w14:textId="77777777" w:rsidR="0023248F" w:rsidRDefault="0023248F" w:rsidP="00017EC1">
            <w:pPr>
              <w:rPr>
                <w:rFonts w:cs="Arial"/>
              </w:rPr>
            </w:pPr>
            <w:r>
              <w:rPr>
                <w:noProof/>
              </w:rPr>
              <w:drawing>
                <wp:inline distT="0" distB="0" distL="0" distR="0" wp14:anchorId="73F82BB8" wp14:editId="12B22AEE">
                  <wp:extent cx="152400" cy="152400"/>
                  <wp:effectExtent l="0" t="0" r="0" b="0"/>
                  <wp:docPr id="37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940" w:type="pct"/>
          </w:tcPr>
          <w:p w14:paraId="60AB24D0" w14:textId="77777777" w:rsidR="0023248F" w:rsidRDefault="0023248F" w:rsidP="00017EC1">
            <w:pPr>
              <w:rPr>
                <w:rFonts w:cs="Arial"/>
              </w:rPr>
            </w:pPr>
            <w:r w:rsidRPr="0045600D">
              <w:rPr>
                <w:rFonts w:cs="Arial"/>
                <w:sz w:val="18"/>
                <w:szCs w:val="18"/>
              </w:rPr>
              <w:t>The Ford Electronic Serial Number for the NFC Card/Device either being added or deleted. N/A for Enable or Disable requests</w:t>
            </w:r>
          </w:p>
        </w:tc>
      </w:tr>
      <w:tr w:rsidR="0023248F" w14:paraId="6FADA5CF" w14:textId="77777777" w:rsidTr="0023248F">
        <w:trPr>
          <w:trHeight w:val="288"/>
        </w:trPr>
        <w:tc>
          <w:tcPr>
            <w:tcW w:w="1841" w:type="pct"/>
            <w:shd w:val="clear" w:color="auto" w:fill="FFFFFF" w:themeFill="background1"/>
          </w:tcPr>
          <w:p w14:paraId="55A3CBFE" w14:textId="77777777" w:rsidR="0023248F" w:rsidRPr="00BD09CC" w:rsidRDefault="0023248F" w:rsidP="00017EC1">
            <w:pPr>
              <w:rPr>
                <w:rFonts w:cs="Arial"/>
              </w:rPr>
            </w:pPr>
            <w:r>
              <w:rPr>
                <w:noProof/>
              </w:rPr>
              <w:drawing>
                <wp:inline distT="0" distB="0" distL="0" distR="0" wp14:anchorId="5825B451" wp14:editId="398368AF">
                  <wp:extent cx="152400" cy="152400"/>
                  <wp:effectExtent l="0" t="0" r="0" b="0"/>
                  <wp:docPr id="37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Friendly Name</w:t>
            </w:r>
          </w:p>
        </w:tc>
        <w:tc>
          <w:tcPr>
            <w:tcW w:w="1219" w:type="pct"/>
          </w:tcPr>
          <w:p w14:paraId="07D5A4EC" w14:textId="77777777" w:rsidR="0023248F" w:rsidRDefault="0023248F" w:rsidP="00017EC1">
            <w:pPr>
              <w:rPr>
                <w:rFonts w:cs="Arial"/>
              </w:rPr>
            </w:pPr>
            <w:r>
              <w:rPr>
                <w:noProof/>
              </w:rPr>
              <w:drawing>
                <wp:inline distT="0" distB="0" distL="0" distR="0" wp14:anchorId="0153D293" wp14:editId="07C21272">
                  <wp:extent cx="152400" cy="152400"/>
                  <wp:effectExtent l="0" t="0" r="0" b="0"/>
                  <wp:docPr id="380" name="Picture 6260704.jpg" descr="6260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6260704.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6d5039f98de394b145532000614ce69d" w:history="1">
              <w:r>
                <w:rPr>
                  <w:rStyle w:val="Hyperlink"/>
                  <w:rFonts w:cs="Arial"/>
                  <w:sz w:val="18"/>
                  <w:szCs w:val="18"/>
                </w:rPr>
                <w:t>String</w:t>
              </w:r>
            </w:hyperlink>
          </w:p>
        </w:tc>
        <w:tc>
          <w:tcPr>
            <w:tcW w:w="1940" w:type="pct"/>
          </w:tcPr>
          <w:p w14:paraId="2A249673" w14:textId="77777777" w:rsidR="0023248F" w:rsidRDefault="0023248F" w:rsidP="00017EC1">
            <w:pPr>
              <w:rPr>
                <w:rFonts w:cs="Arial"/>
              </w:rPr>
            </w:pPr>
            <w:r w:rsidRPr="0045600D">
              <w:rPr>
                <w:rFonts w:cs="Arial"/>
                <w:sz w:val="18"/>
                <w:szCs w:val="18"/>
              </w:rPr>
              <w:t>The Friendly Name of the NFC Card/Device either being added or deleted. N/A for Enable or Disable requests</w:t>
            </w:r>
          </w:p>
        </w:tc>
      </w:tr>
      <w:tr w:rsidR="0023248F" w14:paraId="0D72ECF4" w14:textId="77777777" w:rsidTr="0023248F">
        <w:trPr>
          <w:trHeight w:val="288"/>
        </w:trPr>
        <w:tc>
          <w:tcPr>
            <w:tcW w:w="1841" w:type="pct"/>
            <w:shd w:val="clear" w:color="auto" w:fill="FFFFFF" w:themeFill="background1"/>
          </w:tcPr>
          <w:p w14:paraId="73BEEDB5" w14:textId="77777777" w:rsidR="0023248F" w:rsidRPr="00BD09CC" w:rsidRDefault="0023248F" w:rsidP="00017EC1">
            <w:pPr>
              <w:rPr>
                <w:rFonts w:cs="Arial"/>
              </w:rPr>
            </w:pPr>
            <w:r>
              <w:rPr>
                <w:noProof/>
              </w:rPr>
              <w:drawing>
                <wp:inline distT="0" distB="0" distL="0" distR="0" wp14:anchorId="3B4A4601" wp14:editId="2B6C683F">
                  <wp:extent cx="152400" cy="152400"/>
                  <wp:effectExtent l="0" t="0" r="0" b="0"/>
                  <wp:docPr id="38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type</w:t>
            </w:r>
          </w:p>
        </w:tc>
        <w:tc>
          <w:tcPr>
            <w:tcW w:w="1219" w:type="pct"/>
          </w:tcPr>
          <w:p w14:paraId="7EB22E2A" w14:textId="77777777" w:rsidR="0023248F" w:rsidRDefault="0023248F" w:rsidP="00017EC1">
            <w:pPr>
              <w:rPr>
                <w:rFonts w:cs="Arial"/>
              </w:rPr>
            </w:pPr>
            <w:r>
              <w:rPr>
                <w:noProof/>
              </w:rPr>
              <w:drawing>
                <wp:inline distT="0" distB="0" distL="0" distR="0" wp14:anchorId="78E80CCE" wp14:editId="79402575">
                  <wp:extent cx="152400" cy="152400"/>
                  <wp:effectExtent l="0" t="0" r="0" b="0"/>
                  <wp:docPr id="38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b7f5812ac0dc15385e4b1a141b1feee0" w:history="1">
              <w:r>
                <w:rPr>
                  <w:rStyle w:val="Hyperlink"/>
                  <w:rFonts w:cs="Arial"/>
                  <w:sz w:val="18"/>
                  <w:szCs w:val="18"/>
                </w:rPr>
                <w:t>NFC Command Type</w:t>
              </w:r>
            </w:hyperlink>
          </w:p>
        </w:tc>
        <w:tc>
          <w:tcPr>
            <w:tcW w:w="1940" w:type="pct"/>
          </w:tcPr>
          <w:p w14:paraId="14A1F360" w14:textId="77777777" w:rsidR="0023248F" w:rsidRDefault="0023248F" w:rsidP="00017EC1">
            <w:pPr>
              <w:rPr>
                <w:rFonts w:cs="Arial"/>
              </w:rPr>
            </w:pPr>
            <w:r w:rsidRPr="0045600D">
              <w:rPr>
                <w:rFonts w:cs="Arial"/>
                <w:sz w:val="18"/>
                <w:szCs w:val="18"/>
              </w:rPr>
              <w:t xml:space="preserve">The specific type of action being requested: Adding a Key, </w:t>
            </w:r>
            <w:proofErr w:type="gramStart"/>
            <w:r w:rsidRPr="0045600D">
              <w:rPr>
                <w:rFonts w:cs="Arial"/>
                <w:sz w:val="18"/>
                <w:szCs w:val="18"/>
              </w:rPr>
              <w:t>Deleting</w:t>
            </w:r>
            <w:proofErr w:type="gramEnd"/>
            <w:r w:rsidRPr="0045600D">
              <w:rPr>
                <w:rFonts w:cs="Arial"/>
                <w:sz w:val="18"/>
                <w:szCs w:val="18"/>
              </w:rPr>
              <w:t xml:space="preserve"> a Key, Disabling NFC feature on target module, Enabling NFC Feature on target module</w:t>
            </w:r>
          </w:p>
        </w:tc>
      </w:tr>
      <w:tr w:rsidR="0023248F" w14:paraId="063F78B3" w14:textId="77777777" w:rsidTr="0023248F">
        <w:trPr>
          <w:trHeight w:val="288"/>
        </w:trPr>
        <w:tc>
          <w:tcPr>
            <w:tcW w:w="1841" w:type="pct"/>
            <w:shd w:val="clear" w:color="auto" w:fill="FFFFFF" w:themeFill="background1"/>
          </w:tcPr>
          <w:p w14:paraId="0CF8F6AE" w14:textId="77777777" w:rsidR="0023248F" w:rsidRPr="00BD09CC" w:rsidRDefault="0023248F" w:rsidP="00017EC1">
            <w:pPr>
              <w:rPr>
                <w:rFonts w:cs="Arial"/>
              </w:rPr>
            </w:pPr>
            <w:r>
              <w:rPr>
                <w:noProof/>
              </w:rPr>
              <w:drawing>
                <wp:inline distT="0" distB="0" distL="0" distR="0" wp14:anchorId="2CE9E5A0" wp14:editId="241B0929">
                  <wp:extent cx="152400" cy="152400"/>
                  <wp:effectExtent l="0" t="0" r="0" b="0"/>
                  <wp:docPr id="38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VIN</w:t>
            </w:r>
          </w:p>
        </w:tc>
        <w:tc>
          <w:tcPr>
            <w:tcW w:w="1219" w:type="pct"/>
          </w:tcPr>
          <w:p w14:paraId="461C20DE" w14:textId="77777777" w:rsidR="0023248F" w:rsidRDefault="0023248F" w:rsidP="00017EC1">
            <w:pPr>
              <w:rPr>
                <w:rFonts w:cs="Arial"/>
              </w:rPr>
            </w:pPr>
            <w:r>
              <w:rPr>
                <w:noProof/>
              </w:rPr>
              <w:drawing>
                <wp:inline distT="0" distB="0" distL="0" distR="0" wp14:anchorId="3C3B4229" wp14:editId="4865F7AF">
                  <wp:extent cx="152400" cy="152400"/>
                  <wp:effectExtent l="0" t="0" r="0" b="0"/>
                  <wp:docPr id="38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ea8b2b4f132d8365f356fe921250db5" w:history="1">
              <w:r>
                <w:rPr>
                  <w:rStyle w:val="Hyperlink"/>
                  <w:rFonts w:cs="Arial"/>
                  <w:sz w:val="18"/>
                  <w:szCs w:val="18"/>
                </w:rPr>
                <w:t>VIN</w:t>
              </w:r>
            </w:hyperlink>
          </w:p>
        </w:tc>
        <w:tc>
          <w:tcPr>
            <w:tcW w:w="1940" w:type="pct"/>
          </w:tcPr>
          <w:p w14:paraId="4025AC35" w14:textId="77777777" w:rsidR="0023248F" w:rsidRDefault="0023248F" w:rsidP="00017EC1">
            <w:pPr>
              <w:rPr>
                <w:rFonts w:cs="Arial"/>
              </w:rPr>
            </w:pPr>
            <w:r w:rsidRPr="0045600D">
              <w:rPr>
                <w:rFonts w:cs="Arial"/>
                <w:sz w:val="18"/>
                <w:szCs w:val="18"/>
              </w:rPr>
              <w:t>The Vehicle Identification Number of the vehicle the selected command is being requested for</w:t>
            </w:r>
          </w:p>
        </w:tc>
      </w:tr>
    </w:tbl>
    <w:p w14:paraId="4C062A91" w14:textId="77777777" w:rsidR="003930AE" w:rsidRDefault="003930AE" w:rsidP="003930AE"/>
    <w:p w14:paraId="239BE617" w14:textId="77777777" w:rsidR="003930AE" w:rsidRDefault="003930AE" w:rsidP="003930AE">
      <w:pPr>
        <w:pStyle w:val="RETechSignal"/>
      </w:pPr>
      <w:bookmarkStart w:id="306" w:name="_51cdd4ee0e142399831237155dbdfbd5"/>
      <w:r>
        <w:t>NFC Command Request - Retail</w:t>
      </w:r>
      <w:bookmarkEnd w:id="306"/>
    </w:p>
    <w:tbl>
      <w:tblPr>
        <w:tblStyle w:val="TableGrid"/>
        <w:tblW w:w="4524" w:type="pct"/>
        <w:tblInd w:w="625" w:type="dxa"/>
        <w:tblLook w:val="0620" w:firstRow="1" w:lastRow="0" w:firstColumn="0" w:lastColumn="0" w:noHBand="1" w:noVBand="1"/>
      </w:tblPr>
      <w:tblGrid>
        <w:gridCol w:w="1859"/>
        <w:gridCol w:w="7346"/>
      </w:tblGrid>
      <w:tr w:rsidR="003930AE" w:rsidRPr="009E3B7C" w14:paraId="6C3D35A4" w14:textId="77777777" w:rsidTr="00841C2C">
        <w:trPr>
          <w:trHeight w:val="166"/>
        </w:trPr>
        <w:tc>
          <w:tcPr>
            <w:tcW w:w="1010" w:type="pct"/>
            <w:shd w:val="clear" w:color="auto" w:fill="BFBFBF" w:themeFill="background1" w:themeFillShade="BF"/>
          </w:tcPr>
          <w:p w14:paraId="2ED6B2C9"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7D9585DC" w14:textId="77777777" w:rsidR="003930AE" w:rsidRPr="009E3B7C" w:rsidRDefault="003930AE" w:rsidP="00017EC1">
            <w:pPr>
              <w:rPr>
                <w:rFonts w:cs="Arial"/>
                <w:b/>
              </w:rPr>
            </w:pPr>
            <w:r>
              <w:rPr>
                <w:rFonts w:cs="Arial"/>
                <w:b/>
              </w:rPr>
              <w:t>NFC Command Request - Retail</w:t>
            </w:r>
          </w:p>
        </w:tc>
      </w:tr>
      <w:tr w:rsidR="003930AE" w:rsidRPr="009E3B7C" w14:paraId="2EA87E45" w14:textId="77777777" w:rsidTr="00841C2C">
        <w:trPr>
          <w:trHeight w:val="332"/>
        </w:trPr>
        <w:tc>
          <w:tcPr>
            <w:tcW w:w="1010" w:type="pct"/>
            <w:shd w:val="clear" w:color="auto" w:fill="BFBFBF" w:themeFill="background1" w:themeFillShade="BF"/>
          </w:tcPr>
          <w:p w14:paraId="033FC400" w14:textId="77777777" w:rsidR="003930AE" w:rsidRDefault="003930AE" w:rsidP="00841C2C">
            <w:pPr>
              <w:jc w:val="both"/>
              <w:rPr>
                <w:rFonts w:cs="Arial"/>
                <w:b/>
              </w:rPr>
            </w:pPr>
            <w:r>
              <w:rPr>
                <w:rFonts w:cs="Arial"/>
                <w:b/>
              </w:rPr>
              <w:t>Description</w:t>
            </w:r>
          </w:p>
        </w:tc>
        <w:tc>
          <w:tcPr>
            <w:tcW w:w="3990" w:type="pct"/>
          </w:tcPr>
          <w:p w14:paraId="404EEB5F" w14:textId="77777777" w:rsidR="003930AE" w:rsidRDefault="003930AE" w:rsidP="00017EC1">
            <w:pPr>
              <w:rPr>
                <w:rFonts w:cs="Arial"/>
              </w:rPr>
            </w:pPr>
            <w:r>
              <w:rPr>
                <w:rFonts w:cs="Arial"/>
              </w:rPr>
              <w:t>The message that is sent from a vehicle to the NFC Cloud Backend when a retail user requests an NFC command using the in-vehicle HMI.</w:t>
            </w:r>
          </w:p>
        </w:tc>
      </w:tr>
      <w:tr w:rsidR="003930AE" w:rsidRPr="009E3B7C" w14:paraId="133E1AEC" w14:textId="77777777" w:rsidTr="00841C2C">
        <w:trPr>
          <w:trHeight w:val="332"/>
        </w:trPr>
        <w:tc>
          <w:tcPr>
            <w:tcW w:w="1010" w:type="pct"/>
            <w:shd w:val="clear" w:color="auto" w:fill="BFBFBF" w:themeFill="background1" w:themeFillShade="BF"/>
          </w:tcPr>
          <w:p w14:paraId="1100F6FC" w14:textId="77777777" w:rsidR="003930AE" w:rsidRDefault="003930AE" w:rsidP="00841C2C">
            <w:pPr>
              <w:jc w:val="both"/>
              <w:rPr>
                <w:rFonts w:cs="Arial"/>
                <w:b/>
              </w:rPr>
            </w:pPr>
            <w:r>
              <w:rPr>
                <w:rFonts w:cs="Arial"/>
                <w:b/>
              </w:rPr>
              <w:t>Realized by</w:t>
            </w:r>
          </w:p>
        </w:tc>
        <w:tc>
          <w:tcPr>
            <w:tcW w:w="3990" w:type="pct"/>
          </w:tcPr>
          <w:p w14:paraId="6D0FD3D2" w14:textId="77777777" w:rsidR="00AF7CBB" w:rsidRDefault="00AF7CBB" w:rsidP="00017EC1">
            <w:pPr>
              <w:rPr>
                <w:rFonts w:cs="Arial"/>
              </w:rPr>
            </w:pPr>
            <w:r>
              <w:rPr>
                <w:noProof/>
              </w:rPr>
              <w:drawing>
                <wp:inline distT="0" distB="0" distL="0" distR="0" wp14:anchorId="0ADBD7C8" wp14:editId="2EF1DA04">
                  <wp:extent cx="152400" cy="152400"/>
                  <wp:effectExtent l="0" t="0" r="0" b="0"/>
                  <wp:docPr id="390"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6f6397689b97417d4e799b3a2225edb5" w:history="1">
              <w:proofErr w:type="spellStart"/>
              <w:r w:rsidR="001B52F7">
                <w:rPr>
                  <w:rStyle w:val="Hyperlink"/>
                  <w:rFonts w:cs="Arial"/>
                </w:rPr>
                <w:t>NfcSyncPTx</w:t>
              </w:r>
              <w:proofErr w:type="spellEnd"/>
            </w:hyperlink>
          </w:p>
        </w:tc>
      </w:tr>
    </w:tbl>
    <w:p w14:paraId="509B9E7C" w14:textId="77777777" w:rsidR="003930AE" w:rsidRDefault="003930AE" w:rsidP="003930AE"/>
    <w:p w14:paraId="7D1BD136"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1D7A4106" w14:textId="77777777" w:rsidTr="0045600D">
        <w:trPr>
          <w:trHeight w:val="166"/>
        </w:trPr>
        <w:tc>
          <w:tcPr>
            <w:tcW w:w="1219" w:type="pct"/>
            <w:shd w:val="clear" w:color="auto" w:fill="BFBFBF" w:themeFill="background1" w:themeFillShade="BF"/>
          </w:tcPr>
          <w:p w14:paraId="2F36007A"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45BD0589"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7F8A41F7"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7611A1D4" w14:textId="77777777" w:rsidR="003930AE" w:rsidRDefault="003930AE" w:rsidP="00841C2C">
            <w:pPr>
              <w:jc w:val="both"/>
              <w:rPr>
                <w:rFonts w:cs="Arial"/>
                <w:b/>
              </w:rPr>
            </w:pPr>
            <w:r>
              <w:rPr>
                <w:rFonts w:cs="Arial"/>
                <w:b/>
              </w:rPr>
              <w:t>Realized By</w:t>
            </w:r>
          </w:p>
        </w:tc>
      </w:tr>
      <w:tr w:rsidR="003930AE" w14:paraId="0705DF80" w14:textId="77777777" w:rsidTr="0045600D">
        <w:trPr>
          <w:trHeight w:val="332"/>
        </w:trPr>
        <w:tc>
          <w:tcPr>
            <w:tcW w:w="1219" w:type="pct"/>
            <w:shd w:val="clear" w:color="auto" w:fill="FFFFFF" w:themeFill="background1"/>
          </w:tcPr>
          <w:p w14:paraId="761D3228" w14:textId="77777777" w:rsidR="003930AE" w:rsidRPr="00BD09CC" w:rsidRDefault="003930AE" w:rsidP="00017EC1">
            <w:pPr>
              <w:rPr>
                <w:rFonts w:cs="Arial"/>
              </w:rPr>
            </w:pPr>
            <w:r>
              <w:rPr>
                <w:noProof/>
              </w:rPr>
              <w:drawing>
                <wp:inline distT="0" distB="0" distL="0" distR="0" wp14:anchorId="0F459470" wp14:editId="7B5C3D03">
                  <wp:extent cx="152400" cy="152400"/>
                  <wp:effectExtent l="0" t="0" r="0" b="0"/>
                  <wp:docPr id="39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Local ID</w:t>
            </w:r>
          </w:p>
        </w:tc>
        <w:tc>
          <w:tcPr>
            <w:tcW w:w="807" w:type="pct"/>
          </w:tcPr>
          <w:p w14:paraId="591A2476" w14:textId="77777777" w:rsidR="003930AE" w:rsidRDefault="00B352CB" w:rsidP="00017EC1">
            <w:pPr>
              <w:rPr>
                <w:rFonts w:cs="Arial"/>
              </w:rPr>
            </w:pPr>
            <w:r>
              <w:rPr>
                <w:noProof/>
              </w:rPr>
              <w:drawing>
                <wp:inline distT="0" distB="0" distL="0" distR="0" wp14:anchorId="1C9DA25D" wp14:editId="666A9071">
                  <wp:extent cx="152400" cy="152400"/>
                  <wp:effectExtent l="0" t="0" r="0" b="0"/>
                  <wp:docPr id="39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15dcd7d11c2adf476a1062d69e3f7fd2" w:history="1">
              <w:r>
                <w:rPr>
                  <w:rStyle w:val="Hyperlink"/>
                  <w:rFonts w:cs="Arial"/>
                  <w:sz w:val="18"/>
                  <w:szCs w:val="18"/>
                </w:rPr>
                <w:t>Local ID</w:t>
              </w:r>
            </w:hyperlink>
          </w:p>
        </w:tc>
        <w:tc>
          <w:tcPr>
            <w:tcW w:w="1285" w:type="pct"/>
          </w:tcPr>
          <w:p w14:paraId="5AF5AD7D" w14:textId="77777777" w:rsidR="003930AE" w:rsidRDefault="003930AE" w:rsidP="00017EC1">
            <w:pPr>
              <w:rPr>
                <w:rFonts w:cs="Arial"/>
              </w:rPr>
            </w:pPr>
            <w:r w:rsidRPr="0045600D">
              <w:rPr>
                <w:rFonts w:cs="Arial"/>
                <w:sz w:val="18"/>
                <w:szCs w:val="18"/>
              </w:rPr>
              <w:t xml:space="preserve">Vehicle to NFC Device pairing ID that is generated by the vehicle at the time of a Retail NFC Device Add request. It is maintained until either the request is completed, rejected, or timed out. </w:t>
            </w:r>
          </w:p>
        </w:tc>
        <w:tc>
          <w:tcPr>
            <w:tcW w:w="1689" w:type="pct"/>
          </w:tcPr>
          <w:p w14:paraId="1E0D8076" w14:textId="77777777" w:rsidR="00D74D83" w:rsidRDefault="00D74D83"/>
        </w:tc>
      </w:tr>
      <w:tr w:rsidR="003930AE" w14:paraId="20A93208" w14:textId="77777777" w:rsidTr="0045600D">
        <w:trPr>
          <w:trHeight w:val="332"/>
        </w:trPr>
        <w:tc>
          <w:tcPr>
            <w:tcW w:w="1219" w:type="pct"/>
            <w:shd w:val="clear" w:color="auto" w:fill="FFFFFF" w:themeFill="background1"/>
          </w:tcPr>
          <w:p w14:paraId="075BE08F" w14:textId="77777777" w:rsidR="003930AE" w:rsidRPr="00BD09CC" w:rsidRDefault="003930AE" w:rsidP="00017EC1">
            <w:pPr>
              <w:rPr>
                <w:rFonts w:cs="Arial"/>
              </w:rPr>
            </w:pPr>
            <w:r>
              <w:rPr>
                <w:noProof/>
              </w:rPr>
              <w:drawing>
                <wp:inline distT="0" distB="0" distL="0" distR="0" wp14:anchorId="213423E8" wp14:editId="6852417D">
                  <wp:extent cx="152400" cy="152400"/>
                  <wp:effectExtent l="0" t="0" r="0" b="0"/>
                  <wp:docPr id="39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VIN</w:t>
            </w:r>
          </w:p>
        </w:tc>
        <w:tc>
          <w:tcPr>
            <w:tcW w:w="807" w:type="pct"/>
          </w:tcPr>
          <w:p w14:paraId="6AC2841F" w14:textId="77777777" w:rsidR="003930AE" w:rsidRDefault="00B352CB" w:rsidP="00017EC1">
            <w:pPr>
              <w:rPr>
                <w:rFonts w:cs="Arial"/>
              </w:rPr>
            </w:pPr>
            <w:r>
              <w:rPr>
                <w:noProof/>
              </w:rPr>
              <w:drawing>
                <wp:inline distT="0" distB="0" distL="0" distR="0" wp14:anchorId="36A739D1" wp14:editId="4861E5DC">
                  <wp:extent cx="152400" cy="152400"/>
                  <wp:effectExtent l="0" t="0" r="0" b="0"/>
                  <wp:docPr id="39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ea8b2b4f132d8365f356fe921250db5" w:history="1">
              <w:r>
                <w:rPr>
                  <w:rStyle w:val="Hyperlink"/>
                  <w:rFonts w:cs="Arial"/>
                  <w:sz w:val="18"/>
                  <w:szCs w:val="18"/>
                </w:rPr>
                <w:t>VIN</w:t>
              </w:r>
            </w:hyperlink>
          </w:p>
        </w:tc>
        <w:tc>
          <w:tcPr>
            <w:tcW w:w="1285" w:type="pct"/>
          </w:tcPr>
          <w:p w14:paraId="43537F9D" w14:textId="77777777" w:rsidR="003930AE" w:rsidRDefault="003930AE" w:rsidP="00017EC1">
            <w:pPr>
              <w:rPr>
                <w:rFonts w:cs="Arial"/>
              </w:rPr>
            </w:pPr>
            <w:r w:rsidRPr="0045600D">
              <w:rPr>
                <w:rFonts w:cs="Arial"/>
                <w:sz w:val="18"/>
                <w:szCs w:val="18"/>
              </w:rPr>
              <w:t>The vehicle identification number of the target vehicle</w:t>
            </w:r>
          </w:p>
        </w:tc>
        <w:tc>
          <w:tcPr>
            <w:tcW w:w="1689" w:type="pct"/>
          </w:tcPr>
          <w:p w14:paraId="75538884" w14:textId="77777777" w:rsidR="00D74D83" w:rsidRDefault="00D74D83"/>
        </w:tc>
      </w:tr>
      <w:tr w:rsidR="003930AE" w14:paraId="4E8772B2" w14:textId="77777777" w:rsidTr="0045600D">
        <w:trPr>
          <w:trHeight w:val="332"/>
        </w:trPr>
        <w:tc>
          <w:tcPr>
            <w:tcW w:w="1219" w:type="pct"/>
            <w:shd w:val="clear" w:color="auto" w:fill="FFFFFF" w:themeFill="background1"/>
          </w:tcPr>
          <w:p w14:paraId="15F11CF9" w14:textId="77777777" w:rsidR="003930AE" w:rsidRPr="00BD09CC" w:rsidRDefault="003930AE" w:rsidP="00017EC1">
            <w:pPr>
              <w:rPr>
                <w:rFonts w:cs="Arial"/>
              </w:rPr>
            </w:pPr>
            <w:r>
              <w:rPr>
                <w:noProof/>
              </w:rPr>
              <w:drawing>
                <wp:inline distT="0" distB="0" distL="0" distR="0" wp14:anchorId="6EBC0814" wp14:editId="3E8EDB54">
                  <wp:extent cx="152400" cy="152400"/>
                  <wp:effectExtent l="0" t="0" r="0" b="0"/>
                  <wp:docPr id="40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FESN</w:t>
            </w:r>
          </w:p>
        </w:tc>
        <w:tc>
          <w:tcPr>
            <w:tcW w:w="807" w:type="pct"/>
          </w:tcPr>
          <w:p w14:paraId="5DF13B8C" w14:textId="77777777" w:rsidR="003930AE" w:rsidRDefault="00B352CB" w:rsidP="00017EC1">
            <w:pPr>
              <w:rPr>
                <w:rFonts w:cs="Arial"/>
              </w:rPr>
            </w:pPr>
            <w:r>
              <w:rPr>
                <w:noProof/>
              </w:rPr>
              <w:drawing>
                <wp:inline distT="0" distB="0" distL="0" distR="0" wp14:anchorId="09810D4C" wp14:editId="36E7BFAD">
                  <wp:extent cx="152400" cy="152400"/>
                  <wp:effectExtent l="0" t="0" r="0" b="0"/>
                  <wp:docPr id="40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285" w:type="pct"/>
          </w:tcPr>
          <w:p w14:paraId="0A864174" w14:textId="77777777" w:rsidR="003930AE" w:rsidRDefault="003930AE" w:rsidP="00017EC1">
            <w:pPr>
              <w:rPr>
                <w:rFonts w:cs="Arial"/>
              </w:rPr>
            </w:pPr>
            <w:r w:rsidRPr="0045600D">
              <w:rPr>
                <w:rFonts w:cs="Arial"/>
                <w:sz w:val="18"/>
                <w:szCs w:val="18"/>
              </w:rPr>
              <w:t xml:space="preserve">The Ford Electronic Serial Number for the NFC Card/Device either being added or deleted. </w:t>
            </w:r>
          </w:p>
        </w:tc>
        <w:tc>
          <w:tcPr>
            <w:tcW w:w="1689" w:type="pct"/>
          </w:tcPr>
          <w:p w14:paraId="5B89BF94" w14:textId="77777777" w:rsidR="00D74D83" w:rsidRDefault="00D74D83"/>
        </w:tc>
      </w:tr>
      <w:tr w:rsidR="003930AE" w14:paraId="5E81B465" w14:textId="77777777" w:rsidTr="0045600D">
        <w:trPr>
          <w:trHeight w:val="332"/>
        </w:trPr>
        <w:tc>
          <w:tcPr>
            <w:tcW w:w="1219" w:type="pct"/>
            <w:shd w:val="clear" w:color="auto" w:fill="FFFFFF" w:themeFill="background1"/>
          </w:tcPr>
          <w:p w14:paraId="3D480004" w14:textId="77777777" w:rsidR="003930AE" w:rsidRPr="00BD09CC" w:rsidRDefault="003930AE" w:rsidP="00017EC1">
            <w:pPr>
              <w:rPr>
                <w:rFonts w:cs="Arial"/>
              </w:rPr>
            </w:pPr>
            <w:r>
              <w:rPr>
                <w:noProof/>
              </w:rPr>
              <w:drawing>
                <wp:inline distT="0" distB="0" distL="0" distR="0" wp14:anchorId="73B129FC" wp14:editId="6EA49617">
                  <wp:extent cx="152400" cy="152400"/>
                  <wp:effectExtent l="0" t="0" r="0" b="0"/>
                  <wp:docPr id="40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type</w:t>
            </w:r>
          </w:p>
        </w:tc>
        <w:tc>
          <w:tcPr>
            <w:tcW w:w="807" w:type="pct"/>
          </w:tcPr>
          <w:p w14:paraId="0E355BC5" w14:textId="77777777" w:rsidR="003930AE" w:rsidRDefault="00B352CB" w:rsidP="00017EC1">
            <w:pPr>
              <w:rPr>
                <w:rFonts w:cs="Arial"/>
              </w:rPr>
            </w:pPr>
            <w:r>
              <w:rPr>
                <w:noProof/>
              </w:rPr>
              <w:drawing>
                <wp:inline distT="0" distB="0" distL="0" distR="0" wp14:anchorId="3B1EDFC6" wp14:editId="2A7B8CAB">
                  <wp:extent cx="152400" cy="152400"/>
                  <wp:effectExtent l="0" t="0" r="0" b="0"/>
                  <wp:docPr id="40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b7f5812ac0dc15385e4b1a141b1feee0" w:history="1">
              <w:r>
                <w:rPr>
                  <w:rStyle w:val="Hyperlink"/>
                  <w:rFonts w:cs="Arial"/>
                  <w:sz w:val="18"/>
                  <w:szCs w:val="18"/>
                </w:rPr>
                <w:t>NFC Command Type</w:t>
              </w:r>
            </w:hyperlink>
          </w:p>
        </w:tc>
        <w:tc>
          <w:tcPr>
            <w:tcW w:w="1285" w:type="pct"/>
          </w:tcPr>
          <w:p w14:paraId="300E3E87" w14:textId="77777777" w:rsidR="003930AE" w:rsidRDefault="003930AE" w:rsidP="00017EC1">
            <w:pPr>
              <w:rPr>
                <w:rFonts w:cs="Arial"/>
              </w:rPr>
            </w:pPr>
            <w:r w:rsidRPr="0045600D">
              <w:rPr>
                <w:rFonts w:cs="Arial"/>
                <w:sz w:val="18"/>
                <w:szCs w:val="18"/>
              </w:rPr>
              <w:t>The add, delete, enable or disable command being requested</w:t>
            </w:r>
          </w:p>
        </w:tc>
        <w:tc>
          <w:tcPr>
            <w:tcW w:w="1689" w:type="pct"/>
          </w:tcPr>
          <w:p w14:paraId="2D819018" w14:textId="77777777" w:rsidR="00D74D83" w:rsidRDefault="00D74D83"/>
        </w:tc>
      </w:tr>
      <w:tr w:rsidR="003930AE" w14:paraId="3F10B213" w14:textId="77777777" w:rsidTr="0045600D">
        <w:trPr>
          <w:trHeight w:val="332"/>
        </w:trPr>
        <w:tc>
          <w:tcPr>
            <w:tcW w:w="1219" w:type="pct"/>
            <w:shd w:val="clear" w:color="auto" w:fill="FFFFFF" w:themeFill="background1"/>
          </w:tcPr>
          <w:p w14:paraId="30F27211" w14:textId="77777777" w:rsidR="003930AE" w:rsidRPr="00BD09CC" w:rsidRDefault="003930AE" w:rsidP="00017EC1">
            <w:pPr>
              <w:rPr>
                <w:rFonts w:cs="Arial"/>
              </w:rPr>
            </w:pPr>
            <w:r>
              <w:rPr>
                <w:noProof/>
              </w:rPr>
              <w:drawing>
                <wp:inline distT="0" distB="0" distL="0" distR="0" wp14:anchorId="60D03883" wp14:editId="2F14E2DE">
                  <wp:extent cx="152400" cy="152400"/>
                  <wp:effectExtent l="0" t="0" r="0" b="0"/>
                  <wp:docPr id="40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Friendly Name</w:t>
            </w:r>
          </w:p>
        </w:tc>
        <w:tc>
          <w:tcPr>
            <w:tcW w:w="807" w:type="pct"/>
          </w:tcPr>
          <w:p w14:paraId="600EB4D0" w14:textId="77777777" w:rsidR="003930AE" w:rsidRDefault="00B352CB" w:rsidP="00017EC1">
            <w:pPr>
              <w:rPr>
                <w:rFonts w:cs="Arial"/>
              </w:rPr>
            </w:pPr>
            <w:r>
              <w:rPr>
                <w:noProof/>
              </w:rPr>
              <w:drawing>
                <wp:inline distT="0" distB="0" distL="0" distR="0" wp14:anchorId="4F5019FE" wp14:editId="4F01F9B8">
                  <wp:extent cx="152400" cy="152400"/>
                  <wp:effectExtent l="0" t="0" r="0" b="0"/>
                  <wp:docPr id="41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b6af07ce29fb6cdb5873c0376c54ad2" w:history="1">
              <w:r>
                <w:rPr>
                  <w:rStyle w:val="Hyperlink"/>
                  <w:rFonts w:cs="Arial"/>
                  <w:sz w:val="18"/>
                  <w:szCs w:val="18"/>
                </w:rPr>
                <w:t>String</w:t>
              </w:r>
            </w:hyperlink>
          </w:p>
        </w:tc>
        <w:tc>
          <w:tcPr>
            <w:tcW w:w="1285" w:type="pct"/>
          </w:tcPr>
          <w:p w14:paraId="2F3B8A12" w14:textId="77777777" w:rsidR="003930AE" w:rsidRDefault="003930AE" w:rsidP="00017EC1">
            <w:pPr>
              <w:rPr>
                <w:rFonts w:cs="Arial"/>
              </w:rPr>
            </w:pPr>
            <w:r w:rsidRPr="0045600D">
              <w:rPr>
                <w:rFonts w:cs="Arial"/>
                <w:sz w:val="18"/>
                <w:szCs w:val="18"/>
              </w:rPr>
              <w:t>The user selected name for their NFC Device</w:t>
            </w:r>
          </w:p>
        </w:tc>
        <w:tc>
          <w:tcPr>
            <w:tcW w:w="1689" w:type="pct"/>
          </w:tcPr>
          <w:p w14:paraId="1A2CADB5" w14:textId="77777777" w:rsidR="00D74D83" w:rsidRDefault="00D74D83"/>
        </w:tc>
      </w:tr>
    </w:tbl>
    <w:p w14:paraId="7E8C5B04" w14:textId="77777777" w:rsidR="003930AE" w:rsidRDefault="003930AE" w:rsidP="003930AE"/>
    <w:p w14:paraId="698C99AB" w14:textId="77777777" w:rsidR="003930AE" w:rsidRDefault="003930AE" w:rsidP="003930AE">
      <w:pPr>
        <w:pStyle w:val="RETechSignal"/>
      </w:pPr>
      <w:bookmarkStart w:id="307" w:name="_f53aea897b1c79bfc6d5581945affea6"/>
      <w:r>
        <w:t>NFC Command Request - Service</w:t>
      </w:r>
      <w:bookmarkEnd w:id="307"/>
    </w:p>
    <w:tbl>
      <w:tblPr>
        <w:tblStyle w:val="TableGrid"/>
        <w:tblW w:w="4524" w:type="pct"/>
        <w:tblInd w:w="625" w:type="dxa"/>
        <w:tblLook w:val="0620" w:firstRow="1" w:lastRow="0" w:firstColumn="0" w:lastColumn="0" w:noHBand="1" w:noVBand="1"/>
      </w:tblPr>
      <w:tblGrid>
        <w:gridCol w:w="1859"/>
        <w:gridCol w:w="7346"/>
      </w:tblGrid>
      <w:tr w:rsidR="003930AE" w:rsidRPr="009E3B7C" w14:paraId="06CF8839" w14:textId="77777777" w:rsidTr="00841C2C">
        <w:trPr>
          <w:trHeight w:val="166"/>
        </w:trPr>
        <w:tc>
          <w:tcPr>
            <w:tcW w:w="1010" w:type="pct"/>
            <w:shd w:val="clear" w:color="auto" w:fill="BFBFBF" w:themeFill="background1" w:themeFillShade="BF"/>
          </w:tcPr>
          <w:p w14:paraId="51F020A4"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04212686" w14:textId="77777777" w:rsidR="003930AE" w:rsidRPr="009E3B7C" w:rsidRDefault="003930AE" w:rsidP="00017EC1">
            <w:pPr>
              <w:rPr>
                <w:rFonts w:cs="Arial"/>
                <w:b/>
              </w:rPr>
            </w:pPr>
            <w:r>
              <w:rPr>
                <w:rFonts w:cs="Arial"/>
                <w:b/>
              </w:rPr>
              <w:t>NFC Command Request - Service</w:t>
            </w:r>
          </w:p>
        </w:tc>
      </w:tr>
      <w:tr w:rsidR="003930AE" w:rsidRPr="009E3B7C" w14:paraId="631024AA" w14:textId="77777777" w:rsidTr="00841C2C">
        <w:trPr>
          <w:trHeight w:val="332"/>
        </w:trPr>
        <w:tc>
          <w:tcPr>
            <w:tcW w:w="1010" w:type="pct"/>
            <w:shd w:val="clear" w:color="auto" w:fill="BFBFBF" w:themeFill="background1" w:themeFillShade="BF"/>
          </w:tcPr>
          <w:p w14:paraId="62A9A642" w14:textId="77777777" w:rsidR="003930AE" w:rsidRDefault="003930AE" w:rsidP="00841C2C">
            <w:pPr>
              <w:jc w:val="both"/>
              <w:rPr>
                <w:rFonts w:cs="Arial"/>
                <w:b/>
              </w:rPr>
            </w:pPr>
            <w:r>
              <w:rPr>
                <w:rFonts w:cs="Arial"/>
                <w:b/>
              </w:rPr>
              <w:t>Description</w:t>
            </w:r>
          </w:p>
        </w:tc>
        <w:tc>
          <w:tcPr>
            <w:tcW w:w="3990" w:type="pct"/>
          </w:tcPr>
          <w:p w14:paraId="215C0A9E" w14:textId="77777777" w:rsidR="003930AE" w:rsidRDefault="003930AE" w:rsidP="00017EC1">
            <w:pPr>
              <w:rPr>
                <w:rFonts w:cs="Arial"/>
              </w:rPr>
            </w:pPr>
            <w:r>
              <w:rPr>
                <w:rFonts w:cs="Arial"/>
              </w:rPr>
              <w:t>The message that is sent from the service tool to the NFC Cloud Backend when a technician requests a command be issued to a vehicle's NFC System.</w:t>
            </w:r>
          </w:p>
        </w:tc>
      </w:tr>
      <w:tr w:rsidR="003930AE" w:rsidRPr="009E3B7C" w14:paraId="75CD956B" w14:textId="77777777" w:rsidTr="00841C2C">
        <w:trPr>
          <w:trHeight w:val="332"/>
        </w:trPr>
        <w:tc>
          <w:tcPr>
            <w:tcW w:w="1010" w:type="pct"/>
            <w:shd w:val="clear" w:color="auto" w:fill="BFBFBF" w:themeFill="background1" w:themeFillShade="BF"/>
          </w:tcPr>
          <w:p w14:paraId="7D5B82B8" w14:textId="77777777" w:rsidR="003930AE" w:rsidRDefault="003930AE" w:rsidP="00841C2C">
            <w:pPr>
              <w:jc w:val="both"/>
              <w:rPr>
                <w:rFonts w:cs="Arial"/>
                <w:b/>
              </w:rPr>
            </w:pPr>
            <w:r>
              <w:rPr>
                <w:rFonts w:cs="Arial"/>
                <w:b/>
              </w:rPr>
              <w:t>Realized by</w:t>
            </w:r>
          </w:p>
        </w:tc>
        <w:tc>
          <w:tcPr>
            <w:tcW w:w="3990" w:type="pct"/>
          </w:tcPr>
          <w:p w14:paraId="3AB2BB70" w14:textId="77777777" w:rsidR="00AF7CBB" w:rsidRDefault="00AF7CBB" w:rsidP="00017EC1">
            <w:pPr>
              <w:rPr>
                <w:rFonts w:cs="Arial"/>
              </w:rPr>
            </w:pPr>
            <w:r>
              <w:rPr>
                <w:noProof/>
              </w:rPr>
              <w:drawing>
                <wp:inline distT="0" distB="0" distL="0" distR="0" wp14:anchorId="19D5D685" wp14:editId="3B937B84">
                  <wp:extent cx="152400" cy="152400"/>
                  <wp:effectExtent l="0" t="0" r="0" b="0"/>
                  <wp:docPr id="412"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fab17c9509911cf3021f4c29eae49b31" w:history="1">
              <w:proofErr w:type="spellStart"/>
              <w:r w:rsidR="001B52F7">
                <w:rPr>
                  <w:rStyle w:val="Hyperlink"/>
                  <w:rFonts w:cs="Arial"/>
                </w:rPr>
                <w:t>NfcCommandRequest</w:t>
              </w:r>
              <w:proofErr w:type="spellEnd"/>
              <w:r w:rsidR="001B52F7">
                <w:rPr>
                  <w:rStyle w:val="Hyperlink"/>
                  <w:rFonts w:cs="Arial"/>
                </w:rPr>
                <w:t xml:space="preserve"> </w:t>
              </w:r>
            </w:hyperlink>
          </w:p>
        </w:tc>
      </w:tr>
    </w:tbl>
    <w:p w14:paraId="6AEA32FD" w14:textId="77777777" w:rsidR="003930AE" w:rsidRDefault="003930AE" w:rsidP="003930AE"/>
    <w:p w14:paraId="35B2FD56" w14:textId="77777777" w:rsidR="003930AE" w:rsidRPr="00763FFE" w:rsidRDefault="003930AE" w:rsidP="003930AE">
      <w:pPr>
        <w:rPr>
          <w:rStyle w:val="Strong"/>
        </w:rPr>
      </w:pPr>
      <w:r w:rsidRPr="00763FFE">
        <w:rPr>
          <w:rStyle w:val="Strong"/>
          <w:specVanish w:val="0"/>
        </w:rPr>
        <w:t>Parameters/Owned Signals</w:t>
      </w:r>
    </w:p>
    <w:tbl>
      <w:tblPr>
        <w:tblStyle w:val="TableGrid"/>
        <w:tblW w:w="4519" w:type="pct"/>
        <w:tblInd w:w="625" w:type="dxa"/>
        <w:tblLayout w:type="fixed"/>
        <w:tblLook w:val="0620" w:firstRow="1" w:lastRow="0" w:firstColumn="0" w:lastColumn="0" w:noHBand="1" w:noVBand="1"/>
      </w:tblPr>
      <w:tblGrid>
        <w:gridCol w:w="3386"/>
        <w:gridCol w:w="2241"/>
        <w:gridCol w:w="3567"/>
      </w:tblGrid>
      <w:tr w:rsidR="0023248F" w:rsidRPr="009E3B7C" w14:paraId="2CD243AA" w14:textId="77777777" w:rsidTr="0023248F">
        <w:trPr>
          <w:trHeight w:val="156"/>
        </w:trPr>
        <w:tc>
          <w:tcPr>
            <w:tcW w:w="1841" w:type="pct"/>
            <w:shd w:val="clear" w:color="auto" w:fill="BFBFBF" w:themeFill="background1" w:themeFillShade="BF"/>
          </w:tcPr>
          <w:p w14:paraId="2EAD9599" w14:textId="77777777" w:rsidR="0023248F" w:rsidRPr="009E3B7C" w:rsidRDefault="0023248F" w:rsidP="00841C2C">
            <w:pPr>
              <w:jc w:val="both"/>
              <w:rPr>
                <w:rFonts w:cs="Arial"/>
                <w:b/>
              </w:rPr>
            </w:pPr>
            <w:r>
              <w:rPr>
                <w:rFonts w:cs="Arial"/>
                <w:b/>
              </w:rPr>
              <w:t>Name</w:t>
            </w:r>
          </w:p>
        </w:tc>
        <w:tc>
          <w:tcPr>
            <w:tcW w:w="1219" w:type="pct"/>
            <w:shd w:val="clear" w:color="auto" w:fill="BFBFBF" w:themeFill="background1" w:themeFillShade="BF"/>
          </w:tcPr>
          <w:p w14:paraId="5450E1C0" w14:textId="77777777" w:rsidR="0023248F" w:rsidRDefault="0023248F" w:rsidP="00841C2C">
            <w:pPr>
              <w:jc w:val="both"/>
              <w:rPr>
                <w:rFonts w:cs="Arial"/>
                <w:b/>
              </w:rPr>
            </w:pPr>
            <w:r>
              <w:rPr>
                <w:rFonts w:cs="Arial"/>
                <w:b/>
              </w:rPr>
              <w:t>Type</w:t>
            </w:r>
          </w:p>
        </w:tc>
        <w:tc>
          <w:tcPr>
            <w:tcW w:w="1940" w:type="pct"/>
            <w:shd w:val="clear" w:color="auto" w:fill="BFBFBF" w:themeFill="background1" w:themeFillShade="BF"/>
          </w:tcPr>
          <w:p w14:paraId="3DF1746B" w14:textId="77777777" w:rsidR="0023248F" w:rsidRPr="009E3B7C" w:rsidRDefault="0023248F" w:rsidP="00841C2C">
            <w:pPr>
              <w:jc w:val="both"/>
              <w:rPr>
                <w:rFonts w:cs="Arial"/>
                <w:b/>
              </w:rPr>
            </w:pPr>
            <w:r>
              <w:rPr>
                <w:rFonts w:cs="Arial"/>
                <w:b/>
              </w:rPr>
              <w:t>Description</w:t>
            </w:r>
          </w:p>
        </w:tc>
      </w:tr>
      <w:tr w:rsidR="0023248F" w14:paraId="28E903B6" w14:textId="77777777" w:rsidTr="0023248F">
        <w:trPr>
          <w:trHeight w:val="312"/>
        </w:trPr>
        <w:tc>
          <w:tcPr>
            <w:tcW w:w="1841" w:type="pct"/>
            <w:shd w:val="clear" w:color="auto" w:fill="FFFFFF" w:themeFill="background1"/>
          </w:tcPr>
          <w:p w14:paraId="197AA31B" w14:textId="77777777" w:rsidR="0023248F" w:rsidRPr="00BD09CC" w:rsidRDefault="0023248F" w:rsidP="00017EC1">
            <w:pPr>
              <w:rPr>
                <w:rFonts w:cs="Arial"/>
              </w:rPr>
            </w:pPr>
            <w:r>
              <w:rPr>
                <w:noProof/>
              </w:rPr>
              <w:drawing>
                <wp:inline distT="0" distB="0" distL="0" distR="0" wp14:anchorId="23F65092" wp14:editId="3B7DADCE">
                  <wp:extent cx="152400" cy="152400"/>
                  <wp:effectExtent l="0" t="0" r="0" b="0"/>
                  <wp:docPr id="41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Key Type</w:t>
            </w:r>
          </w:p>
        </w:tc>
        <w:tc>
          <w:tcPr>
            <w:tcW w:w="1219" w:type="pct"/>
          </w:tcPr>
          <w:p w14:paraId="10D00E31" w14:textId="77777777" w:rsidR="0023248F" w:rsidRDefault="0023248F" w:rsidP="00017EC1">
            <w:pPr>
              <w:rPr>
                <w:rFonts w:cs="Arial"/>
              </w:rPr>
            </w:pPr>
            <w:r>
              <w:rPr>
                <w:noProof/>
              </w:rPr>
              <w:drawing>
                <wp:inline distT="0" distB="0" distL="0" distR="0" wp14:anchorId="5F819D96" wp14:editId="0A8776F6">
                  <wp:extent cx="152400" cy="152400"/>
                  <wp:effectExtent l="0" t="0" r="0" b="0"/>
                  <wp:docPr id="41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1f1f9a2d7e3a6cfcbfd11b447e494022" w:history="1">
              <w:r>
                <w:rPr>
                  <w:rStyle w:val="Hyperlink"/>
                  <w:rFonts w:cs="Arial"/>
                  <w:sz w:val="18"/>
                  <w:szCs w:val="18"/>
                </w:rPr>
                <w:t>NFC Key Type</w:t>
              </w:r>
            </w:hyperlink>
          </w:p>
        </w:tc>
        <w:tc>
          <w:tcPr>
            <w:tcW w:w="1940" w:type="pct"/>
          </w:tcPr>
          <w:p w14:paraId="18BD16F0" w14:textId="77777777" w:rsidR="0023248F" w:rsidRDefault="0023248F" w:rsidP="00017EC1">
            <w:pPr>
              <w:rPr>
                <w:rFonts w:cs="Arial"/>
              </w:rPr>
            </w:pPr>
            <w:r w:rsidRPr="0045600D">
              <w:rPr>
                <w:rFonts w:cs="Arial"/>
                <w:sz w:val="18"/>
                <w:szCs w:val="18"/>
              </w:rPr>
              <w:t>To identify whether the NFC Key/Device being selected for Add or Delete is a Factory Key, a Retail Key, or Fleet User Key. N/A for Enable or Disable requests</w:t>
            </w:r>
          </w:p>
        </w:tc>
      </w:tr>
      <w:tr w:rsidR="0023248F" w14:paraId="4AC599D7" w14:textId="77777777" w:rsidTr="0023248F">
        <w:trPr>
          <w:trHeight w:val="312"/>
        </w:trPr>
        <w:tc>
          <w:tcPr>
            <w:tcW w:w="1841" w:type="pct"/>
            <w:shd w:val="clear" w:color="auto" w:fill="FFFFFF" w:themeFill="background1"/>
          </w:tcPr>
          <w:p w14:paraId="0E401E02" w14:textId="77777777" w:rsidR="0023248F" w:rsidRPr="00BD09CC" w:rsidRDefault="0023248F" w:rsidP="00017EC1">
            <w:pPr>
              <w:rPr>
                <w:rFonts w:cs="Arial"/>
              </w:rPr>
            </w:pPr>
            <w:r>
              <w:rPr>
                <w:noProof/>
              </w:rPr>
              <w:drawing>
                <wp:inline distT="0" distB="0" distL="0" distR="0" wp14:anchorId="09EB6B53" wp14:editId="27810C39">
                  <wp:extent cx="152400" cy="152400"/>
                  <wp:effectExtent l="0" t="0" r="0" b="0"/>
                  <wp:docPr id="41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FESN</w:t>
            </w:r>
          </w:p>
        </w:tc>
        <w:tc>
          <w:tcPr>
            <w:tcW w:w="1219" w:type="pct"/>
          </w:tcPr>
          <w:p w14:paraId="4CCBF1BE" w14:textId="77777777" w:rsidR="0023248F" w:rsidRDefault="0023248F" w:rsidP="00017EC1">
            <w:pPr>
              <w:rPr>
                <w:rFonts w:cs="Arial"/>
              </w:rPr>
            </w:pPr>
            <w:r>
              <w:rPr>
                <w:noProof/>
              </w:rPr>
              <w:drawing>
                <wp:inline distT="0" distB="0" distL="0" distR="0" wp14:anchorId="1CBE9B9C" wp14:editId="57646C4A">
                  <wp:extent cx="152400" cy="152400"/>
                  <wp:effectExtent l="0" t="0" r="0" b="0"/>
                  <wp:docPr id="42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940" w:type="pct"/>
          </w:tcPr>
          <w:p w14:paraId="4705D6A5" w14:textId="77777777" w:rsidR="0023248F" w:rsidRDefault="0023248F" w:rsidP="00017EC1">
            <w:pPr>
              <w:rPr>
                <w:rFonts w:cs="Arial"/>
              </w:rPr>
            </w:pPr>
            <w:r w:rsidRPr="0045600D">
              <w:rPr>
                <w:rFonts w:cs="Arial"/>
                <w:sz w:val="18"/>
                <w:szCs w:val="18"/>
              </w:rPr>
              <w:t>The Ford Electronic Serial Number for the NFC Card/Device either being added or deleted. N/A for Enable or Disable requests</w:t>
            </w:r>
          </w:p>
        </w:tc>
      </w:tr>
      <w:tr w:rsidR="0023248F" w14:paraId="407B87DD" w14:textId="77777777" w:rsidTr="0023248F">
        <w:trPr>
          <w:trHeight w:val="312"/>
        </w:trPr>
        <w:tc>
          <w:tcPr>
            <w:tcW w:w="1841" w:type="pct"/>
            <w:shd w:val="clear" w:color="auto" w:fill="FFFFFF" w:themeFill="background1"/>
          </w:tcPr>
          <w:p w14:paraId="19ABB9FB" w14:textId="77777777" w:rsidR="0023248F" w:rsidRPr="00BD09CC" w:rsidRDefault="0023248F" w:rsidP="00017EC1">
            <w:pPr>
              <w:rPr>
                <w:rFonts w:cs="Arial"/>
              </w:rPr>
            </w:pPr>
            <w:r>
              <w:rPr>
                <w:noProof/>
              </w:rPr>
              <w:drawing>
                <wp:inline distT="0" distB="0" distL="0" distR="0" wp14:anchorId="429B2AB3" wp14:editId="55C1EA5F">
                  <wp:extent cx="152400" cy="152400"/>
                  <wp:effectExtent l="0" t="0" r="0" b="0"/>
                  <wp:docPr id="42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Friendly Name</w:t>
            </w:r>
          </w:p>
        </w:tc>
        <w:tc>
          <w:tcPr>
            <w:tcW w:w="1219" w:type="pct"/>
          </w:tcPr>
          <w:p w14:paraId="6C0A82BC" w14:textId="77777777" w:rsidR="0023248F" w:rsidRDefault="0023248F" w:rsidP="00017EC1">
            <w:pPr>
              <w:rPr>
                <w:rFonts w:cs="Arial"/>
              </w:rPr>
            </w:pPr>
            <w:r>
              <w:rPr>
                <w:noProof/>
              </w:rPr>
              <w:drawing>
                <wp:inline distT="0" distB="0" distL="0" distR="0" wp14:anchorId="0B491415" wp14:editId="0D942DBE">
                  <wp:extent cx="152400" cy="152400"/>
                  <wp:effectExtent l="0" t="0" r="0" b="0"/>
                  <wp:docPr id="424" name="Picture 6260704.jpg" descr="6260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6260704.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6d5039f98de394b145532000614ce69d" w:history="1">
              <w:r>
                <w:rPr>
                  <w:rStyle w:val="Hyperlink"/>
                  <w:rFonts w:cs="Arial"/>
                  <w:sz w:val="18"/>
                  <w:szCs w:val="18"/>
                </w:rPr>
                <w:t>String</w:t>
              </w:r>
            </w:hyperlink>
          </w:p>
        </w:tc>
        <w:tc>
          <w:tcPr>
            <w:tcW w:w="1940" w:type="pct"/>
          </w:tcPr>
          <w:p w14:paraId="6A465B1C" w14:textId="77777777" w:rsidR="0023248F" w:rsidRDefault="0023248F" w:rsidP="00017EC1">
            <w:pPr>
              <w:rPr>
                <w:rFonts w:cs="Arial"/>
              </w:rPr>
            </w:pPr>
            <w:r w:rsidRPr="0045600D">
              <w:rPr>
                <w:rFonts w:cs="Arial"/>
                <w:sz w:val="18"/>
                <w:szCs w:val="18"/>
              </w:rPr>
              <w:t xml:space="preserve">The </w:t>
            </w:r>
            <w:proofErr w:type="gramStart"/>
            <w:r w:rsidRPr="0045600D">
              <w:rPr>
                <w:rFonts w:cs="Arial"/>
                <w:sz w:val="18"/>
                <w:szCs w:val="18"/>
              </w:rPr>
              <w:t>User friendly</w:t>
            </w:r>
            <w:proofErr w:type="gramEnd"/>
            <w:r w:rsidRPr="0045600D">
              <w:rPr>
                <w:rFonts w:cs="Arial"/>
                <w:sz w:val="18"/>
                <w:szCs w:val="18"/>
              </w:rPr>
              <w:t xml:space="preserve"> name of the NFC Card/Device either being added or deleted. N/A for Enable or Disable requests</w:t>
            </w:r>
          </w:p>
        </w:tc>
      </w:tr>
      <w:tr w:rsidR="0023248F" w14:paraId="751E29BF" w14:textId="77777777" w:rsidTr="0023248F">
        <w:trPr>
          <w:trHeight w:val="312"/>
        </w:trPr>
        <w:tc>
          <w:tcPr>
            <w:tcW w:w="1841" w:type="pct"/>
            <w:shd w:val="clear" w:color="auto" w:fill="FFFFFF" w:themeFill="background1"/>
          </w:tcPr>
          <w:p w14:paraId="5E18072B" w14:textId="77777777" w:rsidR="0023248F" w:rsidRPr="00BD09CC" w:rsidRDefault="0023248F" w:rsidP="00017EC1">
            <w:pPr>
              <w:rPr>
                <w:rFonts w:cs="Arial"/>
              </w:rPr>
            </w:pPr>
            <w:r>
              <w:rPr>
                <w:noProof/>
              </w:rPr>
              <w:drawing>
                <wp:inline distT="0" distB="0" distL="0" distR="0" wp14:anchorId="08AB89C6" wp14:editId="37D129CD">
                  <wp:extent cx="152400" cy="152400"/>
                  <wp:effectExtent l="0" t="0" r="0" b="0"/>
                  <wp:docPr id="42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type</w:t>
            </w:r>
          </w:p>
        </w:tc>
        <w:tc>
          <w:tcPr>
            <w:tcW w:w="1219" w:type="pct"/>
          </w:tcPr>
          <w:p w14:paraId="5AD7ED50" w14:textId="77777777" w:rsidR="0023248F" w:rsidRDefault="0023248F" w:rsidP="00017EC1">
            <w:pPr>
              <w:rPr>
                <w:rFonts w:cs="Arial"/>
              </w:rPr>
            </w:pPr>
            <w:r>
              <w:rPr>
                <w:noProof/>
              </w:rPr>
              <w:drawing>
                <wp:inline distT="0" distB="0" distL="0" distR="0" wp14:anchorId="6E3D7224" wp14:editId="4650B2A8">
                  <wp:extent cx="152400" cy="152400"/>
                  <wp:effectExtent l="0" t="0" r="0" b="0"/>
                  <wp:docPr id="42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b7f5812ac0dc15385e4b1a141b1feee0" w:history="1">
              <w:r>
                <w:rPr>
                  <w:rStyle w:val="Hyperlink"/>
                  <w:rFonts w:cs="Arial"/>
                  <w:sz w:val="18"/>
                  <w:szCs w:val="18"/>
                </w:rPr>
                <w:t>NFC Command Type</w:t>
              </w:r>
            </w:hyperlink>
          </w:p>
        </w:tc>
        <w:tc>
          <w:tcPr>
            <w:tcW w:w="1940" w:type="pct"/>
          </w:tcPr>
          <w:p w14:paraId="28B7F719" w14:textId="77777777" w:rsidR="0023248F" w:rsidRDefault="0023248F" w:rsidP="00017EC1">
            <w:pPr>
              <w:rPr>
                <w:rFonts w:cs="Arial"/>
              </w:rPr>
            </w:pPr>
            <w:r w:rsidRPr="0045600D">
              <w:rPr>
                <w:rFonts w:cs="Arial"/>
                <w:sz w:val="18"/>
                <w:szCs w:val="18"/>
              </w:rPr>
              <w:t xml:space="preserve">The specific type of action being requested: Adding a Key, </w:t>
            </w:r>
            <w:proofErr w:type="gramStart"/>
            <w:r w:rsidRPr="0045600D">
              <w:rPr>
                <w:rFonts w:cs="Arial"/>
                <w:sz w:val="18"/>
                <w:szCs w:val="18"/>
              </w:rPr>
              <w:t>Deleting</w:t>
            </w:r>
            <w:proofErr w:type="gramEnd"/>
            <w:r w:rsidRPr="0045600D">
              <w:rPr>
                <w:rFonts w:cs="Arial"/>
                <w:sz w:val="18"/>
                <w:szCs w:val="18"/>
              </w:rPr>
              <w:t xml:space="preserve"> a Key, Disabling NFC feature on target module, Enabling NFC Feature on target module</w:t>
            </w:r>
          </w:p>
        </w:tc>
      </w:tr>
      <w:tr w:rsidR="0023248F" w14:paraId="0C75BCB8" w14:textId="77777777" w:rsidTr="0023248F">
        <w:trPr>
          <w:trHeight w:val="312"/>
        </w:trPr>
        <w:tc>
          <w:tcPr>
            <w:tcW w:w="1841" w:type="pct"/>
            <w:shd w:val="clear" w:color="auto" w:fill="FFFFFF" w:themeFill="background1"/>
          </w:tcPr>
          <w:p w14:paraId="21347694" w14:textId="77777777" w:rsidR="0023248F" w:rsidRPr="00BD09CC" w:rsidRDefault="0023248F" w:rsidP="00017EC1">
            <w:pPr>
              <w:rPr>
                <w:rFonts w:cs="Arial"/>
              </w:rPr>
            </w:pPr>
            <w:r>
              <w:rPr>
                <w:noProof/>
              </w:rPr>
              <w:drawing>
                <wp:inline distT="0" distB="0" distL="0" distR="0" wp14:anchorId="20E2C04F" wp14:editId="35F8520B">
                  <wp:extent cx="152400" cy="152400"/>
                  <wp:effectExtent l="0" t="0" r="0" b="0"/>
                  <wp:docPr id="43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VIN</w:t>
            </w:r>
          </w:p>
        </w:tc>
        <w:tc>
          <w:tcPr>
            <w:tcW w:w="1219" w:type="pct"/>
          </w:tcPr>
          <w:p w14:paraId="74B5DEB5" w14:textId="77777777" w:rsidR="0023248F" w:rsidRDefault="0023248F" w:rsidP="00017EC1">
            <w:pPr>
              <w:rPr>
                <w:rFonts w:cs="Arial"/>
              </w:rPr>
            </w:pPr>
            <w:r>
              <w:rPr>
                <w:noProof/>
              </w:rPr>
              <w:drawing>
                <wp:inline distT="0" distB="0" distL="0" distR="0" wp14:anchorId="12704472" wp14:editId="77FE71B9">
                  <wp:extent cx="152400" cy="152400"/>
                  <wp:effectExtent l="0" t="0" r="0" b="0"/>
                  <wp:docPr id="43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ea8b2b4f132d8365f356fe921250db5" w:history="1">
              <w:r>
                <w:rPr>
                  <w:rStyle w:val="Hyperlink"/>
                  <w:rFonts w:cs="Arial"/>
                  <w:sz w:val="18"/>
                  <w:szCs w:val="18"/>
                </w:rPr>
                <w:t>VIN</w:t>
              </w:r>
            </w:hyperlink>
          </w:p>
        </w:tc>
        <w:tc>
          <w:tcPr>
            <w:tcW w:w="1940" w:type="pct"/>
          </w:tcPr>
          <w:p w14:paraId="002DC8E2" w14:textId="77777777" w:rsidR="0023248F" w:rsidRDefault="0023248F" w:rsidP="00017EC1">
            <w:pPr>
              <w:rPr>
                <w:rFonts w:cs="Arial"/>
              </w:rPr>
            </w:pPr>
            <w:r w:rsidRPr="0045600D">
              <w:rPr>
                <w:rFonts w:cs="Arial"/>
                <w:sz w:val="18"/>
                <w:szCs w:val="18"/>
              </w:rPr>
              <w:t>The Vehicle Identification Number of the vehicle the selected command is being requested for</w:t>
            </w:r>
          </w:p>
        </w:tc>
      </w:tr>
      <w:tr w:rsidR="0023248F" w14:paraId="13794489" w14:textId="77777777" w:rsidTr="0023248F">
        <w:trPr>
          <w:trHeight w:val="312"/>
        </w:trPr>
        <w:tc>
          <w:tcPr>
            <w:tcW w:w="1841" w:type="pct"/>
            <w:shd w:val="clear" w:color="auto" w:fill="FFFFFF" w:themeFill="background1"/>
          </w:tcPr>
          <w:p w14:paraId="1BD59B77" w14:textId="77777777" w:rsidR="0023248F" w:rsidRPr="00BD09CC" w:rsidRDefault="0023248F" w:rsidP="00017EC1">
            <w:pPr>
              <w:rPr>
                <w:rFonts w:cs="Arial"/>
              </w:rPr>
            </w:pPr>
            <w:r>
              <w:rPr>
                <w:noProof/>
              </w:rPr>
              <w:drawing>
                <wp:inline distT="0" distB="0" distL="0" distR="0" wp14:anchorId="775DBBC4" wp14:editId="61F94E41">
                  <wp:extent cx="152400" cy="152400"/>
                  <wp:effectExtent l="0" t="0" r="0" b="0"/>
                  <wp:docPr id="43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Credentials</w:t>
            </w:r>
          </w:p>
        </w:tc>
        <w:tc>
          <w:tcPr>
            <w:tcW w:w="1219" w:type="pct"/>
          </w:tcPr>
          <w:p w14:paraId="6CB9D5AE" w14:textId="77777777" w:rsidR="0023248F" w:rsidRDefault="0023248F" w:rsidP="00017EC1">
            <w:pPr>
              <w:rPr>
                <w:rFonts w:cs="Arial"/>
              </w:rPr>
            </w:pPr>
            <w:r>
              <w:rPr>
                <w:rFonts w:cs="Arial"/>
                <w:sz w:val="18"/>
                <w:szCs w:val="18"/>
              </w:rPr>
              <w:t xml:space="preserve"> </w:t>
            </w:r>
            <w:hyperlink w:anchor="_d41d8cd98f00b204e9800998ecf8427e" w:history="1">
              <w:r>
                <w:rPr>
                  <w:rStyle w:val="Hyperlink"/>
                  <w:rFonts w:cs="Arial"/>
                  <w:sz w:val="18"/>
                  <w:szCs w:val="18"/>
                </w:rPr>
                <w:t xml:space="preserve"> </w:t>
              </w:r>
            </w:hyperlink>
          </w:p>
        </w:tc>
        <w:tc>
          <w:tcPr>
            <w:tcW w:w="1940" w:type="pct"/>
          </w:tcPr>
          <w:p w14:paraId="30476FEB" w14:textId="77777777" w:rsidR="0023248F" w:rsidRDefault="0023248F" w:rsidP="00017EC1">
            <w:pPr>
              <w:rPr>
                <w:rFonts w:cs="Arial"/>
              </w:rPr>
            </w:pPr>
            <w:r w:rsidRPr="0045600D">
              <w:rPr>
                <w:rFonts w:cs="Arial"/>
                <w:sz w:val="18"/>
                <w:szCs w:val="18"/>
              </w:rPr>
              <w:t xml:space="preserve">The Credential information tied to the specific service technician making the requests. </w:t>
            </w:r>
          </w:p>
        </w:tc>
      </w:tr>
    </w:tbl>
    <w:p w14:paraId="2E46EF66" w14:textId="77777777" w:rsidR="003930AE" w:rsidRDefault="003930AE" w:rsidP="003930AE"/>
    <w:p w14:paraId="725AD54C" w14:textId="77777777" w:rsidR="003930AE" w:rsidRDefault="003930AE" w:rsidP="003930AE">
      <w:pPr>
        <w:pStyle w:val="RETechSignal"/>
      </w:pPr>
      <w:bookmarkStart w:id="308" w:name="_f08bf12cc59c072de787b2f5653b973f"/>
      <w:r>
        <w:t>NFC Device Detected</w:t>
      </w:r>
      <w:bookmarkEnd w:id="308"/>
    </w:p>
    <w:tbl>
      <w:tblPr>
        <w:tblStyle w:val="TableGrid"/>
        <w:tblW w:w="4524" w:type="pct"/>
        <w:tblInd w:w="625" w:type="dxa"/>
        <w:tblLook w:val="0620" w:firstRow="1" w:lastRow="0" w:firstColumn="0" w:lastColumn="0" w:noHBand="1" w:noVBand="1"/>
      </w:tblPr>
      <w:tblGrid>
        <w:gridCol w:w="1859"/>
        <w:gridCol w:w="7346"/>
      </w:tblGrid>
      <w:tr w:rsidR="003930AE" w:rsidRPr="009E3B7C" w14:paraId="6F2488BD" w14:textId="77777777" w:rsidTr="00841C2C">
        <w:trPr>
          <w:trHeight w:val="166"/>
        </w:trPr>
        <w:tc>
          <w:tcPr>
            <w:tcW w:w="1010" w:type="pct"/>
            <w:shd w:val="clear" w:color="auto" w:fill="BFBFBF" w:themeFill="background1" w:themeFillShade="BF"/>
          </w:tcPr>
          <w:p w14:paraId="21B5BC1F"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53FEC04F" w14:textId="77777777" w:rsidR="003930AE" w:rsidRPr="009E3B7C" w:rsidRDefault="003930AE" w:rsidP="00017EC1">
            <w:pPr>
              <w:rPr>
                <w:rFonts w:cs="Arial"/>
                <w:b/>
              </w:rPr>
            </w:pPr>
            <w:r>
              <w:rPr>
                <w:rFonts w:cs="Arial"/>
                <w:b/>
              </w:rPr>
              <w:t>NFC Device Detected</w:t>
            </w:r>
          </w:p>
        </w:tc>
      </w:tr>
      <w:tr w:rsidR="003930AE" w:rsidRPr="009E3B7C" w14:paraId="5CD94FA9" w14:textId="77777777" w:rsidTr="00841C2C">
        <w:trPr>
          <w:trHeight w:val="332"/>
        </w:trPr>
        <w:tc>
          <w:tcPr>
            <w:tcW w:w="1010" w:type="pct"/>
            <w:shd w:val="clear" w:color="auto" w:fill="BFBFBF" w:themeFill="background1" w:themeFillShade="BF"/>
          </w:tcPr>
          <w:p w14:paraId="679EA608" w14:textId="77777777" w:rsidR="003930AE" w:rsidRDefault="003930AE" w:rsidP="00841C2C">
            <w:pPr>
              <w:jc w:val="both"/>
              <w:rPr>
                <w:rFonts w:cs="Arial"/>
                <w:b/>
              </w:rPr>
            </w:pPr>
            <w:r>
              <w:rPr>
                <w:rFonts w:cs="Arial"/>
                <w:b/>
              </w:rPr>
              <w:t>Description</w:t>
            </w:r>
          </w:p>
        </w:tc>
        <w:tc>
          <w:tcPr>
            <w:tcW w:w="3990" w:type="pct"/>
          </w:tcPr>
          <w:p w14:paraId="4C5465FC" w14:textId="77777777" w:rsidR="003930AE" w:rsidRDefault="003930AE" w:rsidP="00017EC1">
            <w:pPr>
              <w:rPr>
                <w:rFonts w:cs="Arial"/>
              </w:rPr>
            </w:pPr>
            <w:r>
              <w:rPr>
                <w:rFonts w:cs="Arial"/>
              </w:rPr>
              <w:t>Updated and sent when an NFC Device is detected at a Reader</w:t>
            </w:r>
          </w:p>
        </w:tc>
      </w:tr>
      <w:tr w:rsidR="003930AE" w:rsidRPr="009E3B7C" w14:paraId="63536EFB" w14:textId="77777777" w:rsidTr="00841C2C">
        <w:trPr>
          <w:trHeight w:val="332"/>
        </w:trPr>
        <w:tc>
          <w:tcPr>
            <w:tcW w:w="1010" w:type="pct"/>
            <w:shd w:val="clear" w:color="auto" w:fill="BFBFBF" w:themeFill="background1" w:themeFillShade="BF"/>
          </w:tcPr>
          <w:p w14:paraId="17D1DB71" w14:textId="77777777" w:rsidR="003930AE" w:rsidRDefault="003930AE" w:rsidP="00841C2C">
            <w:pPr>
              <w:jc w:val="both"/>
              <w:rPr>
                <w:rFonts w:cs="Arial"/>
                <w:b/>
              </w:rPr>
            </w:pPr>
            <w:r>
              <w:rPr>
                <w:rFonts w:cs="Arial"/>
                <w:b/>
              </w:rPr>
              <w:t>Realized by</w:t>
            </w:r>
          </w:p>
        </w:tc>
        <w:tc>
          <w:tcPr>
            <w:tcW w:w="3990" w:type="pct"/>
          </w:tcPr>
          <w:p w14:paraId="68DC37BE" w14:textId="77777777" w:rsidR="00AF7CBB" w:rsidRDefault="00AF7CBB" w:rsidP="00017EC1">
            <w:pPr>
              <w:rPr>
                <w:rFonts w:cs="Arial"/>
              </w:rPr>
            </w:pPr>
            <w:r>
              <w:rPr>
                <w:noProof/>
              </w:rPr>
              <w:drawing>
                <wp:inline distT="0" distB="0" distL="0" distR="0" wp14:anchorId="343BFDCA" wp14:editId="7C83F09E">
                  <wp:extent cx="152400" cy="152400"/>
                  <wp:effectExtent l="0" t="0" r="0" b="0"/>
                  <wp:docPr id="43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779c7e28d1d2d017a1af869f259f9d9a" w:history="1">
              <w:r w:rsidR="001B52F7">
                <w:rPr>
                  <w:rStyle w:val="Hyperlink"/>
                  <w:rFonts w:cs="Arial"/>
                </w:rPr>
                <w:t>Ext1_Card_Infield_D_Stat</w:t>
              </w:r>
            </w:hyperlink>
          </w:p>
        </w:tc>
      </w:tr>
    </w:tbl>
    <w:p w14:paraId="12D56FCC" w14:textId="77777777" w:rsidR="003930AE" w:rsidRDefault="003930AE" w:rsidP="003930AE"/>
    <w:p w14:paraId="212EAC12"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215D538C" w14:textId="77777777" w:rsidTr="0045600D">
        <w:trPr>
          <w:trHeight w:val="166"/>
        </w:trPr>
        <w:tc>
          <w:tcPr>
            <w:tcW w:w="1219" w:type="pct"/>
            <w:shd w:val="clear" w:color="auto" w:fill="BFBFBF" w:themeFill="background1" w:themeFillShade="BF"/>
          </w:tcPr>
          <w:p w14:paraId="168BE28B"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0F7EA439"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086EDB41"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1FDDF71A" w14:textId="77777777" w:rsidR="003930AE" w:rsidRDefault="003930AE" w:rsidP="00841C2C">
            <w:pPr>
              <w:jc w:val="both"/>
              <w:rPr>
                <w:rFonts w:cs="Arial"/>
                <w:b/>
              </w:rPr>
            </w:pPr>
            <w:r>
              <w:rPr>
                <w:rFonts w:cs="Arial"/>
                <w:b/>
              </w:rPr>
              <w:t>Realized By</w:t>
            </w:r>
          </w:p>
        </w:tc>
      </w:tr>
      <w:tr w:rsidR="003930AE" w14:paraId="56CCB375" w14:textId="77777777" w:rsidTr="0045600D">
        <w:trPr>
          <w:trHeight w:val="332"/>
        </w:trPr>
        <w:tc>
          <w:tcPr>
            <w:tcW w:w="1219" w:type="pct"/>
            <w:shd w:val="clear" w:color="auto" w:fill="FFFFFF" w:themeFill="background1"/>
          </w:tcPr>
          <w:p w14:paraId="145AF70E" w14:textId="77777777" w:rsidR="003930AE" w:rsidRPr="00BD09CC" w:rsidRDefault="003930AE" w:rsidP="00017EC1">
            <w:pPr>
              <w:rPr>
                <w:rFonts w:cs="Arial"/>
              </w:rPr>
            </w:pPr>
            <w:r>
              <w:rPr>
                <w:noProof/>
              </w:rPr>
              <w:drawing>
                <wp:inline distT="0" distB="0" distL="0" distR="0" wp14:anchorId="6CB2CD1D" wp14:editId="2273CB25">
                  <wp:extent cx="152400" cy="152400"/>
                  <wp:effectExtent l="0" t="0" r="0" b="0"/>
                  <wp:docPr id="43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Location</w:t>
            </w:r>
          </w:p>
        </w:tc>
        <w:tc>
          <w:tcPr>
            <w:tcW w:w="807" w:type="pct"/>
          </w:tcPr>
          <w:p w14:paraId="00C49BB9" w14:textId="77777777" w:rsidR="003930AE" w:rsidRDefault="00B352CB" w:rsidP="00017EC1">
            <w:pPr>
              <w:rPr>
                <w:rFonts w:cs="Arial"/>
              </w:rPr>
            </w:pPr>
            <w:r>
              <w:rPr>
                <w:noProof/>
              </w:rPr>
              <w:drawing>
                <wp:inline distT="0" distB="0" distL="0" distR="0" wp14:anchorId="4F451CC9" wp14:editId="296E3CC3">
                  <wp:extent cx="152400" cy="152400"/>
                  <wp:effectExtent l="0" t="0" r="0" b="0"/>
                  <wp:docPr id="44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4f138937398626aa163961575564324" w:history="1">
              <w:r>
                <w:rPr>
                  <w:rStyle w:val="Hyperlink"/>
                  <w:rFonts w:cs="Arial"/>
                  <w:sz w:val="18"/>
                  <w:szCs w:val="18"/>
                </w:rPr>
                <w:t>NFC Location</w:t>
              </w:r>
            </w:hyperlink>
          </w:p>
        </w:tc>
        <w:tc>
          <w:tcPr>
            <w:tcW w:w="1285" w:type="pct"/>
          </w:tcPr>
          <w:p w14:paraId="1196AE33" w14:textId="77777777" w:rsidR="003930AE" w:rsidRDefault="003930AE" w:rsidP="00017EC1">
            <w:pPr>
              <w:rPr>
                <w:rFonts w:cs="Arial"/>
              </w:rPr>
            </w:pPr>
            <w:r w:rsidRPr="0045600D">
              <w:rPr>
                <w:rFonts w:cs="Arial"/>
                <w:sz w:val="18"/>
                <w:szCs w:val="18"/>
              </w:rPr>
              <w:t>Whether an NFC Device was detected at an interior or exterior reader</w:t>
            </w:r>
          </w:p>
        </w:tc>
        <w:tc>
          <w:tcPr>
            <w:tcW w:w="1689" w:type="pct"/>
          </w:tcPr>
          <w:p w14:paraId="5CA59186" w14:textId="77777777" w:rsidR="003930AE" w:rsidRDefault="003930AE" w:rsidP="00017EC1">
            <w:pPr>
              <w:rPr>
                <w:rFonts w:cs="Arial"/>
              </w:rPr>
            </w:pPr>
            <w:r>
              <w:rPr>
                <w:noProof/>
              </w:rPr>
              <w:drawing>
                <wp:inline distT="0" distB="0" distL="0" distR="0" wp14:anchorId="051DD458" wp14:editId="6467DCBA">
                  <wp:extent cx="152400" cy="152400"/>
                  <wp:effectExtent l="0" t="0" r="0" b="0"/>
                  <wp:docPr id="44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779c7e28d1d2d017a1af869f259f9d9a" w:history="1">
              <w:r w:rsidRPr="0045600D">
                <w:rPr>
                  <w:rStyle w:val="Hyperlink"/>
                  <w:rFonts w:cs="Arial"/>
                  <w:sz w:val="18"/>
                  <w:szCs w:val="18"/>
                </w:rPr>
                <w:t>Ext1_Card_Infield_D_Stat</w:t>
              </w:r>
            </w:hyperlink>
          </w:p>
        </w:tc>
      </w:tr>
      <w:tr w:rsidR="003930AE" w14:paraId="5354876D" w14:textId="77777777" w:rsidTr="0045600D">
        <w:trPr>
          <w:trHeight w:val="332"/>
        </w:trPr>
        <w:tc>
          <w:tcPr>
            <w:tcW w:w="1219" w:type="pct"/>
            <w:shd w:val="clear" w:color="auto" w:fill="FFFFFF" w:themeFill="background1"/>
          </w:tcPr>
          <w:p w14:paraId="060D75B6" w14:textId="77777777" w:rsidR="003930AE" w:rsidRPr="00BD09CC" w:rsidRDefault="003930AE" w:rsidP="00017EC1">
            <w:pPr>
              <w:rPr>
                <w:rFonts w:cs="Arial"/>
              </w:rPr>
            </w:pPr>
            <w:r>
              <w:rPr>
                <w:noProof/>
              </w:rPr>
              <w:drawing>
                <wp:inline distT="0" distB="0" distL="0" distR="0" wp14:anchorId="7F8BC493" wp14:editId="30014905">
                  <wp:extent cx="152400" cy="152400"/>
                  <wp:effectExtent l="0" t="0" r="0" b="0"/>
                  <wp:docPr id="44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Device Type</w:t>
            </w:r>
          </w:p>
        </w:tc>
        <w:tc>
          <w:tcPr>
            <w:tcW w:w="807" w:type="pct"/>
          </w:tcPr>
          <w:p w14:paraId="4D69714D" w14:textId="77777777" w:rsidR="003930AE" w:rsidRDefault="00B352CB" w:rsidP="00017EC1">
            <w:pPr>
              <w:rPr>
                <w:rFonts w:cs="Arial"/>
              </w:rPr>
            </w:pPr>
            <w:r>
              <w:rPr>
                <w:noProof/>
              </w:rPr>
              <w:drawing>
                <wp:inline distT="0" distB="0" distL="0" distR="0" wp14:anchorId="3C5B03FB" wp14:editId="0AB492BF">
                  <wp:extent cx="152400" cy="152400"/>
                  <wp:effectExtent l="0" t="0" r="0" b="0"/>
                  <wp:docPr id="44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f5fee1cc2a20dbcb555c2ea2b4812e03" w:history="1">
              <w:r>
                <w:rPr>
                  <w:rStyle w:val="Hyperlink"/>
                  <w:rFonts w:cs="Arial"/>
                  <w:sz w:val="18"/>
                  <w:szCs w:val="18"/>
                </w:rPr>
                <w:t>NFC Device Type</w:t>
              </w:r>
            </w:hyperlink>
          </w:p>
        </w:tc>
        <w:tc>
          <w:tcPr>
            <w:tcW w:w="1285" w:type="pct"/>
          </w:tcPr>
          <w:p w14:paraId="612C7AED" w14:textId="77777777" w:rsidR="003930AE" w:rsidRDefault="003930AE" w:rsidP="00017EC1">
            <w:pPr>
              <w:rPr>
                <w:rFonts w:cs="Arial"/>
              </w:rPr>
            </w:pPr>
            <w:r w:rsidRPr="0045600D">
              <w:rPr>
                <w:rFonts w:cs="Arial"/>
                <w:sz w:val="18"/>
                <w:szCs w:val="18"/>
              </w:rPr>
              <w:t>The device type is defined by the authentication protocol supported by the device. Ford NFC Cards are devices that support the Ford-specific NFC authentication protocol.</w:t>
            </w:r>
          </w:p>
        </w:tc>
        <w:tc>
          <w:tcPr>
            <w:tcW w:w="1689" w:type="pct"/>
          </w:tcPr>
          <w:p w14:paraId="0274BBC8" w14:textId="77777777" w:rsidR="003930AE" w:rsidRDefault="003930AE" w:rsidP="00017EC1">
            <w:pPr>
              <w:rPr>
                <w:rFonts w:cs="Arial"/>
              </w:rPr>
            </w:pPr>
            <w:r>
              <w:rPr>
                <w:noProof/>
              </w:rPr>
              <w:drawing>
                <wp:inline distT="0" distB="0" distL="0" distR="0" wp14:anchorId="4C6E65B4" wp14:editId="42408CB2">
                  <wp:extent cx="152400" cy="152400"/>
                  <wp:effectExtent l="0" t="0" r="0" b="0"/>
                  <wp:docPr id="44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606c2da1b320d77d6630ef5bb8230a21" w:history="1">
              <w:r w:rsidRPr="0045600D">
                <w:rPr>
                  <w:rStyle w:val="Hyperlink"/>
                  <w:rFonts w:cs="Arial"/>
                  <w:sz w:val="18"/>
                  <w:szCs w:val="18"/>
                </w:rPr>
                <w:t>Ext1_AID</w:t>
              </w:r>
            </w:hyperlink>
          </w:p>
        </w:tc>
      </w:tr>
    </w:tbl>
    <w:p w14:paraId="6CDC3B09" w14:textId="77777777" w:rsidR="003930AE" w:rsidRDefault="003930AE" w:rsidP="003930AE"/>
    <w:p w14:paraId="57D1C254" w14:textId="77777777" w:rsidR="003930AE" w:rsidRDefault="003930AE" w:rsidP="003930AE">
      <w:pPr>
        <w:pStyle w:val="RETechSignal"/>
      </w:pPr>
      <w:bookmarkStart w:id="309" w:name="_80ee36043e2319ab6b495f3246a09009"/>
      <w:r>
        <w:t>NFC Devices List</w:t>
      </w:r>
      <w:bookmarkEnd w:id="309"/>
    </w:p>
    <w:tbl>
      <w:tblPr>
        <w:tblStyle w:val="TableGrid"/>
        <w:tblW w:w="4524" w:type="pct"/>
        <w:tblInd w:w="625" w:type="dxa"/>
        <w:tblLook w:val="0620" w:firstRow="1" w:lastRow="0" w:firstColumn="0" w:lastColumn="0" w:noHBand="1" w:noVBand="1"/>
      </w:tblPr>
      <w:tblGrid>
        <w:gridCol w:w="1859"/>
        <w:gridCol w:w="7346"/>
      </w:tblGrid>
      <w:tr w:rsidR="003930AE" w:rsidRPr="009E3B7C" w14:paraId="3974673A" w14:textId="77777777" w:rsidTr="00841C2C">
        <w:trPr>
          <w:trHeight w:val="166"/>
        </w:trPr>
        <w:tc>
          <w:tcPr>
            <w:tcW w:w="1010" w:type="pct"/>
            <w:shd w:val="clear" w:color="auto" w:fill="BFBFBF" w:themeFill="background1" w:themeFillShade="BF"/>
          </w:tcPr>
          <w:p w14:paraId="2518E64F"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47483DB7" w14:textId="77777777" w:rsidR="003930AE" w:rsidRPr="009E3B7C" w:rsidRDefault="003930AE" w:rsidP="00017EC1">
            <w:pPr>
              <w:rPr>
                <w:rFonts w:cs="Arial"/>
                <w:b/>
              </w:rPr>
            </w:pPr>
            <w:r>
              <w:rPr>
                <w:rFonts w:cs="Arial"/>
                <w:b/>
              </w:rPr>
              <w:t>NFC Devices List</w:t>
            </w:r>
          </w:p>
        </w:tc>
      </w:tr>
      <w:tr w:rsidR="003930AE" w:rsidRPr="009E3B7C" w14:paraId="20CFA24E" w14:textId="77777777" w:rsidTr="00841C2C">
        <w:trPr>
          <w:trHeight w:val="332"/>
        </w:trPr>
        <w:tc>
          <w:tcPr>
            <w:tcW w:w="1010" w:type="pct"/>
            <w:shd w:val="clear" w:color="auto" w:fill="BFBFBF" w:themeFill="background1" w:themeFillShade="BF"/>
          </w:tcPr>
          <w:p w14:paraId="41A8FC6E" w14:textId="77777777" w:rsidR="003930AE" w:rsidRDefault="003930AE" w:rsidP="00841C2C">
            <w:pPr>
              <w:jc w:val="both"/>
              <w:rPr>
                <w:rFonts w:cs="Arial"/>
                <w:b/>
              </w:rPr>
            </w:pPr>
            <w:r>
              <w:rPr>
                <w:rFonts w:cs="Arial"/>
                <w:b/>
              </w:rPr>
              <w:t>Description</w:t>
            </w:r>
          </w:p>
        </w:tc>
        <w:tc>
          <w:tcPr>
            <w:tcW w:w="3990" w:type="pct"/>
          </w:tcPr>
          <w:p w14:paraId="0AE8D212" w14:textId="77777777" w:rsidR="003930AE" w:rsidRDefault="003930AE" w:rsidP="00017EC1">
            <w:pPr>
              <w:rPr>
                <w:rFonts w:cs="Arial"/>
              </w:rPr>
            </w:pPr>
            <w:r>
              <w:rPr>
                <w:rFonts w:cs="Arial"/>
              </w:rPr>
              <w:t>Carries the information used to populate the in-vehicle key management screens from the NFC System to the Display System. Sent upon request from the Display System.</w:t>
            </w:r>
          </w:p>
        </w:tc>
      </w:tr>
      <w:tr w:rsidR="003930AE" w:rsidRPr="009E3B7C" w14:paraId="237D7693" w14:textId="77777777" w:rsidTr="00841C2C">
        <w:trPr>
          <w:trHeight w:val="332"/>
        </w:trPr>
        <w:tc>
          <w:tcPr>
            <w:tcW w:w="1010" w:type="pct"/>
            <w:shd w:val="clear" w:color="auto" w:fill="BFBFBF" w:themeFill="background1" w:themeFillShade="BF"/>
          </w:tcPr>
          <w:p w14:paraId="589252CA" w14:textId="77777777" w:rsidR="003930AE" w:rsidRDefault="003930AE" w:rsidP="00841C2C">
            <w:pPr>
              <w:jc w:val="both"/>
              <w:rPr>
                <w:rFonts w:cs="Arial"/>
                <w:b/>
              </w:rPr>
            </w:pPr>
            <w:r>
              <w:rPr>
                <w:rFonts w:cs="Arial"/>
                <w:b/>
              </w:rPr>
              <w:t>Realized by</w:t>
            </w:r>
          </w:p>
        </w:tc>
        <w:tc>
          <w:tcPr>
            <w:tcW w:w="3990" w:type="pct"/>
          </w:tcPr>
          <w:p w14:paraId="007F0207" w14:textId="77777777" w:rsidR="00AF7CBB" w:rsidRDefault="00AF7CBB" w:rsidP="00017EC1">
            <w:pPr>
              <w:rPr>
                <w:rFonts w:cs="Arial"/>
              </w:rPr>
            </w:pPr>
            <w:r>
              <w:rPr>
                <w:noProof/>
              </w:rPr>
              <w:drawing>
                <wp:inline distT="0" distB="0" distL="0" distR="0" wp14:anchorId="41626E7E" wp14:editId="7835ABD7">
                  <wp:extent cx="152400" cy="152400"/>
                  <wp:effectExtent l="0" t="0" r="0" b="0"/>
                  <wp:docPr id="450"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b0485d6d5ca5c9ad7547b14eb51b1df3" w:history="1">
              <w:proofErr w:type="spellStart"/>
              <w:r w:rsidR="001B52F7">
                <w:rPr>
                  <w:rStyle w:val="Hyperlink"/>
                  <w:rFonts w:cs="Arial"/>
                </w:rPr>
                <w:t>NfcKeyList_Rsp</w:t>
              </w:r>
              <w:proofErr w:type="spellEnd"/>
            </w:hyperlink>
          </w:p>
        </w:tc>
      </w:tr>
    </w:tbl>
    <w:p w14:paraId="1F3AA971" w14:textId="77777777" w:rsidR="003930AE" w:rsidRDefault="003930AE" w:rsidP="003930AE"/>
    <w:p w14:paraId="28831055"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6F05FB6F" w14:textId="77777777" w:rsidTr="0045600D">
        <w:trPr>
          <w:trHeight w:val="166"/>
        </w:trPr>
        <w:tc>
          <w:tcPr>
            <w:tcW w:w="1219" w:type="pct"/>
            <w:shd w:val="clear" w:color="auto" w:fill="BFBFBF" w:themeFill="background1" w:themeFillShade="BF"/>
          </w:tcPr>
          <w:p w14:paraId="47165885"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3F4EBB06"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4A69A919"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52890EB4" w14:textId="77777777" w:rsidR="003930AE" w:rsidRDefault="003930AE" w:rsidP="00841C2C">
            <w:pPr>
              <w:jc w:val="both"/>
              <w:rPr>
                <w:rFonts w:cs="Arial"/>
                <w:b/>
              </w:rPr>
            </w:pPr>
            <w:r>
              <w:rPr>
                <w:rFonts w:cs="Arial"/>
                <w:b/>
              </w:rPr>
              <w:t>Realized By</w:t>
            </w:r>
          </w:p>
        </w:tc>
      </w:tr>
      <w:tr w:rsidR="003930AE" w14:paraId="5BE0FBE8" w14:textId="77777777" w:rsidTr="0045600D">
        <w:trPr>
          <w:trHeight w:val="332"/>
        </w:trPr>
        <w:tc>
          <w:tcPr>
            <w:tcW w:w="1219" w:type="pct"/>
            <w:shd w:val="clear" w:color="auto" w:fill="FFFFFF" w:themeFill="background1"/>
          </w:tcPr>
          <w:p w14:paraId="538BCEAE" w14:textId="77777777" w:rsidR="003930AE" w:rsidRPr="00BD09CC" w:rsidRDefault="003930AE" w:rsidP="00017EC1">
            <w:pPr>
              <w:rPr>
                <w:rFonts w:cs="Arial"/>
              </w:rPr>
            </w:pPr>
            <w:r>
              <w:rPr>
                <w:noProof/>
              </w:rPr>
              <w:drawing>
                <wp:inline distT="0" distB="0" distL="0" distR="0" wp14:anchorId="3E0E4FAA" wp14:editId="461310A3">
                  <wp:extent cx="152400" cy="152400"/>
                  <wp:effectExtent l="0" t="0" r="0" b="0"/>
                  <wp:docPr id="45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Pending NFC Devices</w:t>
            </w:r>
          </w:p>
        </w:tc>
        <w:tc>
          <w:tcPr>
            <w:tcW w:w="807" w:type="pct"/>
          </w:tcPr>
          <w:p w14:paraId="3584BEB5" w14:textId="77777777" w:rsidR="003930AE" w:rsidRDefault="00B352CB" w:rsidP="00017EC1">
            <w:pPr>
              <w:rPr>
                <w:rFonts w:cs="Arial"/>
              </w:rPr>
            </w:pPr>
            <w:r>
              <w:rPr>
                <w:noProof/>
              </w:rPr>
              <w:drawing>
                <wp:inline distT="0" distB="0" distL="0" distR="0" wp14:anchorId="64721BEC" wp14:editId="08A61D5B">
                  <wp:extent cx="152400" cy="152400"/>
                  <wp:effectExtent l="0" t="0" r="0" b="0"/>
                  <wp:docPr id="454" name="Picture 1162323898.jpg" descr="1162323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1162323898.jpg"/>
                          <pic:cNvPicPr/>
                        </pic:nvPicPr>
                        <pic:blipFill>
                          <a:blip r:embed="rId2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c85e0eaf6d40f3ae137a88eb49f1b02" w:history="1">
              <w:r>
                <w:rPr>
                  <w:rStyle w:val="Hyperlink"/>
                  <w:rFonts w:cs="Arial"/>
                  <w:sz w:val="18"/>
                  <w:szCs w:val="18"/>
                </w:rPr>
                <w:t>Local Pending Request Record</w:t>
              </w:r>
            </w:hyperlink>
          </w:p>
        </w:tc>
        <w:tc>
          <w:tcPr>
            <w:tcW w:w="1285" w:type="pct"/>
          </w:tcPr>
          <w:p w14:paraId="4094E2E5" w14:textId="77777777" w:rsidR="003930AE" w:rsidRDefault="003930AE" w:rsidP="00017EC1">
            <w:pPr>
              <w:rPr>
                <w:rFonts w:cs="Arial"/>
              </w:rPr>
            </w:pPr>
            <w:r w:rsidRPr="0045600D">
              <w:rPr>
                <w:rFonts w:cs="Arial"/>
                <w:sz w:val="18"/>
                <w:szCs w:val="18"/>
              </w:rPr>
              <w:t>Pairing requests (add or delete) that have been placed through the in-vehicle HMI and transmitted to the cloud backend, but not yet approved.</w:t>
            </w:r>
          </w:p>
        </w:tc>
        <w:tc>
          <w:tcPr>
            <w:tcW w:w="1689" w:type="pct"/>
          </w:tcPr>
          <w:p w14:paraId="2AD14D6D" w14:textId="77777777" w:rsidR="003930AE" w:rsidRDefault="003930AE" w:rsidP="00017EC1">
            <w:pPr>
              <w:rPr>
                <w:rFonts w:cs="Arial"/>
              </w:rPr>
            </w:pPr>
            <w:r>
              <w:rPr>
                <w:noProof/>
              </w:rPr>
              <w:drawing>
                <wp:inline distT="0" distB="0" distL="0" distR="0" wp14:anchorId="67C0DFC2" wp14:editId="6D54FC0D">
                  <wp:extent cx="152400" cy="152400"/>
                  <wp:effectExtent l="0" t="0" r="0" b="0"/>
                  <wp:docPr id="45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de6e9bfe576809213fc61bd5e0ebe3b8" w:history="1">
              <w:proofErr w:type="spellStart"/>
              <w:r w:rsidRPr="0045600D">
                <w:rPr>
                  <w:rStyle w:val="Hyperlink"/>
                  <w:rFonts w:cs="Arial"/>
                  <w:sz w:val="18"/>
                  <w:szCs w:val="18"/>
                </w:rPr>
                <w:t>NumberOfItems</w:t>
              </w:r>
              <w:proofErr w:type="spellEnd"/>
            </w:hyperlink>
          </w:p>
          <w:p w14:paraId="3A940718" w14:textId="77777777" w:rsidR="003930AE" w:rsidRDefault="003930AE" w:rsidP="00017EC1">
            <w:pPr>
              <w:rPr>
                <w:rFonts w:cs="Arial"/>
              </w:rPr>
            </w:pPr>
            <w:r>
              <w:rPr>
                <w:noProof/>
              </w:rPr>
              <w:drawing>
                <wp:inline distT="0" distB="0" distL="0" distR="0" wp14:anchorId="7056721C" wp14:editId="3F6491E2">
                  <wp:extent cx="152400" cy="152400"/>
                  <wp:effectExtent l="0" t="0" r="0" b="0"/>
                  <wp:docPr id="45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04005206ee78bf3e7737fec5ad87396" w:history="1">
              <w:r w:rsidRPr="0045600D">
                <w:rPr>
                  <w:rStyle w:val="Hyperlink"/>
                  <w:rFonts w:cs="Arial"/>
                  <w:sz w:val="18"/>
                  <w:szCs w:val="18"/>
                </w:rPr>
                <w:t>Record</w:t>
              </w:r>
            </w:hyperlink>
          </w:p>
        </w:tc>
      </w:tr>
      <w:tr w:rsidR="003930AE" w14:paraId="0E5277D1" w14:textId="77777777" w:rsidTr="0045600D">
        <w:trPr>
          <w:trHeight w:val="332"/>
        </w:trPr>
        <w:tc>
          <w:tcPr>
            <w:tcW w:w="1219" w:type="pct"/>
            <w:shd w:val="clear" w:color="auto" w:fill="FFFFFF" w:themeFill="background1"/>
          </w:tcPr>
          <w:p w14:paraId="612CEB77" w14:textId="77777777" w:rsidR="003930AE" w:rsidRPr="00BD09CC" w:rsidRDefault="003930AE" w:rsidP="00017EC1">
            <w:pPr>
              <w:rPr>
                <w:rFonts w:cs="Arial"/>
              </w:rPr>
            </w:pPr>
            <w:r>
              <w:rPr>
                <w:noProof/>
              </w:rPr>
              <w:drawing>
                <wp:inline distT="0" distB="0" distL="0" distR="0" wp14:anchorId="103D72BB" wp14:editId="20672B6E">
                  <wp:extent cx="152400" cy="152400"/>
                  <wp:effectExtent l="0" t="0" r="0" b="0"/>
                  <wp:docPr id="46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Active NFC Devices</w:t>
            </w:r>
          </w:p>
        </w:tc>
        <w:tc>
          <w:tcPr>
            <w:tcW w:w="807" w:type="pct"/>
          </w:tcPr>
          <w:p w14:paraId="13521B8F" w14:textId="77777777" w:rsidR="003930AE" w:rsidRDefault="00B352CB" w:rsidP="00017EC1">
            <w:pPr>
              <w:rPr>
                <w:rFonts w:cs="Arial"/>
              </w:rPr>
            </w:pPr>
            <w:r>
              <w:rPr>
                <w:noProof/>
              </w:rPr>
              <w:drawing>
                <wp:inline distT="0" distB="0" distL="0" distR="0" wp14:anchorId="30F9D6FB" wp14:editId="7BB9219D">
                  <wp:extent cx="152400" cy="152400"/>
                  <wp:effectExtent l="0" t="0" r="0" b="0"/>
                  <wp:docPr id="462" name="Picture 1162323898.jpg" descr="1162323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1162323898.jpg"/>
                          <pic:cNvPicPr/>
                        </pic:nvPicPr>
                        <pic:blipFill>
                          <a:blip r:embed="rId2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a0b7a210fca717b460c4faeb098575f6" w:history="1">
              <w:r>
                <w:rPr>
                  <w:rStyle w:val="Hyperlink"/>
                  <w:rFonts w:cs="Arial"/>
                  <w:sz w:val="18"/>
                  <w:szCs w:val="18"/>
                </w:rPr>
                <w:t>Local Pairing Record</w:t>
              </w:r>
            </w:hyperlink>
          </w:p>
        </w:tc>
        <w:tc>
          <w:tcPr>
            <w:tcW w:w="1285" w:type="pct"/>
          </w:tcPr>
          <w:p w14:paraId="4FF802EE" w14:textId="77777777" w:rsidR="003930AE" w:rsidRDefault="003930AE" w:rsidP="00017EC1">
            <w:pPr>
              <w:rPr>
                <w:rFonts w:cs="Arial"/>
              </w:rPr>
            </w:pPr>
            <w:r w:rsidRPr="0045600D">
              <w:rPr>
                <w:rFonts w:cs="Arial"/>
                <w:sz w:val="18"/>
                <w:szCs w:val="18"/>
              </w:rPr>
              <w:t>Completed pairings that are active on the vehicle.</w:t>
            </w:r>
          </w:p>
        </w:tc>
        <w:tc>
          <w:tcPr>
            <w:tcW w:w="1689" w:type="pct"/>
          </w:tcPr>
          <w:p w14:paraId="78955753" w14:textId="77777777" w:rsidR="003930AE" w:rsidRDefault="003930AE" w:rsidP="00017EC1">
            <w:pPr>
              <w:rPr>
                <w:rFonts w:cs="Arial"/>
              </w:rPr>
            </w:pPr>
            <w:r>
              <w:rPr>
                <w:noProof/>
              </w:rPr>
              <w:drawing>
                <wp:inline distT="0" distB="0" distL="0" distR="0" wp14:anchorId="084B7A5A" wp14:editId="52A17AFA">
                  <wp:extent cx="152400" cy="152400"/>
                  <wp:effectExtent l="0" t="0" r="0" b="0"/>
                  <wp:docPr id="46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de6e9bfe576809213fc61bd5e0ebe3b8" w:history="1">
              <w:proofErr w:type="spellStart"/>
              <w:r w:rsidRPr="0045600D">
                <w:rPr>
                  <w:rStyle w:val="Hyperlink"/>
                  <w:rFonts w:cs="Arial"/>
                  <w:sz w:val="18"/>
                  <w:szCs w:val="18"/>
                </w:rPr>
                <w:t>NumberOfItems</w:t>
              </w:r>
              <w:proofErr w:type="spellEnd"/>
            </w:hyperlink>
          </w:p>
          <w:p w14:paraId="1443F674" w14:textId="77777777" w:rsidR="003930AE" w:rsidRDefault="003930AE" w:rsidP="00017EC1">
            <w:pPr>
              <w:rPr>
                <w:rFonts w:cs="Arial"/>
              </w:rPr>
            </w:pPr>
            <w:r>
              <w:rPr>
                <w:noProof/>
              </w:rPr>
              <w:drawing>
                <wp:inline distT="0" distB="0" distL="0" distR="0" wp14:anchorId="17F7B013" wp14:editId="142A87EC">
                  <wp:extent cx="152400" cy="152400"/>
                  <wp:effectExtent l="0" t="0" r="0" b="0"/>
                  <wp:docPr id="46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04005206ee78bf3e7737fec5ad87396" w:history="1">
              <w:r w:rsidRPr="0045600D">
                <w:rPr>
                  <w:rStyle w:val="Hyperlink"/>
                  <w:rFonts w:cs="Arial"/>
                  <w:sz w:val="18"/>
                  <w:szCs w:val="18"/>
                </w:rPr>
                <w:t>Record</w:t>
              </w:r>
            </w:hyperlink>
          </w:p>
        </w:tc>
      </w:tr>
      <w:tr w:rsidR="003930AE" w14:paraId="365BA91D" w14:textId="77777777" w:rsidTr="0045600D">
        <w:trPr>
          <w:trHeight w:val="332"/>
        </w:trPr>
        <w:tc>
          <w:tcPr>
            <w:tcW w:w="1219" w:type="pct"/>
            <w:shd w:val="clear" w:color="auto" w:fill="FFFFFF" w:themeFill="background1"/>
          </w:tcPr>
          <w:p w14:paraId="0CCB3ED5" w14:textId="77777777" w:rsidR="003930AE" w:rsidRPr="00BD09CC" w:rsidRDefault="003930AE" w:rsidP="00017EC1">
            <w:pPr>
              <w:rPr>
                <w:rFonts w:cs="Arial"/>
              </w:rPr>
            </w:pPr>
            <w:r>
              <w:rPr>
                <w:noProof/>
              </w:rPr>
              <w:drawing>
                <wp:inline distT="0" distB="0" distL="0" distR="0" wp14:anchorId="3EAD12FF" wp14:editId="10BE8533">
                  <wp:extent cx="152400" cy="152400"/>
                  <wp:effectExtent l="0" t="0" r="0" b="0"/>
                  <wp:docPr id="46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Additional Key Storage Available</w:t>
            </w:r>
          </w:p>
        </w:tc>
        <w:tc>
          <w:tcPr>
            <w:tcW w:w="807" w:type="pct"/>
          </w:tcPr>
          <w:p w14:paraId="6C3623CE" w14:textId="77777777" w:rsidR="003930AE" w:rsidRDefault="00B352CB" w:rsidP="00017EC1">
            <w:pPr>
              <w:rPr>
                <w:rFonts w:cs="Arial"/>
              </w:rPr>
            </w:pPr>
            <w:r>
              <w:rPr>
                <w:noProof/>
              </w:rPr>
              <w:drawing>
                <wp:inline distT="0" distB="0" distL="0" distR="0" wp14:anchorId="7808B0B8" wp14:editId="00706FB8">
                  <wp:extent cx="152400" cy="152400"/>
                  <wp:effectExtent l="0" t="0" r="0" b="0"/>
                  <wp:docPr id="47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7408790A" w14:textId="77777777" w:rsidR="003930AE" w:rsidRDefault="003930AE" w:rsidP="00017EC1">
            <w:pPr>
              <w:rPr>
                <w:rFonts w:cs="Arial"/>
              </w:rPr>
            </w:pPr>
            <w:r w:rsidRPr="0045600D">
              <w:rPr>
                <w:rFonts w:cs="Arial"/>
                <w:sz w:val="18"/>
                <w:szCs w:val="18"/>
              </w:rPr>
              <w:t>Whether or not the NFC Controller has capacity to store one or more additional NFC device pairings.</w:t>
            </w:r>
          </w:p>
        </w:tc>
        <w:tc>
          <w:tcPr>
            <w:tcW w:w="1689" w:type="pct"/>
          </w:tcPr>
          <w:p w14:paraId="0418615C" w14:textId="77777777" w:rsidR="003930AE" w:rsidRDefault="003930AE" w:rsidP="00017EC1">
            <w:pPr>
              <w:rPr>
                <w:rFonts w:cs="Arial"/>
              </w:rPr>
            </w:pPr>
            <w:r>
              <w:rPr>
                <w:noProof/>
              </w:rPr>
              <w:drawing>
                <wp:inline distT="0" distB="0" distL="0" distR="0" wp14:anchorId="747A9678" wp14:editId="1DEB7561">
                  <wp:extent cx="152400" cy="152400"/>
                  <wp:effectExtent l="0" t="0" r="0" b="0"/>
                  <wp:docPr id="47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d0df9d2fe814020bc4bdcfff04063e1b" w:history="1">
              <w:proofErr w:type="spellStart"/>
              <w:r w:rsidRPr="0045600D">
                <w:rPr>
                  <w:rStyle w:val="Hyperlink"/>
                  <w:rFonts w:cs="Arial"/>
                  <w:sz w:val="18"/>
                  <w:szCs w:val="18"/>
                </w:rPr>
                <w:t>AdditionalKeyStorageAvailable</w:t>
              </w:r>
              <w:proofErr w:type="spellEnd"/>
            </w:hyperlink>
          </w:p>
        </w:tc>
      </w:tr>
      <w:tr w:rsidR="003930AE" w14:paraId="61EEB5A7" w14:textId="77777777" w:rsidTr="0045600D">
        <w:trPr>
          <w:trHeight w:val="332"/>
        </w:trPr>
        <w:tc>
          <w:tcPr>
            <w:tcW w:w="1219" w:type="pct"/>
            <w:shd w:val="clear" w:color="auto" w:fill="FFFFFF" w:themeFill="background1"/>
          </w:tcPr>
          <w:p w14:paraId="75739B31" w14:textId="77777777" w:rsidR="003930AE" w:rsidRPr="00BD09CC" w:rsidRDefault="003930AE" w:rsidP="00017EC1">
            <w:pPr>
              <w:rPr>
                <w:rFonts w:cs="Arial"/>
              </w:rPr>
            </w:pPr>
            <w:r>
              <w:rPr>
                <w:noProof/>
              </w:rPr>
              <w:drawing>
                <wp:inline distT="0" distB="0" distL="0" distR="0" wp14:anchorId="6D02CBF3" wp14:editId="1F570E95">
                  <wp:extent cx="152400" cy="152400"/>
                  <wp:effectExtent l="0" t="0" r="0" b="0"/>
                  <wp:docPr id="47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Maximum Pairings</w:t>
            </w:r>
          </w:p>
        </w:tc>
        <w:tc>
          <w:tcPr>
            <w:tcW w:w="807" w:type="pct"/>
          </w:tcPr>
          <w:p w14:paraId="6F15A8F3" w14:textId="77777777" w:rsidR="003930AE" w:rsidRDefault="00B352CB" w:rsidP="00017EC1">
            <w:pPr>
              <w:rPr>
                <w:rFonts w:cs="Arial"/>
              </w:rPr>
            </w:pPr>
            <w:r>
              <w:rPr>
                <w:noProof/>
              </w:rPr>
              <w:drawing>
                <wp:inline distT="0" distB="0" distL="0" distR="0" wp14:anchorId="69D733C8" wp14:editId="7FEA6EB2">
                  <wp:extent cx="152400" cy="152400"/>
                  <wp:effectExtent l="0" t="0" r="0" b="0"/>
                  <wp:docPr id="476"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5fe3d1dee4c068749b5cd5b2cc6e9c6" w:history="1">
              <w:r>
                <w:rPr>
                  <w:rStyle w:val="Hyperlink"/>
                  <w:rFonts w:cs="Arial"/>
                  <w:sz w:val="18"/>
                  <w:szCs w:val="18"/>
                </w:rPr>
                <w:t>Integer</w:t>
              </w:r>
            </w:hyperlink>
          </w:p>
        </w:tc>
        <w:tc>
          <w:tcPr>
            <w:tcW w:w="1285" w:type="pct"/>
          </w:tcPr>
          <w:p w14:paraId="2CFF5FC0" w14:textId="77777777" w:rsidR="003930AE" w:rsidRDefault="003930AE" w:rsidP="00017EC1">
            <w:pPr>
              <w:rPr>
                <w:rFonts w:cs="Arial"/>
              </w:rPr>
            </w:pPr>
            <w:r w:rsidRPr="0045600D">
              <w:rPr>
                <w:rFonts w:cs="Arial"/>
                <w:sz w:val="18"/>
                <w:szCs w:val="18"/>
              </w:rPr>
              <w:t>The value of the "Maximum Pairings" runtime variable on the NFC Controller.</w:t>
            </w:r>
          </w:p>
        </w:tc>
        <w:tc>
          <w:tcPr>
            <w:tcW w:w="1689" w:type="pct"/>
          </w:tcPr>
          <w:p w14:paraId="5C090AC3" w14:textId="77777777" w:rsidR="003930AE" w:rsidRDefault="003930AE" w:rsidP="00017EC1">
            <w:pPr>
              <w:rPr>
                <w:rFonts w:cs="Arial"/>
              </w:rPr>
            </w:pPr>
            <w:r>
              <w:rPr>
                <w:noProof/>
              </w:rPr>
              <w:drawing>
                <wp:inline distT="0" distB="0" distL="0" distR="0" wp14:anchorId="5FA5AA35" wp14:editId="717FA3B8">
                  <wp:extent cx="152400" cy="152400"/>
                  <wp:effectExtent l="0" t="0" r="0" b="0"/>
                  <wp:docPr id="47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aafa98ab55bdf9311a1fa68b4e8158a8" w:history="1">
              <w:proofErr w:type="spellStart"/>
              <w:r w:rsidRPr="0045600D">
                <w:rPr>
                  <w:rStyle w:val="Hyperlink"/>
                  <w:rFonts w:cs="Arial"/>
                  <w:sz w:val="18"/>
                  <w:szCs w:val="18"/>
                </w:rPr>
                <w:t>MaximumPairings</w:t>
              </w:r>
              <w:proofErr w:type="spellEnd"/>
            </w:hyperlink>
          </w:p>
        </w:tc>
      </w:tr>
      <w:tr w:rsidR="003930AE" w14:paraId="7D7E67DF" w14:textId="77777777" w:rsidTr="0045600D">
        <w:trPr>
          <w:trHeight w:val="332"/>
        </w:trPr>
        <w:tc>
          <w:tcPr>
            <w:tcW w:w="1219" w:type="pct"/>
            <w:shd w:val="clear" w:color="auto" w:fill="FFFFFF" w:themeFill="background1"/>
          </w:tcPr>
          <w:p w14:paraId="1DBBA734" w14:textId="77777777" w:rsidR="003930AE" w:rsidRPr="00BD09CC" w:rsidRDefault="003930AE" w:rsidP="00017EC1">
            <w:pPr>
              <w:rPr>
                <w:rFonts w:cs="Arial"/>
              </w:rPr>
            </w:pPr>
            <w:r>
              <w:rPr>
                <w:noProof/>
              </w:rPr>
              <w:drawing>
                <wp:inline distT="0" distB="0" distL="0" distR="0" wp14:anchorId="48B8BC55" wp14:editId="721DF7B2">
                  <wp:extent cx="152400" cy="152400"/>
                  <wp:effectExtent l="0" t="0" r="0" b="0"/>
                  <wp:docPr id="48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Fleet Management Active</w:t>
            </w:r>
          </w:p>
        </w:tc>
        <w:tc>
          <w:tcPr>
            <w:tcW w:w="807" w:type="pct"/>
          </w:tcPr>
          <w:p w14:paraId="430A4012" w14:textId="77777777" w:rsidR="003930AE" w:rsidRDefault="00B352CB" w:rsidP="00017EC1">
            <w:pPr>
              <w:rPr>
                <w:rFonts w:cs="Arial"/>
              </w:rPr>
            </w:pPr>
            <w:r>
              <w:rPr>
                <w:noProof/>
              </w:rPr>
              <w:drawing>
                <wp:inline distT="0" distB="0" distL="0" distR="0" wp14:anchorId="02B45A4F" wp14:editId="5BF938E0">
                  <wp:extent cx="152400" cy="152400"/>
                  <wp:effectExtent l="0" t="0" r="0" b="0"/>
                  <wp:docPr id="482"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7B48C5A2" w14:textId="77777777" w:rsidR="003930AE" w:rsidRDefault="003930AE" w:rsidP="00017EC1">
            <w:pPr>
              <w:rPr>
                <w:rFonts w:cs="Arial"/>
              </w:rPr>
            </w:pPr>
            <w:r w:rsidRPr="0045600D">
              <w:rPr>
                <w:rFonts w:cs="Arial"/>
                <w:sz w:val="18"/>
                <w:szCs w:val="18"/>
              </w:rPr>
              <w:t>Whether the NFC system is currently subscribed to (and being managed by) the fleet NFC management feature.</w:t>
            </w:r>
          </w:p>
        </w:tc>
        <w:tc>
          <w:tcPr>
            <w:tcW w:w="1689" w:type="pct"/>
          </w:tcPr>
          <w:p w14:paraId="31D2C28D" w14:textId="77777777" w:rsidR="003930AE" w:rsidRDefault="003930AE" w:rsidP="00017EC1">
            <w:pPr>
              <w:rPr>
                <w:rFonts w:cs="Arial"/>
              </w:rPr>
            </w:pPr>
            <w:r>
              <w:rPr>
                <w:noProof/>
              </w:rPr>
              <w:drawing>
                <wp:inline distT="0" distB="0" distL="0" distR="0" wp14:anchorId="0307E1B7" wp14:editId="606AE905">
                  <wp:extent cx="152400" cy="152400"/>
                  <wp:effectExtent l="0" t="0" r="0" b="0"/>
                  <wp:docPr id="48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bdfc822a55f4cb07552b2fcd1847040f" w:history="1">
              <w:proofErr w:type="spellStart"/>
              <w:r w:rsidRPr="0045600D">
                <w:rPr>
                  <w:rStyle w:val="Hyperlink"/>
                  <w:rFonts w:cs="Arial"/>
                  <w:sz w:val="18"/>
                  <w:szCs w:val="18"/>
                </w:rPr>
                <w:t>NfcFeatureMode</w:t>
              </w:r>
              <w:proofErr w:type="spellEnd"/>
            </w:hyperlink>
          </w:p>
        </w:tc>
      </w:tr>
    </w:tbl>
    <w:p w14:paraId="7563CF3E" w14:textId="77777777" w:rsidR="003930AE" w:rsidRDefault="003930AE" w:rsidP="003930AE"/>
    <w:p w14:paraId="111279D5" w14:textId="77777777" w:rsidR="003930AE" w:rsidRDefault="003930AE" w:rsidP="003930AE">
      <w:pPr>
        <w:pStyle w:val="RETechSignal"/>
      </w:pPr>
      <w:bookmarkStart w:id="310" w:name="_98e6df70713186dc823bb0794c3e4641"/>
      <w:r>
        <w:t>NFC Local Event</w:t>
      </w:r>
      <w:bookmarkEnd w:id="310"/>
    </w:p>
    <w:tbl>
      <w:tblPr>
        <w:tblStyle w:val="TableGrid"/>
        <w:tblW w:w="4524" w:type="pct"/>
        <w:tblInd w:w="625" w:type="dxa"/>
        <w:tblLook w:val="0620" w:firstRow="1" w:lastRow="0" w:firstColumn="0" w:lastColumn="0" w:noHBand="1" w:noVBand="1"/>
      </w:tblPr>
      <w:tblGrid>
        <w:gridCol w:w="1859"/>
        <w:gridCol w:w="7346"/>
      </w:tblGrid>
      <w:tr w:rsidR="003930AE" w:rsidRPr="009E3B7C" w14:paraId="38D71F95" w14:textId="77777777" w:rsidTr="00841C2C">
        <w:trPr>
          <w:trHeight w:val="166"/>
        </w:trPr>
        <w:tc>
          <w:tcPr>
            <w:tcW w:w="1010" w:type="pct"/>
            <w:shd w:val="clear" w:color="auto" w:fill="BFBFBF" w:themeFill="background1" w:themeFillShade="BF"/>
          </w:tcPr>
          <w:p w14:paraId="0CD8A10C"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6DA6F377" w14:textId="77777777" w:rsidR="003930AE" w:rsidRPr="009E3B7C" w:rsidRDefault="003930AE" w:rsidP="00017EC1">
            <w:pPr>
              <w:rPr>
                <w:rFonts w:cs="Arial"/>
                <w:b/>
              </w:rPr>
            </w:pPr>
            <w:r>
              <w:rPr>
                <w:rFonts w:cs="Arial"/>
                <w:b/>
              </w:rPr>
              <w:t>NFC Local Event</w:t>
            </w:r>
          </w:p>
        </w:tc>
      </w:tr>
      <w:tr w:rsidR="003930AE" w:rsidRPr="009E3B7C" w14:paraId="2F82E270" w14:textId="77777777" w:rsidTr="00841C2C">
        <w:trPr>
          <w:trHeight w:val="332"/>
        </w:trPr>
        <w:tc>
          <w:tcPr>
            <w:tcW w:w="1010" w:type="pct"/>
            <w:shd w:val="clear" w:color="auto" w:fill="BFBFBF" w:themeFill="background1" w:themeFillShade="BF"/>
          </w:tcPr>
          <w:p w14:paraId="2FE35AA4" w14:textId="77777777" w:rsidR="003930AE" w:rsidRDefault="003930AE" w:rsidP="00841C2C">
            <w:pPr>
              <w:jc w:val="both"/>
              <w:rPr>
                <w:rFonts w:cs="Arial"/>
                <w:b/>
              </w:rPr>
            </w:pPr>
            <w:r>
              <w:rPr>
                <w:rFonts w:cs="Arial"/>
                <w:b/>
              </w:rPr>
              <w:t>Description</w:t>
            </w:r>
          </w:p>
        </w:tc>
        <w:tc>
          <w:tcPr>
            <w:tcW w:w="3990" w:type="pct"/>
          </w:tcPr>
          <w:p w14:paraId="4019124E" w14:textId="77777777" w:rsidR="003930AE" w:rsidRDefault="003930AE" w:rsidP="00017EC1">
            <w:pPr>
              <w:rPr>
                <w:rFonts w:cs="Arial"/>
              </w:rPr>
            </w:pPr>
            <w:r>
              <w:rPr>
                <w:rFonts w:cs="Arial"/>
              </w:rPr>
              <w:t>This is emitted by the NFC system whenever a valid command is received by the system, after the NFC System finishes executing the command. A valid command is one that is syntactically correct and has a valid signature from Ford.</w:t>
            </w:r>
          </w:p>
          <w:p w14:paraId="1CE0142D" w14:textId="77777777" w:rsidR="003930AE" w:rsidRDefault="003930AE" w:rsidP="00017EC1">
            <w:pPr>
              <w:rPr>
                <w:rFonts w:cs="Arial"/>
              </w:rPr>
            </w:pPr>
          </w:p>
          <w:p w14:paraId="5B72D405" w14:textId="77777777" w:rsidR="003930AE" w:rsidRDefault="003930AE" w:rsidP="00017EC1">
            <w:pPr>
              <w:rPr>
                <w:rFonts w:cs="Arial"/>
              </w:rPr>
            </w:pPr>
            <w:r>
              <w:rPr>
                <w:rFonts w:cs="Arial"/>
              </w:rPr>
              <w:t>For example, this signal is emitted during the process for creating a new NFC key card pairing, when the actual pairing command is received and executed by the NFC system.</w:t>
            </w:r>
          </w:p>
          <w:p w14:paraId="5F3C9D34" w14:textId="77777777" w:rsidR="003930AE" w:rsidRDefault="003930AE" w:rsidP="00017EC1">
            <w:pPr>
              <w:rPr>
                <w:rFonts w:cs="Arial"/>
              </w:rPr>
            </w:pPr>
          </w:p>
          <w:p w14:paraId="3367C87B" w14:textId="77777777" w:rsidR="003930AE" w:rsidRDefault="003930AE" w:rsidP="00017EC1">
            <w:pPr>
              <w:rPr>
                <w:rFonts w:cs="Arial"/>
              </w:rPr>
            </w:pPr>
            <w:r>
              <w:rPr>
                <w:rFonts w:cs="Arial"/>
              </w:rPr>
              <w:t xml:space="preserve">Multiple systems on the vehicle consume this message to trigger behaviors when key changes occur: for example, when a key is added to the vehicle, the HMI system uses this signal to trigger a confirmation pop-up, and the Body Control System uses this signal as a trigger to clear the associated </w:t>
            </w:r>
            <w:proofErr w:type="spellStart"/>
            <w:r>
              <w:rPr>
                <w:rFonts w:cs="Arial"/>
              </w:rPr>
              <w:t>MyKey</w:t>
            </w:r>
            <w:proofErr w:type="spellEnd"/>
            <w:r>
              <w:rPr>
                <w:rFonts w:cs="Arial"/>
              </w:rPr>
              <w:t xml:space="preserve"> table entry.</w:t>
            </w:r>
          </w:p>
        </w:tc>
      </w:tr>
      <w:tr w:rsidR="003930AE" w:rsidRPr="009E3B7C" w14:paraId="2A0BB819" w14:textId="77777777" w:rsidTr="00841C2C">
        <w:trPr>
          <w:trHeight w:val="332"/>
        </w:trPr>
        <w:tc>
          <w:tcPr>
            <w:tcW w:w="1010" w:type="pct"/>
            <w:shd w:val="clear" w:color="auto" w:fill="BFBFBF" w:themeFill="background1" w:themeFillShade="BF"/>
          </w:tcPr>
          <w:p w14:paraId="4B35AEAA" w14:textId="77777777" w:rsidR="003930AE" w:rsidRDefault="003930AE" w:rsidP="00841C2C">
            <w:pPr>
              <w:jc w:val="both"/>
              <w:rPr>
                <w:rFonts w:cs="Arial"/>
                <w:b/>
              </w:rPr>
            </w:pPr>
            <w:r>
              <w:rPr>
                <w:rFonts w:cs="Arial"/>
                <w:b/>
              </w:rPr>
              <w:t>Realized by</w:t>
            </w:r>
          </w:p>
        </w:tc>
        <w:tc>
          <w:tcPr>
            <w:tcW w:w="3990" w:type="pct"/>
          </w:tcPr>
          <w:p w14:paraId="657A90A3" w14:textId="77777777" w:rsidR="00AF7CBB" w:rsidRDefault="00AF7CBB" w:rsidP="00017EC1">
            <w:pPr>
              <w:rPr>
                <w:rFonts w:cs="Arial"/>
              </w:rPr>
            </w:pPr>
            <w:r>
              <w:rPr>
                <w:noProof/>
              </w:rPr>
              <w:drawing>
                <wp:inline distT="0" distB="0" distL="0" distR="0" wp14:anchorId="007A3FDC" wp14:editId="6CF099A2">
                  <wp:extent cx="152400" cy="152400"/>
                  <wp:effectExtent l="0" t="0" r="0" b="0"/>
                  <wp:docPr id="486" name="Picture -284636355.jpg" descr="-284636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284636355.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ad8bce586c518412615e0f8635633913" w:history="1">
              <w:proofErr w:type="spellStart"/>
              <w:r w:rsidR="001B52F7">
                <w:rPr>
                  <w:rStyle w:val="Hyperlink"/>
                  <w:rFonts w:cs="Arial"/>
                </w:rPr>
                <w:t>NfcLocalEventMessage</w:t>
              </w:r>
              <w:proofErr w:type="spellEnd"/>
            </w:hyperlink>
          </w:p>
        </w:tc>
      </w:tr>
    </w:tbl>
    <w:p w14:paraId="1EA26CBA" w14:textId="77777777" w:rsidR="003930AE" w:rsidRDefault="003930AE" w:rsidP="003930AE"/>
    <w:p w14:paraId="5831E6A6"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7381C6A4" w14:textId="77777777" w:rsidTr="0045600D">
        <w:trPr>
          <w:trHeight w:val="166"/>
        </w:trPr>
        <w:tc>
          <w:tcPr>
            <w:tcW w:w="1219" w:type="pct"/>
            <w:shd w:val="clear" w:color="auto" w:fill="BFBFBF" w:themeFill="background1" w:themeFillShade="BF"/>
          </w:tcPr>
          <w:p w14:paraId="0D6A484C"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416444DB"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3EB256B5"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5AB52CBA" w14:textId="77777777" w:rsidR="003930AE" w:rsidRDefault="003930AE" w:rsidP="00841C2C">
            <w:pPr>
              <w:jc w:val="both"/>
              <w:rPr>
                <w:rFonts w:cs="Arial"/>
                <w:b/>
              </w:rPr>
            </w:pPr>
            <w:r>
              <w:rPr>
                <w:rFonts w:cs="Arial"/>
                <w:b/>
              </w:rPr>
              <w:t>Realized By</w:t>
            </w:r>
          </w:p>
        </w:tc>
      </w:tr>
      <w:tr w:rsidR="003930AE" w14:paraId="5714B306" w14:textId="77777777" w:rsidTr="0045600D">
        <w:trPr>
          <w:trHeight w:val="332"/>
        </w:trPr>
        <w:tc>
          <w:tcPr>
            <w:tcW w:w="1219" w:type="pct"/>
            <w:shd w:val="clear" w:color="auto" w:fill="FFFFFF" w:themeFill="background1"/>
          </w:tcPr>
          <w:p w14:paraId="54AE7112" w14:textId="77777777" w:rsidR="003930AE" w:rsidRPr="00BD09CC" w:rsidRDefault="003930AE" w:rsidP="00017EC1">
            <w:pPr>
              <w:rPr>
                <w:rFonts w:cs="Arial"/>
              </w:rPr>
            </w:pPr>
            <w:r>
              <w:rPr>
                <w:noProof/>
              </w:rPr>
              <w:drawing>
                <wp:inline distT="0" distB="0" distL="0" distR="0" wp14:anchorId="6542DD54" wp14:editId="5131C019">
                  <wp:extent cx="152400" cy="152400"/>
                  <wp:effectExtent l="0" t="0" r="0" b="0"/>
                  <wp:docPr id="48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Command Type</w:t>
            </w:r>
          </w:p>
        </w:tc>
        <w:tc>
          <w:tcPr>
            <w:tcW w:w="807" w:type="pct"/>
          </w:tcPr>
          <w:p w14:paraId="4334A42B" w14:textId="77777777" w:rsidR="003930AE" w:rsidRDefault="00B352CB" w:rsidP="00017EC1">
            <w:pPr>
              <w:rPr>
                <w:rFonts w:cs="Arial"/>
              </w:rPr>
            </w:pPr>
            <w:r>
              <w:rPr>
                <w:noProof/>
              </w:rPr>
              <w:drawing>
                <wp:inline distT="0" distB="0" distL="0" distR="0" wp14:anchorId="7CA35E16" wp14:editId="225D7E7C">
                  <wp:extent cx="152400" cy="152400"/>
                  <wp:effectExtent l="0" t="0" r="0" b="0"/>
                  <wp:docPr id="49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b7f5812ac0dc15385e4b1a141b1feee0" w:history="1">
              <w:r>
                <w:rPr>
                  <w:rStyle w:val="Hyperlink"/>
                  <w:rFonts w:cs="Arial"/>
                  <w:sz w:val="18"/>
                  <w:szCs w:val="18"/>
                </w:rPr>
                <w:t>NFC Command Type</w:t>
              </w:r>
            </w:hyperlink>
          </w:p>
        </w:tc>
        <w:tc>
          <w:tcPr>
            <w:tcW w:w="1285" w:type="pct"/>
          </w:tcPr>
          <w:p w14:paraId="558ADD49" w14:textId="77777777" w:rsidR="003930AE" w:rsidRDefault="003930AE" w:rsidP="00017EC1">
            <w:pPr>
              <w:rPr>
                <w:rFonts w:cs="Arial"/>
              </w:rPr>
            </w:pPr>
            <w:r w:rsidRPr="0045600D">
              <w:rPr>
                <w:rFonts w:cs="Arial"/>
                <w:sz w:val="18"/>
                <w:szCs w:val="18"/>
              </w:rPr>
              <w:t>The type of command that was completed (or not completed).</w:t>
            </w:r>
          </w:p>
        </w:tc>
        <w:tc>
          <w:tcPr>
            <w:tcW w:w="1689" w:type="pct"/>
          </w:tcPr>
          <w:p w14:paraId="4B58274A" w14:textId="77777777" w:rsidR="003930AE" w:rsidRDefault="003930AE" w:rsidP="00017EC1">
            <w:pPr>
              <w:rPr>
                <w:rFonts w:cs="Arial"/>
              </w:rPr>
            </w:pPr>
            <w:r>
              <w:rPr>
                <w:noProof/>
              </w:rPr>
              <w:drawing>
                <wp:inline distT="0" distB="0" distL="0" distR="0" wp14:anchorId="77CA24B3" wp14:editId="20EED613">
                  <wp:extent cx="152400" cy="152400"/>
                  <wp:effectExtent l="0" t="0" r="0" b="0"/>
                  <wp:docPr id="49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2b1229dbea424d177db3a4c82e10532" w:history="1">
              <w:proofErr w:type="spellStart"/>
              <w:r w:rsidRPr="0045600D">
                <w:rPr>
                  <w:rStyle w:val="Hyperlink"/>
                  <w:rFonts w:cs="Arial"/>
                  <w:sz w:val="18"/>
                  <w:szCs w:val="18"/>
                </w:rPr>
                <w:t>NfcDevc_D_Cmd</w:t>
              </w:r>
              <w:proofErr w:type="spellEnd"/>
            </w:hyperlink>
          </w:p>
          <w:p w14:paraId="0FE81FB2" w14:textId="77777777" w:rsidR="003930AE" w:rsidRDefault="003930AE" w:rsidP="00017EC1">
            <w:pPr>
              <w:rPr>
                <w:rFonts w:cs="Arial"/>
              </w:rPr>
            </w:pPr>
            <w:r>
              <w:rPr>
                <w:noProof/>
              </w:rPr>
              <w:drawing>
                <wp:inline distT="0" distB="0" distL="0" distR="0" wp14:anchorId="059751E0" wp14:editId="192CAFFB">
                  <wp:extent cx="152400" cy="152400"/>
                  <wp:effectExtent l="0" t="0" r="0" b="0"/>
                  <wp:docPr id="49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1fc5af7a63012ac8819aca3bd0659988" w:history="1">
              <w:proofErr w:type="spellStart"/>
              <w:r w:rsidRPr="0045600D">
                <w:rPr>
                  <w:rStyle w:val="Hyperlink"/>
                  <w:rFonts w:cs="Arial"/>
                  <w:sz w:val="18"/>
                  <w:szCs w:val="18"/>
                </w:rPr>
                <w:t>CommandType</w:t>
              </w:r>
              <w:proofErr w:type="spellEnd"/>
            </w:hyperlink>
          </w:p>
        </w:tc>
      </w:tr>
      <w:tr w:rsidR="003930AE" w14:paraId="50475781" w14:textId="77777777" w:rsidTr="0045600D">
        <w:trPr>
          <w:trHeight w:val="332"/>
        </w:trPr>
        <w:tc>
          <w:tcPr>
            <w:tcW w:w="1219" w:type="pct"/>
            <w:shd w:val="clear" w:color="auto" w:fill="FFFFFF" w:themeFill="background1"/>
          </w:tcPr>
          <w:p w14:paraId="5024D255" w14:textId="77777777" w:rsidR="003930AE" w:rsidRPr="00BD09CC" w:rsidRDefault="003930AE" w:rsidP="00017EC1">
            <w:pPr>
              <w:rPr>
                <w:rFonts w:cs="Arial"/>
              </w:rPr>
            </w:pPr>
            <w:r>
              <w:rPr>
                <w:noProof/>
              </w:rPr>
              <w:drawing>
                <wp:inline distT="0" distB="0" distL="0" distR="0" wp14:anchorId="6267ED19" wp14:editId="47FFCBC5">
                  <wp:extent cx="152400" cy="152400"/>
                  <wp:effectExtent l="0" t="0" r="0" b="0"/>
                  <wp:docPr id="49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Successful</w:t>
            </w:r>
          </w:p>
        </w:tc>
        <w:tc>
          <w:tcPr>
            <w:tcW w:w="807" w:type="pct"/>
          </w:tcPr>
          <w:p w14:paraId="2FA5E8F6" w14:textId="77777777" w:rsidR="003930AE" w:rsidRDefault="00B352CB" w:rsidP="00017EC1">
            <w:pPr>
              <w:rPr>
                <w:rFonts w:cs="Arial"/>
              </w:rPr>
            </w:pPr>
            <w:r>
              <w:rPr>
                <w:noProof/>
              </w:rPr>
              <w:drawing>
                <wp:inline distT="0" distB="0" distL="0" distR="0" wp14:anchorId="3B392FCA" wp14:editId="1BEB2F74">
                  <wp:extent cx="152400" cy="152400"/>
                  <wp:effectExtent l="0" t="0" r="0" b="0"/>
                  <wp:docPr id="498"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0AE6F64B" w14:textId="77777777" w:rsidR="003930AE" w:rsidRDefault="003930AE" w:rsidP="00017EC1">
            <w:pPr>
              <w:rPr>
                <w:rFonts w:cs="Arial"/>
              </w:rPr>
            </w:pPr>
            <w:r w:rsidRPr="0045600D">
              <w:rPr>
                <w:rFonts w:cs="Arial"/>
                <w:sz w:val="18"/>
                <w:szCs w:val="18"/>
              </w:rPr>
              <w:t>Whether the command in question was executed successfully by the NFC system.</w:t>
            </w:r>
          </w:p>
        </w:tc>
        <w:tc>
          <w:tcPr>
            <w:tcW w:w="1689" w:type="pct"/>
          </w:tcPr>
          <w:p w14:paraId="59835550" w14:textId="77777777" w:rsidR="003930AE" w:rsidRDefault="003930AE" w:rsidP="00017EC1">
            <w:pPr>
              <w:rPr>
                <w:rFonts w:cs="Arial"/>
              </w:rPr>
            </w:pPr>
            <w:r>
              <w:rPr>
                <w:noProof/>
              </w:rPr>
              <w:drawing>
                <wp:inline distT="0" distB="0" distL="0" distR="0" wp14:anchorId="28882B2A" wp14:editId="0AECC2AD">
                  <wp:extent cx="152400" cy="152400"/>
                  <wp:effectExtent l="0" t="0" r="0" b="0"/>
                  <wp:docPr id="50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2ed1fc89d3498a9780c01f42ccd6c36c" w:history="1">
              <w:proofErr w:type="spellStart"/>
              <w:r w:rsidRPr="0045600D">
                <w:rPr>
                  <w:rStyle w:val="Hyperlink"/>
                  <w:rFonts w:cs="Arial"/>
                  <w:sz w:val="18"/>
                  <w:szCs w:val="18"/>
                </w:rPr>
                <w:t>NfcDevc_D_Stat</w:t>
              </w:r>
              <w:proofErr w:type="spellEnd"/>
            </w:hyperlink>
          </w:p>
          <w:p w14:paraId="1E6CD580" w14:textId="77777777" w:rsidR="003930AE" w:rsidRDefault="003930AE" w:rsidP="00017EC1">
            <w:pPr>
              <w:rPr>
                <w:rFonts w:cs="Arial"/>
              </w:rPr>
            </w:pPr>
            <w:r>
              <w:rPr>
                <w:noProof/>
              </w:rPr>
              <w:drawing>
                <wp:inline distT="0" distB="0" distL="0" distR="0" wp14:anchorId="37F52736" wp14:editId="52EE1D94">
                  <wp:extent cx="152400" cy="152400"/>
                  <wp:effectExtent l="0" t="0" r="0" b="0"/>
                  <wp:docPr id="50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4728ced2c7771f9ac37b2c96c273f27c" w:history="1">
              <w:r w:rsidRPr="0045600D">
                <w:rPr>
                  <w:rStyle w:val="Hyperlink"/>
                  <w:rFonts w:cs="Arial"/>
                  <w:sz w:val="18"/>
                  <w:szCs w:val="18"/>
                </w:rPr>
                <w:t>Successful</w:t>
              </w:r>
            </w:hyperlink>
          </w:p>
        </w:tc>
      </w:tr>
      <w:tr w:rsidR="003930AE" w14:paraId="294B5CFC" w14:textId="77777777" w:rsidTr="0045600D">
        <w:trPr>
          <w:trHeight w:val="332"/>
        </w:trPr>
        <w:tc>
          <w:tcPr>
            <w:tcW w:w="1219" w:type="pct"/>
            <w:shd w:val="clear" w:color="auto" w:fill="FFFFFF" w:themeFill="background1"/>
          </w:tcPr>
          <w:p w14:paraId="5BF4DF0E" w14:textId="77777777" w:rsidR="003930AE" w:rsidRPr="00BD09CC" w:rsidRDefault="003930AE" w:rsidP="00017EC1">
            <w:pPr>
              <w:rPr>
                <w:rFonts w:cs="Arial"/>
              </w:rPr>
            </w:pPr>
            <w:r>
              <w:rPr>
                <w:noProof/>
              </w:rPr>
              <w:drawing>
                <wp:inline distT="0" distB="0" distL="0" distR="0" wp14:anchorId="13F1A43D" wp14:editId="38367A19">
                  <wp:extent cx="152400" cy="152400"/>
                  <wp:effectExtent l="0" t="0" r="0" b="0"/>
                  <wp:docPr id="50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Key Index</w:t>
            </w:r>
          </w:p>
        </w:tc>
        <w:tc>
          <w:tcPr>
            <w:tcW w:w="807" w:type="pct"/>
          </w:tcPr>
          <w:p w14:paraId="5C1E0B34" w14:textId="77777777" w:rsidR="003930AE" w:rsidRDefault="00B352CB" w:rsidP="00017EC1">
            <w:pPr>
              <w:rPr>
                <w:rFonts w:cs="Arial"/>
              </w:rPr>
            </w:pPr>
            <w:r>
              <w:rPr>
                <w:noProof/>
              </w:rPr>
              <w:drawing>
                <wp:inline distT="0" distB="0" distL="0" distR="0" wp14:anchorId="1CF6E4EE" wp14:editId="46B93BC1">
                  <wp:extent cx="152400" cy="152400"/>
                  <wp:effectExtent l="0" t="0" r="0" b="0"/>
                  <wp:docPr id="506"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5fe3d1dee4c068749b5cd5b2cc6e9c6" w:history="1">
              <w:r>
                <w:rPr>
                  <w:rStyle w:val="Hyperlink"/>
                  <w:rFonts w:cs="Arial"/>
                  <w:sz w:val="18"/>
                  <w:szCs w:val="18"/>
                </w:rPr>
                <w:t>Integer</w:t>
              </w:r>
            </w:hyperlink>
          </w:p>
        </w:tc>
        <w:tc>
          <w:tcPr>
            <w:tcW w:w="1285" w:type="pct"/>
          </w:tcPr>
          <w:p w14:paraId="07A0B20B" w14:textId="77777777" w:rsidR="003930AE" w:rsidRDefault="003930AE" w:rsidP="00017EC1">
            <w:pPr>
              <w:rPr>
                <w:rFonts w:cs="Arial"/>
              </w:rPr>
            </w:pPr>
            <w:r w:rsidRPr="0045600D">
              <w:rPr>
                <w:rFonts w:cs="Arial"/>
                <w:sz w:val="18"/>
                <w:szCs w:val="18"/>
              </w:rPr>
              <w:t>If the command relates to a specific key in the NFC system, this property indicates the NFC key index of that key.</w:t>
            </w:r>
          </w:p>
        </w:tc>
        <w:tc>
          <w:tcPr>
            <w:tcW w:w="1689" w:type="pct"/>
          </w:tcPr>
          <w:p w14:paraId="3ADB15E8" w14:textId="77777777" w:rsidR="003930AE" w:rsidRDefault="003930AE" w:rsidP="00017EC1">
            <w:pPr>
              <w:rPr>
                <w:rFonts w:cs="Arial"/>
              </w:rPr>
            </w:pPr>
            <w:r>
              <w:rPr>
                <w:noProof/>
              </w:rPr>
              <w:drawing>
                <wp:inline distT="0" distB="0" distL="0" distR="0" wp14:anchorId="4B3624EB" wp14:editId="773321FC">
                  <wp:extent cx="152400" cy="152400"/>
                  <wp:effectExtent l="0" t="0" r="0" b="0"/>
                  <wp:docPr id="50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cdb5f16f41e835362e8eac9f9ce1d70b" w:history="1">
              <w:proofErr w:type="spellStart"/>
              <w:r w:rsidRPr="0045600D">
                <w:rPr>
                  <w:rStyle w:val="Hyperlink"/>
                  <w:rFonts w:cs="Arial"/>
                  <w:sz w:val="18"/>
                  <w:szCs w:val="18"/>
                </w:rPr>
                <w:t>NfcDevcCmd_No_Actl</w:t>
              </w:r>
              <w:proofErr w:type="spellEnd"/>
            </w:hyperlink>
          </w:p>
          <w:p w14:paraId="01E42AD2" w14:textId="77777777" w:rsidR="003930AE" w:rsidRDefault="003930AE" w:rsidP="00017EC1">
            <w:pPr>
              <w:rPr>
                <w:rFonts w:cs="Arial"/>
              </w:rPr>
            </w:pPr>
            <w:r>
              <w:rPr>
                <w:noProof/>
              </w:rPr>
              <w:drawing>
                <wp:inline distT="0" distB="0" distL="0" distR="0" wp14:anchorId="7FABBFD9" wp14:editId="7AEBD90C">
                  <wp:extent cx="152400" cy="152400"/>
                  <wp:effectExtent l="0" t="0" r="0" b="0"/>
                  <wp:docPr id="51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c65a5a12fafef7a66fe8a66cc742aece" w:history="1">
              <w:proofErr w:type="spellStart"/>
              <w:r w:rsidRPr="0045600D">
                <w:rPr>
                  <w:rStyle w:val="Hyperlink"/>
                  <w:rFonts w:cs="Arial"/>
                  <w:sz w:val="18"/>
                  <w:szCs w:val="18"/>
                </w:rPr>
                <w:t>KeyIndex</w:t>
              </w:r>
              <w:proofErr w:type="spellEnd"/>
            </w:hyperlink>
          </w:p>
        </w:tc>
      </w:tr>
      <w:tr w:rsidR="003930AE" w14:paraId="770E26A9" w14:textId="77777777" w:rsidTr="0045600D">
        <w:trPr>
          <w:trHeight w:val="332"/>
        </w:trPr>
        <w:tc>
          <w:tcPr>
            <w:tcW w:w="1219" w:type="pct"/>
            <w:shd w:val="clear" w:color="auto" w:fill="FFFFFF" w:themeFill="background1"/>
          </w:tcPr>
          <w:p w14:paraId="4B3AE6D9" w14:textId="77777777" w:rsidR="003930AE" w:rsidRPr="00BD09CC" w:rsidRDefault="003930AE" w:rsidP="00017EC1">
            <w:pPr>
              <w:rPr>
                <w:rFonts w:cs="Arial"/>
              </w:rPr>
            </w:pPr>
            <w:r>
              <w:rPr>
                <w:noProof/>
              </w:rPr>
              <w:drawing>
                <wp:inline distT="0" distB="0" distL="0" distR="0" wp14:anchorId="44F28CE2" wp14:editId="281386C1">
                  <wp:extent cx="152400" cy="152400"/>
                  <wp:effectExtent l="0" t="0" r="0" b="0"/>
                  <wp:docPr id="51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FESN</w:t>
            </w:r>
          </w:p>
        </w:tc>
        <w:tc>
          <w:tcPr>
            <w:tcW w:w="807" w:type="pct"/>
          </w:tcPr>
          <w:p w14:paraId="2DB6DF43" w14:textId="77777777" w:rsidR="003930AE" w:rsidRDefault="00B352CB" w:rsidP="00017EC1">
            <w:pPr>
              <w:rPr>
                <w:rFonts w:cs="Arial"/>
              </w:rPr>
            </w:pPr>
            <w:r>
              <w:rPr>
                <w:noProof/>
              </w:rPr>
              <w:drawing>
                <wp:inline distT="0" distB="0" distL="0" distR="0" wp14:anchorId="10256CFD" wp14:editId="06D2D558">
                  <wp:extent cx="152400" cy="152400"/>
                  <wp:effectExtent l="0" t="0" r="0" b="0"/>
                  <wp:docPr id="51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285" w:type="pct"/>
          </w:tcPr>
          <w:p w14:paraId="5B9FCB4E" w14:textId="77777777" w:rsidR="003930AE" w:rsidRDefault="003930AE" w:rsidP="00017EC1">
            <w:pPr>
              <w:rPr>
                <w:rFonts w:cs="Arial"/>
              </w:rPr>
            </w:pPr>
            <w:r w:rsidRPr="0045600D">
              <w:rPr>
                <w:rFonts w:cs="Arial"/>
                <w:sz w:val="18"/>
                <w:szCs w:val="18"/>
              </w:rPr>
              <w:t>If the command relates to a specific NFC key card, the FESN of that key card. Undefined otherwise.</w:t>
            </w:r>
          </w:p>
        </w:tc>
        <w:tc>
          <w:tcPr>
            <w:tcW w:w="1689" w:type="pct"/>
          </w:tcPr>
          <w:p w14:paraId="1C47517F" w14:textId="77777777" w:rsidR="003930AE" w:rsidRDefault="003930AE" w:rsidP="00017EC1">
            <w:pPr>
              <w:rPr>
                <w:rFonts w:cs="Arial"/>
              </w:rPr>
            </w:pPr>
            <w:r>
              <w:rPr>
                <w:noProof/>
              </w:rPr>
              <w:drawing>
                <wp:inline distT="0" distB="0" distL="0" distR="0" wp14:anchorId="614F439E" wp14:editId="38E1FC82">
                  <wp:extent cx="152400" cy="152400"/>
                  <wp:effectExtent l="0" t="0" r="0" b="0"/>
                  <wp:docPr id="51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864e995089e5a70e3f914c297f516546" w:history="1">
              <w:proofErr w:type="spellStart"/>
              <w:r w:rsidRPr="0045600D">
                <w:rPr>
                  <w:rStyle w:val="Hyperlink"/>
                  <w:rFonts w:cs="Arial"/>
                  <w:sz w:val="18"/>
                  <w:szCs w:val="18"/>
                </w:rPr>
                <w:t>CardFesn</w:t>
              </w:r>
              <w:proofErr w:type="spellEnd"/>
            </w:hyperlink>
          </w:p>
        </w:tc>
      </w:tr>
    </w:tbl>
    <w:p w14:paraId="74EE2411" w14:textId="77777777" w:rsidR="003930AE" w:rsidRDefault="003930AE" w:rsidP="003930AE"/>
    <w:p w14:paraId="6EEA97FC" w14:textId="77777777" w:rsidR="003930AE" w:rsidRDefault="003930AE" w:rsidP="003930AE">
      <w:pPr>
        <w:pStyle w:val="RETechSignal"/>
      </w:pPr>
      <w:bookmarkStart w:id="311" w:name="_bfef71d96518a5a5595b1aaca8c9a472"/>
      <w:r>
        <w:t xml:space="preserve">NFC </w:t>
      </w:r>
      <w:proofErr w:type="spellStart"/>
      <w:r>
        <w:t>MyKey</w:t>
      </w:r>
      <w:proofErr w:type="spellEnd"/>
      <w:r>
        <w:t xml:space="preserve"> - Creation Status</w:t>
      </w:r>
      <w:bookmarkEnd w:id="311"/>
    </w:p>
    <w:tbl>
      <w:tblPr>
        <w:tblStyle w:val="TableGrid"/>
        <w:tblW w:w="4524" w:type="pct"/>
        <w:tblInd w:w="625" w:type="dxa"/>
        <w:tblLook w:val="0620" w:firstRow="1" w:lastRow="0" w:firstColumn="0" w:lastColumn="0" w:noHBand="1" w:noVBand="1"/>
      </w:tblPr>
      <w:tblGrid>
        <w:gridCol w:w="1859"/>
        <w:gridCol w:w="7346"/>
      </w:tblGrid>
      <w:tr w:rsidR="003930AE" w:rsidRPr="009E3B7C" w14:paraId="06E7588D" w14:textId="77777777" w:rsidTr="00841C2C">
        <w:trPr>
          <w:trHeight w:val="166"/>
        </w:trPr>
        <w:tc>
          <w:tcPr>
            <w:tcW w:w="1010" w:type="pct"/>
            <w:shd w:val="clear" w:color="auto" w:fill="BFBFBF" w:themeFill="background1" w:themeFillShade="BF"/>
          </w:tcPr>
          <w:p w14:paraId="38D58978"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7307A239" w14:textId="77777777" w:rsidR="003930AE" w:rsidRPr="009E3B7C" w:rsidRDefault="003930AE" w:rsidP="00017EC1">
            <w:pPr>
              <w:rPr>
                <w:rFonts w:cs="Arial"/>
                <w:b/>
              </w:rPr>
            </w:pPr>
            <w:r>
              <w:rPr>
                <w:rFonts w:cs="Arial"/>
                <w:b/>
              </w:rPr>
              <w:t xml:space="preserve">NFC </w:t>
            </w:r>
            <w:proofErr w:type="spellStart"/>
            <w:r>
              <w:rPr>
                <w:rFonts w:cs="Arial"/>
                <w:b/>
              </w:rPr>
              <w:t>MyKey</w:t>
            </w:r>
            <w:proofErr w:type="spellEnd"/>
            <w:r>
              <w:rPr>
                <w:rFonts w:cs="Arial"/>
                <w:b/>
              </w:rPr>
              <w:t xml:space="preserve"> - Creation Status</w:t>
            </w:r>
          </w:p>
        </w:tc>
      </w:tr>
      <w:tr w:rsidR="003930AE" w:rsidRPr="009E3B7C" w14:paraId="13F05EA1" w14:textId="77777777" w:rsidTr="00841C2C">
        <w:trPr>
          <w:trHeight w:val="332"/>
        </w:trPr>
        <w:tc>
          <w:tcPr>
            <w:tcW w:w="1010" w:type="pct"/>
            <w:shd w:val="clear" w:color="auto" w:fill="BFBFBF" w:themeFill="background1" w:themeFillShade="BF"/>
          </w:tcPr>
          <w:p w14:paraId="743CC5CD" w14:textId="77777777" w:rsidR="003930AE" w:rsidRDefault="003930AE" w:rsidP="00841C2C">
            <w:pPr>
              <w:jc w:val="both"/>
              <w:rPr>
                <w:rFonts w:cs="Arial"/>
                <w:b/>
              </w:rPr>
            </w:pPr>
            <w:r>
              <w:rPr>
                <w:rFonts w:cs="Arial"/>
                <w:b/>
              </w:rPr>
              <w:t>Description</w:t>
            </w:r>
          </w:p>
        </w:tc>
        <w:tc>
          <w:tcPr>
            <w:tcW w:w="3990" w:type="pct"/>
          </w:tcPr>
          <w:p w14:paraId="5A7D4C99" w14:textId="77777777" w:rsidR="003930AE" w:rsidRDefault="003930AE" w:rsidP="00017EC1">
            <w:pPr>
              <w:rPr>
                <w:rFonts w:cs="Arial"/>
              </w:rPr>
            </w:pPr>
            <w:r>
              <w:rPr>
                <w:rFonts w:cs="Arial"/>
              </w:rPr>
              <w:t xml:space="preserve">Transmitted from the Body Control System to the Display System to provide feedback on the state of the Body Control System during a </w:t>
            </w:r>
            <w:proofErr w:type="spellStart"/>
            <w:r>
              <w:rPr>
                <w:rFonts w:cs="Arial"/>
              </w:rPr>
              <w:t>MyKey</w:t>
            </w:r>
            <w:proofErr w:type="spellEnd"/>
            <w:r>
              <w:rPr>
                <w:rFonts w:cs="Arial"/>
              </w:rPr>
              <w:t xml:space="preserve"> creation operation.</w:t>
            </w:r>
          </w:p>
        </w:tc>
      </w:tr>
      <w:tr w:rsidR="003930AE" w:rsidRPr="009E3B7C" w14:paraId="367B7FBC" w14:textId="77777777" w:rsidTr="00841C2C">
        <w:trPr>
          <w:trHeight w:val="332"/>
        </w:trPr>
        <w:tc>
          <w:tcPr>
            <w:tcW w:w="1010" w:type="pct"/>
            <w:shd w:val="clear" w:color="auto" w:fill="BFBFBF" w:themeFill="background1" w:themeFillShade="BF"/>
          </w:tcPr>
          <w:p w14:paraId="076B0030" w14:textId="77777777" w:rsidR="003930AE" w:rsidRDefault="003930AE" w:rsidP="00841C2C">
            <w:pPr>
              <w:jc w:val="both"/>
              <w:rPr>
                <w:rFonts w:cs="Arial"/>
                <w:b/>
              </w:rPr>
            </w:pPr>
            <w:r>
              <w:rPr>
                <w:rFonts w:cs="Arial"/>
                <w:b/>
              </w:rPr>
              <w:t>Realized by</w:t>
            </w:r>
          </w:p>
        </w:tc>
        <w:tc>
          <w:tcPr>
            <w:tcW w:w="3990" w:type="pct"/>
          </w:tcPr>
          <w:p w14:paraId="2EF2DFAB" w14:textId="77777777" w:rsidR="00AF7CBB" w:rsidRDefault="00AF7CBB" w:rsidP="00017EC1">
            <w:pPr>
              <w:rPr>
                <w:rFonts w:cs="Arial"/>
              </w:rPr>
            </w:pPr>
            <w:r>
              <w:rPr>
                <w:noProof/>
              </w:rPr>
              <w:drawing>
                <wp:inline distT="0" distB="0" distL="0" distR="0" wp14:anchorId="50A0E795" wp14:editId="47E12F99">
                  <wp:extent cx="152400" cy="152400"/>
                  <wp:effectExtent l="0" t="0" r="0" b="0"/>
                  <wp:docPr id="51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c69fffb73a88fcdd4fa3be0f5313db72" w:history="1">
              <w:proofErr w:type="spellStart"/>
              <w:r w:rsidR="001B52F7">
                <w:rPr>
                  <w:rStyle w:val="Hyperlink"/>
                  <w:rFonts w:cs="Arial"/>
                </w:rPr>
                <w:t>NfcMyKeyCreate_D_Stat</w:t>
              </w:r>
              <w:proofErr w:type="spellEnd"/>
            </w:hyperlink>
          </w:p>
        </w:tc>
      </w:tr>
    </w:tbl>
    <w:p w14:paraId="3AE01641" w14:textId="77777777" w:rsidR="003930AE" w:rsidRDefault="003930AE" w:rsidP="003930AE"/>
    <w:p w14:paraId="41C295FA"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27E555BE" w14:textId="77777777" w:rsidTr="0045600D">
        <w:trPr>
          <w:trHeight w:val="166"/>
        </w:trPr>
        <w:tc>
          <w:tcPr>
            <w:tcW w:w="1219" w:type="pct"/>
            <w:shd w:val="clear" w:color="auto" w:fill="BFBFBF" w:themeFill="background1" w:themeFillShade="BF"/>
          </w:tcPr>
          <w:p w14:paraId="610073E8"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696B6E2F"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596EF849"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1137E1FD" w14:textId="77777777" w:rsidR="003930AE" w:rsidRDefault="003930AE" w:rsidP="00841C2C">
            <w:pPr>
              <w:jc w:val="both"/>
              <w:rPr>
                <w:rFonts w:cs="Arial"/>
                <w:b/>
              </w:rPr>
            </w:pPr>
            <w:r>
              <w:rPr>
                <w:rFonts w:cs="Arial"/>
                <w:b/>
              </w:rPr>
              <w:t>Realized By</w:t>
            </w:r>
          </w:p>
        </w:tc>
      </w:tr>
      <w:tr w:rsidR="003930AE" w14:paraId="44972275" w14:textId="77777777" w:rsidTr="0045600D">
        <w:trPr>
          <w:trHeight w:val="332"/>
        </w:trPr>
        <w:tc>
          <w:tcPr>
            <w:tcW w:w="1219" w:type="pct"/>
            <w:shd w:val="clear" w:color="auto" w:fill="FFFFFF" w:themeFill="background1"/>
          </w:tcPr>
          <w:p w14:paraId="241721A8" w14:textId="77777777" w:rsidR="003930AE" w:rsidRPr="00BD09CC" w:rsidRDefault="003930AE" w:rsidP="00017EC1">
            <w:pPr>
              <w:rPr>
                <w:rFonts w:cs="Arial"/>
              </w:rPr>
            </w:pPr>
            <w:r>
              <w:rPr>
                <w:noProof/>
              </w:rPr>
              <w:drawing>
                <wp:inline distT="0" distB="0" distL="0" distR="0" wp14:anchorId="24EBCCB6" wp14:editId="05192A94">
                  <wp:extent cx="152400" cy="152400"/>
                  <wp:effectExtent l="0" t="0" r="0" b="0"/>
                  <wp:docPr id="52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NFC </w:t>
            </w:r>
            <w:proofErr w:type="spellStart"/>
            <w:r w:rsidRPr="0045600D">
              <w:rPr>
                <w:rFonts w:cs="Arial"/>
                <w:sz w:val="18"/>
                <w:szCs w:val="18"/>
              </w:rPr>
              <w:t>MyKey</w:t>
            </w:r>
            <w:proofErr w:type="spellEnd"/>
            <w:r w:rsidRPr="0045600D">
              <w:rPr>
                <w:rFonts w:cs="Arial"/>
                <w:sz w:val="18"/>
                <w:szCs w:val="18"/>
              </w:rPr>
              <w:t xml:space="preserve"> Creation Status</w:t>
            </w:r>
          </w:p>
        </w:tc>
        <w:tc>
          <w:tcPr>
            <w:tcW w:w="807" w:type="pct"/>
          </w:tcPr>
          <w:p w14:paraId="2672F663" w14:textId="77777777" w:rsidR="003930AE" w:rsidRDefault="00B352CB" w:rsidP="00017EC1">
            <w:pPr>
              <w:rPr>
                <w:rFonts w:cs="Arial"/>
              </w:rPr>
            </w:pPr>
            <w:r>
              <w:rPr>
                <w:noProof/>
              </w:rPr>
              <w:drawing>
                <wp:inline distT="0" distB="0" distL="0" distR="0" wp14:anchorId="318315AE" wp14:editId="0CE38A9B">
                  <wp:extent cx="152400" cy="152400"/>
                  <wp:effectExtent l="0" t="0" r="0" b="0"/>
                  <wp:docPr id="52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1f830bfa3b3919be73d531a9190335d2" w:history="1">
              <w:r>
                <w:rPr>
                  <w:rStyle w:val="Hyperlink"/>
                  <w:rFonts w:cs="Arial"/>
                  <w:sz w:val="18"/>
                  <w:szCs w:val="18"/>
                </w:rPr>
                <w:t xml:space="preserve">NFC </w:t>
              </w:r>
              <w:proofErr w:type="spellStart"/>
              <w:r>
                <w:rPr>
                  <w:rStyle w:val="Hyperlink"/>
                  <w:rFonts w:cs="Arial"/>
                  <w:sz w:val="18"/>
                  <w:szCs w:val="18"/>
                </w:rPr>
                <w:t>MyKey</w:t>
              </w:r>
              <w:proofErr w:type="spellEnd"/>
              <w:r>
                <w:rPr>
                  <w:rStyle w:val="Hyperlink"/>
                  <w:rFonts w:cs="Arial"/>
                  <w:sz w:val="18"/>
                  <w:szCs w:val="18"/>
                </w:rPr>
                <w:t xml:space="preserve"> Creation Result</w:t>
              </w:r>
            </w:hyperlink>
          </w:p>
        </w:tc>
        <w:tc>
          <w:tcPr>
            <w:tcW w:w="1285" w:type="pct"/>
          </w:tcPr>
          <w:p w14:paraId="2362EAF7" w14:textId="77777777" w:rsidR="003930AE" w:rsidRDefault="003930AE" w:rsidP="00017EC1">
            <w:pPr>
              <w:rPr>
                <w:rFonts w:cs="Arial"/>
              </w:rPr>
            </w:pPr>
            <w:r w:rsidRPr="0045600D">
              <w:rPr>
                <w:rFonts w:cs="Arial"/>
                <w:sz w:val="18"/>
                <w:szCs w:val="18"/>
              </w:rPr>
              <w:t xml:space="preserve">A signal from the Body Control System indicating the status of a </w:t>
            </w:r>
            <w:proofErr w:type="spellStart"/>
            <w:r w:rsidRPr="0045600D">
              <w:rPr>
                <w:rFonts w:cs="Arial"/>
                <w:sz w:val="18"/>
                <w:szCs w:val="18"/>
              </w:rPr>
              <w:t>MyKey</w:t>
            </w:r>
            <w:proofErr w:type="spellEnd"/>
            <w:r w:rsidRPr="0045600D">
              <w:rPr>
                <w:rFonts w:cs="Arial"/>
                <w:sz w:val="18"/>
                <w:szCs w:val="18"/>
              </w:rPr>
              <w:t xml:space="preserve"> creation operation.</w:t>
            </w:r>
          </w:p>
        </w:tc>
        <w:tc>
          <w:tcPr>
            <w:tcW w:w="1689" w:type="pct"/>
          </w:tcPr>
          <w:p w14:paraId="24DCC5A5" w14:textId="77777777" w:rsidR="003930AE" w:rsidRDefault="003930AE" w:rsidP="00017EC1">
            <w:pPr>
              <w:rPr>
                <w:rFonts w:cs="Arial"/>
              </w:rPr>
            </w:pPr>
            <w:r>
              <w:rPr>
                <w:noProof/>
              </w:rPr>
              <w:drawing>
                <wp:inline distT="0" distB="0" distL="0" distR="0" wp14:anchorId="10492059" wp14:editId="606AA71C">
                  <wp:extent cx="152400" cy="152400"/>
                  <wp:effectExtent l="0" t="0" r="0" b="0"/>
                  <wp:docPr id="524"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c69fffb73a88fcdd4fa3be0f5313db72" w:history="1">
              <w:proofErr w:type="spellStart"/>
              <w:r w:rsidRPr="0045600D">
                <w:rPr>
                  <w:rStyle w:val="Hyperlink"/>
                  <w:rFonts w:cs="Arial"/>
                  <w:sz w:val="18"/>
                  <w:szCs w:val="18"/>
                </w:rPr>
                <w:t>NfcMyKeyCreate_D_Stat</w:t>
              </w:r>
              <w:proofErr w:type="spellEnd"/>
            </w:hyperlink>
          </w:p>
        </w:tc>
      </w:tr>
    </w:tbl>
    <w:p w14:paraId="7511C256" w14:textId="77777777" w:rsidR="003930AE" w:rsidRDefault="003930AE" w:rsidP="003930AE"/>
    <w:p w14:paraId="4559434B" w14:textId="77777777" w:rsidR="003930AE" w:rsidRDefault="003930AE" w:rsidP="003930AE">
      <w:pPr>
        <w:pStyle w:val="RETechSignal"/>
      </w:pPr>
      <w:bookmarkStart w:id="312" w:name="_d6d91985acadd4fe5edac38200d6ab61"/>
      <w:r>
        <w:t xml:space="preserve">NFC </w:t>
      </w:r>
      <w:proofErr w:type="spellStart"/>
      <w:r>
        <w:t>MyKey</w:t>
      </w:r>
      <w:proofErr w:type="spellEnd"/>
      <w:r>
        <w:t xml:space="preserve"> - Ready </w:t>
      </w:r>
      <w:proofErr w:type="gramStart"/>
      <w:r>
        <w:t>For</w:t>
      </w:r>
      <w:proofErr w:type="gramEnd"/>
      <w:r>
        <w:t xml:space="preserve"> New </w:t>
      </w:r>
      <w:proofErr w:type="spellStart"/>
      <w:r>
        <w:t>MyKey</w:t>
      </w:r>
      <w:bookmarkEnd w:id="312"/>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3C669BD8" w14:textId="77777777" w:rsidTr="00841C2C">
        <w:trPr>
          <w:trHeight w:val="166"/>
        </w:trPr>
        <w:tc>
          <w:tcPr>
            <w:tcW w:w="1010" w:type="pct"/>
            <w:shd w:val="clear" w:color="auto" w:fill="BFBFBF" w:themeFill="background1" w:themeFillShade="BF"/>
          </w:tcPr>
          <w:p w14:paraId="0C777D60"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5F117948" w14:textId="77777777" w:rsidR="003930AE" w:rsidRPr="009E3B7C" w:rsidRDefault="003930AE" w:rsidP="00017EC1">
            <w:pPr>
              <w:rPr>
                <w:rFonts w:cs="Arial"/>
                <w:b/>
              </w:rPr>
            </w:pPr>
            <w:r>
              <w:rPr>
                <w:rFonts w:cs="Arial"/>
                <w:b/>
              </w:rPr>
              <w:t xml:space="preserve">NFC </w:t>
            </w:r>
            <w:proofErr w:type="spellStart"/>
            <w:r>
              <w:rPr>
                <w:rFonts w:cs="Arial"/>
                <w:b/>
              </w:rPr>
              <w:t>MyKey</w:t>
            </w:r>
            <w:proofErr w:type="spellEnd"/>
            <w:r>
              <w:rPr>
                <w:rFonts w:cs="Arial"/>
                <w:b/>
              </w:rPr>
              <w:t xml:space="preserve"> - Ready </w:t>
            </w:r>
            <w:proofErr w:type="gramStart"/>
            <w:r>
              <w:rPr>
                <w:rFonts w:cs="Arial"/>
                <w:b/>
              </w:rPr>
              <w:t>For</w:t>
            </w:r>
            <w:proofErr w:type="gramEnd"/>
            <w:r>
              <w:rPr>
                <w:rFonts w:cs="Arial"/>
                <w:b/>
              </w:rPr>
              <w:t xml:space="preserve"> New </w:t>
            </w:r>
            <w:proofErr w:type="spellStart"/>
            <w:r>
              <w:rPr>
                <w:rFonts w:cs="Arial"/>
                <w:b/>
              </w:rPr>
              <w:t>MyKey</w:t>
            </w:r>
            <w:proofErr w:type="spellEnd"/>
          </w:p>
        </w:tc>
      </w:tr>
      <w:tr w:rsidR="003930AE" w:rsidRPr="009E3B7C" w14:paraId="37365849" w14:textId="77777777" w:rsidTr="00841C2C">
        <w:trPr>
          <w:trHeight w:val="332"/>
        </w:trPr>
        <w:tc>
          <w:tcPr>
            <w:tcW w:w="1010" w:type="pct"/>
            <w:shd w:val="clear" w:color="auto" w:fill="BFBFBF" w:themeFill="background1" w:themeFillShade="BF"/>
          </w:tcPr>
          <w:p w14:paraId="47757B65" w14:textId="77777777" w:rsidR="003930AE" w:rsidRDefault="003930AE" w:rsidP="00841C2C">
            <w:pPr>
              <w:jc w:val="both"/>
              <w:rPr>
                <w:rFonts w:cs="Arial"/>
                <w:b/>
              </w:rPr>
            </w:pPr>
            <w:r>
              <w:rPr>
                <w:rFonts w:cs="Arial"/>
                <w:b/>
              </w:rPr>
              <w:t>Description</w:t>
            </w:r>
          </w:p>
        </w:tc>
        <w:tc>
          <w:tcPr>
            <w:tcW w:w="3990" w:type="pct"/>
          </w:tcPr>
          <w:p w14:paraId="010BA7F0" w14:textId="77777777" w:rsidR="003930AE" w:rsidRDefault="003930AE" w:rsidP="00017EC1">
            <w:pPr>
              <w:rPr>
                <w:rFonts w:cs="Arial"/>
              </w:rPr>
            </w:pPr>
            <w:r>
              <w:rPr>
                <w:rFonts w:cs="Arial"/>
              </w:rPr>
              <w:t xml:space="preserve">This signal is sent from the Body Control System to the HMI system to indicate that the request for </w:t>
            </w:r>
            <w:proofErr w:type="spellStart"/>
            <w:r>
              <w:rPr>
                <w:rFonts w:cs="Arial"/>
              </w:rPr>
              <w:t>MyKey</w:t>
            </w:r>
            <w:proofErr w:type="spellEnd"/>
            <w:r>
              <w:rPr>
                <w:rFonts w:cs="Arial"/>
              </w:rPr>
              <w:t xml:space="preserve"> creation was received, and the Body Control System will make the next scanned NFC device a </w:t>
            </w:r>
            <w:proofErr w:type="spellStart"/>
            <w:r>
              <w:rPr>
                <w:rFonts w:cs="Arial"/>
              </w:rPr>
              <w:t>MyKey</w:t>
            </w:r>
            <w:proofErr w:type="spellEnd"/>
            <w:r>
              <w:rPr>
                <w:rFonts w:cs="Arial"/>
              </w:rPr>
              <w:t>.</w:t>
            </w:r>
          </w:p>
        </w:tc>
      </w:tr>
      <w:tr w:rsidR="003930AE" w:rsidRPr="009E3B7C" w14:paraId="656E7B3A" w14:textId="77777777" w:rsidTr="00841C2C">
        <w:trPr>
          <w:trHeight w:val="332"/>
        </w:trPr>
        <w:tc>
          <w:tcPr>
            <w:tcW w:w="1010" w:type="pct"/>
            <w:shd w:val="clear" w:color="auto" w:fill="BFBFBF" w:themeFill="background1" w:themeFillShade="BF"/>
          </w:tcPr>
          <w:p w14:paraId="3AE5C7E8" w14:textId="77777777" w:rsidR="003930AE" w:rsidRDefault="003930AE" w:rsidP="00841C2C">
            <w:pPr>
              <w:jc w:val="both"/>
              <w:rPr>
                <w:rFonts w:cs="Arial"/>
                <w:b/>
              </w:rPr>
            </w:pPr>
            <w:r>
              <w:rPr>
                <w:rFonts w:cs="Arial"/>
                <w:b/>
              </w:rPr>
              <w:t>Realized by</w:t>
            </w:r>
          </w:p>
        </w:tc>
        <w:tc>
          <w:tcPr>
            <w:tcW w:w="3990" w:type="pct"/>
          </w:tcPr>
          <w:p w14:paraId="1C32D6FD" w14:textId="77777777" w:rsidR="00AF7CBB" w:rsidRDefault="00AF7CBB" w:rsidP="00017EC1">
            <w:pPr>
              <w:rPr>
                <w:rFonts w:cs="Arial"/>
              </w:rPr>
            </w:pPr>
            <w:r>
              <w:rPr>
                <w:noProof/>
              </w:rPr>
              <w:drawing>
                <wp:inline distT="0" distB="0" distL="0" distR="0" wp14:anchorId="7699C086" wp14:editId="037BCF57">
                  <wp:extent cx="152400" cy="152400"/>
                  <wp:effectExtent l="0" t="0" r="0" b="0"/>
                  <wp:docPr id="52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c69fffb73a88fcdd4fa3be0f5313db72" w:history="1">
              <w:proofErr w:type="spellStart"/>
              <w:r w:rsidR="001B52F7">
                <w:rPr>
                  <w:rStyle w:val="Hyperlink"/>
                  <w:rFonts w:cs="Arial"/>
                </w:rPr>
                <w:t>NfcMyKeyCreate_D_Stat</w:t>
              </w:r>
              <w:proofErr w:type="spellEnd"/>
            </w:hyperlink>
          </w:p>
        </w:tc>
      </w:tr>
    </w:tbl>
    <w:p w14:paraId="5A7A5FAC" w14:textId="77777777" w:rsidR="003930AE" w:rsidRDefault="003930AE" w:rsidP="003930AE"/>
    <w:p w14:paraId="23B53023" w14:textId="77777777" w:rsidR="003930AE" w:rsidRDefault="003930AE" w:rsidP="003930AE">
      <w:pPr>
        <w:pStyle w:val="RETechSignal"/>
      </w:pPr>
      <w:bookmarkStart w:id="313" w:name="_3e8365c17a81e4a21f029728d89649a3"/>
      <w:r>
        <w:t xml:space="preserve">NFC </w:t>
      </w:r>
      <w:proofErr w:type="spellStart"/>
      <w:r>
        <w:t>MyKey</w:t>
      </w:r>
      <w:proofErr w:type="spellEnd"/>
      <w:r>
        <w:t xml:space="preserve"> - Wait for New </w:t>
      </w:r>
      <w:proofErr w:type="spellStart"/>
      <w:r>
        <w:t>MyKey</w:t>
      </w:r>
      <w:bookmarkEnd w:id="313"/>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41B256E5" w14:textId="77777777" w:rsidTr="00841C2C">
        <w:trPr>
          <w:trHeight w:val="166"/>
        </w:trPr>
        <w:tc>
          <w:tcPr>
            <w:tcW w:w="1010" w:type="pct"/>
            <w:shd w:val="clear" w:color="auto" w:fill="BFBFBF" w:themeFill="background1" w:themeFillShade="BF"/>
          </w:tcPr>
          <w:p w14:paraId="790482B5"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3D174B58" w14:textId="77777777" w:rsidR="003930AE" w:rsidRPr="009E3B7C" w:rsidRDefault="003930AE" w:rsidP="00017EC1">
            <w:pPr>
              <w:rPr>
                <w:rFonts w:cs="Arial"/>
                <w:b/>
              </w:rPr>
            </w:pPr>
            <w:r>
              <w:rPr>
                <w:rFonts w:cs="Arial"/>
                <w:b/>
              </w:rPr>
              <w:t xml:space="preserve">NFC </w:t>
            </w:r>
            <w:proofErr w:type="spellStart"/>
            <w:r>
              <w:rPr>
                <w:rFonts w:cs="Arial"/>
                <w:b/>
              </w:rPr>
              <w:t>MyKey</w:t>
            </w:r>
            <w:proofErr w:type="spellEnd"/>
            <w:r>
              <w:rPr>
                <w:rFonts w:cs="Arial"/>
                <w:b/>
              </w:rPr>
              <w:t xml:space="preserve"> - Wait for New </w:t>
            </w:r>
            <w:proofErr w:type="spellStart"/>
            <w:r>
              <w:rPr>
                <w:rFonts w:cs="Arial"/>
                <w:b/>
              </w:rPr>
              <w:t>MyKey</w:t>
            </w:r>
            <w:proofErr w:type="spellEnd"/>
          </w:p>
        </w:tc>
      </w:tr>
      <w:tr w:rsidR="003930AE" w:rsidRPr="009E3B7C" w14:paraId="0A3245D7" w14:textId="77777777" w:rsidTr="00841C2C">
        <w:trPr>
          <w:trHeight w:val="332"/>
        </w:trPr>
        <w:tc>
          <w:tcPr>
            <w:tcW w:w="1010" w:type="pct"/>
            <w:shd w:val="clear" w:color="auto" w:fill="BFBFBF" w:themeFill="background1" w:themeFillShade="BF"/>
          </w:tcPr>
          <w:p w14:paraId="71BC668E" w14:textId="77777777" w:rsidR="003930AE" w:rsidRDefault="003930AE" w:rsidP="00841C2C">
            <w:pPr>
              <w:jc w:val="both"/>
              <w:rPr>
                <w:rFonts w:cs="Arial"/>
                <w:b/>
              </w:rPr>
            </w:pPr>
            <w:r>
              <w:rPr>
                <w:rFonts w:cs="Arial"/>
                <w:b/>
              </w:rPr>
              <w:t>Description</w:t>
            </w:r>
          </w:p>
        </w:tc>
        <w:tc>
          <w:tcPr>
            <w:tcW w:w="3990" w:type="pct"/>
          </w:tcPr>
          <w:p w14:paraId="63B74DD8" w14:textId="77777777" w:rsidR="003930AE" w:rsidRDefault="003930AE" w:rsidP="00017EC1">
            <w:pPr>
              <w:rPr>
                <w:rFonts w:cs="Arial"/>
              </w:rPr>
            </w:pPr>
            <w:r>
              <w:rPr>
                <w:rFonts w:cs="Arial"/>
              </w:rPr>
              <w:t xml:space="preserve">This signal is sent from the HMI system to the Body Control System when the user requests </w:t>
            </w:r>
            <w:proofErr w:type="spellStart"/>
            <w:r>
              <w:rPr>
                <w:rFonts w:cs="Arial"/>
              </w:rPr>
              <w:t>MyKey</w:t>
            </w:r>
            <w:proofErr w:type="spellEnd"/>
            <w:r>
              <w:rPr>
                <w:rFonts w:cs="Arial"/>
              </w:rPr>
              <w:t xml:space="preserve"> creation. The signal indicates that the Body Control System should make the next NFC device scanned a </w:t>
            </w:r>
            <w:proofErr w:type="spellStart"/>
            <w:r>
              <w:rPr>
                <w:rFonts w:cs="Arial"/>
              </w:rPr>
              <w:t>MyKey</w:t>
            </w:r>
            <w:proofErr w:type="spellEnd"/>
            <w:r>
              <w:rPr>
                <w:rFonts w:cs="Arial"/>
              </w:rPr>
              <w:t>.</w:t>
            </w:r>
          </w:p>
        </w:tc>
      </w:tr>
      <w:tr w:rsidR="003930AE" w:rsidRPr="009E3B7C" w14:paraId="1F78C1B4" w14:textId="77777777" w:rsidTr="00841C2C">
        <w:trPr>
          <w:trHeight w:val="332"/>
        </w:trPr>
        <w:tc>
          <w:tcPr>
            <w:tcW w:w="1010" w:type="pct"/>
            <w:shd w:val="clear" w:color="auto" w:fill="BFBFBF" w:themeFill="background1" w:themeFillShade="BF"/>
          </w:tcPr>
          <w:p w14:paraId="45AE11F0" w14:textId="77777777" w:rsidR="003930AE" w:rsidRDefault="003930AE" w:rsidP="00841C2C">
            <w:pPr>
              <w:jc w:val="both"/>
              <w:rPr>
                <w:rFonts w:cs="Arial"/>
                <w:b/>
              </w:rPr>
            </w:pPr>
            <w:r>
              <w:rPr>
                <w:rFonts w:cs="Arial"/>
                <w:b/>
              </w:rPr>
              <w:t>Realized by</w:t>
            </w:r>
          </w:p>
        </w:tc>
        <w:tc>
          <w:tcPr>
            <w:tcW w:w="3990" w:type="pct"/>
          </w:tcPr>
          <w:p w14:paraId="41F2ECF1" w14:textId="77777777" w:rsidR="00AF7CBB" w:rsidRDefault="00AF7CBB" w:rsidP="00017EC1">
            <w:pPr>
              <w:rPr>
                <w:rFonts w:cs="Arial"/>
              </w:rPr>
            </w:pPr>
            <w:r>
              <w:rPr>
                <w:noProof/>
              </w:rPr>
              <w:drawing>
                <wp:inline distT="0" distB="0" distL="0" distR="0" wp14:anchorId="3FCDFD6B" wp14:editId="5C7FD048">
                  <wp:extent cx="152400" cy="152400"/>
                  <wp:effectExtent l="0" t="0" r="0" b="0"/>
                  <wp:docPr id="52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4221a5d7ad216fd9a8b902f42a976794" w:history="1">
              <w:proofErr w:type="spellStart"/>
              <w:r w:rsidR="001B52F7">
                <w:rPr>
                  <w:rStyle w:val="Hyperlink"/>
                  <w:rFonts w:cs="Arial"/>
                </w:rPr>
                <w:t>NfcMyKeyCreate_D_Rq</w:t>
              </w:r>
              <w:proofErr w:type="spellEnd"/>
            </w:hyperlink>
          </w:p>
        </w:tc>
      </w:tr>
    </w:tbl>
    <w:p w14:paraId="76ABDC4C" w14:textId="77777777" w:rsidR="003930AE" w:rsidRDefault="003930AE" w:rsidP="003930AE"/>
    <w:p w14:paraId="3A2F3B82" w14:textId="77777777" w:rsidR="003930AE" w:rsidRDefault="003930AE" w:rsidP="003930AE">
      <w:pPr>
        <w:pStyle w:val="RETechSignal"/>
      </w:pPr>
      <w:bookmarkStart w:id="314" w:name="_b7a1e309136531aa7a1bd45f8ff7be24"/>
      <w:r>
        <w:t>NFC Tap Message</w:t>
      </w:r>
      <w:bookmarkEnd w:id="314"/>
    </w:p>
    <w:tbl>
      <w:tblPr>
        <w:tblStyle w:val="TableGrid"/>
        <w:tblW w:w="4524" w:type="pct"/>
        <w:tblInd w:w="625" w:type="dxa"/>
        <w:tblLook w:val="0620" w:firstRow="1" w:lastRow="0" w:firstColumn="0" w:lastColumn="0" w:noHBand="1" w:noVBand="1"/>
      </w:tblPr>
      <w:tblGrid>
        <w:gridCol w:w="1859"/>
        <w:gridCol w:w="7346"/>
      </w:tblGrid>
      <w:tr w:rsidR="003930AE" w:rsidRPr="009E3B7C" w14:paraId="7A1B63B6" w14:textId="77777777" w:rsidTr="00841C2C">
        <w:trPr>
          <w:trHeight w:val="166"/>
        </w:trPr>
        <w:tc>
          <w:tcPr>
            <w:tcW w:w="1010" w:type="pct"/>
            <w:shd w:val="clear" w:color="auto" w:fill="BFBFBF" w:themeFill="background1" w:themeFillShade="BF"/>
          </w:tcPr>
          <w:p w14:paraId="410AB348"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528CAED1" w14:textId="77777777" w:rsidR="003930AE" w:rsidRPr="009E3B7C" w:rsidRDefault="003930AE" w:rsidP="00017EC1">
            <w:pPr>
              <w:rPr>
                <w:rFonts w:cs="Arial"/>
                <w:b/>
              </w:rPr>
            </w:pPr>
            <w:r>
              <w:rPr>
                <w:rFonts w:cs="Arial"/>
                <w:b/>
              </w:rPr>
              <w:t>NFC Tap Message</w:t>
            </w:r>
          </w:p>
        </w:tc>
      </w:tr>
      <w:tr w:rsidR="003930AE" w:rsidRPr="009E3B7C" w14:paraId="161C3307" w14:textId="77777777" w:rsidTr="00841C2C">
        <w:trPr>
          <w:trHeight w:val="332"/>
        </w:trPr>
        <w:tc>
          <w:tcPr>
            <w:tcW w:w="1010" w:type="pct"/>
            <w:shd w:val="clear" w:color="auto" w:fill="BFBFBF" w:themeFill="background1" w:themeFillShade="BF"/>
          </w:tcPr>
          <w:p w14:paraId="07CD2A84" w14:textId="77777777" w:rsidR="003930AE" w:rsidRDefault="003930AE" w:rsidP="00841C2C">
            <w:pPr>
              <w:jc w:val="both"/>
              <w:rPr>
                <w:rFonts w:cs="Arial"/>
                <w:b/>
              </w:rPr>
            </w:pPr>
            <w:r>
              <w:rPr>
                <w:rFonts w:cs="Arial"/>
                <w:b/>
              </w:rPr>
              <w:t>Description</w:t>
            </w:r>
          </w:p>
        </w:tc>
        <w:tc>
          <w:tcPr>
            <w:tcW w:w="3990" w:type="pct"/>
          </w:tcPr>
          <w:p w14:paraId="64E4C4EB" w14:textId="77777777" w:rsidR="003930AE" w:rsidRDefault="003930AE" w:rsidP="00017EC1">
            <w:pPr>
              <w:rPr>
                <w:rFonts w:cs="Arial"/>
              </w:rPr>
            </w:pPr>
            <w:r>
              <w:rPr>
                <w:rFonts w:cs="Arial"/>
              </w:rPr>
              <w:t>This message is emitted by the NFC system every time a transaction is completed with any compatible NFC device (Ford NFC key card or CCC-compliant smart device). This includes non-authorized devices - scanning a device that is not paired with the vehicle will still generate an NFC Tap.</w:t>
            </w:r>
          </w:p>
          <w:p w14:paraId="376369B3" w14:textId="77777777" w:rsidR="003930AE" w:rsidRDefault="003930AE" w:rsidP="00017EC1">
            <w:pPr>
              <w:rPr>
                <w:rFonts w:cs="Arial"/>
              </w:rPr>
            </w:pPr>
          </w:p>
          <w:p w14:paraId="7BDADB4E" w14:textId="77777777" w:rsidR="003930AE" w:rsidRDefault="003930AE" w:rsidP="00017EC1">
            <w:pPr>
              <w:rPr>
                <w:rFonts w:cs="Arial"/>
              </w:rPr>
            </w:pPr>
            <w:r>
              <w:rPr>
                <w:rFonts w:cs="Arial"/>
              </w:rPr>
              <w:t>This message is consumed by multiple systems in the vehicle to trigger behaviors when an NFC device is tapped. For example, the Body Control System uses this message to trigger vehicle locking/unlocking on an exterior device tap.</w:t>
            </w:r>
          </w:p>
        </w:tc>
      </w:tr>
      <w:tr w:rsidR="003930AE" w:rsidRPr="009E3B7C" w14:paraId="0653F770" w14:textId="77777777" w:rsidTr="00841C2C">
        <w:trPr>
          <w:trHeight w:val="332"/>
        </w:trPr>
        <w:tc>
          <w:tcPr>
            <w:tcW w:w="1010" w:type="pct"/>
            <w:shd w:val="clear" w:color="auto" w:fill="BFBFBF" w:themeFill="background1" w:themeFillShade="BF"/>
          </w:tcPr>
          <w:p w14:paraId="52DE5867" w14:textId="77777777" w:rsidR="003930AE" w:rsidRDefault="003930AE" w:rsidP="00841C2C">
            <w:pPr>
              <w:jc w:val="both"/>
              <w:rPr>
                <w:rFonts w:cs="Arial"/>
                <w:b/>
              </w:rPr>
            </w:pPr>
            <w:r>
              <w:rPr>
                <w:rFonts w:cs="Arial"/>
                <w:b/>
              </w:rPr>
              <w:t>Realized by</w:t>
            </w:r>
          </w:p>
        </w:tc>
        <w:tc>
          <w:tcPr>
            <w:tcW w:w="3990" w:type="pct"/>
          </w:tcPr>
          <w:p w14:paraId="36F23E7C" w14:textId="77777777" w:rsidR="00AF7CBB" w:rsidRDefault="00AF7CBB" w:rsidP="00017EC1">
            <w:pPr>
              <w:rPr>
                <w:rFonts w:cs="Arial"/>
              </w:rPr>
            </w:pPr>
            <w:r>
              <w:rPr>
                <w:noProof/>
              </w:rPr>
              <w:drawing>
                <wp:inline distT="0" distB="0" distL="0" distR="0" wp14:anchorId="2E662EE7" wp14:editId="2122181B">
                  <wp:extent cx="152400" cy="152400"/>
                  <wp:effectExtent l="0" t="0" r="0" b="0"/>
                  <wp:docPr id="53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3bc8636a3fa04f4e5a8b80a131301ff6" w:history="1">
              <w:proofErr w:type="spellStart"/>
              <w:r w:rsidR="001B52F7">
                <w:rPr>
                  <w:rStyle w:val="Hyperlink"/>
                  <w:rFonts w:cs="Arial"/>
                </w:rPr>
                <w:t>NfcDevcTap_No_Rq_ASIL</w:t>
              </w:r>
              <w:proofErr w:type="spellEnd"/>
            </w:hyperlink>
          </w:p>
        </w:tc>
      </w:tr>
    </w:tbl>
    <w:p w14:paraId="5E4835BD" w14:textId="77777777" w:rsidR="003930AE" w:rsidRDefault="003930AE" w:rsidP="003930AE"/>
    <w:p w14:paraId="13427A64"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7A40B24D" w14:textId="77777777" w:rsidTr="0045600D">
        <w:trPr>
          <w:trHeight w:val="166"/>
        </w:trPr>
        <w:tc>
          <w:tcPr>
            <w:tcW w:w="1219" w:type="pct"/>
            <w:shd w:val="clear" w:color="auto" w:fill="BFBFBF" w:themeFill="background1" w:themeFillShade="BF"/>
          </w:tcPr>
          <w:p w14:paraId="785E02ED"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49A32B91"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13CB420E"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77B1C788" w14:textId="77777777" w:rsidR="003930AE" w:rsidRDefault="003930AE" w:rsidP="00841C2C">
            <w:pPr>
              <w:jc w:val="both"/>
              <w:rPr>
                <w:rFonts w:cs="Arial"/>
                <w:b/>
              </w:rPr>
            </w:pPr>
            <w:r>
              <w:rPr>
                <w:rFonts w:cs="Arial"/>
                <w:b/>
              </w:rPr>
              <w:t>Realized By</w:t>
            </w:r>
          </w:p>
        </w:tc>
      </w:tr>
      <w:tr w:rsidR="003930AE" w14:paraId="2CA4D36C" w14:textId="77777777" w:rsidTr="0045600D">
        <w:trPr>
          <w:trHeight w:val="332"/>
        </w:trPr>
        <w:tc>
          <w:tcPr>
            <w:tcW w:w="1219" w:type="pct"/>
            <w:shd w:val="clear" w:color="auto" w:fill="FFFFFF" w:themeFill="background1"/>
          </w:tcPr>
          <w:p w14:paraId="1F052498" w14:textId="77777777" w:rsidR="003930AE" w:rsidRPr="00BD09CC" w:rsidRDefault="003930AE" w:rsidP="00017EC1">
            <w:pPr>
              <w:rPr>
                <w:rFonts w:cs="Arial"/>
              </w:rPr>
            </w:pPr>
            <w:r>
              <w:rPr>
                <w:noProof/>
              </w:rPr>
              <w:drawing>
                <wp:inline distT="0" distB="0" distL="0" distR="0" wp14:anchorId="34038286" wp14:editId="05B329CC">
                  <wp:extent cx="152400" cy="152400"/>
                  <wp:effectExtent l="0" t="0" r="0" b="0"/>
                  <wp:docPr id="53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Paired</w:t>
            </w:r>
          </w:p>
        </w:tc>
        <w:tc>
          <w:tcPr>
            <w:tcW w:w="807" w:type="pct"/>
          </w:tcPr>
          <w:p w14:paraId="23598EFF" w14:textId="77777777" w:rsidR="003930AE" w:rsidRDefault="00B352CB" w:rsidP="00017EC1">
            <w:pPr>
              <w:rPr>
                <w:rFonts w:cs="Arial"/>
              </w:rPr>
            </w:pPr>
            <w:r>
              <w:rPr>
                <w:noProof/>
              </w:rPr>
              <w:drawing>
                <wp:inline distT="0" distB="0" distL="0" distR="0" wp14:anchorId="455725CA" wp14:editId="3B519671">
                  <wp:extent cx="152400" cy="152400"/>
                  <wp:effectExtent l="0" t="0" r="0" b="0"/>
                  <wp:docPr id="534"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3DCF93D2" w14:textId="77777777" w:rsidR="003930AE" w:rsidRDefault="003930AE" w:rsidP="00017EC1">
            <w:pPr>
              <w:rPr>
                <w:rFonts w:cs="Arial"/>
              </w:rPr>
            </w:pPr>
            <w:r w:rsidRPr="0045600D">
              <w:rPr>
                <w:rFonts w:cs="Arial"/>
                <w:sz w:val="18"/>
                <w:szCs w:val="18"/>
              </w:rPr>
              <w:t>Whether the device that was scanned is authorized to this vehicle (i.e., it is paired). True if the device was authorized.</w:t>
            </w:r>
          </w:p>
        </w:tc>
        <w:tc>
          <w:tcPr>
            <w:tcW w:w="1689" w:type="pct"/>
          </w:tcPr>
          <w:p w14:paraId="5F66A831" w14:textId="77777777" w:rsidR="003930AE" w:rsidRDefault="003930AE" w:rsidP="00017EC1">
            <w:pPr>
              <w:rPr>
                <w:rFonts w:cs="Arial"/>
              </w:rPr>
            </w:pPr>
            <w:r>
              <w:rPr>
                <w:noProof/>
              </w:rPr>
              <w:drawing>
                <wp:inline distT="0" distB="0" distL="0" distR="0" wp14:anchorId="440541A5" wp14:editId="18B4338E">
                  <wp:extent cx="152400" cy="152400"/>
                  <wp:effectExtent l="0" t="0" r="0" b="0"/>
                  <wp:docPr id="53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9bde2362728b1f96f1741ae2cf94a48b" w:history="1">
              <w:proofErr w:type="spellStart"/>
              <w:r w:rsidRPr="0045600D">
                <w:rPr>
                  <w:rStyle w:val="Hyperlink"/>
                  <w:rFonts w:cs="Arial"/>
                  <w:sz w:val="18"/>
                  <w:szCs w:val="18"/>
                </w:rPr>
                <w:t>NfcDevcTapPard_B_Stat</w:t>
              </w:r>
              <w:proofErr w:type="spellEnd"/>
            </w:hyperlink>
          </w:p>
          <w:p w14:paraId="004F55E4" w14:textId="77777777" w:rsidR="003930AE" w:rsidRDefault="003930AE" w:rsidP="00017EC1">
            <w:pPr>
              <w:rPr>
                <w:rFonts w:cs="Arial"/>
              </w:rPr>
            </w:pPr>
            <w:r>
              <w:rPr>
                <w:noProof/>
              </w:rPr>
              <w:drawing>
                <wp:inline distT="0" distB="0" distL="0" distR="0" wp14:anchorId="542A958B" wp14:editId="00B7CFDD">
                  <wp:extent cx="152400" cy="152400"/>
                  <wp:effectExtent l="0" t="0" r="0" b="0"/>
                  <wp:docPr id="53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7f221299da751e77a4c5f8a23fd5de0a" w:history="1">
              <w:proofErr w:type="spellStart"/>
              <w:r w:rsidRPr="0045600D">
                <w:rPr>
                  <w:rStyle w:val="Hyperlink"/>
                  <w:rFonts w:cs="Arial"/>
                  <w:sz w:val="18"/>
                  <w:szCs w:val="18"/>
                </w:rPr>
                <w:t>NfcTapMessage_ASIL_No_Crc</w:t>
              </w:r>
              <w:proofErr w:type="spellEnd"/>
            </w:hyperlink>
          </w:p>
          <w:p w14:paraId="7E9EC97E" w14:textId="77777777" w:rsidR="003930AE" w:rsidRDefault="003930AE" w:rsidP="00017EC1">
            <w:pPr>
              <w:rPr>
                <w:rFonts w:cs="Arial"/>
              </w:rPr>
            </w:pPr>
            <w:r>
              <w:rPr>
                <w:noProof/>
              </w:rPr>
              <w:drawing>
                <wp:inline distT="0" distB="0" distL="0" distR="0" wp14:anchorId="26AE0703" wp14:editId="7D4FBAA1">
                  <wp:extent cx="152400" cy="152400"/>
                  <wp:effectExtent l="0" t="0" r="0" b="0"/>
                  <wp:docPr id="54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798a55bb334341f2d8a4ddb980b31ffd" w:history="1">
              <w:proofErr w:type="spellStart"/>
              <w:r w:rsidRPr="0045600D">
                <w:rPr>
                  <w:rStyle w:val="Hyperlink"/>
                  <w:rFonts w:cs="Arial"/>
                  <w:sz w:val="18"/>
                  <w:szCs w:val="18"/>
                </w:rPr>
                <w:t>NfcTapMessage_ASIL_No_Cnt</w:t>
              </w:r>
              <w:proofErr w:type="spellEnd"/>
            </w:hyperlink>
          </w:p>
        </w:tc>
      </w:tr>
      <w:tr w:rsidR="003930AE" w14:paraId="6BF392A9" w14:textId="77777777" w:rsidTr="0045600D">
        <w:trPr>
          <w:trHeight w:val="332"/>
        </w:trPr>
        <w:tc>
          <w:tcPr>
            <w:tcW w:w="1219" w:type="pct"/>
            <w:shd w:val="clear" w:color="auto" w:fill="FFFFFF" w:themeFill="background1"/>
          </w:tcPr>
          <w:p w14:paraId="4A4FA6A2" w14:textId="77777777" w:rsidR="003930AE" w:rsidRPr="00BD09CC" w:rsidRDefault="003930AE" w:rsidP="00017EC1">
            <w:pPr>
              <w:rPr>
                <w:rFonts w:cs="Arial"/>
              </w:rPr>
            </w:pPr>
            <w:r>
              <w:rPr>
                <w:noProof/>
              </w:rPr>
              <w:drawing>
                <wp:inline distT="0" distB="0" distL="0" distR="0" wp14:anchorId="76B7B533" wp14:editId="00AF4DC2">
                  <wp:extent cx="152400" cy="152400"/>
                  <wp:effectExtent l="0" t="0" r="0" b="0"/>
                  <wp:docPr id="54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Tap Duration</w:t>
            </w:r>
          </w:p>
        </w:tc>
        <w:tc>
          <w:tcPr>
            <w:tcW w:w="807" w:type="pct"/>
          </w:tcPr>
          <w:p w14:paraId="6CB86ADE" w14:textId="77777777" w:rsidR="003930AE" w:rsidRDefault="00B352CB" w:rsidP="00017EC1">
            <w:pPr>
              <w:rPr>
                <w:rFonts w:cs="Arial"/>
              </w:rPr>
            </w:pPr>
            <w:r>
              <w:rPr>
                <w:noProof/>
              </w:rPr>
              <w:drawing>
                <wp:inline distT="0" distB="0" distL="0" distR="0" wp14:anchorId="6046B210" wp14:editId="1329FE90">
                  <wp:extent cx="152400" cy="152400"/>
                  <wp:effectExtent l="0" t="0" r="0" b="0"/>
                  <wp:docPr id="54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326b501484014816e2087999dfff6ee9" w:history="1">
              <w:r>
                <w:rPr>
                  <w:rStyle w:val="Hyperlink"/>
                  <w:rFonts w:cs="Arial"/>
                  <w:sz w:val="18"/>
                  <w:szCs w:val="18"/>
                </w:rPr>
                <w:t>NFC Tap Duration</w:t>
              </w:r>
            </w:hyperlink>
          </w:p>
        </w:tc>
        <w:tc>
          <w:tcPr>
            <w:tcW w:w="1285" w:type="pct"/>
          </w:tcPr>
          <w:p w14:paraId="79E8B491" w14:textId="77777777" w:rsidR="003930AE" w:rsidRDefault="003930AE" w:rsidP="00017EC1">
            <w:pPr>
              <w:rPr>
                <w:rFonts w:cs="Arial"/>
              </w:rPr>
            </w:pPr>
            <w:r w:rsidRPr="0045600D">
              <w:rPr>
                <w:rFonts w:cs="Arial"/>
                <w:sz w:val="18"/>
                <w:szCs w:val="18"/>
              </w:rPr>
              <w:t>Whether the user performed a short tap or a long tap. A short tap occurs whenever an NFC device was held at the reader for any duration long enough to perform a transaction. A separate NFC Tap message is emitted with Tap Duration = Long Tap if the user continues to hold the device at the reader for longer than the long tap threshold (a second or two).</w:t>
            </w:r>
          </w:p>
        </w:tc>
        <w:tc>
          <w:tcPr>
            <w:tcW w:w="1689" w:type="pct"/>
          </w:tcPr>
          <w:p w14:paraId="6F640A7F" w14:textId="77777777" w:rsidR="003930AE" w:rsidRDefault="003930AE" w:rsidP="00017EC1">
            <w:pPr>
              <w:rPr>
                <w:rFonts w:cs="Arial"/>
              </w:rPr>
            </w:pPr>
            <w:r>
              <w:rPr>
                <w:noProof/>
              </w:rPr>
              <w:drawing>
                <wp:inline distT="0" distB="0" distL="0" distR="0" wp14:anchorId="4D1784B9" wp14:editId="1A4B7FB5">
                  <wp:extent cx="152400" cy="152400"/>
                  <wp:effectExtent l="0" t="0" r="0" b="0"/>
                  <wp:docPr id="546"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8297bb1e903fad1daa143bb39ad37c5f" w:history="1">
              <w:proofErr w:type="spellStart"/>
              <w:r w:rsidRPr="0045600D">
                <w:rPr>
                  <w:rStyle w:val="Hyperlink"/>
                  <w:rFonts w:cs="Arial"/>
                  <w:sz w:val="18"/>
                  <w:szCs w:val="18"/>
                </w:rPr>
                <w:t>NfcDevcTapDur_D_Stat</w:t>
              </w:r>
              <w:proofErr w:type="spellEnd"/>
            </w:hyperlink>
          </w:p>
        </w:tc>
      </w:tr>
      <w:tr w:rsidR="003930AE" w14:paraId="37238693" w14:textId="77777777" w:rsidTr="0045600D">
        <w:trPr>
          <w:trHeight w:val="332"/>
        </w:trPr>
        <w:tc>
          <w:tcPr>
            <w:tcW w:w="1219" w:type="pct"/>
            <w:shd w:val="clear" w:color="auto" w:fill="FFFFFF" w:themeFill="background1"/>
          </w:tcPr>
          <w:p w14:paraId="7A4E4637" w14:textId="77777777" w:rsidR="003930AE" w:rsidRPr="00BD09CC" w:rsidRDefault="003930AE" w:rsidP="00017EC1">
            <w:pPr>
              <w:rPr>
                <w:rFonts w:cs="Arial"/>
              </w:rPr>
            </w:pPr>
            <w:r>
              <w:rPr>
                <w:noProof/>
              </w:rPr>
              <w:drawing>
                <wp:inline distT="0" distB="0" distL="0" distR="0" wp14:anchorId="5D6EF5B4" wp14:editId="04D4E804">
                  <wp:extent cx="152400" cy="152400"/>
                  <wp:effectExtent l="0" t="0" r="0" b="0"/>
                  <wp:docPr id="54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Location</w:t>
            </w:r>
          </w:p>
        </w:tc>
        <w:tc>
          <w:tcPr>
            <w:tcW w:w="807" w:type="pct"/>
          </w:tcPr>
          <w:p w14:paraId="27E8B0AE" w14:textId="77777777" w:rsidR="003930AE" w:rsidRDefault="00B352CB" w:rsidP="00017EC1">
            <w:pPr>
              <w:rPr>
                <w:rFonts w:cs="Arial"/>
              </w:rPr>
            </w:pPr>
            <w:r>
              <w:rPr>
                <w:noProof/>
              </w:rPr>
              <w:drawing>
                <wp:inline distT="0" distB="0" distL="0" distR="0" wp14:anchorId="76D58AF6" wp14:editId="7940F154">
                  <wp:extent cx="152400" cy="152400"/>
                  <wp:effectExtent l="0" t="0" r="0" b="0"/>
                  <wp:docPr id="55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4f138937398626aa163961575564324" w:history="1">
              <w:r>
                <w:rPr>
                  <w:rStyle w:val="Hyperlink"/>
                  <w:rFonts w:cs="Arial"/>
                  <w:sz w:val="18"/>
                  <w:szCs w:val="18"/>
                </w:rPr>
                <w:t>NFC Location</w:t>
              </w:r>
            </w:hyperlink>
          </w:p>
        </w:tc>
        <w:tc>
          <w:tcPr>
            <w:tcW w:w="1285" w:type="pct"/>
          </w:tcPr>
          <w:p w14:paraId="24CED110" w14:textId="77777777" w:rsidR="003930AE" w:rsidRDefault="003930AE" w:rsidP="00017EC1">
            <w:pPr>
              <w:rPr>
                <w:rFonts w:cs="Arial"/>
              </w:rPr>
            </w:pPr>
            <w:r w:rsidRPr="0045600D">
              <w:rPr>
                <w:rFonts w:cs="Arial"/>
                <w:sz w:val="18"/>
                <w:szCs w:val="18"/>
              </w:rPr>
              <w:t>The location of the NFC reader where the tap event occurred.</w:t>
            </w:r>
          </w:p>
        </w:tc>
        <w:tc>
          <w:tcPr>
            <w:tcW w:w="1689" w:type="pct"/>
          </w:tcPr>
          <w:p w14:paraId="2D372217" w14:textId="77777777" w:rsidR="003930AE" w:rsidRDefault="003930AE" w:rsidP="00017EC1">
            <w:pPr>
              <w:rPr>
                <w:rFonts w:cs="Arial"/>
              </w:rPr>
            </w:pPr>
            <w:r>
              <w:rPr>
                <w:noProof/>
              </w:rPr>
              <w:drawing>
                <wp:inline distT="0" distB="0" distL="0" distR="0" wp14:anchorId="4B772E5B" wp14:editId="363A493A">
                  <wp:extent cx="152400" cy="152400"/>
                  <wp:effectExtent l="0" t="0" r="0" b="0"/>
                  <wp:docPr id="55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630b9597afb514aac1a6553f4db6067a" w:history="1">
              <w:proofErr w:type="spellStart"/>
              <w:r w:rsidRPr="0045600D">
                <w:rPr>
                  <w:rStyle w:val="Hyperlink"/>
                  <w:rFonts w:cs="Arial"/>
                  <w:sz w:val="18"/>
                  <w:szCs w:val="18"/>
                </w:rPr>
                <w:t>NfcDevcDetct_D_Stat</w:t>
              </w:r>
              <w:proofErr w:type="spellEnd"/>
            </w:hyperlink>
          </w:p>
        </w:tc>
      </w:tr>
      <w:tr w:rsidR="003930AE" w14:paraId="66D33EC6" w14:textId="77777777" w:rsidTr="0045600D">
        <w:trPr>
          <w:trHeight w:val="332"/>
        </w:trPr>
        <w:tc>
          <w:tcPr>
            <w:tcW w:w="1219" w:type="pct"/>
            <w:shd w:val="clear" w:color="auto" w:fill="FFFFFF" w:themeFill="background1"/>
          </w:tcPr>
          <w:p w14:paraId="68EE9469" w14:textId="77777777" w:rsidR="003930AE" w:rsidRPr="00BD09CC" w:rsidRDefault="003930AE" w:rsidP="00017EC1">
            <w:pPr>
              <w:rPr>
                <w:rFonts w:cs="Arial"/>
              </w:rPr>
            </w:pPr>
            <w:r>
              <w:rPr>
                <w:noProof/>
              </w:rPr>
              <w:drawing>
                <wp:inline distT="0" distB="0" distL="0" distR="0" wp14:anchorId="75180CAF" wp14:editId="36AB94E1">
                  <wp:extent cx="152400" cy="152400"/>
                  <wp:effectExtent l="0" t="0" r="0" b="0"/>
                  <wp:docPr id="55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Key Index</w:t>
            </w:r>
          </w:p>
        </w:tc>
        <w:tc>
          <w:tcPr>
            <w:tcW w:w="807" w:type="pct"/>
          </w:tcPr>
          <w:p w14:paraId="23C06646" w14:textId="77777777" w:rsidR="003930AE" w:rsidRDefault="00B352CB" w:rsidP="00017EC1">
            <w:pPr>
              <w:rPr>
                <w:rFonts w:cs="Arial"/>
              </w:rPr>
            </w:pPr>
            <w:r>
              <w:rPr>
                <w:noProof/>
              </w:rPr>
              <w:drawing>
                <wp:inline distT="0" distB="0" distL="0" distR="0" wp14:anchorId="6F7B4697" wp14:editId="674FFA4D">
                  <wp:extent cx="152400" cy="152400"/>
                  <wp:effectExtent l="0" t="0" r="0" b="0"/>
                  <wp:docPr id="556"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5fe3d1dee4c068749b5cd5b2cc6e9c6" w:history="1">
              <w:r>
                <w:rPr>
                  <w:rStyle w:val="Hyperlink"/>
                  <w:rFonts w:cs="Arial"/>
                  <w:sz w:val="18"/>
                  <w:szCs w:val="18"/>
                </w:rPr>
                <w:t>Integer</w:t>
              </w:r>
            </w:hyperlink>
          </w:p>
        </w:tc>
        <w:tc>
          <w:tcPr>
            <w:tcW w:w="1285" w:type="pct"/>
          </w:tcPr>
          <w:p w14:paraId="27205503" w14:textId="77777777" w:rsidR="003930AE" w:rsidRDefault="003930AE" w:rsidP="00017EC1">
            <w:pPr>
              <w:rPr>
                <w:rFonts w:cs="Arial"/>
              </w:rPr>
            </w:pPr>
            <w:r w:rsidRPr="0045600D">
              <w:rPr>
                <w:rFonts w:cs="Arial"/>
                <w:sz w:val="18"/>
                <w:szCs w:val="18"/>
              </w:rPr>
              <w:t>The internal index of the NFC key that was tapped, if that key was authorized to the vehicle. If the key was not authorized, this value is undefined.</w:t>
            </w:r>
          </w:p>
        </w:tc>
        <w:tc>
          <w:tcPr>
            <w:tcW w:w="1689" w:type="pct"/>
          </w:tcPr>
          <w:p w14:paraId="1E6A15CE" w14:textId="77777777" w:rsidR="003930AE" w:rsidRDefault="003930AE" w:rsidP="00017EC1">
            <w:pPr>
              <w:rPr>
                <w:rFonts w:cs="Arial"/>
              </w:rPr>
            </w:pPr>
            <w:r>
              <w:rPr>
                <w:noProof/>
              </w:rPr>
              <w:drawing>
                <wp:inline distT="0" distB="0" distL="0" distR="0" wp14:anchorId="02424819" wp14:editId="43D49EAE">
                  <wp:extent cx="152400" cy="152400"/>
                  <wp:effectExtent l="0" t="0" r="0" b="0"/>
                  <wp:docPr id="55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b4b202ffdde2cb915ce0394386d2e206" w:history="1">
              <w:proofErr w:type="spellStart"/>
              <w:r w:rsidRPr="0045600D">
                <w:rPr>
                  <w:rStyle w:val="Hyperlink"/>
                  <w:rFonts w:cs="Arial"/>
                  <w:sz w:val="18"/>
                  <w:szCs w:val="18"/>
                </w:rPr>
                <w:t>NfcDevcTapId_No_Actl</w:t>
              </w:r>
              <w:proofErr w:type="spellEnd"/>
              <w:r w:rsidRPr="0045600D">
                <w:rPr>
                  <w:rStyle w:val="Hyperlink"/>
                  <w:rFonts w:cs="Arial"/>
                  <w:sz w:val="18"/>
                  <w:szCs w:val="18"/>
                </w:rPr>
                <w:t xml:space="preserve"> </w:t>
              </w:r>
            </w:hyperlink>
          </w:p>
        </w:tc>
      </w:tr>
    </w:tbl>
    <w:p w14:paraId="511C21F2" w14:textId="77777777" w:rsidR="003930AE" w:rsidRDefault="003930AE" w:rsidP="003930AE"/>
    <w:p w14:paraId="3F4F2FF5" w14:textId="77777777" w:rsidR="003930AE" w:rsidRDefault="003930AE" w:rsidP="003930AE">
      <w:pPr>
        <w:pStyle w:val="RETechSignal"/>
      </w:pPr>
      <w:bookmarkStart w:id="315" w:name="_1cc4592cd0a08d7a0a8c973d2f26b362"/>
      <w:r>
        <w:t>Provisioning Alert</w:t>
      </w:r>
      <w:bookmarkEnd w:id="315"/>
    </w:p>
    <w:tbl>
      <w:tblPr>
        <w:tblStyle w:val="TableGrid"/>
        <w:tblW w:w="4524" w:type="pct"/>
        <w:tblInd w:w="625" w:type="dxa"/>
        <w:tblLook w:val="0620" w:firstRow="1" w:lastRow="0" w:firstColumn="0" w:lastColumn="0" w:noHBand="1" w:noVBand="1"/>
      </w:tblPr>
      <w:tblGrid>
        <w:gridCol w:w="1859"/>
        <w:gridCol w:w="7346"/>
      </w:tblGrid>
      <w:tr w:rsidR="003930AE" w:rsidRPr="009E3B7C" w14:paraId="1E0F32C1" w14:textId="77777777" w:rsidTr="00841C2C">
        <w:trPr>
          <w:trHeight w:val="166"/>
        </w:trPr>
        <w:tc>
          <w:tcPr>
            <w:tcW w:w="1010" w:type="pct"/>
            <w:shd w:val="clear" w:color="auto" w:fill="BFBFBF" w:themeFill="background1" w:themeFillShade="BF"/>
          </w:tcPr>
          <w:p w14:paraId="5BEFAB2F"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14871A78" w14:textId="77777777" w:rsidR="003930AE" w:rsidRPr="009E3B7C" w:rsidRDefault="003930AE" w:rsidP="00017EC1">
            <w:pPr>
              <w:rPr>
                <w:rFonts w:cs="Arial"/>
                <w:b/>
              </w:rPr>
            </w:pPr>
            <w:r>
              <w:rPr>
                <w:rFonts w:cs="Arial"/>
                <w:b/>
              </w:rPr>
              <w:t>Provisioning Alert</w:t>
            </w:r>
          </w:p>
        </w:tc>
      </w:tr>
      <w:tr w:rsidR="003930AE" w:rsidRPr="009E3B7C" w14:paraId="627EE0CE" w14:textId="77777777" w:rsidTr="00841C2C">
        <w:trPr>
          <w:trHeight w:val="332"/>
        </w:trPr>
        <w:tc>
          <w:tcPr>
            <w:tcW w:w="1010" w:type="pct"/>
            <w:shd w:val="clear" w:color="auto" w:fill="BFBFBF" w:themeFill="background1" w:themeFillShade="BF"/>
          </w:tcPr>
          <w:p w14:paraId="481AE2B1" w14:textId="77777777" w:rsidR="003930AE" w:rsidRDefault="003930AE" w:rsidP="00841C2C">
            <w:pPr>
              <w:jc w:val="both"/>
              <w:rPr>
                <w:rFonts w:cs="Arial"/>
                <w:b/>
              </w:rPr>
            </w:pPr>
            <w:r>
              <w:rPr>
                <w:rFonts w:cs="Arial"/>
                <w:b/>
              </w:rPr>
              <w:t>Description</w:t>
            </w:r>
          </w:p>
        </w:tc>
        <w:tc>
          <w:tcPr>
            <w:tcW w:w="3990" w:type="pct"/>
          </w:tcPr>
          <w:p w14:paraId="4A776C34" w14:textId="77777777" w:rsidR="003930AE" w:rsidRDefault="003930AE" w:rsidP="00017EC1">
            <w:pPr>
              <w:rPr>
                <w:rFonts w:cs="Arial"/>
              </w:rPr>
            </w:pPr>
            <w:r>
              <w:rPr>
                <w:rFonts w:cs="Arial"/>
              </w:rPr>
              <w:t xml:space="preserve">Alert that is sent up from the vehicle through its modem at the time of manufacturing or module swap, used to </w:t>
            </w:r>
            <w:proofErr w:type="gramStart"/>
            <w:r>
              <w:rPr>
                <w:rFonts w:cs="Arial"/>
              </w:rPr>
              <w:t>associated</w:t>
            </w:r>
            <w:proofErr w:type="gramEnd"/>
            <w:r>
              <w:rPr>
                <w:rFonts w:cs="Arial"/>
              </w:rPr>
              <w:t xml:space="preserve"> the NFC System with the vehicle within the cloud</w:t>
            </w:r>
          </w:p>
        </w:tc>
      </w:tr>
      <w:tr w:rsidR="003930AE" w:rsidRPr="009E3B7C" w14:paraId="63A70774" w14:textId="77777777" w:rsidTr="00841C2C">
        <w:trPr>
          <w:trHeight w:val="332"/>
        </w:trPr>
        <w:tc>
          <w:tcPr>
            <w:tcW w:w="1010" w:type="pct"/>
            <w:shd w:val="clear" w:color="auto" w:fill="BFBFBF" w:themeFill="background1" w:themeFillShade="BF"/>
          </w:tcPr>
          <w:p w14:paraId="3883177A" w14:textId="77777777" w:rsidR="003930AE" w:rsidRDefault="003930AE" w:rsidP="00841C2C">
            <w:pPr>
              <w:jc w:val="both"/>
              <w:rPr>
                <w:rFonts w:cs="Arial"/>
                <w:b/>
              </w:rPr>
            </w:pPr>
            <w:r>
              <w:rPr>
                <w:rFonts w:cs="Arial"/>
                <w:b/>
              </w:rPr>
              <w:t>Realized by</w:t>
            </w:r>
          </w:p>
        </w:tc>
        <w:tc>
          <w:tcPr>
            <w:tcW w:w="3990" w:type="pct"/>
          </w:tcPr>
          <w:p w14:paraId="18287897" w14:textId="77777777" w:rsidR="00AF7CBB" w:rsidRDefault="00AF7CBB" w:rsidP="00017EC1">
            <w:pPr>
              <w:rPr>
                <w:rFonts w:cs="Arial"/>
              </w:rPr>
            </w:pPr>
            <w:r>
              <w:rPr>
                <w:noProof/>
              </w:rPr>
              <w:drawing>
                <wp:inline distT="0" distB="0" distL="0" distR="0" wp14:anchorId="4ED84A83" wp14:editId="5AAF5124">
                  <wp:extent cx="152400" cy="152400"/>
                  <wp:effectExtent l="0" t="0" r="0" b="0"/>
                  <wp:docPr id="560"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a9333219994cb56b8db5af5fc6e40cfd" w:history="1">
              <w:proofErr w:type="spellStart"/>
              <w:r w:rsidR="001B52F7">
                <w:rPr>
                  <w:rStyle w:val="Hyperlink"/>
                  <w:rFonts w:cs="Arial"/>
                </w:rPr>
                <w:t>PeripheralProvisioningData_St</w:t>
              </w:r>
              <w:proofErr w:type="spellEnd"/>
            </w:hyperlink>
          </w:p>
        </w:tc>
      </w:tr>
    </w:tbl>
    <w:p w14:paraId="19D5DBBD" w14:textId="77777777" w:rsidR="003930AE" w:rsidRDefault="003930AE" w:rsidP="003930AE"/>
    <w:p w14:paraId="3C5B9908"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753A518A" w14:textId="77777777" w:rsidTr="0045600D">
        <w:trPr>
          <w:trHeight w:val="166"/>
        </w:trPr>
        <w:tc>
          <w:tcPr>
            <w:tcW w:w="1219" w:type="pct"/>
            <w:shd w:val="clear" w:color="auto" w:fill="BFBFBF" w:themeFill="background1" w:themeFillShade="BF"/>
          </w:tcPr>
          <w:p w14:paraId="210AAAAA"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3141FEAC"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4BD3C7D4"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16A5E476" w14:textId="77777777" w:rsidR="003930AE" w:rsidRDefault="003930AE" w:rsidP="00841C2C">
            <w:pPr>
              <w:jc w:val="both"/>
              <w:rPr>
                <w:rFonts w:cs="Arial"/>
                <w:b/>
              </w:rPr>
            </w:pPr>
            <w:r>
              <w:rPr>
                <w:rFonts w:cs="Arial"/>
                <w:b/>
              </w:rPr>
              <w:t>Realized By</w:t>
            </w:r>
          </w:p>
        </w:tc>
      </w:tr>
      <w:tr w:rsidR="003930AE" w14:paraId="536F2646" w14:textId="77777777" w:rsidTr="0045600D">
        <w:trPr>
          <w:trHeight w:val="332"/>
        </w:trPr>
        <w:tc>
          <w:tcPr>
            <w:tcW w:w="1219" w:type="pct"/>
            <w:shd w:val="clear" w:color="auto" w:fill="FFFFFF" w:themeFill="background1"/>
          </w:tcPr>
          <w:p w14:paraId="595710B2" w14:textId="77777777" w:rsidR="003930AE" w:rsidRPr="00BD09CC" w:rsidRDefault="003930AE" w:rsidP="00017EC1">
            <w:pPr>
              <w:rPr>
                <w:rFonts w:cs="Arial"/>
              </w:rPr>
            </w:pPr>
            <w:r>
              <w:rPr>
                <w:noProof/>
              </w:rPr>
              <w:drawing>
                <wp:inline distT="0" distB="0" distL="0" distR="0" wp14:anchorId="12C8ABD8" wp14:editId="3775482C">
                  <wp:extent cx="152400" cy="152400"/>
                  <wp:effectExtent l="0" t="0" r="0" b="0"/>
                  <wp:docPr id="56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Module FESN</w:t>
            </w:r>
          </w:p>
        </w:tc>
        <w:tc>
          <w:tcPr>
            <w:tcW w:w="807" w:type="pct"/>
          </w:tcPr>
          <w:p w14:paraId="7C28565A" w14:textId="77777777" w:rsidR="003930AE" w:rsidRDefault="00B352CB" w:rsidP="00017EC1">
            <w:pPr>
              <w:rPr>
                <w:rFonts w:cs="Arial"/>
              </w:rPr>
            </w:pPr>
            <w:r>
              <w:rPr>
                <w:noProof/>
              </w:rPr>
              <w:drawing>
                <wp:inline distT="0" distB="0" distL="0" distR="0" wp14:anchorId="295E9D7F" wp14:editId="2DCCDEFD">
                  <wp:extent cx="152400" cy="152400"/>
                  <wp:effectExtent l="0" t="0" r="0" b="0"/>
                  <wp:docPr id="56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285" w:type="pct"/>
          </w:tcPr>
          <w:p w14:paraId="3285A4CB" w14:textId="77777777" w:rsidR="003930AE" w:rsidRDefault="003930AE" w:rsidP="00017EC1">
            <w:pPr>
              <w:rPr>
                <w:rFonts w:cs="Arial"/>
              </w:rPr>
            </w:pPr>
            <w:r w:rsidRPr="0045600D">
              <w:rPr>
                <w:rFonts w:cs="Arial"/>
                <w:sz w:val="18"/>
                <w:szCs w:val="18"/>
              </w:rPr>
              <w:t>The NFC System's Module specific Ford Electronic Serial Number</w:t>
            </w:r>
          </w:p>
        </w:tc>
        <w:tc>
          <w:tcPr>
            <w:tcW w:w="1689" w:type="pct"/>
          </w:tcPr>
          <w:p w14:paraId="4C0FE161" w14:textId="77777777" w:rsidR="003930AE" w:rsidRDefault="003930AE" w:rsidP="00017EC1">
            <w:pPr>
              <w:rPr>
                <w:rFonts w:cs="Arial"/>
              </w:rPr>
            </w:pPr>
            <w:r>
              <w:rPr>
                <w:noProof/>
              </w:rPr>
              <w:drawing>
                <wp:inline distT="0" distB="0" distL="0" distR="0" wp14:anchorId="27935F30" wp14:editId="5BB76EA8">
                  <wp:extent cx="152400" cy="152400"/>
                  <wp:effectExtent l="0" t="0" r="0" b="0"/>
                  <wp:docPr id="56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d84bbedb8e037d261850402a23dfa44" w:history="1">
              <w:proofErr w:type="spellStart"/>
              <w:r w:rsidRPr="0045600D">
                <w:rPr>
                  <w:rStyle w:val="Hyperlink"/>
                  <w:rFonts w:cs="Arial"/>
                  <w:sz w:val="18"/>
                  <w:szCs w:val="18"/>
                </w:rPr>
                <w:t>SyncPPacket</w:t>
              </w:r>
              <w:proofErr w:type="spellEnd"/>
            </w:hyperlink>
          </w:p>
          <w:p w14:paraId="184613B8" w14:textId="77777777" w:rsidR="003930AE" w:rsidRDefault="003930AE" w:rsidP="00017EC1">
            <w:pPr>
              <w:rPr>
                <w:rFonts w:cs="Arial"/>
              </w:rPr>
            </w:pPr>
            <w:r>
              <w:rPr>
                <w:noProof/>
              </w:rPr>
              <w:drawing>
                <wp:inline distT="0" distB="0" distL="0" distR="0" wp14:anchorId="271D020B" wp14:editId="1EE41FC3">
                  <wp:extent cx="152400" cy="152400"/>
                  <wp:effectExtent l="0" t="0" r="0" b="0"/>
                  <wp:docPr id="568"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a9333219994cb56b8db5af5fc6e40cfd" w:history="1">
              <w:proofErr w:type="spellStart"/>
              <w:r w:rsidRPr="0045600D">
                <w:rPr>
                  <w:rStyle w:val="Hyperlink"/>
                  <w:rFonts w:cs="Arial"/>
                  <w:sz w:val="18"/>
                  <w:szCs w:val="18"/>
                </w:rPr>
                <w:t>PeripheralProvisioningData_St</w:t>
              </w:r>
              <w:proofErr w:type="spellEnd"/>
            </w:hyperlink>
          </w:p>
        </w:tc>
      </w:tr>
      <w:tr w:rsidR="003930AE" w14:paraId="4AC090B7" w14:textId="77777777" w:rsidTr="0045600D">
        <w:trPr>
          <w:trHeight w:val="332"/>
        </w:trPr>
        <w:tc>
          <w:tcPr>
            <w:tcW w:w="1219" w:type="pct"/>
            <w:shd w:val="clear" w:color="auto" w:fill="FFFFFF" w:themeFill="background1"/>
          </w:tcPr>
          <w:p w14:paraId="6A1C409E" w14:textId="77777777" w:rsidR="003930AE" w:rsidRPr="00BD09CC" w:rsidRDefault="003930AE" w:rsidP="00017EC1">
            <w:pPr>
              <w:rPr>
                <w:rFonts w:cs="Arial"/>
              </w:rPr>
            </w:pPr>
            <w:r>
              <w:rPr>
                <w:noProof/>
              </w:rPr>
              <w:drawing>
                <wp:inline distT="0" distB="0" distL="0" distR="0" wp14:anchorId="30A3456C" wp14:editId="02AB01F3">
                  <wp:extent cx="152400" cy="152400"/>
                  <wp:effectExtent l="0" t="0" r="0" b="0"/>
                  <wp:docPr id="57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VIN</w:t>
            </w:r>
          </w:p>
        </w:tc>
        <w:tc>
          <w:tcPr>
            <w:tcW w:w="807" w:type="pct"/>
          </w:tcPr>
          <w:p w14:paraId="58E7CA88" w14:textId="77777777" w:rsidR="003930AE" w:rsidRDefault="00B352CB" w:rsidP="00017EC1">
            <w:pPr>
              <w:rPr>
                <w:rFonts w:cs="Arial"/>
              </w:rPr>
            </w:pPr>
            <w:r>
              <w:rPr>
                <w:noProof/>
              </w:rPr>
              <w:drawing>
                <wp:inline distT="0" distB="0" distL="0" distR="0" wp14:anchorId="75768637" wp14:editId="5F07DC00">
                  <wp:extent cx="152400" cy="152400"/>
                  <wp:effectExtent l="0" t="0" r="0" b="0"/>
                  <wp:docPr id="57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ea8b2b4f132d8365f356fe921250db5" w:history="1">
              <w:r>
                <w:rPr>
                  <w:rStyle w:val="Hyperlink"/>
                  <w:rFonts w:cs="Arial"/>
                  <w:sz w:val="18"/>
                  <w:szCs w:val="18"/>
                </w:rPr>
                <w:t>VIN</w:t>
              </w:r>
            </w:hyperlink>
          </w:p>
        </w:tc>
        <w:tc>
          <w:tcPr>
            <w:tcW w:w="1285" w:type="pct"/>
          </w:tcPr>
          <w:p w14:paraId="4F51BB24" w14:textId="77777777" w:rsidR="003930AE" w:rsidRDefault="003930AE" w:rsidP="00017EC1">
            <w:pPr>
              <w:rPr>
                <w:rFonts w:cs="Arial"/>
              </w:rPr>
            </w:pPr>
            <w:r w:rsidRPr="0045600D">
              <w:rPr>
                <w:rFonts w:cs="Arial"/>
                <w:sz w:val="18"/>
                <w:szCs w:val="18"/>
              </w:rPr>
              <w:t>The VIN of the vehicle that is sending the provisioning alert.</w:t>
            </w:r>
          </w:p>
        </w:tc>
        <w:tc>
          <w:tcPr>
            <w:tcW w:w="1689" w:type="pct"/>
          </w:tcPr>
          <w:p w14:paraId="0D8537F6" w14:textId="77777777" w:rsidR="00D74D83" w:rsidRDefault="00D74D83"/>
        </w:tc>
      </w:tr>
      <w:tr w:rsidR="003930AE" w14:paraId="71BCFA74" w14:textId="77777777" w:rsidTr="0045600D">
        <w:trPr>
          <w:trHeight w:val="332"/>
        </w:trPr>
        <w:tc>
          <w:tcPr>
            <w:tcW w:w="1219" w:type="pct"/>
            <w:shd w:val="clear" w:color="auto" w:fill="FFFFFF" w:themeFill="background1"/>
          </w:tcPr>
          <w:p w14:paraId="587C86BC" w14:textId="77777777" w:rsidR="003930AE" w:rsidRPr="00BD09CC" w:rsidRDefault="003930AE" w:rsidP="00017EC1">
            <w:pPr>
              <w:rPr>
                <w:rFonts w:cs="Arial"/>
              </w:rPr>
            </w:pPr>
            <w:r>
              <w:rPr>
                <w:noProof/>
              </w:rPr>
              <w:drawing>
                <wp:inline distT="0" distB="0" distL="0" distR="0" wp14:anchorId="4B8FCBAF" wp14:editId="6685D0B0">
                  <wp:extent cx="152400" cy="152400"/>
                  <wp:effectExtent l="0" t="0" r="0" b="0"/>
                  <wp:docPr id="57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Paired Card FESN</w:t>
            </w:r>
          </w:p>
        </w:tc>
        <w:tc>
          <w:tcPr>
            <w:tcW w:w="807" w:type="pct"/>
          </w:tcPr>
          <w:p w14:paraId="3C49B45C" w14:textId="77777777" w:rsidR="003930AE" w:rsidRDefault="00B352CB" w:rsidP="00017EC1">
            <w:pPr>
              <w:rPr>
                <w:rFonts w:cs="Arial"/>
              </w:rPr>
            </w:pPr>
            <w:r>
              <w:rPr>
                <w:noProof/>
              </w:rPr>
              <w:drawing>
                <wp:inline distT="0" distB="0" distL="0" distR="0" wp14:anchorId="36A3E128" wp14:editId="4801809D">
                  <wp:extent cx="152400" cy="152400"/>
                  <wp:effectExtent l="0" t="0" r="0" b="0"/>
                  <wp:docPr id="57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285" w:type="pct"/>
          </w:tcPr>
          <w:p w14:paraId="729913FF" w14:textId="77777777" w:rsidR="003930AE" w:rsidRDefault="003930AE" w:rsidP="00017EC1">
            <w:pPr>
              <w:rPr>
                <w:rFonts w:cs="Arial"/>
              </w:rPr>
            </w:pPr>
            <w:r w:rsidRPr="0045600D">
              <w:rPr>
                <w:rFonts w:cs="Arial"/>
                <w:sz w:val="18"/>
                <w:szCs w:val="18"/>
              </w:rPr>
              <w:t>The FESN(s) of any NFC cards that were paired with the NFC Controller during Factory Pairing Mode.</w:t>
            </w:r>
          </w:p>
        </w:tc>
        <w:tc>
          <w:tcPr>
            <w:tcW w:w="1689" w:type="pct"/>
          </w:tcPr>
          <w:p w14:paraId="75A11106" w14:textId="77777777" w:rsidR="003930AE" w:rsidRDefault="003930AE" w:rsidP="00017EC1">
            <w:pPr>
              <w:rPr>
                <w:rFonts w:cs="Arial"/>
              </w:rPr>
            </w:pPr>
            <w:r>
              <w:rPr>
                <w:noProof/>
              </w:rPr>
              <w:drawing>
                <wp:inline distT="0" distB="0" distL="0" distR="0" wp14:anchorId="7CAFF301" wp14:editId="050A63C1">
                  <wp:extent cx="152400" cy="152400"/>
                  <wp:effectExtent l="0" t="0" r="0" b="0"/>
                  <wp:docPr id="57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ed84bbedb8e037d261850402a23dfa44" w:history="1">
              <w:proofErr w:type="spellStart"/>
              <w:r w:rsidRPr="0045600D">
                <w:rPr>
                  <w:rStyle w:val="Hyperlink"/>
                  <w:rFonts w:cs="Arial"/>
                  <w:sz w:val="18"/>
                  <w:szCs w:val="18"/>
                </w:rPr>
                <w:t>SyncPPacket</w:t>
              </w:r>
              <w:proofErr w:type="spellEnd"/>
            </w:hyperlink>
          </w:p>
          <w:p w14:paraId="3F1708E4" w14:textId="77777777" w:rsidR="003930AE" w:rsidRDefault="003930AE" w:rsidP="00017EC1">
            <w:pPr>
              <w:rPr>
                <w:rFonts w:cs="Arial"/>
              </w:rPr>
            </w:pPr>
            <w:r>
              <w:rPr>
                <w:noProof/>
              </w:rPr>
              <w:drawing>
                <wp:inline distT="0" distB="0" distL="0" distR="0" wp14:anchorId="7AA19649" wp14:editId="240F710C">
                  <wp:extent cx="152400" cy="152400"/>
                  <wp:effectExtent l="0" t="0" r="0" b="0"/>
                  <wp:docPr id="580"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a9333219994cb56b8db5af5fc6e40cfd" w:history="1">
              <w:proofErr w:type="spellStart"/>
              <w:r w:rsidRPr="0045600D">
                <w:rPr>
                  <w:rStyle w:val="Hyperlink"/>
                  <w:rFonts w:cs="Arial"/>
                  <w:sz w:val="18"/>
                  <w:szCs w:val="18"/>
                </w:rPr>
                <w:t>PeripheralProvisioningData_St</w:t>
              </w:r>
              <w:proofErr w:type="spellEnd"/>
            </w:hyperlink>
          </w:p>
        </w:tc>
      </w:tr>
    </w:tbl>
    <w:p w14:paraId="79E115FE" w14:textId="77777777" w:rsidR="003930AE" w:rsidRDefault="003930AE" w:rsidP="003930AE"/>
    <w:p w14:paraId="4B15BA2B" w14:textId="77777777" w:rsidR="003930AE" w:rsidRDefault="003930AE" w:rsidP="003930AE">
      <w:pPr>
        <w:pStyle w:val="RETechSignal"/>
      </w:pPr>
      <w:bookmarkStart w:id="316" w:name="_cc1a044370f7fff9e31306eb851a2d02"/>
      <w:r>
        <w:t>Request NFC Devices List</w:t>
      </w:r>
      <w:bookmarkEnd w:id="316"/>
    </w:p>
    <w:tbl>
      <w:tblPr>
        <w:tblStyle w:val="TableGrid"/>
        <w:tblW w:w="4524" w:type="pct"/>
        <w:tblInd w:w="625" w:type="dxa"/>
        <w:tblLook w:val="0620" w:firstRow="1" w:lastRow="0" w:firstColumn="0" w:lastColumn="0" w:noHBand="1" w:noVBand="1"/>
      </w:tblPr>
      <w:tblGrid>
        <w:gridCol w:w="1859"/>
        <w:gridCol w:w="7346"/>
      </w:tblGrid>
      <w:tr w:rsidR="003930AE" w:rsidRPr="009E3B7C" w14:paraId="2CA9C465" w14:textId="77777777" w:rsidTr="00841C2C">
        <w:trPr>
          <w:trHeight w:val="166"/>
        </w:trPr>
        <w:tc>
          <w:tcPr>
            <w:tcW w:w="1010" w:type="pct"/>
            <w:shd w:val="clear" w:color="auto" w:fill="BFBFBF" w:themeFill="background1" w:themeFillShade="BF"/>
          </w:tcPr>
          <w:p w14:paraId="1B93D811"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11D4D2DB" w14:textId="77777777" w:rsidR="003930AE" w:rsidRPr="009E3B7C" w:rsidRDefault="003930AE" w:rsidP="00017EC1">
            <w:pPr>
              <w:rPr>
                <w:rFonts w:cs="Arial"/>
                <w:b/>
              </w:rPr>
            </w:pPr>
            <w:r>
              <w:rPr>
                <w:rFonts w:cs="Arial"/>
                <w:b/>
              </w:rPr>
              <w:t>Request NFC Devices List</w:t>
            </w:r>
          </w:p>
        </w:tc>
      </w:tr>
      <w:tr w:rsidR="003930AE" w:rsidRPr="009E3B7C" w14:paraId="1B53D1FC" w14:textId="77777777" w:rsidTr="00841C2C">
        <w:trPr>
          <w:trHeight w:val="332"/>
        </w:trPr>
        <w:tc>
          <w:tcPr>
            <w:tcW w:w="1010" w:type="pct"/>
            <w:shd w:val="clear" w:color="auto" w:fill="BFBFBF" w:themeFill="background1" w:themeFillShade="BF"/>
          </w:tcPr>
          <w:p w14:paraId="07E0304F" w14:textId="77777777" w:rsidR="003930AE" w:rsidRDefault="003930AE" w:rsidP="00841C2C">
            <w:pPr>
              <w:jc w:val="both"/>
              <w:rPr>
                <w:rFonts w:cs="Arial"/>
                <w:b/>
              </w:rPr>
            </w:pPr>
            <w:r>
              <w:rPr>
                <w:rFonts w:cs="Arial"/>
                <w:b/>
              </w:rPr>
              <w:t>Description</w:t>
            </w:r>
          </w:p>
        </w:tc>
        <w:tc>
          <w:tcPr>
            <w:tcW w:w="3990" w:type="pct"/>
          </w:tcPr>
          <w:p w14:paraId="3EAA0377" w14:textId="77777777" w:rsidR="003930AE" w:rsidRDefault="003930AE" w:rsidP="00017EC1">
            <w:pPr>
              <w:rPr>
                <w:rFonts w:cs="Arial"/>
              </w:rPr>
            </w:pPr>
            <w:r>
              <w:rPr>
                <w:rFonts w:cs="Arial"/>
              </w:rPr>
              <w:t>A message sent from the Display System to the NFC Controller to request that the NFC Controller transmit a list of active and pending key pairings.</w:t>
            </w:r>
            <w:r>
              <w:rPr>
                <w:rFonts w:cs="Arial"/>
              </w:rPr>
              <w:tab/>
            </w:r>
          </w:p>
        </w:tc>
      </w:tr>
      <w:tr w:rsidR="003930AE" w:rsidRPr="009E3B7C" w14:paraId="76C9FA30" w14:textId="77777777" w:rsidTr="00841C2C">
        <w:trPr>
          <w:trHeight w:val="332"/>
        </w:trPr>
        <w:tc>
          <w:tcPr>
            <w:tcW w:w="1010" w:type="pct"/>
            <w:shd w:val="clear" w:color="auto" w:fill="BFBFBF" w:themeFill="background1" w:themeFillShade="BF"/>
          </w:tcPr>
          <w:p w14:paraId="79AB7DA5" w14:textId="77777777" w:rsidR="003930AE" w:rsidRDefault="003930AE" w:rsidP="00841C2C">
            <w:pPr>
              <w:jc w:val="both"/>
              <w:rPr>
                <w:rFonts w:cs="Arial"/>
                <w:b/>
              </w:rPr>
            </w:pPr>
            <w:r>
              <w:rPr>
                <w:rFonts w:cs="Arial"/>
                <w:b/>
              </w:rPr>
              <w:t>Realized by</w:t>
            </w:r>
          </w:p>
        </w:tc>
        <w:tc>
          <w:tcPr>
            <w:tcW w:w="3990" w:type="pct"/>
          </w:tcPr>
          <w:p w14:paraId="43001F9F" w14:textId="77777777" w:rsidR="00AF7CBB" w:rsidRDefault="00AF7CBB" w:rsidP="00017EC1">
            <w:pPr>
              <w:rPr>
                <w:rFonts w:cs="Arial"/>
              </w:rPr>
            </w:pPr>
            <w:r>
              <w:rPr>
                <w:noProof/>
              </w:rPr>
              <w:drawing>
                <wp:inline distT="0" distB="0" distL="0" distR="0" wp14:anchorId="7F709D04" wp14:editId="1E44A37B">
                  <wp:extent cx="152400" cy="152400"/>
                  <wp:effectExtent l="0" t="0" r="0" b="0"/>
                  <wp:docPr id="582"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2a3fd95c2d00cf1c5cecca95684a2c29" w:history="1">
              <w:proofErr w:type="spellStart"/>
              <w:r w:rsidR="001B52F7">
                <w:rPr>
                  <w:rStyle w:val="Hyperlink"/>
                  <w:rFonts w:cs="Arial"/>
                </w:rPr>
                <w:t>NfcKeyList_B_Rq</w:t>
              </w:r>
              <w:proofErr w:type="spellEnd"/>
            </w:hyperlink>
          </w:p>
        </w:tc>
      </w:tr>
    </w:tbl>
    <w:p w14:paraId="3D900510" w14:textId="77777777" w:rsidR="003930AE" w:rsidRDefault="003930AE" w:rsidP="003930AE"/>
    <w:p w14:paraId="591F19F1" w14:textId="77777777" w:rsidR="003930AE" w:rsidRDefault="003930AE" w:rsidP="003930AE">
      <w:pPr>
        <w:pStyle w:val="RETechSignal"/>
      </w:pPr>
      <w:bookmarkStart w:id="317" w:name="_7475db6bdec489be144c1f3e0e87ec4a"/>
      <w:r>
        <w:t>Retail User Approval Request</w:t>
      </w:r>
      <w:bookmarkEnd w:id="317"/>
    </w:p>
    <w:tbl>
      <w:tblPr>
        <w:tblStyle w:val="TableGrid"/>
        <w:tblW w:w="4524" w:type="pct"/>
        <w:tblInd w:w="625" w:type="dxa"/>
        <w:tblLook w:val="0620" w:firstRow="1" w:lastRow="0" w:firstColumn="0" w:lastColumn="0" w:noHBand="1" w:noVBand="1"/>
      </w:tblPr>
      <w:tblGrid>
        <w:gridCol w:w="1859"/>
        <w:gridCol w:w="7346"/>
      </w:tblGrid>
      <w:tr w:rsidR="003930AE" w:rsidRPr="009E3B7C" w14:paraId="7F66E000" w14:textId="77777777" w:rsidTr="00841C2C">
        <w:trPr>
          <w:trHeight w:val="166"/>
        </w:trPr>
        <w:tc>
          <w:tcPr>
            <w:tcW w:w="1010" w:type="pct"/>
            <w:shd w:val="clear" w:color="auto" w:fill="BFBFBF" w:themeFill="background1" w:themeFillShade="BF"/>
          </w:tcPr>
          <w:p w14:paraId="1933184E"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58383570" w14:textId="77777777" w:rsidR="003930AE" w:rsidRPr="009E3B7C" w:rsidRDefault="003930AE" w:rsidP="00017EC1">
            <w:pPr>
              <w:rPr>
                <w:rFonts w:cs="Arial"/>
                <w:b/>
              </w:rPr>
            </w:pPr>
            <w:r>
              <w:rPr>
                <w:rFonts w:cs="Arial"/>
                <w:b/>
              </w:rPr>
              <w:t>Retail User Approval Request</w:t>
            </w:r>
          </w:p>
        </w:tc>
      </w:tr>
      <w:tr w:rsidR="003930AE" w:rsidRPr="009E3B7C" w14:paraId="76364B93" w14:textId="77777777" w:rsidTr="00841C2C">
        <w:trPr>
          <w:trHeight w:val="332"/>
        </w:trPr>
        <w:tc>
          <w:tcPr>
            <w:tcW w:w="1010" w:type="pct"/>
            <w:shd w:val="clear" w:color="auto" w:fill="BFBFBF" w:themeFill="background1" w:themeFillShade="BF"/>
          </w:tcPr>
          <w:p w14:paraId="28AC69CB" w14:textId="77777777" w:rsidR="003930AE" w:rsidRDefault="003930AE" w:rsidP="00841C2C">
            <w:pPr>
              <w:jc w:val="both"/>
              <w:rPr>
                <w:rFonts w:cs="Arial"/>
                <w:b/>
              </w:rPr>
            </w:pPr>
            <w:r>
              <w:rPr>
                <w:rFonts w:cs="Arial"/>
                <w:b/>
              </w:rPr>
              <w:t>Description</w:t>
            </w:r>
          </w:p>
        </w:tc>
        <w:tc>
          <w:tcPr>
            <w:tcW w:w="3990" w:type="pct"/>
          </w:tcPr>
          <w:p w14:paraId="79636C15" w14:textId="77777777" w:rsidR="003930AE" w:rsidRDefault="003930AE" w:rsidP="00017EC1">
            <w:pPr>
              <w:rPr>
                <w:rFonts w:cs="Arial"/>
              </w:rPr>
            </w:pPr>
            <w:r>
              <w:rPr>
                <w:rFonts w:cs="Arial"/>
              </w:rPr>
              <w:t>The message that is transmitted from the Cloud Backend System to the Mobile App to prompt the retail owner to approve or deny a request that was created using the in-vehicle HMI.</w:t>
            </w:r>
          </w:p>
        </w:tc>
      </w:tr>
      <w:tr w:rsidR="003930AE" w:rsidRPr="009E3B7C" w14:paraId="49413431" w14:textId="77777777" w:rsidTr="00841C2C">
        <w:trPr>
          <w:trHeight w:val="332"/>
        </w:trPr>
        <w:tc>
          <w:tcPr>
            <w:tcW w:w="1010" w:type="pct"/>
            <w:shd w:val="clear" w:color="auto" w:fill="BFBFBF" w:themeFill="background1" w:themeFillShade="BF"/>
          </w:tcPr>
          <w:p w14:paraId="1BFE409D" w14:textId="77777777" w:rsidR="003930AE" w:rsidRDefault="003930AE" w:rsidP="00841C2C">
            <w:pPr>
              <w:jc w:val="both"/>
              <w:rPr>
                <w:rFonts w:cs="Arial"/>
                <w:b/>
              </w:rPr>
            </w:pPr>
            <w:r>
              <w:rPr>
                <w:rFonts w:cs="Arial"/>
                <w:b/>
              </w:rPr>
              <w:t>Realized by</w:t>
            </w:r>
          </w:p>
        </w:tc>
        <w:tc>
          <w:tcPr>
            <w:tcW w:w="3990" w:type="pct"/>
          </w:tcPr>
          <w:p w14:paraId="04018468" w14:textId="77777777" w:rsidR="00AF7CBB" w:rsidRDefault="00AF7CBB" w:rsidP="00017EC1">
            <w:pPr>
              <w:rPr>
                <w:rFonts w:cs="Arial"/>
              </w:rPr>
            </w:pPr>
            <w:r>
              <w:rPr>
                <w:noProof/>
              </w:rPr>
              <w:drawing>
                <wp:inline distT="0" distB="0" distL="0" distR="0" wp14:anchorId="4A40776E" wp14:editId="26329752">
                  <wp:extent cx="152400" cy="152400"/>
                  <wp:effectExtent l="0" t="0" r="0" b="0"/>
                  <wp:docPr id="584"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21cdfe32f9e0dd70460ab00ccae364b9" w:history="1">
              <w:proofErr w:type="spellStart"/>
              <w:r w:rsidR="001B52F7">
                <w:rPr>
                  <w:rStyle w:val="Hyperlink"/>
                  <w:rFonts w:cs="Arial"/>
                </w:rPr>
                <w:t>RetailUserApprovalRequest</w:t>
              </w:r>
              <w:proofErr w:type="spellEnd"/>
            </w:hyperlink>
          </w:p>
        </w:tc>
      </w:tr>
    </w:tbl>
    <w:p w14:paraId="657C0E4B" w14:textId="77777777" w:rsidR="003930AE" w:rsidRDefault="003930AE" w:rsidP="003930AE"/>
    <w:p w14:paraId="633D52EC" w14:textId="77777777" w:rsidR="003930AE" w:rsidRPr="00763FFE" w:rsidRDefault="003930AE" w:rsidP="003930AE">
      <w:pPr>
        <w:rPr>
          <w:rStyle w:val="Strong"/>
        </w:rPr>
      </w:pPr>
      <w:r w:rsidRPr="00763FFE">
        <w:rPr>
          <w:rStyle w:val="Strong"/>
          <w:specVanish w:val="0"/>
        </w:rPr>
        <w:t>Parameters/Owned Signals</w:t>
      </w:r>
    </w:p>
    <w:tbl>
      <w:tblPr>
        <w:tblStyle w:val="TableGrid"/>
        <w:tblW w:w="4528" w:type="pct"/>
        <w:tblInd w:w="625" w:type="dxa"/>
        <w:tblLayout w:type="fixed"/>
        <w:tblLook w:val="0620" w:firstRow="1" w:lastRow="0" w:firstColumn="0" w:lastColumn="0" w:noHBand="1" w:noVBand="1"/>
      </w:tblPr>
      <w:tblGrid>
        <w:gridCol w:w="3393"/>
        <w:gridCol w:w="2245"/>
        <w:gridCol w:w="3575"/>
      </w:tblGrid>
      <w:tr w:rsidR="00D56EEF" w:rsidRPr="009E3B7C" w14:paraId="36C8D620" w14:textId="77777777" w:rsidTr="00D56EEF">
        <w:trPr>
          <w:trHeight w:val="144"/>
        </w:trPr>
        <w:tc>
          <w:tcPr>
            <w:tcW w:w="1841" w:type="pct"/>
            <w:shd w:val="clear" w:color="auto" w:fill="BFBFBF" w:themeFill="background1" w:themeFillShade="BF"/>
          </w:tcPr>
          <w:p w14:paraId="42A3155B" w14:textId="77777777" w:rsidR="00D56EEF" w:rsidRPr="009E3B7C" w:rsidRDefault="00D56EEF" w:rsidP="00841C2C">
            <w:pPr>
              <w:jc w:val="both"/>
              <w:rPr>
                <w:rFonts w:cs="Arial"/>
                <w:b/>
              </w:rPr>
            </w:pPr>
            <w:r>
              <w:rPr>
                <w:rFonts w:cs="Arial"/>
                <w:b/>
              </w:rPr>
              <w:t>Name</w:t>
            </w:r>
          </w:p>
        </w:tc>
        <w:tc>
          <w:tcPr>
            <w:tcW w:w="1218" w:type="pct"/>
            <w:shd w:val="clear" w:color="auto" w:fill="BFBFBF" w:themeFill="background1" w:themeFillShade="BF"/>
          </w:tcPr>
          <w:p w14:paraId="057713F0" w14:textId="77777777" w:rsidR="00D56EEF" w:rsidRDefault="00D56EEF" w:rsidP="00841C2C">
            <w:pPr>
              <w:jc w:val="both"/>
              <w:rPr>
                <w:rFonts w:cs="Arial"/>
                <w:b/>
              </w:rPr>
            </w:pPr>
            <w:r>
              <w:rPr>
                <w:rFonts w:cs="Arial"/>
                <w:b/>
              </w:rPr>
              <w:t>Type</w:t>
            </w:r>
          </w:p>
        </w:tc>
        <w:tc>
          <w:tcPr>
            <w:tcW w:w="1940" w:type="pct"/>
            <w:shd w:val="clear" w:color="auto" w:fill="BFBFBF" w:themeFill="background1" w:themeFillShade="BF"/>
          </w:tcPr>
          <w:p w14:paraId="4444836D" w14:textId="77777777" w:rsidR="00D56EEF" w:rsidRPr="009E3B7C" w:rsidRDefault="00D56EEF" w:rsidP="00841C2C">
            <w:pPr>
              <w:jc w:val="both"/>
              <w:rPr>
                <w:rFonts w:cs="Arial"/>
                <w:b/>
              </w:rPr>
            </w:pPr>
            <w:r>
              <w:rPr>
                <w:rFonts w:cs="Arial"/>
                <w:b/>
              </w:rPr>
              <w:t>Description</w:t>
            </w:r>
          </w:p>
        </w:tc>
      </w:tr>
      <w:tr w:rsidR="00D56EEF" w14:paraId="75E155F6" w14:textId="77777777" w:rsidTr="00D56EEF">
        <w:trPr>
          <w:trHeight w:val="288"/>
        </w:trPr>
        <w:tc>
          <w:tcPr>
            <w:tcW w:w="1841" w:type="pct"/>
            <w:shd w:val="clear" w:color="auto" w:fill="FFFFFF" w:themeFill="background1"/>
          </w:tcPr>
          <w:p w14:paraId="51CB5D65" w14:textId="77777777" w:rsidR="00D56EEF" w:rsidRPr="00BD09CC" w:rsidRDefault="00D56EEF" w:rsidP="00017EC1">
            <w:pPr>
              <w:rPr>
                <w:rFonts w:cs="Arial"/>
              </w:rPr>
            </w:pPr>
            <w:r>
              <w:rPr>
                <w:noProof/>
              </w:rPr>
              <w:drawing>
                <wp:inline distT="0" distB="0" distL="0" distR="0" wp14:anchorId="7DE3EEE4" wp14:editId="2C509352">
                  <wp:extent cx="152400" cy="152400"/>
                  <wp:effectExtent l="0" t="0" r="0" b="0"/>
                  <wp:docPr id="58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VIN</w:t>
            </w:r>
          </w:p>
        </w:tc>
        <w:tc>
          <w:tcPr>
            <w:tcW w:w="1218" w:type="pct"/>
          </w:tcPr>
          <w:p w14:paraId="01CAC862" w14:textId="77777777" w:rsidR="00D56EEF" w:rsidRDefault="00D56EEF" w:rsidP="00017EC1">
            <w:pPr>
              <w:rPr>
                <w:rFonts w:cs="Arial"/>
              </w:rPr>
            </w:pPr>
            <w:r>
              <w:rPr>
                <w:noProof/>
              </w:rPr>
              <w:drawing>
                <wp:inline distT="0" distB="0" distL="0" distR="0" wp14:anchorId="2A30793F" wp14:editId="20A8322A">
                  <wp:extent cx="152400" cy="152400"/>
                  <wp:effectExtent l="0" t="0" r="0" b="0"/>
                  <wp:docPr id="58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7ea8b2b4f132d8365f356fe921250db5" w:history="1">
              <w:r>
                <w:rPr>
                  <w:rStyle w:val="Hyperlink"/>
                  <w:rFonts w:cs="Arial"/>
                  <w:sz w:val="18"/>
                  <w:szCs w:val="18"/>
                </w:rPr>
                <w:t>VIN</w:t>
              </w:r>
            </w:hyperlink>
          </w:p>
        </w:tc>
        <w:tc>
          <w:tcPr>
            <w:tcW w:w="1940" w:type="pct"/>
          </w:tcPr>
          <w:p w14:paraId="5B75FF2A" w14:textId="77777777" w:rsidR="00D56EEF" w:rsidRDefault="00D56EEF" w:rsidP="00017EC1">
            <w:pPr>
              <w:rPr>
                <w:rFonts w:cs="Arial"/>
              </w:rPr>
            </w:pPr>
            <w:r w:rsidRPr="0045600D">
              <w:rPr>
                <w:rFonts w:cs="Arial"/>
                <w:sz w:val="18"/>
                <w:szCs w:val="18"/>
              </w:rPr>
              <w:t>The Vehicle Identification Number of the vehicle the selected command is being requested for</w:t>
            </w:r>
          </w:p>
        </w:tc>
      </w:tr>
      <w:tr w:rsidR="00D56EEF" w14:paraId="39F0178D" w14:textId="77777777" w:rsidTr="00D56EEF">
        <w:trPr>
          <w:trHeight w:val="288"/>
        </w:trPr>
        <w:tc>
          <w:tcPr>
            <w:tcW w:w="1841" w:type="pct"/>
            <w:shd w:val="clear" w:color="auto" w:fill="FFFFFF" w:themeFill="background1"/>
          </w:tcPr>
          <w:p w14:paraId="60ABBB0C" w14:textId="77777777" w:rsidR="00D56EEF" w:rsidRPr="00BD09CC" w:rsidRDefault="00D56EEF" w:rsidP="00017EC1">
            <w:pPr>
              <w:rPr>
                <w:rFonts w:cs="Arial"/>
              </w:rPr>
            </w:pPr>
            <w:r>
              <w:rPr>
                <w:noProof/>
              </w:rPr>
              <w:drawing>
                <wp:inline distT="0" distB="0" distL="0" distR="0" wp14:anchorId="6F994BA6" wp14:editId="66F809B3">
                  <wp:extent cx="152400" cy="152400"/>
                  <wp:effectExtent l="0" t="0" r="0" b="0"/>
                  <wp:docPr id="59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Card FESN</w:t>
            </w:r>
          </w:p>
        </w:tc>
        <w:tc>
          <w:tcPr>
            <w:tcW w:w="1218" w:type="pct"/>
          </w:tcPr>
          <w:p w14:paraId="37339ECA" w14:textId="77777777" w:rsidR="00D56EEF" w:rsidRDefault="00D56EEF" w:rsidP="00017EC1">
            <w:pPr>
              <w:rPr>
                <w:rFonts w:cs="Arial"/>
              </w:rPr>
            </w:pPr>
            <w:r>
              <w:rPr>
                <w:noProof/>
              </w:rPr>
              <w:drawing>
                <wp:inline distT="0" distB="0" distL="0" distR="0" wp14:anchorId="54991588" wp14:editId="0FDBE5C4">
                  <wp:extent cx="152400" cy="152400"/>
                  <wp:effectExtent l="0" t="0" r="0" b="0"/>
                  <wp:docPr id="59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78d7bcfb6a6e694cca749314bba989c" w:history="1">
              <w:r>
                <w:rPr>
                  <w:rStyle w:val="Hyperlink"/>
                  <w:rFonts w:cs="Arial"/>
                  <w:sz w:val="18"/>
                  <w:szCs w:val="18"/>
                </w:rPr>
                <w:t>FESN</w:t>
              </w:r>
            </w:hyperlink>
          </w:p>
        </w:tc>
        <w:tc>
          <w:tcPr>
            <w:tcW w:w="1940" w:type="pct"/>
          </w:tcPr>
          <w:p w14:paraId="525F86A5" w14:textId="77777777" w:rsidR="00D56EEF" w:rsidRDefault="00D56EEF" w:rsidP="00017EC1">
            <w:pPr>
              <w:rPr>
                <w:rFonts w:cs="Arial"/>
              </w:rPr>
            </w:pPr>
            <w:r w:rsidRPr="0045600D">
              <w:rPr>
                <w:rFonts w:cs="Arial"/>
                <w:sz w:val="18"/>
                <w:szCs w:val="18"/>
              </w:rPr>
              <w:t xml:space="preserve">The Ford Electronic Serial Number for the NFC Card/Device either being added or deleted. </w:t>
            </w:r>
          </w:p>
        </w:tc>
      </w:tr>
      <w:tr w:rsidR="00D56EEF" w14:paraId="658C879E" w14:textId="77777777" w:rsidTr="00D56EEF">
        <w:trPr>
          <w:trHeight w:val="288"/>
        </w:trPr>
        <w:tc>
          <w:tcPr>
            <w:tcW w:w="1841" w:type="pct"/>
            <w:shd w:val="clear" w:color="auto" w:fill="FFFFFF" w:themeFill="background1"/>
          </w:tcPr>
          <w:p w14:paraId="4AC45191" w14:textId="77777777" w:rsidR="00D56EEF" w:rsidRPr="00BD09CC" w:rsidRDefault="00D56EEF" w:rsidP="00017EC1">
            <w:pPr>
              <w:rPr>
                <w:rFonts w:cs="Arial"/>
              </w:rPr>
            </w:pPr>
            <w:r>
              <w:rPr>
                <w:noProof/>
              </w:rPr>
              <w:drawing>
                <wp:inline distT="0" distB="0" distL="0" distR="0" wp14:anchorId="020A3E23" wp14:editId="5DFE8574">
                  <wp:extent cx="152400" cy="152400"/>
                  <wp:effectExtent l="0" t="0" r="0" b="0"/>
                  <wp:docPr id="59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Request Type</w:t>
            </w:r>
          </w:p>
        </w:tc>
        <w:tc>
          <w:tcPr>
            <w:tcW w:w="1218" w:type="pct"/>
          </w:tcPr>
          <w:p w14:paraId="6879FD3E" w14:textId="77777777" w:rsidR="00D56EEF" w:rsidRDefault="00D56EEF" w:rsidP="00017EC1">
            <w:pPr>
              <w:rPr>
                <w:rFonts w:cs="Arial"/>
              </w:rPr>
            </w:pPr>
            <w:r>
              <w:rPr>
                <w:noProof/>
              </w:rPr>
              <w:drawing>
                <wp:inline distT="0" distB="0" distL="0" distR="0" wp14:anchorId="08528A97" wp14:editId="619B65FF">
                  <wp:extent cx="152400" cy="152400"/>
                  <wp:effectExtent l="0" t="0" r="0" b="0"/>
                  <wp:docPr id="59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b7f5812ac0dc15385e4b1a141b1feee0" w:history="1">
              <w:r>
                <w:rPr>
                  <w:rStyle w:val="Hyperlink"/>
                  <w:rFonts w:cs="Arial"/>
                  <w:sz w:val="18"/>
                  <w:szCs w:val="18"/>
                </w:rPr>
                <w:t>NFC Command Type</w:t>
              </w:r>
            </w:hyperlink>
          </w:p>
        </w:tc>
        <w:tc>
          <w:tcPr>
            <w:tcW w:w="1940" w:type="pct"/>
          </w:tcPr>
          <w:p w14:paraId="2AF51E00" w14:textId="77777777" w:rsidR="00D56EEF" w:rsidRDefault="00D56EEF" w:rsidP="00017EC1">
            <w:pPr>
              <w:rPr>
                <w:rFonts w:cs="Arial"/>
              </w:rPr>
            </w:pPr>
            <w:r w:rsidRPr="0045600D">
              <w:rPr>
                <w:rFonts w:cs="Arial"/>
                <w:sz w:val="18"/>
                <w:szCs w:val="18"/>
              </w:rPr>
              <w:t>The specific type of action being requested: Adding a Key, Deleting a Key</w:t>
            </w:r>
          </w:p>
        </w:tc>
      </w:tr>
      <w:tr w:rsidR="00D56EEF" w14:paraId="2A41EDF7" w14:textId="77777777" w:rsidTr="00D56EEF">
        <w:trPr>
          <w:trHeight w:val="288"/>
        </w:trPr>
        <w:tc>
          <w:tcPr>
            <w:tcW w:w="1841" w:type="pct"/>
            <w:shd w:val="clear" w:color="auto" w:fill="FFFFFF" w:themeFill="background1"/>
          </w:tcPr>
          <w:p w14:paraId="5B3BB36E" w14:textId="77777777" w:rsidR="00D56EEF" w:rsidRPr="00BD09CC" w:rsidRDefault="00D56EEF" w:rsidP="00017EC1">
            <w:pPr>
              <w:rPr>
                <w:rFonts w:cs="Arial"/>
              </w:rPr>
            </w:pPr>
            <w:r>
              <w:rPr>
                <w:noProof/>
              </w:rPr>
              <w:drawing>
                <wp:inline distT="0" distB="0" distL="0" distR="0" wp14:anchorId="21A4C8BF" wp14:editId="49B60A73">
                  <wp:extent cx="152400" cy="152400"/>
                  <wp:effectExtent l="0" t="0" r="0" b="0"/>
                  <wp:docPr id="59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Key Friendly Name</w:t>
            </w:r>
          </w:p>
        </w:tc>
        <w:tc>
          <w:tcPr>
            <w:tcW w:w="1218" w:type="pct"/>
          </w:tcPr>
          <w:p w14:paraId="1C5F668B" w14:textId="77777777" w:rsidR="00D56EEF" w:rsidRDefault="00D56EEF" w:rsidP="00017EC1">
            <w:pPr>
              <w:rPr>
                <w:rFonts w:cs="Arial"/>
              </w:rPr>
            </w:pPr>
            <w:r>
              <w:rPr>
                <w:noProof/>
              </w:rPr>
              <w:drawing>
                <wp:inline distT="0" distB="0" distL="0" distR="0" wp14:anchorId="67BBA70E" wp14:editId="2504B6A7">
                  <wp:extent cx="152400" cy="152400"/>
                  <wp:effectExtent l="0" t="0" r="0" b="0"/>
                  <wp:docPr id="60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4b6af07ce29fb6cdb5873c0376c54ad2" w:history="1">
              <w:r>
                <w:rPr>
                  <w:rStyle w:val="Hyperlink"/>
                  <w:rFonts w:cs="Arial"/>
                  <w:sz w:val="18"/>
                  <w:szCs w:val="18"/>
                </w:rPr>
                <w:t>String</w:t>
              </w:r>
            </w:hyperlink>
          </w:p>
        </w:tc>
        <w:tc>
          <w:tcPr>
            <w:tcW w:w="1940" w:type="pct"/>
          </w:tcPr>
          <w:p w14:paraId="12EDA556" w14:textId="77777777" w:rsidR="00D56EEF" w:rsidRDefault="00D56EEF" w:rsidP="00017EC1">
            <w:pPr>
              <w:rPr>
                <w:rFonts w:cs="Arial"/>
              </w:rPr>
            </w:pPr>
            <w:r w:rsidRPr="0045600D">
              <w:rPr>
                <w:rFonts w:cs="Arial"/>
                <w:sz w:val="18"/>
                <w:szCs w:val="18"/>
              </w:rPr>
              <w:t xml:space="preserve">The </w:t>
            </w:r>
            <w:proofErr w:type="gramStart"/>
            <w:r w:rsidRPr="0045600D">
              <w:rPr>
                <w:rFonts w:cs="Arial"/>
                <w:sz w:val="18"/>
                <w:szCs w:val="18"/>
              </w:rPr>
              <w:t>user friendly</w:t>
            </w:r>
            <w:proofErr w:type="gramEnd"/>
            <w:r w:rsidRPr="0045600D">
              <w:rPr>
                <w:rFonts w:cs="Arial"/>
                <w:sz w:val="18"/>
                <w:szCs w:val="18"/>
              </w:rPr>
              <w:t xml:space="preserve"> name of the NFC Card/Device either being added or deleted.</w:t>
            </w:r>
          </w:p>
        </w:tc>
      </w:tr>
      <w:tr w:rsidR="00D56EEF" w14:paraId="31C2CB38" w14:textId="77777777" w:rsidTr="00D56EEF">
        <w:trPr>
          <w:trHeight w:val="288"/>
        </w:trPr>
        <w:tc>
          <w:tcPr>
            <w:tcW w:w="1841" w:type="pct"/>
            <w:shd w:val="clear" w:color="auto" w:fill="FFFFFF" w:themeFill="background1"/>
          </w:tcPr>
          <w:p w14:paraId="3E52EB08" w14:textId="77777777" w:rsidR="00D56EEF" w:rsidRPr="00BD09CC" w:rsidRDefault="00D56EEF" w:rsidP="00017EC1">
            <w:pPr>
              <w:rPr>
                <w:rFonts w:cs="Arial"/>
              </w:rPr>
            </w:pPr>
            <w:r>
              <w:rPr>
                <w:noProof/>
              </w:rPr>
              <w:drawing>
                <wp:inline distT="0" distB="0" distL="0" distR="0" wp14:anchorId="40DFF418" wp14:editId="6AA404DF">
                  <wp:extent cx="152400" cy="152400"/>
                  <wp:effectExtent l="0" t="0" r="0" b="0"/>
                  <wp:docPr id="60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Payload ID</w:t>
            </w:r>
          </w:p>
        </w:tc>
        <w:tc>
          <w:tcPr>
            <w:tcW w:w="1218" w:type="pct"/>
          </w:tcPr>
          <w:p w14:paraId="0E0F64A1" w14:textId="77777777" w:rsidR="00D56EEF" w:rsidRDefault="00D56EEF" w:rsidP="00017EC1">
            <w:pPr>
              <w:rPr>
                <w:rFonts w:cs="Arial"/>
              </w:rPr>
            </w:pPr>
            <w:r>
              <w:rPr>
                <w:noProof/>
              </w:rPr>
              <w:drawing>
                <wp:inline distT="0" distB="0" distL="0" distR="0" wp14:anchorId="315BDC25" wp14:editId="2C1937F5">
                  <wp:extent cx="152400" cy="152400"/>
                  <wp:effectExtent l="0" t="0" r="0" b="0"/>
                  <wp:docPr id="60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34fedfda86b91515e5596927fff79c5a" w:history="1">
              <w:r>
                <w:rPr>
                  <w:rStyle w:val="Hyperlink"/>
                  <w:rFonts w:cs="Arial"/>
                  <w:sz w:val="18"/>
                  <w:szCs w:val="18"/>
                </w:rPr>
                <w:t>Payload ID</w:t>
              </w:r>
            </w:hyperlink>
          </w:p>
        </w:tc>
        <w:tc>
          <w:tcPr>
            <w:tcW w:w="1940" w:type="pct"/>
          </w:tcPr>
          <w:p w14:paraId="7F943C57" w14:textId="77777777" w:rsidR="00D56EEF" w:rsidRDefault="00D56EEF" w:rsidP="00017EC1">
            <w:pPr>
              <w:rPr>
                <w:rFonts w:cs="Arial"/>
              </w:rPr>
            </w:pPr>
            <w:r w:rsidRPr="0045600D">
              <w:rPr>
                <w:rFonts w:cs="Arial"/>
                <w:sz w:val="18"/>
                <w:szCs w:val="18"/>
              </w:rPr>
              <w:t xml:space="preserve">Unique pairing ID that is created and maintained on the cloud side to keep track of vehicle to NFC Device pairings. </w:t>
            </w:r>
          </w:p>
        </w:tc>
      </w:tr>
    </w:tbl>
    <w:p w14:paraId="18FAF265" w14:textId="77777777" w:rsidR="003930AE" w:rsidRDefault="003930AE" w:rsidP="003930AE"/>
    <w:p w14:paraId="6E31D85E" w14:textId="77777777" w:rsidR="003930AE" w:rsidRDefault="003930AE" w:rsidP="003930AE">
      <w:pPr>
        <w:pStyle w:val="RETechSignal"/>
      </w:pPr>
      <w:bookmarkStart w:id="318" w:name="_e4dc62470c9d358f363b1ed3c717ea94"/>
      <w:r>
        <w:t>Retail User Approval Result</w:t>
      </w:r>
      <w:bookmarkEnd w:id="318"/>
    </w:p>
    <w:tbl>
      <w:tblPr>
        <w:tblStyle w:val="TableGrid"/>
        <w:tblW w:w="4524" w:type="pct"/>
        <w:tblInd w:w="625" w:type="dxa"/>
        <w:tblLook w:val="0620" w:firstRow="1" w:lastRow="0" w:firstColumn="0" w:lastColumn="0" w:noHBand="1" w:noVBand="1"/>
      </w:tblPr>
      <w:tblGrid>
        <w:gridCol w:w="1859"/>
        <w:gridCol w:w="7346"/>
      </w:tblGrid>
      <w:tr w:rsidR="003930AE" w:rsidRPr="009E3B7C" w14:paraId="6C04A5CD" w14:textId="77777777" w:rsidTr="00841C2C">
        <w:trPr>
          <w:trHeight w:val="166"/>
        </w:trPr>
        <w:tc>
          <w:tcPr>
            <w:tcW w:w="1010" w:type="pct"/>
            <w:shd w:val="clear" w:color="auto" w:fill="BFBFBF" w:themeFill="background1" w:themeFillShade="BF"/>
          </w:tcPr>
          <w:p w14:paraId="09467986"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6FB0C864" w14:textId="77777777" w:rsidR="003930AE" w:rsidRPr="009E3B7C" w:rsidRDefault="003930AE" w:rsidP="00017EC1">
            <w:pPr>
              <w:rPr>
                <w:rFonts w:cs="Arial"/>
                <w:b/>
              </w:rPr>
            </w:pPr>
            <w:r>
              <w:rPr>
                <w:rFonts w:cs="Arial"/>
                <w:b/>
              </w:rPr>
              <w:t>Retail User Approval Result</w:t>
            </w:r>
          </w:p>
        </w:tc>
      </w:tr>
      <w:tr w:rsidR="003930AE" w:rsidRPr="009E3B7C" w14:paraId="46FAE593" w14:textId="77777777" w:rsidTr="00841C2C">
        <w:trPr>
          <w:trHeight w:val="332"/>
        </w:trPr>
        <w:tc>
          <w:tcPr>
            <w:tcW w:w="1010" w:type="pct"/>
            <w:shd w:val="clear" w:color="auto" w:fill="BFBFBF" w:themeFill="background1" w:themeFillShade="BF"/>
          </w:tcPr>
          <w:p w14:paraId="0959A4E2" w14:textId="77777777" w:rsidR="003930AE" w:rsidRDefault="003930AE" w:rsidP="00841C2C">
            <w:pPr>
              <w:jc w:val="both"/>
              <w:rPr>
                <w:rFonts w:cs="Arial"/>
                <w:b/>
              </w:rPr>
            </w:pPr>
            <w:r>
              <w:rPr>
                <w:rFonts w:cs="Arial"/>
                <w:b/>
              </w:rPr>
              <w:t>Description</w:t>
            </w:r>
          </w:p>
        </w:tc>
        <w:tc>
          <w:tcPr>
            <w:tcW w:w="3990" w:type="pct"/>
          </w:tcPr>
          <w:p w14:paraId="4F172BDF" w14:textId="77777777" w:rsidR="003930AE" w:rsidRDefault="003930AE" w:rsidP="00017EC1">
            <w:pPr>
              <w:rPr>
                <w:rFonts w:cs="Arial"/>
              </w:rPr>
            </w:pPr>
            <w:r>
              <w:rPr>
                <w:rFonts w:cs="Arial"/>
              </w:rPr>
              <w:t>This message is sent from the Cloud Backend System to the vehicle to notify the vehicle of the result of a previously requested NFC command. The message is only transmitted if the request has failed, timed out, or been denied -- if the request is approved, the vehicle is notified with an NFC Command Message.</w:t>
            </w:r>
          </w:p>
        </w:tc>
      </w:tr>
      <w:tr w:rsidR="003930AE" w:rsidRPr="009E3B7C" w14:paraId="0B9F3386" w14:textId="77777777" w:rsidTr="00841C2C">
        <w:trPr>
          <w:trHeight w:val="332"/>
        </w:trPr>
        <w:tc>
          <w:tcPr>
            <w:tcW w:w="1010" w:type="pct"/>
            <w:shd w:val="clear" w:color="auto" w:fill="BFBFBF" w:themeFill="background1" w:themeFillShade="BF"/>
          </w:tcPr>
          <w:p w14:paraId="224610E5" w14:textId="77777777" w:rsidR="003930AE" w:rsidRDefault="003930AE" w:rsidP="00841C2C">
            <w:pPr>
              <w:jc w:val="both"/>
              <w:rPr>
                <w:rFonts w:cs="Arial"/>
                <w:b/>
              </w:rPr>
            </w:pPr>
            <w:r>
              <w:rPr>
                <w:rFonts w:cs="Arial"/>
                <w:b/>
              </w:rPr>
              <w:t>Realized by</w:t>
            </w:r>
          </w:p>
        </w:tc>
        <w:tc>
          <w:tcPr>
            <w:tcW w:w="3990" w:type="pct"/>
          </w:tcPr>
          <w:p w14:paraId="7502E885" w14:textId="77777777" w:rsidR="00AF7CBB" w:rsidRDefault="00AF7CBB" w:rsidP="00017EC1">
            <w:pPr>
              <w:rPr>
                <w:rFonts w:cs="Arial"/>
              </w:rPr>
            </w:pPr>
            <w:r>
              <w:rPr>
                <w:noProof/>
              </w:rPr>
              <w:drawing>
                <wp:inline distT="0" distB="0" distL="0" distR="0" wp14:anchorId="5E84748A" wp14:editId="1A77B75D">
                  <wp:extent cx="152400" cy="152400"/>
                  <wp:effectExtent l="0" t="0" r="0" b="0"/>
                  <wp:docPr id="606"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48c6700ef77c1df113f10add3303c059" w:history="1">
              <w:proofErr w:type="spellStart"/>
              <w:r w:rsidR="001B52F7">
                <w:rPr>
                  <w:rStyle w:val="Hyperlink"/>
                  <w:rFonts w:cs="Arial"/>
                </w:rPr>
                <w:t>NfcSyncPRx</w:t>
              </w:r>
              <w:proofErr w:type="spellEnd"/>
            </w:hyperlink>
          </w:p>
        </w:tc>
      </w:tr>
    </w:tbl>
    <w:p w14:paraId="7588633C" w14:textId="77777777" w:rsidR="003930AE" w:rsidRDefault="003930AE" w:rsidP="003930AE"/>
    <w:p w14:paraId="0C53E08C"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4D361B49" w14:textId="77777777" w:rsidTr="0045600D">
        <w:trPr>
          <w:trHeight w:val="166"/>
        </w:trPr>
        <w:tc>
          <w:tcPr>
            <w:tcW w:w="1219" w:type="pct"/>
            <w:shd w:val="clear" w:color="auto" w:fill="BFBFBF" w:themeFill="background1" w:themeFillShade="BF"/>
          </w:tcPr>
          <w:p w14:paraId="08DA1622"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318FBD77"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72645106"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0D85485F" w14:textId="77777777" w:rsidR="003930AE" w:rsidRDefault="003930AE" w:rsidP="00841C2C">
            <w:pPr>
              <w:jc w:val="both"/>
              <w:rPr>
                <w:rFonts w:cs="Arial"/>
                <w:b/>
              </w:rPr>
            </w:pPr>
            <w:r>
              <w:rPr>
                <w:rFonts w:cs="Arial"/>
                <w:b/>
              </w:rPr>
              <w:t>Realized By</w:t>
            </w:r>
          </w:p>
        </w:tc>
      </w:tr>
      <w:tr w:rsidR="003930AE" w14:paraId="4AF8F0C7" w14:textId="77777777" w:rsidTr="0045600D">
        <w:trPr>
          <w:trHeight w:val="332"/>
        </w:trPr>
        <w:tc>
          <w:tcPr>
            <w:tcW w:w="1219" w:type="pct"/>
            <w:shd w:val="clear" w:color="auto" w:fill="FFFFFF" w:themeFill="background1"/>
          </w:tcPr>
          <w:p w14:paraId="2FC190E5" w14:textId="77777777" w:rsidR="003930AE" w:rsidRPr="00BD09CC" w:rsidRDefault="003930AE" w:rsidP="00017EC1">
            <w:pPr>
              <w:rPr>
                <w:rFonts w:cs="Arial"/>
              </w:rPr>
            </w:pPr>
            <w:r>
              <w:rPr>
                <w:noProof/>
              </w:rPr>
              <w:drawing>
                <wp:inline distT="0" distB="0" distL="0" distR="0" wp14:anchorId="7DC22D78" wp14:editId="1D5747C3">
                  <wp:extent cx="152400" cy="152400"/>
                  <wp:effectExtent l="0" t="0" r="0" b="0"/>
                  <wp:docPr id="60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Request Status</w:t>
            </w:r>
          </w:p>
        </w:tc>
        <w:tc>
          <w:tcPr>
            <w:tcW w:w="807" w:type="pct"/>
          </w:tcPr>
          <w:p w14:paraId="2FE05EB5" w14:textId="77777777" w:rsidR="003930AE" w:rsidRDefault="00B352CB" w:rsidP="00017EC1">
            <w:pPr>
              <w:rPr>
                <w:rFonts w:cs="Arial"/>
              </w:rPr>
            </w:pPr>
            <w:r>
              <w:rPr>
                <w:noProof/>
              </w:rPr>
              <w:drawing>
                <wp:inline distT="0" distB="0" distL="0" distR="0" wp14:anchorId="3868BE5C" wp14:editId="255BA3F1">
                  <wp:extent cx="152400" cy="152400"/>
                  <wp:effectExtent l="0" t="0" r="0" b="0"/>
                  <wp:docPr id="61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eecb029802a3c515da613cd8c5c50bed" w:history="1">
              <w:r>
                <w:rPr>
                  <w:rStyle w:val="Hyperlink"/>
                  <w:rFonts w:cs="Arial"/>
                  <w:sz w:val="18"/>
                  <w:szCs w:val="18"/>
                </w:rPr>
                <w:t>Retail Owner Approval Status</w:t>
              </w:r>
            </w:hyperlink>
          </w:p>
        </w:tc>
        <w:tc>
          <w:tcPr>
            <w:tcW w:w="1285" w:type="pct"/>
          </w:tcPr>
          <w:p w14:paraId="4D9E2476" w14:textId="77777777" w:rsidR="003930AE" w:rsidRDefault="003930AE" w:rsidP="00017EC1">
            <w:pPr>
              <w:rPr>
                <w:rFonts w:cs="Arial"/>
              </w:rPr>
            </w:pPr>
            <w:r w:rsidRPr="0045600D">
              <w:rPr>
                <w:rFonts w:cs="Arial"/>
                <w:sz w:val="18"/>
                <w:szCs w:val="18"/>
              </w:rPr>
              <w:t>The state of the specified approval request.</w:t>
            </w:r>
          </w:p>
        </w:tc>
        <w:tc>
          <w:tcPr>
            <w:tcW w:w="1689" w:type="pct"/>
          </w:tcPr>
          <w:p w14:paraId="46E9B37C" w14:textId="77777777" w:rsidR="003930AE" w:rsidRDefault="003930AE" w:rsidP="00017EC1">
            <w:pPr>
              <w:rPr>
                <w:rFonts w:cs="Arial"/>
              </w:rPr>
            </w:pPr>
            <w:r>
              <w:rPr>
                <w:noProof/>
              </w:rPr>
              <w:drawing>
                <wp:inline distT="0" distB="0" distL="0" distR="0" wp14:anchorId="47AD2A32" wp14:editId="59388B3E">
                  <wp:extent cx="152400" cy="152400"/>
                  <wp:effectExtent l="0" t="0" r="0" b="0"/>
                  <wp:docPr id="61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3a6ae346100787312464f4264310e2f0" w:history="1">
              <w:proofErr w:type="spellStart"/>
              <w:r w:rsidRPr="0045600D">
                <w:rPr>
                  <w:rStyle w:val="Hyperlink"/>
                  <w:rFonts w:cs="Arial"/>
                  <w:sz w:val="18"/>
                  <w:szCs w:val="18"/>
                </w:rPr>
                <w:t>NfcSyncPRxPacket</w:t>
              </w:r>
              <w:proofErr w:type="spellEnd"/>
            </w:hyperlink>
          </w:p>
          <w:p w14:paraId="0E97761D" w14:textId="77777777" w:rsidR="003930AE" w:rsidRDefault="003930AE" w:rsidP="00017EC1">
            <w:pPr>
              <w:rPr>
                <w:rFonts w:cs="Arial"/>
              </w:rPr>
            </w:pPr>
            <w:r>
              <w:rPr>
                <w:noProof/>
              </w:rPr>
              <w:drawing>
                <wp:inline distT="0" distB="0" distL="0" distR="0" wp14:anchorId="6942A383" wp14:editId="3C87B833">
                  <wp:extent cx="152400" cy="152400"/>
                  <wp:effectExtent l="0" t="0" r="0" b="0"/>
                  <wp:docPr id="614"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48c6700ef77c1df113f10add3303c059" w:history="1">
              <w:proofErr w:type="spellStart"/>
              <w:r w:rsidRPr="0045600D">
                <w:rPr>
                  <w:rStyle w:val="Hyperlink"/>
                  <w:rFonts w:cs="Arial"/>
                  <w:sz w:val="18"/>
                  <w:szCs w:val="18"/>
                </w:rPr>
                <w:t>NfcSyncPRx</w:t>
              </w:r>
              <w:proofErr w:type="spellEnd"/>
            </w:hyperlink>
          </w:p>
          <w:p w14:paraId="639AF6BF" w14:textId="77777777" w:rsidR="003930AE" w:rsidRDefault="003930AE" w:rsidP="00017EC1">
            <w:pPr>
              <w:rPr>
                <w:rFonts w:cs="Arial"/>
              </w:rPr>
            </w:pPr>
            <w:r>
              <w:rPr>
                <w:noProof/>
              </w:rPr>
              <w:drawing>
                <wp:inline distT="0" distB="0" distL="0" distR="0" wp14:anchorId="3DB24DAD" wp14:editId="7C5AB4D2">
                  <wp:extent cx="152400" cy="152400"/>
                  <wp:effectExtent l="0" t="0" r="0" b="0"/>
                  <wp:docPr id="61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dde0016853320c6e5c7ea22e98859f2d" w:history="1">
              <w:r w:rsidRPr="0045600D">
                <w:rPr>
                  <w:rStyle w:val="Hyperlink"/>
                  <w:rFonts w:cs="Arial"/>
                  <w:sz w:val="18"/>
                  <w:szCs w:val="18"/>
                </w:rPr>
                <w:t>Opcode</w:t>
              </w:r>
            </w:hyperlink>
          </w:p>
        </w:tc>
      </w:tr>
      <w:tr w:rsidR="003930AE" w14:paraId="28C52195" w14:textId="77777777" w:rsidTr="0045600D">
        <w:trPr>
          <w:trHeight w:val="332"/>
        </w:trPr>
        <w:tc>
          <w:tcPr>
            <w:tcW w:w="1219" w:type="pct"/>
            <w:shd w:val="clear" w:color="auto" w:fill="FFFFFF" w:themeFill="background1"/>
          </w:tcPr>
          <w:p w14:paraId="4B39D1A4" w14:textId="77777777" w:rsidR="003930AE" w:rsidRPr="00BD09CC" w:rsidRDefault="003930AE" w:rsidP="00017EC1">
            <w:pPr>
              <w:rPr>
                <w:rFonts w:cs="Arial"/>
              </w:rPr>
            </w:pPr>
            <w:r>
              <w:rPr>
                <w:noProof/>
              </w:rPr>
              <w:drawing>
                <wp:inline distT="0" distB="0" distL="0" distR="0" wp14:anchorId="3ED7C75D" wp14:editId="770803FD">
                  <wp:extent cx="152400" cy="152400"/>
                  <wp:effectExtent l="0" t="0" r="0" b="0"/>
                  <wp:docPr id="618"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Payload ID</w:t>
            </w:r>
          </w:p>
        </w:tc>
        <w:tc>
          <w:tcPr>
            <w:tcW w:w="807" w:type="pct"/>
          </w:tcPr>
          <w:p w14:paraId="042C6822" w14:textId="77777777" w:rsidR="003930AE" w:rsidRDefault="00B352CB" w:rsidP="00017EC1">
            <w:pPr>
              <w:rPr>
                <w:rFonts w:cs="Arial"/>
              </w:rPr>
            </w:pPr>
            <w:r>
              <w:rPr>
                <w:noProof/>
              </w:rPr>
              <w:drawing>
                <wp:inline distT="0" distB="0" distL="0" distR="0" wp14:anchorId="098DEC83" wp14:editId="24B70AC6">
                  <wp:extent cx="152400" cy="152400"/>
                  <wp:effectExtent l="0" t="0" r="0" b="0"/>
                  <wp:docPr id="62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34fedfda86b91515e5596927fff79c5a" w:history="1">
              <w:r>
                <w:rPr>
                  <w:rStyle w:val="Hyperlink"/>
                  <w:rFonts w:cs="Arial"/>
                  <w:sz w:val="18"/>
                  <w:szCs w:val="18"/>
                </w:rPr>
                <w:t>Payload ID</w:t>
              </w:r>
            </w:hyperlink>
          </w:p>
        </w:tc>
        <w:tc>
          <w:tcPr>
            <w:tcW w:w="1285" w:type="pct"/>
          </w:tcPr>
          <w:p w14:paraId="36A394E1" w14:textId="77777777" w:rsidR="003930AE" w:rsidRDefault="003930AE" w:rsidP="00017EC1">
            <w:pPr>
              <w:rPr>
                <w:rFonts w:cs="Arial"/>
              </w:rPr>
            </w:pPr>
            <w:r w:rsidRPr="0045600D">
              <w:rPr>
                <w:rFonts w:cs="Arial"/>
                <w:sz w:val="18"/>
                <w:szCs w:val="18"/>
              </w:rPr>
              <w:t xml:space="preserve">The payload ID associated with the specific device that is being either added to or deleted from the vehicle </w:t>
            </w:r>
          </w:p>
        </w:tc>
        <w:tc>
          <w:tcPr>
            <w:tcW w:w="1689" w:type="pct"/>
          </w:tcPr>
          <w:p w14:paraId="3C933BE1" w14:textId="77777777" w:rsidR="003930AE" w:rsidRDefault="003930AE" w:rsidP="00017EC1">
            <w:pPr>
              <w:rPr>
                <w:rFonts w:cs="Arial"/>
              </w:rPr>
            </w:pPr>
            <w:r>
              <w:rPr>
                <w:noProof/>
              </w:rPr>
              <w:drawing>
                <wp:inline distT="0" distB="0" distL="0" distR="0" wp14:anchorId="1D2515B7" wp14:editId="32BEC168">
                  <wp:extent cx="152400" cy="152400"/>
                  <wp:effectExtent l="0" t="0" r="0" b="0"/>
                  <wp:docPr id="62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3a6ae346100787312464f4264310e2f0" w:history="1">
              <w:proofErr w:type="spellStart"/>
              <w:r w:rsidRPr="0045600D">
                <w:rPr>
                  <w:rStyle w:val="Hyperlink"/>
                  <w:rFonts w:cs="Arial"/>
                  <w:sz w:val="18"/>
                  <w:szCs w:val="18"/>
                </w:rPr>
                <w:t>NfcSyncPRxPacket</w:t>
              </w:r>
              <w:proofErr w:type="spellEnd"/>
            </w:hyperlink>
          </w:p>
          <w:p w14:paraId="776CECCB" w14:textId="77777777" w:rsidR="003930AE" w:rsidRDefault="003930AE" w:rsidP="00017EC1">
            <w:pPr>
              <w:rPr>
                <w:rFonts w:cs="Arial"/>
              </w:rPr>
            </w:pPr>
            <w:r>
              <w:rPr>
                <w:noProof/>
              </w:rPr>
              <w:drawing>
                <wp:inline distT="0" distB="0" distL="0" distR="0" wp14:anchorId="5B0E87E6" wp14:editId="57806994">
                  <wp:extent cx="152400" cy="152400"/>
                  <wp:effectExtent l="0" t="0" r="0" b="0"/>
                  <wp:docPr id="624"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48c6700ef77c1df113f10add3303c059" w:history="1">
              <w:proofErr w:type="spellStart"/>
              <w:r w:rsidRPr="0045600D">
                <w:rPr>
                  <w:rStyle w:val="Hyperlink"/>
                  <w:rFonts w:cs="Arial"/>
                  <w:sz w:val="18"/>
                  <w:szCs w:val="18"/>
                </w:rPr>
                <w:t>NfcSyncPRx</w:t>
              </w:r>
              <w:proofErr w:type="spellEnd"/>
            </w:hyperlink>
          </w:p>
        </w:tc>
      </w:tr>
      <w:tr w:rsidR="003930AE" w14:paraId="6FB117A8" w14:textId="77777777" w:rsidTr="0045600D">
        <w:trPr>
          <w:trHeight w:val="332"/>
        </w:trPr>
        <w:tc>
          <w:tcPr>
            <w:tcW w:w="1219" w:type="pct"/>
            <w:shd w:val="clear" w:color="auto" w:fill="FFFFFF" w:themeFill="background1"/>
          </w:tcPr>
          <w:p w14:paraId="2DA61218" w14:textId="77777777" w:rsidR="003930AE" w:rsidRPr="00BD09CC" w:rsidRDefault="003930AE" w:rsidP="00017EC1">
            <w:pPr>
              <w:rPr>
                <w:rFonts w:cs="Arial"/>
              </w:rPr>
            </w:pPr>
            <w:r>
              <w:rPr>
                <w:noProof/>
              </w:rPr>
              <w:drawing>
                <wp:inline distT="0" distB="0" distL="0" distR="0" wp14:anchorId="745F4999" wp14:editId="069775EF">
                  <wp:extent cx="152400" cy="152400"/>
                  <wp:effectExtent l="0" t="0" r="0" b="0"/>
                  <wp:docPr id="62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Local ID</w:t>
            </w:r>
          </w:p>
        </w:tc>
        <w:tc>
          <w:tcPr>
            <w:tcW w:w="807" w:type="pct"/>
          </w:tcPr>
          <w:p w14:paraId="5710E8B3" w14:textId="77777777" w:rsidR="003930AE" w:rsidRDefault="00B352CB" w:rsidP="00017EC1">
            <w:pPr>
              <w:rPr>
                <w:rFonts w:cs="Arial"/>
              </w:rPr>
            </w:pPr>
            <w:r>
              <w:rPr>
                <w:noProof/>
              </w:rPr>
              <w:drawing>
                <wp:inline distT="0" distB="0" distL="0" distR="0" wp14:anchorId="7B941555" wp14:editId="7B0350F7">
                  <wp:extent cx="152400" cy="152400"/>
                  <wp:effectExtent l="0" t="0" r="0" b="0"/>
                  <wp:docPr id="62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15dcd7d11c2adf476a1062d69e3f7fd2" w:history="1">
              <w:r>
                <w:rPr>
                  <w:rStyle w:val="Hyperlink"/>
                  <w:rFonts w:cs="Arial"/>
                  <w:sz w:val="18"/>
                  <w:szCs w:val="18"/>
                </w:rPr>
                <w:t>Local ID</w:t>
              </w:r>
            </w:hyperlink>
          </w:p>
        </w:tc>
        <w:tc>
          <w:tcPr>
            <w:tcW w:w="1285" w:type="pct"/>
          </w:tcPr>
          <w:p w14:paraId="3EBC0DE5" w14:textId="77777777" w:rsidR="003930AE" w:rsidRDefault="003930AE" w:rsidP="00017EC1">
            <w:pPr>
              <w:rPr>
                <w:rFonts w:cs="Arial"/>
              </w:rPr>
            </w:pPr>
            <w:r w:rsidRPr="0045600D">
              <w:rPr>
                <w:rFonts w:cs="Arial"/>
                <w:sz w:val="18"/>
                <w:szCs w:val="18"/>
              </w:rPr>
              <w:t>The Local ID originally generated by the vehicle and sent with the original command request. Used by the vehicle to correlate requests with replies.</w:t>
            </w:r>
          </w:p>
        </w:tc>
        <w:tc>
          <w:tcPr>
            <w:tcW w:w="1689" w:type="pct"/>
          </w:tcPr>
          <w:p w14:paraId="4F6DCF20" w14:textId="77777777" w:rsidR="003930AE" w:rsidRDefault="003930AE" w:rsidP="00017EC1">
            <w:pPr>
              <w:rPr>
                <w:rFonts w:cs="Arial"/>
              </w:rPr>
            </w:pPr>
            <w:r>
              <w:rPr>
                <w:noProof/>
              </w:rPr>
              <w:drawing>
                <wp:inline distT="0" distB="0" distL="0" distR="0" wp14:anchorId="494613EF" wp14:editId="20778993">
                  <wp:extent cx="152400" cy="152400"/>
                  <wp:effectExtent l="0" t="0" r="0" b="0"/>
                  <wp:docPr id="630"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3a6ae346100787312464f4264310e2f0" w:history="1">
              <w:proofErr w:type="spellStart"/>
              <w:r w:rsidRPr="0045600D">
                <w:rPr>
                  <w:rStyle w:val="Hyperlink"/>
                  <w:rFonts w:cs="Arial"/>
                  <w:sz w:val="18"/>
                  <w:szCs w:val="18"/>
                </w:rPr>
                <w:t>NfcSyncPRxPacket</w:t>
              </w:r>
              <w:proofErr w:type="spellEnd"/>
            </w:hyperlink>
          </w:p>
          <w:p w14:paraId="42AFDCA9" w14:textId="77777777" w:rsidR="003930AE" w:rsidRDefault="003930AE" w:rsidP="00017EC1">
            <w:pPr>
              <w:rPr>
                <w:rFonts w:cs="Arial"/>
              </w:rPr>
            </w:pPr>
            <w:r>
              <w:rPr>
                <w:noProof/>
              </w:rPr>
              <w:drawing>
                <wp:inline distT="0" distB="0" distL="0" distR="0" wp14:anchorId="24E58666" wp14:editId="1461C129">
                  <wp:extent cx="152400" cy="152400"/>
                  <wp:effectExtent l="0" t="0" r="0" b="0"/>
                  <wp:docPr id="632" name="Picture 798335834.jpg" descr="7983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798335834.jpg"/>
                          <pic:cNvPicPr/>
                        </pic:nvPicPr>
                        <pic:blipFill>
                          <a:blip r:embed="rId25"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48c6700ef77c1df113f10add3303c059" w:history="1">
              <w:proofErr w:type="spellStart"/>
              <w:r w:rsidRPr="0045600D">
                <w:rPr>
                  <w:rStyle w:val="Hyperlink"/>
                  <w:rFonts w:cs="Arial"/>
                  <w:sz w:val="18"/>
                  <w:szCs w:val="18"/>
                </w:rPr>
                <w:t>NfcSyncPRx</w:t>
              </w:r>
              <w:proofErr w:type="spellEnd"/>
            </w:hyperlink>
          </w:p>
        </w:tc>
      </w:tr>
    </w:tbl>
    <w:p w14:paraId="77E5872E" w14:textId="77777777" w:rsidR="003930AE" w:rsidRDefault="003930AE" w:rsidP="003930AE"/>
    <w:p w14:paraId="3B7FF95B" w14:textId="77777777" w:rsidR="003930AE" w:rsidRDefault="003930AE" w:rsidP="003930AE">
      <w:pPr>
        <w:pStyle w:val="RETechSignal"/>
      </w:pPr>
      <w:bookmarkStart w:id="319" w:name="_b36cd8d1a2b20fa861d4f2b519ff76df"/>
      <w:r>
        <w:t>Service Tool Event</w:t>
      </w:r>
      <w:bookmarkEnd w:id="319"/>
    </w:p>
    <w:tbl>
      <w:tblPr>
        <w:tblStyle w:val="TableGrid"/>
        <w:tblW w:w="4524" w:type="pct"/>
        <w:tblInd w:w="625" w:type="dxa"/>
        <w:tblLook w:val="0620" w:firstRow="1" w:lastRow="0" w:firstColumn="0" w:lastColumn="0" w:noHBand="1" w:noVBand="1"/>
      </w:tblPr>
      <w:tblGrid>
        <w:gridCol w:w="1859"/>
        <w:gridCol w:w="7346"/>
      </w:tblGrid>
      <w:tr w:rsidR="003930AE" w:rsidRPr="009E3B7C" w14:paraId="36CF9E9C" w14:textId="77777777" w:rsidTr="00841C2C">
        <w:trPr>
          <w:trHeight w:val="166"/>
        </w:trPr>
        <w:tc>
          <w:tcPr>
            <w:tcW w:w="1010" w:type="pct"/>
            <w:shd w:val="clear" w:color="auto" w:fill="BFBFBF" w:themeFill="background1" w:themeFillShade="BF"/>
          </w:tcPr>
          <w:p w14:paraId="378DE576"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59A8ABB2" w14:textId="77777777" w:rsidR="003930AE" w:rsidRPr="009E3B7C" w:rsidRDefault="003930AE" w:rsidP="00017EC1">
            <w:pPr>
              <w:rPr>
                <w:rFonts w:cs="Arial"/>
                <w:b/>
              </w:rPr>
            </w:pPr>
            <w:r>
              <w:rPr>
                <w:rFonts w:cs="Arial"/>
                <w:b/>
              </w:rPr>
              <w:t>Service Tool Event</w:t>
            </w:r>
          </w:p>
        </w:tc>
      </w:tr>
      <w:tr w:rsidR="003930AE" w:rsidRPr="009E3B7C" w14:paraId="676E6C77" w14:textId="77777777" w:rsidTr="00841C2C">
        <w:trPr>
          <w:trHeight w:val="332"/>
        </w:trPr>
        <w:tc>
          <w:tcPr>
            <w:tcW w:w="1010" w:type="pct"/>
            <w:shd w:val="clear" w:color="auto" w:fill="BFBFBF" w:themeFill="background1" w:themeFillShade="BF"/>
          </w:tcPr>
          <w:p w14:paraId="5604A36F" w14:textId="77777777" w:rsidR="003930AE" w:rsidRDefault="003930AE" w:rsidP="00841C2C">
            <w:pPr>
              <w:jc w:val="both"/>
              <w:rPr>
                <w:rFonts w:cs="Arial"/>
                <w:b/>
              </w:rPr>
            </w:pPr>
            <w:r>
              <w:rPr>
                <w:rFonts w:cs="Arial"/>
                <w:b/>
              </w:rPr>
              <w:t>Description</w:t>
            </w:r>
          </w:p>
        </w:tc>
        <w:tc>
          <w:tcPr>
            <w:tcW w:w="3990" w:type="pct"/>
          </w:tcPr>
          <w:p w14:paraId="0AFEAE39" w14:textId="77777777" w:rsidR="003930AE" w:rsidRDefault="003930AE" w:rsidP="00017EC1">
            <w:pPr>
              <w:rPr>
                <w:rFonts w:cs="Arial"/>
              </w:rPr>
            </w:pPr>
            <w:r>
              <w:rPr>
                <w:rFonts w:cs="Arial"/>
              </w:rPr>
              <w:t>A message sent by the service tool to the cloud backend, indicating that a vehicle has completed a command that was given to it by the service tool.</w:t>
            </w:r>
          </w:p>
        </w:tc>
      </w:tr>
      <w:tr w:rsidR="003930AE" w:rsidRPr="009E3B7C" w14:paraId="4922F3A2" w14:textId="77777777" w:rsidTr="00841C2C">
        <w:trPr>
          <w:trHeight w:val="332"/>
        </w:trPr>
        <w:tc>
          <w:tcPr>
            <w:tcW w:w="1010" w:type="pct"/>
            <w:shd w:val="clear" w:color="auto" w:fill="BFBFBF" w:themeFill="background1" w:themeFillShade="BF"/>
          </w:tcPr>
          <w:p w14:paraId="1243EE12" w14:textId="77777777" w:rsidR="003930AE" w:rsidRDefault="003930AE" w:rsidP="00841C2C">
            <w:pPr>
              <w:jc w:val="both"/>
              <w:rPr>
                <w:rFonts w:cs="Arial"/>
                <w:b/>
              </w:rPr>
            </w:pPr>
            <w:r>
              <w:rPr>
                <w:rFonts w:cs="Arial"/>
                <w:b/>
              </w:rPr>
              <w:t>Realized by</w:t>
            </w:r>
          </w:p>
        </w:tc>
        <w:tc>
          <w:tcPr>
            <w:tcW w:w="3990" w:type="pct"/>
          </w:tcPr>
          <w:p w14:paraId="5310DE09" w14:textId="77777777" w:rsidR="00AF7CBB" w:rsidRDefault="00AF7CBB" w:rsidP="00017EC1">
            <w:pPr>
              <w:rPr>
                <w:rFonts w:cs="Arial"/>
              </w:rPr>
            </w:pPr>
            <w:r>
              <w:rPr>
                <w:noProof/>
              </w:rPr>
              <w:drawing>
                <wp:inline distT="0" distB="0" distL="0" distR="0" wp14:anchorId="053C0E07" wp14:editId="6BF2C4A2">
                  <wp:extent cx="152400" cy="152400"/>
                  <wp:effectExtent l="0" t="0" r="0" b="0"/>
                  <wp:docPr id="634"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9765104746d3a81b7515c91df7d0fb0a" w:history="1">
              <w:proofErr w:type="spellStart"/>
              <w:r w:rsidR="001B52F7">
                <w:rPr>
                  <w:rStyle w:val="Hyperlink"/>
                  <w:rFonts w:cs="Arial"/>
                </w:rPr>
                <w:t>EventType</w:t>
              </w:r>
              <w:proofErr w:type="spellEnd"/>
            </w:hyperlink>
          </w:p>
        </w:tc>
      </w:tr>
    </w:tbl>
    <w:p w14:paraId="5CE96B10" w14:textId="77777777" w:rsidR="003930AE" w:rsidRDefault="003930AE" w:rsidP="003930AE"/>
    <w:p w14:paraId="01BD1D28"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2EE9BC11" w14:textId="77777777" w:rsidTr="0045600D">
        <w:trPr>
          <w:trHeight w:val="166"/>
        </w:trPr>
        <w:tc>
          <w:tcPr>
            <w:tcW w:w="1219" w:type="pct"/>
            <w:shd w:val="clear" w:color="auto" w:fill="BFBFBF" w:themeFill="background1" w:themeFillShade="BF"/>
          </w:tcPr>
          <w:p w14:paraId="4F1440ED"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570BA32F"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74801FCE"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72512AF4" w14:textId="77777777" w:rsidR="003930AE" w:rsidRDefault="003930AE" w:rsidP="00841C2C">
            <w:pPr>
              <w:jc w:val="both"/>
              <w:rPr>
                <w:rFonts w:cs="Arial"/>
                <w:b/>
              </w:rPr>
            </w:pPr>
            <w:r>
              <w:rPr>
                <w:rFonts w:cs="Arial"/>
                <w:b/>
              </w:rPr>
              <w:t>Realized By</w:t>
            </w:r>
          </w:p>
        </w:tc>
      </w:tr>
      <w:tr w:rsidR="003930AE" w14:paraId="36AC2AC9" w14:textId="77777777" w:rsidTr="0045600D">
        <w:trPr>
          <w:trHeight w:val="332"/>
        </w:trPr>
        <w:tc>
          <w:tcPr>
            <w:tcW w:w="1219" w:type="pct"/>
            <w:shd w:val="clear" w:color="auto" w:fill="FFFFFF" w:themeFill="background1"/>
          </w:tcPr>
          <w:p w14:paraId="57E0A188" w14:textId="77777777" w:rsidR="003930AE" w:rsidRPr="00BD09CC" w:rsidRDefault="003930AE" w:rsidP="00017EC1">
            <w:pPr>
              <w:rPr>
                <w:rFonts w:cs="Arial"/>
              </w:rPr>
            </w:pPr>
            <w:r>
              <w:rPr>
                <w:noProof/>
              </w:rPr>
              <w:drawing>
                <wp:inline distT="0" distB="0" distL="0" distR="0" wp14:anchorId="5B6E6D7E" wp14:editId="366B5151">
                  <wp:extent cx="152400" cy="152400"/>
                  <wp:effectExtent l="0" t="0" r="0" b="0"/>
                  <wp:docPr id="636"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Event Type</w:t>
            </w:r>
          </w:p>
        </w:tc>
        <w:tc>
          <w:tcPr>
            <w:tcW w:w="807" w:type="pct"/>
          </w:tcPr>
          <w:p w14:paraId="5FA1B193" w14:textId="77777777" w:rsidR="003930AE" w:rsidRDefault="00B352CB" w:rsidP="00017EC1">
            <w:pPr>
              <w:rPr>
                <w:rFonts w:cs="Arial"/>
              </w:rPr>
            </w:pPr>
            <w:r>
              <w:rPr>
                <w:noProof/>
              </w:rPr>
              <w:drawing>
                <wp:inline distT="0" distB="0" distL="0" distR="0" wp14:anchorId="4E1B6266" wp14:editId="0B9AB1F5">
                  <wp:extent cx="152400" cy="152400"/>
                  <wp:effectExtent l="0" t="0" r="0" b="0"/>
                  <wp:docPr id="63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d1dd3f00ad6e8c211308d12cd22bc6a2" w:history="1">
              <w:r>
                <w:rPr>
                  <w:rStyle w:val="Hyperlink"/>
                  <w:rFonts w:cs="Arial"/>
                  <w:sz w:val="18"/>
                  <w:szCs w:val="18"/>
                </w:rPr>
                <w:t>NFC Event Type</w:t>
              </w:r>
            </w:hyperlink>
          </w:p>
        </w:tc>
        <w:tc>
          <w:tcPr>
            <w:tcW w:w="1285" w:type="pct"/>
          </w:tcPr>
          <w:p w14:paraId="59264611" w14:textId="77777777" w:rsidR="003930AE" w:rsidRDefault="003930AE" w:rsidP="00017EC1">
            <w:pPr>
              <w:rPr>
                <w:rFonts w:cs="Arial"/>
              </w:rPr>
            </w:pPr>
            <w:r w:rsidRPr="0045600D">
              <w:rPr>
                <w:rFonts w:cs="Arial"/>
                <w:sz w:val="18"/>
                <w:szCs w:val="18"/>
              </w:rPr>
              <w:t>The type and outcome of the event that the service tool is reporting.</w:t>
            </w:r>
          </w:p>
        </w:tc>
        <w:tc>
          <w:tcPr>
            <w:tcW w:w="1689" w:type="pct"/>
          </w:tcPr>
          <w:p w14:paraId="2C5AE912" w14:textId="77777777" w:rsidR="00D74D83" w:rsidRDefault="00D74D83"/>
        </w:tc>
      </w:tr>
    </w:tbl>
    <w:p w14:paraId="05F2334B" w14:textId="77777777" w:rsidR="003930AE" w:rsidRDefault="003930AE" w:rsidP="003930AE"/>
    <w:p w14:paraId="37A688A8" w14:textId="77777777" w:rsidR="003930AE" w:rsidRDefault="003930AE" w:rsidP="003930AE">
      <w:pPr>
        <w:pStyle w:val="RETechSignal"/>
      </w:pPr>
      <w:bookmarkStart w:id="320" w:name="_383dc33d98f547cadf0e1783559a8125"/>
      <w:r>
        <w:t>Start Button Press</w:t>
      </w:r>
      <w:bookmarkEnd w:id="320"/>
    </w:p>
    <w:tbl>
      <w:tblPr>
        <w:tblStyle w:val="TableGrid"/>
        <w:tblW w:w="4524" w:type="pct"/>
        <w:tblInd w:w="625" w:type="dxa"/>
        <w:tblLook w:val="0620" w:firstRow="1" w:lastRow="0" w:firstColumn="0" w:lastColumn="0" w:noHBand="1" w:noVBand="1"/>
      </w:tblPr>
      <w:tblGrid>
        <w:gridCol w:w="1859"/>
        <w:gridCol w:w="7346"/>
      </w:tblGrid>
      <w:tr w:rsidR="003930AE" w:rsidRPr="009E3B7C" w14:paraId="3CCFE80A" w14:textId="77777777" w:rsidTr="00841C2C">
        <w:trPr>
          <w:trHeight w:val="166"/>
        </w:trPr>
        <w:tc>
          <w:tcPr>
            <w:tcW w:w="1010" w:type="pct"/>
            <w:shd w:val="clear" w:color="auto" w:fill="BFBFBF" w:themeFill="background1" w:themeFillShade="BF"/>
          </w:tcPr>
          <w:p w14:paraId="0AD568A8"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381C9D6B" w14:textId="77777777" w:rsidR="003930AE" w:rsidRPr="009E3B7C" w:rsidRDefault="003930AE" w:rsidP="00017EC1">
            <w:pPr>
              <w:rPr>
                <w:rFonts w:cs="Arial"/>
                <w:b/>
              </w:rPr>
            </w:pPr>
            <w:r>
              <w:rPr>
                <w:rFonts w:cs="Arial"/>
                <w:b/>
              </w:rPr>
              <w:t>Start Button Press</w:t>
            </w:r>
          </w:p>
        </w:tc>
      </w:tr>
      <w:tr w:rsidR="003930AE" w:rsidRPr="009E3B7C" w14:paraId="23C9AC39" w14:textId="77777777" w:rsidTr="00841C2C">
        <w:trPr>
          <w:trHeight w:val="332"/>
        </w:trPr>
        <w:tc>
          <w:tcPr>
            <w:tcW w:w="1010" w:type="pct"/>
            <w:shd w:val="clear" w:color="auto" w:fill="BFBFBF" w:themeFill="background1" w:themeFillShade="BF"/>
          </w:tcPr>
          <w:p w14:paraId="0F059D21" w14:textId="77777777" w:rsidR="003930AE" w:rsidRDefault="003930AE" w:rsidP="00841C2C">
            <w:pPr>
              <w:jc w:val="both"/>
              <w:rPr>
                <w:rFonts w:cs="Arial"/>
                <w:b/>
              </w:rPr>
            </w:pPr>
            <w:r>
              <w:rPr>
                <w:rFonts w:cs="Arial"/>
                <w:b/>
              </w:rPr>
              <w:t>Description</w:t>
            </w:r>
          </w:p>
        </w:tc>
        <w:tc>
          <w:tcPr>
            <w:tcW w:w="3990" w:type="pct"/>
          </w:tcPr>
          <w:p w14:paraId="6569B821" w14:textId="77777777" w:rsidR="003930AE" w:rsidRDefault="003930AE" w:rsidP="00017EC1">
            <w:pPr>
              <w:rPr>
                <w:rFonts w:cs="Arial"/>
              </w:rPr>
            </w:pPr>
            <w:r>
              <w:rPr>
                <w:rFonts w:cs="Arial"/>
              </w:rPr>
              <w:t>This signal is emitted by some part of the vehicle whenever the START/STOP button is pressed by a user.</w:t>
            </w:r>
          </w:p>
        </w:tc>
      </w:tr>
      <w:tr w:rsidR="003930AE" w:rsidRPr="009E3B7C" w14:paraId="7A3A2573" w14:textId="77777777" w:rsidTr="00841C2C">
        <w:trPr>
          <w:trHeight w:val="332"/>
        </w:trPr>
        <w:tc>
          <w:tcPr>
            <w:tcW w:w="1010" w:type="pct"/>
            <w:shd w:val="clear" w:color="auto" w:fill="BFBFBF" w:themeFill="background1" w:themeFillShade="BF"/>
          </w:tcPr>
          <w:p w14:paraId="0AE0BF35" w14:textId="77777777" w:rsidR="003930AE" w:rsidRDefault="003930AE" w:rsidP="00841C2C">
            <w:pPr>
              <w:jc w:val="both"/>
              <w:rPr>
                <w:rFonts w:cs="Arial"/>
                <w:b/>
              </w:rPr>
            </w:pPr>
            <w:r>
              <w:rPr>
                <w:rFonts w:cs="Arial"/>
                <w:b/>
              </w:rPr>
              <w:t>Realized by</w:t>
            </w:r>
          </w:p>
        </w:tc>
        <w:tc>
          <w:tcPr>
            <w:tcW w:w="3990" w:type="pct"/>
          </w:tcPr>
          <w:p w14:paraId="6B140614" w14:textId="77777777" w:rsidR="00AF7CBB" w:rsidRDefault="00AF7CBB" w:rsidP="00017EC1">
            <w:pPr>
              <w:rPr>
                <w:rFonts w:cs="Arial"/>
              </w:rPr>
            </w:pPr>
            <w:r>
              <w:rPr>
                <w:noProof/>
              </w:rPr>
              <w:drawing>
                <wp:inline distT="0" distB="0" distL="0" distR="0" wp14:anchorId="48A9C1BF" wp14:editId="337A89A4">
                  <wp:extent cx="152400" cy="152400"/>
                  <wp:effectExtent l="0" t="0" r="0" b="0"/>
                  <wp:docPr id="64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62cb5c224771d1640f9e7846cc2d6042" w:history="1">
              <w:proofErr w:type="spellStart"/>
              <w:r w:rsidR="001B52F7">
                <w:rPr>
                  <w:rStyle w:val="Hyperlink"/>
                  <w:rFonts w:cs="Arial"/>
                </w:rPr>
                <w:t>Ignition_Status</w:t>
              </w:r>
              <w:proofErr w:type="spellEnd"/>
            </w:hyperlink>
          </w:p>
        </w:tc>
      </w:tr>
    </w:tbl>
    <w:p w14:paraId="23BB941B" w14:textId="77777777" w:rsidR="003930AE" w:rsidRDefault="003930AE" w:rsidP="003930AE"/>
    <w:p w14:paraId="6E2D95DD" w14:textId="77777777" w:rsidR="003930AE" w:rsidRDefault="003930AE" w:rsidP="003930AE">
      <w:pPr>
        <w:pStyle w:val="RETechSignal"/>
      </w:pPr>
      <w:bookmarkStart w:id="321" w:name="_960eefe596d46bf5f3c21f57ca78e7cb"/>
      <w:r>
        <w:t>Starting Authorized Status Indication</w:t>
      </w:r>
      <w:bookmarkEnd w:id="321"/>
    </w:p>
    <w:tbl>
      <w:tblPr>
        <w:tblStyle w:val="TableGrid"/>
        <w:tblW w:w="4524" w:type="pct"/>
        <w:tblInd w:w="625" w:type="dxa"/>
        <w:tblLook w:val="0620" w:firstRow="1" w:lastRow="0" w:firstColumn="0" w:lastColumn="0" w:noHBand="1" w:noVBand="1"/>
      </w:tblPr>
      <w:tblGrid>
        <w:gridCol w:w="1859"/>
        <w:gridCol w:w="7346"/>
      </w:tblGrid>
      <w:tr w:rsidR="003930AE" w:rsidRPr="009E3B7C" w14:paraId="5EC0460D" w14:textId="77777777" w:rsidTr="00841C2C">
        <w:trPr>
          <w:trHeight w:val="166"/>
        </w:trPr>
        <w:tc>
          <w:tcPr>
            <w:tcW w:w="1010" w:type="pct"/>
            <w:shd w:val="clear" w:color="auto" w:fill="BFBFBF" w:themeFill="background1" w:themeFillShade="BF"/>
          </w:tcPr>
          <w:p w14:paraId="65DB391E"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262B1B3A" w14:textId="77777777" w:rsidR="003930AE" w:rsidRPr="009E3B7C" w:rsidRDefault="003930AE" w:rsidP="00017EC1">
            <w:pPr>
              <w:rPr>
                <w:rFonts w:cs="Arial"/>
                <w:b/>
              </w:rPr>
            </w:pPr>
            <w:r>
              <w:rPr>
                <w:rFonts w:cs="Arial"/>
                <w:b/>
              </w:rPr>
              <w:t>Starting Authorized Status Indication</w:t>
            </w:r>
          </w:p>
        </w:tc>
      </w:tr>
      <w:tr w:rsidR="003930AE" w:rsidRPr="009E3B7C" w14:paraId="1338FF6C" w14:textId="77777777" w:rsidTr="00841C2C">
        <w:trPr>
          <w:trHeight w:val="332"/>
        </w:trPr>
        <w:tc>
          <w:tcPr>
            <w:tcW w:w="1010" w:type="pct"/>
            <w:shd w:val="clear" w:color="auto" w:fill="BFBFBF" w:themeFill="background1" w:themeFillShade="BF"/>
          </w:tcPr>
          <w:p w14:paraId="114C5397" w14:textId="77777777" w:rsidR="003930AE" w:rsidRDefault="003930AE" w:rsidP="00841C2C">
            <w:pPr>
              <w:jc w:val="both"/>
              <w:rPr>
                <w:rFonts w:cs="Arial"/>
                <w:b/>
              </w:rPr>
            </w:pPr>
            <w:r>
              <w:rPr>
                <w:rFonts w:cs="Arial"/>
                <w:b/>
              </w:rPr>
              <w:t>Description</w:t>
            </w:r>
          </w:p>
        </w:tc>
        <w:tc>
          <w:tcPr>
            <w:tcW w:w="3990" w:type="pct"/>
          </w:tcPr>
          <w:p w14:paraId="382F8CCA" w14:textId="77777777" w:rsidR="003930AE" w:rsidRDefault="003930AE" w:rsidP="00017EC1">
            <w:pPr>
              <w:rPr>
                <w:rFonts w:cs="Arial"/>
              </w:rPr>
            </w:pPr>
            <w:r>
              <w:rPr>
                <w:rFonts w:cs="Arial"/>
              </w:rPr>
              <w:t>This message is continuously emitted by the NFC system, and indicates the current starting authorization status of the NFC system. It is consumed by the Body System in order to determine whether the "key not found" or "ready to start" cluster messages should be displayed.</w:t>
            </w:r>
          </w:p>
        </w:tc>
      </w:tr>
      <w:tr w:rsidR="003930AE" w:rsidRPr="009E3B7C" w14:paraId="2F3B3712" w14:textId="77777777" w:rsidTr="00841C2C">
        <w:trPr>
          <w:trHeight w:val="332"/>
        </w:trPr>
        <w:tc>
          <w:tcPr>
            <w:tcW w:w="1010" w:type="pct"/>
            <w:shd w:val="clear" w:color="auto" w:fill="BFBFBF" w:themeFill="background1" w:themeFillShade="BF"/>
          </w:tcPr>
          <w:p w14:paraId="0CAB8424" w14:textId="77777777" w:rsidR="003930AE" w:rsidRDefault="003930AE" w:rsidP="00841C2C">
            <w:pPr>
              <w:jc w:val="both"/>
              <w:rPr>
                <w:rFonts w:cs="Arial"/>
                <w:b/>
              </w:rPr>
            </w:pPr>
            <w:r>
              <w:rPr>
                <w:rFonts w:cs="Arial"/>
                <w:b/>
              </w:rPr>
              <w:t>Realized by</w:t>
            </w:r>
          </w:p>
        </w:tc>
        <w:tc>
          <w:tcPr>
            <w:tcW w:w="3990" w:type="pct"/>
          </w:tcPr>
          <w:p w14:paraId="2AF90B82" w14:textId="77777777" w:rsidR="00AF7CBB" w:rsidRDefault="00AF7CBB" w:rsidP="00017EC1">
            <w:pPr>
              <w:rPr>
                <w:rFonts w:cs="Arial"/>
              </w:rPr>
            </w:pPr>
            <w:r>
              <w:rPr>
                <w:noProof/>
              </w:rPr>
              <w:drawing>
                <wp:inline distT="0" distB="0" distL="0" distR="0" wp14:anchorId="7EFF1677" wp14:editId="1B0DD4C9">
                  <wp:extent cx="152400" cy="152400"/>
                  <wp:effectExtent l="0" t="0" r="0" b="0"/>
                  <wp:docPr id="64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7a79721caca0c008b72504325d5c2add" w:history="1">
              <w:proofErr w:type="spellStart"/>
              <w:r w:rsidR="001B52F7">
                <w:rPr>
                  <w:rStyle w:val="Hyperlink"/>
                  <w:rFonts w:cs="Arial"/>
                </w:rPr>
                <w:t>NfcDevcAuthrz_B_Stat</w:t>
              </w:r>
              <w:proofErr w:type="spellEnd"/>
            </w:hyperlink>
          </w:p>
        </w:tc>
      </w:tr>
    </w:tbl>
    <w:p w14:paraId="0DBC73E6" w14:textId="77777777" w:rsidR="003930AE" w:rsidRDefault="003930AE" w:rsidP="003930AE"/>
    <w:p w14:paraId="11B7078A"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518CE88F" w14:textId="77777777" w:rsidTr="0045600D">
        <w:trPr>
          <w:trHeight w:val="166"/>
        </w:trPr>
        <w:tc>
          <w:tcPr>
            <w:tcW w:w="1219" w:type="pct"/>
            <w:shd w:val="clear" w:color="auto" w:fill="BFBFBF" w:themeFill="background1" w:themeFillShade="BF"/>
          </w:tcPr>
          <w:p w14:paraId="35A8E976"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2C1133C7"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2AFC1FF4"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25629222" w14:textId="77777777" w:rsidR="003930AE" w:rsidRDefault="003930AE" w:rsidP="00841C2C">
            <w:pPr>
              <w:jc w:val="both"/>
              <w:rPr>
                <w:rFonts w:cs="Arial"/>
                <w:b/>
              </w:rPr>
            </w:pPr>
            <w:r>
              <w:rPr>
                <w:rFonts w:cs="Arial"/>
                <w:b/>
              </w:rPr>
              <w:t>Realized By</w:t>
            </w:r>
          </w:p>
        </w:tc>
      </w:tr>
      <w:tr w:rsidR="003930AE" w14:paraId="27BAF0E2" w14:textId="77777777" w:rsidTr="0045600D">
        <w:trPr>
          <w:trHeight w:val="332"/>
        </w:trPr>
        <w:tc>
          <w:tcPr>
            <w:tcW w:w="1219" w:type="pct"/>
            <w:shd w:val="clear" w:color="auto" w:fill="FFFFFF" w:themeFill="background1"/>
          </w:tcPr>
          <w:p w14:paraId="25C2975C" w14:textId="77777777" w:rsidR="003930AE" w:rsidRPr="00BD09CC" w:rsidRDefault="003930AE" w:rsidP="00017EC1">
            <w:pPr>
              <w:rPr>
                <w:rFonts w:cs="Arial"/>
              </w:rPr>
            </w:pPr>
            <w:r>
              <w:rPr>
                <w:noProof/>
              </w:rPr>
              <w:drawing>
                <wp:inline distT="0" distB="0" distL="0" distR="0" wp14:anchorId="7CA8D8BD" wp14:editId="748FD3ED">
                  <wp:extent cx="152400" cy="152400"/>
                  <wp:effectExtent l="0" t="0" r="0" b="0"/>
                  <wp:docPr id="64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Indication</w:t>
            </w:r>
          </w:p>
        </w:tc>
        <w:tc>
          <w:tcPr>
            <w:tcW w:w="807" w:type="pct"/>
          </w:tcPr>
          <w:p w14:paraId="35355CFE" w14:textId="77777777" w:rsidR="003930AE" w:rsidRDefault="00B352CB" w:rsidP="00017EC1">
            <w:pPr>
              <w:rPr>
                <w:rFonts w:cs="Arial"/>
              </w:rPr>
            </w:pPr>
            <w:r>
              <w:rPr>
                <w:noProof/>
              </w:rPr>
              <w:drawing>
                <wp:inline distT="0" distB="0" distL="0" distR="0" wp14:anchorId="4CC2224F" wp14:editId="4EAB0A3D">
                  <wp:extent cx="152400" cy="152400"/>
                  <wp:effectExtent l="0" t="0" r="0" b="0"/>
                  <wp:docPr id="646"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cc312f59de173021fd2ee9302c245859" w:history="1">
              <w:r>
                <w:rPr>
                  <w:rStyle w:val="Hyperlink"/>
                  <w:rFonts w:cs="Arial"/>
                  <w:sz w:val="18"/>
                  <w:szCs w:val="18"/>
                </w:rPr>
                <w:t>Boolean</w:t>
              </w:r>
            </w:hyperlink>
          </w:p>
        </w:tc>
        <w:tc>
          <w:tcPr>
            <w:tcW w:w="1285" w:type="pct"/>
          </w:tcPr>
          <w:p w14:paraId="5B3D5B6E" w14:textId="77777777" w:rsidR="003930AE" w:rsidRDefault="003930AE" w:rsidP="00017EC1">
            <w:pPr>
              <w:rPr>
                <w:rFonts w:cs="Arial"/>
              </w:rPr>
            </w:pPr>
            <w:r w:rsidRPr="0045600D">
              <w:rPr>
                <w:rFonts w:cs="Arial"/>
                <w:sz w:val="18"/>
                <w:szCs w:val="18"/>
              </w:rPr>
              <w:t>True if the NFC system is currently in the "starting authorized" state.</w:t>
            </w:r>
          </w:p>
        </w:tc>
        <w:tc>
          <w:tcPr>
            <w:tcW w:w="1689" w:type="pct"/>
          </w:tcPr>
          <w:p w14:paraId="5BE97F06" w14:textId="77777777" w:rsidR="003930AE" w:rsidRDefault="003930AE" w:rsidP="00017EC1">
            <w:pPr>
              <w:rPr>
                <w:rFonts w:cs="Arial"/>
              </w:rPr>
            </w:pPr>
            <w:r>
              <w:rPr>
                <w:noProof/>
              </w:rPr>
              <w:drawing>
                <wp:inline distT="0" distB="0" distL="0" distR="0" wp14:anchorId="12B4A253" wp14:editId="36C40DAA">
                  <wp:extent cx="152400" cy="152400"/>
                  <wp:effectExtent l="0" t="0" r="0" b="0"/>
                  <wp:docPr id="64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7a79721caca0c008b72504325d5c2add" w:history="1">
              <w:proofErr w:type="spellStart"/>
              <w:r w:rsidRPr="0045600D">
                <w:rPr>
                  <w:rStyle w:val="Hyperlink"/>
                  <w:rFonts w:cs="Arial"/>
                  <w:sz w:val="18"/>
                  <w:szCs w:val="18"/>
                </w:rPr>
                <w:t>NfcDevcAuthrz_B_Stat</w:t>
              </w:r>
              <w:proofErr w:type="spellEnd"/>
            </w:hyperlink>
          </w:p>
        </w:tc>
      </w:tr>
    </w:tbl>
    <w:p w14:paraId="49B7D090" w14:textId="77777777" w:rsidR="003930AE" w:rsidRDefault="003930AE" w:rsidP="003930AE"/>
    <w:p w14:paraId="2BC90293" w14:textId="77777777" w:rsidR="003930AE" w:rsidRDefault="003930AE" w:rsidP="003930AE">
      <w:pPr>
        <w:pStyle w:val="RETechSignal"/>
      </w:pPr>
      <w:bookmarkStart w:id="322" w:name="_47d2525fdb37b01464d3eb08d58622a6"/>
      <w:r>
        <w:t>Trigger Deauthorization</w:t>
      </w:r>
      <w:bookmarkEnd w:id="322"/>
    </w:p>
    <w:tbl>
      <w:tblPr>
        <w:tblStyle w:val="TableGrid"/>
        <w:tblW w:w="4524" w:type="pct"/>
        <w:tblInd w:w="625" w:type="dxa"/>
        <w:tblLook w:val="0620" w:firstRow="1" w:lastRow="0" w:firstColumn="0" w:lastColumn="0" w:noHBand="1" w:noVBand="1"/>
      </w:tblPr>
      <w:tblGrid>
        <w:gridCol w:w="1859"/>
        <w:gridCol w:w="7346"/>
      </w:tblGrid>
      <w:tr w:rsidR="003930AE" w:rsidRPr="009E3B7C" w14:paraId="48642653" w14:textId="77777777" w:rsidTr="00841C2C">
        <w:trPr>
          <w:trHeight w:val="166"/>
        </w:trPr>
        <w:tc>
          <w:tcPr>
            <w:tcW w:w="1010" w:type="pct"/>
            <w:shd w:val="clear" w:color="auto" w:fill="BFBFBF" w:themeFill="background1" w:themeFillShade="BF"/>
          </w:tcPr>
          <w:p w14:paraId="59748835"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669A4C0B" w14:textId="77777777" w:rsidR="003930AE" w:rsidRPr="009E3B7C" w:rsidRDefault="003930AE" w:rsidP="00017EC1">
            <w:pPr>
              <w:rPr>
                <w:rFonts w:cs="Arial"/>
                <w:b/>
              </w:rPr>
            </w:pPr>
            <w:r>
              <w:rPr>
                <w:rFonts w:cs="Arial"/>
                <w:b/>
              </w:rPr>
              <w:t>Trigger Deauthorization</w:t>
            </w:r>
          </w:p>
        </w:tc>
      </w:tr>
      <w:tr w:rsidR="003930AE" w:rsidRPr="009E3B7C" w14:paraId="3FDB7906" w14:textId="77777777" w:rsidTr="00841C2C">
        <w:trPr>
          <w:trHeight w:val="332"/>
        </w:trPr>
        <w:tc>
          <w:tcPr>
            <w:tcW w:w="1010" w:type="pct"/>
            <w:shd w:val="clear" w:color="auto" w:fill="BFBFBF" w:themeFill="background1" w:themeFillShade="BF"/>
          </w:tcPr>
          <w:p w14:paraId="451F204F" w14:textId="77777777" w:rsidR="003930AE" w:rsidRDefault="003930AE" w:rsidP="00841C2C">
            <w:pPr>
              <w:jc w:val="both"/>
              <w:rPr>
                <w:rFonts w:cs="Arial"/>
                <w:b/>
              </w:rPr>
            </w:pPr>
            <w:r>
              <w:rPr>
                <w:rFonts w:cs="Arial"/>
                <w:b/>
              </w:rPr>
              <w:t>Description</w:t>
            </w:r>
          </w:p>
        </w:tc>
        <w:tc>
          <w:tcPr>
            <w:tcW w:w="3990" w:type="pct"/>
          </w:tcPr>
          <w:p w14:paraId="56274E97" w14:textId="77777777" w:rsidR="003930AE" w:rsidRDefault="003930AE" w:rsidP="00017EC1">
            <w:pPr>
              <w:rPr>
                <w:rFonts w:cs="Arial"/>
              </w:rPr>
            </w:pPr>
            <w:r>
              <w:rPr>
                <w:rFonts w:cs="Arial"/>
              </w:rPr>
              <w:t xml:space="preserve">Trigger Deauthorization is a signal sent from the Body Control System to the NFC System to cause the NFC System to exit the Starting Authorized state when either of the follow conditions occur: </w:t>
            </w:r>
          </w:p>
          <w:p w14:paraId="3CFED32B" w14:textId="77777777" w:rsidR="003930AE" w:rsidRDefault="003930AE" w:rsidP="00017EC1">
            <w:pPr>
              <w:rPr>
                <w:rFonts w:cs="Arial"/>
              </w:rPr>
            </w:pPr>
            <w:r>
              <w:rPr>
                <w:rFonts w:cs="Arial"/>
              </w:rPr>
              <w:t>- A vehicle is started</w:t>
            </w:r>
          </w:p>
          <w:p w14:paraId="16F7EA12" w14:textId="77777777" w:rsidR="003930AE" w:rsidRDefault="003930AE" w:rsidP="00017EC1">
            <w:pPr>
              <w:rPr>
                <w:rFonts w:cs="Arial"/>
              </w:rPr>
            </w:pPr>
            <w:r>
              <w:rPr>
                <w:rFonts w:cs="Arial"/>
              </w:rPr>
              <w:t>- An exterior door lock occurs</w:t>
            </w:r>
          </w:p>
        </w:tc>
      </w:tr>
      <w:tr w:rsidR="003930AE" w:rsidRPr="009E3B7C" w14:paraId="56B081B5" w14:textId="77777777" w:rsidTr="00841C2C">
        <w:trPr>
          <w:trHeight w:val="332"/>
        </w:trPr>
        <w:tc>
          <w:tcPr>
            <w:tcW w:w="1010" w:type="pct"/>
            <w:shd w:val="clear" w:color="auto" w:fill="BFBFBF" w:themeFill="background1" w:themeFillShade="BF"/>
          </w:tcPr>
          <w:p w14:paraId="61BEB5C4" w14:textId="77777777" w:rsidR="003930AE" w:rsidRDefault="003930AE" w:rsidP="00841C2C">
            <w:pPr>
              <w:jc w:val="both"/>
              <w:rPr>
                <w:rFonts w:cs="Arial"/>
                <w:b/>
              </w:rPr>
            </w:pPr>
            <w:r>
              <w:rPr>
                <w:rFonts w:cs="Arial"/>
                <w:b/>
              </w:rPr>
              <w:t>Realized by</w:t>
            </w:r>
          </w:p>
        </w:tc>
        <w:tc>
          <w:tcPr>
            <w:tcW w:w="3990" w:type="pct"/>
          </w:tcPr>
          <w:p w14:paraId="6C501131" w14:textId="77777777" w:rsidR="00AF7CBB" w:rsidRDefault="00AF7CBB" w:rsidP="00017EC1">
            <w:pPr>
              <w:rPr>
                <w:rFonts w:cs="Arial"/>
              </w:rPr>
            </w:pPr>
            <w:r>
              <w:rPr>
                <w:noProof/>
              </w:rPr>
              <w:drawing>
                <wp:inline distT="0" distB="0" distL="0" distR="0" wp14:anchorId="1A4CFF7D" wp14:editId="16F211E4">
                  <wp:extent cx="152400" cy="152400"/>
                  <wp:effectExtent l="0" t="0" r="0" b="0"/>
                  <wp:docPr id="65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35bed76a2985cdf925d90787339f391b" w:history="1">
              <w:proofErr w:type="spellStart"/>
              <w:r w:rsidR="001B52F7">
                <w:rPr>
                  <w:rStyle w:val="Hyperlink"/>
                  <w:rFonts w:cs="Arial"/>
                </w:rPr>
                <w:t>NfcDevcAuthrzT_B_Rq</w:t>
              </w:r>
              <w:proofErr w:type="spellEnd"/>
            </w:hyperlink>
          </w:p>
        </w:tc>
      </w:tr>
    </w:tbl>
    <w:p w14:paraId="4C6CCECD" w14:textId="77777777" w:rsidR="003930AE" w:rsidRDefault="003930AE" w:rsidP="003930AE"/>
    <w:p w14:paraId="05466458" w14:textId="77777777" w:rsidR="003930AE" w:rsidRDefault="003930AE" w:rsidP="003930AE">
      <w:pPr>
        <w:pStyle w:val="RETechSignal"/>
      </w:pPr>
      <w:bookmarkStart w:id="323" w:name="_0233aa1c7170410f5ae3620b03a86089"/>
      <w:r>
        <w:t>Trigger Reauthorization</w:t>
      </w:r>
      <w:bookmarkEnd w:id="323"/>
    </w:p>
    <w:tbl>
      <w:tblPr>
        <w:tblStyle w:val="TableGrid"/>
        <w:tblW w:w="4524" w:type="pct"/>
        <w:tblInd w:w="625" w:type="dxa"/>
        <w:tblLook w:val="0620" w:firstRow="1" w:lastRow="0" w:firstColumn="0" w:lastColumn="0" w:noHBand="1" w:noVBand="1"/>
      </w:tblPr>
      <w:tblGrid>
        <w:gridCol w:w="1859"/>
        <w:gridCol w:w="7346"/>
      </w:tblGrid>
      <w:tr w:rsidR="003930AE" w:rsidRPr="009E3B7C" w14:paraId="7D2F2A6A" w14:textId="77777777" w:rsidTr="00841C2C">
        <w:trPr>
          <w:trHeight w:val="166"/>
        </w:trPr>
        <w:tc>
          <w:tcPr>
            <w:tcW w:w="1010" w:type="pct"/>
            <w:shd w:val="clear" w:color="auto" w:fill="BFBFBF" w:themeFill="background1" w:themeFillShade="BF"/>
          </w:tcPr>
          <w:p w14:paraId="78843D96"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043B977C" w14:textId="77777777" w:rsidR="003930AE" w:rsidRPr="009E3B7C" w:rsidRDefault="003930AE" w:rsidP="00017EC1">
            <w:pPr>
              <w:rPr>
                <w:rFonts w:cs="Arial"/>
                <w:b/>
              </w:rPr>
            </w:pPr>
            <w:r>
              <w:rPr>
                <w:rFonts w:cs="Arial"/>
                <w:b/>
              </w:rPr>
              <w:t>Trigger Reauthorization</w:t>
            </w:r>
          </w:p>
        </w:tc>
      </w:tr>
      <w:tr w:rsidR="003930AE" w:rsidRPr="009E3B7C" w14:paraId="5ABE2F9D" w14:textId="77777777" w:rsidTr="00841C2C">
        <w:trPr>
          <w:trHeight w:val="332"/>
        </w:trPr>
        <w:tc>
          <w:tcPr>
            <w:tcW w:w="1010" w:type="pct"/>
            <w:shd w:val="clear" w:color="auto" w:fill="BFBFBF" w:themeFill="background1" w:themeFillShade="BF"/>
          </w:tcPr>
          <w:p w14:paraId="157B1175" w14:textId="77777777" w:rsidR="003930AE" w:rsidRDefault="003930AE" w:rsidP="00841C2C">
            <w:pPr>
              <w:jc w:val="both"/>
              <w:rPr>
                <w:rFonts w:cs="Arial"/>
                <w:b/>
              </w:rPr>
            </w:pPr>
            <w:r>
              <w:rPr>
                <w:rFonts w:cs="Arial"/>
                <w:b/>
              </w:rPr>
              <w:t>Description</w:t>
            </w:r>
          </w:p>
        </w:tc>
        <w:tc>
          <w:tcPr>
            <w:tcW w:w="3990" w:type="pct"/>
          </w:tcPr>
          <w:p w14:paraId="2D596D2D" w14:textId="77777777" w:rsidR="003930AE" w:rsidRDefault="003930AE" w:rsidP="00017EC1">
            <w:pPr>
              <w:rPr>
                <w:rFonts w:cs="Arial"/>
              </w:rPr>
            </w:pPr>
            <w:r>
              <w:rPr>
                <w:rFonts w:cs="Arial"/>
              </w:rPr>
              <w:t>Message is updated and sent to reauthorize a device on system wake-up, if it had been left on the reader prior to wake-up</w:t>
            </w:r>
          </w:p>
        </w:tc>
      </w:tr>
      <w:tr w:rsidR="003930AE" w:rsidRPr="009E3B7C" w14:paraId="379F1D48" w14:textId="77777777" w:rsidTr="00841C2C">
        <w:trPr>
          <w:trHeight w:val="332"/>
        </w:trPr>
        <w:tc>
          <w:tcPr>
            <w:tcW w:w="1010" w:type="pct"/>
            <w:shd w:val="clear" w:color="auto" w:fill="BFBFBF" w:themeFill="background1" w:themeFillShade="BF"/>
          </w:tcPr>
          <w:p w14:paraId="4D3572D3" w14:textId="77777777" w:rsidR="003930AE" w:rsidRDefault="003930AE" w:rsidP="00841C2C">
            <w:pPr>
              <w:jc w:val="both"/>
              <w:rPr>
                <w:rFonts w:cs="Arial"/>
                <w:b/>
              </w:rPr>
            </w:pPr>
            <w:r>
              <w:rPr>
                <w:rFonts w:cs="Arial"/>
                <w:b/>
              </w:rPr>
              <w:t>Realized by</w:t>
            </w:r>
          </w:p>
        </w:tc>
        <w:tc>
          <w:tcPr>
            <w:tcW w:w="3990" w:type="pct"/>
          </w:tcPr>
          <w:p w14:paraId="1682EBDC" w14:textId="77777777" w:rsidR="00AF7CBB" w:rsidRDefault="00AF7CBB" w:rsidP="00017EC1">
            <w:pPr>
              <w:rPr>
                <w:rFonts w:cs="Arial"/>
              </w:rPr>
            </w:pPr>
            <w:r>
              <w:rPr>
                <w:noProof/>
              </w:rPr>
              <w:drawing>
                <wp:inline distT="0" distB="0" distL="0" distR="0" wp14:anchorId="5FA50323" wp14:editId="58762F1A">
                  <wp:extent cx="152400" cy="152400"/>
                  <wp:effectExtent l="0" t="0" r="0" b="0"/>
                  <wp:docPr id="652"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480af2d8311e878f0975aa5498da27fb" w:history="1">
              <w:proofErr w:type="spellStart"/>
              <w:r w:rsidR="001B52F7">
                <w:rPr>
                  <w:rStyle w:val="Hyperlink"/>
                  <w:rFonts w:cs="Arial"/>
                </w:rPr>
                <w:t>TriggerReauthorization</w:t>
              </w:r>
              <w:proofErr w:type="spellEnd"/>
            </w:hyperlink>
          </w:p>
        </w:tc>
      </w:tr>
    </w:tbl>
    <w:p w14:paraId="6E331C22" w14:textId="77777777" w:rsidR="003930AE" w:rsidRDefault="003930AE" w:rsidP="003930AE"/>
    <w:p w14:paraId="39CB4168"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714091C3" w14:textId="77777777" w:rsidTr="0045600D">
        <w:trPr>
          <w:trHeight w:val="166"/>
        </w:trPr>
        <w:tc>
          <w:tcPr>
            <w:tcW w:w="1219" w:type="pct"/>
            <w:shd w:val="clear" w:color="auto" w:fill="BFBFBF" w:themeFill="background1" w:themeFillShade="BF"/>
          </w:tcPr>
          <w:p w14:paraId="459912C4"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1C71B6D5"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517FC3BF"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2D856355" w14:textId="77777777" w:rsidR="003930AE" w:rsidRDefault="003930AE" w:rsidP="00841C2C">
            <w:pPr>
              <w:jc w:val="both"/>
              <w:rPr>
                <w:rFonts w:cs="Arial"/>
                <w:b/>
              </w:rPr>
            </w:pPr>
            <w:r>
              <w:rPr>
                <w:rFonts w:cs="Arial"/>
                <w:b/>
              </w:rPr>
              <w:t>Realized By</w:t>
            </w:r>
          </w:p>
        </w:tc>
      </w:tr>
      <w:tr w:rsidR="003930AE" w14:paraId="6ED470CC" w14:textId="77777777" w:rsidTr="0045600D">
        <w:trPr>
          <w:trHeight w:val="332"/>
        </w:trPr>
        <w:tc>
          <w:tcPr>
            <w:tcW w:w="1219" w:type="pct"/>
            <w:shd w:val="clear" w:color="auto" w:fill="FFFFFF" w:themeFill="background1"/>
          </w:tcPr>
          <w:p w14:paraId="5524D688" w14:textId="77777777" w:rsidR="003930AE" w:rsidRPr="00BD09CC" w:rsidRDefault="003930AE" w:rsidP="00017EC1">
            <w:pPr>
              <w:rPr>
                <w:rFonts w:cs="Arial"/>
              </w:rPr>
            </w:pPr>
            <w:r>
              <w:rPr>
                <w:noProof/>
              </w:rPr>
              <w:drawing>
                <wp:inline distT="0" distB="0" distL="0" distR="0" wp14:anchorId="48F9ED09" wp14:editId="37073E06">
                  <wp:extent cx="152400" cy="152400"/>
                  <wp:effectExtent l="0" t="0" r="0" b="0"/>
                  <wp:docPr id="654"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Location</w:t>
            </w:r>
          </w:p>
        </w:tc>
        <w:tc>
          <w:tcPr>
            <w:tcW w:w="807" w:type="pct"/>
          </w:tcPr>
          <w:p w14:paraId="01470071" w14:textId="77777777" w:rsidR="003930AE" w:rsidRDefault="00B352CB" w:rsidP="00017EC1">
            <w:pPr>
              <w:rPr>
                <w:rFonts w:cs="Arial"/>
              </w:rPr>
            </w:pPr>
            <w:r>
              <w:rPr>
                <w:noProof/>
              </w:rPr>
              <w:drawing>
                <wp:inline distT="0" distB="0" distL="0" distR="0" wp14:anchorId="2BE33829" wp14:editId="46EE376A">
                  <wp:extent cx="152400" cy="152400"/>
                  <wp:effectExtent l="0" t="0" r="0" b="0"/>
                  <wp:docPr id="65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588295951.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sz w:val="18"/>
                <w:szCs w:val="18"/>
              </w:rPr>
              <w:t xml:space="preserve"> </w:t>
            </w:r>
            <w:hyperlink w:anchor="_04f138937398626aa163961575564324" w:history="1">
              <w:r>
                <w:rPr>
                  <w:rStyle w:val="Hyperlink"/>
                  <w:rFonts w:cs="Arial"/>
                  <w:sz w:val="18"/>
                  <w:szCs w:val="18"/>
                </w:rPr>
                <w:t>NFC Location</w:t>
              </w:r>
            </w:hyperlink>
          </w:p>
        </w:tc>
        <w:tc>
          <w:tcPr>
            <w:tcW w:w="1285" w:type="pct"/>
          </w:tcPr>
          <w:p w14:paraId="1BE8AB25" w14:textId="77777777" w:rsidR="003930AE" w:rsidRDefault="003930AE" w:rsidP="00017EC1">
            <w:pPr>
              <w:rPr>
                <w:rFonts w:cs="Arial"/>
              </w:rPr>
            </w:pPr>
            <w:r w:rsidRPr="0045600D">
              <w:rPr>
                <w:rFonts w:cs="Arial"/>
                <w:sz w:val="18"/>
                <w:szCs w:val="18"/>
              </w:rPr>
              <w:t>Whether the device was detected at an Interior or Exterior reader</w:t>
            </w:r>
          </w:p>
        </w:tc>
        <w:tc>
          <w:tcPr>
            <w:tcW w:w="1689" w:type="pct"/>
          </w:tcPr>
          <w:p w14:paraId="47FA77D8" w14:textId="77777777" w:rsidR="003930AE" w:rsidRDefault="003930AE" w:rsidP="00017EC1">
            <w:pPr>
              <w:rPr>
                <w:rFonts w:cs="Arial"/>
              </w:rPr>
            </w:pPr>
            <w:r>
              <w:rPr>
                <w:noProof/>
              </w:rPr>
              <w:drawing>
                <wp:inline distT="0" distB="0" distL="0" distR="0" wp14:anchorId="3BD0B207" wp14:editId="504A8C2F">
                  <wp:extent cx="152400" cy="152400"/>
                  <wp:effectExtent l="0" t="0" r="0" b="0"/>
                  <wp:docPr id="658" name="Picture -1901142228.jpg" descr="-190114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1901142228.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480af2d8311e878f0975aa5498da27fb" w:history="1">
              <w:proofErr w:type="spellStart"/>
              <w:r w:rsidRPr="0045600D">
                <w:rPr>
                  <w:rStyle w:val="Hyperlink"/>
                  <w:rFonts w:cs="Arial"/>
                  <w:sz w:val="18"/>
                  <w:szCs w:val="18"/>
                </w:rPr>
                <w:t>TriggerReauthorization</w:t>
              </w:r>
              <w:proofErr w:type="spellEnd"/>
            </w:hyperlink>
          </w:p>
        </w:tc>
      </w:tr>
    </w:tbl>
    <w:p w14:paraId="66F823AA" w14:textId="77777777" w:rsidR="003930AE" w:rsidRDefault="003930AE" w:rsidP="003930AE"/>
    <w:p w14:paraId="587D1DC7" w14:textId="77777777" w:rsidR="003930AE" w:rsidRDefault="003930AE" w:rsidP="003930AE">
      <w:pPr>
        <w:pStyle w:val="RETechSignal"/>
      </w:pPr>
      <w:bookmarkStart w:id="324" w:name="_bd17f00bbc39a4b86744e96bdbae2757"/>
      <w:r>
        <w:t>Vehicle Cluster Message</w:t>
      </w:r>
      <w:bookmarkEnd w:id="324"/>
    </w:p>
    <w:tbl>
      <w:tblPr>
        <w:tblStyle w:val="TableGrid"/>
        <w:tblW w:w="4524" w:type="pct"/>
        <w:tblInd w:w="625" w:type="dxa"/>
        <w:tblLook w:val="0620" w:firstRow="1" w:lastRow="0" w:firstColumn="0" w:lastColumn="0" w:noHBand="1" w:noVBand="1"/>
      </w:tblPr>
      <w:tblGrid>
        <w:gridCol w:w="1859"/>
        <w:gridCol w:w="7346"/>
      </w:tblGrid>
      <w:tr w:rsidR="003930AE" w:rsidRPr="009E3B7C" w14:paraId="75512C7E" w14:textId="77777777" w:rsidTr="00841C2C">
        <w:trPr>
          <w:trHeight w:val="166"/>
        </w:trPr>
        <w:tc>
          <w:tcPr>
            <w:tcW w:w="1010" w:type="pct"/>
            <w:shd w:val="clear" w:color="auto" w:fill="BFBFBF" w:themeFill="background1" w:themeFillShade="BF"/>
          </w:tcPr>
          <w:p w14:paraId="52EC4025" w14:textId="77777777" w:rsidR="003930AE" w:rsidRPr="009E3B7C" w:rsidRDefault="003930AE" w:rsidP="00841C2C">
            <w:pPr>
              <w:jc w:val="both"/>
              <w:rPr>
                <w:rFonts w:cs="Arial"/>
                <w:b/>
              </w:rPr>
            </w:pPr>
            <w:r w:rsidRPr="009E3B7C">
              <w:rPr>
                <w:rFonts w:cs="Arial"/>
                <w:b/>
              </w:rPr>
              <w:t>Name</w:t>
            </w:r>
          </w:p>
        </w:tc>
        <w:tc>
          <w:tcPr>
            <w:tcW w:w="3990" w:type="pct"/>
            <w:shd w:val="clear" w:color="auto" w:fill="FFFFFF" w:themeFill="background1"/>
          </w:tcPr>
          <w:p w14:paraId="4C65B803" w14:textId="77777777" w:rsidR="003930AE" w:rsidRPr="009E3B7C" w:rsidRDefault="003930AE" w:rsidP="00017EC1">
            <w:pPr>
              <w:rPr>
                <w:rFonts w:cs="Arial"/>
                <w:b/>
              </w:rPr>
            </w:pPr>
            <w:r>
              <w:rPr>
                <w:rFonts w:cs="Arial"/>
                <w:b/>
              </w:rPr>
              <w:t>Vehicle Cluster Message</w:t>
            </w:r>
          </w:p>
        </w:tc>
      </w:tr>
      <w:tr w:rsidR="003930AE" w:rsidRPr="009E3B7C" w14:paraId="6AE56899" w14:textId="77777777" w:rsidTr="00841C2C">
        <w:trPr>
          <w:trHeight w:val="332"/>
        </w:trPr>
        <w:tc>
          <w:tcPr>
            <w:tcW w:w="1010" w:type="pct"/>
            <w:shd w:val="clear" w:color="auto" w:fill="BFBFBF" w:themeFill="background1" w:themeFillShade="BF"/>
          </w:tcPr>
          <w:p w14:paraId="4624E312" w14:textId="77777777" w:rsidR="003930AE" w:rsidRDefault="003930AE" w:rsidP="00841C2C">
            <w:pPr>
              <w:jc w:val="both"/>
              <w:rPr>
                <w:rFonts w:cs="Arial"/>
                <w:b/>
              </w:rPr>
            </w:pPr>
            <w:r>
              <w:rPr>
                <w:rFonts w:cs="Arial"/>
                <w:b/>
              </w:rPr>
              <w:t>Description</w:t>
            </w:r>
          </w:p>
        </w:tc>
        <w:tc>
          <w:tcPr>
            <w:tcW w:w="3990" w:type="pct"/>
          </w:tcPr>
          <w:p w14:paraId="102808C7" w14:textId="77777777" w:rsidR="003930AE" w:rsidRDefault="003930AE" w:rsidP="00017EC1">
            <w:pPr>
              <w:rPr>
                <w:rFonts w:cs="Arial"/>
              </w:rPr>
            </w:pPr>
            <w:r>
              <w:rPr>
                <w:rFonts w:cs="Arial"/>
              </w:rPr>
              <w:t>Existing message sent from the Body Control System to the Driver Information System that causes specific warning messages to be displayed on the cluster.</w:t>
            </w:r>
          </w:p>
        </w:tc>
      </w:tr>
      <w:tr w:rsidR="003930AE" w:rsidRPr="009E3B7C" w14:paraId="7C3A8A66" w14:textId="77777777" w:rsidTr="00841C2C">
        <w:trPr>
          <w:trHeight w:val="332"/>
        </w:trPr>
        <w:tc>
          <w:tcPr>
            <w:tcW w:w="1010" w:type="pct"/>
            <w:shd w:val="clear" w:color="auto" w:fill="BFBFBF" w:themeFill="background1" w:themeFillShade="BF"/>
          </w:tcPr>
          <w:p w14:paraId="7DEA9929" w14:textId="77777777" w:rsidR="003930AE" w:rsidRDefault="003930AE" w:rsidP="00841C2C">
            <w:pPr>
              <w:jc w:val="both"/>
              <w:rPr>
                <w:rFonts w:cs="Arial"/>
                <w:b/>
              </w:rPr>
            </w:pPr>
            <w:r>
              <w:rPr>
                <w:rFonts w:cs="Arial"/>
                <w:b/>
              </w:rPr>
              <w:t>Realized by</w:t>
            </w:r>
          </w:p>
        </w:tc>
        <w:tc>
          <w:tcPr>
            <w:tcW w:w="3990" w:type="pct"/>
          </w:tcPr>
          <w:p w14:paraId="2C02A32C" w14:textId="77777777" w:rsidR="00AF7CBB" w:rsidRDefault="00AF7CBB" w:rsidP="00017EC1">
            <w:pPr>
              <w:rPr>
                <w:rFonts w:cs="Arial"/>
              </w:rPr>
            </w:pPr>
            <w:r>
              <w:rPr>
                <w:noProof/>
              </w:rPr>
              <w:drawing>
                <wp:inline distT="0" distB="0" distL="0" distR="0" wp14:anchorId="56F0D884" wp14:editId="70AF19F0">
                  <wp:extent cx="152400" cy="152400"/>
                  <wp:effectExtent l="0" t="0" r="0" b="0"/>
                  <wp:docPr id="660"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001B52F7">
              <w:rPr>
                <w:rFonts w:cs="Arial"/>
              </w:rPr>
              <w:t xml:space="preserve"> </w:t>
            </w:r>
            <w:hyperlink w:anchor="_ba5038243cec7ab82d9db246c275f945" w:history="1">
              <w:proofErr w:type="spellStart"/>
              <w:r w:rsidR="001B52F7">
                <w:rPr>
                  <w:rStyle w:val="Hyperlink"/>
                  <w:rFonts w:cs="Arial"/>
                </w:rPr>
                <w:t>ImmoMsgTxt_D_Rq</w:t>
              </w:r>
              <w:proofErr w:type="spellEnd"/>
            </w:hyperlink>
          </w:p>
        </w:tc>
      </w:tr>
    </w:tbl>
    <w:p w14:paraId="6CDC6CD4" w14:textId="77777777" w:rsidR="003930AE" w:rsidRDefault="003930AE" w:rsidP="003930AE"/>
    <w:p w14:paraId="5F47F1EE"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55209C2C" w14:textId="77777777" w:rsidTr="0045600D">
        <w:trPr>
          <w:trHeight w:val="166"/>
        </w:trPr>
        <w:tc>
          <w:tcPr>
            <w:tcW w:w="1219" w:type="pct"/>
            <w:shd w:val="clear" w:color="auto" w:fill="BFBFBF" w:themeFill="background1" w:themeFillShade="BF"/>
          </w:tcPr>
          <w:p w14:paraId="66192D79" w14:textId="77777777" w:rsidR="003930AE" w:rsidRPr="009E3B7C" w:rsidRDefault="003930AE" w:rsidP="00841C2C">
            <w:pPr>
              <w:jc w:val="both"/>
              <w:rPr>
                <w:rFonts w:cs="Arial"/>
                <w:b/>
              </w:rPr>
            </w:pPr>
            <w:r>
              <w:rPr>
                <w:rFonts w:cs="Arial"/>
                <w:b/>
              </w:rPr>
              <w:t>Name</w:t>
            </w:r>
          </w:p>
        </w:tc>
        <w:tc>
          <w:tcPr>
            <w:tcW w:w="807" w:type="pct"/>
            <w:shd w:val="clear" w:color="auto" w:fill="BFBFBF" w:themeFill="background1" w:themeFillShade="BF"/>
          </w:tcPr>
          <w:p w14:paraId="6EF25804" w14:textId="77777777" w:rsidR="003930AE" w:rsidRDefault="003930AE" w:rsidP="00841C2C">
            <w:pPr>
              <w:jc w:val="both"/>
              <w:rPr>
                <w:rFonts w:cs="Arial"/>
                <w:b/>
              </w:rPr>
            </w:pPr>
            <w:r>
              <w:rPr>
                <w:rFonts w:cs="Arial"/>
                <w:b/>
              </w:rPr>
              <w:t>Type</w:t>
            </w:r>
          </w:p>
        </w:tc>
        <w:tc>
          <w:tcPr>
            <w:tcW w:w="1285" w:type="pct"/>
            <w:shd w:val="clear" w:color="auto" w:fill="BFBFBF" w:themeFill="background1" w:themeFillShade="BF"/>
          </w:tcPr>
          <w:p w14:paraId="62278238" w14:textId="77777777" w:rsidR="003930AE" w:rsidRPr="009E3B7C" w:rsidRDefault="003930AE" w:rsidP="00841C2C">
            <w:pPr>
              <w:jc w:val="both"/>
              <w:rPr>
                <w:rFonts w:cs="Arial"/>
                <w:b/>
              </w:rPr>
            </w:pPr>
            <w:r>
              <w:rPr>
                <w:rFonts w:cs="Arial"/>
                <w:b/>
              </w:rPr>
              <w:t>Description</w:t>
            </w:r>
          </w:p>
        </w:tc>
        <w:tc>
          <w:tcPr>
            <w:tcW w:w="1689" w:type="pct"/>
            <w:shd w:val="clear" w:color="auto" w:fill="BFBFBF" w:themeFill="background1" w:themeFillShade="BF"/>
          </w:tcPr>
          <w:p w14:paraId="20BB866C" w14:textId="77777777" w:rsidR="003930AE" w:rsidRDefault="003930AE" w:rsidP="00841C2C">
            <w:pPr>
              <w:jc w:val="both"/>
              <w:rPr>
                <w:rFonts w:cs="Arial"/>
                <w:b/>
              </w:rPr>
            </w:pPr>
            <w:r>
              <w:rPr>
                <w:rFonts w:cs="Arial"/>
                <w:b/>
              </w:rPr>
              <w:t>Realized By</w:t>
            </w:r>
          </w:p>
        </w:tc>
      </w:tr>
      <w:tr w:rsidR="003930AE" w14:paraId="6D99922E" w14:textId="77777777" w:rsidTr="0045600D">
        <w:trPr>
          <w:trHeight w:val="332"/>
        </w:trPr>
        <w:tc>
          <w:tcPr>
            <w:tcW w:w="1219" w:type="pct"/>
            <w:shd w:val="clear" w:color="auto" w:fill="FFFFFF" w:themeFill="background1"/>
          </w:tcPr>
          <w:p w14:paraId="5F143400" w14:textId="77777777" w:rsidR="003930AE" w:rsidRPr="00BD09CC" w:rsidRDefault="003930AE" w:rsidP="00017EC1">
            <w:pPr>
              <w:rPr>
                <w:rFonts w:cs="Arial"/>
              </w:rPr>
            </w:pPr>
            <w:r>
              <w:rPr>
                <w:noProof/>
              </w:rPr>
              <w:drawing>
                <wp:inline distT="0" distB="0" distL="0" distR="0" wp14:anchorId="0883122A" wp14:editId="275C800B">
                  <wp:extent cx="152400" cy="152400"/>
                  <wp:effectExtent l="0" t="0" r="0" b="0"/>
                  <wp:docPr id="662" name="Picture -1112196026.jpg" descr="-111219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1112196026.jpg"/>
                          <pic:cNvPicPr/>
                        </pic:nvPicPr>
                        <pic:blipFill>
                          <a:blip r:embed="rId24"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Indication</w:t>
            </w:r>
          </w:p>
        </w:tc>
        <w:tc>
          <w:tcPr>
            <w:tcW w:w="807" w:type="pct"/>
          </w:tcPr>
          <w:p w14:paraId="251BD30C" w14:textId="77777777" w:rsidR="003930AE" w:rsidRDefault="00B352CB" w:rsidP="00017EC1">
            <w:pPr>
              <w:rPr>
                <w:rFonts w:cs="Arial"/>
              </w:rPr>
            </w:pPr>
            <w:r>
              <w:rPr>
                <w:rFonts w:cs="Arial"/>
                <w:sz w:val="18"/>
                <w:szCs w:val="18"/>
              </w:rPr>
              <w:t xml:space="preserve"> </w:t>
            </w:r>
            <w:hyperlink w:anchor="_d41d8cd98f00b204e9800998ecf8427e" w:history="1">
              <w:r>
                <w:rPr>
                  <w:rStyle w:val="Hyperlink"/>
                  <w:rFonts w:cs="Arial"/>
                  <w:sz w:val="18"/>
                  <w:szCs w:val="18"/>
                </w:rPr>
                <w:t xml:space="preserve"> </w:t>
              </w:r>
            </w:hyperlink>
          </w:p>
        </w:tc>
        <w:tc>
          <w:tcPr>
            <w:tcW w:w="1285" w:type="pct"/>
          </w:tcPr>
          <w:p w14:paraId="377C2E2E" w14:textId="77777777" w:rsidR="003930AE" w:rsidRDefault="003930AE" w:rsidP="00017EC1">
            <w:pPr>
              <w:rPr>
                <w:rFonts w:cs="Arial"/>
              </w:rPr>
            </w:pPr>
            <w:r w:rsidRPr="0045600D">
              <w:rPr>
                <w:rFonts w:cs="Arial"/>
                <w:sz w:val="18"/>
                <w:szCs w:val="18"/>
              </w:rPr>
              <w:t>Which message should be displayed on the cluster.</w:t>
            </w:r>
          </w:p>
        </w:tc>
        <w:tc>
          <w:tcPr>
            <w:tcW w:w="1689" w:type="pct"/>
          </w:tcPr>
          <w:p w14:paraId="320464BE" w14:textId="77777777" w:rsidR="003930AE" w:rsidRDefault="003930AE" w:rsidP="00017EC1">
            <w:pPr>
              <w:rPr>
                <w:rFonts w:cs="Arial"/>
              </w:rPr>
            </w:pPr>
            <w:r>
              <w:rPr>
                <w:noProof/>
              </w:rPr>
              <w:drawing>
                <wp:inline distT="0" distB="0" distL="0" distR="0" wp14:anchorId="22A8F4F9" wp14:editId="46CAB92B">
                  <wp:extent cx="152400" cy="152400"/>
                  <wp:effectExtent l="0" t="0" r="0" b="0"/>
                  <wp:docPr id="664"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203568040.jpg"/>
                          <pic:cNvPicPr/>
                        </pic:nvPicPr>
                        <pic:blipFill>
                          <a:blip r:embed="rId23"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w:t>
            </w:r>
            <w:hyperlink w:anchor="_ba5038243cec7ab82d9db246c275f945" w:history="1">
              <w:proofErr w:type="spellStart"/>
              <w:r w:rsidRPr="0045600D">
                <w:rPr>
                  <w:rStyle w:val="Hyperlink"/>
                  <w:rFonts w:cs="Arial"/>
                  <w:sz w:val="18"/>
                  <w:szCs w:val="18"/>
                </w:rPr>
                <w:t>ImmoMsgTxt_D_Rq</w:t>
              </w:r>
              <w:proofErr w:type="spellEnd"/>
            </w:hyperlink>
          </w:p>
        </w:tc>
      </w:tr>
    </w:tbl>
    <w:p w14:paraId="3789E1A7" w14:textId="77777777" w:rsidR="003930AE" w:rsidRDefault="003930AE" w:rsidP="003930AE"/>
    <w:p w14:paraId="243647B6" w14:textId="77777777" w:rsidR="003930AE" w:rsidRDefault="003930AE" w:rsidP="003930AE"/>
    <w:p w14:paraId="5169DC6B" w14:textId="77777777" w:rsidR="003930AE" w:rsidRDefault="003930AE" w:rsidP="003930AE">
      <w:pPr>
        <w:pStyle w:val="Heading3"/>
        <w:tabs>
          <w:tab w:val="left" w:pos="900"/>
        </w:tabs>
        <w:spacing w:before="60"/>
        <w:rPr>
          <w:lang w:val="en-GB"/>
        </w:rPr>
      </w:pPr>
      <w:bookmarkStart w:id="325" w:name="_Toc26368323"/>
      <w:bookmarkStart w:id="326" w:name="_Toc1554312"/>
      <w:bookmarkStart w:id="327" w:name="_Ref531349737"/>
      <w:bookmarkStart w:id="328" w:name="_Ref531349233"/>
      <w:bookmarkStart w:id="329" w:name="_Toc521202119"/>
      <w:bookmarkStart w:id="330" w:name="_Toc481143838"/>
      <w:bookmarkStart w:id="331" w:name="_Toc58422049"/>
      <w:r w:rsidRPr="00BC3C56">
        <w:rPr>
          <w:lang w:val="en-GB"/>
        </w:rPr>
        <w:t>Logical Parameters</w:t>
      </w:r>
      <w:bookmarkEnd w:id="325"/>
      <w:bookmarkEnd w:id="326"/>
      <w:bookmarkEnd w:id="327"/>
      <w:bookmarkEnd w:id="328"/>
      <w:bookmarkEnd w:id="329"/>
      <w:bookmarkEnd w:id="330"/>
      <w:bookmarkEnd w:id="331"/>
    </w:p>
    <w:p w14:paraId="50E8730C" w14:textId="77777777" w:rsidR="003930AE" w:rsidRPr="001A6BF5" w:rsidRDefault="003930AE" w:rsidP="003930AE">
      <w:pPr>
        <w:pStyle w:val="RETechSignal"/>
      </w:pPr>
      <w:proofErr w:type="spellStart"/>
      <w:r>
        <w:t>MyKey</w:t>
      </w:r>
      <w:proofErr w:type="spellEnd"/>
      <w:r>
        <w:t xml:space="preserve"> Creation Body Control System Response Timeout</w:t>
      </w:r>
    </w:p>
    <w:tbl>
      <w:tblPr>
        <w:tblStyle w:val="TableGrid"/>
        <w:tblW w:w="4524" w:type="pct"/>
        <w:tblInd w:w="625" w:type="dxa"/>
        <w:tblLook w:val="0620" w:firstRow="1" w:lastRow="0" w:firstColumn="0" w:lastColumn="0" w:noHBand="1" w:noVBand="1"/>
      </w:tblPr>
      <w:tblGrid>
        <w:gridCol w:w="1859"/>
        <w:gridCol w:w="7346"/>
      </w:tblGrid>
      <w:tr w:rsidR="003930AE" w:rsidRPr="009E3B7C" w14:paraId="122E3FFE" w14:textId="77777777" w:rsidTr="00841C2C">
        <w:trPr>
          <w:trHeight w:val="166"/>
        </w:trPr>
        <w:tc>
          <w:tcPr>
            <w:tcW w:w="1010" w:type="pct"/>
            <w:shd w:val="clear" w:color="auto" w:fill="BFBFBF" w:themeFill="background1" w:themeFillShade="BF"/>
          </w:tcPr>
          <w:p w14:paraId="00927E49" w14:textId="77777777" w:rsidR="003930AE" w:rsidRPr="009E3B7C" w:rsidRDefault="003930AE" w:rsidP="00841C2C">
            <w:pPr>
              <w:jc w:val="both"/>
              <w:rPr>
                <w:rFonts w:cs="Arial"/>
                <w:b/>
              </w:rPr>
            </w:pPr>
            <w:r>
              <w:rPr>
                <w:rFonts w:cs="Arial"/>
                <w:b/>
              </w:rPr>
              <w:t>Parameter</w:t>
            </w:r>
            <w:r w:rsidRPr="009E3B7C">
              <w:rPr>
                <w:rFonts w:cs="Arial"/>
                <w:b/>
              </w:rPr>
              <w:t xml:space="preserve"> Name</w:t>
            </w:r>
          </w:p>
        </w:tc>
        <w:tc>
          <w:tcPr>
            <w:tcW w:w="3990" w:type="pct"/>
            <w:shd w:val="clear" w:color="auto" w:fill="FFFFFF" w:themeFill="background1"/>
          </w:tcPr>
          <w:p w14:paraId="0F0371B7" w14:textId="77777777" w:rsidR="003930AE" w:rsidRPr="009E3B7C" w:rsidRDefault="003930AE" w:rsidP="00017EC1">
            <w:pPr>
              <w:rPr>
                <w:rFonts w:cs="Arial"/>
                <w:b/>
              </w:rPr>
            </w:pPr>
            <w:proofErr w:type="spellStart"/>
            <w:r>
              <w:rPr>
                <w:rFonts w:cs="Arial"/>
                <w:b/>
              </w:rPr>
              <w:t>MyKey</w:t>
            </w:r>
            <w:proofErr w:type="spellEnd"/>
            <w:r>
              <w:rPr>
                <w:rFonts w:cs="Arial"/>
                <w:b/>
              </w:rPr>
              <w:t xml:space="preserve"> Creation Body Control System Response Timeout</w:t>
            </w:r>
          </w:p>
        </w:tc>
      </w:tr>
      <w:tr w:rsidR="003930AE" w14:paraId="3312961B" w14:textId="77777777" w:rsidTr="00841C2C">
        <w:trPr>
          <w:trHeight w:val="332"/>
        </w:trPr>
        <w:tc>
          <w:tcPr>
            <w:tcW w:w="1010" w:type="pct"/>
            <w:shd w:val="clear" w:color="auto" w:fill="BFBFBF" w:themeFill="background1" w:themeFillShade="BF"/>
          </w:tcPr>
          <w:p w14:paraId="1359AF55" w14:textId="77777777" w:rsidR="003930AE" w:rsidRDefault="003930AE" w:rsidP="00841C2C">
            <w:pPr>
              <w:jc w:val="both"/>
              <w:rPr>
                <w:rFonts w:cs="Arial"/>
                <w:b/>
              </w:rPr>
            </w:pPr>
            <w:r>
              <w:rPr>
                <w:rFonts w:cs="Arial"/>
                <w:b/>
              </w:rPr>
              <w:t>Description</w:t>
            </w:r>
          </w:p>
        </w:tc>
        <w:tc>
          <w:tcPr>
            <w:tcW w:w="3990" w:type="pct"/>
          </w:tcPr>
          <w:p w14:paraId="72A8069C" w14:textId="77777777" w:rsidR="003930AE" w:rsidRDefault="003930AE" w:rsidP="00017EC1">
            <w:pPr>
              <w:rPr>
                <w:rFonts w:cs="Arial"/>
              </w:rPr>
            </w:pPr>
            <w:r>
              <w:rPr>
                <w:rFonts w:cs="Arial"/>
              </w:rPr>
              <w:t xml:space="preserve">The duration that the Display System will wait to receive a response from the Body Control System indicating that it is ready/allowing for </w:t>
            </w:r>
            <w:proofErr w:type="spellStart"/>
            <w:r>
              <w:rPr>
                <w:rFonts w:cs="Arial"/>
              </w:rPr>
              <w:t>MyKey</w:t>
            </w:r>
            <w:proofErr w:type="spellEnd"/>
            <w:r>
              <w:rPr>
                <w:rFonts w:cs="Arial"/>
              </w:rPr>
              <w:t xml:space="preserve"> creation</w:t>
            </w:r>
          </w:p>
          <w:p w14:paraId="3FA28FB8" w14:textId="77777777" w:rsidR="003930AE" w:rsidRDefault="003930AE" w:rsidP="00017EC1">
            <w:pPr>
              <w:rPr>
                <w:rFonts w:cs="Arial"/>
              </w:rPr>
            </w:pPr>
            <w:r>
              <w:rPr>
                <w:rFonts w:cs="Arial"/>
              </w:rPr>
              <w:t>Default value =  30 seconds</w:t>
            </w:r>
          </w:p>
        </w:tc>
      </w:tr>
      <w:tr w:rsidR="003930AE" w:rsidRPr="009E3B7C" w14:paraId="573E6AC8" w14:textId="77777777" w:rsidTr="00841C2C">
        <w:trPr>
          <w:trHeight w:val="332"/>
        </w:trPr>
        <w:tc>
          <w:tcPr>
            <w:tcW w:w="1010" w:type="pct"/>
            <w:shd w:val="clear" w:color="auto" w:fill="BFBFBF" w:themeFill="background1" w:themeFillShade="BF"/>
          </w:tcPr>
          <w:p w14:paraId="6B155C9A" w14:textId="77777777" w:rsidR="003930AE" w:rsidRPr="00F161E5" w:rsidRDefault="003930AE" w:rsidP="00841C2C">
            <w:pPr>
              <w:jc w:val="both"/>
              <w:rPr>
                <w:rFonts w:cs="Arial"/>
                <w:b/>
              </w:rPr>
            </w:pPr>
            <w:r>
              <w:rPr>
                <w:rFonts w:cs="Arial"/>
                <w:b/>
              </w:rPr>
              <w:t>Owner</w:t>
            </w:r>
          </w:p>
        </w:tc>
        <w:tc>
          <w:tcPr>
            <w:tcW w:w="3990" w:type="pct"/>
          </w:tcPr>
          <w:p w14:paraId="2D8E7522" w14:textId="324F2977" w:rsidR="003930AE" w:rsidRDefault="003930AE" w:rsidP="00017EC1">
            <w:pPr>
              <w:rPr>
                <w:rFonts w:cs="Arial"/>
              </w:rPr>
            </w:pPr>
            <w:r>
              <w:rPr>
                <w:noProof/>
              </w:rPr>
              <w:drawing>
                <wp:inline distT="0" distB="0" distL="0" distR="0" wp14:anchorId="6A2E6FC0" wp14:editId="1281FD62">
                  <wp:extent cx="152400" cy="152400"/>
                  <wp:effectExtent l="0" t="0" r="0" b="0"/>
                  <wp:docPr id="666" name="Picture -1109846592.jpg" descr="-1109846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1109846592.jpg"/>
                          <pic:cNvPicPr/>
                        </pic:nvPicPr>
                        <pic:blipFill>
                          <a:blip r:embed="rId15" cstate="print"/>
                          <a:stretch>
                            <a:fillRect/>
                          </a:stretch>
                        </pic:blipFill>
                        <pic:spPr>
                          <a:xfrm>
                            <a:off x="0" y="0"/>
                            <a:ext cx="152400" cy="152400"/>
                          </a:xfrm>
                          <a:prstGeom prst="rect">
                            <a:avLst/>
                          </a:prstGeom>
                        </pic:spPr>
                      </pic:pic>
                    </a:graphicData>
                  </a:graphic>
                </wp:inline>
              </w:drawing>
            </w:r>
          </w:p>
          <w:p w14:paraId="695D67F0" w14:textId="77777777" w:rsidR="00282EB7" w:rsidRDefault="00282EB7" w:rsidP="00282EB7">
            <w:r>
              <w:t>Center Stack Display System</w:t>
            </w:r>
          </w:p>
        </w:tc>
      </w:tr>
      <w:tr w:rsidR="003930AE" w14:paraId="5D8014F0" w14:textId="77777777" w:rsidTr="00841C2C">
        <w:trPr>
          <w:trHeight w:val="332"/>
        </w:trPr>
        <w:tc>
          <w:tcPr>
            <w:tcW w:w="1010" w:type="pct"/>
            <w:shd w:val="clear" w:color="auto" w:fill="BFBFBF" w:themeFill="background1" w:themeFillShade="BF"/>
          </w:tcPr>
          <w:p w14:paraId="10935E8A" w14:textId="77777777" w:rsidR="003930AE" w:rsidRPr="00F161E5" w:rsidRDefault="003930AE" w:rsidP="00841C2C">
            <w:pPr>
              <w:rPr>
                <w:rFonts w:cs="Arial"/>
                <w:b/>
              </w:rPr>
            </w:pPr>
            <w:r>
              <w:rPr>
                <w:rFonts w:cs="Arial"/>
                <w:b/>
              </w:rPr>
              <w:t>Type</w:t>
            </w:r>
          </w:p>
        </w:tc>
        <w:tc>
          <w:tcPr>
            <w:tcW w:w="3990" w:type="pct"/>
          </w:tcPr>
          <w:p w14:paraId="5A706DB1" w14:textId="77777777" w:rsidR="00282EB7" w:rsidRDefault="00282EB7" w:rsidP="00282EB7">
            <w:r>
              <w:t>period duration</w:t>
            </w:r>
          </w:p>
        </w:tc>
      </w:tr>
      <w:tr w:rsidR="00F11CDF" w14:paraId="7160DE30" w14:textId="77777777" w:rsidTr="00841C2C">
        <w:trPr>
          <w:trHeight w:val="332"/>
        </w:trPr>
        <w:tc>
          <w:tcPr>
            <w:tcW w:w="1010" w:type="pct"/>
            <w:shd w:val="clear" w:color="auto" w:fill="BFBFBF" w:themeFill="background1" w:themeFillShade="BF"/>
          </w:tcPr>
          <w:p w14:paraId="23CAEEFA" w14:textId="016849DA" w:rsidR="00F11CDF" w:rsidRDefault="00F11CDF" w:rsidP="00841C2C">
            <w:pPr>
              <w:rPr>
                <w:rFonts w:cs="Arial"/>
                <w:b/>
              </w:rPr>
            </w:pPr>
            <w:r>
              <w:rPr>
                <w:rFonts w:cs="Arial"/>
                <w:b/>
              </w:rPr>
              <w:t>Implementation Element</w:t>
            </w:r>
          </w:p>
        </w:tc>
        <w:tc>
          <w:tcPr>
            <w:tcW w:w="3990" w:type="pct"/>
          </w:tcPr>
          <w:p w14:paraId="604D88CD" w14:textId="1D3E6F61" w:rsidR="00D47ED5" w:rsidRPr="008D3DEB" w:rsidRDefault="0085096A" w:rsidP="00017EC1">
            <w:pPr>
              <w:rPr>
                <w:rFonts w:cs="Arial"/>
              </w:rPr>
            </w:pPr>
            <w:hyperlink w:anchor="_d41d8cd98f00b204e9800998ecf8427e" w:history="1">
              <w:r w:rsidR="001741A0" w:rsidRPr="008D3DEB">
                <w:rPr>
                  <w:rStyle w:val="Hyperlink"/>
                  <w:rFonts w:cs="Arial"/>
                </w:rPr>
                <w:t xml:space="preserve"> </w:t>
              </w:r>
            </w:hyperlink>
          </w:p>
        </w:tc>
      </w:tr>
    </w:tbl>
    <w:p w14:paraId="15B01541" w14:textId="77777777" w:rsidR="003930AE" w:rsidRDefault="003930AE" w:rsidP="003930AE">
      <w:pPr>
        <w:rPr>
          <w:lang w:val="en-GB"/>
        </w:rPr>
      </w:pPr>
    </w:p>
    <w:p w14:paraId="262D1610" w14:textId="77777777" w:rsidR="003930AE" w:rsidRPr="001A6BF5" w:rsidRDefault="003930AE" w:rsidP="003930AE">
      <w:pPr>
        <w:pStyle w:val="RETechSignal"/>
      </w:pPr>
      <w:r>
        <w:t>NFC Card Add NFC Controller Response Timeout</w:t>
      </w:r>
    </w:p>
    <w:tbl>
      <w:tblPr>
        <w:tblStyle w:val="TableGrid"/>
        <w:tblW w:w="4524" w:type="pct"/>
        <w:tblInd w:w="625" w:type="dxa"/>
        <w:tblLook w:val="0620" w:firstRow="1" w:lastRow="0" w:firstColumn="0" w:lastColumn="0" w:noHBand="1" w:noVBand="1"/>
      </w:tblPr>
      <w:tblGrid>
        <w:gridCol w:w="1859"/>
        <w:gridCol w:w="7346"/>
      </w:tblGrid>
      <w:tr w:rsidR="003930AE" w:rsidRPr="009E3B7C" w14:paraId="396F2792" w14:textId="77777777" w:rsidTr="00841C2C">
        <w:trPr>
          <w:trHeight w:val="166"/>
        </w:trPr>
        <w:tc>
          <w:tcPr>
            <w:tcW w:w="1010" w:type="pct"/>
            <w:shd w:val="clear" w:color="auto" w:fill="BFBFBF" w:themeFill="background1" w:themeFillShade="BF"/>
          </w:tcPr>
          <w:p w14:paraId="2AB439D5" w14:textId="77777777" w:rsidR="003930AE" w:rsidRPr="009E3B7C" w:rsidRDefault="003930AE" w:rsidP="00841C2C">
            <w:pPr>
              <w:jc w:val="both"/>
              <w:rPr>
                <w:rFonts w:cs="Arial"/>
                <w:b/>
              </w:rPr>
            </w:pPr>
            <w:r>
              <w:rPr>
                <w:rFonts w:cs="Arial"/>
                <w:b/>
              </w:rPr>
              <w:t>Parameter</w:t>
            </w:r>
            <w:r w:rsidRPr="009E3B7C">
              <w:rPr>
                <w:rFonts w:cs="Arial"/>
                <w:b/>
              </w:rPr>
              <w:t xml:space="preserve"> Name</w:t>
            </w:r>
          </w:p>
        </w:tc>
        <w:tc>
          <w:tcPr>
            <w:tcW w:w="3990" w:type="pct"/>
            <w:shd w:val="clear" w:color="auto" w:fill="FFFFFF" w:themeFill="background1"/>
          </w:tcPr>
          <w:p w14:paraId="5F1B67EF" w14:textId="77777777" w:rsidR="003930AE" w:rsidRPr="009E3B7C" w:rsidRDefault="003930AE" w:rsidP="00017EC1">
            <w:pPr>
              <w:rPr>
                <w:rFonts w:cs="Arial"/>
                <w:b/>
              </w:rPr>
            </w:pPr>
            <w:r>
              <w:rPr>
                <w:rFonts w:cs="Arial"/>
                <w:b/>
              </w:rPr>
              <w:t>NFC Card Add NFC Controller Response Timeout</w:t>
            </w:r>
          </w:p>
        </w:tc>
      </w:tr>
      <w:tr w:rsidR="003930AE" w14:paraId="25A25862" w14:textId="77777777" w:rsidTr="00841C2C">
        <w:trPr>
          <w:trHeight w:val="332"/>
        </w:trPr>
        <w:tc>
          <w:tcPr>
            <w:tcW w:w="1010" w:type="pct"/>
            <w:shd w:val="clear" w:color="auto" w:fill="BFBFBF" w:themeFill="background1" w:themeFillShade="BF"/>
          </w:tcPr>
          <w:p w14:paraId="784DED85" w14:textId="77777777" w:rsidR="003930AE" w:rsidRDefault="003930AE" w:rsidP="00841C2C">
            <w:pPr>
              <w:jc w:val="both"/>
              <w:rPr>
                <w:rFonts w:cs="Arial"/>
                <w:b/>
              </w:rPr>
            </w:pPr>
            <w:r>
              <w:rPr>
                <w:rFonts w:cs="Arial"/>
                <w:b/>
              </w:rPr>
              <w:t>Description</w:t>
            </w:r>
          </w:p>
        </w:tc>
        <w:tc>
          <w:tcPr>
            <w:tcW w:w="3990" w:type="pct"/>
          </w:tcPr>
          <w:p w14:paraId="609DED38" w14:textId="77777777" w:rsidR="003930AE" w:rsidRDefault="003930AE" w:rsidP="00017EC1">
            <w:pPr>
              <w:rPr>
                <w:rFonts w:cs="Arial"/>
              </w:rPr>
            </w:pPr>
            <w:r>
              <w:rPr>
                <w:rFonts w:cs="Arial"/>
              </w:rPr>
              <w:t>The maximum duration that the Center Stack Display System will wait for a response from the NFC Controller after it sends an HMI Command Request. If no response is received, the Center Stack Display System will display an error.</w:t>
            </w:r>
          </w:p>
        </w:tc>
      </w:tr>
      <w:tr w:rsidR="003930AE" w:rsidRPr="009E3B7C" w14:paraId="7A5EDAF8" w14:textId="77777777" w:rsidTr="00841C2C">
        <w:trPr>
          <w:trHeight w:val="332"/>
        </w:trPr>
        <w:tc>
          <w:tcPr>
            <w:tcW w:w="1010" w:type="pct"/>
            <w:shd w:val="clear" w:color="auto" w:fill="BFBFBF" w:themeFill="background1" w:themeFillShade="BF"/>
          </w:tcPr>
          <w:p w14:paraId="602575AD" w14:textId="77777777" w:rsidR="003930AE" w:rsidRPr="00F161E5" w:rsidRDefault="003930AE" w:rsidP="00841C2C">
            <w:pPr>
              <w:jc w:val="both"/>
              <w:rPr>
                <w:rFonts w:cs="Arial"/>
                <w:b/>
              </w:rPr>
            </w:pPr>
            <w:r>
              <w:rPr>
                <w:rFonts w:cs="Arial"/>
                <w:b/>
              </w:rPr>
              <w:t>Owner</w:t>
            </w:r>
          </w:p>
        </w:tc>
        <w:tc>
          <w:tcPr>
            <w:tcW w:w="3990" w:type="pct"/>
          </w:tcPr>
          <w:p w14:paraId="18205208" w14:textId="77777777" w:rsidR="003930AE" w:rsidRDefault="003930AE" w:rsidP="00017EC1">
            <w:pPr>
              <w:rPr>
                <w:rFonts w:cs="Arial"/>
              </w:rPr>
            </w:pPr>
            <w:r>
              <w:rPr>
                <w:noProof/>
              </w:rPr>
              <w:drawing>
                <wp:inline distT="0" distB="0" distL="0" distR="0" wp14:anchorId="1FE249E8" wp14:editId="473A10B0">
                  <wp:extent cx="152400" cy="152400"/>
                  <wp:effectExtent l="0" t="0" r="0" b="0"/>
                  <wp:docPr id="668" name="Picture -1109846592.jpg" descr="-1109846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1109846592.jpg"/>
                          <pic:cNvPicPr/>
                        </pic:nvPicPr>
                        <pic:blipFill>
                          <a:blip r:embed="rId15" cstate="print"/>
                          <a:stretch>
                            <a:fillRect/>
                          </a:stretch>
                        </pic:blipFill>
                        <pic:spPr>
                          <a:xfrm>
                            <a:off x="0" y="0"/>
                            <a:ext cx="152400" cy="152400"/>
                          </a:xfrm>
                          <a:prstGeom prst="rect">
                            <a:avLst/>
                          </a:prstGeom>
                        </pic:spPr>
                      </pic:pic>
                    </a:graphicData>
                  </a:graphic>
                </wp:inline>
              </w:drawing>
            </w:r>
          </w:p>
          <w:p w14:paraId="2AF7AAC4" w14:textId="77777777" w:rsidR="00282EB7" w:rsidRDefault="00282EB7" w:rsidP="00282EB7">
            <w:r>
              <w:t>Center Stack Display System</w:t>
            </w:r>
          </w:p>
        </w:tc>
      </w:tr>
      <w:tr w:rsidR="003930AE" w14:paraId="58A963C5" w14:textId="77777777" w:rsidTr="00841C2C">
        <w:trPr>
          <w:trHeight w:val="332"/>
        </w:trPr>
        <w:tc>
          <w:tcPr>
            <w:tcW w:w="1010" w:type="pct"/>
            <w:shd w:val="clear" w:color="auto" w:fill="BFBFBF" w:themeFill="background1" w:themeFillShade="BF"/>
          </w:tcPr>
          <w:p w14:paraId="24035E05" w14:textId="77777777" w:rsidR="003930AE" w:rsidRPr="00F161E5" w:rsidRDefault="003930AE" w:rsidP="00841C2C">
            <w:pPr>
              <w:rPr>
                <w:rFonts w:cs="Arial"/>
                <w:b/>
              </w:rPr>
            </w:pPr>
            <w:r>
              <w:rPr>
                <w:rFonts w:cs="Arial"/>
                <w:b/>
              </w:rPr>
              <w:t>Type</w:t>
            </w:r>
          </w:p>
        </w:tc>
        <w:tc>
          <w:tcPr>
            <w:tcW w:w="3990" w:type="pct"/>
          </w:tcPr>
          <w:p w14:paraId="303ABE75" w14:textId="77777777" w:rsidR="00282EB7" w:rsidRDefault="00282EB7" w:rsidP="00282EB7">
            <w:r>
              <w:t>period duration</w:t>
            </w:r>
          </w:p>
        </w:tc>
      </w:tr>
      <w:tr w:rsidR="00F11CDF" w14:paraId="0E4A9509" w14:textId="77777777" w:rsidTr="00841C2C">
        <w:trPr>
          <w:trHeight w:val="332"/>
        </w:trPr>
        <w:tc>
          <w:tcPr>
            <w:tcW w:w="1010" w:type="pct"/>
            <w:shd w:val="clear" w:color="auto" w:fill="BFBFBF" w:themeFill="background1" w:themeFillShade="BF"/>
          </w:tcPr>
          <w:p w14:paraId="75657187" w14:textId="77777777" w:rsidR="00F11CDF" w:rsidRDefault="00F11CDF" w:rsidP="00841C2C">
            <w:pPr>
              <w:rPr>
                <w:rFonts w:cs="Arial"/>
                <w:b/>
              </w:rPr>
            </w:pPr>
            <w:r>
              <w:rPr>
                <w:rFonts w:cs="Arial"/>
                <w:b/>
              </w:rPr>
              <w:t>Implementation Element</w:t>
            </w:r>
          </w:p>
        </w:tc>
        <w:tc>
          <w:tcPr>
            <w:tcW w:w="3990" w:type="pct"/>
          </w:tcPr>
          <w:p w14:paraId="4259E8F3" w14:textId="77777777" w:rsidR="00D47ED5" w:rsidRPr="008D3DEB" w:rsidRDefault="00D47ED5" w:rsidP="00017EC1">
            <w:pPr>
              <w:rPr>
                <w:rFonts w:cs="Arial"/>
              </w:rPr>
            </w:pPr>
            <w:r>
              <w:rPr>
                <w:noProof/>
              </w:rPr>
              <w:drawing>
                <wp:inline distT="0" distB="0" distL="0" distR="0" wp14:anchorId="199F0DC0" wp14:editId="05DF421D">
                  <wp:extent cx="152400" cy="152400"/>
                  <wp:effectExtent l="0" t="0" r="0" b="0"/>
                  <wp:docPr id="670" name="Picture -1206630552.jpg" descr="-1206630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1206630552.jpg"/>
                          <pic:cNvPicPr/>
                        </pic:nvPicPr>
                        <pic:blipFill>
                          <a:blip r:embed="rId23" cstate="print"/>
                          <a:stretch>
                            <a:fillRect/>
                          </a:stretch>
                        </pic:blipFill>
                        <pic:spPr>
                          <a:xfrm>
                            <a:off x="0" y="0"/>
                            <a:ext cx="152400" cy="152400"/>
                          </a:xfrm>
                          <a:prstGeom prst="rect">
                            <a:avLst/>
                          </a:prstGeom>
                        </pic:spPr>
                      </pic:pic>
                    </a:graphicData>
                  </a:graphic>
                </wp:inline>
              </w:drawing>
            </w:r>
            <w:r w:rsidR="001741A0" w:rsidRPr="008D3DEB">
              <w:rPr>
                <w:rFonts w:cs="Arial"/>
              </w:rPr>
              <w:t xml:space="preserve"> </w:t>
            </w:r>
            <w:hyperlink w:anchor="_3cb895d5b7e605722e0a964d7e76d808" w:history="1">
              <w:proofErr w:type="spellStart"/>
              <w:r w:rsidR="001741A0" w:rsidRPr="008D3DEB">
                <w:rPr>
                  <w:rStyle w:val="Hyperlink"/>
                  <w:rFonts w:cs="Arial"/>
                </w:rPr>
                <w:t>NfcControllerResponseTimeout</w:t>
              </w:r>
              <w:proofErr w:type="spellEnd"/>
            </w:hyperlink>
          </w:p>
        </w:tc>
      </w:tr>
    </w:tbl>
    <w:p w14:paraId="5E443D2E" w14:textId="77777777" w:rsidR="003930AE" w:rsidRDefault="003930AE" w:rsidP="003930AE">
      <w:pPr>
        <w:rPr>
          <w:lang w:val="en-GB"/>
        </w:rPr>
      </w:pPr>
    </w:p>
    <w:p w14:paraId="7C5F4440" w14:textId="77777777" w:rsidR="003930AE" w:rsidRPr="00416069" w:rsidRDefault="003930AE" w:rsidP="003930AE">
      <w:pPr>
        <w:rPr>
          <w:lang w:val="en-GB"/>
        </w:rPr>
      </w:pPr>
    </w:p>
    <w:p w14:paraId="754AF458" w14:textId="77777777" w:rsidR="007D55C7" w:rsidRDefault="007D55C7" w:rsidP="007D55C7">
      <w:pPr>
        <w:pStyle w:val="Heading3"/>
        <w:rPr>
          <w:lang w:val="en-GB"/>
        </w:rPr>
      </w:pPr>
      <w:bookmarkStart w:id="332" w:name="_Toc58422050"/>
      <w:r>
        <w:rPr>
          <w:lang w:val="en-GB"/>
        </w:rPr>
        <w:t>Logical Data Types (encodings)</w:t>
      </w:r>
      <w:bookmarkEnd w:id="332"/>
    </w:p>
    <w:p w14:paraId="27170A2B" w14:textId="54E740DB" w:rsidR="00A26E5C" w:rsidRPr="001A6BF5" w:rsidRDefault="00A26E5C" w:rsidP="00A26E5C">
      <w:pPr>
        <w:pStyle w:val="VelocityScript"/>
      </w:pPr>
    </w:p>
    <w:p w14:paraId="4863DC5C" w14:textId="416E194A" w:rsidR="007D55C7" w:rsidRPr="0085305F" w:rsidRDefault="00A26E5C" w:rsidP="0085305F">
      <w:pPr>
        <w:pStyle w:val="RETechSignal"/>
      </w:pPr>
      <w:r>
        <w:rPr>
          <w:noProof/>
        </w:rPr>
        <w:drawing>
          <wp:inline distT="0" distB="0" distL="0" distR="0" wp14:anchorId="60F81153" wp14:editId="27BD7F3C">
            <wp:extent cx="152400" cy="152400"/>
            <wp:effectExtent l="0" t="0" r="0" b="0"/>
            <wp:docPr id="67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33" w:name="_62e1eec91aba4085fd460db3d12adc4c"/>
      <w:r>
        <w:t>Build config</w:t>
      </w:r>
      <w:bookmarkEnd w:id="333"/>
    </w:p>
    <w:p w14:paraId="3A097EA1" w14:textId="77777777" w:rsidR="007D55C7" w:rsidRDefault="007D55C7" w:rsidP="0085305F">
      <w:pPr>
        <w:ind w:left="630"/>
      </w:pPr>
      <w:r>
        <w:t>Whether a particular vehicle was ordered by a fleet using their FIN code ("fleet" value).</w:t>
      </w:r>
    </w:p>
    <w:p w14:paraId="194BABBA" w14:textId="77777777" w:rsidR="007D55C7" w:rsidRDefault="007D55C7" w:rsidP="007D55C7"/>
    <w:p w14:paraId="49AA1E71"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45FC4C9A" w14:textId="77777777" w:rsidTr="007F13F0">
        <w:tc>
          <w:tcPr>
            <w:tcW w:w="3870" w:type="dxa"/>
            <w:shd w:val="clear" w:color="auto" w:fill="D9D9D9" w:themeFill="background1" w:themeFillShade="D9"/>
          </w:tcPr>
          <w:p w14:paraId="1E5EBEDA" w14:textId="2E7EFB75"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33CC76F4"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79B7C2BA" w14:textId="77777777" w:rsidTr="007F13F0">
        <w:trPr>
          <w:gridAfter w:val="1"/>
          <w:wAfter w:w="360" w:type="dxa"/>
        </w:trPr>
        <w:tc>
          <w:tcPr>
            <w:tcW w:w="3870" w:type="dxa"/>
            <w:shd w:val="clear" w:color="auto" w:fill="auto"/>
          </w:tcPr>
          <w:p w14:paraId="3652046F" w14:textId="77777777" w:rsidR="007D55C7" w:rsidRPr="007D55C7" w:rsidRDefault="007D55C7" w:rsidP="00841C2C">
            <w:pPr>
              <w:rPr>
                <w:sz w:val="18"/>
                <w:szCs w:val="18"/>
                <w:lang w:val="en-GB"/>
              </w:rPr>
            </w:pPr>
            <w:r w:rsidRPr="007D55C7">
              <w:rPr>
                <w:sz w:val="18"/>
                <w:szCs w:val="18"/>
                <w:lang w:val="en-GB"/>
              </w:rPr>
              <w:t>Retail</w:t>
            </w:r>
          </w:p>
        </w:tc>
        <w:tc>
          <w:tcPr>
            <w:tcW w:w="5310" w:type="dxa"/>
            <w:shd w:val="clear" w:color="auto" w:fill="auto"/>
          </w:tcPr>
          <w:p w14:paraId="0380F929" w14:textId="77777777" w:rsidR="007D55C7" w:rsidRPr="007D55C7" w:rsidRDefault="007D55C7" w:rsidP="00841C2C">
            <w:pPr>
              <w:rPr>
                <w:sz w:val="18"/>
                <w:szCs w:val="18"/>
                <w:lang w:val="en-GB"/>
              </w:rPr>
            </w:pPr>
            <w:r w:rsidRPr="007D55C7">
              <w:rPr>
                <w:sz w:val="18"/>
                <w:szCs w:val="18"/>
                <w:lang w:val="en-GB"/>
              </w:rPr>
              <w:t>The vehicle was not built with a FIN code.</w:t>
            </w:r>
          </w:p>
        </w:tc>
      </w:tr>
      <w:tr w:rsidR="007D55C7" w14:paraId="4114E22D" w14:textId="77777777" w:rsidTr="007F13F0">
        <w:trPr>
          <w:gridAfter w:val="1"/>
          <w:wAfter w:w="360" w:type="dxa"/>
        </w:trPr>
        <w:tc>
          <w:tcPr>
            <w:tcW w:w="3870" w:type="dxa"/>
            <w:shd w:val="clear" w:color="auto" w:fill="auto"/>
          </w:tcPr>
          <w:p w14:paraId="7AEBEF6A" w14:textId="77777777" w:rsidR="007D55C7" w:rsidRPr="007D55C7" w:rsidRDefault="007D55C7" w:rsidP="00841C2C">
            <w:pPr>
              <w:rPr>
                <w:sz w:val="18"/>
                <w:szCs w:val="18"/>
                <w:lang w:val="en-GB"/>
              </w:rPr>
            </w:pPr>
            <w:r w:rsidRPr="007D55C7">
              <w:rPr>
                <w:sz w:val="18"/>
                <w:szCs w:val="18"/>
                <w:lang w:val="en-GB"/>
              </w:rPr>
              <w:t>Fleet</w:t>
            </w:r>
          </w:p>
        </w:tc>
        <w:tc>
          <w:tcPr>
            <w:tcW w:w="5310" w:type="dxa"/>
            <w:shd w:val="clear" w:color="auto" w:fill="auto"/>
          </w:tcPr>
          <w:p w14:paraId="484CB051" w14:textId="77777777" w:rsidR="007D55C7" w:rsidRPr="007D55C7" w:rsidRDefault="007D55C7" w:rsidP="00841C2C">
            <w:pPr>
              <w:rPr>
                <w:sz w:val="18"/>
                <w:szCs w:val="18"/>
                <w:lang w:val="en-GB"/>
              </w:rPr>
            </w:pPr>
            <w:r w:rsidRPr="007D55C7">
              <w:rPr>
                <w:sz w:val="18"/>
                <w:szCs w:val="18"/>
                <w:lang w:val="en-GB"/>
              </w:rPr>
              <w:t>The vehicle was built with a FIN code assigned to it.</w:t>
            </w:r>
          </w:p>
        </w:tc>
      </w:tr>
    </w:tbl>
    <w:p w14:paraId="5935AE84" w14:textId="77777777" w:rsidR="00A26E5C" w:rsidRPr="001A6BF5" w:rsidRDefault="00A26E5C" w:rsidP="00A26E5C">
      <w:pPr>
        <w:pStyle w:val="VelocityScript"/>
      </w:pPr>
    </w:p>
    <w:p w14:paraId="7B74D371" w14:textId="77777777" w:rsidR="007D55C7" w:rsidRPr="0085305F" w:rsidRDefault="00A26E5C" w:rsidP="0085305F">
      <w:pPr>
        <w:pStyle w:val="RETechSignal"/>
      </w:pPr>
      <w:r>
        <w:rPr>
          <w:noProof/>
        </w:rPr>
        <w:drawing>
          <wp:inline distT="0" distB="0" distL="0" distR="0" wp14:anchorId="2BC6F1B9" wp14:editId="0A340048">
            <wp:extent cx="152400" cy="152400"/>
            <wp:effectExtent l="0" t="0" r="0" b="0"/>
            <wp:docPr id="674" name="Picture -391670801.jpg" descr="-39167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391670801.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bookmarkStart w:id="334" w:name="_69797433707640765b22d1f36012e3f7"/>
      <w:r>
        <w:t>Card Pairing Status</w:t>
      </w:r>
      <w:bookmarkEnd w:id="334"/>
    </w:p>
    <w:p w14:paraId="4BE09FEB" w14:textId="77777777" w:rsidR="007D55C7" w:rsidRDefault="007D55C7" w:rsidP="0085305F">
      <w:pPr>
        <w:ind w:left="630"/>
      </w:pPr>
      <w:r>
        <w:t>The possible values of the "Controller Status" value in the Card Pairing Status message sent from the NFC System to the Display System during card pairing request creation.</w:t>
      </w:r>
    </w:p>
    <w:p w14:paraId="0363DC9B" w14:textId="77777777" w:rsidR="007D55C7" w:rsidRDefault="007D55C7" w:rsidP="007D55C7"/>
    <w:p w14:paraId="2912DECE"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2754821D" w14:textId="77777777" w:rsidTr="007F13F0">
        <w:tc>
          <w:tcPr>
            <w:tcW w:w="3870" w:type="dxa"/>
            <w:shd w:val="clear" w:color="auto" w:fill="D9D9D9" w:themeFill="background1" w:themeFillShade="D9"/>
          </w:tcPr>
          <w:p w14:paraId="53FA5D07"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46CFA75D"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0778E74D" w14:textId="77777777" w:rsidTr="007F13F0">
        <w:trPr>
          <w:gridAfter w:val="1"/>
          <w:wAfter w:w="360" w:type="dxa"/>
        </w:trPr>
        <w:tc>
          <w:tcPr>
            <w:tcW w:w="3870" w:type="dxa"/>
            <w:shd w:val="clear" w:color="auto" w:fill="auto"/>
          </w:tcPr>
          <w:p w14:paraId="70105884" w14:textId="77777777" w:rsidR="007D55C7" w:rsidRPr="007D55C7" w:rsidRDefault="007D55C7" w:rsidP="00841C2C">
            <w:pPr>
              <w:rPr>
                <w:sz w:val="18"/>
                <w:szCs w:val="18"/>
                <w:lang w:val="en-GB"/>
              </w:rPr>
            </w:pPr>
            <w:r w:rsidRPr="007D55C7">
              <w:rPr>
                <w:sz w:val="18"/>
                <w:szCs w:val="18"/>
                <w:lang w:val="en-GB"/>
              </w:rPr>
              <w:t>Waiting for Card Tap</w:t>
            </w:r>
          </w:p>
        </w:tc>
        <w:tc>
          <w:tcPr>
            <w:tcW w:w="5310" w:type="dxa"/>
            <w:shd w:val="clear" w:color="auto" w:fill="auto"/>
          </w:tcPr>
          <w:p w14:paraId="3E20B2D2" w14:textId="77777777" w:rsidR="007D55C7" w:rsidRPr="007D55C7" w:rsidRDefault="007D55C7" w:rsidP="00841C2C">
            <w:pPr>
              <w:rPr>
                <w:sz w:val="18"/>
                <w:szCs w:val="18"/>
                <w:lang w:val="en-GB"/>
              </w:rPr>
            </w:pPr>
            <w:r w:rsidRPr="007D55C7">
              <w:rPr>
                <w:sz w:val="18"/>
                <w:szCs w:val="18"/>
                <w:lang w:val="en-GB"/>
              </w:rPr>
              <w:t>The add request has been received, and NFAM is waiting for the user to scan the card that they want to pair.</w:t>
            </w:r>
          </w:p>
        </w:tc>
      </w:tr>
      <w:tr w:rsidR="007D55C7" w14:paraId="46D7D7E0" w14:textId="77777777" w:rsidTr="007F13F0">
        <w:trPr>
          <w:gridAfter w:val="1"/>
          <w:wAfter w:w="360" w:type="dxa"/>
        </w:trPr>
        <w:tc>
          <w:tcPr>
            <w:tcW w:w="3870" w:type="dxa"/>
            <w:shd w:val="clear" w:color="auto" w:fill="auto"/>
          </w:tcPr>
          <w:p w14:paraId="444E339D" w14:textId="77777777" w:rsidR="007D55C7" w:rsidRPr="007D55C7" w:rsidRDefault="007D55C7" w:rsidP="00841C2C">
            <w:pPr>
              <w:rPr>
                <w:sz w:val="18"/>
                <w:szCs w:val="18"/>
                <w:lang w:val="en-GB"/>
              </w:rPr>
            </w:pPr>
            <w:r w:rsidRPr="007D55C7">
              <w:rPr>
                <w:sz w:val="18"/>
                <w:szCs w:val="18"/>
                <w:lang w:val="en-GB"/>
              </w:rPr>
              <w:t>Fault - No Connectivity</w:t>
            </w:r>
          </w:p>
        </w:tc>
        <w:tc>
          <w:tcPr>
            <w:tcW w:w="5310" w:type="dxa"/>
            <w:shd w:val="clear" w:color="auto" w:fill="auto"/>
          </w:tcPr>
          <w:p w14:paraId="071EE22F" w14:textId="77777777" w:rsidR="007D55C7" w:rsidRPr="007D55C7" w:rsidRDefault="007D55C7" w:rsidP="00841C2C">
            <w:pPr>
              <w:rPr>
                <w:sz w:val="18"/>
                <w:szCs w:val="18"/>
                <w:lang w:val="en-GB"/>
              </w:rPr>
            </w:pPr>
            <w:r w:rsidRPr="007D55C7">
              <w:rPr>
                <w:sz w:val="18"/>
                <w:szCs w:val="18"/>
                <w:lang w:val="en-GB"/>
              </w:rPr>
              <w:t>The add or delete request cannot be accepted because there is no network connectivity.</w:t>
            </w:r>
          </w:p>
        </w:tc>
      </w:tr>
      <w:tr w:rsidR="007D55C7" w14:paraId="541ACC87" w14:textId="77777777" w:rsidTr="007F13F0">
        <w:trPr>
          <w:gridAfter w:val="1"/>
          <w:wAfter w:w="360" w:type="dxa"/>
        </w:trPr>
        <w:tc>
          <w:tcPr>
            <w:tcW w:w="3870" w:type="dxa"/>
            <w:shd w:val="clear" w:color="auto" w:fill="auto"/>
          </w:tcPr>
          <w:p w14:paraId="61818C0F" w14:textId="77777777" w:rsidR="007D55C7" w:rsidRPr="007D55C7" w:rsidRDefault="007D55C7" w:rsidP="00841C2C">
            <w:pPr>
              <w:rPr>
                <w:sz w:val="18"/>
                <w:szCs w:val="18"/>
                <w:lang w:val="en-GB"/>
              </w:rPr>
            </w:pPr>
            <w:r w:rsidRPr="007D55C7">
              <w:rPr>
                <w:sz w:val="18"/>
                <w:szCs w:val="18"/>
                <w:lang w:val="en-GB"/>
              </w:rPr>
              <w:t>Completed - Request Sent</w:t>
            </w:r>
          </w:p>
        </w:tc>
        <w:tc>
          <w:tcPr>
            <w:tcW w:w="5310" w:type="dxa"/>
            <w:shd w:val="clear" w:color="auto" w:fill="auto"/>
          </w:tcPr>
          <w:p w14:paraId="41E6F391" w14:textId="77777777" w:rsidR="007D55C7" w:rsidRPr="007D55C7" w:rsidRDefault="007D55C7" w:rsidP="00841C2C">
            <w:pPr>
              <w:rPr>
                <w:sz w:val="18"/>
                <w:szCs w:val="18"/>
                <w:lang w:val="en-GB"/>
              </w:rPr>
            </w:pPr>
            <w:r w:rsidRPr="007D55C7">
              <w:rPr>
                <w:sz w:val="18"/>
                <w:szCs w:val="18"/>
                <w:lang w:val="en-GB"/>
              </w:rPr>
              <w:t>The NFC Controller has received the user input and successfully transmitted the request to the cloud.</w:t>
            </w:r>
          </w:p>
        </w:tc>
      </w:tr>
      <w:tr w:rsidR="007D55C7" w14:paraId="005FFCA1" w14:textId="77777777" w:rsidTr="007F13F0">
        <w:trPr>
          <w:gridAfter w:val="1"/>
          <w:wAfter w:w="360" w:type="dxa"/>
        </w:trPr>
        <w:tc>
          <w:tcPr>
            <w:tcW w:w="3870" w:type="dxa"/>
            <w:shd w:val="clear" w:color="auto" w:fill="auto"/>
          </w:tcPr>
          <w:p w14:paraId="2325427E" w14:textId="77777777" w:rsidR="007D55C7" w:rsidRPr="007D55C7" w:rsidRDefault="007D55C7" w:rsidP="00841C2C">
            <w:pPr>
              <w:rPr>
                <w:sz w:val="18"/>
                <w:szCs w:val="18"/>
                <w:lang w:val="en-GB"/>
              </w:rPr>
            </w:pPr>
            <w:r w:rsidRPr="007D55C7">
              <w:rPr>
                <w:sz w:val="18"/>
                <w:szCs w:val="18"/>
                <w:lang w:val="en-GB"/>
              </w:rPr>
              <w:t>Fault - Timed Out</w:t>
            </w:r>
          </w:p>
        </w:tc>
        <w:tc>
          <w:tcPr>
            <w:tcW w:w="5310" w:type="dxa"/>
            <w:shd w:val="clear" w:color="auto" w:fill="auto"/>
          </w:tcPr>
          <w:p w14:paraId="6774A161" w14:textId="77777777" w:rsidR="007D55C7" w:rsidRPr="007D55C7" w:rsidRDefault="007D55C7" w:rsidP="00841C2C">
            <w:pPr>
              <w:rPr>
                <w:sz w:val="18"/>
                <w:szCs w:val="18"/>
                <w:lang w:val="en-GB"/>
              </w:rPr>
            </w:pPr>
            <w:r w:rsidRPr="007D55C7">
              <w:rPr>
                <w:sz w:val="18"/>
                <w:szCs w:val="18"/>
                <w:lang w:val="en-GB"/>
              </w:rPr>
              <w:t>The add request is rejected because no NFC card was scanned before the timeout expired.</w:t>
            </w:r>
          </w:p>
        </w:tc>
      </w:tr>
      <w:tr w:rsidR="007D55C7" w14:paraId="482BA7A1" w14:textId="77777777" w:rsidTr="007F13F0">
        <w:trPr>
          <w:gridAfter w:val="1"/>
          <w:wAfter w:w="360" w:type="dxa"/>
        </w:trPr>
        <w:tc>
          <w:tcPr>
            <w:tcW w:w="3870" w:type="dxa"/>
            <w:shd w:val="clear" w:color="auto" w:fill="auto"/>
          </w:tcPr>
          <w:p w14:paraId="7D6B5FA9" w14:textId="77777777" w:rsidR="007D55C7" w:rsidRPr="007D55C7" w:rsidRDefault="007D55C7" w:rsidP="00841C2C">
            <w:pPr>
              <w:rPr>
                <w:sz w:val="18"/>
                <w:szCs w:val="18"/>
                <w:lang w:val="en-GB"/>
              </w:rPr>
            </w:pPr>
            <w:r w:rsidRPr="007D55C7">
              <w:rPr>
                <w:sz w:val="18"/>
                <w:szCs w:val="18"/>
                <w:lang w:val="en-GB"/>
              </w:rPr>
              <w:t>Idle</w:t>
            </w:r>
          </w:p>
        </w:tc>
        <w:tc>
          <w:tcPr>
            <w:tcW w:w="5310" w:type="dxa"/>
            <w:shd w:val="clear" w:color="auto" w:fill="auto"/>
          </w:tcPr>
          <w:p w14:paraId="1B41D8EC" w14:textId="77777777" w:rsidR="007D55C7" w:rsidRPr="007D55C7" w:rsidRDefault="007D55C7" w:rsidP="00841C2C">
            <w:pPr>
              <w:rPr>
                <w:sz w:val="18"/>
                <w:szCs w:val="18"/>
                <w:lang w:val="en-GB"/>
              </w:rPr>
            </w:pPr>
            <w:r w:rsidRPr="007D55C7">
              <w:rPr>
                <w:sz w:val="18"/>
                <w:szCs w:val="18"/>
                <w:lang w:val="en-GB"/>
              </w:rPr>
              <w:t>The NFC Controller is not in any pairing request creation process.</w:t>
            </w:r>
          </w:p>
        </w:tc>
      </w:tr>
      <w:tr w:rsidR="007D55C7" w14:paraId="1CC24BFB" w14:textId="77777777" w:rsidTr="007F13F0">
        <w:trPr>
          <w:gridAfter w:val="1"/>
          <w:wAfter w:w="360" w:type="dxa"/>
        </w:trPr>
        <w:tc>
          <w:tcPr>
            <w:tcW w:w="3870" w:type="dxa"/>
            <w:shd w:val="clear" w:color="auto" w:fill="auto"/>
          </w:tcPr>
          <w:p w14:paraId="4DCAB9C8" w14:textId="77777777" w:rsidR="007D55C7" w:rsidRPr="007D55C7" w:rsidRDefault="007D55C7" w:rsidP="00841C2C">
            <w:pPr>
              <w:rPr>
                <w:sz w:val="18"/>
                <w:szCs w:val="18"/>
                <w:lang w:val="en-GB"/>
              </w:rPr>
            </w:pPr>
            <w:r w:rsidRPr="007D55C7">
              <w:rPr>
                <w:sz w:val="18"/>
                <w:szCs w:val="18"/>
                <w:lang w:val="en-GB"/>
              </w:rPr>
              <w:t>Fault - No Capacity</w:t>
            </w:r>
          </w:p>
        </w:tc>
        <w:tc>
          <w:tcPr>
            <w:tcW w:w="5310" w:type="dxa"/>
            <w:shd w:val="clear" w:color="auto" w:fill="auto"/>
          </w:tcPr>
          <w:p w14:paraId="754615E1" w14:textId="77777777" w:rsidR="007D55C7" w:rsidRPr="007D55C7" w:rsidRDefault="007D55C7" w:rsidP="00841C2C">
            <w:pPr>
              <w:rPr>
                <w:sz w:val="18"/>
                <w:szCs w:val="18"/>
                <w:lang w:val="en-GB"/>
              </w:rPr>
            </w:pPr>
            <w:r w:rsidRPr="007D55C7">
              <w:rPr>
                <w:sz w:val="18"/>
                <w:szCs w:val="18"/>
                <w:lang w:val="en-GB"/>
              </w:rPr>
              <w:t>The add request cannot be accepted because there is not capacity on the NFC Controller to store another card pairing. (For the purposes of this determination, pending pairing requests count against the maximum number of pairings.)</w:t>
            </w:r>
          </w:p>
        </w:tc>
      </w:tr>
      <w:tr w:rsidR="007D55C7" w14:paraId="7812E102" w14:textId="77777777" w:rsidTr="007F13F0">
        <w:trPr>
          <w:gridAfter w:val="1"/>
          <w:wAfter w:w="360" w:type="dxa"/>
        </w:trPr>
        <w:tc>
          <w:tcPr>
            <w:tcW w:w="3870" w:type="dxa"/>
            <w:shd w:val="clear" w:color="auto" w:fill="auto"/>
          </w:tcPr>
          <w:p w14:paraId="64E99DBE" w14:textId="77777777" w:rsidR="007D55C7" w:rsidRPr="007D55C7" w:rsidRDefault="007D55C7" w:rsidP="00841C2C">
            <w:pPr>
              <w:rPr>
                <w:sz w:val="18"/>
                <w:szCs w:val="18"/>
                <w:lang w:val="en-GB"/>
              </w:rPr>
            </w:pPr>
            <w:r w:rsidRPr="007D55C7">
              <w:rPr>
                <w:sz w:val="18"/>
                <w:szCs w:val="18"/>
                <w:lang w:val="en-GB"/>
              </w:rPr>
              <w:t>Fault - Other</w:t>
            </w:r>
          </w:p>
        </w:tc>
        <w:tc>
          <w:tcPr>
            <w:tcW w:w="5310" w:type="dxa"/>
            <w:shd w:val="clear" w:color="auto" w:fill="auto"/>
          </w:tcPr>
          <w:p w14:paraId="71557FC0" w14:textId="77777777" w:rsidR="007D55C7" w:rsidRPr="007D55C7" w:rsidRDefault="007D55C7" w:rsidP="00841C2C">
            <w:pPr>
              <w:rPr>
                <w:sz w:val="18"/>
                <w:szCs w:val="18"/>
                <w:lang w:val="en-GB"/>
              </w:rPr>
            </w:pPr>
            <w:r w:rsidRPr="007D55C7">
              <w:rPr>
                <w:sz w:val="18"/>
                <w:szCs w:val="18"/>
                <w:lang w:val="en-GB"/>
              </w:rPr>
              <w:t>The add or delete request cannot be accepted or completed because of some error that does not fall into another category.</w:t>
            </w:r>
          </w:p>
        </w:tc>
      </w:tr>
      <w:tr w:rsidR="007D55C7" w14:paraId="76567CA2" w14:textId="77777777" w:rsidTr="007F13F0">
        <w:trPr>
          <w:gridAfter w:val="1"/>
          <w:wAfter w:w="360" w:type="dxa"/>
        </w:trPr>
        <w:tc>
          <w:tcPr>
            <w:tcW w:w="3870" w:type="dxa"/>
            <w:shd w:val="clear" w:color="auto" w:fill="auto"/>
          </w:tcPr>
          <w:p w14:paraId="074EF81A" w14:textId="77777777" w:rsidR="007D55C7" w:rsidRPr="007D55C7" w:rsidRDefault="007D55C7" w:rsidP="00841C2C">
            <w:pPr>
              <w:rPr>
                <w:sz w:val="18"/>
                <w:szCs w:val="18"/>
                <w:lang w:val="en-GB"/>
              </w:rPr>
            </w:pPr>
            <w:r w:rsidRPr="007D55C7">
              <w:rPr>
                <w:sz w:val="18"/>
                <w:szCs w:val="18"/>
                <w:lang w:val="en-GB"/>
              </w:rPr>
              <w:t>Invalid - Already Pending</w:t>
            </w:r>
          </w:p>
        </w:tc>
        <w:tc>
          <w:tcPr>
            <w:tcW w:w="5310" w:type="dxa"/>
            <w:shd w:val="clear" w:color="auto" w:fill="auto"/>
          </w:tcPr>
          <w:p w14:paraId="7B909FFC" w14:textId="77777777" w:rsidR="007D55C7" w:rsidRPr="007D55C7" w:rsidRDefault="007D55C7" w:rsidP="00841C2C">
            <w:pPr>
              <w:rPr>
                <w:sz w:val="18"/>
                <w:szCs w:val="18"/>
                <w:lang w:val="en-GB"/>
              </w:rPr>
            </w:pPr>
            <w:r w:rsidRPr="007D55C7">
              <w:rPr>
                <w:sz w:val="18"/>
                <w:szCs w:val="18"/>
                <w:lang w:val="en-GB"/>
              </w:rPr>
              <w:t>The last scanned card cannot be the subject of the add request because an add request is already outstanding for this card. NFAM will continue listening for unpaired card scans.</w:t>
            </w:r>
          </w:p>
        </w:tc>
      </w:tr>
      <w:tr w:rsidR="007D55C7" w14:paraId="122871ED" w14:textId="77777777" w:rsidTr="007F13F0">
        <w:trPr>
          <w:gridAfter w:val="1"/>
          <w:wAfter w:w="360" w:type="dxa"/>
        </w:trPr>
        <w:tc>
          <w:tcPr>
            <w:tcW w:w="3870" w:type="dxa"/>
            <w:shd w:val="clear" w:color="auto" w:fill="auto"/>
          </w:tcPr>
          <w:p w14:paraId="6EF836E1" w14:textId="77777777" w:rsidR="007D55C7" w:rsidRPr="007D55C7" w:rsidRDefault="007D55C7" w:rsidP="00841C2C">
            <w:pPr>
              <w:rPr>
                <w:sz w:val="18"/>
                <w:szCs w:val="18"/>
                <w:lang w:val="en-GB"/>
              </w:rPr>
            </w:pPr>
            <w:r w:rsidRPr="007D55C7">
              <w:rPr>
                <w:sz w:val="18"/>
                <w:szCs w:val="18"/>
                <w:lang w:val="en-GB"/>
              </w:rPr>
              <w:t>Invalid - Already Paired</w:t>
            </w:r>
          </w:p>
        </w:tc>
        <w:tc>
          <w:tcPr>
            <w:tcW w:w="5310" w:type="dxa"/>
            <w:shd w:val="clear" w:color="auto" w:fill="auto"/>
          </w:tcPr>
          <w:p w14:paraId="435E4276" w14:textId="77777777" w:rsidR="007D55C7" w:rsidRPr="007D55C7" w:rsidRDefault="007D55C7" w:rsidP="00841C2C">
            <w:pPr>
              <w:rPr>
                <w:sz w:val="18"/>
                <w:szCs w:val="18"/>
                <w:lang w:val="en-GB"/>
              </w:rPr>
            </w:pPr>
            <w:r w:rsidRPr="007D55C7">
              <w:rPr>
                <w:sz w:val="18"/>
                <w:szCs w:val="18"/>
                <w:lang w:val="en-GB"/>
              </w:rPr>
              <w:t>The last scanned card cannot be the subject of the add request because it is already paired with the vehicle. NFAM will continue listening for unpaired card scans.</w:t>
            </w:r>
          </w:p>
        </w:tc>
      </w:tr>
    </w:tbl>
    <w:p w14:paraId="34A74865" w14:textId="77777777" w:rsidR="00A26E5C" w:rsidRPr="001A6BF5" w:rsidRDefault="00A26E5C" w:rsidP="00A26E5C">
      <w:pPr>
        <w:pStyle w:val="VelocityScript"/>
      </w:pPr>
    </w:p>
    <w:p w14:paraId="1091267B" w14:textId="77777777" w:rsidR="007D55C7" w:rsidRPr="0085305F" w:rsidRDefault="00A26E5C" w:rsidP="0085305F">
      <w:pPr>
        <w:pStyle w:val="RETechSignal"/>
      </w:pPr>
      <w:r>
        <w:rPr>
          <w:noProof/>
        </w:rPr>
        <w:drawing>
          <wp:inline distT="0" distB="0" distL="0" distR="0" wp14:anchorId="07FB74DE" wp14:editId="54BF30A7">
            <wp:extent cx="152400" cy="152400"/>
            <wp:effectExtent l="0" t="0" r="0" b="0"/>
            <wp:docPr id="67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35" w:name="_5c37f2d4f20ac173c6889b1bd1971f37"/>
      <w:r>
        <w:t>Command Origin</w:t>
      </w:r>
      <w:bookmarkEnd w:id="335"/>
    </w:p>
    <w:p w14:paraId="2B7E03B8" w14:textId="77777777" w:rsidR="007D55C7" w:rsidRDefault="007D55C7" w:rsidP="0085305F">
      <w:pPr>
        <w:ind w:left="630"/>
      </w:pPr>
      <w:r>
        <w:t>The entity that caused an NFC command to be issued.</w:t>
      </w:r>
    </w:p>
    <w:p w14:paraId="1C6164D1" w14:textId="77777777" w:rsidR="007D55C7" w:rsidRDefault="007D55C7" w:rsidP="007D55C7"/>
    <w:p w14:paraId="5F655787"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12719D8C" w14:textId="77777777" w:rsidTr="007F13F0">
        <w:tc>
          <w:tcPr>
            <w:tcW w:w="3870" w:type="dxa"/>
            <w:shd w:val="clear" w:color="auto" w:fill="D9D9D9" w:themeFill="background1" w:themeFillShade="D9"/>
          </w:tcPr>
          <w:p w14:paraId="4DDBB953"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161727C"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5891EB97" w14:textId="77777777" w:rsidTr="007F13F0">
        <w:trPr>
          <w:gridAfter w:val="1"/>
          <w:wAfter w:w="360" w:type="dxa"/>
        </w:trPr>
        <w:tc>
          <w:tcPr>
            <w:tcW w:w="3870" w:type="dxa"/>
            <w:shd w:val="clear" w:color="auto" w:fill="auto"/>
          </w:tcPr>
          <w:p w14:paraId="2BB5B491" w14:textId="77777777" w:rsidR="007D55C7" w:rsidRPr="007D55C7" w:rsidRDefault="007D55C7" w:rsidP="00841C2C">
            <w:pPr>
              <w:rPr>
                <w:sz w:val="18"/>
                <w:szCs w:val="18"/>
                <w:lang w:val="en-GB"/>
              </w:rPr>
            </w:pPr>
            <w:r w:rsidRPr="007D55C7">
              <w:rPr>
                <w:sz w:val="18"/>
                <w:szCs w:val="18"/>
                <w:lang w:val="en-GB"/>
              </w:rPr>
              <w:t>Service tool</w:t>
            </w:r>
          </w:p>
        </w:tc>
        <w:tc>
          <w:tcPr>
            <w:tcW w:w="5310" w:type="dxa"/>
            <w:shd w:val="clear" w:color="auto" w:fill="auto"/>
          </w:tcPr>
          <w:p w14:paraId="74DCE033" w14:textId="77777777" w:rsidR="007D55C7" w:rsidRPr="007D55C7" w:rsidRDefault="007D55C7" w:rsidP="00841C2C">
            <w:pPr>
              <w:rPr>
                <w:sz w:val="18"/>
                <w:szCs w:val="18"/>
                <w:lang w:val="en-GB"/>
              </w:rPr>
            </w:pPr>
            <w:r w:rsidRPr="007D55C7">
              <w:rPr>
                <w:sz w:val="18"/>
                <w:szCs w:val="18"/>
                <w:lang w:val="en-GB"/>
              </w:rPr>
              <w:t>A service tool with NFC service functions.</w:t>
            </w:r>
          </w:p>
        </w:tc>
      </w:tr>
      <w:tr w:rsidR="007D55C7" w14:paraId="737A842B" w14:textId="77777777" w:rsidTr="007F13F0">
        <w:trPr>
          <w:gridAfter w:val="1"/>
          <w:wAfter w:w="360" w:type="dxa"/>
        </w:trPr>
        <w:tc>
          <w:tcPr>
            <w:tcW w:w="3870" w:type="dxa"/>
            <w:shd w:val="clear" w:color="auto" w:fill="auto"/>
          </w:tcPr>
          <w:p w14:paraId="7107E707" w14:textId="77777777" w:rsidR="007D55C7" w:rsidRPr="007D55C7" w:rsidRDefault="007D55C7" w:rsidP="00841C2C">
            <w:pPr>
              <w:rPr>
                <w:sz w:val="18"/>
                <w:szCs w:val="18"/>
                <w:lang w:val="en-GB"/>
              </w:rPr>
            </w:pPr>
            <w:r w:rsidRPr="007D55C7">
              <w:rPr>
                <w:sz w:val="18"/>
                <w:szCs w:val="18"/>
                <w:lang w:val="en-GB"/>
              </w:rPr>
              <w:t>Fleet management service</w:t>
            </w:r>
          </w:p>
        </w:tc>
        <w:tc>
          <w:tcPr>
            <w:tcW w:w="5310" w:type="dxa"/>
            <w:shd w:val="clear" w:color="auto" w:fill="auto"/>
          </w:tcPr>
          <w:p w14:paraId="5736FC51" w14:textId="77777777" w:rsidR="007D55C7" w:rsidRPr="007D55C7" w:rsidRDefault="007D55C7" w:rsidP="00841C2C">
            <w:pPr>
              <w:rPr>
                <w:sz w:val="18"/>
                <w:szCs w:val="18"/>
                <w:lang w:val="en-GB"/>
              </w:rPr>
            </w:pPr>
            <w:r w:rsidRPr="007D55C7">
              <w:rPr>
                <w:sz w:val="18"/>
                <w:szCs w:val="18"/>
                <w:lang w:val="en-GB"/>
              </w:rPr>
              <w:t>The fleet web management interface, or a 3rd-party interface that has been granted API access to the fleet web management interface.</w:t>
            </w:r>
          </w:p>
        </w:tc>
      </w:tr>
      <w:tr w:rsidR="007D55C7" w14:paraId="459B7BE2" w14:textId="77777777" w:rsidTr="007F13F0">
        <w:trPr>
          <w:gridAfter w:val="1"/>
          <w:wAfter w:w="360" w:type="dxa"/>
        </w:trPr>
        <w:tc>
          <w:tcPr>
            <w:tcW w:w="3870" w:type="dxa"/>
            <w:shd w:val="clear" w:color="auto" w:fill="auto"/>
          </w:tcPr>
          <w:p w14:paraId="3E2D502B" w14:textId="77777777" w:rsidR="007D55C7" w:rsidRPr="007D55C7" w:rsidRDefault="007D55C7" w:rsidP="00841C2C">
            <w:pPr>
              <w:rPr>
                <w:sz w:val="18"/>
                <w:szCs w:val="18"/>
                <w:lang w:val="en-GB"/>
              </w:rPr>
            </w:pPr>
            <w:r w:rsidRPr="007D55C7">
              <w:rPr>
                <w:sz w:val="18"/>
                <w:szCs w:val="18"/>
                <w:lang w:val="en-GB"/>
              </w:rPr>
              <w:t>Retail user</w:t>
            </w:r>
          </w:p>
        </w:tc>
        <w:tc>
          <w:tcPr>
            <w:tcW w:w="5310" w:type="dxa"/>
            <w:shd w:val="clear" w:color="auto" w:fill="auto"/>
          </w:tcPr>
          <w:p w14:paraId="6B6966D9" w14:textId="77777777" w:rsidR="007D55C7" w:rsidRPr="007D55C7" w:rsidRDefault="007D55C7" w:rsidP="00841C2C">
            <w:pPr>
              <w:rPr>
                <w:sz w:val="18"/>
                <w:szCs w:val="18"/>
                <w:lang w:val="en-GB"/>
              </w:rPr>
            </w:pPr>
            <w:r w:rsidRPr="007D55C7">
              <w:rPr>
                <w:sz w:val="18"/>
                <w:szCs w:val="18"/>
                <w:lang w:val="en-GB"/>
              </w:rPr>
              <w:t>A retail user, through the vehicle's built-in HMI.</w:t>
            </w:r>
          </w:p>
        </w:tc>
      </w:tr>
    </w:tbl>
    <w:p w14:paraId="78EC5A0D" w14:textId="77777777" w:rsidR="00A26E5C" w:rsidRPr="001A6BF5" w:rsidRDefault="00A26E5C" w:rsidP="00A26E5C">
      <w:pPr>
        <w:pStyle w:val="VelocityScript"/>
      </w:pPr>
    </w:p>
    <w:p w14:paraId="1E479378" w14:textId="77777777" w:rsidR="007D55C7" w:rsidRPr="0085305F" w:rsidRDefault="00A26E5C" w:rsidP="0085305F">
      <w:pPr>
        <w:pStyle w:val="RETechSignal"/>
      </w:pPr>
      <w:r>
        <w:rPr>
          <w:noProof/>
        </w:rPr>
        <w:drawing>
          <wp:inline distT="0" distB="0" distL="0" distR="0" wp14:anchorId="45BA65DD" wp14:editId="1AE2980B">
            <wp:extent cx="152400" cy="152400"/>
            <wp:effectExtent l="0" t="0" r="0" b="0"/>
            <wp:docPr id="678"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36" w:name="_a49cc4993b7ef7bd41be2342a4434aa0"/>
      <w:r>
        <w:t>Credentials</w:t>
      </w:r>
      <w:bookmarkEnd w:id="336"/>
    </w:p>
    <w:p w14:paraId="3AF1280E" w14:textId="77777777" w:rsidR="007D55C7" w:rsidRDefault="007D55C7" w:rsidP="0085305F">
      <w:pPr>
        <w:ind w:left="630"/>
      </w:pPr>
      <w:r>
        <w:t>The identifying credentials that a service technician uses to log in to the Ford service tool.</w:t>
      </w:r>
    </w:p>
    <w:p w14:paraId="509A632C" w14:textId="77777777" w:rsidR="007D55C7" w:rsidRDefault="007D55C7" w:rsidP="007D55C7"/>
    <w:p w14:paraId="4DDB70C4" w14:textId="77777777" w:rsidR="00A26E5C" w:rsidRPr="001A6BF5" w:rsidRDefault="00A26E5C" w:rsidP="00A26E5C">
      <w:pPr>
        <w:pStyle w:val="VelocityScript"/>
      </w:pPr>
    </w:p>
    <w:p w14:paraId="7681EA9D" w14:textId="77777777" w:rsidR="007D55C7" w:rsidRPr="0085305F" w:rsidRDefault="00A26E5C" w:rsidP="0085305F">
      <w:pPr>
        <w:pStyle w:val="RETechSignal"/>
      </w:pPr>
      <w:r>
        <w:rPr>
          <w:noProof/>
        </w:rPr>
        <w:drawing>
          <wp:inline distT="0" distB="0" distL="0" distR="0" wp14:anchorId="01EF9FCA" wp14:editId="60D1A7ED">
            <wp:extent cx="152400" cy="152400"/>
            <wp:effectExtent l="0" t="0" r="0" b="0"/>
            <wp:docPr id="68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37" w:name="_9acfe4c2c5710d1a90b85f6d51dddfe7"/>
      <w:r>
        <w:t>Door Lock Status</w:t>
      </w:r>
      <w:bookmarkEnd w:id="337"/>
    </w:p>
    <w:p w14:paraId="711279F3" w14:textId="77777777" w:rsidR="007D55C7" w:rsidRDefault="007D55C7" w:rsidP="0085305F">
      <w:pPr>
        <w:ind w:left="630"/>
      </w:pPr>
      <w:r>
        <w:t>The status of a vehicle's door locks.</w:t>
      </w:r>
    </w:p>
    <w:p w14:paraId="6CDD5549" w14:textId="77777777" w:rsidR="007D55C7" w:rsidRDefault="007D55C7" w:rsidP="007D55C7"/>
    <w:p w14:paraId="071272F6" w14:textId="77777777" w:rsidR="007F13F0" w:rsidRPr="003C0E7C" w:rsidRDefault="007D55C7" w:rsidP="0085305F">
      <w:pPr>
        <w:ind w:left="630"/>
        <w:rPr>
          <w:i/>
          <w:iCs/>
        </w:rPr>
      </w:pPr>
      <w:r w:rsidRPr="003C0E7C">
        <w:rPr>
          <w:i/>
          <w:iCs/>
          <w:sz w:val="16"/>
          <w:szCs w:val="16"/>
        </w:rPr>
        <w:t xml:space="preserve">Realized by implementation element: </w:t>
      </w:r>
    </w:p>
    <w:p w14:paraId="6D2B757A" w14:textId="55537BE6" w:rsidR="007D55C7" w:rsidRDefault="007D55C7" w:rsidP="0085305F">
      <w:pPr>
        <w:ind w:left="630"/>
      </w:pPr>
      <w:r>
        <w:rPr>
          <w:noProof/>
        </w:rPr>
        <w:drawing>
          <wp:inline distT="0" distB="0" distL="0" distR="0" wp14:anchorId="66241AFF" wp14:editId="122C88B3">
            <wp:extent cx="152400" cy="152400"/>
            <wp:effectExtent l="0" t="0" r="0" b="0"/>
            <wp:docPr id="68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20356804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hyperlink w:anchor="_d771c278124825c9e9b38c7367ded52e" w:history="1">
        <w:proofErr w:type="spellStart"/>
        <w:r>
          <w:rPr>
            <w:rStyle w:val="Hyperlink"/>
          </w:rPr>
          <w:t>Veh_Lock_Status</w:t>
        </w:r>
        <w:proofErr w:type="spellEnd"/>
      </w:hyperlink>
    </w:p>
    <w:p w14:paraId="3746C4CE" w14:textId="77777777" w:rsidR="007D55C7" w:rsidRDefault="007D55C7" w:rsidP="0085305F">
      <w:pPr>
        <w:ind w:left="630"/>
      </w:pPr>
    </w:p>
    <w:p w14:paraId="021DD506"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337A2608" w14:textId="77777777" w:rsidTr="007F13F0">
        <w:tc>
          <w:tcPr>
            <w:tcW w:w="3870" w:type="dxa"/>
            <w:shd w:val="clear" w:color="auto" w:fill="D9D9D9" w:themeFill="background1" w:themeFillShade="D9"/>
          </w:tcPr>
          <w:p w14:paraId="4D81F243"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D37DF31"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60BB4B69" w14:textId="77777777" w:rsidTr="007F13F0">
        <w:trPr>
          <w:gridAfter w:val="1"/>
          <w:wAfter w:w="360" w:type="dxa"/>
        </w:trPr>
        <w:tc>
          <w:tcPr>
            <w:tcW w:w="3870" w:type="dxa"/>
            <w:shd w:val="clear" w:color="auto" w:fill="auto"/>
          </w:tcPr>
          <w:p w14:paraId="7011C277" w14:textId="77777777" w:rsidR="007D55C7" w:rsidRPr="007D55C7" w:rsidRDefault="007D55C7" w:rsidP="00841C2C">
            <w:pPr>
              <w:rPr>
                <w:sz w:val="18"/>
                <w:szCs w:val="18"/>
                <w:lang w:val="en-GB"/>
              </w:rPr>
            </w:pPr>
            <w:r w:rsidRPr="007D55C7">
              <w:rPr>
                <w:sz w:val="18"/>
                <w:szCs w:val="18"/>
                <w:lang w:val="en-GB"/>
              </w:rPr>
              <w:t>All Locked</w:t>
            </w:r>
          </w:p>
        </w:tc>
        <w:tc>
          <w:tcPr>
            <w:tcW w:w="5310" w:type="dxa"/>
            <w:shd w:val="clear" w:color="auto" w:fill="auto"/>
          </w:tcPr>
          <w:p w14:paraId="745E4CF5" w14:textId="77777777" w:rsidR="007D55C7" w:rsidRPr="007D55C7" w:rsidRDefault="007D55C7" w:rsidP="00841C2C">
            <w:pPr>
              <w:rPr>
                <w:sz w:val="18"/>
                <w:szCs w:val="18"/>
                <w:lang w:val="en-GB"/>
              </w:rPr>
            </w:pPr>
            <w:r w:rsidRPr="007D55C7">
              <w:rPr>
                <w:sz w:val="18"/>
                <w:szCs w:val="18"/>
                <w:lang w:val="en-GB"/>
              </w:rPr>
              <w:t>All vehicle doors are locked</w:t>
            </w:r>
          </w:p>
        </w:tc>
      </w:tr>
      <w:tr w:rsidR="007D55C7" w14:paraId="3ACC1870" w14:textId="77777777" w:rsidTr="007F13F0">
        <w:trPr>
          <w:gridAfter w:val="1"/>
          <w:wAfter w:w="360" w:type="dxa"/>
        </w:trPr>
        <w:tc>
          <w:tcPr>
            <w:tcW w:w="3870" w:type="dxa"/>
            <w:shd w:val="clear" w:color="auto" w:fill="auto"/>
          </w:tcPr>
          <w:p w14:paraId="0C48F774" w14:textId="77777777" w:rsidR="007D55C7" w:rsidRPr="007D55C7" w:rsidRDefault="007D55C7" w:rsidP="00841C2C">
            <w:pPr>
              <w:rPr>
                <w:sz w:val="18"/>
                <w:szCs w:val="18"/>
                <w:lang w:val="en-GB"/>
              </w:rPr>
            </w:pPr>
            <w:r w:rsidRPr="007D55C7">
              <w:rPr>
                <w:sz w:val="18"/>
                <w:szCs w:val="18"/>
                <w:lang w:val="en-GB"/>
              </w:rPr>
              <w:t>Driver Door Unlocked</w:t>
            </w:r>
          </w:p>
        </w:tc>
        <w:tc>
          <w:tcPr>
            <w:tcW w:w="5310" w:type="dxa"/>
            <w:shd w:val="clear" w:color="auto" w:fill="auto"/>
          </w:tcPr>
          <w:p w14:paraId="6649DDBA" w14:textId="77777777" w:rsidR="007D55C7" w:rsidRPr="007D55C7" w:rsidRDefault="007D55C7" w:rsidP="00841C2C">
            <w:pPr>
              <w:rPr>
                <w:sz w:val="18"/>
                <w:szCs w:val="18"/>
                <w:lang w:val="en-GB"/>
              </w:rPr>
            </w:pPr>
            <w:r w:rsidRPr="007D55C7">
              <w:rPr>
                <w:sz w:val="18"/>
                <w:szCs w:val="18"/>
                <w:lang w:val="en-GB"/>
              </w:rPr>
              <w:t>The last command issued to the vehicle's power door locks was to unlock the driver door.</w:t>
            </w:r>
          </w:p>
        </w:tc>
      </w:tr>
      <w:tr w:rsidR="007D55C7" w14:paraId="103A6B44" w14:textId="77777777" w:rsidTr="007F13F0">
        <w:trPr>
          <w:gridAfter w:val="1"/>
          <w:wAfter w:w="360" w:type="dxa"/>
        </w:trPr>
        <w:tc>
          <w:tcPr>
            <w:tcW w:w="3870" w:type="dxa"/>
            <w:shd w:val="clear" w:color="auto" w:fill="auto"/>
          </w:tcPr>
          <w:p w14:paraId="42D261CB" w14:textId="77777777" w:rsidR="007D55C7" w:rsidRPr="007D55C7" w:rsidRDefault="007D55C7" w:rsidP="00841C2C">
            <w:pPr>
              <w:rPr>
                <w:sz w:val="18"/>
                <w:szCs w:val="18"/>
                <w:lang w:val="en-GB"/>
              </w:rPr>
            </w:pPr>
            <w:r w:rsidRPr="007D55C7">
              <w:rPr>
                <w:sz w:val="18"/>
                <w:szCs w:val="18"/>
                <w:lang w:val="en-GB"/>
              </w:rPr>
              <w:t>All Double Locked</w:t>
            </w:r>
          </w:p>
        </w:tc>
        <w:tc>
          <w:tcPr>
            <w:tcW w:w="5310" w:type="dxa"/>
            <w:shd w:val="clear" w:color="auto" w:fill="auto"/>
          </w:tcPr>
          <w:p w14:paraId="1BFE922C" w14:textId="77777777" w:rsidR="007D55C7" w:rsidRPr="007D55C7" w:rsidRDefault="007D55C7" w:rsidP="00841C2C">
            <w:pPr>
              <w:rPr>
                <w:sz w:val="18"/>
                <w:szCs w:val="18"/>
                <w:lang w:val="en-GB"/>
              </w:rPr>
            </w:pPr>
            <w:r w:rsidRPr="007D55C7">
              <w:rPr>
                <w:sz w:val="18"/>
                <w:szCs w:val="18"/>
                <w:lang w:val="en-GB"/>
              </w:rPr>
              <w:t>The last command sent to the vehicle's electric door locks was to double-lock all of the doors.</w:t>
            </w:r>
          </w:p>
        </w:tc>
      </w:tr>
      <w:tr w:rsidR="007D55C7" w14:paraId="721641E8" w14:textId="77777777" w:rsidTr="007F13F0">
        <w:trPr>
          <w:gridAfter w:val="1"/>
          <w:wAfter w:w="360" w:type="dxa"/>
        </w:trPr>
        <w:tc>
          <w:tcPr>
            <w:tcW w:w="3870" w:type="dxa"/>
            <w:shd w:val="clear" w:color="auto" w:fill="auto"/>
          </w:tcPr>
          <w:p w14:paraId="2C31DBE8" w14:textId="77777777" w:rsidR="007D55C7" w:rsidRPr="007D55C7" w:rsidRDefault="007D55C7" w:rsidP="00841C2C">
            <w:pPr>
              <w:rPr>
                <w:sz w:val="18"/>
                <w:szCs w:val="18"/>
                <w:lang w:val="en-GB"/>
              </w:rPr>
            </w:pPr>
            <w:r w:rsidRPr="007D55C7">
              <w:rPr>
                <w:sz w:val="18"/>
                <w:szCs w:val="18"/>
                <w:lang w:val="en-GB"/>
              </w:rPr>
              <w:t>All Unlocked</w:t>
            </w:r>
          </w:p>
        </w:tc>
        <w:tc>
          <w:tcPr>
            <w:tcW w:w="5310" w:type="dxa"/>
            <w:shd w:val="clear" w:color="auto" w:fill="auto"/>
          </w:tcPr>
          <w:p w14:paraId="0FCE22B5" w14:textId="77777777" w:rsidR="007D55C7" w:rsidRPr="007D55C7" w:rsidRDefault="007D55C7" w:rsidP="00841C2C">
            <w:pPr>
              <w:rPr>
                <w:sz w:val="18"/>
                <w:szCs w:val="18"/>
                <w:lang w:val="en-GB"/>
              </w:rPr>
            </w:pPr>
            <w:r w:rsidRPr="007D55C7">
              <w:rPr>
                <w:sz w:val="18"/>
                <w:szCs w:val="18"/>
                <w:lang w:val="en-GB"/>
              </w:rPr>
              <w:t>All vehicle doors are unlocked</w:t>
            </w:r>
          </w:p>
        </w:tc>
      </w:tr>
    </w:tbl>
    <w:p w14:paraId="5AEB5E69" w14:textId="77777777" w:rsidR="00A26E5C" w:rsidRPr="001A6BF5" w:rsidRDefault="00A26E5C" w:rsidP="00A26E5C">
      <w:pPr>
        <w:pStyle w:val="VelocityScript"/>
      </w:pPr>
    </w:p>
    <w:p w14:paraId="1291C92D" w14:textId="77777777" w:rsidR="007D55C7" w:rsidRPr="0085305F" w:rsidRDefault="00A26E5C" w:rsidP="0085305F">
      <w:pPr>
        <w:pStyle w:val="RETechSignal"/>
      </w:pPr>
      <w:r>
        <w:rPr>
          <w:noProof/>
        </w:rPr>
        <w:drawing>
          <wp:inline distT="0" distB="0" distL="0" distR="0" wp14:anchorId="5184E942" wp14:editId="72F56596">
            <wp:extent cx="152400" cy="152400"/>
            <wp:effectExtent l="0" t="0" r="0" b="0"/>
            <wp:docPr id="68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38" w:name="_06469a52e99f70e843de2fa24844ca7c"/>
      <w:r>
        <w:t>Enable/Disable</w:t>
      </w:r>
      <w:bookmarkEnd w:id="338"/>
    </w:p>
    <w:p w14:paraId="7DDF6D74" w14:textId="77777777" w:rsidR="007D55C7" w:rsidRDefault="007D55C7" w:rsidP="0085305F">
      <w:pPr>
        <w:ind w:left="630"/>
      </w:pPr>
      <w:r>
        <w:t>Whether the feature should be enabled or disabled.</w:t>
      </w:r>
    </w:p>
    <w:p w14:paraId="7F76FE7D" w14:textId="77777777" w:rsidR="007D55C7" w:rsidRDefault="007D55C7" w:rsidP="007D55C7"/>
    <w:p w14:paraId="130DEB49"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6E8DF921" w14:textId="77777777" w:rsidTr="007F13F0">
        <w:tc>
          <w:tcPr>
            <w:tcW w:w="3870" w:type="dxa"/>
            <w:shd w:val="clear" w:color="auto" w:fill="D9D9D9" w:themeFill="background1" w:themeFillShade="D9"/>
          </w:tcPr>
          <w:p w14:paraId="18081C53"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A33569A"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5E561532" w14:textId="77777777" w:rsidTr="007F13F0">
        <w:trPr>
          <w:gridAfter w:val="1"/>
          <w:wAfter w:w="360" w:type="dxa"/>
        </w:trPr>
        <w:tc>
          <w:tcPr>
            <w:tcW w:w="3870" w:type="dxa"/>
            <w:shd w:val="clear" w:color="auto" w:fill="auto"/>
          </w:tcPr>
          <w:p w14:paraId="579B671D" w14:textId="77777777" w:rsidR="007D55C7" w:rsidRPr="007D55C7" w:rsidRDefault="007D55C7" w:rsidP="00841C2C">
            <w:pPr>
              <w:rPr>
                <w:sz w:val="18"/>
                <w:szCs w:val="18"/>
                <w:lang w:val="en-GB"/>
              </w:rPr>
            </w:pPr>
            <w:r w:rsidRPr="007D55C7">
              <w:rPr>
                <w:sz w:val="18"/>
                <w:szCs w:val="18"/>
                <w:lang w:val="en-GB"/>
              </w:rPr>
              <w:t>Enable</w:t>
            </w:r>
          </w:p>
        </w:tc>
        <w:tc>
          <w:tcPr>
            <w:tcW w:w="5310" w:type="dxa"/>
            <w:shd w:val="clear" w:color="auto" w:fill="auto"/>
          </w:tcPr>
          <w:p w14:paraId="7FCFB4C0" w14:textId="77777777" w:rsidR="007D55C7" w:rsidRPr="007D55C7" w:rsidRDefault="007D55C7" w:rsidP="00841C2C">
            <w:pPr>
              <w:rPr>
                <w:sz w:val="18"/>
                <w:szCs w:val="18"/>
                <w:lang w:val="en-GB"/>
              </w:rPr>
            </w:pPr>
            <w:r w:rsidRPr="007D55C7">
              <w:rPr>
                <w:sz w:val="18"/>
                <w:szCs w:val="18"/>
                <w:lang w:val="en-GB"/>
              </w:rPr>
              <w:t>The feature should be enabled.</w:t>
            </w:r>
          </w:p>
        </w:tc>
      </w:tr>
      <w:tr w:rsidR="007D55C7" w14:paraId="4DB8B8FB" w14:textId="77777777" w:rsidTr="007F13F0">
        <w:trPr>
          <w:gridAfter w:val="1"/>
          <w:wAfter w:w="360" w:type="dxa"/>
        </w:trPr>
        <w:tc>
          <w:tcPr>
            <w:tcW w:w="3870" w:type="dxa"/>
            <w:shd w:val="clear" w:color="auto" w:fill="auto"/>
          </w:tcPr>
          <w:p w14:paraId="27780B4A" w14:textId="77777777" w:rsidR="007D55C7" w:rsidRPr="007D55C7" w:rsidRDefault="007D55C7" w:rsidP="00841C2C">
            <w:pPr>
              <w:rPr>
                <w:sz w:val="18"/>
                <w:szCs w:val="18"/>
                <w:lang w:val="en-GB"/>
              </w:rPr>
            </w:pPr>
            <w:r w:rsidRPr="007D55C7">
              <w:rPr>
                <w:sz w:val="18"/>
                <w:szCs w:val="18"/>
                <w:lang w:val="en-GB"/>
              </w:rPr>
              <w:t>Disable</w:t>
            </w:r>
          </w:p>
        </w:tc>
        <w:tc>
          <w:tcPr>
            <w:tcW w:w="5310" w:type="dxa"/>
            <w:shd w:val="clear" w:color="auto" w:fill="auto"/>
          </w:tcPr>
          <w:p w14:paraId="4355CD7B" w14:textId="77777777" w:rsidR="007D55C7" w:rsidRPr="007D55C7" w:rsidRDefault="007D55C7" w:rsidP="00841C2C">
            <w:pPr>
              <w:rPr>
                <w:sz w:val="18"/>
                <w:szCs w:val="18"/>
                <w:lang w:val="en-GB"/>
              </w:rPr>
            </w:pPr>
            <w:r w:rsidRPr="007D55C7">
              <w:rPr>
                <w:sz w:val="18"/>
                <w:szCs w:val="18"/>
                <w:lang w:val="en-GB"/>
              </w:rPr>
              <w:t>The feature should be disabled.</w:t>
            </w:r>
          </w:p>
        </w:tc>
      </w:tr>
    </w:tbl>
    <w:p w14:paraId="429D5218" w14:textId="77777777" w:rsidR="00A26E5C" w:rsidRPr="001A6BF5" w:rsidRDefault="00A26E5C" w:rsidP="00A26E5C">
      <w:pPr>
        <w:pStyle w:val="VelocityScript"/>
      </w:pPr>
    </w:p>
    <w:p w14:paraId="2863458D" w14:textId="77777777" w:rsidR="007D55C7" w:rsidRPr="0085305F" w:rsidRDefault="00A26E5C" w:rsidP="0085305F">
      <w:pPr>
        <w:pStyle w:val="RETechSignal"/>
      </w:pPr>
      <w:r>
        <w:rPr>
          <w:noProof/>
        </w:rPr>
        <w:drawing>
          <wp:inline distT="0" distB="0" distL="0" distR="0" wp14:anchorId="4B4718D0" wp14:editId="018FBE01">
            <wp:extent cx="152400" cy="152400"/>
            <wp:effectExtent l="0" t="0" r="0" b="0"/>
            <wp:docPr id="68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39" w:name="_078d7bcfb6a6e694cca749314bba989c"/>
      <w:r>
        <w:t>FESN</w:t>
      </w:r>
      <w:bookmarkEnd w:id="339"/>
    </w:p>
    <w:p w14:paraId="036FFC1B" w14:textId="77777777" w:rsidR="007D55C7" w:rsidRDefault="007D55C7" w:rsidP="0085305F">
      <w:pPr>
        <w:ind w:left="630"/>
      </w:pPr>
      <w:r>
        <w:t>A Ford Electronic Serial Number.</w:t>
      </w:r>
    </w:p>
    <w:p w14:paraId="7A274F07" w14:textId="77777777" w:rsidR="007D55C7" w:rsidRDefault="007D55C7" w:rsidP="007D55C7"/>
    <w:p w14:paraId="510FBAB9" w14:textId="77777777" w:rsidR="00A26E5C" w:rsidRPr="001A6BF5" w:rsidRDefault="00A26E5C" w:rsidP="00A26E5C">
      <w:pPr>
        <w:pStyle w:val="VelocityScript"/>
      </w:pPr>
    </w:p>
    <w:p w14:paraId="637B3CB9" w14:textId="77777777" w:rsidR="007D55C7" w:rsidRPr="0085305F" w:rsidRDefault="00A26E5C" w:rsidP="0085305F">
      <w:pPr>
        <w:pStyle w:val="RETechSignal"/>
      </w:pPr>
      <w:r>
        <w:rPr>
          <w:noProof/>
        </w:rPr>
        <w:drawing>
          <wp:inline distT="0" distB="0" distL="0" distR="0" wp14:anchorId="0278E90F" wp14:editId="73919CDE">
            <wp:extent cx="152400" cy="152400"/>
            <wp:effectExtent l="0" t="0" r="0" b="0"/>
            <wp:docPr id="688" name="Picture -391670801.jpg" descr="-39167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391670801.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bookmarkStart w:id="340" w:name="_0e01d1923f49c29c88302f67ce158275"/>
      <w:r>
        <w:t>HMI Card Request</w:t>
      </w:r>
      <w:bookmarkEnd w:id="340"/>
    </w:p>
    <w:p w14:paraId="09D5662B" w14:textId="77777777" w:rsidR="007D55C7" w:rsidRDefault="007D55C7" w:rsidP="0085305F">
      <w:pPr>
        <w:ind w:left="630"/>
      </w:pPr>
      <w:r>
        <w:t xml:space="preserve">Type for command requests made from the Display System to the NFC Controller. </w:t>
      </w:r>
    </w:p>
    <w:p w14:paraId="5ABD34BE" w14:textId="77777777" w:rsidR="007D55C7" w:rsidRDefault="007D55C7" w:rsidP="007D55C7"/>
    <w:p w14:paraId="279D54E9"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2DCC973A" w14:textId="77777777" w:rsidTr="007F13F0">
        <w:tc>
          <w:tcPr>
            <w:tcW w:w="3870" w:type="dxa"/>
            <w:shd w:val="clear" w:color="auto" w:fill="D9D9D9" w:themeFill="background1" w:themeFillShade="D9"/>
          </w:tcPr>
          <w:p w14:paraId="59CF3A19"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7DF4A78C"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1D595BA8" w14:textId="77777777" w:rsidTr="007F13F0">
        <w:trPr>
          <w:gridAfter w:val="1"/>
          <w:wAfter w:w="360" w:type="dxa"/>
        </w:trPr>
        <w:tc>
          <w:tcPr>
            <w:tcW w:w="3870" w:type="dxa"/>
            <w:shd w:val="clear" w:color="auto" w:fill="auto"/>
          </w:tcPr>
          <w:p w14:paraId="1CD25F2B" w14:textId="77777777" w:rsidR="007D55C7" w:rsidRPr="007D55C7" w:rsidRDefault="007D55C7" w:rsidP="00841C2C">
            <w:pPr>
              <w:rPr>
                <w:sz w:val="18"/>
                <w:szCs w:val="18"/>
                <w:lang w:val="en-GB"/>
              </w:rPr>
            </w:pPr>
            <w:r w:rsidRPr="007D55C7">
              <w:rPr>
                <w:sz w:val="18"/>
                <w:szCs w:val="18"/>
                <w:lang w:val="en-GB"/>
              </w:rPr>
              <w:t>Add Card</w:t>
            </w:r>
          </w:p>
        </w:tc>
        <w:tc>
          <w:tcPr>
            <w:tcW w:w="5310" w:type="dxa"/>
            <w:shd w:val="clear" w:color="auto" w:fill="auto"/>
          </w:tcPr>
          <w:p w14:paraId="4D99B8F5" w14:textId="77777777" w:rsidR="00D74D83" w:rsidRDefault="00D74D83"/>
        </w:tc>
      </w:tr>
      <w:tr w:rsidR="007D55C7" w14:paraId="0865E423" w14:textId="77777777" w:rsidTr="007F13F0">
        <w:trPr>
          <w:gridAfter w:val="1"/>
          <w:wAfter w:w="360" w:type="dxa"/>
        </w:trPr>
        <w:tc>
          <w:tcPr>
            <w:tcW w:w="3870" w:type="dxa"/>
            <w:shd w:val="clear" w:color="auto" w:fill="auto"/>
          </w:tcPr>
          <w:p w14:paraId="081E0EE8" w14:textId="77777777" w:rsidR="007D55C7" w:rsidRPr="007D55C7" w:rsidRDefault="007D55C7" w:rsidP="00841C2C">
            <w:pPr>
              <w:rPr>
                <w:sz w:val="18"/>
                <w:szCs w:val="18"/>
                <w:lang w:val="en-GB"/>
              </w:rPr>
            </w:pPr>
            <w:r w:rsidRPr="007D55C7">
              <w:rPr>
                <w:sz w:val="18"/>
                <w:szCs w:val="18"/>
                <w:lang w:val="en-GB"/>
              </w:rPr>
              <w:t>Delete Card</w:t>
            </w:r>
          </w:p>
        </w:tc>
        <w:tc>
          <w:tcPr>
            <w:tcW w:w="5310" w:type="dxa"/>
            <w:shd w:val="clear" w:color="auto" w:fill="auto"/>
          </w:tcPr>
          <w:p w14:paraId="042E89B7" w14:textId="77777777" w:rsidR="007D55C7" w:rsidRPr="007D55C7" w:rsidRDefault="007D55C7" w:rsidP="00841C2C">
            <w:pPr>
              <w:rPr>
                <w:sz w:val="18"/>
                <w:szCs w:val="18"/>
                <w:lang w:val="en-GB"/>
              </w:rPr>
            </w:pPr>
            <w:r w:rsidRPr="007D55C7">
              <w:rPr>
                <w:sz w:val="18"/>
                <w:szCs w:val="18"/>
                <w:lang w:val="en-GB"/>
              </w:rPr>
              <w:t>Requests an NFC pairing be deleted.</w:t>
            </w:r>
          </w:p>
        </w:tc>
      </w:tr>
      <w:tr w:rsidR="007D55C7" w14:paraId="28B1AA28" w14:textId="77777777" w:rsidTr="007F13F0">
        <w:trPr>
          <w:gridAfter w:val="1"/>
          <w:wAfter w:w="360" w:type="dxa"/>
        </w:trPr>
        <w:tc>
          <w:tcPr>
            <w:tcW w:w="3870" w:type="dxa"/>
            <w:shd w:val="clear" w:color="auto" w:fill="auto"/>
          </w:tcPr>
          <w:p w14:paraId="47EDBE19" w14:textId="77777777" w:rsidR="007D55C7" w:rsidRPr="007D55C7" w:rsidRDefault="007D55C7" w:rsidP="00841C2C">
            <w:pPr>
              <w:rPr>
                <w:sz w:val="18"/>
                <w:szCs w:val="18"/>
                <w:lang w:val="en-GB"/>
              </w:rPr>
            </w:pPr>
            <w:r w:rsidRPr="007D55C7">
              <w:rPr>
                <w:sz w:val="18"/>
                <w:szCs w:val="18"/>
                <w:lang w:val="en-GB"/>
              </w:rPr>
              <w:t>Cancel Request</w:t>
            </w:r>
          </w:p>
        </w:tc>
        <w:tc>
          <w:tcPr>
            <w:tcW w:w="5310" w:type="dxa"/>
            <w:shd w:val="clear" w:color="auto" w:fill="auto"/>
          </w:tcPr>
          <w:p w14:paraId="06A2A572" w14:textId="77777777" w:rsidR="007D55C7" w:rsidRPr="007D55C7" w:rsidRDefault="007D55C7" w:rsidP="00841C2C">
            <w:pPr>
              <w:rPr>
                <w:sz w:val="18"/>
                <w:szCs w:val="18"/>
                <w:lang w:val="en-GB"/>
              </w:rPr>
            </w:pPr>
            <w:r w:rsidRPr="007D55C7">
              <w:rPr>
                <w:sz w:val="18"/>
                <w:szCs w:val="18"/>
                <w:lang w:val="en-GB"/>
              </w:rPr>
              <w:t>Exits the add-card flow before the request is sent to the backend. Not applicable to card delete operation.</w:t>
            </w:r>
          </w:p>
        </w:tc>
      </w:tr>
    </w:tbl>
    <w:p w14:paraId="42D98CA9" w14:textId="77777777" w:rsidR="00A26E5C" w:rsidRPr="001A6BF5" w:rsidRDefault="00A26E5C" w:rsidP="00A26E5C">
      <w:pPr>
        <w:pStyle w:val="VelocityScript"/>
      </w:pPr>
    </w:p>
    <w:p w14:paraId="2EF5F7DA" w14:textId="77777777" w:rsidR="007D55C7" w:rsidRPr="0085305F" w:rsidRDefault="00A26E5C" w:rsidP="0085305F">
      <w:pPr>
        <w:pStyle w:val="RETechSignal"/>
      </w:pPr>
      <w:r>
        <w:rPr>
          <w:noProof/>
        </w:rPr>
        <w:drawing>
          <wp:inline distT="0" distB="0" distL="0" distR="0" wp14:anchorId="343BF3BC" wp14:editId="7B0240FF">
            <wp:extent cx="152400" cy="152400"/>
            <wp:effectExtent l="0" t="0" r="0" b="0"/>
            <wp:docPr id="690" name="Picture -391670801.jpg" descr="-39167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391670801.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bookmarkStart w:id="341" w:name="_d9821f2e1e94ab4118e2023160828156"/>
      <w:r>
        <w:t>Ignition Status</w:t>
      </w:r>
      <w:bookmarkEnd w:id="341"/>
    </w:p>
    <w:p w14:paraId="2D323279" w14:textId="77777777" w:rsidR="007D55C7" w:rsidRDefault="007D55C7" w:rsidP="0085305F">
      <w:pPr>
        <w:ind w:left="630"/>
      </w:pPr>
      <w:r>
        <w:t>The state of the vehicle's ignition.</w:t>
      </w:r>
    </w:p>
    <w:p w14:paraId="79C72259" w14:textId="77777777" w:rsidR="007D55C7" w:rsidRDefault="007D55C7" w:rsidP="007D55C7"/>
    <w:p w14:paraId="677D9ABA"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3AB88B46" w14:textId="77777777" w:rsidTr="007F13F0">
        <w:tc>
          <w:tcPr>
            <w:tcW w:w="3870" w:type="dxa"/>
            <w:shd w:val="clear" w:color="auto" w:fill="D9D9D9" w:themeFill="background1" w:themeFillShade="D9"/>
          </w:tcPr>
          <w:p w14:paraId="58A5CF13"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6C05EF41"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4F659291" w14:textId="77777777" w:rsidTr="007F13F0">
        <w:trPr>
          <w:gridAfter w:val="1"/>
          <w:wAfter w:w="360" w:type="dxa"/>
        </w:trPr>
        <w:tc>
          <w:tcPr>
            <w:tcW w:w="3870" w:type="dxa"/>
            <w:shd w:val="clear" w:color="auto" w:fill="auto"/>
          </w:tcPr>
          <w:p w14:paraId="54C3BD3E" w14:textId="77777777" w:rsidR="007D55C7" w:rsidRPr="007D55C7" w:rsidRDefault="007D55C7" w:rsidP="00841C2C">
            <w:pPr>
              <w:rPr>
                <w:sz w:val="18"/>
                <w:szCs w:val="18"/>
                <w:lang w:val="en-GB"/>
              </w:rPr>
            </w:pPr>
            <w:r w:rsidRPr="007D55C7">
              <w:rPr>
                <w:sz w:val="18"/>
                <w:szCs w:val="18"/>
                <w:lang w:val="en-GB"/>
              </w:rPr>
              <w:t>Off</w:t>
            </w:r>
          </w:p>
        </w:tc>
        <w:tc>
          <w:tcPr>
            <w:tcW w:w="5310" w:type="dxa"/>
            <w:shd w:val="clear" w:color="auto" w:fill="auto"/>
          </w:tcPr>
          <w:p w14:paraId="743FD1EE" w14:textId="77777777" w:rsidR="007D55C7" w:rsidRPr="007D55C7" w:rsidRDefault="007D55C7" w:rsidP="00841C2C">
            <w:pPr>
              <w:rPr>
                <w:sz w:val="18"/>
                <w:szCs w:val="18"/>
                <w:lang w:val="en-GB"/>
              </w:rPr>
            </w:pPr>
            <w:r w:rsidRPr="007D55C7">
              <w:rPr>
                <w:sz w:val="18"/>
                <w:szCs w:val="18"/>
                <w:lang w:val="en-GB"/>
              </w:rPr>
              <w:t>Vehicle ignition is OFF</w:t>
            </w:r>
          </w:p>
        </w:tc>
      </w:tr>
      <w:tr w:rsidR="007D55C7" w14:paraId="48C51E06" w14:textId="77777777" w:rsidTr="007F13F0">
        <w:trPr>
          <w:gridAfter w:val="1"/>
          <w:wAfter w:w="360" w:type="dxa"/>
        </w:trPr>
        <w:tc>
          <w:tcPr>
            <w:tcW w:w="3870" w:type="dxa"/>
            <w:shd w:val="clear" w:color="auto" w:fill="auto"/>
          </w:tcPr>
          <w:p w14:paraId="06B4AF4D" w14:textId="77777777" w:rsidR="007D55C7" w:rsidRPr="007D55C7" w:rsidRDefault="007D55C7" w:rsidP="00841C2C">
            <w:pPr>
              <w:rPr>
                <w:sz w:val="18"/>
                <w:szCs w:val="18"/>
                <w:lang w:val="en-GB"/>
              </w:rPr>
            </w:pPr>
            <w:r w:rsidRPr="007D55C7">
              <w:rPr>
                <w:sz w:val="18"/>
                <w:szCs w:val="18"/>
                <w:lang w:val="en-GB"/>
              </w:rPr>
              <w:t>Run/Start</w:t>
            </w:r>
          </w:p>
        </w:tc>
        <w:tc>
          <w:tcPr>
            <w:tcW w:w="5310" w:type="dxa"/>
            <w:shd w:val="clear" w:color="auto" w:fill="auto"/>
          </w:tcPr>
          <w:p w14:paraId="5CB5E2A8" w14:textId="77777777" w:rsidR="007D55C7" w:rsidRPr="007D55C7" w:rsidRDefault="007D55C7" w:rsidP="00841C2C">
            <w:pPr>
              <w:rPr>
                <w:sz w:val="18"/>
                <w:szCs w:val="18"/>
                <w:lang w:val="en-GB"/>
              </w:rPr>
            </w:pPr>
            <w:r w:rsidRPr="007D55C7">
              <w:rPr>
                <w:sz w:val="18"/>
                <w:szCs w:val="18"/>
                <w:lang w:val="en-GB"/>
              </w:rPr>
              <w:t>Vehicle ignition is in Run/Start (Run position after engine has been started)</w:t>
            </w:r>
          </w:p>
        </w:tc>
      </w:tr>
      <w:tr w:rsidR="007D55C7" w14:paraId="522E3040" w14:textId="77777777" w:rsidTr="007F13F0">
        <w:trPr>
          <w:gridAfter w:val="1"/>
          <w:wAfter w:w="360" w:type="dxa"/>
        </w:trPr>
        <w:tc>
          <w:tcPr>
            <w:tcW w:w="3870" w:type="dxa"/>
            <w:shd w:val="clear" w:color="auto" w:fill="auto"/>
          </w:tcPr>
          <w:p w14:paraId="4D1DA199" w14:textId="77777777" w:rsidR="007D55C7" w:rsidRPr="007D55C7" w:rsidRDefault="007D55C7" w:rsidP="00841C2C">
            <w:pPr>
              <w:rPr>
                <w:sz w:val="18"/>
                <w:szCs w:val="18"/>
                <w:lang w:val="en-GB"/>
              </w:rPr>
            </w:pPr>
            <w:r w:rsidRPr="007D55C7">
              <w:rPr>
                <w:sz w:val="18"/>
                <w:szCs w:val="18"/>
                <w:lang w:val="en-GB"/>
              </w:rPr>
              <w:t>Accessory</w:t>
            </w:r>
          </w:p>
        </w:tc>
        <w:tc>
          <w:tcPr>
            <w:tcW w:w="5310" w:type="dxa"/>
            <w:shd w:val="clear" w:color="auto" w:fill="auto"/>
          </w:tcPr>
          <w:p w14:paraId="04CD471F" w14:textId="77777777" w:rsidR="007D55C7" w:rsidRPr="007D55C7" w:rsidRDefault="007D55C7" w:rsidP="00841C2C">
            <w:pPr>
              <w:rPr>
                <w:sz w:val="18"/>
                <w:szCs w:val="18"/>
                <w:lang w:val="en-GB"/>
              </w:rPr>
            </w:pPr>
            <w:r w:rsidRPr="007D55C7">
              <w:rPr>
                <w:sz w:val="18"/>
                <w:szCs w:val="18"/>
                <w:lang w:val="en-GB"/>
              </w:rPr>
              <w:t>Vehicle ignition is in Accessory (or Run position without engine started)</w:t>
            </w:r>
          </w:p>
        </w:tc>
      </w:tr>
    </w:tbl>
    <w:p w14:paraId="50FDE5BC" w14:textId="77777777" w:rsidR="00A26E5C" w:rsidRPr="001A6BF5" w:rsidRDefault="00A26E5C" w:rsidP="00A26E5C">
      <w:pPr>
        <w:pStyle w:val="VelocityScript"/>
      </w:pPr>
    </w:p>
    <w:p w14:paraId="37633903" w14:textId="77777777" w:rsidR="007D55C7" w:rsidRPr="0085305F" w:rsidRDefault="00A26E5C" w:rsidP="0085305F">
      <w:pPr>
        <w:pStyle w:val="RETechSignal"/>
      </w:pPr>
      <w:r>
        <w:rPr>
          <w:noProof/>
        </w:rPr>
        <w:drawing>
          <wp:inline distT="0" distB="0" distL="0" distR="0" wp14:anchorId="20845E57" wp14:editId="1123F212">
            <wp:extent cx="152400" cy="152400"/>
            <wp:effectExtent l="0" t="0" r="0" b="0"/>
            <wp:docPr id="69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2" w:name="_15dcd7d11c2adf476a1062d69e3f7fd2"/>
      <w:r>
        <w:t>Local ID</w:t>
      </w:r>
      <w:bookmarkEnd w:id="342"/>
    </w:p>
    <w:p w14:paraId="748EE827" w14:textId="77777777" w:rsidR="007D55C7" w:rsidRDefault="007D55C7" w:rsidP="0085305F">
      <w:pPr>
        <w:ind w:left="630"/>
      </w:pPr>
      <w:r>
        <w:t>The identifier generated by an NFC-enabled vehicle locally when an NFC command request is created using the onboard HMI.</w:t>
      </w:r>
    </w:p>
    <w:p w14:paraId="296D059F" w14:textId="77777777" w:rsidR="007D55C7" w:rsidRDefault="007D55C7" w:rsidP="0085305F">
      <w:pPr>
        <w:ind w:left="630"/>
      </w:pPr>
    </w:p>
    <w:p w14:paraId="567D7C80" w14:textId="77777777" w:rsidR="007D55C7" w:rsidRDefault="007D55C7" w:rsidP="0085305F">
      <w:pPr>
        <w:ind w:left="630"/>
      </w:pPr>
      <w:r>
        <w:t>This value is returned by the cloud backend system in traffic that corresponds to that particular command request, along with the cloud-generated Payload ID, in order to allow the vehicle to correlate the Local ID and Payload ID.</w:t>
      </w:r>
    </w:p>
    <w:p w14:paraId="271E2F3D" w14:textId="77777777" w:rsidR="007D55C7" w:rsidRDefault="007D55C7" w:rsidP="007D55C7"/>
    <w:p w14:paraId="4C0710D9" w14:textId="77777777" w:rsidR="00A26E5C" w:rsidRPr="001A6BF5" w:rsidRDefault="00A26E5C" w:rsidP="00A26E5C">
      <w:pPr>
        <w:pStyle w:val="VelocityScript"/>
      </w:pPr>
    </w:p>
    <w:p w14:paraId="461E3EEE" w14:textId="77777777" w:rsidR="007D55C7" w:rsidRPr="0085305F" w:rsidRDefault="00A26E5C" w:rsidP="0085305F">
      <w:pPr>
        <w:pStyle w:val="RETechSignal"/>
      </w:pPr>
      <w:r>
        <w:rPr>
          <w:noProof/>
        </w:rPr>
        <w:drawing>
          <wp:inline distT="0" distB="0" distL="0" distR="0" wp14:anchorId="2B0A5470" wp14:editId="4656137F">
            <wp:extent cx="152400" cy="152400"/>
            <wp:effectExtent l="0" t="0" r="0" b="0"/>
            <wp:docPr id="694"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3" w:name="_69ac0db96cd4f982d2e85e32736119ac"/>
      <w:r>
        <w:t>Locking Request</w:t>
      </w:r>
      <w:bookmarkEnd w:id="343"/>
    </w:p>
    <w:p w14:paraId="11611218" w14:textId="77777777" w:rsidR="007D55C7" w:rsidRDefault="007D55C7" w:rsidP="0085305F">
      <w:pPr>
        <w:ind w:left="630"/>
      </w:pPr>
      <w:r>
        <w:t>A request issued to the Body Control System's Power Locks Arbitrator, requesting a lock or unlock of the vehicle's doors. The exact behavior that this request triggers may vary based on the vehicle's configuration parameter and state.</w:t>
      </w:r>
    </w:p>
    <w:p w14:paraId="53FFF032" w14:textId="77777777" w:rsidR="007D55C7" w:rsidRDefault="007D55C7" w:rsidP="007D55C7"/>
    <w:p w14:paraId="1CAE80F6"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2EA438A3" w14:textId="77777777" w:rsidTr="007F13F0">
        <w:tc>
          <w:tcPr>
            <w:tcW w:w="3870" w:type="dxa"/>
            <w:shd w:val="clear" w:color="auto" w:fill="D9D9D9" w:themeFill="background1" w:themeFillShade="D9"/>
          </w:tcPr>
          <w:p w14:paraId="6D962C30"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352A30F0"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0D91E21B" w14:textId="77777777" w:rsidTr="007F13F0">
        <w:trPr>
          <w:gridAfter w:val="1"/>
          <w:wAfter w:w="360" w:type="dxa"/>
        </w:trPr>
        <w:tc>
          <w:tcPr>
            <w:tcW w:w="3870" w:type="dxa"/>
            <w:shd w:val="clear" w:color="auto" w:fill="auto"/>
          </w:tcPr>
          <w:p w14:paraId="6D1D89B2" w14:textId="77777777" w:rsidR="007D55C7" w:rsidRPr="007D55C7" w:rsidRDefault="007D55C7" w:rsidP="00841C2C">
            <w:pPr>
              <w:rPr>
                <w:sz w:val="18"/>
                <w:szCs w:val="18"/>
                <w:lang w:val="en-GB"/>
              </w:rPr>
            </w:pPr>
            <w:r w:rsidRPr="007D55C7">
              <w:rPr>
                <w:sz w:val="18"/>
                <w:szCs w:val="18"/>
                <w:lang w:val="en-GB"/>
              </w:rPr>
              <w:t>Unlock</w:t>
            </w:r>
          </w:p>
        </w:tc>
        <w:tc>
          <w:tcPr>
            <w:tcW w:w="5310" w:type="dxa"/>
            <w:shd w:val="clear" w:color="auto" w:fill="auto"/>
          </w:tcPr>
          <w:p w14:paraId="2138729E" w14:textId="77777777" w:rsidR="007D55C7" w:rsidRPr="007D55C7" w:rsidRDefault="007D55C7" w:rsidP="00841C2C">
            <w:pPr>
              <w:rPr>
                <w:sz w:val="18"/>
                <w:szCs w:val="18"/>
                <w:lang w:val="en-GB"/>
              </w:rPr>
            </w:pPr>
            <w:r w:rsidRPr="007D55C7">
              <w:rPr>
                <w:sz w:val="18"/>
                <w:szCs w:val="18"/>
                <w:lang w:val="en-GB"/>
              </w:rPr>
              <w:t>To indicate when a central unlock command is transmitted</w:t>
            </w:r>
          </w:p>
        </w:tc>
      </w:tr>
      <w:tr w:rsidR="007D55C7" w14:paraId="358E50D5" w14:textId="77777777" w:rsidTr="007F13F0">
        <w:trPr>
          <w:gridAfter w:val="1"/>
          <w:wAfter w:w="360" w:type="dxa"/>
        </w:trPr>
        <w:tc>
          <w:tcPr>
            <w:tcW w:w="3870" w:type="dxa"/>
            <w:shd w:val="clear" w:color="auto" w:fill="auto"/>
          </w:tcPr>
          <w:p w14:paraId="309BDCF5" w14:textId="77777777" w:rsidR="007D55C7" w:rsidRPr="007D55C7" w:rsidRDefault="007D55C7" w:rsidP="00841C2C">
            <w:pPr>
              <w:rPr>
                <w:sz w:val="18"/>
                <w:szCs w:val="18"/>
                <w:lang w:val="en-GB"/>
              </w:rPr>
            </w:pPr>
            <w:r w:rsidRPr="007D55C7">
              <w:rPr>
                <w:sz w:val="18"/>
                <w:szCs w:val="18"/>
                <w:lang w:val="en-GB"/>
              </w:rPr>
              <w:t>Lock</w:t>
            </w:r>
          </w:p>
        </w:tc>
        <w:tc>
          <w:tcPr>
            <w:tcW w:w="5310" w:type="dxa"/>
            <w:shd w:val="clear" w:color="auto" w:fill="auto"/>
          </w:tcPr>
          <w:p w14:paraId="667870DA" w14:textId="77777777" w:rsidR="007D55C7" w:rsidRPr="007D55C7" w:rsidRDefault="007D55C7" w:rsidP="00841C2C">
            <w:pPr>
              <w:rPr>
                <w:sz w:val="18"/>
                <w:szCs w:val="18"/>
                <w:lang w:val="en-GB"/>
              </w:rPr>
            </w:pPr>
            <w:r w:rsidRPr="007D55C7">
              <w:rPr>
                <w:sz w:val="18"/>
                <w:szCs w:val="18"/>
                <w:lang w:val="en-GB"/>
              </w:rPr>
              <w:t>To indicate when a central lock command is transmitted</w:t>
            </w:r>
          </w:p>
        </w:tc>
      </w:tr>
    </w:tbl>
    <w:p w14:paraId="2FBFDBF6" w14:textId="77777777" w:rsidR="00A26E5C" w:rsidRPr="001A6BF5" w:rsidRDefault="00A26E5C" w:rsidP="00A26E5C">
      <w:pPr>
        <w:pStyle w:val="VelocityScript"/>
      </w:pPr>
    </w:p>
    <w:p w14:paraId="6E664B60" w14:textId="77777777" w:rsidR="007D55C7" w:rsidRPr="0085305F" w:rsidRDefault="00A26E5C" w:rsidP="0085305F">
      <w:pPr>
        <w:pStyle w:val="RETechSignal"/>
      </w:pPr>
      <w:r>
        <w:rPr>
          <w:noProof/>
        </w:rPr>
        <w:drawing>
          <wp:inline distT="0" distB="0" distL="0" distR="0" wp14:anchorId="6F36BB90" wp14:editId="21C667A5">
            <wp:extent cx="152400" cy="152400"/>
            <wp:effectExtent l="0" t="0" r="0" b="0"/>
            <wp:docPr id="696"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4" w:name="_cf0809d60a3d2c3830734a595b6c7f49"/>
      <w:r>
        <w:t>Locking Requestor</w:t>
      </w:r>
      <w:bookmarkEnd w:id="344"/>
    </w:p>
    <w:p w14:paraId="65668800" w14:textId="77777777" w:rsidR="007D55C7" w:rsidRDefault="007D55C7" w:rsidP="0085305F">
      <w:pPr>
        <w:ind w:left="630"/>
      </w:pPr>
      <w:r>
        <w:t>Status of how the vehicle was previously locked</w:t>
      </w:r>
    </w:p>
    <w:p w14:paraId="297C5805" w14:textId="77777777" w:rsidR="007D55C7" w:rsidRDefault="007D55C7" w:rsidP="007D55C7"/>
    <w:p w14:paraId="22498080"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759C9572" w14:textId="77777777" w:rsidTr="007F13F0">
        <w:tc>
          <w:tcPr>
            <w:tcW w:w="3870" w:type="dxa"/>
            <w:shd w:val="clear" w:color="auto" w:fill="D9D9D9" w:themeFill="background1" w:themeFillShade="D9"/>
          </w:tcPr>
          <w:p w14:paraId="78D36951"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617C38D1"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3E189E06" w14:textId="77777777" w:rsidTr="007F13F0">
        <w:trPr>
          <w:gridAfter w:val="1"/>
          <w:wAfter w:w="360" w:type="dxa"/>
        </w:trPr>
        <w:tc>
          <w:tcPr>
            <w:tcW w:w="3870" w:type="dxa"/>
            <w:shd w:val="clear" w:color="auto" w:fill="auto"/>
          </w:tcPr>
          <w:p w14:paraId="131E295B" w14:textId="77777777" w:rsidR="007D55C7" w:rsidRPr="007D55C7" w:rsidRDefault="007D55C7" w:rsidP="00841C2C">
            <w:pPr>
              <w:rPr>
                <w:sz w:val="18"/>
                <w:szCs w:val="18"/>
                <w:lang w:val="en-GB"/>
              </w:rPr>
            </w:pPr>
            <w:r w:rsidRPr="007D55C7">
              <w:rPr>
                <w:sz w:val="18"/>
                <w:szCs w:val="18"/>
                <w:lang w:val="en-GB"/>
              </w:rPr>
              <w:t>Interior trim switch</w:t>
            </w:r>
          </w:p>
        </w:tc>
        <w:tc>
          <w:tcPr>
            <w:tcW w:w="5310" w:type="dxa"/>
            <w:shd w:val="clear" w:color="auto" w:fill="auto"/>
          </w:tcPr>
          <w:p w14:paraId="0725541D" w14:textId="77777777" w:rsidR="007D55C7" w:rsidRPr="007D55C7" w:rsidRDefault="007D55C7" w:rsidP="00841C2C">
            <w:pPr>
              <w:rPr>
                <w:sz w:val="18"/>
                <w:szCs w:val="18"/>
                <w:lang w:val="en-GB"/>
              </w:rPr>
            </w:pPr>
            <w:r w:rsidRPr="007D55C7">
              <w:rPr>
                <w:sz w:val="18"/>
                <w:szCs w:val="18"/>
                <w:lang w:val="en-GB"/>
              </w:rPr>
              <w:t>Vehicle was locked using the interior trim switch</w:t>
            </w:r>
          </w:p>
        </w:tc>
      </w:tr>
      <w:tr w:rsidR="007D55C7" w14:paraId="7C61F993" w14:textId="77777777" w:rsidTr="007F13F0">
        <w:trPr>
          <w:gridAfter w:val="1"/>
          <w:wAfter w:w="360" w:type="dxa"/>
        </w:trPr>
        <w:tc>
          <w:tcPr>
            <w:tcW w:w="3870" w:type="dxa"/>
            <w:shd w:val="clear" w:color="auto" w:fill="auto"/>
          </w:tcPr>
          <w:p w14:paraId="51731C94" w14:textId="77777777" w:rsidR="007D55C7" w:rsidRPr="007D55C7" w:rsidRDefault="007D55C7" w:rsidP="00841C2C">
            <w:pPr>
              <w:rPr>
                <w:sz w:val="18"/>
                <w:szCs w:val="18"/>
                <w:lang w:val="en-GB"/>
              </w:rPr>
            </w:pPr>
            <w:r w:rsidRPr="007D55C7">
              <w:rPr>
                <w:sz w:val="18"/>
                <w:szCs w:val="18"/>
                <w:lang w:val="en-GB"/>
              </w:rPr>
              <w:t>Else</w:t>
            </w:r>
          </w:p>
        </w:tc>
        <w:tc>
          <w:tcPr>
            <w:tcW w:w="5310" w:type="dxa"/>
            <w:shd w:val="clear" w:color="auto" w:fill="auto"/>
          </w:tcPr>
          <w:p w14:paraId="481C2FC8" w14:textId="77777777" w:rsidR="007D55C7" w:rsidRPr="007D55C7" w:rsidRDefault="007D55C7" w:rsidP="00841C2C">
            <w:pPr>
              <w:rPr>
                <w:sz w:val="18"/>
                <w:szCs w:val="18"/>
                <w:lang w:val="en-GB"/>
              </w:rPr>
            </w:pPr>
            <w:r w:rsidRPr="007D55C7">
              <w:rPr>
                <w:sz w:val="18"/>
                <w:szCs w:val="18"/>
                <w:lang w:val="en-GB"/>
              </w:rPr>
              <w:t>Vehicle was locked not using the interior trim switch</w:t>
            </w:r>
          </w:p>
        </w:tc>
      </w:tr>
    </w:tbl>
    <w:p w14:paraId="55B06826" w14:textId="77777777" w:rsidR="00A26E5C" w:rsidRPr="001A6BF5" w:rsidRDefault="00A26E5C" w:rsidP="00A26E5C">
      <w:pPr>
        <w:pStyle w:val="VelocityScript"/>
      </w:pPr>
    </w:p>
    <w:p w14:paraId="6B985B6F" w14:textId="77777777" w:rsidR="007D55C7" w:rsidRPr="0085305F" w:rsidRDefault="00A26E5C" w:rsidP="0085305F">
      <w:pPr>
        <w:pStyle w:val="RETechSignal"/>
      </w:pPr>
      <w:r>
        <w:rPr>
          <w:noProof/>
        </w:rPr>
        <w:drawing>
          <wp:inline distT="0" distB="0" distL="0" distR="0" wp14:anchorId="5382E0CF" wp14:editId="5EF7440F">
            <wp:extent cx="152400" cy="152400"/>
            <wp:effectExtent l="0" t="0" r="0" b="0"/>
            <wp:docPr id="698"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5" w:name="_26936d555a1fa8effa98efa59dbfc5be"/>
      <w:r>
        <w:t>Locking Source</w:t>
      </w:r>
      <w:bookmarkEnd w:id="345"/>
    </w:p>
    <w:p w14:paraId="4EF8A52A" w14:textId="77777777" w:rsidR="007D55C7" w:rsidRDefault="007D55C7" w:rsidP="0085305F">
      <w:pPr>
        <w:ind w:left="630"/>
      </w:pPr>
      <w:r>
        <w:t>The originator of a locking request.</w:t>
      </w:r>
    </w:p>
    <w:p w14:paraId="33E50F34" w14:textId="77777777" w:rsidR="007D55C7" w:rsidRDefault="007D55C7" w:rsidP="007D55C7"/>
    <w:p w14:paraId="75851AA6"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7014E207" w14:textId="77777777" w:rsidTr="007F13F0">
        <w:tc>
          <w:tcPr>
            <w:tcW w:w="3870" w:type="dxa"/>
            <w:shd w:val="clear" w:color="auto" w:fill="D9D9D9" w:themeFill="background1" w:themeFillShade="D9"/>
          </w:tcPr>
          <w:p w14:paraId="0E5C4D91"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6185F83"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680E46D8" w14:textId="77777777" w:rsidTr="007F13F0">
        <w:trPr>
          <w:gridAfter w:val="1"/>
          <w:wAfter w:w="360" w:type="dxa"/>
        </w:trPr>
        <w:tc>
          <w:tcPr>
            <w:tcW w:w="3870" w:type="dxa"/>
            <w:shd w:val="clear" w:color="auto" w:fill="auto"/>
          </w:tcPr>
          <w:p w14:paraId="6C3024A5" w14:textId="77777777" w:rsidR="007D55C7" w:rsidRPr="007D55C7" w:rsidRDefault="007D55C7" w:rsidP="00841C2C">
            <w:pPr>
              <w:rPr>
                <w:sz w:val="18"/>
                <w:szCs w:val="18"/>
                <w:lang w:val="en-GB"/>
              </w:rPr>
            </w:pPr>
            <w:r w:rsidRPr="007D55C7">
              <w:rPr>
                <w:sz w:val="18"/>
                <w:szCs w:val="18"/>
                <w:lang w:val="en-GB"/>
              </w:rPr>
              <w:t>NFC Tap</w:t>
            </w:r>
          </w:p>
        </w:tc>
        <w:tc>
          <w:tcPr>
            <w:tcW w:w="5310" w:type="dxa"/>
            <w:shd w:val="clear" w:color="auto" w:fill="auto"/>
          </w:tcPr>
          <w:p w14:paraId="0DFAC2C2" w14:textId="77777777" w:rsidR="007D55C7" w:rsidRPr="007D55C7" w:rsidRDefault="007D55C7" w:rsidP="00841C2C">
            <w:pPr>
              <w:rPr>
                <w:sz w:val="18"/>
                <w:szCs w:val="18"/>
                <w:lang w:val="en-GB"/>
              </w:rPr>
            </w:pPr>
            <w:r w:rsidRPr="007D55C7">
              <w:rPr>
                <w:sz w:val="18"/>
                <w:szCs w:val="18"/>
                <w:lang w:val="en-GB"/>
              </w:rPr>
              <w:t xml:space="preserve">Locked the vehicle using an exterior </w:t>
            </w:r>
            <w:proofErr w:type="spellStart"/>
            <w:r w:rsidRPr="007D55C7">
              <w:rPr>
                <w:sz w:val="18"/>
                <w:szCs w:val="18"/>
                <w:lang w:val="en-GB"/>
              </w:rPr>
              <w:t>nfc</w:t>
            </w:r>
            <w:proofErr w:type="spellEnd"/>
            <w:r w:rsidRPr="007D55C7">
              <w:rPr>
                <w:sz w:val="18"/>
                <w:szCs w:val="18"/>
                <w:lang w:val="en-GB"/>
              </w:rPr>
              <w:t xml:space="preserve"> reader</w:t>
            </w:r>
          </w:p>
        </w:tc>
      </w:tr>
      <w:tr w:rsidR="007D55C7" w14:paraId="55F3EE05" w14:textId="77777777" w:rsidTr="007F13F0">
        <w:trPr>
          <w:gridAfter w:val="1"/>
          <w:wAfter w:w="360" w:type="dxa"/>
        </w:trPr>
        <w:tc>
          <w:tcPr>
            <w:tcW w:w="3870" w:type="dxa"/>
            <w:shd w:val="clear" w:color="auto" w:fill="auto"/>
          </w:tcPr>
          <w:p w14:paraId="06C0B96B" w14:textId="77777777" w:rsidR="007D55C7" w:rsidRPr="007D55C7" w:rsidRDefault="007D55C7" w:rsidP="00841C2C">
            <w:pPr>
              <w:rPr>
                <w:sz w:val="18"/>
                <w:szCs w:val="18"/>
                <w:lang w:val="en-GB"/>
              </w:rPr>
            </w:pPr>
            <w:r w:rsidRPr="007D55C7">
              <w:rPr>
                <w:sz w:val="18"/>
                <w:szCs w:val="18"/>
                <w:lang w:val="en-GB"/>
              </w:rPr>
              <w:t>Interior Trim Switch</w:t>
            </w:r>
          </w:p>
        </w:tc>
        <w:tc>
          <w:tcPr>
            <w:tcW w:w="5310" w:type="dxa"/>
            <w:shd w:val="clear" w:color="auto" w:fill="auto"/>
          </w:tcPr>
          <w:p w14:paraId="2A95F565" w14:textId="77777777" w:rsidR="007D55C7" w:rsidRPr="007D55C7" w:rsidRDefault="007D55C7" w:rsidP="00841C2C">
            <w:pPr>
              <w:rPr>
                <w:sz w:val="18"/>
                <w:szCs w:val="18"/>
                <w:lang w:val="en-GB"/>
              </w:rPr>
            </w:pPr>
            <w:r w:rsidRPr="007D55C7">
              <w:rPr>
                <w:sz w:val="18"/>
                <w:szCs w:val="18"/>
                <w:lang w:val="en-GB"/>
              </w:rPr>
              <w:t>Locked the vehicle using the interior trim switch</w:t>
            </w:r>
          </w:p>
        </w:tc>
      </w:tr>
      <w:tr w:rsidR="007D55C7" w14:paraId="4E669548" w14:textId="77777777" w:rsidTr="007F13F0">
        <w:trPr>
          <w:gridAfter w:val="1"/>
          <w:wAfter w:w="360" w:type="dxa"/>
        </w:trPr>
        <w:tc>
          <w:tcPr>
            <w:tcW w:w="3870" w:type="dxa"/>
            <w:shd w:val="clear" w:color="auto" w:fill="auto"/>
          </w:tcPr>
          <w:p w14:paraId="09FF16DA" w14:textId="77777777" w:rsidR="007D55C7" w:rsidRPr="007D55C7" w:rsidRDefault="007D55C7" w:rsidP="00841C2C">
            <w:pPr>
              <w:rPr>
                <w:sz w:val="18"/>
                <w:szCs w:val="18"/>
                <w:lang w:val="en-GB"/>
              </w:rPr>
            </w:pPr>
            <w:r w:rsidRPr="007D55C7">
              <w:rPr>
                <w:sz w:val="18"/>
                <w:szCs w:val="18"/>
                <w:lang w:val="en-GB"/>
              </w:rPr>
              <w:t>Phone as a Key</w:t>
            </w:r>
          </w:p>
        </w:tc>
        <w:tc>
          <w:tcPr>
            <w:tcW w:w="5310" w:type="dxa"/>
            <w:shd w:val="clear" w:color="auto" w:fill="auto"/>
          </w:tcPr>
          <w:p w14:paraId="1A1C654A" w14:textId="77777777" w:rsidR="007D55C7" w:rsidRPr="007D55C7" w:rsidRDefault="007D55C7" w:rsidP="00841C2C">
            <w:pPr>
              <w:rPr>
                <w:sz w:val="18"/>
                <w:szCs w:val="18"/>
                <w:lang w:val="en-GB"/>
              </w:rPr>
            </w:pPr>
            <w:r w:rsidRPr="007D55C7">
              <w:rPr>
                <w:sz w:val="18"/>
                <w:szCs w:val="18"/>
                <w:lang w:val="en-GB"/>
              </w:rPr>
              <w:t>Locked the vehicle from the exterior using a Phone as a key device</w:t>
            </w:r>
          </w:p>
        </w:tc>
      </w:tr>
      <w:tr w:rsidR="007D55C7" w14:paraId="6085EA8D" w14:textId="77777777" w:rsidTr="007F13F0">
        <w:trPr>
          <w:gridAfter w:val="1"/>
          <w:wAfter w:w="360" w:type="dxa"/>
        </w:trPr>
        <w:tc>
          <w:tcPr>
            <w:tcW w:w="3870" w:type="dxa"/>
            <w:shd w:val="clear" w:color="auto" w:fill="auto"/>
          </w:tcPr>
          <w:p w14:paraId="5079DD59" w14:textId="77777777" w:rsidR="007D55C7" w:rsidRPr="007D55C7" w:rsidRDefault="007D55C7" w:rsidP="00841C2C">
            <w:pPr>
              <w:rPr>
                <w:sz w:val="18"/>
                <w:szCs w:val="18"/>
                <w:lang w:val="en-GB"/>
              </w:rPr>
            </w:pPr>
            <w:proofErr w:type="spellStart"/>
            <w:r w:rsidRPr="007D55C7">
              <w:rPr>
                <w:sz w:val="18"/>
                <w:szCs w:val="18"/>
                <w:lang w:val="en-GB"/>
              </w:rPr>
              <w:t>Keyfob</w:t>
            </w:r>
            <w:proofErr w:type="spellEnd"/>
          </w:p>
        </w:tc>
        <w:tc>
          <w:tcPr>
            <w:tcW w:w="5310" w:type="dxa"/>
            <w:shd w:val="clear" w:color="auto" w:fill="auto"/>
          </w:tcPr>
          <w:p w14:paraId="6E2D7246" w14:textId="77777777" w:rsidR="007D55C7" w:rsidRPr="007D55C7" w:rsidRDefault="007D55C7" w:rsidP="00841C2C">
            <w:pPr>
              <w:rPr>
                <w:sz w:val="18"/>
                <w:szCs w:val="18"/>
                <w:lang w:val="en-GB"/>
              </w:rPr>
            </w:pPr>
            <w:r w:rsidRPr="007D55C7">
              <w:rPr>
                <w:sz w:val="18"/>
                <w:szCs w:val="18"/>
                <w:lang w:val="en-GB"/>
              </w:rPr>
              <w:t xml:space="preserve">Locked from the exterior using a passive </w:t>
            </w:r>
            <w:proofErr w:type="spellStart"/>
            <w:r w:rsidRPr="007D55C7">
              <w:rPr>
                <w:sz w:val="18"/>
                <w:szCs w:val="18"/>
                <w:lang w:val="en-GB"/>
              </w:rPr>
              <w:t>KeyFob</w:t>
            </w:r>
            <w:proofErr w:type="spellEnd"/>
          </w:p>
        </w:tc>
      </w:tr>
      <w:tr w:rsidR="007D55C7" w14:paraId="35745D74" w14:textId="77777777" w:rsidTr="007F13F0">
        <w:trPr>
          <w:gridAfter w:val="1"/>
          <w:wAfter w:w="360" w:type="dxa"/>
        </w:trPr>
        <w:tc>
          <w:tcPr>
            <w:tcW w:w="3870" w:type="dxa"/>
            <w:shd w:val="clear" w:color="auto" w:fill="auto"/>
          </w:tcPr>
          <w:p w14:paraId="0C841EA2" w14:textId="77777777" w:rsidR="007D55C7" w:rsidRPr="007D55C7" w:rsidRDefault="007D55C7" w:rsidP="00841C2C">
            <w:pPr>
              <w:rPr>
                <w:sz w:val="18"/>
                <w:szCs w:val="18"/>
                <w:lang w:val="en-GB"/>
              </w:rPr>
            </w:pPr>
            <w:r w:rsidRPr="007D55C7">
              <w:rPr>
                <w:sz w:val="18"/>
                <w:szCs w:val="18"/>
                <w:lang w:val="en-GB"/>
              </w:rPr>
              <w:t>Door Cylinder</w:t>
            </w:r>
          </w:p>
        </w:tc>
        <w:tc>
          <w:tcPr>
            <w:tcW w:w="5310" w:type="dxa"/>
            <w:shd w:val="clear" w:color="auto" w:fill="auto"/>
          </w:tcPr>
          <w:p w14:paraId="4397E68C" w14:textId="77777777" w:rsidR="007D55C7" w:rsidRPr="007D55C7" w:rsidRDefault="007D55C7" w:rsidP="00841C2C">
            <w:pPr>
              <w:rPr>
                <w:sz w:val="18"/>
                <w:szCs w:val="18"/>
                <w:lang w:val="en-GB"/>
              </w:rPr>
            </w:pPr>
            <w:r w:rsidRPr="007D55C7">
              <w:rPr>
                <w:sz w:val="18"/>
                <w:szCs w:val="18"/>
                <w:lang w:val="en-GB"/>
              </w:rPr>
              <w:t>Locked from the exterior using a mechanical key</w:t>
            </w:r>
          </w:p>
        </w:tc>
      </w:tr>
    </w:tbl>
    <w:p w14:paraId="4C3207C0" w14:textId="77777777" w:rsidR="00A26E5C" w:rsidRPr="001A6BF5" w:rsidRDefault="00A26E5C" w:rsidP="00A26E5C">
      <w:pPr>
        <w:pStyle w:val="VelocityScript"/>
      </w:pPr>
    </w:p>
    <w:p w14:paraId="36603E12" w14:textId="77777777" w:rsidR="007D55C7" w:rsidRPr="0085305F" w:rsidRDefault="00A26E5C" w:rsidP="0085305F">
      <w:pPr>
        <w:pStyle w:val="RETechSignal"/>
      </w:pPr>
      <w:r>
        <w:rPr>
          <w:noProof/>
        </w:rPr>
        <w:drawing>
          <wp:inline distT="0" distB="0" distL="0" distR="0" wp14:anchorId="4EFACBA4" wp14:editId="06632467">
            <wp:extent cx="152400" cy="152400"/>
            <wp:effectExtent l="0" t="0" r="0" b="0"/>
            <wp:docPr id="70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6" w:name="_fcf6e953330e310dbd69206019aacd90"/>
      <w:proofErr w:type="spellStart"/>
      <w:r>
        <w:t>MyKey</w:t>
      </w:r>
      <w:proofErr w:type="spellEnd"/>
      <w:r>
        <w:t xml:space="preserve"> Level</w:t>
      </w:r>
      <w:bookmarkEnd w:id="346"/>
    </w:p>
    <w:p w14:paraId="253A12E8" w14:textId="77777777" w:rsidR="007D55C7" w:rsidRDefault="007D55C7" w:rsidP="0085305F">
      <w:pPr>
        <w:ind w:left="630"/>
      </w:pPr>
      <w:r>
        <w:t xml:space="preserve">The active </w:t>
      </w:r>
      <w:proofErr w:type="spellStart"/>
      <w:r>
        <w:t>MyKey</w:t>
      </w:r>
      <w:proofErr w:type="spellEnd"/>
      <w:r>
        <w:t xml:space="preserve"> Level of a specific vehicle starting device while it is in use</w:t>
      </w:r>
    </w:p>
    <w:p w14:paraId="3FF40401" w14:textId="77777777" w:rsidR="007D55C7" w:rsidRDefault="007D55C7" w:rsidP="007D55C7"/>
    <w:p w14:paraId="0F4A7D46" w14:textId="77777777" w:rsidR="007F13F0" w:rsidRPr="003C0E7C" w:rsidRDefault="007D55C7" w:rsidP="0085305F">
      <w:pPr>
        <w:ind w:left="630"/>
        <w:rPr>
          <w:i/>
          <w:iCs/>
        </w:rPr>
      </w:pPr>
      <w:r w:rsidRPr="003C0E7C">
        <w:rPr>
          <w:i/>
          <w:iCs/>
          <w:sz w:val="16"/>
          <w:szCs w:val="16"/>
        </w:rPr>
        <w:t xml:space="preserve">Realized by implementation element: </w:t>
      </w:r>
    </w:p>
    <w:p w14:paraId="37B490EA" w14:textId="77777777" w:rsidR="007D55C7" w:rsidRDefault="007D55C7" w:rsidP="0085305F">
      <w:pPr>
        <w:ind w:left="630"/>
      </w:pPr>
      <w:r>
        <w:rPr>
          <w:noProof/>
        </w:rPr>
        <w:drawing>
          <wp:inline distT="0" distB="0" distL="0" distR="0" wp14:anchorId="24784462" wp14:editId="34E42996">
            <wp:extent cx="152400" cy="152400"/>
            <wp:effectExtent l="0" t="0" r="0" b="0"/>
            <wp:docPr id="702"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20356804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hyperlink w:anchor="_ec2268a228ddfefb4c79482325b3ee61" w:history="1">
        <w:proofErr w:type="spellStart"/>
        <w:r>
          <w:rPr>
            <w:rStyle w:val="Hyperlink"/>
          </w:rPr>
          <w:t>AdminMyKeyTot_No_Actl</w:t>
        </w:r>
        <w:proofErr w:type="spellEnd"/>
        <w:r>
          <w:rPr>
            <w:rStyle w:val="Hyperlink"/>
          </w:rPr>
          <w:t xml:space="preserve"> </w:t>
        </w:r>
      </w:hyperlink>
    </w:p>
    <w:p w14:paraId="25283A79" w14:textId="77777777" w:rsidR="007D55C7" w:rsidRDefault="007D55C7" w:rsidP="0085305F">
      <w:pPr>
        <w:ind w:left="630"/>
      </w:pPr>
    </w:p>
    <w:p w14:paraId="13580927"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24557404" w14:textId="77777777" w:rsidTr="007F13F0">
        <w:tc>
          <w:tcPr>
            <w:tcW w:w="3870" w:type="dxa"/>
            <w:shd w:val="clear" w:color="auto" w:fill="D9D9D9" w:themeFill="background1" w:themeFillShade="D9"/>
          </w:tcPr>
          <w:p w14:paraId="3363E4CD"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1A4D58D4"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06979798" w14:textId="77777777" w:rsidTr="007F13F0">
        <w:trPr>
          <w:gridAfter w:val="1"/>
          <w:wAfter w:w="360" w:type="dxa"/>
        </w:trPr>
        <w:tc>
          <w:tcPr>
            <w:tcW w:w="3870" w:type="dxa"/>
            <w:shd w:val="clear" w:color="auto" w:fill="auto"/>
          </w:tcPr>
          <w:p w14:paraId="7D507D5D" w14:textId="77777777" w:rsidR="007D55C7" w:rsidRPr="007D55C7" w:rsidRDefault="007D55C7" w:rsidP="00841C2C">
            <w:pPr>
              <w:rPr>
                <w:sz w:val="18"/>
                <w:szCs w:val="18"/>
                <w:lang w:val="en-GB"/>
              </w:rPr>
            </w:pPr>
            <w:proofErr w:type="spellStart"/>
            <w:r w:rsidRPr="007D55C7">
              <w:rPr>
                <w:sz w:val="18"/>
                <w:szCs w:val="18"/>
                <w:lang w:val="en-GB"/>
              </w:rPr>
              <w:t>MyKey</w:t>
            </w:r>
            <w:proofErr w:type="spellEnd"/>
          </w:p>
        </w:tc>
        <w:tc>
          <w:tcPr>
            <w:tcW w:w="5310" w:type="dxa"/>
            <w:shd w:val="clear" w:color="auto" w:fill="auto"/>
          </w:tcPr>
          <w:p w14:paraId="13E656AB" w14:textId="77777777" w:rsidR="007D55C7" w:rsidRPr="007D55C7" w:rsidRDefault="007D55C7" w:rsidP="00841C2C">
            <w:pPr>
              <w:rPr>
                <w:sz w:val="18"/>
                <w:szCs w:val="18"/>
                <w:lang w:val="en-GB"/>
              </w:rPr>
            </w:pPr>
            <w:r w:rsidRPr="007D55C7">
              <w:rPr>
                <w:sz w:val="18"/>
                <w:szCs w:val="18"/>
                <w:lang w:val="en-GB"/>
              </w:rPr>
              <w:t xml:space="preserve">A vehicle was started with a device that has </w:t>
            </w:r>
            <w:proofErr w:type="spellStart"/>
            <w:r w:rsidRPr="007D55C7">
              <w:rPr>
                <w:sz w:val="18"/>
                <w:szCs w:val="18"/>
                <w:lang w:val="en-GB"/>
              </w:rPr>
              <w:t>MyKey</w:t>
            </w:r>
            <w:proofErr w:type="spellEnd"/>
            <w:r w:rsidRPr="007D55C7">
              <w:rPr>
                <w:sz w:val="18"/>
                <w:szCs w:val="18"/>
                <w:lang w:val="en-GB"/>
              </w:rPr>
              <w:t xml:space="preserve"> restrictions in place</w:t>
            </w:r>
          </w:p>
        </w:tc>
      </w:tr>
      <w:tr w:rsidR="007D55C7" w14:paraId="15D6ABD0" w14:textId="77777777" w:rsidTr="007F13F0">
        <w:trPr>
          <w:gridAfter w:val="1"/>
          <w:wAfter w:w="360" w:type="dxa"/>
        </w:trPr>
        <w:tc>
          <w:tcPr>
            <w:tcW w:w="3870" w:type="dxa"/>
            <w:shd w:val="clear" w:color="auto" w:fill="auto"/>
          </w:tcPr>
          <w:p w14:paraId="009F61E9" w14:textId="77777777" w:rsidR="007D55C7" w:rsidRPr="007D55C7" w:rsidRDefault="007D55C7" w:rsidP="00841C2C">
            <w:pPr>
              <w:rPr>
                <w:sz w:val="18"/>
                <w:szCs w:val="18"/>
                <w:lang w:val="en-GB"/>
              </w:rPr>
            </w:pPr>
            <w:r w:rsidRPr="007D55C7">
              <w:rPr>
                <w:sz w:val="18"/>
                <w:szCs w:val="18"/>
                <w:lang w:val="en-GB"/>
              </w:rPr>
              <w:t>Standard Key</w:t>
            </w:r>
          </w:p>
        </w:tc>
        <w:tc>
          <w:tcPr>
            <w:tcW w:w="5310" w:type="dxa"/>
            <w:shd w:val="clear" w:color="auto" w:fill="auto"/>
          </w:tcPr>
          <w:p w14:paraId="7D7BEA41" w14:textId="77777777" w:rsidR="007D55C7" w:rsidRPr="007D55C7" w:rsidRDefault="007D55C7" w:rsidP="00841C2C">
            <w:pPr>
              <w:rPr>
                <w:sz w:val="18"/>
                <w:szCs w:val="18"/>
                <w:lang w:val="en-GB"/>
              </w:rPr>
            </w:pPr>
            <w:r w:rsidRPr="007D55C7">
              <w:rPr>
                <w:sz w:val="18"/>
                <w:szCs w:val="18"/>
                <w:lang w:val="en-GB"/>
              </w:rPr>
              <w:t xml:space="preserve">A vehicle was started with a device that does not have </w:t>
            </w:r>
            <w:proofErr w:type="spellStart"/>
            <w:r w:rsidRPr="007D55C7">
              <w:rPr>
                <w:sz w:val="18"/>
                <w:szCs w:val="18"/>
                <w:lang w:val="en-GB"/>
              </w:rPr>
              <w:t>MyKey</w:t>
            </w:r>
            <w:proofErr w:type="spellEnd"/>
            <w:r w:rsidRPr="007D55C7">
              <w:rPr>
                <w:sz w:val="18"/>
                <w:szCs w:val="18"/>
                <w:lang w:val="en-GB"/>
              </w:rPr>
              <w:t xml:space="preserve"> restrictions in place</w:t>
            </w:r>
          </w:p>
        </w:tc>
      </w:tr>
      <w:tr w:rsidR="007D55C7" w14:paraId="54414FB4" w14:textId="77777777" w:rsidTr="007F13F0">
        <w:trPr>
          <w:gridAfter w:val="1"/>
          <w:wAfter w:w="360" w:type="dxa"/>
        </w:trPr>
        <w:tc>
          <w:tcPr>
            <w:tcW w:w="3870" w:type="dxa"/>
            <w:shd w:val="clear" w:color="auto" w:fill="auto"/>
          </w:tcPr>
          <w:p w14:paraId="678A14AA" w14:textId="77777777" w:rsidR="007D55C7" w:rsidRPr="007D55C7" w:rsidRDefault="007D55C7" w:rsidP="00841C2C">
            <w:pPr>
              <w:rPr>
                <w:sz w:val="18"/>
                <w:szCs w:val="18"/>
                <w:lang w:val="en-GB"/>
              </w:rPr>
            </w:pPr>
            <w:r w:rsidRPr="007D55C7">
              <w:rPr>
                <w:sz w:val="18"/>
                <w:szCs w:val="18"/>
                <w:lang w:val="en-GB"/>
              </w:rPr>
              <w:t>N/A</w:t>
            </w:r>
          </w:p>
        </w:tc>
        <w:tc>
          <w:tcPr>
            <w:tcW w:w="5310" w:type="dxa"/>
            <w:shd w:val="clear" w:color="auto" w:fill="auto"/>
          </w:tcPr>
          <w:p w14:paraId="3747B040" w14:textId="77777777" w:rsidR="007D55C7" w:rsidRPr="007D55C7" w:rsidRDefault="007D55C7" w:rsidP="00841C2C">
            <w:pPr>
              <w:rPr>
                <w:sz w:val="18"/>
                <w:szCs w:val="18"/>
                <w:lang w:val="en-GB"/>
              </w:rPr>
            </w:pPr>
            <w:proofErr w:type="spellStart"/>
            <w:r w:rsidRPr="007D55C7">
              <w:rPr>
                <w:sz w:val="18"/>
                <w:szCs w:val="18"/>
                <w:lang w:val="en-GB"/>
              </w:rPr>
              <w:t>MyKey</w:t>
            </w:r>
            <w:proofErr w:type="spellEnd"/>
            <w:r w:rsidRPr="007D55C7">
              <w:rPr>
                <w:sz w:val="18"/>
                <w:szCs w:val="18"/>
                <w:lang w:val="en-GB"/>
              </w:rPr>
              <w:t xml:space="preserve"> Level cannot be determined</w:t>
            </w:r>
          </w:p>
        </w:tc>
      </w:tr>
    </w:tbl>
    <w:p w14:paraId="689B9F07" w14:textId="77777777" w:rsidR="00A26E5C" w:rsidRPr="001A6BF5" w:rsidRDefault="00A26E5C" w:rsidP="00A26E5C">
      <w:pPr>
        <w:pStyle w:val="VelocityScript"/>
      </w:pPr>
    </w:p>
    <w:p w14:paraId="3530CC4D" w14:textId="77777777" w:rsidR="007D55C7" w:rsidRPr="0085305F" w:rsidRDefault="00A26E5C" w:rsidP="0085305F">
      <w:pPr>
        <w:pStyle w:val="RETechSignal"/>
      </w:pPr>
      <w:r>
        <w:rPr>
          <w:noProof/>
        </w:rPr>
        <w:drawing>
          <wp:inline distT="0" distB="0" distL="0" distR="0" wp14:anchorId="301C2BFF" wp14:editId="43D09A92">
            <wp:extent cx="152400" cy="152400"/>
            <wp:effectExtent l="0" t="0" r="0" b="0"/>
            <wp:docPr id="70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7" w:name="_328cfb2fa25ca96d48b702a53ed7fb81"/>
      <w:r>
        <w:t>NFC Cluster Message</w:t>
      </w:r>
      <w:bookmarkEnd w:id="347"/>
    </w:p>
    <w:p w14:paraId="2C1A6A02" w14:textId="77777777" w:rsidR="007D55C7" w:rsidRDefault="007D55C7" w:rsidP="0085305F">
      <w:pPr>
        <w:ind w:left="630"/>
      </w:pPr>
      <w:r>
        <w:t>The NFC feature-related messages that can be displayed in the vehicle's cluster.</w:t>
      </w:r>
    </w:p>
    <w:p w14:paraId="0C61A5DF" w14:textId="77777777" w:rsidR="007D55C7" w:rsidRDefault="007D55C7" w:rsidP="007D55C7"/>
    <w:p w14:paraId="19251902"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0AE2FACC" w14:textId="77777777" w:rsidTr="007F13F0">
        <w:tc>
          <w:tcPr>
            <w:tcW w:w="3870" w:type="dxa"/>
            <w:shd w:val="clear" w:color="auto" w:fill="D9D9D9" w:themeFill="background1" w:themeFillShade="D9"/>
          </w:tcPr>
          <w:p w14:paraId="3F3D0FA8"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248E8722"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74436F11" w14:textId="77777777" w:rsidTr="007F13F0">
        <w:trPr>
          <w:gridAfter w:val="1"/>
          <w:wAfter w:w="360" w:type="dxa"/>
        </w:trPr>
        <w:tc>
          <w:tcPr>
            <w:tcW w:w="3870" w:type="dxa"/>
            <w:shd w:val="clear" w:color="auto" w:fill="auto"/>
          </w:tcPr>
          <w:p w14:paraId="40BC169D" w14:textId="77777777" w:rsidR="007D55C7" w:rsidRPr="007D55C7" w:rsidRDefault="007D55C7" w:rsidP="00841C2C">
            <w:pPr>
              <w:rPr>
                <w:sz w:val="18"/>
                <w:szCs w:val="18"/>
                <w:lang w:val="en-GB"/>
              </w:rPr>
            </w:pPr>
            <w:r w:rsidRPr="007D55C7">
              <w:rPr>
                <w:sz w:val="18"/>
                <w:szCs w:val="18"/>
                <w:lang w:val="en-GB"/>
              </w:rPr>
              <w:t>Scan Digital Key To Drive</w:t>
            </w:r>
          </w:p>
        </w:tc>
        <w:tc>
          <w:tcPr>
            <w:tcW w:w="5310" w:type="dxa"/>
            <w:shd w:val="clear" w:color="auto" w:fill="auto"/>
          </w:tcPr>
          <w:p w14:paraId="0ABC48D9" w14:textId="77777777" w:rsidR="007D55C7" w:rsidRPr="007D55C7" w:rsidRDefault="007D55C7" w:rsidP="00841C2C">
            <w:pPr>
              <w:rPr>
                <w:sz w:val="18"/>
                <w:szCs w:val="18"/>
                <w:lang w:val="en-GB"/>
              </w:rPr>
            </w:pPr>
            <w:r w:rsidRPr="007D55C7">
              <w:rPr>
                <w:sz w:val="18"/>
                <w:szCs w:val="18"/>
                <w:lang w:val="en-GB"/>
              </w:rPr>
              <w:t>Cluster message prompting the user to scan an authorized NFC device in order to start or drive the vehicle</w:t>
            </w:r>
          </w:p>
        </w:tc>
      </w:tr>
      <w:tr w:rsidR="007D55C7" w14:paraId="5D956CF5" w14:textId="77777777" w:rsidTr="007F13F0">
        <w:trPr>
          <w:gridAfter w:val="1"/>
          <w:wAfter w:w="360" w:type="dxa"/>
        </w:trPr>
        <w:tc>
          <w:tcPr>
            <w:tcW w:w="3870" w:type="dxa"/>
            <w:shd w:val="clear" w:color="auto" w:fill="auto"/>
          </w:tcPr>
          <w:p w14:paraId="5A08CEE5" w14:textId="77777777" w:rsidR="007D55C7" w:rsidRPr="007D55C7" w:rsidRDefault="007D55C7" w:rsidP="00841C2C">
            <w:pPr>
              <w:rPr>
                <w:sz w:val="18"/>
                <w:szCs w:val="18"/>
                <w:lang w:val="en-GB"/>
              </w:rPr>
            </w:pPr>
            <w:r w:rsidRPr="007D55C7">
              <w:rPr>
                <w:sz w:val="18"/>
                <w:szCs w:val="18"/>
                <w:lang w:val="en-GB"/>
              </w:rPr>
              <w:t>To Drive Press Brake And Start Button</w:t>
            </w:r>
          </w:p>
        </w:tc>
        <w:tc>
          <w:tcPr>
            <w:tcW w:w="5310" w:type="dxa"/>
            <w:shd w:val="clear" w:color="auto" w:fill="auto"/>
          </w:tcPr>
          <w:p w14:paraId="1EF5FA70" w14:textId="77777777" w:rsidR="007D55C7" w:rsidRPr="007D55C7" w:rsidRDefault="007D55C7" w:rsidP="00841C2C">
            <w:pPr>
              <w:rPr>
                <w:sz w:val="18"/>
                <w:szCs w:val="18"/>
                <w:lang w:val="en-GB"/>
              </w:rPr>
            </w:pPr>
            <w:r w:rsidRPr="007D55C7">
              <w:rPr>
                <w:sz w:val="18"/>
                <w:szCs w:val="18"/>
                <w:lang w:val="en-GB"/>
              </w:rPr>
              <w:t>Cluster message prompting the user to start the vehicle after they have scanned their NFC device</w:t>
            </w:r>
          </w:p>
        </w:tc>
      </w:tr>
      <w:tr w:rsidR="007D55C7" w14:paraId="7F4B55C1" w14:textId="77777777" w:rsidTr="007F13F0">
        <w:trPr>
          <w:gridAfter w:val="1"/>
          <w:wAfter w:w="360" w:type="dxa"/>
        </w:trPr>
        <w:tc>
          <w:tcPr>
            <w:tcW w:w="3870" w:type="dxa"/>
            <w:shd w:val="clear" w:color="auto" w:fill="auto"/>
          </w:tcPr>
          <w:p w14:paraId="4881DDC7" w14:textId="77777777" w:rsidR="007D55C7" w:rsidRPr="007D55C7" w:rsidRDefault="007D55C7" w:rsidP="00841C2C">
            <w:pPr>
              <w:rPr>
                <w:sz w:val="18"/>
                <w:szCs w:val="18"/>
                <w:lang w:val="en-GB"/>
              </w:rPr>
            </w:pPr>
            <w:r w:rsidRPr="007D55C7">
              <w:rPr>
                <w:sz w:val="18"/>
                <w:szCs w:val="18"/>
                <w:lang w:val="en-GB"/>
              </w:rPr>
              <w:t>Null</w:t>
            </w:r>
          </w:p>
        </w:tc>
        <w:tc>
          <w:tcPr>
            <w:tcW w:w="5310" w:type="dxa"/>
            <w:shd w:val="clear" w:color="auto" w:fill="auto"/>
          </w:tcPr>
          <w:p w14:paraId="3925EEEA" w14:textId="77777777" w:rsidR="007D55C7" w:rsidRPr="007D55C7" w:rsidRDefault="007D55C7" w:rsidP="00841C2C">
            <w:pPr>
              <w:rPr>
                <w:sz w:val="18"/>
                <w:szCs w:val="18"/>
                <w:lang w:val="en-GB"/>
              </w:rPr>
            </w:pPr>
            <w:r w:rsidRPr="007D55C7">
              <w:rPr>
                <w:sz w:val="18"/>
                <w:szCs w:val="18"/>
                <w:lang w:val="en-GB"/>
              </w:rPr>
              <w:t>No NFC feature-related indication requested.</w:t>
            </w:r>
          </w:p>
        </w:tc>
      </w:tr>
      <w:tr w:rsidR="007D55C7" w14:paraId="4D120992" w14:textId="77777777" w:rsidTr="007F13F0">
        <w:trPr>
          <w:gridAfter w:val="1"/>
          <w:wAfter w:w="360" w:type="dxa"/>
        </w:trPr>
        <w:tc>
          <w:tcPr>
            <w:tcW w:w="3870" w:type="dxa"/>
            <w:shd w:val="clear" w:color="auto" w:fill="auto"/>
          </w:tcPr>
          <w:p w14:paraId="0825C9A6" w14:textId="77777777" w:rsidR="007D55C7" w:rsidRPr="007D55C7" w:rsidRDefault="007D55C7" w:rsidP="00841C2C">
            <w:pPr>
              <w:rPr>
                <w:sz w:val="18"/>
                <w:szCs w:val="18"/>
                <w:lang w:val="en-GB"/>
              </w:rPr>
            </w:pPr>
            <w:r w:rsidRPr="007D55C7">
              <w:rPr>
                <w:sz w:val="18"/>
                <w:szCs w:val="18"/>
                <w:lang w:val="en-GB"/>
              </w:rPr>
              <w:t>Scan Digital Key And Press Brake To Shift Gear</w:t>
            </w:r>
          </w:p>
        </w:tc>
        <w:tc>
          <w:tcPr>
            <w:tcW w:w="5310" w:type="dxa"/>
            <w:shd w:val="clear" w:color="auto" w:fill="auto"/>
          </w:tcPr>
          <w:p w14:paraId="2CB59496" w14:textId="77777777" w:rsidR="007D55C7" w:rsidRPr="007D55C7" w:rsidRDefault="007D55C7" w:rsidP="00841C2C">
            <w:pPr>
              <w:rPr>
                <w:sz w:val="18"/>
                <w:szCs w:val="18"/>
                <w:lang w:val="en-GB"/>
              </w:rPr>
            </w:pPr>
            <w:r w:rsidRPr="007D55C7">
              <w:rPr>
                <w:sz w:val="18"/>
                <w:szCs w:val="18"/>
                <w:lang w:val="en-GB"/>
              </w:rPr>
              <w:t>Cluster message prompting the user to scan an NFC device in order to exit Secure Idle or Remote Start</w:t>
            </w:r>
          </w:p>
        </w:tc>
      </w:tr>
      <w:tr w:rsidR="007D55C7" w14:paraId="7ADF6550" w14:textId="77777777" w:rsidTr="007F13F0">
        <w:trPr>
          <w:gridAfter w:val="1"/>
          <w:wAfter w:w="360" w:type="dxa"/>
        </w:trPr>
        <w:tc>
          <w:tcPr>
            <w:tcW w:w="3870" w:type="dxa"/>
            <w:shd w:val="clear" w:color="auto" w:fill="auto"/>
          </w:tcPr>
          <w:p w14:paraId="48060007" w14:textId="77777777" w:rsidR="007D55C7" w:rsidRPr="007D55C7" w:rsidRDefault="007D55C7" w:rsidP="00841C2C">
            <w:pPr>
              <w:rPr>
                <w:sz w:val="18"/>
                <w:szCs w:val="18"/>
                <w:lang w:val="en-GB"/>
              </w:rPr>
            </w:pPr>
            <w:r w:rsidRPr="007D55C7">
              <w:rPr>
                <w:sz w:val="18"/>
                <w:szCs w:val="18"/>
                <w:lang w:val="en-GB"/>
              </w:rPr>
              <w:t>Digital Key Programming Successful</w:t>
            </w:r>
          </w:p>
        </w:tc>
        <w:tc>
          <w:tcPr>
            <w:tcW w:w="5310" w:type="dxa"/>
            <w:shd w:val="clear" w:color="auto" w:fill="auto"/>
          </w:tcPr>
          <w:p w14:paraId="293BEC27" w14:textId="77777777" w:rsidR="007D55C7" w:rsidRPr="007D55C7" w:rsidRDefault="007D55C7" w:rsidP="00841C2C">
            <w:pPr>
              <w:rPr>
                <w:sz w:val="18"/>
                <w:szCs w:val="18"/>
                <w:lang w:val="en-GB"/>
              </w:rPr>
            </w:pPr>
            <w:r w:rsidRPr="007D55C7">
              <w:rPr>
                <w:sz w:val="18"/>
                <w:szCs w:val="18"/>
                <w:lang w:val="en-GB"/>
              </w:rPr>
              <w:t>Cluster message indicating that an attempt to pair an NFC device while in Factory Pairing Mode was successful</w:t>
            </w:r>
          </w:p>
        </w:tc>
      </w:tr>
      <w:tr w:rsidR="007D55C7" w14:paraId="0F9359DD" w14:textId="77777777" w:rsidTr="007F13F0">
        <w:trPr>
          <w:gridAfter w:val="1"/>
          <w:wAfter w:w="360" w:type="dxa"/>
        </w:trPr>
        <w:tc>
          <w:tcPr>
            <w:tcW w:w="3870" w:type="dxa"/>
            <w:shd w:val="clear" w:color="auto" w:fill="auto"/>
          </w:tcPr>
          <w:p w14:paraId="673EA366" w14:textId="77777777" w:rsidR="007D55C7" w:rsidRPr="007D55C7" w:rsidRDefault="007D55C7" w:rsidP="00841C2C">
            <w:pPr>
              <w:rPr>
                <w:sz w:val="18"/>
                <w:szCs w:val="18"/>
                <w:lang w:val="en-GB"/>
              </w:rPr>
            </w:pPr>
            <w:r w:rsidRPr="007D55C7">
              <w:rPr>
                <w:sz w:val="18"/>
                <w:szCs w:val="18"/>
                <w:lang w:val="en-GB"/>
              </w:rPr>
              <w:t>Digital Key Programming Fault</w:t>
            </w:r>
          </w:p>
        </w:tc>
        <w:tc>
          <w:tcPr>
            <w:tcW w:w="5310" w:type="dxa"/>
            <w:shd w:val="clear" w:color="auto" w:fill="auto"/>
          </w:tcPr>
          <w:p w14:paraId="690F6B46" w14:textId="77777777" w:rsidR="007D55C7" w:rsidRPr="007D55C7" w:rsidRDefault="007D55C7" w:rsidP="00841C2C">
            <w:pPr>
              <w:rPr>
                <w:sz w:val="18"/>
                <w:szCs w:val="18"/>
                <w:lang w:val="en-GB"/>
              </w:rPr>
            </w:pPr>
            <w:r w:rsidRPr="007D55C7">
              <w:rPr>
                <w:sz w:val="18"/>
                <w:szCs w:val="18"/>
                <w:lang w:val="en-GB"/>
              </w:rPr>
              <w:t>Cluster message indicating that an attempt to pair an NFC device while in Factory Pairing Mode has failed</w:t>
            </w:r>
          </w:p>
        </w:tc>
      </w:tr>
    </w:tbl>
    <w:p w14:paraId="22EB2950" w14:textId="77777777" w:rsidR="00A26E5C" w:rsidRPr="001A6BF5" w:rsidRDefault="00A26E5C" w:rsidP="00A26E5C">
      <w:pPr>
        <w:pStyle w:val="VelocityScript"/>
      </w:pPr>
    </w:p>
    <w:p w14:paraId="329C941E" w14:textId="77777777" w:rsidR="007D55C7" w:rsidRPr="0085305F" w:rsidRDefault="00A26E5C" w:rsidP="0085305F">
      <w:pPr>
        <w:pStyle w:val="RETechSignal"/>
      </w:pPr>
      <w:r>
        <w:rPr>
          <w:noProof/>
        </w:rPr>
        <w:drawing>
          <wp:inline distT="0" distB="0" distL="0" distR="0" wp14:anchorId="34C6B113" wp14:editId="4583FE2B">
            <wp:extent cx="152400" cy="152400"/>
            <wp:effectExtent l="0" t="0" r="0" b="0"/>
            <wp:docPr id="70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8" w:name="_b7f5812ac0dc15385e4b1a141b1feee0"/>
      <w:r>
        <w:t>NFC Command Type</w:t>
      </w:r>
      <w:bookmarkEnd w:id="348"/>
    </w:p>
    <w:p w14:paraId="3BEB0343" w14:textId="77777777" w:rsidR="007D55C7" w:rsidRDefault="007D55C7" w:rsidP="0085305F">
      <w:pPr>
        <w:ind w:left="630"/>
      </w:pPr>
      <w:r>
        <w:t>The types of commands that can be issued by the NFC Cloud Backend System to the NFC System.</w:t>
      </w:r>
    </w:p>
    <w:p w14:paraId="41E8FC4E" w14:textId="77777777" w:rsidR="007D55C7" w:rsidRDefault="007D55C7" w:rsidP="007D55C7"/>
    <w:p w14:paraId="22240372"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5CC57FC9" w14:textId="77777777" w:rsidTr="007F13F0">
        <w:tc>
          <w:tcPr>
            <w:tcW w:w="3870" w:type="dxa"/>
            <w:shd w:val="clear" w:color="auto" w:fill="D9D9D9" w:themeFill="background1" w:themeFillShade="D9"/>
          </w:tcPr>
          <w:p w14:paraId="5AA4EE5A"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458C68B"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027B1C08" w14:textId="77777777" w:rsidTr="007F13F0">
        <w:trPr>
          <w:gridAfter w:val="1"/>
          <w:wAfter w:w="360" w:type="dxa"/>
        </w:trPr>
        <w:tc>
          <w:tcPr>
            <w:tcW w:w="3870" w:type="dxa"/>
            <w:shd w:val="clear" w:color="auto" w:fill="auto"/>
          </w:tcPr>
          <w:p w14:paraId="1FC43231" w14:textId="77777777" w:rsidR="007D55C7" w:rsidRPr="007D55C7" w:rsidRDefault="007D55C7" w:rsidP="00841C2C">
            <w:pPr>
              <w:rPr>
                <w:sz w:val="18"/>
                <w:szCs w:val="18"/>
                <w:lang w:val="en-GB"/>
              </w:rPr>
            </w:pPr>
            <w:r w:rsidRPr="007D55C7">
              <w:rPr>
                <w:sz w:val="18"/>
                <w:szCs w:val="18"/>
                <w:lang w:val="en-GB"/>
              </w:rPr>
              <w:t>Add Key</w:t>
            </w:r>
          </w:p>
        </w:tc>
        <w:tc>
          <w:tcPr>
            <w:tcW w:w="5310" w:type="dxa"/>
            <w:shd w:val="clear" w:color="auto" w:fill="auto"/>
          </w:tcPr>
          <w:p w14:paraId="44C6320E" w14:textId="77777777" w:rsidR="007D55C7" w:rsidRPr="007D55C7" w:rsidRDefault="007D55C7" w:rsidP="00841C2C">
            <w:pPr>
              <w:rPr>
                <w:sz w:val="18"/>
                <w:szCs w:val="18"/>
                <w:lang w:val="en-GB"/>
              </w:rPr>
            </w:pPr>
            <w:r w:rsidRPr="007D55C7">
              <w:rPr>
                <w:sz w:val="18"/>
                <w:szCs w:val="18"/>
                <w:lang w:val="en-GB"/>
              </w:rPr>
              <w:t>Create a new pairing on a vehicle with the specified NFC key.</w:t>
            </w:r>
          </w:p>
        </w:tc>
      </w:tr>
      <w:tr w:rsidR="007D55C7" w14:paraId="5CF148CC" w14:textId="77777777" w:rsidTr="007F13F0">
        <w:trPr>
          <w:gridAfter w:val="1"/>
          <w:wAfter w:w="360" w:type="dxa"/>
        </w:trPr>
        <w:tc>
          <w:tcPr>
            <w:tcW w:w="3870" w:type="dxa"/>
            <w:shd w:val="clear" w:color="auto" w:fill="auto"/>
          </w:tcPr>
          <w:p w14:paraId="47EF0352" w14:textId="77777777" w:rsidR="007D55C7" w:rsidRPr="007D55C7" w:rsidRDefault="007D55C7" w:rsidP="00841C2C">
            <w:pPr>
              <w:rPr>
                <w:sz w:val="18"/>
                <w:szCs w:val="18"/>
                <w:lang w:val="en-GB"/>
              </w:rPr>
            </w:pPr>
            <w:r w:rsidRPr="007D55C7">
              <w:rPr>
                <w:sz w:val="18"/>
                <w:szCs w:val="18"/>
                <w:lang w:val="en-GB"/>
              </w:rPr>
              <w:t>Delete Key</w:t>
            </w:r>
          </w:p>
        </w:tc>
        <w:tc>
          <w:tcPr>
            <w:tcW w:w="5310" w:type="dxa"/>
            <w:shd w:val="clear" w:color="auto" w:fill="auto"/>
          </w:tcPr>
          <w:p w14:paraId="375F4545" w14:textId="77777777" w:rsidR="007D55C7" w:rsidRPr="007D55C7" w:rsidRDefault="007D55C7" w:rsidP="00841C2C">
            <w:pPr>
              <w:rPr>
                <w:sz w:val="18"/>
                <w:szCs w:val="18"/>
                <w:lang w:val="en-GB"/>
              </w:rPr>
            </w:pPr>
            <w:r w:rsidRPr="007D55C7">
              <w:rPr>
                <w:sz w:val="18"/>
                <w:szCs w:val="18"/>
                <w:lang w:val="en-GB"/>
              </w:rPr>
              <w:t>Remove a specific NFC key pairing.</w:t>
            </w:r>
          </w:p>
        </w:tc>
      </w:tr>
      <w:tr w:rsidR="007D55C7" w14:paraId="040597CA" w14:textId="77777777" w:rsidTr="007F13F0">
        <w:trPr>
          <w:gridAfter w:val="1"/>
          <w:wAfter w:w="360" w:type="dxa"/>
        </w:trPr>
        <w:tc>
          <w:tcPr>
            <w:tcW w:w="3870" w:type="dxa"/>
            <w:shd w:val="clear" w:color="auto" w:fill="auto"/>
          </w:tcPr>
          <w:p w14:paraId="2F82A70E" w14:textId="77777777" w:rsidR="007D55C7" w:rsidRPr="007D55C7" w:rsidRDefault="007D55C7" w:rsidP="00841C2C">
            <w:pPr>
              <w:rPr>
                <w:sz w:val="18"/>
                <w:szCs w:val="18"/>
                <w:lang w:val="en-GB"/>
              </w:rPr>
            </w:pPr>
            <w:r w:rsidRPr="007D55C7">
              <w:rPr>
                <w:sz w:val="18"/>
                <w:szCs w:val="18"/>
                <w:lang w:val="en-GB"/>
              </w:rPr>
              <w:t>Disable NFC Feature</w:t>
            </w:r>
          </w:p>
        </w:tc>
        <w:tc>
          <w:tcPr>
            <w:tcW w:w="5310" w:type="dxa"/>
            <w:shd w:val="clear" w:color="auto" w:fill="auto"/>
          </w:tcPr>
          <w:p w14:paraId="424FA1F9" w14:textId="77777777" w:rsidR="007D55C7" w:rsidRPr="007D55C7" w:rsidRDefault="007D55C7" w:rsidP="00841C2C">
            <w:pPr>
              <w:rPr>
                <w:sz w:val="18"/>
                <w:szCs w:val="18"/>
                <w:lang w:val="en-GB"/>
              </w:rPr>
            </w:pPr>
            <w:r w:rsidRPr="007D55C7">
              <w:rPr>
                <w:sz w:val="18"/>
                <w:szCs w:val="18"/>
                <w:lang w:val="en-GB"/>
              </w:rPr>
              <w:t>Completely disable the NFC feature on the NFC system and related functionality on other systems.</w:t>
            </w:r>
          </w:p>
        </w:tc>
      </w:tr>
      <w:tr w:rsidR="007D55C7" w14:paraId="1DEC061D" w14:textId="77777777" w:rsidTr="007F13F0">
        <w:trPr>
          <w:gridAfter w:val="1"/>
          <w:wAfter w:w="360" w:type="dxa"/>
        </w:trPr>
        <w:tc>
          <w:tcPr>
            <w:tcW w:w="3870" w:type="dxa"/>
            <w:shd w:val="clear" w:color="auto" w:fill="auto"/>
          </w:tcPr>
          <w:p w14:paraId="659CDB0D" w14:textId="77777777" w:rsidR="007D55C7" w:rsidRPr="007D55C7" w:rsidRDefault="007D55C7" w:rsidP="00841C2C">
            <w:pPr>
              <w:rPr>
                <w:sz w:val="18"/>
                <w:szCs w:val="18"/>
                <w:lang w:val="en-GB"/>
              </w:rPr>
            </w:pPr>
            <w:r w:rsidRPr="007D55C7">
              <w:rPr>
                <w:sz w:val="18"/>
                <w:szCs w:val="18"/>
                <w:lang w:val="en-GB"/>
              </w:rPr>
              <w:t>Enable NFC Feature</w:t>
            </w:r>
          </w:p>
        </w:tc>
        <w:tc>
          <w:tcPr>
            <w:tcW w:w="5310" w:type="dxa"/>
            <w:shd w:val="clear" w:color="auto" w:fill="auto"/>
          </w:tcPr>
          <w:p w14:paraId="4D8C642E" w14:textId="77777777" w:rsidR="007D55C7" w:rsidRPr="007D55C7" w:rsidRDefault="007D55C7" w:rsidP="00841C2C">
            <w:pPr>
              <w:rPr>
                <w:sz w:val="18"/>
                <w:szCs w:val="18"/>
                <w:lang w:val="en-GB"/>
              </w:rPr>
            </w:pPr>
            <w:r w:rsidRPr="007D55C7">
              <w:rPr>
                <w:sz w:val="18"/>
                <w:szCs w:val="18"/>
                <w:lang w:val="en-GB"/>
              </w:rPr>
              <w:t>Enable the NFC feature on the NFC system and related functionality on other systems.</w:t>
            </w:r>
          </w:p>
        </w:tc>
      </w:tr>
      <w:tr w:rsidR="007D55C7" w14:paraId="1D02BEB3" w14:textId="77777777" w:rsidTr="007F13F0">
        <w:trPr>
          <w:gridAfter w:val="1"/>
          <w:wAfter w:w="360" w:type="dxa"/>
        </w:trPr>
        <w:tc>
          <w:tcPr>
            <w:tcW w:w="3870" w:type="dxa"/>
            <w:shd w:val="clear" w:color="auto" w:fill="auto"/>
          </w:tcPr>
          <w:p w14:paraId="02B3525E" w14:textId="77777777" w:rsidR="007D55C7" w:rsidRPr="007D55C7" w:rsidRDefault="007D55C7" w:rsidP="00841C2C">
            <w:pPr>
              <w:rPr>
                <w:sz w:val="18"/>
                <w:szCs w:val="18"/>
                <w:lang w:val="en-GB"/>
              </w:rPr>
            </w:pPr>
            <w:r w:rsidRPr="007D55C7">
              <w:rPr>
                <w:sz w:val="18"/>
                <w:szCs w:val="18"/>
                <w:lang w:val="en-GB"/>
              </w:rPr>
              <w:t>Request Key List</w:t>
            </w:r>
          </w:p>
        </w:tc>
        <w:tc>
          <w:tcPr>
            <w:tcW w:w="5310" w:type="dxa"/>
            <w:shd w:val="clear" w:color="auto" w:fill="auto"/>
          </w:tcPr>
          <w:p w14:paraId="346B8CBB" w14:textId="77777777" w:rsidR="007D55C7" w:rsidRPr="007D55C7" w:rsidRDefault="007D55C7" w:rsidP="00841C2C">
            <w:pPr>
              <w:rPr>
                <w:sz w:val="18"/>
                <w:szCs w:val="18"/>
                <w:lang w:val="en-GB"/>
              </w:rPr>
            </w:pPr>
            <w:r w:rsidRPr="007D55C7">
              <w:rPr>
                <w:sz w:val="18"/>
                <w:szCs w:val="18"/>
                <w:lang w:val="en-GB"/>
              </w:rPr>
              <w:t>Transmit the list of paired and pending NFC keys to the cloud backend.</w:t>
            </w:r>
          </w:p>
        </w:tc>
      </w:tr>
    </w:tbl>
    <w:p w14:paraId="0D5A9E90" w14:textId="77777777" w:rsidR="00A26E5C" w:rsidRPr="001A6BF5" w:rsidRDefault="00A26E5C" w:rsidP="00A26E5C">
      <w:pPr>
        <w:pStyle w:val="VelocityScript"/>
      </w:pPr>
    </w:p>
    <w:p w14:paraId="6881C35E" w14:textId="77777777" w:rsidR="007D55C7" w:rsidRPr="0085305F" w:rsidRDefault="00A26E5C" w:rsidP="0085305F">
      <w:pPr>
        <w:pStyle w:val="RETechSignal"/>
      </w:pPr>
      <w:r>
        <w:rPr>
          <w:noProof/>
        </w:rPr>
        <w:drawing>
          <wp:inline distT="0" distB="0" distL="0" distR="0" wp14:anchorId="73BA9069" wp14:editId="5742EF59">
            <wp:extent cx="152400" cy="152400"/>
            <wp:effectExtent l="0" t="0" r="0" b="0"/>
            <wp:docPr id="70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49" w:name="_f5fee1cc2a20dbcb555c2ea2b4812e03"/>
      <w:r>
        <w:t>NFC Device Type</w:t>
      </w:r>
      <w:bookmarkEnd w:id="349"/>
    </w:p>
    <w:p w14:paraId="5530CACF" w14:textId="77777777" w:rsidR="007D55C7" w:rsidRDefault="007D55C7" w:rsidP="0085305F">
      <w:pPr>
        <w:ind w:left="630"/>
      </w:pPr>
      <w:r>
        <w:t>The device type is defined by the authentication protocol supported by the device. Ford NFC Cards are devices that support the Ford-specific NFC authentication protocol.</w:t>
      </w:r>
    </w:p>
    <w:p w14:paraId="4BE142FC" w14:textId="77777777" w:rsidR="007D55C7" w:rsidRDefault="007D55C7" w:rsidP="007D55C7"/>
    <w:p w14:paraId="1BD3AAF2"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76FB4D74" w14:textId="77777777" w:rsidTr="007F13F0">
        <w:tc>
          <w:tcPr>
            <w:tcW w:w="3870" w:type="dxa"/>
            <w:shd w:val="clear" w:color="auto" w:fill="D9D9D9" w:themeFill="background1" w:themeFillShade="D9"/>
          </w:tcPr>
          <w:p w14:paraId="2251C0E3"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35617611"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5514293A" w14:textId="77777777" w:rsidTr="007F13F0">
        <w:trPr>
          <w:gridAfter w:val="1"/>
          <w:wAfter w:w="360" w:type="dxa"/>
        </w:trPr>
        <w:tc>
          <w:tcPr>
            <w:tcW w:w="3870" w:type="dxa"/>
            <w:shd w:val="clear" w:color="auto" w:fill="auto"/>
          </w:tcPr>
          <w:p w14:paraId="21D74ED5" w14:textId="77777777" w:rsidR="007D55C7" w:rsidRPr="007D55C7" w:rsidRDefault="007D55C7" w:rsidP="00841C2C">
            <w:pPr>
              <w:rPr>
                <w:sz w:val="18"/>
                <w:szCs w:val="18"/>
                <w:lang w:val="en-GB"/>
              </w:rPr>
            </w:pPr>
            <w:r w:rsidRPr="007D55C7">
              <w:rPr>
                <w:sz w:val="18"/>
                <w:szCs w:val="18"/>
                <w:lang w:val="en-GB"/>
              </w:rPr>
              <w:t>Ford NFC Card</w:t>
            </w:r>
          </w:p>
        </w:tc>
        <w:tc>
          <w:tcPr>
            <w:tcW w:w="5310" w:type="dxa"/>
            <w:shd w:val="clear" w:color="auto" w:fill="auto"/>
          </w:tcPr>
          <w:p w14:paraId="5BF8063D" w14:textId="77777777" w:rsidR="007D55C7" w:rsidRPr="007D55C7" w:rsidRDefault="007D55C7" w:rsidP="00841C2C">
            <w:pPr>
              <w:rPr>
                <w:sz w:val="18"/>
                <w:szCs w:val="18"/>
                <w:lang w:val="en-GB"/>
              </w:rPr>
            </w:pPr>
            <w:r w:rsidRPr="007D55C7">
              <w:rPr>
                <w:sz w:val="18"/>
                <w:szCs w:val="18"/>
                <w:lang w:val="en-GB"/>
              </w:rPr>
              <w:t>A Ford provided NFC Card</w:t>
            </w:r>
          </w:p>
        </w:tc>
      </w:tr>
      <w:tr w:rsidR="007D55C7" w14:paraId="0BEA801A" w14:textId="77777777" w:rsidTr="007F13F0">
        <w:trPr>
          <w:gridAfter w:val="1"/>
          <w:wAfter w:w="360" w:type="dxa"/>
        </w:trPr>
        <w:tc>
          <w:tcPr>
            <w:tcW w:w="3870" w:type="dxa"/>
            <w:shd w:val="clear" w:color="auto" w:fill="auto"/>
          </w:tcPr>
          <w:p w14:paraId="017E7276" w14:textId="77777777" w:rsidR="007D55C7" w:rsidRPr="007D55C7" w:rsidRDefault="007D55C7" w:rsidP="00841C2C">
            <w:pPr>
              <w:rPr>
                <w:sz w:val="18"/>
                <w:szCs w:val="18"/>
                <w:lang w:val="en-GB"/>
              </w:rPr>
            </w:pPr>
            <w:r w:rsidRPr="007D55C7">
              <w:rPr>
                <w:sz w:val="18"/>
                <w:szCs w:val="18"/>
                <w:lang w:val="en-GB"/>
              </w:rPr>
              <w:t>CCC Smart Device</w:t>
            </w:r>
          </w:p>
        </w:tc>
        <w:tc>
          <w:tcPr>
            <w:tcW w:w="5310" w:type="dxa"/>
            <w:shd w:val="clear" w:color="auto" w:fill="auto"/>
          </w:tcPr>
          <w:p w14:paraId="6AF9CAEB" w14:textId="77777777" w:rsidR="007D55C7" w:rsidRPr="007D55C7" w:rsidRDefault="007D55C7" w:rsidP="00841C2C">
            <w:pPr>
              <w:rPr>
                <w:sz w:val="18"/>
                <w:szCs w:val="18"/>
                <w:lang w:val="en-GB"/>
              </w:rPr>
            </w:pPr>
            <w:r w:rsidRPr="007D55C7">
              <w:rPr>
                <w:sz w:val="18"/>
                <w:szCs w:val="18"/>
                <w:lang w:val="en-GB"/>
              </w:rPr>
              <w:t>A smart device i.e. mobile phone or wearable</w:t>
            </w:r>
          </w:p>
        </w:tc>
      </w:tr>
    </w:tbl>
    <w:p w14:paraId="3E4125A9" w14:textId="77777777" w:rsidR="00A26E5C" w:rsidRPr="001A6BF5" w:rsidRDefault="00A26E5C" w:rsidP="00A26E5C">
      <w:pPr>
        <w:pStyle w:val="VelocityScript"/>
      </w:pPr>
    </w:p>
    <w:p w14:paraId="644E916B" w14:textId="77777777" w:rsidR="007D55C7" w:rsidRPr="0085305F" w:rsidRDefault="00A26E5C" w:rsidP="0085305F">
      <w:pPr>
        <w:pStyle w:val="RETechSignal"/>
      </w:pPr>
      <w:r>
        <w:rPr>
          <w:noProof/>
        </w:rPr>
        <w:drawing>
          <wp:inline distT="0" distB="0" distL="0" distR="0" wp14:anchorId="3DE5160E" wp14:editId="188BE012">
            <wp:extent cx="152400" cy="152400"/>
            <wp:effectExtent l="0" t="0" r="0" b="0"/>
            <wp:docPr id="71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0" w:name="_d1dd3f00ad6e8c211308d12cd22bc6a2"/>
      <w:r>
        <w:t>NFC Event Type</w:t>
      </w:r>
      <w:bookmarkEnd w:id="350"/>
    </w:p>
    <w:p w14:paraId="352DAB96" w14:textId="77777777" w:rsidR="007D55C7" w:rsidRDefault="007D55C7" w:rsidP="0085305F">
      <w:pPr>
        <w:ind w:left="630"/>
      </w:pPr>
      <w:r>
        <w:t>The NFC System's response to completing or attempting a specific device management, or configuration related request</w:t>
      </w:r>
    </w:p>
    <w:p w14:paraId="341C5AAE" w14:textId="77777777" w:rsidR="007D55C7" w:rsidRDefault="007D55C7" w:rsidP="007D55C7"/>
    <w:p w14:paraId="3ECFA019"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2660E1B2" w14:textId="77777777" w:rsidTr="007F13F0">
        <w:tc>
          <w:tcPr>
            <w:tcW w:w="3870" w:type="dxa"/>
            <w:shd w:val="clear" w:color="auto" w:fill="D9D9D9" w:themeFill="background1" w:themeFillShade="D9"/>
          </w:tcPr>
          <w:p w14:paraId="3E3DC596"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62D1D18C"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3837A2AE" w14:textId="77777777" w:rsidTr="007F13F0">
        <w:trPr>
          <w:gridAfter w:val="1"/>
          <w:wAfter w:w="360" w:type="dxa"/>
        </w:trPr>
        <w:tc>
          <w:tcPr>
            <w:tcW w:w="3870" w:type="dxa"/>
            <w:shd w:val="clear" w:color="auto" w:fill="auto"/>
          </w:tcPr>
          <w:p w14:paraId="6DBF2A79" w14:textId="77777777" w:rsidR="007D55C7" w:rsidRPr="007D55C7" w:rsidRDefault="007D55C7" w:rsidP="00841C2C">
            <w:pPr>
              <w:rPr>
                <w:sz w:val="18"/>
                <w:szCs w:val="18"/>
                <w:lang w:val="en-GB"/>
              </w:rPr>
            </w:pPr>
            <w:r w:rsidRPr="007D55C7">
              <w:rPr>
                <w:sz w:val="18"/>
                <w:szCs w:val="18"/>
                <w:lang w:val="en-GB"/>
              </w:rPr>
              <w:t>Key Pair - Success</w:t>
            </w:r>
          </w:p>
        </w:tc>
        <w:tc>
          <w:tcPr>
            <w:tcW w:w="5310" w:type="dxa"/>
            <w:shd w:val="clear" w:color="auto" w:fill="auto"/>
          </w:tcPr>
          <w:p w14:paraId="59CD68BB" w14:textId="77777777" w:rsidR="007D55C7" w:rsidRPr="007D55C7" w:rsidRDefault="007D55C7" w:rsidP="00841C2C">
            <w:pPr>
              <w:rPr>
                <w:sz w:val="18"/>
                <w:szCs w:val="18"/>
                <w:lang w:val="en-GB"/>
              </w:rPr>
            </w:pPr>
            <w:r w:rsidRPr="007D55C7">
              <w:rPr>
                <w:sz w:val="18"/>
                <w:szCs w:val="18"/>
                <w:lang w:val="en-GB"/>
              </w:rPr>
              <w:t>The NFC System has received a key pairing command and executed it successfully. The key in question can now be used to access the vehicle.</w:t>
            </w:r>
          </w:p>
        </w:tc>
      </w:tr>
      <w:tr w:rsidR="007D55C7" w14:paraId="1A42E4AF" w14:textId="77777777" w:rsidTr="007F13F0">
        <w:trPr>
          <w:gridAfter w:val="1"/>
          <w:wAfter w:w="360" w:type="dxa"/>
        </w:trPr>
        <w:tc>
          <w:tcPr>
            <w:tcW w:w="3870" w:type="dxa"/>
            <w:shd w:val="clear" w:color="auto" w:fill="auto"/>
          </w:tcPr>
          <w:p w14:paraId="4968B165" w14:textId="77777777" w:rsidR="007D55C7" w:rsidRPr="007D55C7" w:rsidRDefault="007D55C7" w:rsidP="00841C2C">
            <w:pPr>
              <w:rPr>
                <w:sz w:val="18"/>
                <w:szCs w:val="18"/>
                <w:lang w:val="en-GB"/>
              </w:rPr>
            </w:pPr>
            <w:r w:rsidRPr="007D55C7">
              <w:rPr>
                <w:sz w:val="18"/>
                <w:szCs w:val="18"/>
                <w:lang w:val="en-GB"/>
              </w:rPr>
              <w:t>Key Pair - Failure</w:t>
            </w:r>
          </w:p>
        </w:tc>
        <w:tc>
          <w:tcPr>
            <w:tcW w:w="5310" w:type="dxa"/>
            <w:shd w:val="clear" w:color="auto" w:fill="auto"/>
          </w:tcPr>
          <w:p w14:paraId="506A54C5" w14:textId="77777777" w:rsidR="007D55C7" w:rsidRPr="007D55C7" w:rsidRDefault="007D55C7" w:rsidP="00841C2C">
            <w:pPr>
              <w:rPr>
                <w:sz w:val="18"/>
                <w:szCs w:val="18"/>
                <w:lang w:val="en-GB"/>
              </w:rPr>
            </w:pPr>
            <w:r w:rsidRPr="007D55C7">
              <w:rPr>
                <w:sz w:val="18"/>
                <w:szCs w:val="18"/>
                <w:lang w:val="en-GB"/>
              </w:rPr>
              <w:t>The NFC System has received a key pairing command, but could not execute it successfully for some reason. The key in question may, but likely cannot, be used to access the vehicle.</w:t>
            </w:r>
          </w:p>
        </w:tc>
      </w:tr>
      <w:tr w:rsidR="007D55C7" w14:paraId="21EE4015" w14:textId="77777777" w:rsidTr="007F13F0">
        <w:trPr>
          <w:gridAfter w:val="1"/>
          <w:wAfter w:w="360" w:type="dxa"/>
        </w:trPr>
        <w:tc>
          <w:tcPr>
            <w:tcW w:w="3870" w:type="dxa"/>
            <w:shd w:val="clear" w:color="auto" w:fill="auto"/>
          </w:tcPr>
          <w:p w14:paraId="134BBC42" w14:textId="77777777" w:rsidR="007D55C7" w:rsidRPr="007D55C7" w:rsidRDefault="007D55C7" w:rsidP="00841C2C">
            <w:pPr>
              <w:rPr>
                <w:sz w:val="18"/>
                <w:szCs w:val="18"/>
                <w:lang w:val="en-GB"/>
              </w:rPr>
            </w:pPr>
            <w:r w:rsidRPr="007D55C7">
              <w:rPr>
                <w:sz w:val="18"/>
                <w:szCs w:val="18"/>
                <w:lang w:val="en-GB"/>
              </w:rPr>
              <w:t>Key Unpair - Success</w:t>
            </w:r>
          </w:p>
        </w:tc>
        <w:tc>
          <w:tcPr>
            <w:tcW w:w="5310" w:type="dxa"/>
            <w:shd w:val="clear" w:color="auto" w:fill="auto"/>
          </w:tcPr>
          <w:p w14:paraId="5B81E9AC" w14:textId="77777777" w:rsidR="007D55C7" w:rsidRPr="007D55C7" w:rsidRDefault="007D55C7" w:rsidP="00841C2C">
            <w:pPr>
              <w:rPr>
                <w:sz w:val="18"/>
                <w:szCs w:val="18"/>
                <w:lang w:val="en-GB"/>
              </w:rPr>
            </w:pPr>
            <w:r w:rsidRPr="007D55C7">
              <w:rPr>
                <w:sz w:val="18"/>
                <w:szCs w:val="18"/>
                <w:lang w:val="en-GB"/>
              </w:rPr>
              <w:t>The NFC System has received a key unpairing command and executed it successfully. The key in question can no longer be used to access the vehicle.</w:t>
            </w:r>
          </w:p>
        </w:tc>
      </w:tr>
      <w:tr w:rsidR="007D55C7" w14:paraId="46888007" w14:textId="77777777" w:rsidTr="007F13F0">
        <w:trPr>
          <w:gridAfter w:val="1"/>
          <w:wAfter w:w="360" w:type="dxa"/>
        </w:trPr>
        <w:tc>
          <w:tcPr>
            <w:tcW w:w="3870" w:type="dxa"/>
            <w:shd w:val="clear" w:color="auto" w:fill="auto"/>
          </w:tcPr>
          <w:p w14:paraId="4C1D1BE0" w14:textId="77777777" w:rsidR="007D55C7" w:rsidRPr="007D55C7" w:rsidRDefault="007D55C7" w:rsidP="00841C2C">
            <w:pPr>
              <w:rPr>
                <w:sz w:val="18"/>
                <w:szCs w:val="18"/>
                <w:lang w:val="en-GB"/>
              </w:rPr>
            </w:pPr>
            <w:r w:rsidRPr="007D55C7">
              <w:rPr>
                <w:sz w:val="18"/>
                <w:szCs w:val="18"/>
                <w:lang w:val="en-GB"/>
              </w:rPr>
              <w:t>Key Unpair - Failure</w:t>
            </w:r>
          </w:p>
        </w:tc>
        <w:tc>
          <w:tcPr>
            <w:tcW w:w="5310" w:type="dxa"/>
            <w:shd w:val="clear" w:color="auto" w:fill="auto"/>
          </w:tcPr>
          <w:p w14:paraId="13C34DB3" w14:textId="77777777" w:rsidR="007D55C7" w:rsidRPr="007D55C7" w:rsidRDefault="007D55C7" w:rsidP="00841C2C">
            <w:pPr>
              <w:rPr>
                <w:sz w:val="18"/>
                <w:szCs w:val="18"/>
                <w:lang w:val="en-GB"/>
              </w:rPr>
            </w:pPr>
            <w:r w:rsidRPr="007D55C7">
              <w:rPr>
                <w:sz w:val="18"/>
                <w:szCs w:val="18"/>
                <w:lang w:val="en-GB"/>
              </w:rPr>
              <w:t>The NFC System has received a key unpairing command but could not execute it successfully for some reason. The key in question can likely still be used to access the vehicle, but is not guaranteed to.</w:t>
            </w:r>
          </w:p>
        </w:tc>
      </w:tr>
      <w:tr w:rsidR="007D55C7" w14:paraId="14DDB28B" w14:textId="77777777" w:rsidTr="007F13F0">
        <w:trPr>
          <w:gridAfter w:val="1"/>
          <w:wAfter w:w="360" w:type="dxa"/>
        </w:trPr>
        <w:tc>
          <w:tcPr>
            <w:tcW w:w="3870" w:type="dxa"/>
            <w:shd w:val="clear" w:color="auto" w:fill="auto"/>
          </w:tcPr>
          <w:p w14:paraId="7DA468A0" w14:textId="77777777" w:rsidR="007D55C7" w:rsidRPr="007D55C7" w:rsidRDefault="007D55C7" w:rsidP="00841C2C">
            <w:pPr>
              <w:rPr>
                <w:sz w:val="18"/>
                <w:szCs w:val="18"/>
                <w:lang w:val="en-GB"/>
              </w:rPr>
            </w:pPr>
            <w:r w:rsidRPr="007D55C7">
              <w:rPr>
                <w:sz w:val="18"/>
                <w:szCs w:val="18"/>
                <w:lang w:val="en-GB"/>
              </w:rPr>
              <w:t>Enable Feature - Success</w:t>
            </w:r>
          </w:p>
        </w:tc>
        <w:tc>
          <w:tcPr>
            <w:tcW w:w="5310" w:type="dxa"/>
            <w:shd w:val="clear" w:color="auto" w:fill="auto"/>
          </w:tcPr>
          <w:p w14:paraId="274ECB65" w14:textId="77777777" w:rsidR="007D55C7" w:rsidRPr="007D55C7" w:rsidRDefault="007D55C7" w:rsidP="00841C2C">
            <w:pPr>
              <w:rPr>
                <w:sz w:val="18"/>
                <w:szCs w:val="18"/>
                <w:lang w:val="en-GB"/>
              </w:rPr>
            </w:pPr>
            <w:r w:rsidRPr="007D55C7">
              <w:rPr>
                <w:sz w:val="18"/>
                <w:szCs w:val="18"/>
                <w:lang w:val="en-GB"/>
              </w:rPr>
              <w:t xml:space="preserve">The NFC System received a command to enable the NFC feature </w:t>
            </w:r>
            <w:proofErr w:type="spellStart"/>
            <w:r w:rsidRPr="007D55C7">
              <w:rPr>
                <w:sz w:val="18"/>
                <w:szCs w:val="18"/>
                <w:lang w:val="en-GB"/>
              </w:rPr>
              <w:t>behavior</w:t>
            </w:r>
            <w:proofErr w:type="spellEnd"/>
            <w:r w:rsidRPr="007D55C7">
              <w:rPr>
                <w:sz w:val="18"/>
                <w:szCs w:val="18"/>
                <w:lang w:val="en-GB"/>
              </w:rPr>
              <w:t>, and it was executed successfully.</w:t>
            </w:r>
          </w:p>
        </w:tc>
      </w:tr>
      <w:tr w:rsidR="007D55C7" w14:paraId="5E568CEC" w14:textId="77777777" w:rsidTr="007F13F0">
        <w:trPr>
          <w:gridAfter w:val="1"/>
          <w:wAfter w:w="360" w:type="dxa"/>
        </w:trPr>
        <w:tc>
          <w:tcPr>
            <w:tcW w:w="3870" w:type="dxa"/>
            <w:shd w:val="clear" w:color="auto" w:fill="auto"/>
          </w:tcPr>
          <w:p w14:paraId="1817319A" w14:textId="77777777" w:rsidR="007D55C7" w:rsidRPr="007D55C7" w:rsidRDefault="007D55C7" w:rsidP="00841C2C">
            <w:pPr>
              <w:rPr>
                <w:sz w:val="18"/>
                <w:szCs w:val="18"/>
                <w:lang w:val="en-GB"/>
              </w:rPr>
            </w:pPr>
            <w:r w:rsidRPr="007D55C7">
              <w:rPr>
                <w:sz w:val="18"/>
                <w:szCs w:val="18"/>
                <w:lang w:val="en-GB"/>
              </w:rPr>
              <w:t>Disable Feature - Failure</w:t>
            </w:r>
          </w:p>
        </w:tc>
        <w:tc>
          <w:tcPr>
            <w:tcW w:w="5310" w:type="dxa"/>
            <w:shd w:val="clear" w:color="auto" w:fill="auto"/>
          </w:tcPr>
          <w:p w14:paraId="4CD68FC6" w14:textId="77777777" w:rsidR="007D55C7" w:rsidRPr="007D55C7" w:rsidRDefault="007D55C7" w:rsidP="00841C2C">
            <w:pPr>
              <w:rPr>
                <w:sz w:val="18"/>
                <w:szCs w:val="18"/>
                <w:lang w:val="en-GB"/>
              </w:rPr>
            </w:pPr>
            <w:r w:rsidRPr="007D55C7">
              <w:rPr>
                <w:sz w:val="18"/>
                <w:szCs w:val="18"/>
                <w:lang w:val="en-GB"/>
              </w:rPr>
              <w:t xml:space="preserve">The NFC System received a command to disable the NFC feature </w:t>
            </w:r>
            <w:proofErr w:type="spellStart"/>
            <w:r w:rsidRPr="007D55C7">
              <w:rPr>
                <w:sz w:val="18"/>
                <w:szCs w:val="18"/>
                <w:lang w:val="en-GB"/>
              </w:rPr>
              <w:t>behavior</w:t>
            </w:r>
            <w:proofErr w:type="spellEnd"/>
            <w:r w:rsidRPr="007D55C7">
              <w:rPr>
                <w:sz w:val="18"/>
                <w:szCs w:val="18"/>
                <w:lang w:val="en-GB"/>
              </w:rPr>
              <w:t>, but it could not be executed successfully for some reason. The NFC System is in an undefined state.</w:t>
            </w:r>
          </w:p>
        </w:tc>
      </w:tr>
      <w:tr w:rsidR="007D55C7" w14:paraId="79C6C5FD" w14:textId="77777777" w:rsidTr="007F13F0">
        <w:trPr>
          <w:gridAfter w:val="1"/>
          <w:wAfter w:w="360" w:type="dxa"/>
        </w:trPr>
        <w:tc>
          <w:tcPr>
            <w:tcW w:w="3870" w:type="dxa"/>
            <w:shd w:val="clear" w:color="auto" w:fill="auto"/>
          </w:tcPr>
          <w:p w14:paraId="39692C73" w14:textId="77777777" w:rsidR="007D55C7" w:rsidRPr="007D55C7" w:rsidRDefault="007D55C7" w:rsidP="00841C2C">
            <w:pPr>
              <w:rPr>
                <w:sz w:val="18"/>
                <w:szCs w:val="18"/>
                <w:lang w:val="en-GB"/>
              </w:rPr>
            </w:pPr>
            <w:r w:rsidRPr="007D55C7">
              <w:rPr>
                <w:sz w:val="18"/>
                <w:szCs w:val="18"/>
                <w:lang w:val="en-GB"/>
              </w:rPr>
              <w:t>Enable Feature - Failure</w:t>
            </w:r>
          </w:p>
        </w:tc>
        <w:tc>
          <w:tcPr>
            <w:tcW w:w="5310" w:type="dxa"/>
            <w:shd w:val="clear" w:color="auto" w:fill="auto"/>
          </w:tcPr>
          <w:p w14:paraId="12DB1524" w14:textId="77777777" w:rsidR="007D55C7" w:rsidRPr="007D55C7" w:rsidRDefault="007D55C7" w:rsidP="00841C2C">
            <w:pPr>
              <w:rPr>
                <w:sz w:val="18"/>
                <w:szCs w:val="18"/>
                <w:lang w:val="en-GB"/>
              </w:rPr>
            </w:pPr>
            <w:r w:rsidRPr="007D55C7">
              <w:rPr>
                <w:sz w:val="18"/>
                <w:szCs w:val="18"/>
                <w:lang w:val="en-GB"/>
              </w:rPr>
              <w:t xml:space="preserve">The NFC System received a command to enable the NFC feature </w:t>
            </w:r>
            <w:proofErr w:type="spellStart"/>
            <w:r w:rsidRPr="007D55C7">
              <w:rPr>
                <w:sz w:val="18"/>
                <w:szCs w:val="18"/>
                <w:lang w:val="en-GB"/>
              </w:rPr>
              <w:t>behavior</w:t>
            </w:r>
            <w:proofErr w:type="spellEnd"/>
            <w:r w:rsidRPr="007D55C7">
              <w:rPr>
                <w:sz w:val="18"/>
                <w:szCs w:val="18"/>
                <w:lang w:val="en-GB"/>
              </w:rPr>
              <w:t>, but it could not be executed successfully for some reason. The NFC System is in an undefined state.</w:t>
            </w:r>
          </w:p>
        </w:tc>
      </w:tr>
      <w:tr w:rsidR="007D55C7" w14:paraId="338BCD09" w14:textId="77777777" w:rsidTr="007F13F0">
        <w:trPr>
          <w:gridAfter w:val="1"/>
          <w:wAfter w:w="360" w:type="dxa"/>
        </w:trPr>
        <w:tc>
          <w:tcPr>
            <w:tcW w:w="3870" w:type="dxa"/>
            <w:shd w:val="clear" w:color="auto" w:fill="auto"/>
          </w:tcPr>
          <w:p w14:paraId="59A678CA" w14:textId="77777777" w:rsidR="007D55C7" w:rsidRPr="007D55C7" w:rsidRDefault="007D55C7" w:rsidP="00841C2C">
            <w:pPr>
              <w:rPr>
                <w:sz w:val="18"/>
                <w:szCs w:val="18"/>
                <w:lang w:val="en-GB"/>
              </w:rPr>
            </w:pPr>
            <w:r w:rsidRPr="007D55C7">
              <w:rPr>
                <w:sz w:val="18"/>
                <w:szCs w:val="18"/>
                <w:lang w:val="en-GB"/>
              </w:rPr>
              <w:t>Disable Feature - Success</w:t>
            </w:r>
          </w:p>
        </w:tc>
        <w:tc>
          <w:tcPr>
            <w:tcW w:w="5310" w:type="dxa"/>
            <w:shd w:val="clear" w:color="auto" w:fill="auto"/>
          </w:tcPr>
          <w:p w14:paraId="6274BD37" w14:textId="77777777" w:rsidR="007D55C7" w:rsidRPr="007D55C7" w:rsidRDefault="007D55C7" w:rsidP="00841C2C">
            <w:pPr>
              <w:rPr>
                <w:sz w:val="18"/>
                <w:szCs w:val="18"/>
                <w:lang w:val="en-GB"/>
              </w:rPr>
            </w:pPr>
            <w:r w:rsidRPr="007D55C7">
              <w:rPr>
                <w:sz w:val="18"/>
                <w:szCs w:val="18"/>
                <w:lang w:val="en-GB"/>
              </w:rPr>
              <w:t xml:space="preserve">The NFC System received a command to disable the NFC feature </w:t>
            </w:r>
            <w:proofErr w:type="spellStart"/>
            <w:r w:rsidRPr="007D55C7">
              <w:rPr>
                <w:sz w:val="18"/>
                <w:szCs w:val="18"/>
                <w:lang w:val="en-GB"/>
              </w:rPr>
              <w:t>behavior</w:t>
            </w:r>
            <w:proofErr w:type="spellEnd"/>
            <w:r w:rsidRPr="007D55C7">
              <w:rPr>
                <w:sz w:val="18"/>
                <w:szCs w:val="18"/>
                <w:lang w:val="en-GB"/>
              </w:rPr>
              <w:t>, and it was executed successfully.</w:t>
            </w:r>
          </w:p>
        </w:tc>
      </w:tr>
      <w:tr w:rsidR="007D55C7" w14:paraId="653920C0" w14:textId="77777777" w:rsidTr="007F13F0">
        <w:trPr>
          <w:gridAfter w:val="1"/>
          <w:wAfter w:w="360" w:type="dxa"/>
        </w:trPr>
        <w:tc>
          <w:tcPr>
            <w:tcW w:w="3870" w:type="dxa"/>
            <w:shd w:val="clear" w:color="auto" w:fill="auto"/>
          </w:tcPr>
          <w:p w14:paraId="154594E2" w14:textId="77777777" w:rsidR="007D55C7" w:rsidRPr="007D55C7" w:rsidRDefault="007D55C7" w:rsidP="00841C2C">
            <w:pPr>
              <w:rPr>
                <w:sz w:val="18"/>
                <w:szCs w:val="18"/>
                <w:lang w:val="en-GB"/>
              </w:rPr>
            </w:pPr>
            <w:r w:rsidRPr="007D55C7">
              <w:rPr>
                <w:sz w:val="18"/>
                <w:szCs w:val="18"/>
                <w:lang w:val="en-GB"/>
              </w:rPr>
              <w:t>Master Reset - Success</w:t>
            </w:r>
          </w:p>
        </w:tc>
        <w:tc>
          <w:tcPr>
            <w:tcW w:w="5310" w:type="dxa"/>
            <w:shd w:val="clear" w:color="auto" w:fill="auto"/>
          </w:tcPr>
          <w:p w14:paraId="296D67F0" w14:textId="77777777" w:rsidR="007D55C7" w:rsidRPr="007D55C7" w:rsidRDefault="007D55C7" w:rsidP="00841C2C">
            <w:pPr>
              <w:rPr>
                <w:sz w:val="18"/>
                <w:szCs w:val="18"/>
                <w:lang w:val="en-GB"/>
              </w:rPr>
            </w:pPr>
            <w:r w:rsidRPr="007D55C7">
              <w:rPr>
                <w:sz w:val="18"/>
                <w:szCs w:val="18"/>
                <w:lang w:val="en-GB"/>
              </w:rPr>
              <w:t>The NFC System received a Master Reset signal locally on the vehicle, and successfully performed all of the appropriate actions in response (e.g., deleting keys).</w:t>
            </w:r>
          </w:p>
        </w:tc>
      </w:tr>
      <w:tr w:rsidR="007D55C7" w14:paraId="2473D5EF" w14:textId="77777777" w:rsidTr="007F13F0">
        <w:trPr>
          <w:gridAfter w:val="1"/>
          <w:wAfter w:w="360" w:type="dxa"/>
        </w:trPr>
        <w:tc>
          <w:tcPr>
            <w:tcW w:w="3870" w:type="dxa"/>
            <w:shd w:val="clear" w:color="auto" w:fill="auto"/>
          </w:tcPr>
          <w:p w14:paraId="5BAA594A" w14:textId="77777777" w:rsidR="007D55C7" w:rsidRPr="007D55C7" w:rsidRDefault="007D55C7" w:rsidP="00841C2C">
            <w:pPr>
              <w:rPr>
                <w:sz w:val="18"/>
                <w:szCs w:val="18"/>
                <w:lang w:val="en-GB"/>
              </w:rPr>
            </w:pPr>
            <w:r w:rsidRPr="007D55C7">
              <w:rPr>
                <w:sz w:val="18"/>
                <w:szCs w:val="18"/>
                <w:lang w:val="en-GB"/>
              </w:rPr>
              <w:t>Master Reset - Failure</w:t>
            </w:r>
          </w:p>
        </w:tc>
        <w:tc>
          <w:tcPr>
            <w:tcW w:w="5310" w:type="dxa"/>
            <w:shd w:val="clear" w:color="auto" w:fill="auto"/>
          </w:tcPr>
          <w:p w14:paraId="3130492B" w14:textId="77777777" w:rsidR="007D55C7" w:rsidRPr="007D55C7" w:rsidRDefault="007D55C7" w:rsidP="00841C2C">
            <w:pPr>
              <w:rPr>
                <w:sz w:val="18"/>
                <w:szCs w:val="18"/>
                <w:lang w:val="en-GB"/>
              </w:rPr>
            </w:pPr>
            <w:r w:rsidRPr="007D55C7">
              <w:rPr>
                <w:sz w:val="18"/>
                <w:szCs w:val="18"/>
                <w:lang w:val="en-GB"/>
              </w:rPr>
              <w:t>The NFC System received a Master Reset signal locally on the vehicle, but one or more of the actions performed in response to the Master Reset event did not complete successfully. The NFC system is in an undefined state.</w:t>
            </w:r>
          </w:p>
        </w:tc>
      </w:tr>
      <w:tr w:rsidR="007D55C7" w14:paraId="51515CB5" w14:textId="77777777" w:rsidTr="007F13F0">
        <w:trPr>
          <w:gridAfter w:val="1"/>
          <w:wAfter w:w="360" w:type="dxa"/>
        </w:trPr>
        <w:tc>
          <w:tcPr>
            <w:tcW w:w="3870" w:type="dxa"/>
            <w:shd w:val="clear" w:color="auto" w:fill="auto"/>
          </w:tcPr>
          <w:p w14:paraId="0AE2E71A" w14:textId="77777777" w:rsidR="007D55C7" w:rsidRPr="007D55C7" w:rsidRDefault="007D55C7" w:rsidP="00841C2C">
            <w:pPr>
              <w:rPr>
                <w:sz w:val="18"/>
                <w:szCs w:val="18"/>
                <w:lang w:val="en-GB"/>
              </w:rPr>
            </w:pPr>
            <w:r w:rsidRPr="007D55C7">
              <w:rPr>
                <w:sz w:val="18"/>
                <w:szCs w:val="18"/>
                <w:lang w:val="en-GB"/>
              </w:rPr>
              <w:t>Modem Deauthorization - Success</w:t>
            </w:r>
          </w:p>
        </w:tc>
        <w:tc>
          <w:tcPr>
            <w:tcW w:w="5310" w:type="dxa"/>
            <w:shd w:val="clear" w:color="auto" w:fill="auto"/>
          </w:tcPr>
          <w:p w14:paraId="3DC8898B" w14:textId="77777777" w:rsidR="007D55C7" w:rsidRPr="007D55C7" w:rsidRDefault="007D55C7" w:rsidP="00841C2C">
            <w:pPr>
              <w:rPr>
                <w:sz w:val="18"/>
                <w:szCs w:val="18"/>
                <w:lang w:val="en-GB"/>
              </w:rPr>
            </w:pPr>
            <w:r w:rsidRPr="007D55C7">
              <w:rPr>
                <w:sz w:val="18"/>
                <w:szCs w:val="18"/>
                <w:lang w:val="en-GB"/>
              </w:rPr>
              <w:t>The NFC System received a modem deauthorization event signal locally on the vehicle, and successfully performed all of the appropriate actions in response (e.g., deleting keys).</w:t>
            </w:r>
          </w:p>
        </w:tc>
      </w:tr>
      <w:tr w:rsidR="007D55C7" w14:paraId="42BB0F0B" w14:textId="77777777" w:rsidTr="007F13F0">
        <w:trPr>
          <w:gridAfter w:val="1"/>
          <w:wAfter w:w="360" w:type="dxa"/>
        </w:trPr>
        <w:tc>
          <w:tcPr>
            <w:tcW w:w="3870" w:type="dxa"/>
            <w:shd w:val="clear" w:color="auto" w:fill="auto"/>
          </w:tcPr>
          <w:p w14:paraId="395E62F9" w14:textId="77777777" w:rsidR="007D55C7" w:rsidRPr="007D55C7" w:rsidRDefault="007D55C7" w:rsidP="00841C2C">
            <w:pPr>
              <w:rPr>
                <w:sz w:val="18"/>
                <w:szCs w:val="18"/>
                <w:lang w:val="en-GB"/>
              </w:rPr>
            </w:pPr>
            <w:r w:rsidRPr="007D55C7">
              <w:rPr>
                <w:sz w:val="18"/>
                <w:szCs w:val="18"/>
                <w:lang w:val="en-GB"/>
              </w:rPr>
              <w:t>Modem Deauthorization - Failure</w:t>
            </w:r>
          </w:p>
        </w:tc>
        <w:tc>
          <w:tcPr>
            <w:tcW w:w="5310" w:type="dxa"/>
            <w:shd w:val="clear" w:color="auto" w:fill="auto"/>
          </w:tcPr>
          <w:p w14:paraId="7507AE6A" w14:textId="77777777" w:rsidR="007D55C7" w:rsidRPr="007D55C7" w:rsidRDefault="007D55C7" w:rsidP="00841C2C">
            <w:pPr>
              <w:rPr>
                <w:sz w:val="18"/>
                <w:szCs w:val="18"/>
                <w:lang w:val="en-GB"/>
              </w:rPr>
            </w:pPr>
            <w:r w:rsidRPr="007D55C7">
              <w:rPr>
                <w:sz w:val="18"/>
                <w:szCs w:val="18"/>
                <w:lang w:val="en-GB"/>
              </w:rPr>
              <w:t xml:space="preserve">The NFC System received a modem deauthorization event signal locally on the vehicle, but one or more of the actions performed in response to the modem deauthorization event </w:t>
            </w:r>
            <w:proofErr w:type="spellStart"/>
            <w:r w:rsidRPr="007D55C7">
              <w:rPr>
                <w:sz w:val="18"/>
                <w:szCs w:val="18"/>
                <w:lang w:val="en-GB"/>
              </w:rPr>
              <w:t>event</w:t>
            </w:r>
            <w:proofErr w:type="spellEnd"/>
            <w:r w:rsidRPr="007D55C7">
              <w:rPr>
                <w:sz w:val="18"/>
                <w:szCs w:val="18"/>
                <w:lang w:val="en-GB"/>
              </w:rPr>
              <w:t xml:space="preserve"> did not complete successfully. The NFC system is in an undefined state.</w:t>
            </w:r>
          </w:p>
        </w:tc>
      </w:tr>
      <w:tr w:rsidR="007D55C7" w14:paraId="683D50C7" w14:textId="77777777" w:rsidTr="007F13F0">
        <w:trPr>
          <w:gridAfter w:val="1"/>
          <w:wAfter w:w="360" w:type="dxa"/>
        </w:trPr>
        <w:tc>
          <w:tcPr>
            <w:tcW w:w="3870" w:type="dxa"/>
            <w:shd w:val="clear" w:color="auto" w:fill="auto"/>
          </w:tcPr>
          <w:p w14:paraId="1D3D00A0" w14:textId="77777777" w:rsidR="007D55C7" w:rsidRPr="007D55C7" w:rsidRDefault="007D55C7" w:rsidP="00841C2C">
            <w:pPr>
              <w:rPr>
                <w:sz w:val="18"/>
                <w:szCs w:val="18"/>
                <w:lang w:val="en-GB"/>
              </w:rPr>
            </w:pPr>
            <w:r w:rsidRPr="007D55C7">
              <w:rPr>
                <w:sz w:val="18"/>
                <w:szCs w:val="18"/>
                <w:lang w:val="en-GB"/>
              </w:rPr>
              <w:t>Manufacturing Key Pairing - Success</w:t>
            </w:r>
          </w:p>
        </w:tc>
        <w:tc>
          <w:tcPr>
            <w:tcW w:w="5310" w:type="dxa"/>
            <w:shd w:val="clear" w:color="auto" w:fill="auto"/>
          </w:tcPr>
          <w:p w14:paraId="484DB59E" w14:textId="77777777" w:rsidR="007D55C7" w:rsidRPr="007D55C7" w:rsidRDefault="007D55C7" w:rsidP="00841C2C">
            <w:pPr>
              <w:rPr>
                <w:sz w:val="18"/>
                <w:szCs w:val="18"/>
                <w:lang w:val="en-GB"/>
              </w:rPr>
            </w:pPr>
            <w:r w:rsidRPr="007D55C7">
              <w:rPr>
                <w:sz w:val="18"/>
                <w:szCs w:val="18"/>
                <w:lang w:val="en-GB"/>
              </w:rPr>
              <w:t>The NFC System has successfully paired an NFC Device to the vehicle while it was in the "Factory programming allowed" state, during assembly.</w:t>
            </w:r>
          </w:p>
        </w:tc>
      </w:tr>
    </w:tbl>
    <w:p w14:paraId="1350CF18" w14:textId="77777777" w:rsidR="00A26E5C" w:rsidRPr="001A6BF5" w:rsidRDefault="00A26E5C" w:rsidP="00A26E5C">
      <w:pPr>
        <w:pStyle w:val="VelocityScript"/>
      </w:pPr>
    </w:p>
    <w:p w14:paraId="1E25754E" w14:textId="77777777" w:rsidR="007D55C7" w:rsidRPr="0085305F" w:rsidRDefault="00A26E5C" w:rsidP="0085305F">
      <w:pPr>
        <w:pStyle w:val="RETechSignal"/>
      </w:pPr>
      <w:r>
        <w:rPr>
          <w:noProof/>
        </w:rPr>
        <w:drawing>
          <wp:inline distT="0" distB="0" distL="0" distR="0" wp14:anchorId="491FC2DE" wp14:editId="62839E8E">
            <wp:extent cx="152400" cy="152400"/>
            <wp:effectExtent l="0" t="0" r="0" b="0"/>
            <wp:docPr id="712"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1" w:name="_1f1f9a2d7e3a6cfcbfd11b447e494022"/>
      <w:r>
        <w:t>NFC Key Type</w:t>
      </w:r>
      <w:bookmarkEnd w:id="351"/>
    </w:p>
    <w:p w14:paraId="1E1203E9" w14:textId="77777777" w:rsidR="007D55C7" w:rsidRDefault="007D55C7" w:rsidP="0085305F">
      <w:pPr>
        <w:ind w:left="630"/>
      </w:pPr>
      <w:r>
        <w:t>The categories of keys that can exist in the NFC System.</w:t>
      </w:r>
    </w:p>
    <w:p w14:paraId="342CBB91" w14:textId="77777777" w:rsidR="007D55C7" w:rsidRDefault="007D55C7" w:rsidP="007D55C7"/>
    <w:p w14:paraId="33246CD0"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0B1BFFBE" w14:textId="77777777" w:rsidTr="007F13F0">
        <w:tc>
          <w:tcPr>
            <w:tcW w:w="3870" w:type="dxa"/>
            <w:shd w:val="clear" w:color="auto" w:fill="D9D9D9" w:themeFill="background1" w:themeFillShade="D9"/>
          </w:tcPr>
          <w:p w14:paraId="176F37D0"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20BCEEA5"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2B43B156" w14:textId="77777777" w:rsidTr="007F13F0">
        <w:trPr>
          <w:gridAfter w:val="1"/>
          <w:wAfter w:w="360" w:type="dxa"/>
        </w:trPr>
        <w:tc>
          <w:tcPr>
            <w:tcW w:w="3870" w:type="dxa"/>
            <w:shd w:val="clear" w:color="auto" w:fill="auto"/>
          </w:tcPr>
          <w:p w14:paraId="4C2EE0A8" w14:textId="77777777" w:rsidR="007D55C7" w:rsidRPr="007D55C7" w:rsidRDefault="007D55C7" w:rsidP="00841C2C">
            <w:pPr>
              <w:rPr>
                <w:sz w:val="18"/>
                <w:szCs w:val="18"/>
                <w:lang w:val="en-GB"/>
              </w:rPr>
            </w:pPr>
            <w:r w:rsidRPr="007D55C7">
              <w:rPr>
                <w:sz w:val="18"/>
                <w:szCs w:val="18"/>
                <w:lang w:val="en-GB"/>
              </w:rPr>
              <w:t>Factory Key</w:t>
            </w:r>
          </w:p>
        </w:tc>
        <w:tc>
          <w:tcPr>
            <w:tcW w:w="5310" w:type="dxa"/>
            <w:shd w:val="clear" w:color="auto" w:fill="auto"/>
          </w:tcPr>
          <w:p w14:paraId="3D6D758F" w14:textId="77777777" w:rsidR="007D55C7" w:rsidRPr="007D55C7" w:rsidRDefault="007D55C7" w:rsidP="00841C2C">
            <w:pPr>
              <w:rPr>
                <w:sz w:val="18"/>
                <w:szCs w:val="18"/>
                <w:lang w:val="en-GB"/>
              </w:rPr>
            </w:pPr>
            <w:r w:rsidRPr="007D55C7">
              <w:rPr>
                <w:sz w:val="18"/>
                <w:szCs w:val="18"/>
                <w:lang w:val="en-GB"/>
              </w:rPr>
              <w:t>NFC Card/device that was paired to the vehicle during assembly</w:t>
            </w:r>
          </w:p>
        </w:tc>
      </w:tr>
      <w:tr w:rsidR="007D55C7" w14:paraId="118DE815" w14:textId="77777777" w:rsidTr="007F13F0">
        <w:trPr>
          <w:gridAfter w:val="1"/>
          <w:wAfter w:w="360" w:type="dxa"/>
        </w:trPr>
        <w:tc>
          <w:tcPr>
            <w:tcW w:w="3870" w:type="dxa"/>
            <w:shd w:val="clear" w:color="auto" w:fill="auto"/>
          </w:tcPr>
          <w:p w14:paraId="5EF70788" w14:textId="77777777" w:rsidR="007D55C7" w:rsidRPr="007D55C7" w:rsidRDefault="007D55C7" w:rsidP="00841C2C">
            <w:pPr>
              <w:rPr>
                <w:sz w:val="18"/>
                <w:szCs w:val="18"/>
                <w:lang w:val="en-GB"/>
              </w:rPr>
            </w:pPr>
            <w:r w:rsidRPr="007D55C7">
              <w:rPr>
                <w:sz w:val="18"/>
                <w:szCs w:val="18"/>
                <w:lang w:val="en-GB"/>
              </w:rPr>
              <w:t>Retail User Key</w:t>
            </w:r>
          </w:p>
        </w:tc>
        <w:tc>
          <w:tcPr>
            <w:tcW w:w="5310" w:type="dxa"/>
            <w:shd w:val="clear" w:color="auto" w:fill="auto"/>
          </w:tcPr>
          <w:p w14:paraId="45E8DDB3" w14:textId="77777777" w:rsidR="007D55C7" w:rsidRPr="007D55C7" w:rsidRDefault="007D55C7" w:rsidP="00841C2C">
            <w:pPr>
              <w:rPr>
                <w:sz w:val="18"/>
                <w:szCs w:val="18"/>
                <w:lang w:val="en-GB"/>
              </w:rPr>
            </w:pPr>
            <w:r w:rsidRPr="007D55C7">
              <w:rPr>
                <w:sz w:val="18"/>
                <w:szCs w:val="18"/>
                <w:lang w:val="en-GB"/>
              </w:rPr>
              <w:t>NFC Card/device that was programmed to the vehicle using the in-vehicle controls, (fleet management feature not active)</w:t>
            </w:r>
          </w:p>
        </w:tc>
      </w:tr>
      <w:tr w:rsidR="007D55C7" w14:paraId="4528D3A1" w14:textId="77777777" w:rsidTr="007F13F0">
        <w:trPr>
          <w:gridAfter w:val="1"/>
          <w:wAfter w:w="360" w:type="dxa"/>
        </w:trPr>
        <w:tc>
          <w:tcPr>
            <w:tcW w:w="3870" w:type="dxa"/>
            <w:shd w:val="clear" w:color="auto" w:fill="auto"/>
          </w:tcPr>
          <w:p w14:paraId="0C0D2F1F" w14:textId="77777777" w:rsidR="007D55C7" w:rsidRPr="007D55C7" w:rsidRDefault="007D55C7" w:rsidP="00841C2C">
            <w:pPr>
              <w:rPr>
                <w:sz w:val="18"/>
                <w:szCs w:val="18"/>
                <w:lang w:val="en-GB"/>
              </w:rPr>
            </w:pPr>
            <w:r w:rsidRPr="007D55C7">
              <w:rPr>
                <w:sz w:val="18"/>
                <w:szCs w:val="18"/>
                <w:lang w:val="en-GB"/>
              </w:rPr>
              <w:t>N/A</w:t>
            </w:r>
          </w:p>
        </w:tc>
        <w:tc>
          <w:tcPr>
            <w:tcW w:w="5310" w:type="dxa"/>
            <w:shd w:val="clear" w:color="auto" w:fill="auto"/>
          </w:tcPr>
          <w:p w14:paraId="70D5624B" w14:textId="77777777" w:rsidR="007D55C7" w:rsidRPr="007D55C7" w:rsidRDefault="007D55C7" w:rsidP="00841C2C">
            <w:pPr>
              <w:rPr>
                <w:sz w:val="18"/>
                <w:szCs w:val="18"/>
                <w:lang w:val="en-GB"/>
              </w:rPr>
            </w:pPr>
            <w:r w:rsidRPr="007D55C7">
              <w:rPr>
                <w:sz w:val="18"/>
                <w:szCs w:val="18"/>
                <w:lang w:val="en-GB"/>
              </w:rPr>
              <w:t>Key type cannot be determined</w:t>
            </w:r>
          </w:p>
        </w:tc>
      </w:tr>
      <w:tr w:rsidR="007D55C7" w14:paraId="67E04E81" w14:textId="77777777" w:rsidTr="007F13F0">
        <w:trPr>
          <w:gridAfter w:val="1"/>
          <w:wAfter w:w="360" w:type="dxa"/>
        </w:trPr>
        <w:tc>
          <w:tcPr>
            <w:tcW w:w="3870" w:type="dxa"/>
            <w:shd w:val="clear" w:color="auto" w:fill="auto"/>
          </w:tcPr>
          <w:p w14:paraId="4A4B8F0B" w14:textId="77777777" w:rsidR="007D55C7" w:rsidRPr="007D55C7" w:rsidRDefault="007D55C7" w:rsidP="00841C2C">
            <w:pPr>
              <w:rPr>
                <w:sz w:val="18"/>
                <w:szCs w:val="18"/>
                <w:lang w:val="en-GB"/>
              </w:rPr>
            </w:pPr>
            <w:r w:rsidRPr="007D55C7">
              <w:rPr>
                <w:sz w:val="18"/>
                <w:szCs w:val="18"/>
                <w:lang w:val="en-GB"/>
              </w:rPr>
              <w:t>Fleet User Key</w:t>
            </w:r>
          </w:p>
        </w:tc>
        <w:tc>
          <w:tcPr>
            <w:tcW w:w="5310" w:type="dxa"/>
            <w:shd w:val="clear" w:color="auto" w:fill="auto"/>
          </w:tcPr>
          <w:p w14:paraId="4FBB84BE" w14:textId="77777777" w:rsidR="007D55C7" w:rsidRPr="007D55C7" w:rsidRDefault="007D55C7" w:rsidP="00841C2C">
            <w:pPr>
              <w:rPr>
                <w:sz w:val="18"/>
                <w:szCs w:val="18"/>
                <w:lang w:val="en-GB"/>
              </w:rPr>
            </w:pPr>
            <w:r w:rsidRPr="007D55C7">
              <w:rPr>
                <w:sz w:val="18"/>
                <w:szCs w:val="18"/>
                <w:lang w:val="en-GB"/>
              </w:rPr>
              <w:t>NFC Card/device that was remotely programmed to the vehicle while it was enrolled in the fleet management feature</w:t>
            </w:r>
          </w:p>
        </w:tc>
      </w:tr>
    </w:tbl>
    <w:p w14:paraId="233090C5" w14:textId="77777777" w:rsidR="00A26E5C" w:rsidRPr="001A6BF5" w:rsidRDefault="00A26E5C" w:rsidP="00A26E5C">
      <w:pPr>
        <w:pStyle w:val="VelocityScript"/>
      </w:pPr>
    </w:p>
    <w:p w14:paraId="192E8A3E" w14:textId="77777777" w:rsidR="007D55C7" w:rsidRPr="0085305F" w:rsidRDefault="00A26E5C" w:rsidP="0085305F">
      <w:pPr>
        <w:pStyle w:val="RETechSignal"/>
      </w:pPr>
      <w:r>
        <w:rPr>
          <w:noProof/>
        </w:rPr>
        <w:drawing>
          <wp:inline distT="0" distB="0" distL="0" distR="0" wp14:anchorId="6E669A9B" wp14:editId="71461129">
            <wp:extent cx="152400" cy="152400"/>
            <wp:effectExtent l="0" t="0" r="0" b="0"/>
            <wp:docPr id="714"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2" w:name="_04f138937398626aa163961575564324"/>
      <w:r>
        <w:t>NFC Location</w:t>
      </w:r>
      <w:bookmarkEnd w:id="352"/>
    </w:p>
    <w:p w14:paraId="297A3A9A" w14:textId="77777777" w:rsidR="007D55C7" w:rsidRDefault="007D55C7" w:rsidP="0085305F">
      <w:pPr>
        <w:ind w:left="630"/>
      </w:pPr>
      <w:r>
        <w:t>The possible locations where an NFC tap event can occur.</w:t>
      </w:r>
    </w:p>
    <w:p w14:paraId="5126E3C3" w14:textId="77777777" w:rsidR="007D55C7" w:rsidRDefault="007D55C7" w:rsidP="007D55C7"/>
    <w:p w14:paraId="5BFC840F"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18BA5CCC" w14:textId="77777777" w:rsidTr="007F13F0">
        <w:tc>
          <w:tcPr>
            <w:tcW w:w="3870" w:type="dxa"/>
            <w:shd w:val="clear" w:color="auto" w:fill="D9D9D9" w:themeFill="background1" w:themeFillShade="D9"/>
          </w:tcPr>
          <w:p w14:paraId="01631396"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50F316B1"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5FC0D7EC" w14:textId="77777777" w:rsidTr="007F13F0">
        <w:trPr>
          <w:gridAfter w:val="1"/>
          <w:wAfter w:w="360" w:type="dxa"/>
        </w:trPr>
        <w:tc>
          <w:tcPr>
            <w:tcW w:w="3870" w:type="dxa"/>
            <w:shd w:val="clear" w:color="auto" w:fill="auto"/>
          </w:tcPr>
          <w:p w14:paraId="4086AA8B" w14:textId="77777777" w:rsidR="007D55C7" w:rsidRPr="007D55C7" w:rsidRDefault="007D55C7" w:rsidP="00841C2C">
            <w:pPr>
              <w:rPr>
                <w:sz w:val="18"/>
                <w:szCs w:val="18"/>
                <w:lang w:val="en-GB"/>
              </w:rPr>
            </w:pPr>
            <w:r w:rsidRPr="007D55C7">
              <w:rPr>
                <w:sz w:val="18"/>
                <w:szCs w:val="18"/>
                <w:lang w:val="en-GB"/>
              </w:rPr>
              <w:t>Interior Reader</w:t>
            </w:r>
          </w:p>
        </w:tc>
        <w:tc>
          <w:tcPr>
            <w:tcW w:w="5310" w:type="dxa"/>
            <w:shd w:val="clear" w:color="auto" w:fill="auto"/>
          </w:tcPr>
          <w:p w14:paraId="09496553" w14:textId="77777777" w:rsidR="007D55C7" w:rsidRPr="007D55C7" w:rsidRDefault="007D55C7" w:rsidP="00841C2C">
            <w:pPr>
              <w:rPr>
                <w:sz w:val="18"/>
                <w:szCs w:val="18"/>
                <w:lang w:val="en-GB"/>
              </w:rPr>
            </w:pPr>
            <w:r w:rsidRPr="007D55C7">
              <w:rPr>
                <w:sz w:val="18"/>
                <w:szCs w:val="18"/>
                <w:lang w:val="en-GB"/>
              </w:rPr>
              <w:t>An NFC reader that can be accessed from the interior of the vehicle.</w:t>
            </w:r>
          </w:p>
        </w:tc>
      </w:tr>
      <w:tr w:rsidR="007D55C7" w14:paraId="38DFF3AB" w14:textId="77777777" w:rsidTr="007F13F0">
        <w:trPr>
          <w:gridAfter w:val="1"/>
          <w:wAfter w:w="360" w:type="dxa"/>
        </w:trPr>
        <w:tc>
          <w:tcPr>
            <w:tcW w:w="3870" w:type="dxa"/>
            <w:shd w:val="clear" w:color="auto" w:fill="auto"/>
          </w:tcPr>
          <w:p w14:paraId="04287079" w14:textId="77777777" w:rsidR="007D55C7" w:rsidRPr="007D55C7" w:rsidRDefault="007D55C7" w:rsidP="00841C2C">
            <w:pPr>
              <w:rPr>
                <w:sz w:val="18"/>
                <w:szCs w:val="18"/>
                <w:lang w:val="en-GB"/>
              </w:rPr>
            </w:pPr>
            <w:r w:rsidRPr="007D55C7">
              <w:rPr>
                <w:sz w:val="18"/>
                <w:szCs w:val="18"/>
                <w:lang w:val="en-GB"/>
              </w:rPr>
              <w:t>Exterior Reader</w:t>
            </w:r>
          </w:p>
        </w:tc>
        <w:tc>
          <w:tcPr>
            <w:tcW w:w="5310" w:type="dxa"/>
            <w:shd w:val="clear" w:color="auto" w:fill="auto"/>
          </w:tcPr>
          <w:p w14:paraId="1E6F8F7A" w14:textId="77777777" w:rsidR="007D55C7" w:rsidRPr="007D55C7" w:rsidRDefault="007D55C7" w:rsidP="00841C2C">
            <w:pPr>
              <w:rPr>
                <w:sz w:val="18"/>
                <w:szCs w:val="18"/>
                <w:lang w:val="en-GB"/>
              </w:rPr>
            </w:pPr>
            <w:r w:rsidRPr="007D55C7">
              <w:rPr>
                <w:sz w:val="18"/>
                <w:szCs w:val="18"/>
                <w:lang w:val="en-GB"/>
              </w:rPr>
              <w:t>An NFC reader that can be accessed from the exterior of the vehicle with the doors locked.</w:t>
            </w:r>
          </w:p>
        </w:tc>
      </w:tr>
    </w:tbl>
    <w:p w14:paraId="0293B161" w14:textId="77777777" w:rsidR="00A26E5C" w:rsidRPr="001A6BF5" w:rsidRDefault="00A26E5C" w:rsidP="00A26E5C">
      <w:pPr>
        <w:pStyle w:val="VelocityScript"/>
      </w:pPr>
    </w:p>
    <w:p w14:paraId="770889F0" w14:textId="77777777" w:rsidR="007D55C7" w:rsidRPr="0085305F" w:rsidRDefault="00A26E5C" w:rsidP="0085305F">
      <w:pPr>
        <w:pStyle w:val="RETechSignal"/>
      </w:pPr>
      <w:r>
        <w:rPr>
          <w:noProof/>
        </w:rPr>
        <w:drawing>
          <wp:inline distT="0" distB="0" distL="0" distR="0" wp14:anchorId="280D3E9E" wp14:editId="1F27FC75">
            <wp:extent cx="152400" cy="152400"/>
            <wp:effectExtent l="0" t="0" r="0" b="0"/>
            <wp:docPr id="71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3" w:name="_1f830bfa3b3919be73d531a9190335d2"/>
      <w:r>
        <w:t xml:space="preserve">NFC </w:t>
      </w:r>
      <w:proofErr w:type="spellStart"/>
      <w:r>
        <w:t>MyKey</w:t>
      </w:r>
      <w:proofErr w:type="spellEnd"/>
      <w:r>
        <w:t xml:space="preserve"> Creation Result</w:t>
      </w:r>
      <w:bookmarkEnd w:id="353"/>
    </w:p>
    <w:p w14:paraId="1DA0A2C5" w14:textId="77777777" w:rsidR="007D55C7" w:rsidRDefault="007D55C7" w:rsidP="0085305F">
      <w:pPr>
        <w:ind w:left="630"/>
      </w:pPr>
      <w:r>
        <w:t xml:space="preserve">The possible outcomes of an NFC </w:t>
      </w:r>
      <w:proofErr w:type="spellStart"/>
      <w:r>
        <w:t>MyKey</w:t>
      </w:r>
      <w:proofErr w:type="spellEnd"/>
      <w:r>
        <w:t xml:space="preserve"> creation operation.</w:t>
      </w:r>
    </w:p>
    <w:p w14:paraId="36911D3C" w14:textId="77777777" w:rsidR="007D55C7" w:rsidRDefault="007D55C7" w:rsidP="007D55C7"/>
    <w:p w14:paraId="781B4D14" w14:textId="77777777" w:rsidR="007F13F0" w:rsidRPr="003C0E7C" w:rsidRDefault="007D55C7" w:rsidP="0085305F">
      <w:pPr>
        <w:ind w:left="630"/>
        <w:rPr>
          <w:i/>
          <w:iCs/>
        </w:rPr>
      </w:pPr>
      <w:r w:rsidRPr="003C0E7C">
        <w:rPr>
          <w:i/>
          <w:iCs/>
          <w:sz w:val="16"/>
          <w:szCs w:val="16"/>
        </w:rPr>
        <w:t xml:space="preserve">Realized by implementation element: </w:t>
      </w:r>
    </w:p>
    <w:p w14:paraId="4A68E0A4" w14:textId="77777777" w:rsidR="007D55C7" w:rsidRDefault="007D55C7" w:rsidP="0085305F">
      <w:pPr>
        <w:ind w:left="630"/>
      </w:pPr>
      <w:r>
        <w:rPr>
          <w:noProof/>
        </w:rPr>
        <w:drawing>
          <wp:inline distT="0" distB="0" distL="0" distR="0" wp14:anchorId="5C0CCBCD" wp14:editId="71F35342">
            <wp:extent cx="152400" cy="152400"/>
            <wp:effectExtent l="0" t="0" r="0" b="0"/>
            <wp:docPr id="718"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20356804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hyperlink w:anchor="_ec2268a228ddfefb4c79482325b3ee61" w:history="1">
        <w:proofErr w:type="spellStart"/>
        <w:r>
          <w:rPr>
            <w:rStyle w:val="Hyperlink"/>
          </w:rPr>
          <w:t>AdminMyKeyTot_No_Actl</w:t>
        </w:r>
        <w:proofErr w:type="spellEnd"/>
        <w:r>
          <w:rPr>
            <w:rStyle w:val="Hyperlink"/>
          </w:rPr>
          <w:t xml:space="preserve"> </w:t>
        </w:r>
      </w:hyperlink>
    </w:p>
    <w:p w14:paraId="347ECE78" w14:textId="77777777" w:rsidR="007D55C7" w:rsidRDefault="007D55C7" w:rsidP="0085305F">
      <w:pPr>
        <w:ind w:left="630"/>
      </w:pPr>
    </w:p>
    <w:p w14:paraId="7FC391BB"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482EB717" w14:textId="77777777" w:rsidTr="007F13F0">
        <w:tc>
          <w:tcPr>
            <w:tcW w:w="3870" w:type="dxa"/>
            <w:shd w:val="clear" w:color="auto" w:fill="D9D9D9" w:themeFill="background1" w:themeFillShade="D9"/>
          </w:tcPr>
          <w:p w14:paraId="0CBA9F5C"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6E80399A"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20442C42" w14:textId="77777777" w:rsidTr="007F13F0">
        <w:trPr>
          <w:gridAfter w:val="1"/>
          <w:wAfter w:w="360" w:type="dxa"/>
        </w:trPr>
        <w:tc>
          <w:tcPr>
            <w:tcW w:w="3870" w:type="dxa"/>
            <w:shd w:val="clear" w:color="auto" w:fill="auto"/>
          </w:tcPr>
          <w:p w14:paraId="4332C7CB" w14:textId="77777777" w:rsidR="007D55C7" w:rsidRPr="007D55C7" w:rsidRDefault="007D55C7" w:rsidP="00841C2C">
            <w:pPr>
              <w:rPr>
                <w:sz w:val="18"/>
                <w:szCs w:val="18"/>
                <w:lang w:val="en-GB"/>
              </w:rPr>
            </w:pPr>
            <w:r w:rsidRPr="007D55C7">
              <w:rPr>
                <w:sz w:val="18"/>
                <w:szCs w:val="18"/>
                <w:lang w:val="en-GB"/>
              </w:rPr>
              <w:t>Successful</w:t>
            </w:r>
          </w:p>
        </w:tc>
        <w:tc>
          <w:tcPr>
            <w:tcW w:w="5310" w:type="dxa"/>
            <w:shd w:val="clear" w:color="auto" w:fill="auto"/>
          </w:tcPr>
          <w:p w14:paraId="0E2799CE" w14:textId="77777777" w:rsidR="007D55C7" w:rsidRPr="007D55C7" w:rsidRDefault="007D55C7" w:rsidP="00841C2C">
            <w:pPr>
              <w:rPr>
                <w:sz w:val="18"/>
                <w:szCs w:val="18"/>
                <w:lang w:val="en-GB"/>
              </w:rPr>
            </w:pPr>
            <w:r w:rsidRPr="007D55C7">
              <w:rPr>
                <w:sz w:val="18"/>
                <w:szCs w:val="18"/>
                <w:lang w:val="en-GB"/>
              </w:rPr>
              <w:t xml:space="preserve">The </w:t>
            </w:r>
            <w:proofErr w:type="spellStart"/>
            <w:r w:rsidRPr="007D55C7">
              <w:rPr>
                <w:sz w:val="18"/>
                <w:szCs w:val="18"/>
                <w:lang w:val="en-GB"/>
              </w:rPr>
              <w:t>MyKey</w:t>
            </w:r>
            <w:proofErr w:type="spellEnd"/>
            <w:r w:rsidRPr="007D55C7">
              <w:rPr>
                <w:sz w:val="18"/>
                <w:szCs w:val="18"/>
                <w:lang w:val="en-GB"/>
              </w:rPr>
              <w:t xml:space="preserve"> creation was successful.</w:t>
            </w:r>
          </w:p>
        </w:tc>
      </w:tr>
      <w:tr w:rsidR="007D55C7" w14:paraId="36D52D9F" w14:textId="77777777" w:rsidTr="007F13F0">
        <w:trPr>
          <w:gridAfter w:val="1"/>
          <w:wAfter w:w="360" w:type="dxa"/>
        </w:trPr>
        <w:tc>
          <w:tcPr>
            <w:tcW w:w="3870" w:type="dxa"/>
            <w:shd w:val="clear" w:color="auto" w:fill="auto"/>
          </w:tcPr>
          <w:p w14:paraId="7262B132" w14:textId="77777777" w:rsidR="007D55C7" w:rsidRPr="007D55C7" w:rsidRDefault="007D55C7" w:rsidP="00841C2C">
            <w:pPr>
              <w:rPr>
                <w:sz w:val="18"/>
                <w:szCs w:val="18"/>
                <w:lang w:val="en-GB"/>
              </w:rPr>
            </w:pPr>
            <w:r w:rsidRPr="007D55C7">
              <w:rPr>
                <w:sz w:val="18"/>
                <w:szCs w:val="18"/>
                <w:lang w:val="en-GB"/>
              </w:rPr>
              <w:t xml:space="preserve">Unsuccessful - Already </w:t>
            </w:r>
            <w:proofErr w:type="spellStart"/>
            <w:r w:rsidRPr="007D55C7">
              <w:rPr>
                <w:sz w:val="18"/>
                <w:szCs w:val="18"/>
                <w:lang w:val="en-GB"/>
              </w:rPr>
              <w:t>MyKey</w:t>
            </w:r>
            <w:proofErr w:type="spellEnd"/>
          </w:p>
        </w:tc>
        <w:tc>
          <w:tcPr>
            <w:tcW w:w="5310" w:type="dxa"/>
            <w:shd w:val="clear" w:color="auto" w:fill="auto"/>
          </w:tcPr>
          <w:p w14:paraId="4F34C778" w14:textId="77777777" w:rsidR="007D55C7" w:rsidRPr="007D55C7" w:rsidRDefault="007D55C7" w:rsidP="00841C2C">
            <w:pPr>
              <w:rPr>
                <w:sz w:val="18"/>
                <w:szCs w:val="18"/>
                <w:lang w:val="en-GB"/>
              </w:rPr>
            </w:pPr>
            <w:r w:rsidRPr="007D55C7">
              <w:rPr>
                <w:sz w:val="18"/>
                <w:szCs w:val="18"/>
                <w:lang w:val="en-GB"/>
              </w:rPr>
              <w:t xml:space="preserve">The creation of the specified </w:t>
            </w:r>
            <w:proofErr w:type="spellStart"/>
            <w:r w:rsidRPr="007D55C7">
              <w:rPr>
                <w:sz w:val="18"/>
                <w:szCs w:val="18"/>
                <w:lang w:val="en-GB"/>
              </w:rPr>
              <w:t>MyKey</w:t>
            </w:r>
            <w:proofErr w:type="spellEnd"/>
            <w:r w:rsidRPr="007D55C7">
              <w:rPr>
                <w:sz w:val="18"/>
                <w:szCs w:val="18"/>
                <w:lang w:val="en-GB"/>
              </w:rPr>
              <w:t xml:space="preserve"> was unsuccessful because it is already configured as a </w:t>
            </w:r>
            <w:proofErr w:type="spellStart"/>
            <w:r w:rsidRPr="007D55C7">
              <w:rPr>
                <w:sz w:val="18"/>
                <w:szCs w:val="18"/>
                <w:lang w:val="en-GB"/>
              </w:rPr>
              <w:t>MyKey</w:t>
            </w:r>
            <w:proofErr w:type="spellEnd"/>
            <w:r w:rsidRPr="007D55C7">
              <w:rPr>
                <w:sz w:val="18"/>
                <w:szCs w:val="18"/>
                <w:lang w:val="en-GB"/>
              </w:rPr>
              <w:t>.</w:t>
            </w:r>
          </w:p>
        </w:tc>
      </w:tr>
      <w:tr w:rsidR="007D55C7" w14:paraId="1DA1B975" w14:textId="77777777" w:rsidTr="007F13F0">
        <w:trPr>
          <w:gridAfter w:val="1"/>
          <w:wAfter w:w="360" w:type="dxa"/>
        </w:trPr>
        <w:tc>
          <w:tcPr>
            <w:tcW w:w="3870" w:type="dxa"/>
            <w:shd w:val="clear" w:color="auto" w:fill="auto"/>
          </w:tcPr>
          <w:p w14:paraId="2B43FD3C" w14:textId="77777777" w:rsidR="007D55C7" w:rsidRPr="007D55C7" w:rsidRDefault="007D55C7" w:rsidP="00841C2C">
            <w:pPr>
              <w:rPr>
                <w:sz w:val="18"/>
                <w:szCs w:val="18"/>
                <w:lang w:val="en-GB"/>
              </w:rPr>
            </w:pPr>
            <w:r w:rsidRPr="007D55C7">
              <w:rPr>
                <w:sz w:val="18"/>
                <w:szCs w:val="18"/>
                <w:lang w:val="en-GB"/>
              </w:rPr>
              <w:t>Unsuccessful - Timeout waiting for tap</w:t>
            </w:r>
          </w:p>
        </w:tc>
        <w:tc>
          <w:tcPr>
            <w:tcW w:w="5310" w:type="dxa"/>
            <w:shd w:val="clear" w:color="auto" w:fill="auto"/>
          </w:tcPr>
          <w:p w14:paraId="6A56C3C8" w14:textId="77777777" w:rsidR="007D55C7" w:rsidRPr="007D55C7" w:rsidRDefault="007D55C7" w:rsidP="00841C2C">
            <w:pPr>
              <w:rPr>
                <w:sz w:val="18"/>
                <w:szCs w:val="18"/>
                <w:lang w:val="en-GB"/>
              </w:rPr>
            </w:pPr>
            <w:r w:rsidRPr="007D55C7">
              <w:rPr>
                <w:sz w:val="18"/>
                <w:szCs w:val="18"/>
                <w:lang w:val="en-GB"/>
              </w:rPr>
              <w:t xml:space="preserve">The driver did not take any additional actions for a set time (30 seconds by default) after initiating the </w:t>
            </w:r>
            <w:proofErr w:type="spellStart"/>
            <w:r w:rsidRPr="007D55C7">
              <w:rPr>
                <w:sz w:val="18"/>
                <w:szCs w:val="18"/>
                <w:lang w:val="en-GB"/>
              </w:rPr>
              <w:t>MyKey</w:t>
            </w:r>
            <w:proofErr w:type="spellEnd"/>
            <w:r w:rsidRPr="007D55C7">
              <w:rPr>
                <w:sz w:val="18"/>
                <w:szCs w:val="18"/>
                <w:lang w:val="en-GB"/>
              </w:rPr>
              <w:t xml:space="preserve"> creation process</w:t>
            </w:r>
          </w:p>
        </w:tc>
      </w:tr>
      <w:tr w:rsidR="007D55C7" w14:paraId="1CEC7E46" w14:textId="77777777" w:rsidTr="007F13F0">
        <w:trPr>
          <w:gridAfter w:val="1"/>
          <w:wAfter w:w="360" w:type="dxa"/>
        </w:trPr>
        <w:tc>
          <w:tcPr>
            <w:tcW w:w="3870" w:type="dxa"/>
            <w:shd w:val="clear" w:color="auto" w:fill="auto"/>
          </w:tcPr>
          <w:p w14:paraId="60548343" w14:textId="77777777" w:rsidR="007D55C7" w:rsidRPr="007D55C7" w:rsidRDefault="007D55C7" w:rsidP="00841C2C">
            <w:pPr>
              <w:rPr>
                <w:sz w:val="18"/>
                <w:szCs w:val="18"/>
                <w:lang w:val="en-GB"/>
              </w:rPr>
            </w:pPr>
            <w:r w:rsidRPr="007D55C7">
              <w:rPr>
                <w:sz w:val="18"/>
                <w:szCs w:val="18"/>
                <w:lang w:val="en-GB"/>
              </w:rPr>
              <w:t>Unsuccessful - Device not paired to vehicle</w:t>
            </w:r>
          </w:p>
        </w:tc>
        <w:tc>
          <w:tcPr>
            <w:tcW w:w="5310" w:type="dxa"/>
            <w:shd w:val="clear" w:color="auto" w:fill="auto"/>
          </w:tcPr>
          <w:p w14:paraId="253C7F4D" w14:textId="77777777" w:rsidR="007D55C7" w:rsidRPr="007D55C7" w:rsidRDefault="007D55C7" w:rsidP="00841C2C">
            <w:pPr>
              <w:rPr>
                <w:sz w:val="18"/>
                <w:szCs w:val="18"/>
                <w:lang w:val="en-GB"/>
              </w:rPr>
            </w:pPr>
            <w:r w:rsidRPr="007D55C7">
              <w:rPr>
                <w:sz w:val="18"/>
                <w:szCs w:val="18"/>
                <w:lang w:val="en-GB"/>
              </w:rPr>
              <w:t xml:space="preserve">The device targeted for </w:t>
            </w:r>
            <w:proofErr w:type="spellStart"/>
            <w:r w:rsidRPr="007D55C7">
              <w:rPr>
                <w:sz w:val="18"/>
                <w:szCs w:val="18"/>
                <w:lang w:val="en-GB"/>
              </w:rPr>
              <w:t>MyKey</w:t>
            </w:r>
            <w:proofErr w:type="spellEnd"/>
            <w:r w:rsidRPr="007D55C7">
              <w:rPr>
                <w:sz w:val="18"/>
                <w:szCs w:val="18"/>
                <w:lang w:val="en-GB"/>
              </w:rPr>
              <w:t xml:space="preserve"> programming is not programmed to the vehicle</w:t>
            </w:r>
          </w:p>
        </w:tc>
      </w:tr>
    </w:tbl>
    <w:p w14:paraId="37B4F9FA" w14:textId="77777777" w:rsidR="00A26E5C" w:rsidRPr="001A6BF5" w:rsidRDefault="00A26E5C" w:rsidP="00A26E5C">
      <w:pPr>
        <w:pStyle w:val="VelocityScript"/>
      </w:pPr>
    </w:p>
    <w:p w14:paraId="34E6CEA7" w14:textId="77777777" w:rsidR="007D55C7" w:rsidRPr="0085305F" w:rsidRDefault="00A26E5C" w:rsidP="0085305F">
      <w:pPr>
        <w:pStyle w:val="RETechSignal"/>
      </w:pPr>
      <w:r>
        <w:rPr>
          <w:noProof/>
        </w:rPr>
        <w:drawing>
          <wp:inline distT="0" distB="0" distL="0" distR="0" wp14:anchorId="1ECDF860" wp14:editId="5EBE35D8">
            <wp:extent cx="152400" cy="152400"/>
            <wp:effectExtent l="0" t="0" r="0" b="0"/>
            <wp:docPr id="720"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4" w:name="_852791a457366f7045d84934f6341f9b"/>
      <w:r>
        <w:t>NFC Pairing Status</w:t>
      </w:r>
      <w:bookmarkEnd w:id="354"/>
    </w:p>
    <w:p w14:paraId="1592A68D" w14:textId="77777777" w:rsidR="007D55C7" w:rsidRDefault="007D55C7" w:rsidP="0085305F">
      <w:pPr>
        <w:ind w:left="630"/>
      </w:pPr>
      <w:r>
        <w:t>The possible states that an NFC card pairing can exist in on the Cloud Backend System.</w:t>
      </w:r>
    </w:p>
    <w:p w14:paraId="360C2672" w14:textId="77777777" w:rsidR="007D55C7" w:rsidRDefault="007D55C7" w:rsidP="007D55C7"/>
    <w:p w14:paraId="0B2BB83D"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657CB848" w14:textId="77777777" w:rsidTr="007F13F0">
        <w:tc>
          <w:tcPr>
            <w:tcW w:w="3870" w:type="dxa"/>
            <w:shd w:val="clear" w:color="auto" w:fill="D9D9D9" w:themeFill="background1" w:themeFillShade="D9"/>
          </w:tcPr>
          <w:p w14:paraId="2747A0F4"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1F66B3D"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38A681B1" w14:textId="77777777" w:rsidTr="007F13F0">
        <w:trPr>
          <w:gridAfter w:val="1"/>
          <w:wAfter w:w="360" w:type="dxa"/>
        </w:trPr>
        <w:tc>
          <w:tcPr>
            <w:tcW w:w="3870" w:type="dxa"/>
            <w:shd w:val="clear" w:color="auto" w:fill="auto"/>
          </w:tcPr>
          <w:p w14:paraId="7CB69A0A" w14:textId="77777777" w:rsidR="007D55C7" w:rsidRPr="007D55C7" w:rsidRDefault="007D55C7" w:rsidP="00841C2C">
            <w:pPr>
              <w:rPr>
                <w:sz w:val="18"/>
                <w:szCs w:val="18"/>
                <w:lang w:val="en-GB"/>
              </w:rPr>
            </w:pPr>
            <w:r w:rsidRPr="007D55C7">
              <w:rPr>
                <w:sz w:val="18"/>
                <w:szCs w:val="18"/>
                <w:lang w:val="en-GB"/>
              </w:rPr>
              <w:t>Creation Requested</w:t>
            </w:r>
          </w:p>
        </w:tc>
        <w:tc>
          <w:tcPr>
            <w:tcW w:w="5310" w:type="dxa"/>
            <w:shd w:val="clear" w:color="auto" w:fill="auto"/>
          </w:tcPr>
          <w:p w14:paraId="04407A75" w14:textId="77777777" w:rsidR="007D55C7" w:rsidRPr="007D55C7" w:rsidRDefault="007D55C7" w:rsidP="00841C2C">
            <w:pPr>
              <w:rPr>
                <w:sz w:val="18"/>
                <w:szCs w:val="18"/>
                <w:lang w:val="en-GB"/>
              </w:rPr>
            </w:pPr>
            <w:r w:rsidRPr="007D55C7">
              <w:rPr>
                <w:sz w:val="18"/>
                <w:szCs w:val="18"/>
                <w:lang w:val="en-GB"/>
              </w:rPr>
              <w:t>For a retail pairing, the pairing has been requested by a user from the in-vehicle HMI, but it has not yet been approved by the retail owner.</w:t>
            </w:r>
          </w:p>
        </w:tc>
      </w:tr>
      <w:tr w:rsidR="007D55C7" w14:paraId="3D57B840" w14:textId="77777777" w:rsidTr="007F13F0">
        <w:trPr>
          <w:gridAfter w:val="1"/>
          <w:wAfter w:w="360" w:type="dxa"/>
        </w:trPr>
        <w:tc>
          <w:tcPr>
            <w:tcW w:w="3870" w:type="dxa"/>
            <w:shd w:val="clear" w:color="auto" w:fill="auto"/>
          </w:tcPr>
          <w:p w14:paraId="66CA3D10" w14:textId="77777777" w:rsidR="007D55C7" w:rsidRPr="007D55C7" w:rsidRDefault="007D55C7" w:rsidP="00841C2C">
            <w:pPr>
              <w:rPr>
                <w:sz w:val="18"/>
                <w:szCs w:val="18"/>
                <w:lang w:val="en-GB"/>
              </w:rPr>
            </w:pPr>
            <w:r w:rsidRPr="007D55C7">
              <w:rPr>
                <w:sz w:val="18"/>
                <w:szCs w:val="18"/>
                <w:lang w:val="en-GB"/>
              </w:rPr>
              <w:t>Active</w:t>
            </w:r>
          </w:p>
        </w:tc>
        <w:tc>
          <w:tcPr>
            <w:tcW w:w="5310" w:type="dxa"/>
            <w:shd w:val="clear" w:color="auto" w:fill="auto"/>
          </w:tcPr>
          <w:p w14:paraId="77957FE0" w14:textId="77777777" w:rsidR="007D55C7" w:rsidRPr="007D55C7" w:rsidRDefault="007D55C7" w:rsidP="00841C2C">
            <w:pPr>
              <w:rPr>
                <w:sz w:val="18"/>
                <w:szCs w:val="18"/>
                <w:lang w:val="en-GB"/>
              </w:rPr>
            </w:pPr>
            <w:r w:rsidRPr="007D55C7">
              <w:rPr>
                <w:sz w:val="18"/>
                <w:szCs w:val="18"/>
                <w:lang w:val="en-GB"/>
              </w:rPr>
              <w:t>The pairing has been transmitted to the vehicle, and the vehicle has confirmed that the pairing was created successfully. There is no deletion pending. The associated NFC card should be usable to open and start the vehicle.</w:t>
            </w:r>
          </w:p>
        </w:tc>
      </w:tr>
      <w:tr w:rsidR="007D55C7" w14:paraId="758EBC6C" w14:textId="77777777" w:rsidTr="007F13F0">
        <w:trPr>
          <w:gridAfter w:val="1"/>
          <w:wAfter w:w="360" w:type="dxa"/>
        </w:trPr>
        <w:tc>
          <w:tcPr>
            <w:tcW w:w="3870" w:type="dxa"/>
            <w:shd w:val="clear" w:color="auto" w:fill="auto"/>
          </w:tcPr>
          <w:p w14:paraId="69443D19" w14:textId="77777777" w:rsidR="007D55C7" w:rsidRPr="007D55C7" w:rsidRDefault="007D55C7" w:rsidP="00841C2C">
            <w:pPr>
              <w:rPr>
                <w:sz w:val="18"/>
                <w:szCs w:val="18"/>
                <w:lang w:val="en-GB"/>
              </w:rPr>
            </w:pPr>
            <w:r w:rsidRPr="007D55C7">
              <w:rPr>
                <w:sz w:val="18"/>
                <w:szCs w:val="18"/>
                <w:lang w:val="en-GB"/>
              </w:rPr>
              <w:t>Faulted</w:t>
            </w:r>
          </w:p>
        </w:tc>
        <w:tc>
          <w:tcPr>
            <w:tcW w:w="5310" w:type="dxa"/>
            <w:shd w:val="clear" w:color="auto" w:fill="auto"/>
          </w:tcPr>
          <w:p w14:paraId="79E8DDB7" w14:textId="77777777" w:rsidR="007D55C7" w:rsidRPr="007D55C7" w:rsidRDefault="007D55C7" w:rsidP="00841C2C">
            <w:pPr>
              <w:rPr>
                <w:sz w:val="18"/>
                <w:szCs w:val="18"/>
                <w:lang w:val="en-GB"/>
              </w:rPr>
            </w:pPr>
            <w:r w:rsidRPr="007D55C7">
              <w:rPr>
                <w:sz w:val="18"/>
                <w:szCs w:val="18"/>
                <w:lang w:val="en-GB"/>
              </w:rPr>
              <w:t>An exception occurred during the creation or deletion of this pairing.</w:t>
            </w:r>
          </w:p>
        </w:tc>
      </w:tr>
      <w:tr w:rsidR="007D55C7" w14:paraId="14D4BB46" w14:textId="77777777" w:rsidTr="007F13F0">
        <w:trPr>
          <w:gridAfter w:val="1"/>
          <w:wAfter w:w="360" w:type="dxa"/>
        </w:trPr>
        <w:tc>
          <w:tcPr>
            <w:tcW w:w="3870" w:type="dxa"/>
            <w:shd w:val="clear" w:color="auto" w:fill="auto"/>
          </w:tcPr>
          <w:p w14:paraId="7FDF80AE" w14:textId="77777777" w:rsidR="007D55C7" w:rsidRPr="007D55C7" w:rsidRDefault="007D55C7" w:rsidP="00841C2C">
            <w:pPr>
              <w:rPr>
                <w:sz w:val="18"/>
                <w:szCs w:val="18"/>
                <w:lang w:val="en-GB"/>
              </w:rPr>
            </w:pPr>
            <w:r w:rsidRPr="007D55C7">
              <w:rPr>
                <w:sz w:val="18"/>
                <w:szCs w:val="18"/>
                <w:lang w:val="en-GB"/>
              </w:rPr>
              <w:t>Deletion Requested</w:t>
            </w:r>
          </w:p>
        </w:tc>
        <w:tc>
          <w:tcPr>
            <w:tcW w:w="5310" w:type="dxa"/>
            <w:shd w:val="clear" w:color="auto" w:fill="auto"/>
          </w:tcPr>
          <w:p w14:paraId="3C588062" w14:textId="77777777" w:rsidR="007D55C7" w:rsidRPr="007D55C7" w:rsidRDefault="007D55C7" w:rsidP="00841C2C">
            <w:pPr>
              <w:rPr>
                <w:sz w:val="18"/>
                <w:szCs w:val="18"/>
                <w:lang w:val="en-GB"/>
              </w:rPr>
            </w:pPr>
            <w:r w:rsidRPr="007D55C7">
              <w:rPr>
                <w:sz w:val="18"/>
                <w:szCs w:val="18"/>
                <w:lang w:val="en-GB"/>
              </w:rPr>
              <w:t>For a retail card pairing, a retail user has requested deletion of this pairing through the in-vehicle HMI, but the retail owner has not yet approved the deletion request.</w:t>
            </w:r>
          </w:p>
          <w:p w14:paraId="2A41FC1B" w14:textId="77777777" w:rsidR="007D55C7" w:rsidRPr="007D55C7" w:rsidRDefault="007D55C7" w:rsidP="00841C2C">
            <w:pPr>
              <w:rPr>
                <w:sz w:val="18"/>
                <w:szCs w:val="18"/>
                <w:lang w:val="en-GB"/>
              </w:rPr>
            </w:pPr>
          </w:p>
          <w:p w14:paraId="40715CBE" w14:textId="77777777" w:rsidR="007D55C7" w:rsidRPr="007D55C7" w:rsidRDefault="007D55C7" w:rsidP="00841C2C">
            <w:pPr>
              <w:rPr>
                <w:sz w:val="18"/>
                <w:szCs w:val="18"/>
                <w:lang w:val="en-GB"/>
              </w:rPr>
            </w:pPr>
            <w:r w:rsidRPr="007D55C7">
              <w:rPr>
                <w:sz w:val="18"/>
                <w:szCs w:val="18"/>
                <w:lang w:val="en-GB"/>
              </w:rPr>
              <w:t>Fleet and factory pairings never exist in this state, because they do not require approval.</w:t>
            </w:r>
          </w:p>
          <w:p w14:paraId="57FFC30F" w14:textId="77777777" w:rsidR="007D55C7" w:rsidRPr="007D55C7" w:rsidRDefault="007D55C7" w:rsidP="00841C2C">
            <w:pPr>
              <w:rPr>
                <w:sz w:val="18"/>
                <w:szCs w:val="18"/>
                <w:lang w:val="en-GB"/>
              </w:rPr>
            </w:pPr>
          </w:p>
          <w:p w14:paraId="09EAEEB8" w14:textId="77777777" w:rsidR="007D55C7" w:rsidRPr="007D55C7" w:rsidRDefault="007D55C7" w:rsidP="00841C2C">
            <w:pPr>
              <w:rPr>
                <w:sz w:val="18"/>
                <w:szCs w:val="18"/>
                <w:lang w:val="en-GB"/>
              </w:rPr>
            </w:pPr>
            <w:r w:rsidRPr="007D55C7">
              <w:rPr>
                <w:sz w:val="18"/>
                <w:szCs w:val="18"/>
                <w:lang w:val="en-GB"/>
              </w:rPr>
              <w:t>When a pairing is in this state, the associated NFC card should still be usable to unlock and start the vehicle.</w:t>
            </w:r>
          </w:p>
        </w:tc>
      </w:tr>
      <w:tr w:rsidR="007D55C7" w14:paraId="65A57935" w14:textId="77777777" w:rsidTr="007F13F0">
        <w:trPr>
          <w:gridAfter w:val="1"/>
          <w:wAfter w:w="360" w:type="dxa"/>
        </w:trPr>
        <w:tc>
          <w:tcPr>
            <w:tcW w:w="3870" w:type="dxa"/>
            <w:shd w:val="clear" w:color="auto" w:fill="auto"/>
          </w:tcPr>
          <w:p w14:paraId="40212946" w14:textId="77777777" w:rsidR="007D55C7" w:rsidRPr="007D55C7" w:rsidRDefault="007D55C7" w:rsidP="00841C2C">
            <w:pPr>
              <w:rPr>
                <w:sz w:val="18"/>
                <w:szCs w:val="18"/>
                <w:lang w:val="en-GB"/>
              </w:rPr>
            </w:pPr>
            <w:r w:rsidRPr="007D55C7">
              <w:rPr>
                <w:sz w:val="18"/>
                <w:szCs w:val="18"/>
                <w:lang w:val="en-GB"/>
              </w:rPr>
              <w:t>Pending Creation</w:t>
            </w:r>
          </w:p>
        </w:tc>
        <w:tc>
          <w:tcPr>
            <w:tcW w:w="5310" w:type="dxa"/>
            <w:shd w:val="clear" w:color="auto" w:fill="auto"/>
          </w:tcPr>
          <w:p w14:paraId="533928C9" w14:textId="77777777" w:rsidR="007D55C7" w:rsidRPr="007D55C7" w:rsidRDefault="007D55C7" w:rsidP="00841C2C">
            <w:pPr>
              <w:rPr>
                <w:sz w:val="18"/>
                <w:szCs w:val="18"/>
                <w:lang w:val="en-GB"/>
              </w:rPr>
            </w:pPr>
            <w:r w:rsidRPr="007D55C7">
              <w:rPr>
                <w:sz w:val="18"/>
                <w:szCs w:val="18"/>
                <w:lang w:val="en-GB"/>
              </w:rPr>
              <w:t>The pairing is in the process of being transmitted to the vehicle and created onboard, but the vehicle has not yet confirmed that the pairing was created successfully.</w:t>
            </w:r>
          </w:p>
          <w:p w14:paraId="52DE965D" w14:textId="77777777" w:rsidR="007D55C7" w:rsidRPr="007D55C7" w:rsidRDefault="007D55C7" w:rsidP="00841C2C">
            <w:pPr>
              <w:rPr>
                <w:sz w:val="18"/>
                <w:szCs w:val="18"/>
                <w:lang w:val="en-GB"/>
              </w:rPr>
            </w:pPr>
          </w:p>
          <w:p w14:paraId="403B447A" w14:textId="77777777" w:rsidR="007D55C7" w:rsidRPr="007D55C7" w:rsidRDefault="007D55C7" w:rsidP="00841C2C">
            <w:pPr>
              <w:rPr>
                <w:sz w:val="18"/>
                <w:szCs w:val="18"/>
                <w:lang w:val="en-GB"/>
              </w:rPr>
            </w:pPr>
            <w:r w:rsidRPr="007D55C7">
              <w:rPr>
                <w:sz w:val="18"/>
                <w:szCs w:val="18"/>
                <w:lang w:val="en-GB"/>
              </w:rPr>
              <w:t>For retail pairings, this implies that the pairing was approved by the retail owner. This is the first state for pairings that are created through the FCS cloud backend or the service tool, because pairings created through these channels do not require approval.</w:t>
            </w:r>
          </w:p>
          <w:p w14:paraId="3CBEDC3B" w14:textId="77777777" w:rsidR="007D55C7" w:rsidRPr="007D55C7" w:rsidRDefault="007D55C7" w:rsidP="00841C2C">
            <w:pPr>
              <w:rPr>
                <w:sz w:val="18"/>
                <w:szCs w:val="18"/>
                <w:lang w:val="en-GB"/>
              </w:rPr>
            </w:pPr>
          </w:p>
          <w:p w14:paraId="01138A18" w14:textId="77777777" w:rsidR="007D55C7" w:rsidRPr="007D55C7" w:rsidRDefault="007D55C7" w:rsidP="00841C2C">
            <w:pPr>
              <w:rPr>
                <w:sz w:val="18"/>
                <w:szCs w:val="18"/>
                <w:lang w:val="en-GB"/>
              </w:rPr>
            </w:pPr>
            <w:r w:rsidRPr="007D55C7">
              <w:rPr>
                <w:sz w:val="18"/>
                <w:szCs w:val="18"/>
                <w:lang w:val="en-GB"/>
              </w:rPr>
              <w:t>When a pairing is in this state, the associated NFC card may or may not be usable to unlock and start the vehicle.</w:t>
            </w:r>
          </w:p>
        </w:tc>
      </w:tr>
      <w:tr w:rsidR="007D55C7" w14:paraId="37A7ADA2" w14:textId="77777777" w:rsidTr="007F13F0">
        <w:trPr>
          <w:gridAfter w:val="1"/>
          <w:wAfter w:w="360" w:type="dxa"/>
        </w:trPr>
        <w:tc>
          <w:tcPr>
            <w:tcW w:w="3870" w:type="dxa"/>
            <w:shd w:val="clear" w:color="auto" w:fill="auto"/>
          </w:tcPr>
          <w:p w14:paraId="1827D2D4" w14:textId="77777777" w:rsidR="007D55C7" w:rsidRPr="007D55C7" w:rsidRDefault="007D55C7" w:rsidP="00841C2C">
            <w:pPr>
              <w:rPr>
                <w:sz w:val="18"/>
                <w:szCs w:val="18"/>
                <w:lang w:val="en-GB"/>
              </w:rPr>
            </w:pPr>
            <w:r w:rsidRPr="007D55C7">
              <w:rPr>
                <w:sz w:val="18"/>
                <w:szCs w:val="18"/>
                <w:lang w:val="en-GB"/>
              </w:rPr>
              <w:t>Pending Deletion</w:t>
            </w:r>
          </w:p>
        </w:tc>
        <w:tc>
          <w:tcPr>
            <w:tcW w:w="5310" w:type="dxa"/>
            <w:shd w:val="clear" w:color="auto" w:fill="auto"/>
          </w:tcPr>
          <w:p w14:paraId="4ACFD586" w14:textId="77777777" w:rsidR="007D55C7" w:rsidRPr="007D55C7" w:rsidRDefault="007D55C7" w:rsidP="00841C2C">
            <w:pPr>
              <w:rPr>
                <w:sz w:val="18"/>
                <w:szCs w:val="18"/>
                <w:lang w:val="en-GB"/>
              </w:rPr>
            </w:pPr>
            <w:r w:rsidRPr="007D55C7">
              <w:rPr>
                <w:sz w:val="18"/>
                <w:szCs w:val="18"/>
                <w:lang w:val="en-GB"/>
              </w:rPr>
              <w:t>The pairing, which was previously active on the vehicle, is in the process of being removed from the vehicle, but the vehicle has not yet confirmed that it successfully removed the pairing. The deletion command may or may not have been transmitted to the vehicle.</w:t>
            </w:r>
          </w:p>
          <w:p w14:paraId="223F4C99" w14:textId="77777777" w:rsidR="007D55C7" w:rsidRPr="007D55C7" w:rsidRDefault="007D55C7" w:rsidP="00841C2C">
            <w:pPr>
              <w:rPr>
                <w:sz w:val="18"/>
                <w:szCs w:val="18"/>
                <w:lang w:val="en-GB"/>
              </w:rPr>
            </w:pPr>
          </w:p>
          <w:p w14:paraId="716A5807" w14:textId="77777777" w:rsidR="007D55C7" w:rsidRPr="007D55C7" w:rsidRDefault="007D55C7" w:rsidP="00841C2C">
            <w:pPr>
              <w:rPr>
                <w:sz w:val="18"/>
                <w:szCs w:val="18"/>
                <w:lang w:val="en-GB"/>
              </w:rPr>
            </w:pPr>
            <w:r w:rsidRPr="007D55C7">
              <w:rPr>
                <w:sz w:val="18"/>
                <w:szCs w:val="18"/>
                <w:lang w:val="en-GB"/>
              </w:rPr>
              <w:t>For retail user pairings, this state implies that the retail owner has approved the deletion request. Fleet user pairings and factory pairings enter this state as soon as a deletion request is created, because changes to these types of pairings do not require approval.</w:t>
            </w:r>
          </w:p>
          <w:p w14:paraId="17C00B91" w14:textId="77777777" w:rsidR="007D55C7" w:rsidRPr="007D55C7" w:rsidRDefault="007D55C7" w:rsidP="00841C2C">
            <w:pPr>
              <w:rPr>
                <w:sz w:val="18"/>
                <w:szCs w:val="18"/>
                <w:lang w:val="en-GB"/>
              </w:rPr>
            </w:pPr>
          </w:p>
          <w:p w14:paraId="3D887971" w14:textId="77777777" w:rsidR="007D55C7" w:rsidRPr="007D55C7" w:rsidRDefault="007D55C7" w:rsidP="00841C2C">
            <w:pPr>
              <w:rPr>
                <w:sz w:val="18"/>
                <w:szCs w:val="18"/>
                <w:lang w:val="en-GB"/>
              </w:rPr>
            </w:pPr>
            <w:r w:rsidRPr="007D55C7">
              <w:rPr>
                <w:sz w:val="18"/>
                <w:szCs w:val="18"/>
                <w:lang w:val="en-GB"/>
              </w:rPr>
              <w:t>When a pairing is in this state, it may or may not be usable to unlock and start the vehicle.</w:t>
            </w:r>
          </w:p>
        </w:tc>
      </w:tr>
    </w:tbl>
    <w:p w14:paraId="36BCE191" w14:textId="77777777" w:rsidR="00A26E5C" w:rsidRPr="001A6BF5" w:rsidRDefault="00A26E5C" w:rsidP="00A26E5C">
      <w:pPr>
        <w:pStyle w:val="VelocityScript"/>
      </w:pPr>
    </w:p>
    <w:p w14:paraId="0726369F" w14:textId="77777777" w:rsidR="007D55C7" w:rsidRPr="0085305F" w:rsidRDefault="00A26E5C" w:rsidP="0085305F">
      <w:pPr>
        <w:pStyle w:val="RETechSignal"/>
      </w:pPr>
      <w:r>
        <w:rPr>
          <w:noProof/>
        </w:rPr>
        <w:drawing>
          <wp:inline distT="0" distB="0" distL="0" distR="0" wp14:anchorId="4224776F" wp14:editId="0C06C09C">
            <wp:extent cx="152400" cy="152400"/>
            <wp:effectExtent l="0" t="0" r="0" b="0"/>
            <wp:docPr id="722"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5" w:name="_385b7b75ece2058e72fa3924c1856fe0"/>
      <w:r>
        <w:t>NFC System Factory Pairing State</w:t>
      </w:r>
      <w:bookmarkEnd w:id="355"/>
    </w:p>
    <w:p w14:paraId="600A150D" w14:textId="77777777" w:rsidR="007D55C7" w:rsidRDefault="007D55C7" w:rsidP="0085305F">
      <w:pPr>
        <w:ind w:left="630"/>
      </w:pPr>
      <w:r>
        <w:t>The states that the NFC system can exist in re: factory pairing behavior. When the NFC system is in Factory Pairing Mode, it will pair with any valid card presented, without backend authorization.</w:t>
      </w:r>
    </w:p>
    <w:p w14:paraId="7DD682C3" w14:textId="77777777" w:rsidR="007D55C7" w:rsidRDefault="007D55C7" w:rsidP="007D55C7"/>
    <w:p w14:paraId="29637A63" w14:textId="77777777" w:rsidR="007F13F0" w:rsidRPr="003C0E7C" w:rsidRDefault="007D55C7" w:rsidP="0085305F">
      <w:pPr>
        <w:ind w:left="630"/>
        <w:rPr>
          <w:i/>
          <w:iCs/>
        </w:rPr>
      </w:pPr>
      <w:r w:rsidRPr="003C0E7C">
        <w:rPr>
          <w:i/>
          <w:iCs/>
          <w:sz w:val="16"/>
          <w:szCs w:val="16"/>
        </w:rPr>
        <w:t xml:space="preserve">Realized by implementation element: </w:t>
      </w:r>
    </w:p>
    <w:p w14:paraId="685AF211" w14:textId="77777777" w:rsidR="007D55C7" w:rsidRDefault="007D55C7" w:rsidP="0085305F">
      <w:pPr>
        <w:ind w:left="630"/>
      </w:pPr>
      <w:r>
        <w:rPr>
          <w:noProof/>
        </w:rPr>
        <w:drawing>
          <wp:inline distT="0" distB="0" distL="0" distR="0" wp14:anchorId="7A17C7A2" wp14:editId="7D527D12">
            <wp:extent cx="152400" cy="152400"/>
            <wp:effectExtent l="0" t="0" r="0" b="0"/>
            <wp:docPr id="724" name="Picture 203568040.jpg" descr="2035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203568040.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hyperlink w:anchor="_5537c25172251778e8bc7682648b9a83" w:history="1">
        <w:proofErr w:type="spellStart"/>
        <w:r>
          <w:rPr>
            <w:rStyle w:val="Hyperlink"/>
          </w:rPr>
          <w:t>LifeCycMde_D_Actl</w:t>
        </w:r>
        <w:proofErr w:type="spellEnd"/>
      </w:hyperlink>
    </w:p>
    <w:p w14:paraId="040568AC" w14:textId="77777777" w:rsidR="007D55C7" w:rsidRDefault="007D55C7" w:rsidP="0085305F">
      <w:pPr>
        <w:ind w:left="630"/>
      </w:pPr>
    </w:p>
    <w:p w14:paraId="5E8D3093"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7311065C" w14:textId="77777777" w:rsidTr="007F13F0">
        <w:tc>
          <w:tcPr>
            <w:tcW w:w="3870" w:type="dxa"/>
            <w:shd w:val="clear" w:color="auto" w:fill="D9D9D9" w:themeFill="background1" w:themeFillShade="D9"/>
          </w:tcPr>
          <w:p w14:paraId="698D6A0A"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7129FE63"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6F391561" w14:textId="77777777" w:rsidTr="007F13F0">
        <w:trPr>
          <w:gridAfter w:val="1"/>
          <w:wAfter w:w="360" w:type="dxa"/>
        </w:trPr>
        <w:tc>
          <w:tcPr>
            <w:tcW w:w="3870" w:type="dxa"/>
            <w:shd w:val="clear" w:color="auto" w:fill="auto"/>
          </w:tcPr>
          <w:p w14:paraId="6F2DF4ED" w14:textId="77777777" w:rsidR="007D55C7" w:rsidRPr="007D55C7" w:rsidRDefault="007D55C7" w:rsidP="00841C2C">
            <w:pPr>
              <w:rPr>
                <w:sz w:val="18"/>
                <w:szCs w:val="18"/>
                <w:lang w:val="en-GB"/>
              </w:rPr>
            </w:pPr>
            <w:r w:rsidRPr="007D55C7">
              <w:rPr>
                <w:sz w:val="18"/>
                <w:szCs w:val="18"/>
                <w:lang w:val="en-GB"/>
              </w:rPr>
              <w:t>Factory Pairing Mode</w:t>
            </w:r>
          </w:p>
        </w:tc>
        <w:tc>
          <w:tcPr>
            <w:tcW w:w="5310" w:type="dxa"/>
            <w:shd w:val="clear" w:color="auto" w:fill="auto"/>
          </w:tcPr>
          <w:p w14:paraId="511A0B87" w14:textId="77777777" w:rsidR="007D55C7" w:rsidRPr="007D55C7" w:rsidRDefault="007D55C7" w:rsidP="00841C2C">
            <w:pPr>
              <w:rPr>
                <w:sz w:val="18"/>
                <w:szCs w:val="18"/>
                <w:lang w:val="en-GB"/>
              </w:rPr>
            </w:pPr>
            <w:r w:rsidRPr="007D55C7">
              <w:rPr>
                <w:sz w:val="18"/>
                <w:szCs w:val="18"/>
                <w:lang w:val="en-GB"/>
              </w:rPr>
              <w:t>The NFC System is in Factory pairing mode, where it can accept card pairings without requiring Ford Backend authorization</w:t>
            </w:r>
          </w:p>
        </w:tc>
      </w:tr>
      <w:tr w:rsidR="007D55C7" w14:paraId="571532E2" w14:textId="77777777" w:rsidTr="007F13F0">
        <w:trPr>
          <w:gridAfter w:val="1"/>
          <w:wAfter w:w="360" w:type="dxa"/>
        </w:trPr>
        <w:tc>
          <w:tcPr>
            <w:tcW w:w="3870" w:type="dxa"/>
            <w:shd w:val="clear" w:color="auto" w:fill="auto"/>
          </w:tcPr>
          <w:p w14:paraId="7BF6142F" w14:textId="77777777" w:rsidR="007D55C7" w:rsidRPr="007D55C7" w:rsidRDefault="007D55C7" w:rsidP="00841C2C">
            <w:pPr>
              <w:rPr>
                <w:sz w:val="18"/>
                <w:szCs w:val="18"/>
                <w:lang w:val="en-GB"/>
              </w:rPr>
            </w:pPr>
            <w:r w:rsidRPr="007D55C7">
              <w:rPr>
                <w:sz w:val="18"/>
                <w:szCs w:val="18"/>
                <w:lang w:val="en-GB"/>
              </w:rPr>
              <w:t>Normal Operation Mode</w:t>
            </w:r>
          </w:p>
        </w:tc>
        <w:tc>
          <w:tcPr>
            <w:tcW w:w="5310" w:type="dxa"/>
            <w:shd w:val="clear" w:color="auto" w:fill="auto"/>
          </w:tcPr>
          <w:p w14:paraId="2A714949" w14:textId="77777777" w:rsidR="007D55C7" w:rsidRPr="007D55C7" w:rsidRDefault="007D55C7" w:rsidP="00841C2C">
            <w:pPr>
              <w:rPr>
                <w:sz w:val="18"/>
                <w:szCs w:val="18"/>
                <w:lang w:val="en-GB"/>
              </w:rPr>
            </w:pPr>
            <w:r w:rsidRPr="007D55C7">
              <w:rPr>
                <w:sz w:val="18"/>
                <w:szCs w:val="18"/>
                <w:lang w:val="en-GB"/>
              </w:rPr>
              <w:t>The NFC System is not in Factory pairing mode, and requires vehicle level and Ford Backend authorization in order to add or remove NFC Devices from the vehicle</w:t>
            </w:r>
          </w:p>
        </w:tc>
      </w:tr>
    </w:tbl>
    <w:p w14:paraId="634DFF3C" w14:textId="77777777" w:rsidR="00A26E5C" w:rsidRPr="001A6BF5" w:rsidRDefault="00A26E5C" w:rsidP="00A26E5C">
      <w:pPr>
        <w:pStyle w:val="VelocityScript"/>
      </w:pPr>
    </w:p>
    <w:p w14:paraId="424599A8" w14:textId="77777777" w:rsidR="007D55C7" w:rsidRPr="0085305F" w:rsidRDefault="00A26E5C" w:rsidP="0085305F">
      <w:pPr>
        <w:pStyle w:val="RETechSignal"/>
      </w:pPr>
      <w:r>
        <w:rPr>
          <w:noProof/>
        </w:rPr>
        <w:drawing>
          <wp:inline distT="0" distB="0" distL="0" distR="0" wp14:anchorId="6095190B" wp14:editId="52EE9E6D">
            <wp:extent cx="152400" cy="152400"/>
            <wp:effectExtent l="0" t="0" r="0" b="0"/>
            <wp:docPr id="72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6" w:name="_326b501484014816e2087999dfff6ee9"/>
      <w:r>
        <w:t>NFC Tap Duration</w:t>
      </w:r>
      <w:bookmarkEnd w:id="356"/>
    </w:p>
    <w:p w14:paraId="03249B5A" w14:textId="77777777" w:rsidR="007D55C7" w:rsidRDefault="007D55C7" w:rsidP="0085305F">
      <w:pPr>
        <w:ind w:left="630"/>
      </w:pPr>
      <w:r>
        <w:t>The logical duration of a detected tap at one of the vehicle's NFC readers.</w:t>
      </w:r>
    </w:p>
    <w:p w14:paraId="2E686C97" w14:textId="77777777" w:rsidR="007D55C7" w:rsidRDefault="007D55C7" w:rsidP="007D55C7"/>
    <w:p w14:paraId="771AACBA"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7CEF2E8A" w14:textId="77777777" w:rsidTr="007F13F0">
        <w:tc>
          <w:tcPr>
            <w:tcW w:w="3870" w:type="dxa"/>
            <w:shd w:val="clear" w:color="auto" w:fill="D9D9D9" w:themeFill="background1" w:themeFillShade="D9"/>
          </w:tcPr>
          <w:p w14:paraId="5561648A"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145ADD79"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2536C74F" w14:textId="77777777" w:rsidTr="007F13F0">
        <w:trPr>
          <w:gridAfter w:val="1"/>
          <w:wAfter w:w="360" w:type="dxa"/>
        </w:trPr>
        <w:tc>
          <w:tcPr>
            <w:tcW w:w="3870" w:type="dxa"/>
            <w:shd w:val="clear" w:color="auto" w:fill="auto"/>
          </w:tcPr>
          <w:p w14:paraId="7ED95E30" w14:textId="77777777" w:rsidR="007D55C7" w:rsidRPr="007D55C7" w:rsidRDefault="007D55C7" w:rsidP="00841C2C">
            <w:pPr>
              <w:rPr>
                <w:sz w:val="18"/>
                <w:szCs w:val="18"/>
                <w:lang w:val="en-GB"/>
              </w:rPr>
            </w:pPr>
            <w:r w:rsidRPr="007D55C7">
              <w:rPr>
                <w:sz w:val="18"/>
                <w:szCs w:val="18"/>
                <w:lang w:val="en-GB"/>
              </w:rPr>
              <w:t>Short Tap</w:t>
            </w:r>
          </w:p>
        </w:tc>
        <w:tc>
          <w:tcPr>
            <w:tcW w:w="5310" w:type="dxa"/>
            <w:shd w:val="clear" w:color="auto" w:fill="auto"/>
          </w:tcPr>
          <w:p w14:paraId="73FF5397" w14:textId="77777777" w:rsidR="007D55C7" w:rsidRPr="007D55C7" w:rsidRDefault="007D55C7" w:rsidP="00841C2C">
            <w:pPr>
              <w:rPr>
                <w:sz w:val="18"/>
                <w:szCs w:val="18"/>
                <w:lang w:val="en-GB"/>
              </w:rPr>
            </w:pPr>
            <w:r w:rsidRPr="007D55C7">
              <w:rPr>
                <w:sz w:val="18"/>
                <w:szCs w:val="18"/>
                <w:lang w:val="en-GB"/>
              </w:rPr>
              <w:t>NFC Device was detected, authenticated, and kept within the readers range for less than 1 second</w:t>
            </w:r>
          </w:p>
        </w:tc>
      </w:tr>
      <w:tr w:rsidR="007D55C7" w14:paraId="423323C2" w14:textId="77777777" w:rsidTr="007F13F0">
        <w:trPr>
          <w:gridAfter w:val="1"/>
          <w:wAfter w:w="360" w:type="dxa"/>
        </w:trPr>
        <w:tc>
          <w:tcPr>
            <w:tcW w:w="3870" w:type="dxa"/>
            <w:shd w:val="clear" w:color="auto" w:fill="auto"/>
          </w:tcPr>
          <w:p w14:paraId="4188FA7D" w14:textId="77777777" w:rsidR="007D55C7" w:rsidRPr="007D55C7" w:rsidRDefault="007D55C7" w:rsidP="00841C2C">
            <w:pPr>
              <w:rPr>
                <w:sz w:val="18"/>
                <w:szCs w:val="18"/>
                <w:lang w:val="en-GB"/>
              </w:rPr>
            </w:pPr>
            <w:r w:rsidRPr="007D55C7">
              <w:rPr>
                <w:sz w:val="18"/>
                <w:szCs w:val="18"/>
                <w:lang w:val="en-GB"/>
              </w:rPr>
              <w:t>Long Tap</w:t>
            </w:r>
          </w:p>
        </w:tc>
        <w:tc>
          <w:tcPr>
            <w:tcW w:w="5310" w:type="dxa"/>
            <w:shd w:val="clear" w:color="auto" w:fill="auto"/>
          </w:tcPr>
          <w:p w14:paraId="3EFE709E" w14:textId="77777777" w:rsidR="007D55C7" w:rsidRPr="007D55C7" w:rsidRDefault="007D55C7" w:rsidP="00841C2C">
            <w:pPr>
              <w:rPr>
                <w:sz w:val="18"/>
                <w:szCs w:val="18"/>
                <w:lang w:val="en-GB"/>
              </w:rPr>
            </w:pPr>
            <w:r w:rsidRPr="007D55C7">
              <w:rPr>
                <w:sz w:val="18"/>
                <w:szCs w:val="18"/>
                <w:lang w:val="en-GB"/>
              </w:rPr>
              <w:t>NFC Device was detected, authenticated, and kept within the readers range for 1-2.5 seconds</w:t>
            </w:r>
          </w:p>
        </w:tc>
      </w:tr>
    </w:tbl>
    <w:p w14:paraId="3EEF9275" w14:textId="77777777" w:rsidR="00A26E5C" w:rsidRPr="001A6BF5" w:rsidRDefault="00A26E5C" w:rsidP="00A26E5C">
      <w:pPr>
        <w:pStyle w:val="VelocityScript"/>
      </w:pPr>
    </w:p>
    <w:p w14:paraId="07D26933" w14:textId="77777777" w:rsidR="007D55C7" w:rsidRPr="0085305F" w:rsidRDefault="00A26E5C" w:rsidP="0085305F">
      <w:pPr>
        <w:pStyle w:val="RETechSignal"/>
      </w:pPr>
      <w:r>
        <w:rPr>
          <w:noProof/>
        </w:rPr>
        <w:drawing>
          <wp:inline distT="0" distB="0" distL="0" distR="0" wp14:anchorId="274096DD" wp14:editId="73E858E6">
            <wp:extent cx="152400" cy="152400"/>
            <wp:effectExtent l="0" t="0" r="0" b="0"/>
            <wp:docPr id="728"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7" w:name="_34fedfda86b91515e5596927fff79c5a"/>
      <w:r>
        <w:t>Payload ID</w:t>
      </w:r>
      <w:bookmarkEnd w:id="357"/>
    </w:p>
    <w:p w14:paraId="2E1A8313" w14:textId="77777777" w:rsidR="007D55C7" w:rsidRDefault="007D55C7" w:rsidP="0085305F">
      <w:pPr>
        <w:ind w:left="630"/>
      </w:pPr>
      <w:r>
        <w:t>The identifying value of an NFC command generated by the Ford cloud backend system.</w:t>
      </w:r>
    </w:p>
    <w:p w14:paraId="4A23368F" w14:textId="77777777" w:rsidR="007D55C7" w:rsidRDefault="007D55C7" w:rsidP="007D55C7"/>
    <w:p w14:paraId="43F0F0CE" w14:textId="77777777" w:rsidR="00A26E5C" w:rsidRPr="001A6BF5" w:rsidRDefault="00A26E5C" w:rsidP="00A26E5C">
      <w:pPr>
        <w:pStyle w:val="VelocityScript"/>
      </w:pPr>
    </w:p>
    <w:p w14:paraId="0D52D50C" w14:textId="77777777" w:rsidR="007D55C7" w:rsidRPr="0085305F" w:rsidRDefault="00A26E5C" w:rsidP="0085305F">
      <w:pPr>
        <w:pStyle w:val="RETechSignal"/>
      </w:pPr>
      <w:r>
        <w:rPr>
          <w:noProof/>
        </w:rPr>
        <w:drawing>
          <wp:inline distT="0" distB="0" distL="0" distR="0" wp14:anchorId="33A76DBC" wp14:editId="39299AA4">
            <wp:extent cx="152400" cy="152400"/>
            <wp:effectExtent l="0" t="0" r="0" b="0"/>
            <wp:docPr id="730"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58" w:name="_eecb029802a3c515da613cd8c5c50bed"/>
      <w:r>
        <w:t>Retail Owner Approval Status</w:t>
      </w:r>
      <w:bookmarkEnd w:id="358"/>
    </w:p>
    <w:p w14:paraId="3DC3E867" w14:textId="77777777" w:rsidR="007D55C7" w:rsidRDefault="007D55C7" w:rsidP="0085305F">
      <w:pPr>
        <w:ind w:left="630"/>
      </w:pPr>
      <w:r>
        <w:t>The possible states of a request for approval from a retail owner (such as a request to add a key).</w:t>
      </w:r>
    </w:p>
    <w:p w14:paraId="1FB7965B" w14:textId="77777777" w:rsidR="007D55C7" w:rsidRDefault="007D55C7" w:rsidP="007D55C7"/>
    <w:p w14:paraId="610FD9DA"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1C9CA8AD" w14:textId="77777777" w:rsidTr="007F13F0">
        <w:tc>
          <w:tcPr>
            <w:tcW w:w="3870" w:type="dxa"/>
            <w:shd w:val="clear" w:color="auto" w:fill="D9D9D9" w:themeFill="background1" w:themeFillShade="D9"/>
          </w:tcPr>
          <w:p w14:paraId="38257443"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0FE9EFAE"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3CFC6497" w14:textId="77777777" w:rsidTr="007F13F0">
        <w:trPr>
          <w:gridAfter w:val="1"/>
          <w:wAfter w:w="360" w:type="dxa"/>
        </w:trPr>
        <w:tc>
          <w:tcPr>
            <w:tcW w:w="3870" w:type="dxa"/>
            <w:shd w:val="clear" w:color="auto" w:fill="auto"/>
          </w:tcPr>
          <w:p w14:paraId="40FFACBF" w14:textId="77777777" w:rsidR="007D55C7" w:rsidRPr="007D55C7" w:rsidRDefault="007D55C7" w:rsidP="00841C2C">
            <w:pPr>
              <w:rPr>
                <w:sz w:val="18"/>
                <w:szCs w:val="18"/>
                <w:lang w:val="en-GB"/>
              </w:rPr>
            </w:pPr>
            <w:r w:rsidRPr="007D55C7">
              <w:rPr>
                <w:sz w:val="18"/>
                <w:szCs w:val="18"/>
                <w:lang w:val="en-GB"/>
              </w:rPr>
              <w:t>Pending</w:t>
            </w:r>
          </w:p>
        </w:tc>
        <w:tc>
          <w:tcPr>
            <w:tcW w:w="5310" w:type="dxa"/>
            <w:shd w:val="clear" w:color="auto" w:fill="auto"/>
          </w:tcPr>
          <w:p w14:paraId="2B92E232" w14:textId="77777777" w:rsidR="007D55C7" w:rsidRPr="007D55C7" w:rsidRDefault="007D55C7" w:rsidP="00841C2C">
            <w:pPr>
              <w:rPr>
                <w:sz w:val="18"/>
                <w:szCs w:val="18"/>
                <w:lang w:val="en-GB"/>
              </w:rPr>
            </w:pPr>
            <w:r w:rsidRPr="007D55C7">
              <w:rPr>
                <w:sz w:val="18"/>
                <w:szCs w:val="18"/>
                <w:lang w:val="en-GB"/>
              </w:rPr>
              <w:t>The retail owner has not taken an action on the request, and the request timeout has not expired.</w:t>
            </w:r>
          </w:p>
        </w:tc>
      </w:tr>
      <w:tr w:rsidR="007D55C7" w14:paraId="74A32952" w14:textId="77777777" w:rsidTr="007F13F0">
        <w:trPr>
          <w:gridAfter w:val="1"/>
          <w:wAfter w:w="360" w:type="dxa"/>
        </w:trPr>
        <w:tc>
          <w:tcPr>
            <w:tcW w:w="3870" w:type="dxa"/>
            <w:shd w:val="clear" w:color="auto" w:fill="auto"/>
          </w:tcPr>
          <w:p w14:paraId="39ABD92F" w14:textId="77777777" w:rsidR="007D55C7" w:rsidRPr="007D55C7" w:rsidRDefault="007D55C7" w:rsidP="00841C2C">
            <w:pPr>
              <w:rPr>
                <w:sz w:val="18"/>
                <w:szCs w:val="18"/>
                <w:lang w:val="en-GB"/>
              </w:rPr>
            </w:pPr>
            <w:r w:rsidRPr="007D55C7">
              <w:rPr>
                <w:sz w:val="18"/>
                <w:szCs w:val="18"/>
                <w:lang w:val="en-GB"/>
              </w:rPr>
              <w:t>Timed out</w:t>
            </w:r>
          </w:p>
        </w:tc>
        <w:tc>
          <w:tcPr>
            <w:tcW w:w="5310" w:type="dxa"/>
            <w:shd w:val="clear" w:color="auto" w:fill="auto"/>
          </w:tcPr>
          <w:p w14:paraId="10B7C23C" w14:textId="77777777" w:rsidR="007D55C7" w:rsidRPr="007D55C7" w:rsidRDefault="007D55C7" w:rsidP="00841C2C">
            <w:pPr>
              <w:rPr>
                <w:sz w:val="18"/>
                <w:szCs w:val="18"/>
                <w:lang w:val="en-GB"/>
              </w:rPr>
            </w:pPr>
            <w:r w:rsidRPr="007D55C7">
              <w:rPr>
                <w:sz w:val="18"/>
                <w:szCs w:val="18"/>
                <w:lang w:val="en-GB"/>
              </w:rPr>
              <w:t>The request timeout expired without the retail owner taking any action.</w:t>
            </w:r>
          </w:p>
        </w:tc>
      </w:tr>
      <w:tr w:rsidR="007D55C7" w14:paraId="341D9EB2" w14:textId="77777777" w:rsidTr="007F13F0">
        <w:trPr>
          <w:gridAfter w:val="1"/>
          <w:wAfter w:w="360" w:type="dxa"/>
        </w:trPr>
        <w:tc>
          <w:tcPr>
            <w:tcW w:w="3870" w:type="dxa"/>
            <w:shd w:val="clear" w:color="auto" w:fill="auto"/>
          </w:tcPr>
          <w:p w14:paraId="32753177" w14:textId="77777777" w:rsidR="007D55C7" w:rsidRPr="007D55C7" w:rsidRDefault="007D55C7" w:rsidP="00841C2C">
            <w:pPr>
              <w:rPr>
                <w:sz w:val="18"/>
                <w:szCs w:val="18"/>
                <w:lang w:val="en-GB"/>
              </w:rPr>
            </w:pPr>
            <w:r w:rsidRPr="007D55C7">
              <w:rPr>
                <w:sz w:val="18"/>
                <w:szCs w:val="18"/>
                <w:lang w:val="en-GB"/>
              </w:rPr>
              <w:t>Approved</w:t>
            </w:r>
          </w:p>
        </w:tc>
        <w:tc>
          <w:tcPr>
            <w:tcW w:w="5310" w:type="dxa"/>
            <w:shd w:val="clear" w:color="auto" w:fill="auto"/>
          </w:tcPr>
          <w:p w14:paraId="54F773AD" w14:textId="77777777" w:rsidR="007D55C7" w:rsidRPr="007D55C7" w:rsidRDefault="007D55C7" w:rsidP="00841C2C">
            <w:pPr>
              <w:rPr>
                <w:sz w:val="18"/>
                <w:szCs w:val="18"/>
                <w:lang w:val="en-GB"/>
              </w:rPr>
            </w:pPr>
            <w:r w:rsidRPr="007D55C7">
              <w:rPr>
                <w:sz w:val="18"/>
                <w:szCs w:val="18"/>
                <w:lang w:val="en-GB"/>
              </w:rPr>
              <w:t>The retail owner explicitly approved the request.</w:t>
            </w:r>
          </w:p>
        </w:tc>
      </w:tr>
      <w:tr w:rsidR="007D55C7" w14:paraId="662D9E10" w14:textId="77777777" w:rsidTr="007F13F0">
        <w:trPr>
          <w:gridAfter w:val="1"/>
          <w:wAfter w:w="360" w:type="dxa"/>
        </w:trPr>
        <w:tc>
          <w:tcPr>
            <w:tcW w:w="3870" w:type="dxa"/>
            <w:shd w:val="clear" w:color="auto" w:fill="auto"/>
          </w:tcPr>
          <w:p w14:paraId="6F5DED40" w14:textId="77777777" w:rsidR="007D55C7" w:rsidRPr="007D55C7" w:rsidRDefault="007D55C7" w:rsidP="00841C2C">
            <w:pPr>
              <w:rPr>
                <w:sz w:val="18"/>
                <w:szCs w:val="18"/>
                <w:lang w:val="en-GB"/>
              </w:rPr>
            </w:pPr>
            <w:r w:rsidRPr="007D55C7">
              <w:rPr>
                <w:sz w:val="18"/>
                <w:szCs w:val="18"/>
                <w:lang w:val="en-GB"/>
              </w:rPr>
              <w:t>Denied</w:t>
            </w:r>
          </w:p>
        </w:tc>
        <w:tc>
          <w:tcPr>
            <w:tcW w:w="5310" w:type="dxa"/>
            <w:shd w:val="clear" w:color="auto" w:fill="auto"/>
          </w:tcPr>
          <w:p w14:paraId="0163A13F" w14:textId="77777777" w:rsidR="007D55C7" w:rsidRPr="007D55C7" w:rsidRDefault="007D55C7" w:rsidP="00841C2C">
            <w:pPr>
              <w:rPr>
                <w:sz w:val="18"/>
                <w:szCs w:val="18"/>
                <w:lang w:val="en-GB"/>
              </w:rPr>
            </w:pPr>
            <w:r w:rsidRPr="007D55C7">
              <w:rPr>
                <w:sz w:val="18"/>
                <w:szCs w:val="18"/>
                <w:lang w:val="en-GB"/>
              </w:rPr>
              <w:t>The retail owner explicitly denied the request.</w:t>
            </w:r>
          </w:p>
        </w:tc>
      </w:tr>
    </w:tbl>
    <w:p w14:paraId="7F15C425" w14:textId="77777777" w:rsidR="00A26E5C" w:rsidRPr="001A6BF5" w:rsidRDefault="00A26E5C" w:rsidP="00A26E5C">
      <w:pPr>
        <w:pStyle w:val="VelocityScript"/>
      </w:pPr>
    </w:p>
    <w:p w14:paraId="0112C02C" w14:textId="77777777" w:rsidR="007D55C7" w:rsidRPr="0085305F" w:rsidRDefault="00A26E5C" w:rsidP="0085305F">
      <w:pPr>
        <w:pStyle w:val="RETechSignal"/>
      </w:pPr>
      <w:r>
        <w:rPr>
          <w:noProof/>
        </w:rPr>
        <w:drawing>
          <wp:inline distT="0" distB="0" distL="0" distR="0" wp14:anchorId="0C1E5B26" wp14:editId="039B84EB">
            <wp:extent cx="152400" cy="152400"/>
            <wp:effectExtent l="0" t="0" r="0" b="0"/>
            <wp:docPr id="732" name="Picture -391670801.jpg" descr="-39167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391670801.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bookmarkStart w:id="359" w:name="_27c6375b735da3333ef6bc3700a32531"/>
      <w:r>
        <w:t>Secure Idle Status</w:t>
      </w:r>
      <w:bookmarkEnd w:id="359"/>
    </w:p>
    <w:p w14:paraId="47630DDC" w14:textId="77777777" w:rsidR="007D55C7" w:rsidRDefault="007D55C7" w:rsidP="0085305F">
      <w:pPr>
        <w:ind w:left="630"/>
      </w:pPr>
      <w:r>
        <w:t>The state of the vehicle's Secure Idle feature.</w:t>
      </w:r>
    </w:p>
    <w:p w14:paraId="3E177B67" w14:textId="77777777" w:rsidR="007D55C7" w:rsidRDefault="007D55C7" w:rsidP="007D55C7"/>
    <w:p w14:paraId="25E5F27D"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76108546" w14:textId="77777777" w:rsidTr="007F13F0">
        <w:tc>
          <w:tcPr>
            <w:tcW w:w="3870" w:type="dxa"/>
            <w:shd w:val="clear" w:color="auto" w:fill="D9D9D9" w:themeFill="background1" w:themeFillShade="D9"/>
          </w:tcPr>
          <w:p w14:paraId="0194779C" w14:textId="77777777" w:rsidR="007D55C7" w:rsidRPr="007D55C7" w:rsidRDefault="007D55C7" w:rsidP="00841C2C">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37BD591D" w14:textId="77777777" w:rsidR="007D55C7" w:rsidRPr="007D55C7" w:rsidRDefault="007D55C7" w:rsidP="00841C2C">
            <w:pPr>
              <w:rPr>
                <w:sz w:val="18"/>
                <w:szCs w:val="18"/>
                <w:lang w:val="en-GB"/>
              </w:rPr>
            </w:pPr>
            <w:r w:rsidRPr="007D55C7">
              <w:rPr>
                <w:b/>
                <w:sz w:val="18"/>
                <w:szCs w:val="18"/>
                <w:lang w:val="en-GB"/>
              </w:rPr>
              <w:t>Enumeration Value Description</w:t>
            </w:r>
          </w:p>
        </w:tc>
      </w:tr>
      <w:tr w:rsidR="007D55C7" w14:paraId="2E224404" w14:textId="77777777" w:rsidTr="007F13F0">
        <w:trPr>
          <w:gridAfter w:val="1"/>
          <w:wAfter w:w="360" w:type="dxa"/>
        </w:trPr>
        <w:tc>
          <w:tcPr>
            <w:tcW w:w="3870" w:type="dxa"/>
            <w:shd w:val="clear" w:color="auto" w:fill="auto"/>
          </w:tcPr>
          <w:p w14:paraId="72D5CEA1" w14:textId="77777777" w:rsidR="007D55C7" w:rsidRPr="007D55C7" w:rsidRDefault="007D55C7" w:rsidP="00841C2C">
            <w:pPr>
              <w:rPr>
                <w:sz w:val="18"/>
                <w:szCs w:val="18"/>
                <w:lang w:val="en-GB"/>
              </w:rPr>
            </w:pPr>
            <w:r w:rsidRPr="007D55C7">
              <w:rPr>
                <w:sz w:val="18"/>
                <w:szCs w:val="18"/>
                <w:lang w:val="en-GB"/>
              </w:rPr>
              <w:t>Secure Idle Active</w:t>
            </w:r>
          </w:p>
        </w:tc>
        <w:tc>
          <w:tcPr>
            <w:tcW w:w="5310" w:type="dxa"/>
            <w:shd w:val="clear" w:color="auto" w:fill="auto"/>
          </w:tcPr>
          <w:p w14:paraId="0F64EE9A" w14:textId="77777777" w:rsidR="007D55C7" w:rsidRPr="007D55C7" w:rsidRDefault="007D55C7" w:rsidP="00841C2C">
            <w:pPr>
              <w:rPr>
                <w:sz w:val="18"/>
                <w:szCs w:val="18"/>
                <w:lang w:val="en-GB"/>
              </w:rPr>
            </w:pPr>
            <w:r w:rsidRPr="007D55C7">
              <w:rPr>
                <w:sz w:val="18"/>
                <w:szCs w:val="18"/>
                <w:lang w:val="en-GB"/>
              </w:rPr>
              <w:t>The vehicle is locked in secure idle - cannot shift out of park while vehicle is running</w:t>
            </w:r>
          </w:p>
        </w:tc>
      </w:tr>
      <w:tr w:rsidR="007D55C7" w14:paraId="4F1460A1" w14:textId="77777777" w:rsidTr="007F13F0">
        <w:trPr>
          <w:gridAfter w:val="1"/>
          <w:wAfter w:w="360" w:type="dxa"/>
        </w:trPr>
        <w:tc>
          <w:tcPr>
            <w:tcW w:w="3870" w:type="dxa"/>
            <w:shd w:val="clear" w:color="auto" w:fill="auto"/>
          </w:tcPr>
          <w:p w14:paraId="73981E86" w14:textId="77777777" w:rsidR="007D55C7" w:rsidRPr="007D55C7" w:rsidRDefault="007D55C7" w:rsidP="00841C2C">
            <w:pPr>
              <w:rPr>
                <w:sz w:val="18"/>
                <w:szCs w:val="18"/>
                <w:lang w:val="en-GB"/>
              </w:rPr>
            </w:pPr>
            <w:r w:rsidRPr="007D55C7">
              <w:rPr>
                <w:sz w:val="18"/>
                <w:szCs w:val="18"/>
                <w:lang w:val="en-GB"/>
              </w:rPr>
              <w:t>Secure Idle Inactive</w:t>
            </w:r>
          </w:p>
        </w:tc>
        <w:tc>
          <w:tcPr>
            <w:tcW w:w="5310" w:type="dxa"/>
            <w:shd w:val="clear" w:color="auto" w:fill="auto"/>
          </w:tcPr>
          <w:p w14:paraId="2DD7E90D" w14:textId="77777777" w:rsidR="007D55C7" w:rsidRPr="007D55C7" w:rsidRDefault="007D55C7" w:rsidP="00841C2C">
            <w:pPr>
              <w:rPr>
                <w:sz w:val="18"/>
                <w:szCs w:val="18"/>
                <w:lang w:val="en-GB"/>
              </w:rPr>
            </w:pPr>
            <w:r w:rsidRPr="007D55C7">
              <w:rPr>
                <w:sz w:val="18"/>
                <w:szCs w:val="18"/>
                <w:lang w:val="en-GB"/>
              </w:rPr>
              <w:t>The vehicle has exited secure idle - vehicle can shift out of Park while vehicle is running</w:t>
            </w:r>
          </w:p>
        </w:tc>
      </w:tr>
      <w:tr w:rsidR="007D55C7" w14:paraId="4A9D2596" w14:textId="77777777" w:rsidTr="007F13F0">
        <w:trPr>
          <w:gridAfter w:val="1"/>
          <w:wAfter w:w="360" w:type="dxa"/>
        </w:trPr>
        <w:tc>
          <w:tcPr>
            <w:tcW w:w="3870" w:type="dxa"/>
            <w:shd w:val="clear" w:color="auto" w:fill="auto"/>
          </w:tcPr>
          <w:p w14:paraId="5BCBD036" w14:textId="77777777" w:rsidR="007D55C7" w:rsidRPr="007D55C7" w:rsidRDefault="007D55C7" w:rsidP="00841C2C">
            <w:pPr>
              <w:rPr>
                <w:sz w:val="18"/>
                <w:szCs w:val="18"/>
                <w:lang w:val="en-GB"/>
              </w:rPr>
            </w:pPr>
            <w:r w:rsidRPr="007D55C7">
              <w:rPr>
                <w:sz w:val="18"/>
                <w:szCs w:val="18"/>
                <w:lang w:val="en-GB"/>
              </w:rPr>
              <w:t>Secure Idle Unknown</w:t>
            </w:r>
          </w:p>
        </w:tc>
        <w:tc>
          <w:tcPr>
            <w:tcW w:w="5310" w:type="dxa"/>
            <w:shd w:val="clear" w:color="auto" w:fill="auto"/>
          </w:tcPr>
          <w:p w14:paraId="34FF8BA6" w14:textId="77777777" w:rsidR="007D55C7" w:rsidRPr="007D55C7" w:rsidRDefault="007D55C7" w:rsidP="00841C2C">
            <w:pPr>
              <w:rPr>
                <w:sz w:val="18"/>
                <w:szCs w:val="18"/>
                <w:lang w:val="en-GB"/>
              </w:rPr>
            </w:pPr>
            <w:r w:rsidRPr="007D55C7">
              <w:rPr>
                <w:sz w:val="18"/>
                <w:szCs w:val="18"/>
                <w:lang w:val="en-GB"/>
              </w:rPr>
              <w:t>State of secure idle cannot be determined</w:t>
            </w:r>
          </w:p>
        </w:tc>
      </w:tr>
    </w:tbl>
    <w:p w14:paraId="09B7D3DF" w14:textId="77777777" w:rsidR="00A26E5C" w:rsidRPr="001A6BF5" w:rsidRDefault="00A26E5C" w:rsidP="00A26E5C">
      <w:pPr>
        <w:pStyle w:val="VelocityScript"/>
      </w:pPr>
    </w:p>
    <w:p w14:paraId="6C47C676" w14:textId="77777777" w:rsidR="007D55C7" w:rsidRPr="0085305F" w:rsidRDefault="00A26E5C" w:rsidP="0085305F">
      <w:pPr>
        <w:pStyle w:val="RETechSignal"/>
      </w:pPr>
      <w:r>
        <w:rPr>
          <w:noProof/>
        </w:rPr>
        <w:drawing>
          <wp:inline distT="0" distB="0" distL="0" distR="0" wp14:anchorId="0046E31F" wp14:editId="3A83D522">
            <wp:extent cx="152400" cy="152400"/>
            <wp:effectExtent l="0" t="0" r="0" b="0"/>
            <wp:docPr id="734"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838613092.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60" w:name="_ff5e3ab862fbf8b8e2fd0a05597f500e"/>
      <w:r>
        <w:t>UID</w:t>
      </w:r>
      <w:bookmarkEnd w:id="360"/>
    </w:p>
    <w:p w14:paraId="18957C67" w14:textId="77777777" w:rsidR="007D55C7" w:rsidRDefault="007D55C7" w:rsidP="0085305F">
      <w:pPr>
        <w:ind w:left="630"/>
      </w:pPr>
      <w:r>
        <w:t>The Unique Identifier of an NFC device, as defined in ISO 14443.3.</w:t>
      </w:r>
    </w:p>
    <w:p w14:paraId="39D245AC" w14:textId="77777777" w:rsidR="007D55C7" w:rsidRDefault="007D55C7" w:rsidP="007D55C7"/>
    <w:p w14:paraId="52C7B18C" w14:textId="77777777" w:rsidR="00A26E5C" w:rsidRPr="001A6BF5" w:rsidRDefault="00A26E5C" w:rsidP="00A26E5C">
      <w:pPr>
        <w:pStyle w:val="VelocityScript"/>
      </w:pPr>
    </w:p>
    <w:p w14:paraId="51F32E6F" w14:textId="77777777" w:rsidR="007D55C7" w:rsidRPr="0085305F" w:rsidRDefault="00A26E5C" w:rsidP="0085305F">
      <w:pPr>
        <w:pStyle w:val="RETechSignal"/>
      </w:pPr>
      <w:r>
        <w:rPr>
          <w:noProof/>
        </w:rPr>
        <w:drawing>
          <wp:inline distT="0" distB="0" distL="0" distR="0" wp14:anchorId="6E944E05" wp14:editId="4A8207C8">
            <wp:extent cx="152400" cy="152400"/>
            <wp:effectExtent l="0" t="0" r="0" b="0"/>
            <wp:docPr id="736" name="Picture 588295951.jpg" descr="58829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588295951.jpg"/>
                    <pic:cNvPicPr/>
                  </pic:nvPicPr>
                  <pic:blipFill>
                    <a:blip r:embed="rId17" cstate="print"/>
                    <a:stretch>
                      <a:fillRect/>
                    </a:stretch>
                  </pic:blipFill>
                  <pic:spPr>
                    <a:xfrm>
                      <a:off x="0" y="0"/>
                      <a:ext cx="152400" cy="152400"/>
                    </a:xfrm>
                    <a:prstGeom prst="rect">
                      <a:avLst/>
                    </a:prstGeom>
                  </pic:spPr>
                </pic:pic>
              </a:graphicData>
            </a:graphic>
          </wp:inline>
        </w:drawing>
      </w:r>
      <w:r>
        <w:t xml:space="preserve"> </w:t>
      </w:r>
      <w:bookmarkStart w:id="361" w:name="_7ea8b2b4f132d8365f356fe921250db5"/>
      <w:r>
        <w:t>VIN</w:t>
      </w:r>
      <w:bookmarkEnd w:id="361"/>
    </w:p>
    <w:p w14:paraId="79494BB6" w14:textId="77777777" w:rsidR="007D55C7" w:rsidRDefault="007D55C7" w:rsidP="0085305F">
      <w:pPr>
        <w:ind w:left="630"/>
      </w:pPr>
      <w:r>
        <w:t>A Vehicle Identification Number in 17-character FMVSS 115 or ISO 3779 format.</w:t>
      </w:r>
    </w:p>
    <w:p w14:paraId="0BEA7AD5" w14:textId="77777777" w:rsidR="007D55C7" w:rsidRDefault="007D55C7" w:rsidP="007D55C7"/>
    <w:p w14:paraId="0669BF8C" w14:textId="77777777" w:rsidR="003930AE" w:rsidRPr="001E309C" w:rsidRDefault="003930AE" w:rsidP="003930AE">
      <w:pPr>
        <w:pStyle w:val="Heading3"/>
        <w:tabs>
          <w:tab w:val="left" w:pos="900"/>
        </w:tabs>
        <w:spacing w:before="60"/>
      </w:pPr>
      <w:bookmarkStart w:id="362" w:name="_Mappings"/>
      <w:bookmarkStart w:id="363" w:name="_Technical_Signals"/>
      <w:bookmarkStart w:id="364" w:name="_Toc26368324"/>
      <w:bookmarkStart w:id="365" w:name="_Toc1554313"/>
      <w:bookmarkStart w:id="366" w:name="_Ref536800501"/>
      <w:bookmarkStart w:id="367" w:name="_Ref532377976"/>
      <w:bookmarkStart w:id="368" w:name="_Ref531349428"/>
      <w:bookmarkStart w:id="369" w:name="_Toc521202124"/>
      <w:bookmarkStart w:id="370" w:name="_Toc481143839"/>
      <w:bookmarkStart w:id="371" w:name="_Toc58422051"/>
      <w:bookmarkEnd w:id="362"/>
      <w:bookmarkEnd w:id="363"/>
      <w:r w:rsidRPr="00BC3C56">
        <w:t>Technical Signals</w:t>
      </w:r>
      <w:bookmarkEnd w:id="364"/>
      <w:bookmarkEnd w:id="365"/>
      <w:bookmarkEnd w:id="366"/>
      <w:bookmarkEnd w:id="367"/>
      <w:bookmarkEnd w:id="368"/>
      <w:bookmarkEnd w:id="369"/>
      <w:bookmarkEnd w:id="370"/>
      <w:bookmarkEnd w:id="371"/>
    </w:p>
    <w:p w14:paraId="21E610BD" w14:textId="77777777" w:rsidR="003930AE" w:rsidRPr="009E3B7C" w:rsidRDefault="003930AE" w:rsidP="003930AE">
      <w:pPr>
        <w:pStyle w:val="Heading4"/>
        <w:tabs>
          <w:tab w:val="left" w:pos="900"/>
          <w:tab w:val="left" w:pos="992"/>
        </w:tabs>
        <w:spacing w:before="60"/>
      </w:pPr>
      <w:bookmarkStart w:id="372" w:name="_Toc26368325"/>
      <w:bookmarkStart w:id="373" w:name="_Toc1554314"/>
      <w:r>
        <w:t>GSDB Signals</w:t>
      </w:r>
      <w:bookmarkEnd w:id="372"/>
      <w:bookmarkEnd w:id="373"/>
    </w:p>
    <w:p w14:paraId="27F225F8" w14:textId="77777777" w:rsidR="003930AE" w:rsidRDefault="003930AE" w:rsidP="003930AE">
      <w:pPr>
        <w:pStyle w:val="RETechSignal"/>
      </w:pPr>
      <w:bookmarkStart w:id="374" w:name="_ec2268a228ddfefb4c79482325b3ee61"/>
      <w:proofErr w:type="spellStart"/>
      <w:r>
        <w:t>AdminMyKeyTot_No_Actl</w:t>
      </w:r>
      <w:proofErr w:type="spellEnd"/>
      <w:r>
        <w:t xml:space="preserve"> </w:t>
      </w:r>
      <w:bookmarkEnd w:id="374"/>
    </w:p>
    <w:tbl>
      <w:tblPr>
        <w:tblStyle w:val="TableGrid"/>
        <w:tblW w:w="4524" w:type="pct"/>
        <w:tblInd w:w="625" w:type="dxa"/>
        <w:tblLook w:val="0620" w:firstRow="1" w:lastRow="0" w:firstColumn="0" w:lastColumn="0" w:noHBand="1" w:noVBand="1"/>
      </w:tblPr>
      <w:tblGrid>
        <w:gridCol w:w="1859"/>
        <w:gridCol w:w="7346"/>
      </w:tblGrid>
      <w:tr w:rsidR="003930AE" w:rsidRPr="009E3B7C" w14:paraId="78CC05E1" w14:textId="77777777" w:rsidTr="00841C2C">
        <w:trPr>
          <w:trHeight w:val="166"/>
        </w:trPr>
        <w:tc>
          <w:tcPr>
            <w:tcW w:w="1010" w:type="pct"/>
            <w:shd w:val="clear" w:color="auto" w:fill="BFBFBF" w:themeFill="background1" w:themeFillShade="BF"/>
          </w:tcPr>
          <w:p w14:paraId="38BA5C10"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606AB5C4" w14:textId="77777777" w:rsidR="003930AE" w:rsidRPr="009E3B7C" w:rsidRDefault="003930AE" w:rsidP="00841C2C">
            <w:pPr>
              <w:jc w:val="both"/>
              <w:rPr>
                <w:rFonts w:cs="Arial"/>
                <w:b/>
              </w:rPr>
            </w:pPr>
            <w:proofErr w:type="spellStart"/>
            <w:r>
              <w:rPr>
                <w:rFonts w:cs="Arial"/>
                <w:b/>
              </w:rPr>
              <w:t>AdminMyKeyTot_No_Actl</w:t>
            </w:r>
            <w:proofErr w:type="spellEnd"/>
            <w:r>
              <w:rPr>
                <w:rFonts w:cs="Arial"/>
                <w:b/>
              </w:rPr>
              <w:t xml:space="preserve"> </w:t>
            </w:r>
          </w:p>
        </w:tc>
      </w:tr>
      <w:tr w:rsidR="003930AE" w:rsidRPr="009E3B7C" w14:paraId="31AC35DA" w14:textId="77777777" w:rsidTr="00841C2C">
        <w:trPr>
          <w:trHeight w:val="332"/>
        </w:trPr>
        <w:tc>
          <w:tcPr>
            <w:tcW w:w="1010" w:type="pct"/>
            <w:shd w:val="clear" w:color="auto" w:fill="BFBFBF" w:themeFill="background1" w:themeFillShade="BF"/>
          </w:tcPr>
          <w:p w14:paraId="460A753C" w14:textId="77777777" w:rsidR="003930AE" w:rsidRDefault="003930AE" w:rsidP="00841C2C">
            <w:pPr>
              <w:jc w:val="both"/>
              <w:rPr>
                <w:rFonts w:cs="Arial"/>
                <w:b/>
              </w:rPr>
            </w:pPr>
            <w:r>
              <w:rPr>
                <w:rFonts w:cs="Arial"/>
                <w:b/>
              </w:rPr>
              <w:t>Description</w:t>
            </w:r>
          </w:p>
        </w:tc>
        <w:tc>
          <w:tcPr>
            <w:tcW w:w="3990" w:type="pct"/>
          </w:tcPr>
          <w:p w14:paraId="1A40593D" w14:textId="77777777" w:rsidR="003930AE" w:rsidRDefault="003930AE" w:rsidP="00841C2C">
            <w:pPr>
              <w:jc w:val="both"/>
              <w:rPr>
                <w:rFonts w:cs="Arial"/>
              </w:rPr>
            </w:pPr>
            <w:r>
              <w:rPr>
                <w:rFonts w:cs="Arial"/>
              </w:rPr>
              <w:t>Provides indication status of how many admin keys exist</w:t>
            </w:r>
          </w:p>
        </w:tc>
      </w:tr>
      <w:tr w:rsidR="003930AE" w:rsidRPr="009E3B7C" w14:paraId="556CFBB9" w14:textId="77777777" w:rsidTr="00841C2C">
        <w:trPr>
          <w:trHeight w:val="332"/>
        </w:trPr>
        <w:tc>
          <w:tcPr>
            <w:tcW w:w="1010" w:type="pct"/>
            <w:shd w:val="clear" w:color="auto" w:fill="BFBFBF" w:themeFill="background1" w:themeFillShade="BF"/>
          </w:tcPr>
          <w:p w14:paraId="369ACAFB" w14:textId="77777777" w:rsidR="003930AE" w:rsidRPr="00F161E5" w:rsidRDefault="003930AE" w:rsidP="00841C2C">
            <w:pPr>
              <w:jc w:val="both"/>
              <w:rPr>
                <w:rFonts w:cs="Arial"/>
                <w:b/>
              </w:rPr>
            </w:pPr>
            <w:r>
              <w:rPr>
                <w:rFonts w:cs="Arial"/>
                <w:b/>
              </w:rPr>
              <w:t>Encoding</w:t>
            </w:r>
          </w:p>
        </w:tc>
        <w:tc>
          <w:tcPr>
            <w:tcW w:w="3990" w:type="pct"/>
          </w:tcPr>
          <w:p w14:paraId="6B69D067" w14:textId="1E42CFB1" w:rsidR="003930AE" w:rsidRPr="009E3B7C" w:rsidRDefault="00CE2B11" w:rsidP="00841C2C">
            <w:pPr>
              <w:jc w:val="both"/>
              <w:rPr>
                <w:rFonts w:cs="Arial"/>
              </w:rPr>
            </w:pPr>
            <w:r>
              <w:rPr>
                <w:noProof/>
              </w:rPr>
              <w:drawing>
                <wp:inline distT="0" distB="0" distL="0" distR="0" wp14:anchorId="79716822" wp14:editId="0EB4D073">
                  <wp:extent cx="152400" cy="152400"/>
                  <wp:effectExtent l="0" t="0" r="0" b="0"/>
                  <wp:docPr id="73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16C36E9A" w14:textId="77777777" w:rsidTr="00841C2C">
        <w:trPr>
          <w:trHeight w:val="332"/>
        </w:trPr>
        <w:tc>
          <w:tcPr>
            <w:tcW w:w="1010" w:type="pct"/>
            <w:shd w:val="clear" w:color="auto" w:fill="BFBFBF" w:themeFill="background1" w:themeFillShade="BF"/>
          </w:tcPr>
          <w:p w14:paraId="0F2A8986" w14:textId="77777777" w:rsidR="003930AE" w:rsidRDefault="003930AE" w:rsidP="00841C2C">
            <w:pPr>
              <w:jc w:val="both"/>
              <w:rPr>
                <w:rFonts w:cs="Arial"/>
                <w:b/>
              </w:rPr>
            </w:pPr>
            <w:r>
              <w:rPr>
                <w:rFonts w:cs="Arial"/>
                <w:b/>
              </w:rPr>
              <w:t>Transmitter</w:t>
            </w:r>
          </w:p>
        </w:tc>
        <w:tc>
          <w:tcPr>
            <w:tcW w:w="3990" w:type="pct"/>
          </w:tcPr>
          <w:p w14:paraId="5CF369A5" w14:textId="77777777" w:rsidR="003930AE" w:rsidRDefault="003930AE" w:rsidP="00841C2C">
            <w:pPr>
              <w:jc w:val="both"/>
              <w:rPr>
                <w:rFonts w:cs="Arial"/>
              </w:rPr>
            </w:pPr>
            <w:r>
              <w:rPr>
                <w:noProof/>
              </w:rPr>
              <w:drawing>
                <wp:inline distT="0" distB="0" distL="0" distR="0" wp14:anchorId="49AD7510" wp14:editId="1E70C3E0">
                  <wp:extent cx="152400" cy="152400"/>
                  <wp:effectExtent l="0" t="0" r="0" b="0"/>
                  <wp:docPr id="74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1262BF3E" w14:textId="77777777" w:rsidTr="00841C2C">
        <w:trPr>
          <w:trHeight w:val="332"/>
        </w:trPr>
        <w:tc>
          <w:tcPr>
            <w:tcW w:w="1010" w:type="pct"/>
            <w:shd w:val="clear" w:color="auto" w:fill="BFBFBF" w:themeFill="background1" w:themeFillShade="BF"/>
          </w:tcPr>
          <w:p w14:paraId="6276BE2B" w14:textId="77777777" w:rsidR="003930AE" w:rsidRDefault="003930AE" w:rsidP="00841C2C">
            <w:pPr>
              <w:jc w:val="both"/>
              <w:rPr>
                <w:rFonts w:cs="Arial"/>
                <w:b/>
              </w:rPr>
            </w:pPr>
            <w:r>
              <w:rPr>
                <w:rFonts w:cs="Arial"/>
                <w:b/>
              </w:rPr>
              <w:t>Receiver</w:t>
            </w:r>
          </w:p>
        </w:tc>
        <w:tc>
          <w:tcPr>
            <w:tcW w:w="3990" w:type="pct"/>
          </w:tcPr>
          <w:p w14:paraId="4DBC916B" w14:textId="793A398C" w:rsidR="00160D39" w:rsidRDefault="00DD209A" w:rsidP="00841C2C">
            <w:pPr>
              <w:jc w:val="both"/>
              <w:rPr>
                <w:rFonts w:cs="Arial"/>
              </w:rPr>
            </w:pPr>
            <w:r>
              <w:rPr>
                <w:noProof/>
              </w:rPr>
              <w:drawing>
                <wp:inline distT="0" distB="0" distL="0" distR="0" wp14:anchorId="671732C7" wp14:editId="0003E44C">
                  <wp:extent cx="152400" cy="152400"/>
                  <wp:effectExtent l="0" t="0" r="0" b="0"/>
                  <wp:docPr id="74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APIM</w:t>
            </w:r>
          </w:p>
        </w:tc>
      </w:tr>
    </w:tbl>
    <w:p w14:paraId="714F7647" w14:textId="77777777" w:rsidR="003930AE" w:rsidRDefault="003930AE" w:rsidP="003930AE"/>
    <w:p w14:paraId="3D76FEA4" w14:textId="77777777" w:rsidR="003930AE" w:rsidRDefault="003930AE" w:rsidP="003930AE">
      <w:pPr>
        <w:pStyle w:val="RETechSignal"/>
      </w:pPr>
      <w:bookmarkStart w:id="375" w:name="_606c2da1b320d77d6630ef5bb8230a21"/>
      <w:r>
        <w:t>Ext1_AID</w:t>
      </w:r>
      <w:bookmarkEnd w:id="375"/>
    </w:p>
    <w:tbl>
      <w:tblPr>
        <w:tblStyle w:val="TableGrid"/>
        <w:tblW w:w="4524" w:type="pct"/>
        <w:tblInd w:w="625" w:type="dxa"/>
        <w:tblLook w:val="0620" w:firstRow="1" w:lastRow="0" w:firstColumn="0" w:lastColumn="0" w:noHBand="1" w:noVBand="1"/>
      </w:tblPr>
      <w:tblGrid>
        <w:gridCol w:w="1859"/>
        <w:gridCol w:w="7346"/>
      </w:tblGrid>
      <w:tr w:rsidR="003930AE" w:rsidRPr="009E3B7C" w14:paraId="1D05AD30" w14:textId="77777777" w:rsidTr="00841C2C">
        <w:trPr>
          <w:trHeight w:val="166"/>
        </w:trPr>
        <w:tc>
          <w:tcPr>
            <w:tcW w:w="1010" w:type="pct"/>
            <w:shd w:val="clear" w:color="auto" w:fill="BFBFBF" w:themeFill="background1" w:themeFillShade="BF"/>
          </w:tcPr>
          <w:p w14:paraId="1913BB70"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50A73B5" w14:textId="77777777" w:rsidR="003930AE" w:rsidRPr="009E3B7C" w:rsidRDefault="003930AE" w:rsidP="00841C2C">
            <w:pPr>
              <w:jc w:val="both"/>
              <w:rPr>
                <w:rFonts w:cs="Arial"/>
                <w:b/>
              </w:rPr>
            </w:pPr>
            <w:r>
              <w:rPr>
                <w:rFonts w:cs="Arial"/>
                <w:b/>
              </w:rPr>
              <w:t>Ext1_AID</w:t>
            </w:r>
          </w:p>
        </w:tc>
      </w:tr>
      <w:tr w:rsidR="003930AE" w:rsidRPr="009E3B7C" w14:paraId="6CD39A33" w14:textId="77777777" w:rsidTr="00841C2C">
        <w:trPr>
          <w:trHeight w:val="332"/>
        </w:trPr>
        <w:tc>
          <w:tcPr>
            <w:tcW w:w="1010" w:type="pct"/>
            <w:shd w:val="clear" w:color="auto" w:fill="BFBFBF" w:themeFill="background1" w:themeFillShade="BF"/>
          </w:tcPr>
          <w:p w14:paraId="7DD1DA62" w14:textId="77777777" w:rsidR="003930AE" w:rsidRDefault="003930AE" w:rsidP="00841C2C">
            <w:pPr>
              <w:jc w:val="both"/>
              <w:rPr>
                <w:rFonts w:cs="Arial"/>
                <w:b/>
              </w:rPr>
            </w:pPr>
            <w:r>
              <w:rPr>
                <w:rFonts w:cs="Arial"/>
                <w:b/>
              </w:rPr>
              <w:t>Description</w:t>
            </w:r>
          </w:p>
        </w:tc>
        <w:tc>
          <w:tcPr>
            <w:tcW w:w="3990" w:type="pct"/>
          </w:tcPr>
          <w:p w14:paraId="76B3DA88" w14:textId="77777777" w:rsidR="003930AE" w:rsidRDefault="003930AE" w:rsidP="00841C2C">
            <w:pPr>
              <w:jc w:val="both"/>
              <w:rPr>
                <w:rFonts w:cs="Arial"/>
              </w:rPr>
            </w:pPr>
            <w:r>
              <w:rPr>
                <w:rFonts w:cs="Arial"/>
              </w:rPr>
              <w:t>Indicates the AID that is present and selected on the NFC device (9 bytes in length)</w:t>
            </w:r>
          </w:p>
        </w:tc>
      </w:tr>
      <w:tr w:rsidR="003930AE" w:rsidRPr="009E3B7C" w14:paraId="4BB9D940" w14:textId="77777777" w:rsidTr="00841C2C">
        <w:trPr>
          <w:trHeight w:val="332"/>
        </w:trPr>
        <w:tc>
          <w:tcPr>
            <w:tcW w:w="1010" w:type="pct"/>
            <w:shd w:val="clear" w:color="auto" w:fill="BFBFBF" w:themeFill="background1" w:themeFillShade="BF"/>
          </w:tcPr>
          <w:p w14:paraId="0CCF8E0B" w14:textId="77777777" w:rsidR="003930AE" w:rsidRPr="00F161E5" w:rsidRDefault="003930AE" w:rsidP="00841C2C">
            <w:pPr>
              <w:jc w:val="both"/>
              <w:rPr>
                <w:rFonts w:cs="Arial"/>
                <w:b/>
              </w:rPr>
            </w:pPr>
            <w:r>
              <w:rPr>
                <w:rFonts w:cs="Arial"/>
                <w:b/>
              </w:rPr>
              <w:t>Encoding</w:t>
            </w:r>
          </w:p>
        </w:tc>
        <w:tc>
          <w:tcPr>
            <w:tcW w:w="3990" w:type="pct"/>
          </w:tcPr>
          <w:p w14:paraId="1188E4AF" w14:textId="77777777" w:rsidR="003930AE" w:rsidRPr="009E3B7C" w:rsidRDefault="00CE2B11" w:rsidP="00841C2C">
            <w:pPr>
              <w:jc w:val="both"/>
              <w:rPr>
                <w:rFonts w:cs="Arial"/>
              </w:rPr>
            </w:pPr>
            <w:r>
              <w:rPr>
                <w:noProof/>
              </w:rPr>
              <w:drawing>
                <wp:inline distT="0" distB="0" distL="0" distR="0" wp14:anchorId="3059EF95" wp14:editId="0548F4E9">
                  <wp:extent cx="152400" cy="152400"/>
                  <wp:effectExtent l="0" t="0" r="0" b="0"/>
                  <wp:docPr id="744"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8a4d5abcb5fa8d3f797ec8fba6bb1932" w:history="1">
              <w:r w:rsidR="00BB255E">
                <w:rPr>
                  <w:rStyle w:val="Hyperlink"/>
                  <w:rFonts w:cs="Arial"/>
                </w:rPr>
                <w:t>UnitlessValue9Bytes_ET</w:t>
              </w:r>
            </w:hyperlink>
          </w:p>
        </w:tc>
      </w:tr>
      <w:tr w:rsidR="003930AE" w:rsidRPr="009E3B7C" w14:paraId="70C0E47A" w14:textId="77777777" w:rsidTr="00841C2C">
        <w:trPr>
          <w:trHeight w:val="332"/>
        </w:trPr>
        <w:tc>
          <w:tcPr>
            <w:tcW w:w="1010" w:type="pct"/>
            <w:shd w:val="clear" w:color="auto" w:fill="BFBFBF" w:themeFill="background1" w:themeFillShade="BF"/>
          </w:tcPr>
          <w:p w14:paraId="6CB6E17F" w14:textId="77777777" w:rsidR="003930AE" w:rsidRDefault="003930AE" w:rsidP="00841C2C">
            <w:pPr>
              <w:jc w:val="both"/>
              <w:rPr>
                <w:rFonts w:cs="Arial"/>
                <w:b/>
              </w:rPr>
            </w:pPr>
            <w:r>
              <w:rPr>
                <w:rFonts w:cs="Arial"/>
                <w:b/>
              </w:rPr>
              <w:t>Transmitter</w:t>
            </w:r>
          </w:p>
        </w:tc>
        <w:tc>
          <w:tcPr>
            <w:tcW w:w="3990" w:type="pct"/>
          </w:tcPr>
          <w:p w14:paraId="3EF5A4D2" w14:textId="77777777" w:rsidR="003930AE" w:rsidRDefault="003930AE" w:rsidP="00841C2C">
            <w:pPr>
              <w:jc w:val="both"/>
              <w:rPr>
                <w:rFonts w:cs="Arial"/>
              </w:rPr>
            </w:pPr>
            <w:r>
              <w:rPr>
                <w:noProof/>
              </w:rPr>
              <w:drawing>
                <wp:inline distT="0" distB="0" distL="0" distR="0" wp14:anchorId="5AE83E69" wp14:editId="1AAF2756">
                  <wp:extent cx="152400" cy="152400"/>
                  <wp:effectExtent l="0" t="0" r="0" b="0"/>
                  <wp:docPr id="74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r w:rsidR="003930AE" w:rsidRPr="009E3B7C" w14:paraId="2E5F9DC9" w14:textId="77777777" w:rsidTr="00841C2C">
        <w:trPr>
          <w:trHeight w:val="332"/>
        </w:trPr>
        <w:tc>
          <w:tcPr>
            <w:tcW w:w="1010" w:type="pct"/>
            <w:shd w:val="clear" w:color="auto" w:fill="BFBFBF" w:themeFill="background1" w:themeFillShade="BF"/>
          </w:tcPr>
          <w:p w14:paraId="330A1482" w14:textId="77777777" w:rsidR="003930AE" w:rsidRDefault="003930AE" w:rsidP="00841C2C">
            <w:pPr>
              <w:jc w:val="both"/>
              <w:rPr>
                <w:rFonts w:cs="Arial"/>
                <w:b/>
              </w:rPr>
            </w:pPr>
            <w:r>
              <w:rPr>
                <w:rFonts w:cs="Arial"/>
                <w:b/>
              </w:rPr>
              <w:t>Receiver</w:t>
            </w:r>
          </w:p>
        </w:tc>
        <w:tc>
          <w:tcPr>
            <w:tcW w:w="3990" w:type="pct"/>
          </w:tcPr>
          <w:p w14:paraId="24C18031" w14:textId="77777777" w:rsidR="00160D39" w:rsidRDefault="00DD209A" w:rsidP="00841C2C">
            <w:pPr>
              <w:jc w:val="both"/>
              <w:rPr>
                <w:rFonts w:cs="Arial"/>
              </w:rPr>
            </w:pPr>
            <w:r>
              <w:rPr>
                <w:noProof/>
              </w:rPr>
              <w:drawing>
                <wp:inline distT="0" distB="0" distL="0" distR="0" wp14:anchorId="4C84E0AA" wp14:editId="20ABAC1B">
                  <wp:extent cx="152400" cy="152400"/>
                  <wp:effectExtent l="0" t="0" r="0" b="0"/>
                  <wp:docPr id="74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2534F486" w14:textId="77777777" w:rsidR="003930AE" w:rsidRDefault="003930AE" w:rsidP="003930AE"/>
    <w:p w14:paraId="7B957D9C" w14:textId="77777777" w:rsidR="003930AE" w:rsidRDefault="003930AE" w:rsidP="003930AE">
      <w:pPr>
        <w:pStyle w:val="RETechSignal"/>
      </w:pPr>
      <w:bookmarkStart w:id="376" w:name="_d3e34284c175efa71e0c8eff201259ed"/>
      <w:r>
        <w:t>Ext1_APDU_CLA</w:t>
      </w:r>
      <w:bookmarkEnd w:id="376"/>
    </w:p>
    <w:tbl>
      <w:tblPr>
        <w:tblStyle w:val="TableGrid"/>
        <w:tblW w:w="4524" w:type="pct"/>
        <w:tblInd w:w="625" w:type="dxa"/>
        <w:tblLook w:val="0620" w:firstRow="1" w:lastRow="0" w:firstColumn="0" w:lastColumn="0" w:noHBand="1" w:noVBand="1"/>
      </w:tblPr>
      <w:tblGrid>
        <w:gridCol w:w="1859"/>
        <w:gridCol w:w="7346"/>
      </w:tblGrid>
      <w:tr w:rsidR="003930AE" w:rsidRPr="009E3B7C" w14:paraId="02077780" w14:textId="77777777" w:rsidTr="00841C2C">
        <w:trPr>
          <w:trHeight w:val="166"/>
        </w:trPr>
        <w:tc>
          <w:tcPr>
            <w:tcW w:w="1010" w:type="pct"/>
            <w:shd w:val="clear" w:color="auto" w:fill="BFBFBF" w:themeFill="background1" w:themeFillShade="BF"/>
          </w:tcPr>
          <w:p w14:paraId="3100CE12"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6EE60E2" w14:textId="77777777" w:rsidR="003930AE" w:rsidRPr="009E3B7C" w:rsidRDefault="003930AE" w:rsidP="00841C2C">
            <w:pPr>
              <w:jc w:val="both"/>
              <w:rPr>
                <w:rFonts w:cs="Arial"/>
                <w:b/>
              </w:rPr>
            </w:pPr>
            <w:r>
              <w:rPr>
                <w:rFonts w:cs="Arial"/>
                <w:b/>
              </w:rPr>
              <w:t>Ext1_APDU_CLA</w:t>
            </w:r>
          </w:p>
        </w:tc>
      </w:tr>
      <w:tr w:rsidR="003930AE" w:rsidRPr="009E3B7C" w14:paraId="4296EA96" w14:textId="77777777" w:rsidTr="00841C2C">
        <w:trPr>
          <w:trHeight w:val="332"/>
        </w:trPr>
        <w:tc>
          <w:tcPr>
            <w:tcW w:w="1010" w:type="pct"/>
            <w:shd w:val="clear" w:color="auto" w:fill="BFBFBF" w:themeFill="background1" w:themeFillShade="BF"/>
          </w:tcPr>
          <w:p w14:paraId="73802238" w14:textId="77777777" w:rsidR="003930AE" w:rsidRDefault="003930AE" w:rsidP="00841C2C">
            <w:pPr>
              <w:jc w:val="both"/>
              <w:rPr>
                <w:rFonts w:cs="Arial"/>
                <w:b/>
              </w:rPr>
            </w:pPr>
            <w:r>
              <w:rPr>
                <w:rFonts w:cs="Arial"/>
                <w:b/>
              </w:rPr>
              <w:t>Description</w:t>
            </w:r>
          </w:p>
        </w:tc>
        <w:tc>
          <w:tcPr>
            <w:tcW w:w="3990" w:type="pct"/>
          </w:tcPr>
          <w:p w14:paraId="15ADAB72" w14:textId="77777777" w:rsidR="003930AE" w:rsidRDefault="003930AE" w:rsidP="00841C2C">
            <w:pPr>
              <w:jc w:val="both"/>
              <w:rPr>
                <w:rFonts w:cs="Arial"/>
              </w:rPr>
            </w:pPr>
            <w:r>
              <w:rPr>
                <w:rFonts w:cs="Arial"/>
              </w:rPr>
              <w:t>Instruction class - indicates the type of command, e.g. interindustry or proprietary. Part of Command APDU sent from Reader to Device</w:t>
            </w:r>
          </w:p>
        </w:tc>
      </w:tr>
      <w:tr w:rsidR="003930AE" w:rsidRPr="009E3B7C" w14:paraId="4FF12A5A" w14:textId="77777777" w:rsidTr="00841C2C">
        <w:trPr>
          <w:trHeight w:val="332"/>
        </w:trPr>
        <w:tc>
          <w:tcPr>
            <w:tcW w:w="1010" w:type="pct"/>
            <w:shd w:val="clear" w:color="auto" w:fill="BFBFBF" w:themeFill="background1" w:themeFillShade="BF"/>
          </w:tcPr>
          <w:p w14:paraId="32B262D8" w14:textId="77777777" w:rsidR="003930AE" w:rsidRPr="00F161E5" w:rsidRDefault="003930AE" w:rsidP="00841C2C">
            <w:pPr>
              <w:jc w:val="both"/>
              <w:rPr>
                <w:rFonts w:cs="Arial"/>
                <w:b/>
              </w:rPr>
            </w:pPr>
            <w:r>
              <w:rPr>
                <w:rFonts w:cs="Arial"/>
                <w:b/>
              </w:rPr>
              <w:t>Encoding</w:t>
            </w:r>
          </w:p>
        </w:tc>
        <w:tc>
          <w:tcPr>
            <w:tcW w:w="3990" w:type="pct"/>
          </w:tcPr>
          <w:p w14:paraId="0086D6F5" w14:textId="77777777" w:rsidR="003930AE" w:rsidRPr="009E3B7C" w:rsidRDefault="00CE2B11" w:rsidP="00841C2C">
            <w:pPr>
              <w:jc w:val="both"/>
              <w:rPr>
                <w:rFonts w:cs="Arial"/>
              </w:rPr>
            </w:pPr>
            <w:r>
              <w:rPr>
                <w:noProof/>
              </w:rPr>
              <w:drawing>
                <wp:inline distT="0" distB="0" distL="0" distR="0" wp14:anchorId="74F6532F" wp14:editId="28E227F0">
                  <wp:extent cx="152400" cy="152400"/>
                  <wp:effectExtent l="0" t="0" r="0" b="0"/>
                  <wp:docPr id="75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759EB7C6" w14:textId="77777777" w:rsidTr="00841C2C">
        <w:trPr>
          <w:trHeight w:val="332"/>
        </w:trPr>
        <w:tc>
          <w:tcPr>
            <w:tcW w:w="1010" w:type="pct"/>
            <w:shd w:val="clear" w:color="auto" w:fill="BFBFBF" w:themeFill="background1" w:themeFillShade="BF"/>
          </w:tcPr>
          <w:p w14:paraId="4E2D097B" w14:textId="77777777" w:rsidR="003930AE" w:rsidRDefault="003930AE" w:rsidP="00841C2C">
            <w:pPr>
              <w:jc w:val="both"/>
              <w:rPr>
                <w:rFonts w:cs="Arial"/>
                <w:b/>
              </w:rPr>
            </w:pPr>
            <w:r>
              <w:rPr>
                <w:rFonts w:cs="Arial"/>
                <w:b/>
              </w:rPr>
              <w:t>Transmitter</w:t>
            </w:r>
          </w:p>
        </w:tc>
        <w:tc>
          <w:tcPr>
            <w:tcW w:w="3990" w:type="pct"/>
          </w:tcPr>
          <w:p w14:paraId="30D1A474" w14:textId="77777777" w:rsidR="003930AE" w:rsidRDefault="003930AE" w:rsidP="00841C2C">
            <w:pPr>
              <w:jc w:val="both"/>
              <w:rPr>
                <w:rFonts w:cs="Arial"/>
              </w:rPr>
            </w:pPr>
            <w:r>
              <w:rPr>
                <w:noProof/>
              </w:rPr>
              <w:drawing>
                <wp:inline distT="0" distB="0" distL="0" distR="0" wp14:anchorId="0722F164" wp14:editId="62933C94">
                  <wp:extent cx="152400" cy="152400"/>
                  <wp:effectExtent l="0" t="0" r="0" b="0"/>
                  <wp:docPr id="75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3B5E11E1" w14:textId="77777777" w:rsidTr="00841C2C">
        <w:trPr>
          <w:trHeight w:val="332"/>
        </w:trPr>
        <w:tc>
          <w:tcPr>
            <w:tcW w:w="1010" w:type="pct"/>
            <w:shd w:val="clear" w:color="auto" w:fill="BFBFBF" w:themeFill="background1" w:themeFillShade="BF"/>
          </w:tcPr>
          <w:p w14:paraId="64FD2BA0" w14:textId="77777777" w:rsidR="003930AE" w:rsidRDefault="003930AE" w:rsidP="00841C2C">
            <w:pPr>
              <w:jc w:val="both"/>
              <w:rPr>
                <w:rFonts w:cs="Arial"/>
                <w:b/>
              </w:rPr>
            </w:pPr>
            <w:r>
              <w:rPr>
                <w:rFonts w:cs="Arial"/>
                <w:b/>
              </w:rPr>
              <w:t>Receiver</w:t>
            </w:r>
          </w:p>
        </w:tc>
        <w:tc>
          <w:tcPr>
            <w:tcW w:w="3990" w:type="pct"/>
          </w:tcPr>
          <w:p w14:paraId="5F7F8D56" w14:textId="77777777" w:rsidR="00160D39" w:rsidRDefault="00DD209A" w:rsidP="00841C2C">
            <w:pPr>
              <w:jc w:val="both"/>
              <w:rPr>
                <w:rFonts w:cs="Arial"/>
              </w:rPr>
            </w:pPr>
            <w:r>
              <w:rPr>
                <w:noProof/>
              </w:rPr>
              <w:drawing>
                <wp:inline distT="0" distB="0" distL="0" distR="0" wp14:anchorId="4587DCE5" wp14:editId="083222F3">
                  <wp:extent cx="152400" cy="152400"/>
                  <wp:effectExtent l="0" t="0" r="0" b="0"/>
                  <wp:docPr id="75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bl>
    <w:p w14:paraId="22E0C553" w14:textId="77777777" w:rsidR="003930AE" w:rsidRDefault="003930AE" w:rsidP="003930AE"/>
    <w:p w14:paraId="23FEB9CD" w14:textId="77777777" w:rsidR="003930AE" w:rsidRDefault="003930AE" w:rsidP="003930AE">
      <w:pPr>
        <w:pStyle w:val="RETechSignal"/>
      </w:pPr>
      <w:bookmarkStart w:id="377" w:name="_cabbcc0114f2d147e356573ef1789f1a"/>
      <w:r>
        <w:t>Ext1_APDU_Data</w:t>
      </w:r>
      <w:bookmarkEnd w:id="377"/>
    </w:p>
    <w:tbl>
      <w:tblPr>
        <w:tblStyle w:val="TableGrid"/>
        <w:tblW w:w="4524" w:type="pct"/>
        <w:tblInd w:w="625" w:type="dxa"/>
        <w:tblLook w:val="0620" w:firstRow="1" w:lastRow="0" w:firstColumn="0" w:lastColumn="0" w:noHBand="1" w:noVBand="1"/>
      </w:tblPr>
      <w:tblGrid>
        <w:gridCol w:w="1859"/>
        <w:gridCol w:w="7346"/>
      </w:tblGrid>
      <w:tr w:rsidR="003930AE" w:rsidRPr="009E3B7C" w14:paraId="578928E2" w14:textId="77777777" w:rsidTr="00841C2C">
        <w:trPr>
          <w:trHeight w:val="166"/>
        </w:trPr>
        <w:tc>
          <w:tcPr>
            <w:tcW w:w="1010" w:type="pct"/>
            <w:shd w:val="clear" w:color="auto" w:fill="BFBFBF" w:themeFill="background1" w:themeFillShade="BF"/>
          </w:tcPr>
          <w:p w14:paraId="7E2AAD3C"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644C6BD" w14:textId="77777777" w:rsidR="003930AE" w:rsidRPr="009E3B7C" w:rsidRDefault="003930AE" w:rsidP="00841C2C">
            <w:pPr>
              <w:jc w:val="both"/>
              <w:rPr>
                <w:rFonts w:cs="Arial"/>
                <w:b/>
              </w:rPr>
            </w:pPr>
            <w:r>
              <w:rPr>
                <w:rFonts w:cs="Arial"/>
                <w:b/>
              </w:rPr>
              <w:t>Ext1_APDU_Data</w:t>
            </w:r>
          </w:p>
        </w:tc>
      </w:tr>
      <w:tr w:rsidR="003930AE" w:rsidRPr="009E3B7C" w14:paraId="794AE707" w14:textId="77777777" w:rsidTr="00841C2C">
        <w:trPr>
          <w:trHeight w:val="332"/>
        </w:trPr>
        <w:tc>
          <w:tcPr>
            <w:tcW w:w="1010" w:type="pct"/>
            <w:shd w:val="clear" w:color="auto" w:fill="BFBFBF" w:themeFill="background1" w:themeFillShade="BF"/>
          </w:tcPr>
          <w:p w14:paraId="43F25957" w14:textId="77777777" w:rsidR="003930AE" w:rsidRDefault="003930AE" w:rsidP="00841C2C">
            <w:pPr>
              <w:jc w:val="both"/>
              <w:rPr>
                <w:rFonts w:cs="Arial"/>
                <w:b/>
              </w:rPr>
            </w:pPr>
            <w:r>
              <w:rPr>
                <w:rFonts w:cs="Arial"/>
                <w:b/>
              </w:rPr>
              <w:t>Description</w:t>
            </w:r>
          </w:p>
        </w:tc>
        <w:tc>
          <w:tcPr>
            <w:tcW w:w="3990" w:type="pct"/>
          </w:tcPr>
          <w:p w14:paraId="435A4662" w14:textId="77777777" w:rsidR="003930AE" w:rsidRDefault="003930AE" w:rsidP="00841C2C">
            <w:pPr>
              <w:jc w:val="both"/>
              <w:rPr>
                <w:rFonts w:cs="Arial"/>
              </w:rPr>
            </w:pPr>
            <w:r>
              <w:rPr>
                <w:rFonts w:cs="Arial"/>
              </w:rPr>
              <w:t>The actual command data sent over APDU as part of the command</w:t>
            </w:r>
          </w:p>
        </w:tc>
      </w:tr>
      <w:tr w:rsidR="003930AE" w:rsidRPr="009E3B7C" w14:paraId="31D19C46" w14:textId="77777777" w:rsidTr="00841C2C">
        <w:trPr>
          <w:trHeight w:val="332"/>
        </w:trPr>
        <w:tc>
          <w:tcPr>
            <w:tcW w:w="1010" w:type="pct"/>
            <w:shd w:val="clear" w:color="auto" w:fill="BFBFBF" w:themeFill="background1" w:themeFillShade="BF"/>
          </w:tcPr>
          <w:p w14:paraId="498DF80B" w14:textId="77777777" w:rsidR="003930AE" w:rsidRPr="00F161E5" w:rsidRDefault="003930AE" w:rsidP="00841C2C">
            <w:pPr>
              <w:jc w:val="both"/>
              <w:rPr>
                <w:rFonts w:cs="Arial"/>
                <w:b/>
              </w:rPr>
            </w:pPr>
            <w:r>
              <w:rPr>
                <w:rFonts w:cs="Arial"/>
                <w:b/>
              </w:rPr>
              <w:t>Encoding</w:t>
            </w:r>
          </w:p>
        </w:tc>
        <w:tc>
          <w:tcPr>
            <w:tcW w:w="3990" w:type="pct"/>
          </w:tcPr>
          <w:p w14:paraId="6671AB9D" w14:textId="77777777" w:rsidR="003930AE" w:rsidRPr="009E3B7C" w:rsidRDefault="00CE2B11" w:rsidP="00841C2C">
            <w:pPr>
              <w:jc w:val="both"/>
              <w:rPr>
                <w:rFonts w:cs="Arial"/>
              </w:rPr>
            </w:pPr>
            <w:r>
              <w:rPr>
                <w:noProof/>
              </w:rPr>
              <w:drawing>
                <wp:inline distT="0" distB="0" distL="0" distR="0" wp14:anchorId="06736B05" wp14:editId="14DD4EC6">
                  <wp:extent cx="152400" cy="152400"/>
                  <wp:effectExtent l="0" t="0" r="0" b="0"/>
                  <wp:docPr id="75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7081dca6e387f8b0b1d3f83b67592ad6" w:history="1">
              <w:r w:rsidR="00BB255E">
                <w:rPr>
                  <w:rStyle w:val="Hyperlink"/>
                  <w:rFonts w:cs="Arial"/>
                </w:rPr>
                <w:t>UnitlessValue255bit_ET</w:t>
              </w:r>
            </w:hyperlink>
          </w:p>
        </w:tc>
      </w:tr>
      <w:tr w:rsidR="003930AE" w:rsidRPr="009E3B7C" w14:paraId="6846FFA8" w14:textId="77777777" w:rsidTr="00841C2C">
        <w:trPr>
          <w:trHeight w:val="332"/>
        </w:trPr>
        <w:tc>
          <w:tcPr>
            <w:tcW w:w="1010" w:type="pct"/>
            <w:shd w:val="clear" w:color="auto" w:fill="BFBFBF" w:themeFill="background1" w:themeFillShade="BF"/>
          </w:tcPr>
          <w:p w14:paraId="52EFAD6C" w14:textId="77777777" w:rsidR="003930AE" w:rsidRDefault="003930AE" w:rsidP="00841C2C">
            <w:pPr>
              <w:jc w:val="both"/>
              <w:rPr>
                <w:rFonts w:cs="Arial"/>
                <w:b/>
              </w:rPr>
            </w:pPr>
            <w:r>
              <w:rPr>
                <w:rFonts w:cs="Arial"/>
                <w:b/>
              </w:rPr>
              <w:t>Transmitter</w:t>
            </w:r>
          </w:p>
        </w:tc>
        <w:tc>
          <w:tcPr>
            <w:tcW w:w="3990" w:type="pct"/>
          </w:tcPr>
          <w:p w14:paraId="4FDCE4EC" w14:textId="77777777" w:rsidR="003930AE" w:rsidRDefault="003930AE" w:rsidP="00841C2C">
            <w:pPr>
              <w:jc w:val="both"/>
              <w:rPr>
                <w:rFonts w:cs="Arial"/>
              </w:rPr>
            </w:pPr>
            <w:r>
              <w:rPr>
                <w:noProof/>
              </w:rPr>
              <w:drawing>
                <wp:inline distT="0" distB="0" distL="0" distR="0" wp14:anchorId="0923BF00" wp14:editId="3B6317E6">
                  <wp:extent cx="152400" cy="152400"/>
                  <wp:effectExtent l="0" t="0" r="0" b="0"/>
                  <wp:docPr id="75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425E7D3B" w14:textId="77777777" w:rsidTr="00841C2C">
        <w:trPr>
          <w:trHeight w:val="332"/>
        </w:trPr>
        <w:tc>
          <w:tcPr>
            <w:tcW w:w="1010" w:type="pct"/>
            <w:shd w:val="clear" w:color="auto" w:fill="BFBFBF" w:themeFill="background1" w:themeFillShade="BF"/>
          </w:tcPr>
          <w:p w14:paraId="06CACCA4" w14:textId="77777777" w:rsidR="003930AE" w:rsidRDefault="003930AE" w:rsidP="00841C2C">
            <w:pPr>
              <w:jc w:val="both"/>
              <w:rPr>
                <w:rFonts w:cs="Arial"/>
                <w:b/>
              </w:rPr>
            </w:pPr>
            <w:r>
              <w:rPr>
                <w:rFonts w:cs="Arial"/>
                <w:b/>
              </w:rPr>
              <w:t>Receiver</w:t>
            </w:r>
          </w:p>
        </w:tc>
        <w:tc>
          <w:tcPr>
            <w:tcW w:w="3990" w:type="pct"/>
          </w:tcPr>
          <w:p w14:paraId="2D1965AE" w14:textId="77777777" w:rsidR="00160D39" w:rsidRDefault="00DD209A" w:rsidP="00841C2C">
            <w:pPr>
              <w:jc w:val="both"/>
              <w:rPr>
                <w:rFonts w:cs="Arial"/>
              </w:rPr>
            </w:pPr>
            <w:r>
              <w:rPr>
                <w:noProof/>
              </w:rPr>
              <w:drawing>
                <wp:inline distT="0" distB="0" distL="0" distR="0" wp14:anchorId="6398B588" wp14:editId="74792095">
                  <wp:extent cx="152400" cy="152400"/>
                  <wp:effectExtent l="0" t="0" r="0" b="0"/>
                  <wp:docPr id="76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bl>
    <w:p w14:paraId="3DF7230A" w14:textId="77777777" w:rsidR="003930AE" w:rsidRDefault="003930AE" w:rsidP="003930AE"/>
    <w:p w14:paraId="4D0811F8" w14:textId="77777777" w:rsidR="003930AE" w:rsidRDefault="003930AE" w:rsidP="003930AE">
      <w:pPr>
        <w:pStyle w:val="RETechSignal"/>
      </w:pPr>
      <w:bookmarkStart w:id="378" w:name="_b14ed5d3cbd8c344820f541b0fcba579"/>
      <w:r>
        <w:t>Ext1_APDU_INS</w:t>
      </w:r>
      <w:bookmarkEnd w:id="378"/>
    </w:p>
    <w:tbl>
      <w:tblPr>
        <w:tblStyle w:val="TableGrid"/>
        <w:tblW w:w="4524" w:type="pct"/>
        <w:tblInd w:w="625" w:type="dxa"/>
        <w:tblLook w:val="0620" w:firstRow="1" w:lastRow="0" w:firstColumn="0" w:lastColumn="0" w:noHBand="1" w:noVBand="1"/>
      </w:tblPr>
      <w:tblGrid>
        <w:gridCol w:w="1859"/>
        <w:gridCol w:w="7346"/>
      </w:tblGrid>
      <w:tr w:rsidR="003930AE" w:rsidRPr="009E3B7C" w14:paraId="25E55A05" w14:textId="77777777" w:rsidTr="00841C2C">
        <w:trPr>
          <w:trHeight w:val="166"/>
        </w:trPr>
        <w:tc>
          <w:tcPr>
            <w:tcW w:w="1010" w:type="pct"/>
            <w:shd w:val="clear" w:color="auto" w:fill="BFBFBF" w:themeFill="background1" w:themeFillShade="BF"/>
          </w:tcPr>
          <w:p w14:paraId="49A6410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A1A16B2" w14:textId="77777777" w:rsidR="003930AE" w:rsidRPr="009E3B7C" w:rsidRDefault="003930AE" w:rsidP="00841C2C">
            <w:pPr>
              <w:jc w:val="both"/>
              <w:rPr>
                <w:rFonts w:cs="Arial"/>
                <w:b/>
              </w:rPr>
            </w:pPr>
            <w:r>
              <w:rPr>
                <w:rFonts w:cs="Arial"/>
                <w:b/>
              </w:rPr>
              <w:t>Ext1_APDU_INS</w:t>
            </w:r>
          </w:p>
        </w:tc>
      </w:tr>
      <w:tr w:rsidR="003930AE" w:rsidRPr="009E3B7C" w14:paraId="577AF726" w14:textId="77777777" w:rsidTr="00841C2C">
        <w:trPr>
          <w:trHeight w:val="332"/>
        </w:trPr>
        <w:tc>
          <w:tcPr>
            <w:tcW w:w="1010" w:type="pct"/>
            <w:shd w:val="clear" w:color="auto" w:fill="BFBFBF" w:themeFill="background1" w:themeFillShade="BF"/>
          </w:tcPr>
          <w:p w14:paraId="6ABB43DC" w14:textId="77777777" w:rsidR="003930AE" w:rsidRDefault="003930AE" w:rsidP="00841C2C">
            <w:pPr>
              <w:jc w:val="both"/>
              <w:rPr>
                <w:rFonts w:cs="Arial"/>
                <w:b/>
              </w:rPr>
            </w:pPr>
            <w:r>
              <w:rPr>
                <w:rFonts w:cs="Arial"/>
                <w:b/>
              </w:rPr>
              <w:t>Description</w:t>
            </w:r>
          </w:p>
        </w:tc>
        <w:tc>
          <w:tcPr>
            <w:tcW w:w="3990" w:type="pct"/>
          </w:tcPr>
          <w:p w14:paraId="2D274B28" w14:textId="77777777" w:rsidR="003930AE" w:rsidRDefault="003930AE" w:rsidP="00841C2C">
            <w:pPr>
              <w:jc w:val="both"/>
              <w:rPr>
                <w:rFonts w:cs="Arial"/>
              </w:rPr>
            </w:pPr>
            <w:r>
              <w:rPr>
                <w:rFonts w:cs="Arial"/>
              </w:rPr>
              <w:t>Instruction code - indicates the specific command, e.g. "write data". Part of Command APDU sent from Reader to Device</w:t>
            </w:r>
          </w:p>
        </w:tc>
      </w:tr>
      <w:tr w:rsidR="003930AE" w:rsidRPr="009E3B7C" w14:paraId="62F53144" w14:textId="77777777" w:rsidTr="00841C2C">
        <w:trPr>
          <w:trHeight w:val="332"/>
        </w:trPr>
        <w:tc>
          <w:tcPr>
            <w:tcW w:w="1010" w:type="pct"/>
            <w:shd w:val="clear" w:color="auto" w:fill="BFBFBF" w:themeFill="background1" w:themeFillShade="BF"/>
          </w:tcPr>
          <w:p w14:paraId="236860CC" w14:textId="77777777" w:rsidR="003930AE" w:rsidRPr="00F161E5" w:rsidRDefault="003930AE" w:rsidP="00841C2C">
            <w:pPr>
              <w:jc w:val="both"/>
              <w:rPr>
                <w:rFonts w:cs="Arial"/>
                <w:b/>
              </w:rPr>
            </w:pPr>
            <w:r>
              <w:rPr>
                <w:rFonts w:cs="Arial"/>
                <w:b/>
              </w:rPr>
              <w:t>Encoding</w:t>
            </w:r>
          </w:p>
        </w:tc>
        <w:tc>
          <w:tcPr>
            <w:tcW w:w="3990" w:type="pct"/>
          </w:tcPr>
          <w:p w14:paraId="76562C7A" w14:textId="77777777" w:rsidR="003930AE" w:rsidRPr="009E3B7C" w:rsidRDefault="00CE2B11" w:rsidP="00841C2C">
            <w:pPr>
              <w:jc w:val="both"/>
              <w:rPr>
                <w:rFonts w:cs="Arial"/>
              </w:rPr>
            </w:pPr>
            <w:r>
              <w:rPr>
                <w:noProof/>
              </w:rPr>
              <w:drawing>
                <wp:inline distT="0" distB="0" distL="0" distR="0" wp14:anchorId="65E3EFD5" wp14:editId="7474BA62">
                  <wp:extent cx="152400" cy="152400"/>
                  <wp:effectExtent l="0" t="0" r="0" b="0"/>
                  <wp:docPr id="76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06A1D7DC" w14:textId="77777777" w:rsidTr="00841C2C">
        <w:trPr>
          <w:trHeight w:val="332"/>
        </w:trPr>
        <w:tc>
          <w:tcPr>
            <w:tcW w:w="1010" w:type="pct"/>
            <w:shd w:val="clear" w:color="auto" w:fill="BFBFBF" w:themeFill="background1" w:themeFillShade="BF"/>
          </w:tcPr>
          <w:p w14:paraId="5C095469" w14:textId="77777777" w:rsidR="003930AE" w:rsidRDefault="003930AE" w:rsidP="00841C2C">
            <w:pPr>
              <w:jc w:val="both"/>
              <w:rPr>
                <w:rFonts w:cs="Arial"/>
                <w:b/>
              </w:rPr>
            </w:pPr>
            <w:r>
              <w:rPr>
                <w:rFonts w:cs="Arial"/>
                <w:b/>
              </w:rPr>
              <w:t>Transmitter</w:t>
            </w:r>
          </w:p>
        </w:tc>
        <w:tc>
          <w:tcPr>
            <w:tcW w:w="3990" w:type="pct"/>
          </w:tcPr>
          <w:p w14:paraId="6CF8249F" w14:textId="77777777" w:rsidR="003930AE" w:rsidRDefault="003930AE" w:rsidP="00841C2C">
            <w:pPr>
              <w:jc w:val="both"/>
              <w:rPr>
                <w:rFonts w:cs="Arial"/>
              </w:rPr>
            </w:pPr>
            <w:r>
              <w:rPr>
                <w:noProof/>
              </w:rPr>
              <w:drawing>
                <wp:inline distT="0" distB="0" distL="0" distR="0" wp14:anchorId="3D1F330B" wp14:editId="70F60722">
                  <wp:extent cx="152400" cy="152400"/>
                  <wp:effectExtent l="0" t="0" r="0" b="0"/>
                  <wp:docPr id="76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740D5FD4" w14:textId="77777777" w:rsidTr="00841C2C">
        <w:trPr>
          <w:trHeight w:val="332"/>
        </w:trPr>
        <w:tc>
          <w:tcPr>
            <w:tcW w:w="1010" w:type="pct"/>
            <w:shd w:val="clear" w:color="auto" w:fill="BFBFBF" w:themeFill="background1" w:themeFillShade="BF"/>
          </w:tcPr>
          <w:p w14:paraId="09E2BC36" w14:textId="77777777" w:rsidR="003930AE" w:rsidRDefault="003930AE" w:rsidP="00841C2C">
            <w:pPr>
              <w:jc w:val="both"/>
              <w:rPr>
                <w:rFonts w:cs="Arial"/>
                <w:b/>
              </w:rPr>
            </w:pPr>
            <w:r>
              <w:rPr>
                <w:rFonts w:cs="Arial"/>
                <w:b/>
              </w:rPr>
              <w:t>Receiver</w:t>
            </w:r>
          </w:p>
        </w:tc>
        <w:tc>
          <w:tcPr>
            <w:tcW w:w="3990" w:type="pct"/>
          </w:tcPr>
          <w:p w14:paraId="5A5B1A50" w14:textId="77777777" w:rsidR="00160D39" w:rsidRDefault="00DD209A" w:rsidP="00841C2C">
            <w:pPr>
              <w:jc w:val="both"/>
              <w:rPr>
                <w:rFonts w:cs="Arial"/>
              </w:rPr>
            </w:pPr>
            <w:r>
              <w:rPr>
                <w:noProof/>
              </w:rPr>
              <w:drawing>
                <wp:inline distT="0" distB="0" distL="0" distR="0" wp14:anchorId="297C90E6" wp14:editId="2ACF909D">
                  <wp:extent cx="152400" cy="152400"/>
                  <wp:effectExtent l="0" t="0" r="0" b="0"/>
                  <wp:docPr id="76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bl>
    <w:p w14:paraId="40223004" w14:textId="77777777" w:rsidR="003930AE" w:rsidRDefault="003930AE" w:rsidP="003930AE"/>
    <w:p w14:paraId="7A98E7C9" w14:textId="77777777" w:rsidR="003930AE" w:rsidRDefault="003930AE" w:rsidP="003930AE">
      <w:pPr>
        <w:pStyle w:val="RETechSignal"/>
      </w:pPr>
      <w:bookmarkStart w:id="379" w:name="_93308e31357b169737e14070970abbb2"/>
      <w:r>
        <w:t>Ext1_APDU_Len</w:t>
      </w:r>
      <w:bookmarkEnd w:id="379"/>
    </w:p>
    <w:tbl>
      <w:tblPr>
        <w:tblStyle w:val="TableGrid"/>
        <w:tblW w:w="4524" w:type="pct"/>
        <w:tblInd w:w="625" w:type="dxa"/>
        <w:tblLook w:val="0620" w:firstRow="1" w:lastRow="0" w:firstColumn="0" w:lastColumn="0" w:noHBand="1" w:noVBand="1"/>
      </w:tblPr>
      <w:tblGrid>
        <w:gridCol w:w="1859"/>
        <w:gridCol w:w="7346"/>
      </w:tblGrid>
      <w:tr w:rsidR="003930AE" w:rsidRPr="009E3B7C" w14:paraId="4D75CFF9" w14:textId="77777777" w:rsidTr="00841C2C">
        <w:trPr>
          <w:trHeight w:val="166"/>
        </w:trPr>
        <w:tc>
          <w:tcPr>
            <w:tcW w:w="1010" w:type="pct"/>
            <w:shd w:val="clear" w:color="auto" w:fill="BFBFBF" w:themeFill="background1" w:themeFillShade="BF"/>
          </w:tcPr>
          <w:p w14:paraId="5700FE28"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5C233359" w14:textId="77777777" w:rsidR="003930AE" w:rsidRPr="009E3B7C" w:rsidRDefault="003930AE" w:rsidP="00841C2C">
            <w:pPr>
              <w:jc w:val="both"/>
              <w:rPr>
                <w:rFonts w:cs="Arial"/>
                <w:b/>
              </w:rPr>
            </w:pPr>
            <w:r>
              <w:rPr>
                <w:rFonts w:cs="Arial"/>
                <w:b/>
              </w:rPr>
              <w:t>Ext1_APDU_Len</w:t>
            </w:r>
          </w:p>
        </w:tc>
      </w:tr>
      <w:tr w:rsidR="003930AE" w:rsidRPr="009E3B7C" w14:paraId="1D83E294" w14:textId="77777777" w:rsidTr="00841C2C">
        <w:trPr>
          <w:trHeight w:val="332"/>
        </w:trPr>
        <w:tc>
          <w:tcPr>
            <w:tcW w:w="1010" w:type="pct"/>
            <w:shd w:val="clear" w:color="auto" w:fill="BFBFBF" w:themeFill="background1" w:themeFillShade="BF"/>
          </w:tcPr>
          <w:p w14:paraId="3BB859DA" w14:textId="77777777" w:rsidR="003930AE" w:rsidRDefault="003930AE" w:rsidP="00841C2C">
            <w:pPr>
              <w:jc w:val="both"/>
              <w:rPr>
                <w:rFonts w:cs="Arial"/>
                <w:b/>
              </w:rPr>
            </w:pPr>
            <w:r>
              <w:rPr>
                <w:rFonts w:cs="Arial"/>
                <w:b/>
              </w:rPr>
              <w:t>Description</w:t>
            </w:r>
          </w:p>
        </w:tc>
        <w:tc>
          <w:tcPr>
            <w:tcW w:w="3990" w:type="pct"/>
          </w:tcPr>
          <w:p w14:paraId="2A5BC43B" w14:textId="77777777" w:rsidR="003930AE" w:rsidRDefault="003930AE" w:rsidP="00841C2C">
            <w:pPr>
              <w:jc w:val="both"/>
              <w:rPr>
                <w:rFonts w:cs="Arial"/>
              </w:rPr>
            </w:pPr>
            <w:r>
              <w:rPr>
                <w:rFonts w:cs="Arial"/>
              </w:rPr>
              <w:t>Indicates length of command data to follow as part of Command APDU sent from Reader to Device</w:t>
            </w:r>
          </w:p>
        </w:tc>
      </w:tr>
      <w:tr w:rsidR="003930AE" w:rsidRPr="009E3B7C" w14:paraId="3ED61EAB" w14:textId="77777777" w:rsidTr="00841C2C">
        <w:trPr>
          <w:trHeight w:val="332"/>
        </w:trPr>
        <w:tc>
          <w:tcPr>
            <w:tcW w:w="1010" w:type="pct"/>
            <w:shd w:val="clear" w:color="auto" w:fill="BFBFBF" w:themeFill="background1" w:themeFillShade="BF"/>
          </w:tcPr>
          <w:p w14:paraId="679804C1" w14:textId="77777777" w:rsidR="003930AE" w:rsidRPr="00F161E5" w:rsidRDefault="003930AE" w:rsidP="00841C2C">
            <w:pPr>
              <w:jc w:val="both"/>
              <w:rPr>
                <w:rFonts w:cs="Arial"/>
                <w:b/>
              </w:rPr>
            </w:pPr>
            <w:r>
              <w:rPr>
                <w:rFonts w:cs="Arial"/>
                <w:b/>
              </w:rPr>
              <w:t>Encoding</w:t>
            </w:r>
          </w:p>
        </w:tc>
        <w:tc>
          <w:tcPr>
            <w:tcW w:w="3990" w:type="pct"/>
          </w:tcPr>
          <w:p w14:paraId="4DFB5AC5" w14:textId="77777777" w:rsidR="003930AE" w:rsidRPr="009E3B7C" w:rsidRDefault="00CE2B11" w:rsidP="00841C2C">
            <w:pPr>
              <w:jc w:val="both"/>
              <w:rPr>
                <w:rFonts w:cs="Arial"/>
              </w:rPr>
            </w:pPr>
            <w:r>
              <w:rPr>
                <w:noProof/>
              </w:rPr>
              <w:drawing>
                <wp:inline distT="0" distB="0" distL="0" distR="0" wp14:anchorId="77EB8E54" wp14:editId="22C02EAB">
                  <wp:extent cx="152400" cy="152400"/>
                  <wp:effectExtent l="0" t="0" r="0" b="0"/>
                  <wp:docPr id="76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2F8680A2" w14:textId="77777777" w:rsidTr="00841C2C">
        <w:trPr>
          <w:trHeight w:val="332"/>
        </w:trPr>
        <w:tc>
          <w:tcPr>
            <w:tcW w:w="1010" w:type="pct"/>
            <w:shd w:val="clear" w:color="auto" w:fill="BFBFBF" w:themeFill="background1" w:themeFillShade="BF"/>
          </w:tcPr>
          <w:p w14:paraId="444E44FE" w14:textId="77777777" w:rsidR="003930AE" w:rsidRDefault="003930AE" w:rsidP="00841C2C">
            <w:pPr>
              <w:jc w:val="both"/>
              <w:rPr>
                <w:rFonts w:cs="Arial"/>
                <w:b/>
              </w:rPr>
            </w:pPr>
            <w:r>
              <w:rPr>
                <w:rFonts w:cs="Arial"/>
                <w:b/>
              </w:rPr>
              <w:t>Transmitter</w:t>
            </w:r>
          </w:p>
        </w:tc>
        <w:tc>
          <w:tcPr>
            <w:tcW w:w="3990" w:type="pct"/>
          </w:tcPr>
          <w:p w14:paraId="09B9949A" w14:textId="77777777" w:rsidR="003930AE" w:rsidRDefault="003930AE" w:rsidP="00841C2C">
            <w:pPr>
              <w:jc w:val="both"/>
              <w:rPr>
                <w:rFonts w:cs="Arial"/>
              </w:rPr>
            </w:pPr>
            <w:r>
              <w:rPr>
                <w:noProof/>
              </w:rPr>
              <w:drawing>
                <wp:inline distT="0" distB="0" distL="0" distR="0" wp14:anchorId="41CB1D3A" wp14:editId="282D225F">
                  <wp:extent cx="152400" cy="152400"/>
                  <wp:effectExtent l="0" t="0" r="0" b="0"/>
                  <wp:docPr id="77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7FD13782" w14:textId="77777777" w:rsidTr="00841C2C">
        <w:trPr>
          <w:trHeight w:val="332"/>
        </w:trPr>
        <w:tc>
          <w:tcPr>
            <w:tcW w:w="1010" w:type="pct"/>
            <w:shd w:val="clear" w:color="auto" w:fill="BFBFBF" w:themeFill="background1" w:themeFillShade="BF"/>
          </w:tcPr>
          <w:p w14:paraId="56019287" w14:textId="77777777" w:rsidR="003930AE" w:rsidRDefault="003930AE" w:rsidP="00841C2C">
            <w:pPr>
              <w:jc w:val="both"/>
              <w:rPr>
                <w:rFonts w:cs="Arial"/>
                <w:b/>
              </w:rPr>
            </w:pPr>
            <w:r>
              <w:rPr>
                <w:rFonts w:cs="Arial"/>
                <w:b/>
              </w:rPr>
              <w:t>Receiver</w:t>
            </w:r>
          </w:p>
        </w:tc>
        <w:tc>
          <w:tcPr>
            <w:tcW w:w="3990" w:type="pct"/>
          </w:tcPr>
          <w:p w14:paraId="155F306B" w14:textId="77777777" w:rsidR="00160D39" w:rsidRDefault="00DD209A" w:rsidP="00841C2C">
            <w:pPr>
              <w:jc w:val="both"/>
              <w:rPr>
                <w:rFonts w:cs="Arial"/>
              </w:rPr>
            </w:pPr>
            <w:r>
              <w:rPr>
                <w:noProof/>
              </w:rPr>
              <w:drawing>
                <wp:inline distT="0" distB="0" distL="0" distR="0" wp14:anchorId="668C6A5B" wp14:editId="33D908B7">
                  <wp:extent cx="152400" cy="152400"/>
                  <wp:effectExtent l="0" t="0" r="0" b="0"/>
                  <wp:docPr id="77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bl>
    <w:p w14:paraId="184B70BD" w14:textId="77777777" w:rsidR="003930AE" w:rsidRDefault="003930AE" w:rsidP="003930AE"/>
    <w:p w14:paraId="2130B58A" w14:textId="77777777" w:rsidR="003930AE" w:rsidRDefault="003930AE" w:rsidP="003930AE">
      <w:pPr>
        <w:pStyle w:val="RETechSignal"/>
      </w:pPr>
      <w:bookmarkStart w:id="380" w:name="_9ef9cf999e5399037ad936b4f8601462"/>
      <w:r>
        <w:t>Ext1_APDU_Param</w:t>
      </w:r>
      <w:bookmarkEnd w:id="380"/>
    </w:p>
    <w:tbl>
      <w:tblPr>
        <w:tblStyle w:val="TableGrid"/>
        <w:tblW w:w="4524" w:type="pct"/>
        <w:tblInd w:w="625" w:type="dxa"/>
        <w:tblLook w:val="0620" w:firstRow="1" w:lastRow="0" w:firstColumn="0" w:lastColumn="0" w:noHBand="1" w:noVBand="1"/>
      </w:tblPr>
      <w:tblGrid>
        <w:gridCol w:w="1859"/>
        <w:gridCol w:w="7346"/>
      </w:tblGrid>
      <w:tr w:rsidR="003930AE" w:rsidRPr="009E3B7C" w14:paraId="32E2A0AA" w14:textId="77777777" w:rsidTr="00841C2C">
        <w:trPr>
          <w:trHeight w:val="166"/>
        </w:trPr>
        <w:tc>
          <w:tcPr>
            <w:tcW w:w="1010" w:type="pct"/>
            <w:shd w:val="clear" w:color="auto" w:fill="BFBFBF" w:themeFill="background1" w:themeFillShade="BF"/>
          </w:tcPr>
          <w:p w14:paraId="64B12F6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C75163A" w14:textId="77777777" w:rsidR="003930AE" w:rsidRPr="009E3B7C" w:rsidRDefault="003930AE" w:rsidP="00841C2C">
            <w:pPr>
              <w:jc w:val="both"/>
              <w:rPr>
                <w:rFonts w:cs="Arial"/>
                <w:b/>
              </w:rPr>
            </w:pPr>
            <w:r>
              <w:rPr>
                <w:rFonts w:cs="Arial"/>
                <w:b/>
              </w:rPr>
              <w:t>Ext1_APDU_Param</w:t>
            </w:r>
          </w:p>
        </w:tc>
      </w:tr>
      <w:tr w:rsidR="003930AE" w:rsidRPr="009E3B7C" w14:paraId="291A406E" w14:textId="77777777" w:rsidTr="00841C2C">
        <w:trPr>
          <w:trHeight w:val="332"/>
        </w:trPr>
        <w:tc>
          <w:tcPr>
            <w:tcW w:w="1010" w:type="pct"/>
            <w:shd w:val="clear" w:color="auto" w:fill="BFBFBF" w:themeFill="background1" w:themeFillShade="BF"/>
          </w:tcPr>
          <w:p w14:paraId="3B3A5B52" w14:textId="77777777" w:rsidR="003930AE" w:rsidRDefault="003930AE" w:rsidP="00841C2C">
            <w:pPr>
              <w:jc w:val="both"/>
              <w:rPr>
                <w:rFonts w:cs="Arial"/>
                <w:b/>
              </w:rPr>
            </w:pPr>
            <w:r>
              <w:rPr>
                <w:rFonts w:cs="Arial"/>
                <w:b/>
              </w:rPr>
              <w:t>Description</w:t>
            </w:r>
          </w:p>
        </w:tc>
        <w:tc>
          <w:tcPr>
            <w:tcW w:w="3990" w:type="pct"/>
          </w:tcPr>
          <w:p w14:paraId="48CE3028" w14:textId="77777777" w:rsidR="003930AE" w:rsidRDefault="003930AE" w:rsidP="00841C2C">
            <w:pPr>
              <w:jc w:val="both"/>
              <w:rPr>
                <w:rFonts w:cs="Arial"/>
              </w:rPr>
            </w:pPr>
            <w:r>
              <w:rPr>
                <w:rFonts w:cs="Arial"/>
              </w:rPr>
              <w:t>Instruction parameters for the command, e.g. offset into file at which to write the data. Part of Command APDU sent from Reader to Device</w:t>
            </w:r>
          </w:p>
        </w:tc>
      </w:tr>
      <w:tr w:rsidR="003930AE" w:rsidRPr="009E3B7C" w14:paraId="68EEA809" w14:textId="77777777" w:rsidTr="00841C2C">
        <w:trPr>
          <w:trHeight w:val="332"/>
        </w:trPr>
        <w:tc>
          <w:tcPr>
            <w:tcW w:w="1010" w:type="pct"/>
            <w:shd w:val="clear" w:color="auto" w:fill="BFBFBF" w:themeFill="background1" w:themeFillShade="BF"/>
          </w:tcPr>
          <w:p w14:paraId="6F2683E4" w14:textId="77777777" w:rsidR="003930AE" w:rsidRPr="00F161E5" w:rsidRDefault="003930AE" w:rsidP="00841C2C">
            <w:pPr>
              <w:jc w:val="both"/>
              <w:rPr>
                <w:rFonts w:cs="Arial"/>
                <w:b/>
              </w:rPr>
            </w:pPr>
            <w:r>
              <w:rPr>
                <w:rFonts w:cs="Arial"/>
                <w:b/>
              </w:rPr>
              <w:t>Encoding</w:t>
            </w:r>
          </w:p>
        </w:tc>
        <w:tc>
          <w:tcPr>
            <w:tcW w:w="3990" w:type="pct"/>
          </w:tcPr>
          <w:p w14:paraId="339EAA0E" w14:textId="77777777" w:rsidR="003930AE" w:rsidRPr="009E3B7C" w:rsidRDefault="00CE2B11" w:rsidP="00841C2C">
            <w:pPr>
              <w:jc w:val="both"/>
              <w:rPr>
                <w:rFonts w:cs="Arial"/>
              </w:rPr>
            </w:pPr>
            <w:r>
              <w:rPr>
                <w:noProof/>
              </w:rPr>
              <w:drawing>
                <wp:inline distT="0" distB="0" distL="0" distR="0" wp14:anchorId="28301E49" wp14:editId="5906AD23">
                  <wp:extent cx="152400" cy="152400"/>
                  <wp:effectExtent l="0" t="0" r="0" b="0"/>
                  <wp:docPr id="774"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eaebd89af027839b99bc4dfe93c7240b" w:history="1">
              <w:r w:rsidR="00BB255E">
                <w:rPr>
                  <w:rStyle w:val="Hyperlink"/>
                  <w:rFonts w:cs="Arial"/>
                </w:rPr>
                <w:t>UnitlessValue16bit_ET</w:t>
              </w:r>
            </w:hyperlink>
          </w:p>
        </w:tc>
      </w:tr>
      <w:tr w:rsidR="003930AE" w:rsidRPr="009E3B7C" w14:paraId="075328D4" w14:textId="77777777" w:rsidTr="00841C2C">
        <w:trPr>
          <w:trHeight w:val="332"/>
        </w:trPr>
        <w:tc>
          <w:tcPr>
            <w:tcW w:w="1010" w:type="pct"/>
            <w:shd w:val="clear" w:color="auto" w:fill="BFBFBF" w:themeFill="background1" w:themeFillShade="BF"/>
          </w:tcPr>
          <w:p w14:paraId="2E10ABB8" w14:textId="77777777" w:rsidR="003930AE" w:rsidRDefault="003930AE" w:rsidP="00841C2C">
            <w:pPr>
              <w:jc w:val="both"/>
              <w:rPr>
                <w:rFonts w:cs="Arial"/>
                <w:b/>
              </w:rPr>
            </w:pPr>
            <w:r>
              <w:rPr>
                <w:rFonts w:cs="Arial"/>
                <w:b/>
              </w:rPr>
              <w:t>Transmitter</w:t>
            </w:r>
          </w:p>
        </w:tc>
        <w:tc>
          <w:tcPr>
            <w:tcW w:w="3990" w:type="pct"/>
          </w:tcPr>
          <w:p w14:paraId="50988C82" w14:textId="77777777" w:rsidR="003930AE" w:rsidRDefault="003930AE" w:rsidP="00841C2C">
            <w:pPr>
              <w:jc w:val="both"/>
              <w:rPr>
                <w:rFonts w:cs="Arial"/>
              </w:rPr>
            </w:pPr>
            <w:r>
              <w:rPr>
                <w:noProof/>
              </w:rPr>
              <w:drawing>
                <wp:inline distT="0" distB="0" distL="0" distR="0" wp14:anchorId="702CF0A7" wp14:editId="071927D0">
                  <wp:extent cx="152400" cy="152400"/>
                  <wp:effectExtent l="0" t="0" r="0" b="0"/>
                  <wp:docPr id="77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4B5B02A1" w14:textId="77777777" w:rsidTr="00841C2C">
        <w:trPr>
          <w:trHeight w:val="332"/>
        </w:trPr>
        <w:tc>
          <w:tcPr>
            <w:tcW w:w="1010" w:type="pct"/>
            <w:shd w:val="clear" w:color="auto" w:fill="BFBFBF" w:themeFill="background1" w:themeFillShade="BF"/>
          </w:tcPr>
          <w:p w14:paraId="1C51F913" w14:textId="77777777" w:rsidR="003930AE" w:rsidRDefault="003930AE" w:rsidP="00841C2C">
            <w:pPr>
              <w:jc w:val="both"/>
              <w:rPr>
                <w:rFonts w:cs="Arial"/>
                <w:b/>
              </w:rPr>
            </w:pPr>
            <w:r>
              <w:rPr>
                <w:rFonts w:cs="Arial"/>
                <w:b/>
              </w:rPr>
              <w:t>Receiver</w:t>
            </w:r>
          </w:p>
        </w:tc>
        <w:tc>
          <w:tcPr>
            <w:tcW w:w="3990" w:type="pct"/>
          </w:tcPr>
          <w:p w14:paraId="0FCD2040" w14:textId="77777777" w:rsidR="00160D39" w:rsidRDefault="00DD209A" w:rsidP="00841C2C">
            <w:pPr>
              <w:jc w:val="both"/>
              <w:rPr>
                <w:rFonts w:cs="Arial"/>
              </w:rPr>
            </w:pPr>
            <w:r>
              <w:rPr>
                <w:noProof/>
              </w:rPr>
              <w:drawing>
                <wp:inline distT="0" distB="0" distL="0" distR="0" wp14:anchorId="6B1914D3" wp14:editId="3C40E0AF">
                  <wp:extent cx="152400" cy="152400"/>
                  <wp:effectExtent l="0" t="0" r="0" b="0"/>
                  <wp:docPr id="77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bl>
    <w:p w14:paraId="7D80A9FC" w14:textId="77777777" w:rsidR="003930AE" w:rsidRDefault="003930AE" w:rsidP="003930AE"/>
    <w:p w14:paraId="4C061E09" w14:textId="77777777" w:rsidR="003930AE" w:rsidRDefault="003930AE" w:rsidP="003930AE">
      <w:pPr>
        <w:pStyle w:val="RETechSignal"/>
      </w:pPr>
      <w:bookmarkStart w:id="381" w:name="_2caf763bc35a6f36f2090f6267f526a1"/>
      <w:r>
        <w:t>Ext1_APDU_RspLen</w:t>
      </w:r>
      <w:bookmarkEnd w:id="381"/>
    </w:p>
    <w:tbl>
      <w:tblPr>
        <w:tblStyle w:val="TableGrid"/>
        <w:tblW w:w="4524" w:type="pct"/>
        <w:tblInd w:w="625" w:type="dxa"/>
        <w:tblLook w:val="0620" w:firstRow="1" w:lastRow="0" w:firstColumn="0" w:lastColumn="0" w:noHBand="1" w:noVBand="1"/>
      </w:tblPr>
      <w:tblGrid>
        <w:gridCol w:w="1859"/>
        <w:gridCol w:w="7346"/>
      </w:tblGrid>
      <w:tr w:rsidR="003930AE" w:rsidRPr="009E3B7C" w14:paraId="60C13A5A" w14:textId="77777777" w:rsidTr="00841C2C">
        <w:trPr>
          <w:trHeight w:val="166"/>
        </w:trPr>
        <w:tc>
          <w:tcPr>
            <w:tcW w:w="1010" w:type="pct"/>
            <w:shd w:val="clear" w:color="auto" w:fill="BFBFBF" w:themeFill="background1" w:themeFillShade="BF"/>
          </w:tcPr>
          <w:p w14:paraId="21BB11E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0AB2543" w14:textId="77777777" w:rsidR="003930AE" w:rsidRPr="009E3B7C" w:rsidRDefault="003930AE" w:rsidP="00841C2C">
            <w:pPr>
              <w:jc w:val="both"/>
              <w:rPr>
                <w:rFonts w:cs="Arial"/>
                <w:b/>
              </w:rPr>
            </w:pPr>
            <w:r>
              <w:rPr>
                <w:rFonts w:cs="Arial"/>
                <w:b/>
              </w:rPr>
              <w:t>Ext1_APDU_RspLen</w:t>
            </w:r>
          </w:p>
        </w:tc>
      </w:tr>
      <w:tr w:rsidR="003930AE" w:rsidRPr="009E3B7C" w14:paraId="04B1ACFD" w14:textId="77777777" w:rsidTr="00841C2C">
        <w:trPr>
          <w:trHeight w:val="332"/>
        </w:trPr>
        <w:tc>
          <w:tcPr>
            <w:tcW w:w="1010" w:type="pct"/>
            <w:shd w:val="clear" w:color="auto" w:fill="BFBFBF" w:themeFill="background1" w:themeFillShade="BF"/>
          </w:tcPr>
          <w:p w14:paraId="6FE885AE" w14:textId="77777777" w:rsidR="003930AE" w:rsidRDefault="003930AE" w:rsidP="00841C2C">
            <w:pPr>
              <w:jc w:val="both"/>
              <w:rPr>
                <w:rFonts w:cs="Arial"/>
                <w:b/>
              </w:rPr>
            </w:pPr>
            <w:r>
              <w:rPr>
                <w:rFonts w:cs="Arial"/>
                <w:b/>
              </w:rPr>
              <w:t>Description</w:t>
            </w:r>
          </w:p>
        </w:tc>
        <w:tc>
          <w:tcPr>
            <w:tcW w:w="3990" w:type="pct"/>
          </w:tcPr>
          <w:p w14:paraId="465D4F22" w14:textId="77777777" w:rsidR="003930AE" w:rsidRDefault="003930AE" w:rsidP="00841C2C">
            <w:pPr>
              <w:jc w:val="both"/>
              <w:rPr>
                <w:rFonts w:cs="Arial"/>
              </w:rPr>
            </w:pPr>
            <w:r>
              <w:rPr>
                <w:rFonts w:cs="Arial"/>
              </w:rPr>
              <w:t xml:space="preserve">Indicated length of response data to expect from Device as part of </w:t>
            </w:r>
            <w:proofErr w:type="spellStart"/>
            <w:r>
              <w:rPr>
                <w:rFonts w:cs="Arial"/>
              </w:rPr>
              <w:t>Reponse</w:t>
            </w:r>
            <w:proofErr w:type="spellEnd"/>
            <w:r>
              <w:rPr>
                <w:rFonts w:cs="Arial"/>
              </w:rPr>
              <w:t xml:space="preserve"> APDU</w:t>
            </w:r>
          </w:p>
        </w:tc>
      </w:tr>
      <w:tr w:rsidR="003930AE" w:rsidRPr="009E3B7C" w14:paraId="011752A6" w14:textId="77777777" w:rsidTr="00841C2C">
        <w:trPr>
          <w:trHeight w:val="332"/>
        </w:trPr>
        <w:tc>
          <w:tcPr>
            <w:tcW w:w="1010" w:type="pct"/>
            <w:shd w:val="clear" w:color="auto" w:fill="BFBFBF" w:themeFill="background1" w:themeFillShade="BF"/>
          </w:tcPr>
          <w:p w14:paraId="2F460D06" w14:textId="77777777" w:rsidR="003930AE" w:rsidRPr="00F161E5" w:rsidRDefault="003930AE" w:rsidP="00841C2C">
            <w:pPr>
              <w:jc w:val="both"/>
              <w:rPr>
                <w:rFonts w:cs="Arial"/>
                <w:b/>
              </w:rPr>
            </w:pPr>
            <w:r>
              <w:rPr>
                <w:rFonts w:cs="Arial"/>
                <w:b/>
              </w:rPr>
              <w:t>Encoding</w:t>
            </w:r>
          </w:p>
        </w:tc>
        <w:tc>
          <w:tcPr>
            <w:tcW w:w="3990" w:type="pct"/>
          </w:tcPr>
          <w:p w14:paraId="2D6E71FA" w14:textId="77777777" w:rsidR="003930AE" w:rsidRPr="009E3B7C" w:rsidRDefault="00CE2B11" w:rsidP="00841C2C">
            <w:pPr>
              <w:jc w:val="both"/>
              <w:rPr>
                <w:rFonts w:cs="Arial"/>
              </w:rPr>
            </w:pPr>
            <w:r>
              <w:rPr>
                <w:noProof/>
              </w:rPr>
              <w:drawing>
                <wp:inline distT="0" distB="0" distL="0" distR="0" wp14:anchorId="1FF86122" wp14:editId="16B31ABD">
                  <wp:extent cx="152400" cy="152400"/>
                  <wp:effectExtent l="0" t="0" r="0" b="0"/>
                  <wp:docPr id="78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66FF6645" w14:textId="77777777" w:rsidTr="00841C2C">
        <w:trPr>
          <w:trHeight w:val="332"/>
        </w:trPr>
        <w:tc>
          <w:tcPr>
            <w:tcW w:w="1010" w:type="pct"/>
            <w:shd w:val="clear" w:color="auto" w:fill="BFBFBF" w:themeFill="background1" w:themeFillShade="BF"/>
          </w:tcPr>
          <w:p w14:paraId="0015C584" w14:textId="77777777" w:rsidR="003930AE" w:rsidRDefault="003930AE" w:rsidP="00841C2C">
            <w:pPr>
              <w:jc w:val="both"/>
              <w:rPr>
                <w:rFonts w:cs="Arial"/>
                <w:b/>
              </w:rPr>
            </w:pPr>
            <w:r>
              <w:rPr>
                <w:rFonts w:cs="Arial"/>
                <w:b/>
              </w:rPr>
              <w:t>Transmitter</w:t>
            </w:r>
          </w:p>
        </w:tc>
        <w:tc>
          <w:tcPr>
            <w:tcW w:w="3990" w:type="pct"/>
          </w:tcPr>
          <w:p w14:paraId="5E470E60" w14:textId="77777777" w:rsidR="003930AE" w:rsidRDefault="003930AE" w:rsidP="00841C2C">
            <w:pPr>
              <w:jc w:val="both"/>
              <w:rPr>
                <w:rFonts w:cs="Arial"/>
              </w:rPr>
            </w:pPr>
            <w:r>
              <w:rPr>
                <w:noProof/>
              </w:rPr>
              <w:drawing>
                <wp:inline distT="0" distB="0" distL="0" distR="0" wp14:anchorId="70157FC7" wp14:editId="03D3DB33">
                  <wp:extent cx="152400" cy="152400"/>
                  <wp:effectExtent l="0" t="0" r="0" b="0"/>
                  <wp:docPr id="78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557ADE32" w14:textId="77777777" w:rsidTr="00841C2C">
        <w:trPr>
          <w:trHeight w:val="332"/>
        </w:trPr>
        <w:tc>
          <w:tcPr>
            <w:tcW w:w="1010" w:type="pct"/>
            <w:shd w:val="clear" w:color="auto" w:fill="BFBFBF" w:themeFill="background1" w:themeFillShade="BF"/>
          </w:tcPr>
          <w:p w14:paraId="6F035408" w14:textId="77777777" w:rsidR="003930AE" w:rsidRDefault="003930AE" w:rsidP="00841C2C">
            <w:pPr>
              <w:jc w:val="both"/>
              <w:rPr>
                <w:rFonts w:cs="Arial"/>
                <w:b/>
              </w:rPr>
            </w:pPr>
            <w:r>
              <w:rPr>
                <w:rFonts w:cs="Arial"/>
                <w:b/>
              </w:rPr>
              <w:t>Receiver</w:t>
            </w:r>
          </w:p>
        </w:tc>
        <w:tc>
          <w:tcPr>
            <w:tcW w:w="3990" w:type="pct"/>
          </w:tcPr>
          <w:p w14:paraId="6DBBB77B" w14:textId="77777777" w:rsidR="00160D39" w:rsidRDefault="00DD209A" w:rsidP="00841C2C">
            <w:pPr>
              <w:jc w:val="both"/>
              <w:rPr>
                <w:rFonts w:cs="Arial"/>
              </w:rPr>
            </w:pPr>
            <w:r>
              <w:rPr>
                <w:noProof/>
              </w:rPr>
              <w:drawing>
                <wp:inline distT="0" distB="0" distL="0" distR="0" wp14:anchorId="718CE833" wp14:editId="45B4E0F7">
                  <wp:extent cx="152400" cy="152400"/>
                  <wp:effectExtent l="0" t="0" r="0" b="0"/>
                  <wp:docPr id="78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bl>
    <w:p w14:paraId="65AB0F62" w14:textId="77777777" w:rsidR="003930AE" w:rsidRDefault="003930AE" w:rsidP="003930AE"/>
    <w:p w14:paraId="6E7A2007" w14:textId="77777777" w:rsidR="003930AE" w:rsidRDefault="003930AE" w:rsidP="003930AE">
      <w:pPr>
        <w:pStyle w:val="RETechSignal"/>
      </w:pPr>
      <w:bookmarkStart w:id="382" w:name="_ba3a21e8cc6f12f92c9026e5920c7934"/>
      <w:r>
        <w:t>Ext1_APDU_Rsp_Data</w:t>
      </w:r>
      <w:bookmarkEnd w:id="382"/>
    </w:p>
    <w:tbl>
      <w:tblPr>
        <w:tblStyle w:val="TableGrid"/>
        <w:tblW w:w="4524" w:type="pct"/>
        <w:tblInd w:w="625" w:type="dxa"/>
        <w:tblLook w:val="0620" w:firstRow="1" w:lastRow="0" w:firstColumn="0" w:lastColumn="0" w:noHBand="1" w:noVBand="1"/>
      </w:tblPr>
      <w:tblGrid>
        <w:gridCol w:w="1859"/>
        <w:gridCol w:w="7346"/>
      </w:tblGrid>
      <w:tr w:rsidR="003930AE" w:rsidRPr="009E3B7C" w14:paraId="478621FE" w14:textId="77777777" w:rsidTr="00841C2C">
        <w:trPr>
          <w:trHeight w:val="166"/>
        </w:trPr>
        <w:tc>
          <w:tcPr>
            <w:tcW w:w="1010" w:type="pct"/>
            <w:shd w:val="clear" w:color="auto" w:fill="BFBFBF" w:themeFill="background1" w:themeFillShade="BF"/>
          </w:tcPr>
          <w:p w14:paraId="5E2BAF4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CF0A8BC" w14:textId="77777777" w:rsidR="003930AE" w:rsidRPr="009E3B7C" w:rsidRDefault="003930AE" w:rsidP="00841C2C">
            <w:pPr>
              <w:jc w:val="both"/>
              <w:rPr>
                <w:rFonts w:cs="Arial"/>
                <w:b/>
              </w:rPr>
            </w:pPr>
            <w:r>
              <w:rPr>
                <w:rFonts w:cs="Arial"/>
                <w:b/>
              </w:rPr>
              <w:t>Ext1_APDU_Rsp_Data</w:t>
            </w:r>
          </w:p>
        </w:tc>
      </w:tr>
      <w:tr w:rsidR="003930AE" w:rsidRPr="009E3B7C" w14:paraId="2BAEE02B" w14:textId="77777777" w:rsidTr="00841C2C">
        <w:trPr>
          <w:trHeight w:val="332"/>
        </w:trPr>
        <w:tc>
          <w:tcPr>
            <w:tcW w:w="1010" w:type="pct"/>
            <w:shd w:val="clear" w:color="auto" w:fill="BFBFBF" w:themeFill="background1" w:themeFillShade="BF"/>
          </w:tcPr>
          <w:p w14:paraId="7FD2E41D" w14:textId="77777777" w:rsidR="003930AE" w:rsidRDefault="003930AE" w:rsidP="00841C2C">
            <w:pPr>
              <w:jc w:val="both"/>
              <w:rPr>
                <w:rFonts w:cs="Arial"/>
                <w:b/>
              </w:rPr>
            </w:pPr>
            <w:r>
              <w:rPr>
                <w:rFonts w:cs="Arial"/>
                <w:b/>
              </w:rPr>
              <w:t>Description</w:t>
            </w:r>
          </w:p>
        </w:tc>
        <w:tc>
          <w:tcPr>
            <w:tcW w:w="3990" w:type="pct"/>
          </w:tcPr>
          <w:p w14:paraId="58861A61" w14:textId="77777777" w:rsidR="003930AE" w:rsidRDefault="003930AE" w:rsidP="00841C2C">
            <w:pPr>
              <w:jc w:val="both"/>
              <w:rPr>
                <w:rFonts w:cs="Arial"/>
              </w:rPr>
            </w:pPr>
            <w:r>
              <w:rPr>
                <w:rFonts w:cs="Arial"/>
              </w:rPr>
              <w:t>Data received from Device as part of Response APDU</w:t>
            </w:r>
          </w:p>
        </w:tc>
      </w:tr>
      <w:tr w:rsidR="003930AE" w:rsidRPr="009E3B7C" w14:paraId="3EA96313" w14:textId="77777777" w:rsidTr="00841C2C">
        <w:trPr>
          <w:trHeight w:val="332"/>
        </w:trPr>
        <w:tc>
          <w:tcPr>
            <w:tcW w:w="1010" w:type="pct"/>
            <w:shd w:val="clear" w:color="auto" w:fill="BFBFBF" w:themeFill="background1" w:themeFillShade="BF"/>
          </w:tcPr>
          <w:p w14:paraId="6EDA9ECB" w14:textId="77777777" w:rsidR="003930AE" w:rsidRPr="00F161E5" w:rsidRDefault="003930AE" w:rsidP="00841C2C">
            <w:pPr>
              <w:jc w:val="both"/>
              <w:rPr>
                <w:rFonts w:cs="Arial"/>
                <w:b/>
              </w:rPr>
            </w:pPr>
            <w:r>
              <w:rPr>
                <w:rFonts w:cs="Arial"/>
                <w:b/>
              </w:rPr>
              <w:t>Encoding</w:t>
            </w:r>
          </w:p>
        </w:tc>
        <w:tc>
          <w:tcPr>
            <w:tcW w:w="3990" w:type="pct"/>
          </w:tcPr>
          <w:p w14:paraId="540AD565" w14:textId="77777777" w:rsidR="003930AE" w:rsidRPr="009E3B7C" w:rsidRDefault="00CE2B11" w:rsidP="00841C2C">
            <w:pPr>
              <w:jc w:val="both"/>
              <w:rPr>
                <w:rFonts w:cs="Arial"/>
              </w:rPr>
            </w:pPr>
            <w:r>
              <w:rPr>
                <w:noProof/>
              </w:rPr>
              <w:drawing>
                <wp:inline distT="0" distB="0" distL="0" distR="0" wp14:anchorId="4727480F" wp14:editId="4904499B">
                  <wp:extent cx="152400" cy="152400"/>
                  <wp:effectExtent l="0" t="0" r="0" b="0"/>
                  <wp:docPr id="78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7081dca6e387f8b0b1d3f83b67592ad6" w:history="1">
              <w:r w:rsidR="00BB255E">
                <w:rPr>
                  <w:rStyle w:val="Hyperlink"/>
                  <w:rFonts w:cs="Arial"/>
                </w:rPr>
                <w:t>UnitlessValue255bit_ET</w:t>
              </w:r>
            </w:hyperlink>
          </w:p>
        </w:tc>
      </w:tr>
      <w:tr w:rsidR="003930AE" w:rsidRPr="009E3B7C" w14:paraId="30743264" w14:textId="77777777" w:rsidTr="00841C2C">
        <w:trPr>
          <w:trHeight w:val="332"/>
        </w:trPr>
        <w:tc>
          <w:tcPr>
            <w:tcW w:w="1010" w:type="pct"/>
            <w:shd w:val="clear" w:color="auto" w:fill="BFBFBF" w:themeFill="background1" w:themeFillShade="BF"/>
          </w:tcPr>
          <w:p w14:paraId="0CB9BB0B" w14:textId="77777777" w:rsidR="003930AE" w:rsidRDefault="003930AE" w:rsidP="00841C2C">
            <w:pPr>
              <w:jc w:val="both"/>
              <w:rPr>
                <w:rFonts w:cs="Arial"/>
                <w:b/>
              </w:rPr>
            </w:pPr>
            <w:r>
              <w:rPr>
                <w:rFonts w:cs="Arial"/>
                <w:b/>
              </w:rPr>
              <w:t>Transmitter</w:t>
            </w:r>
          </w:p>
        </w:tc>
        <w:tc>
          <w:tcPr>
            <w:tcW w:w="3990" w:type="pct"/>
          </w:tcPr>
          <w:p w14:paraId="4C493B49" w14:textId="77777777" w:rsidR="003930AE" w:rsidRDefault="003930AE" w:rsidP="00841C2C">
            <w:pPr>
              <w:jc w:val="both"/>
              <w:rPr>
                <w:rFonts w:cs="Arial"/>
              </w:rPr>
            </w:pPr>
            <w:r>
              <w:rPr>
                <w:noProof/>
              </w:rPr>
              <w:drawing>
                <wp:inline distT="0" distB="0" distL="0" distR="0" wp14:anchorId="44889733" wp14:editId="471D5BD7">
                  <wp:extent cx="152400" cy="152400"/>
                  <wp:effectExtent l="0" t="0" r="0" b="0"/>
                  <wp:docPr id="78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r w:rsidR="003930AE" w:rsidRPr="009E3B7C" w14:paraId="795D1789" w14:textId="77777777" w:rsidTr="00841C2C">
        <w:trPr>
          <w:trHeight w:val="332"/>
        </w:trPr>
        <w:tc>
          <w:tcPr>
            <w:tcW w:w="1010" w:type="pct"/>
            <w:shd w:val="clear" w:color="auto" w:fill="BFBFBF" w:themeFill="background1" w:themeFillShade="BF"/>
          </w:tcPr>
          <w:p w14:paraId="74BDFC1E" w14:textId="77777777" w:rsidR="003930AE" w:rsidRDefault="003930AE" w:rsidP="00841C2C">
            <w:pPr>
              <w:jc w:val="both"/>
              <w:rPr>
                <w:rFonts w:cs="Arial"/>
                <w:b/>
              </w:rPr>
            </w:pPr>
            <w:r>
              <w:rPr>
                <w:rFonts w:cs="Arial"/>
                <w:b/>
              </w:rPr>
              <w:t>Receiver</w:t>
            </w:r>
          </w:p>
        </w:tc>
        <w:tc>
          <w:tcPr>
            <w:tcW w:w="3990" w:type="pct"/>
          </w:tcPr>
          <w:p w14:paraId="377E0A47" w14:textId="77777777" w:rsidR="00160D39" w:rsidRDefault="00DD209A" w:rsidP="00841C2C">
            <w:pPr>
              <w:jc w:val="both"/>
              <w:rPr>
                <w:rFonts w:cs="Arial"/>
              </w:rPr>
            </w:pPr>
            <w:r>
              <w:rPr>
                <w:noProof/>
              </w:rPr>
              <w:drawing>
                <wp:inline distT="0" distB="0" distL="0" distR="0" wp14:anchorId="4C59188D" wp14:editId="110FC413">
                  <wp:extent cx="152400" cy="152400"/>
                  <wp:effectExtent l="0" t="0" r="0" b="0"/>
                  <wp:docPr id="79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035CE97F" w14:textId="77777777" w:rsidR="003930AE" w:rsidRDefault="003930AE" w:rsidP="003930AE"/>
    <w:p w14:paraId="1E765108" w14:textId="77777777" w:rsidR="003930AE" w:rsidRDefault="003930AE" w:rsidP="003930AE">
      <w:pPr>
        <w:pStyle w:val="RETechSignal"/>
      </w:pPr>
      <w:bookmarkStart w:id="383" w:name="_2833efd9535630a5a1317aa4772a04e5"/>
      <w:r>
        <w:t>Ext1_APDU_StatByte</w:t>
      </w:r>
      <w:bookmarkEnd w:id="383"/>
    </w:p>
    <w:tbl>
      <w:tblPr>
        <w:tblStyle w:val="TableGrid"/>
        <w:tblW w:w="4524" w:type="pct"/>
        <w:tblInd w:w="625" w:type="dxa"/>
        <w:tblLook w:val="0620" w:firstRow="1" w:lastRow="0" w:firstColumn="0" w:lastColumn="0" w:noHBand="1" w:noVBand="1"/>
      </w:tblPr>
      <w:tblGrid>
        <w:gridCol w:w="1859"/>
        <w:gridCol w:w="7346"/>
      </w:tblGrid>
      <w:tr w:rsidR="003930AE" w:rsidRPr="009E3B7C" w14:paraId="395D9C7E" w14:textId="77777777" w:rsidTr="00841C2C">
        <w:trPr>
          <w:trHeight w:val="166"/>
        </w:trPr>
        <w:tc>
          <w:tcPr>
            <w:tcW w:w="1010" w:type="pct"/>
            <w:shd w:val="clear" w:color="auto" w:fill="BFBFBF" w:themeFill="background1" w:themeFillShade="BF"/>
          </w:tcPr>
          <w:p w14:paraId="3C0F539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330747E3" w14:textId="77777777" w:rsidR="003930AE" w:rsidRPr="009E3B7C" w:rsidRDefault="003930AE" w:rsidP="00841C2C">
            <w:pPr>
              <w:jc w:val="both"/>
              <w:rPr>
                <w:rFonts w:cs="Arial"/>
                <w:b/>
              </w:rPr>
            </w:pPr>
            <w:r>
              <w:rPr>
                <w:rFonts w:cs="Arial"/>
                <w:b/>
              </w:rPr>
              <w:t>Ext1_APDU_StatByte</w:t>
            </w:r>
          </w:p>
        </w:tc>
      </w:tr>
      <w:tr w:rsidR="003930AE" w:rsidRPr="009E3B7C" w14:paraId="2096E774" w14:textId="77777777" w:rsidTr="00841C2C">
        <w:trPr>
          <w:trHeight w:val="332"/>
        </w:trPr>
        <w:tc>
          <w:tcPr>
            <w:tcW w:w="1010" w:type="pct"/>
            <w:shd w:val="clear" w:color="auto" w:fill="BFBFBF" w:themeFill="background1" w:themeFillShade="BF"/>
          </w:tcPr>
          <w:p w14:paraId="57495D1F" w14:textId="77777777" w:rsidR="003930AE" w:rsidRDefault="003930AE" w:rsidP="00841C2C">
            <w:pPr>
              <w:jc w:val="both"/>
              <w:rPr>
                <w:rFonts w:cs="Arial"/>
                <w:b/>
              </w:rPr>
            </w:pPr>
            <w:r>
              <w:rPr>
                <w:rFonts w:cs="Arial"/>
                <w:b/>
              </w:rPr>
              <w:t>Description</w:t>
            </w:r>
          </w:p>
        </w:tc>
        <w:tc>
          <w:tcPr>
            <w:tcW w:w="3990" w:type="pct"/>
          </w:tcPr>
          <w:p w14:paraId="348655D0" w14:textId="77777777" w:rsidR="003930AE" w:rsidRDefault="003930AE" w:rsidP="00841C2C">
            <w:pPr>
              <w:jc w:val="both"/>
              <w:rPr>
                <w:rFonts w:cs="Arial"/>
              </w:rPr>
            </w:pPr>
            <w:r>
              <w:rPr>
                <w:rFonts w:cs="Arial"/>
              </w:rPr>
              <w:t>Command processing status provided back from device as part of Response APDU</w:t>
            </w:r>
          </w:p>
        </w:tc>
      </w:tr>
      <w:tr w:rsidR="003930AE" w:rsidRPr="009E3B7C" w14:paraId="46319673" w14:textId="77777777" w:rsidTr="00841C2C">
        <w:trPr>
          <w:trHeight w:val="332"/>
        </w:trPr>
        <w:tc>
          <w:tcPr>
            <w:tcW w:w="1010" w:type="pct"/>
            <w:shd w:val="clear" w:color="auto" w:fill="BFBFBF" w:themeFill="background1" w:themeFillShade="BF"/>
          </w:tcPr>
          <w:p w14:paraId="583A0D47" w14:textId="77777777" w:rsidR="003930AE" w:rsidRPr="00F161E5" w:rsidRDefault="003930AE" w:rsidP="00841C2C">
            <w:pPr>
              <w:jc w:val="both"/>
              <w:rPr>
                <w:rFonts w:cs="Arial"/>
                <w:b/>
              </w:rPr>
            </w:pPr>
            <w:r>
              <w:rPr>
                <w:rFonts w:cs="Arial"/>
                <w:b/>
              </w:rPr>
              <w:t>Encoding</w:t>
            </w:r>
          </w:p>
        </w:tc>
        <w:tc>
          <w:tcPr>
            <w:tcW w:w="3990" w:type="pct"/>
          </w:tcPr>
          <w:p w14:paraId="461C4937" w14:textId="77777777" w:rsidR="003930AE" w:rsidRPr="009E3B7C" w:rsidRDefault="00CE2B11" w:rsidP="00841C2C">
            <w:pPr>
              <w:jc w:val="both"/>
              <w:rPr>
                <w:rFonts w:cs="Arial"/>
              </w:rPr>
            </w:pPr>
            <w:r>
              <w:rPr>
                <w:noProof/>
              </w:rPr>
              <w:drawing>
                <wp:inline distT="0" distB="0" distL="0" distR="0" wp14:anchorId="24E1C121" wp14:editId="03BAD99F">
                  <wp:extent cx="152400" cy="152400"/>
                  <wp:effectExtent l="0" t="0" r="0" b="0"/>
                  <wp:docPr id="79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eaebd89af027839b99bc4dfe93c7240b" w:history="1">
              <w:r w:rsidR="00BB255E">
                <w:rPr>
                  <w:rStyle w:val="Hyperlink"/>
                  <w:rFonts w:cs="Arial"/>
                </w:rPr>
                <w:t>UnitlessValue16bit_ET</w:t>
              </w:r>
            </w:hyperlink>
          </w:p>
        </w:tc>
      </w:tr>
      <w:tr w:rsidR="003930AE" w:rsidRPr="009E3B7C" w14:paraId="4951EB5E" w14:textId="77777777" w:rsidTr="00841C2C">
        <w:trPr>
          <w:trHeight w:val="332"/>
        </w:trPr>
        <w:tc>
          <w:tcPr>
            <w:tcW w:w="1010" w:type="pct"/>
            <w:shd w:val="clear" w:color="auto" w:fill="BFBFBF" w:themeFill="background1" w:themeFillShade="BF"/>
          </w:tcPr>
          <w:p w14:paraId="64C651C7" w14:textId="77777777" w:rsidR="003930AE" w:rsidRDefault="003930AE" w:rsidP="00841C2C">
            <w:pPr>
              <w:jc w:val="both"/>
              <w:rPr>
                <w:rFonts w:cs="Arial"/>
                <w:b/>
              </w:rPr>
            </w:pPr>
            <w:r>
              <w:rPr>
                <w:rFonts w:cs="Arial"/>
                <w:b/>
              </w:rPr>
              <w:t>Transmitter</w:t>
            </w:r>
          </w:p>
        </w:tc>
        <w:tc>
          <w:tcPr>
            <w:tcW w:w="3990" w:type="pct"/>
          </w:tcPr>
          <w:p w14:paraId="273C2486" w14:textId="77777777" w:rsidR="003930AE" w:rsidRDefault="003930AE" w:rsidP="00841C2C">
            <w:pPr>
              <w:jc w:val="both"/>
              <w:rPr>
                <w:rFonts w:cs="Arial"/>
              </w:rPr>
            </w:pPr>
            <w:r>
              <w:rPr>
                <w:noProof/>
              </w:rPr>
              <w:drawing>
                <wp:inline distT="0" distB="0" distL="0" distR="0" wp14:anchorId="323B58F1" wp14:editId="29CFE786">
                  <wp:extent cx="152400" cy="152400"/>
                  <wp:effectExtent l="0" t="0" r="0" b="0"/>
                  <wp:docPr id="79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r w:rsidR="003930AE" w:rsidRPr="009E3B7C" w14:paraId="2B41618B" w14:textId="77777777" w:rsidTr="00841C2C">
        <w:trPr>
          <w:trHeight w:val="332"/>
        </w:trPr>
        <w:tc>
          <w:tcPr>
            <w:tcW w:w="1010" w:type="pct"/>
            <w:shd w:val="clear" w:color="auto" w:fill="BFBFBF" w:themeFill="background1" w:themeFillShade="BF"/>
          </w:tcPr>
          <w:p w14:paraId="66BF41F3" w14:textId="77777777" w:rsidR="003930AE" w:rsidRDefault="003930AE" w:rsidP="00841C2C">
            <w:pPr>
              <w:jc w:val="both"/>
              <w:rPr>
                <w:rFonts w:cs="Arial"/>
                <w:b/>
              </w:rPr>
            </w:pPr>
            <w:r>
              <w:rPr>
                <w:rFonts w:cs="Arial"/>
                <w:b/>
              </w:rPr>
              <w:t>Receiver</w:t>
            </w:r>
          </w:p>
        </w:tc>
        <w:tc>
          <w:tcPr>
            <w:tcW w:w="3990" w:type="pct"/>
          </w:tcPr>
          <w:p w14:paraId="5251E815" w14:textId="77777777" w:rsidR="00160D39" w:rsidRDefault="00DD209A" w:rsidP="00841C2C">
            <w:pPr>
              <w:jc w:val="both"/>
              <w:rPr>
                <w:rFonts w:cs="Arial"/>
              </w:rPr>
            </w:pPr>
            <w:r>
              <w:rPr>
                <w:noProof/>
              </w:rPr>
              <w:drawing>
                <wp:inline distT="0" distB="0" distL="0" distR="0" wp14:anchorId="27F1CE95" wp14:editId="028EE7E0">
                  <wp:extent cx="152400" cy="152400"/>
                  <wp:effectExtent l="0" t="0" r="0" b="0"/>
                  <wp:docPr id="79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0647EB44" w14:textId="77777777" w:rsidR="003930AE" w:rsidRDefault="003930AE" w:rsidP="003930AE"/>
    <w:p w14:paraId="1019340C" w14:textId="77777777" w:rsidR="003930AE" w:rsidRDefault="003930AE" w:rsidP="003930AE">
      <w:pPr>
        <w:pStyle w:val="RETechSignal"/>
      </w:pPr>
      <w:bookmarkStart w:id="384" w:name="_779c7e28d1d2d017a1af869f259f9d9a"/>
      <w:r>
        <w:t>Ext1_Card_Infield_D_Stat</w:t>
      </w:r>
      <w:bookmarkEnd w:id="384"/>
    </w:p>
    <w:tbl>
      <w:tblPr>
        <w:tblStyle w:val="TableGrid"/>
        <w:tblW w:w="4524" w:type="pct"/>
        <w:tblInd w:w="625" w:type="dxa"/>
        <w:tblLook w:val="0620" w:firstRow="1" w:lastRow="0" w:firstColumn="0" w:lastColumn="0" w:noHBand="1" w:noVBand="1"/>
      </w:tblPr>
      <w:tblGrid>
        <w:gridCol w:w="1859"/>
        <w:gridCol w:w="7346"/>
      </w:tblGrid>
      <w:tr w:rsidR="003930AE" w:rsidRPr="009E3B7C" w14:paraId="4FDA328A" w14:textId="77777777" w:rsidTr="00841C2C">
        <w:trPr>
          <w:trHeight w:val="166"/>
        </w:trPr>
        <w:tc>
          <w:tcPr>
            <w:tcW w:w="1010" w:type="pct"/>
            <w:shd w:val="clear" w:color="auto" w:fill="BFBFBF" w:themeFill="background1" w:themeFillShade="BF"/>
          </w:tcPr>
          <w:p w14:paraId="31EE6782"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205B414" w14:textId="77777777" w:rsidR="003930AE" w:rsidRPr="009E3B7C" w:rsidRDefault="003930AE" w:rsidP="00841C2C">
            <w:pPr>
              <w:jc w:val="both"/>
              <w:rPr>
                <w:rFonts w:cs="Arial"/>
                <w:b/>
              </w:rPr>
            </w:pPr>
            <w:r>
              <w:rPr>
                <w:rFonts w:cs="Arial"/>
                <w:b/>
              </w:rPr>
              <w:t>Ext1_Card_Infield_D_Stat</w:t>
            </w:r>
          </w:p>
        </w:tc>
      </w:tr>
      <w:tr w:rsidR="003930AE" w:rsidRPr="009E3B7C" w14:paraId="3566588A" w14:textId="77777777" w:rsidTr="00841C2C">
        <w:trPr>
          <w:trHeight w:val="332"/>
        </w:trPr>
        <w:tc>
          <w:tcPr>
            <w:tcW w:w="1010" w:type="pct"/>
            <w:shd w:val="clear" w:color="auto" w:fill="BFBFBF" w:themeFill="background1" w:themeFillShade="BF"/>
          </w:tcPr>
          <w:p w14:paraId="00D1B8B8" w14:textId="77777777" w:rsidR="003930AE" w:rsidRDefault="003930AE" w:rsidP="00841C2C">
            <w:pPr>
              <w:jc w:val="both"/>
              <w:rPr>
                <w:rFonts w:cs="Arial"/>
                <w:b/>
              </w:rPr>
            </w:pPr>
            <w:r>
              <w:rPr>
                <w:rFonts w:cs="Arial"/>
                <w:b/>
              </w:rPr>
              <w:t>Description</w:t>
            </w:r>
          </w:p>
        </w:tc>
        <w:tc>
          <w:tcPr>
            <w:tcW w:w="3990" w:type="pct"/>
          </w:tcPr>
          <w:p w14:paraId="08A8237E" w14:textId="77777777" w:rsidR="003930AE" w:rsidRDefault="003930AE" w:rsidP="00841C2C">
            <w:pPr>
              <w:jc w:val="both"/>
              <w:rPr>
                <w:rFonts w:cs="Arial"/>
              </w:rPr>
            </w:pPr>
            <w:r>
              <w:rPr>
                <w:rFonts w:cs="Arial"/>
              </w:rPr>
              <w:t>Indicated whether an NFC Device is within or has exited the detection range of an NFC Reader</w:t>
            </w:r>
          </w:p>
        </w:tc>
      </w:tr>
      <w:tr w:rsidR="003930AE" w:rsidRPr="009E3B7C" w14:paraId="61992862" w14:textId="77777777" w:rsidTr="00841C2C">
        <w:trPr>
          <w:trHeight w:val="332"/>
        </w:trPr>
        <w:tc>
          <w:tcPr>
            <w:tcW w:w="1010" w:type="pct"/>
            <w:shd w:val="clear" w:color="auto" w:fill="BFBFBF" w:themeFill="background1" w:themeFillShade="BF"/>
          </w:tcPr>
          <w:p w14:paraId="325F7B37" w14:textId="77777777" w:rsidR="003930AE" w:rsidRPr="00F161E5" w:rsidRDefault="003930AE" w:rsidP="00841C2C">
            <w:pPr>
              <w:jc w:val="both"/>
              <w:rPr>
                <w:rFonts w:cs="Arial"/>
                <w:b/>
              </w:rPr>
            </w:pPr>
            <w:r>
              <w:rPr>
                <w:rFonts w:cs="Arial"/>
                <w:b/>
              </w:rPr>
              <w:t>Encoding</w:t>
            </w:r>
          </w:p>
        </w:tc>
        <w:tc>
          <w:tcPr>
            <w:tcW w:w="3990" w:type="pct"/>
          </w:tcPr>
          <w:p w14:paraId="1406BD4E" w14:textId="77777777" w:rsidR="003930AE" w:rsidRPr="009E3B7C" w:rsidRDefault="00CE2B11" w:rsidP="00841C2C">
            <w:pPr>
              <w:jc w:val="both"/>
              <w:rPr>
                <w:rFonts w:cs="Arial"/>
              </w:rPr>
            </w:pPr>
            <w:r>
              <w:rPr>
                <w:noProof/>
              </w:rPr>
              <w:drawing>
                <wp:inline distT="0" distB="0" distL="0" distR="0" wp14:anchorId="3F622343" wp14:editId="32EFA599">
                  <wp:extent cx="152400" cy="152400"/>
                  <wp:effectExtent l="0" t="0" r="0" b="0"/>
                  <wp:docPr id="79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21e770ae7d43fd22c9799148451297c6" w:history="1">
              <w:r w:rsidR="00BB255E">
                <w:rPr>
                  <w:rStyle w:val="Hyperlink"/>
                  <w:rFonts w:cs="Arial"/>
                </w:rPr>
                <w:t>Ext1_Card_Infield_D_Stat_ET</w:t>
              </w:r>
            </w:hyperlink>
          </w:p>
        </w:tc>
      </w:tr>
      <w:tr w:rsidR="003930AE" w:rsidRPr="009E3B7C" w14:paraId="6412818C" w14:textId="77777777" w:rsidTr="00841C2C">
        <w:trPr>
          <w:trHeight w:val="332"/>
        </w:trPr>
        <w:tc>
          <w:tcPr>
            <w:tcW w:w="1010" w:type="pct"/>
            <w:shd w:val="clear" w:color="auto" w:fill="BFBFBF" w:themeFill="background1" w:themeFillShade="BF"/>
          </w:tcPr>
          <w:p w14:paraId="6BA50C4C" w14:textId="77777777" w:rsidR="003930AE" w:rsidRDefault="003930AE" w:rsidP="00841C2C">
            <w:pPr>
              <w:jc w:val="both"/>
              <w:rPr>
                <w:rFonts w:cs="Arial"/>
                <w:b/>
              </w:rPr>
            </w:pPr>
            <w:r>
              <w:rPr>
                <w:rFonts w:cs="Arial"/>
                <w:b/>
              </w:rPr>
              <w:t>Transmitter</w:t>
            </w:r>
          </w:p>
        </w:tc>
        <w:tc>
          <w:tcPr>
            <w:tcW w:w="3990" w:type="pct"/>
          </w:tcPr>
          <w:p w14:paraId="35D5BF23" w14:textId="77777777" w:rsidR="003930AE" w:rsidRDefault="003930AE" w:rsidP="00841C2C">
            <w:pPr>
              <w:jc w:val="both"/>
              <w:rPr>
                <w:rFonts w:cs="Arial"/>
              </w:rPr>
            </w:pPr>
            <w:r>
              <w:rPr>
                <w:noProof/>
              </w:rPr>
              <w:drawing>
                <wp:inline distT="0" distB="0" distL="0" distR="0" wp14:anchorId="2EB0AA69" wp14:editId="4A865117">
                  <wp:extent cx="152400" cy="152400"/>
                  <wp:effectExtent l="0" t="0" r="0" b="0"/>
                  <wp:docPr id="80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r w:rsidR="003930AE" w:rsidRPr="009E3B7C" w14:paraId="40F3A598" w14:textId="77777777" w:rsidTr="00841C2C">
        <w:trPr>
          <w:trHeight w:val="332"/>
        </w:trPr>
        <w:tc>
          <w:tcPr>
            <w:tcW w:w="1010" w:type="pct"/>
            <w:shd w:val="clear" w:color="auto" w:fill="BFBFBF" w:themeFill="background1" w:themeFillShade="BF"/>
          </w:tcPr>
          <w:p w14:paraId="3500BDEA" w14:textId="77777777" w:rsidR="003930AE" w:rsidRDefault="003930AE" w:rsidP="00841C2C">
            <w:pPr>
              <w:jc w:val="both"/>
              <w:rPr>
                <w:rFonts w:cs="Arial"/>
                <w:b/>
              </w:rPr>
            </w:pPr>
            <w:r>
              <w:rPr>
                <w:rFonts w:cs="Arial"/>
                <w:b/>
              </w:rPr>
              <w:t>Receiver</w:t>
            </w:r>
          </w:p>
        </w:tc>
        <w:tc>
          <w:tcPr>
            <w:tcW w:w="3990" w:type="pct"/>
          </w:tcPr>
          <w:p w14:paraId="78827C9E" w14:textId="77777777" w:rsidR="00160D39" w:rsidRDefault="00DD209A" w:rsidP="00841C2C">
            <w:pPr>
              <w:jc w:val="both"/>
              <w:rPr>
                <w:rFonts w:cs="Arial"/>
              </w:rPr>
            </w:pPr>
            <w:r>
              <w:rPr>
                <w:noProof/>
              </w:rPr>
              <w:drawing>
                <wp:inline distT="0" distB="0" distL="0" distR="0" wp14:anchorId="1DE1BC1E" wp14:editId="77FA9FCA">
                  <wp:extent cx="152400" cy="152400"/>
                  <wp:effectExtent l="0" t="0" r="0" b="0"/>
                  <wp:docPr id="80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5E249D25" w14:textId="77777777" w:rsidR="003930AE" w:rsidRDefault="003930AE" w:rsidP="003930AE"/>
    <w:p w14:paraId="3DAD87FB" w14:textId="77777777" w:rsidR="003930AE" w:rsidRDefault="003930AE" w:rsidP="003930AE">
      <w:pPr>
        <w:pStyle w:val="RETechSignal"/>
      </w:pPr>
      <w:bookmarkStart w:id="385" w:name="_3dc8e87950fb5cd43113ab89e49c141c"/>
      <w:r>
        <w:t>Ext1_FaultStatus</w:t>
      </w:r>
      <w:bookmarkEnd w:id="385"/>
    </w:p>
    <w:tbl>
      <w:tblPr>
        <w:tblStyle w:val="TableGrid"/>
        <w:tblW w:w="4524" w:type="pct"/>
        <w:tblInd w:w="625" w:type="dxa"/>
        <w:tblLook w:val="0620" w:firstRow="1" w:lastRow="0" w:firstColumn="0" w:lastColumn="0" w:noHBand="1" w:noVBand="1"/>
      </w:tblPr>
      <w:tblGrid>
        <w:gridCol w:w="1859"/>
        <w:gridCol w:w="7346"/>
      </w:tblGrid>
      <w:tr w:rsidR="003930AE" w:rsidRPr="009E3B7C" w14:paraId="3950188E" w14:textId="77777777" w:rsidTr="00841C2C">
        <w:trPr>
          <w:trHeight w:val="166"/>
        </w:trPr>
        <w:tc>
          <w:tcPr>
            <w:tcW w:w="1010" w:type="pct"/>
            <w:shd w:val="clear" w:color="auto" w:fill="BFBFBF" w:themeFill="background1" w:themeFillShade="BF"/>
          </w:tcPr>
          <w:p w14:paraId="45468578"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3D7B2BE7" w14:textId="77777777" w:rsidR="003930AE" w:rsidRPr="009E3B7C" w:rsidRDefault="003930AE" w:rsidP="00841C2C">
            <w:pPr>
              <w:jc w:val="both"/>
              <w:rPr>
                <w:rFonts w:cs="Arial"/>
                <w:b/>
              </w:rPr>
            </w:pPr>
            <w:r>
              <w:rPr>
                <w:rFonts w:cs="Arial"/>
                <w:b/>
              </w:rPr>
              <w:t>Ext1_FaultStatus</w:t>
            </w:r>
          </w:p>
        </w:tc>
      </w:tr>
      <w:tr w:rsidR="003930AE" w:rsidRPr="009E3B7C" w14:paraId="2F92C242" w14:textId="77777777" w:rsidTr="00841C2C">
        <w:trPr>
          <w:trHeight w:val="332"/>
        </w:trPr>
        <w:tc>
          <w:tcPr>
            <w:tcW w:w="1010" w:type="pct"/>
            <w:shd w:val="clear" w:color="auto" w:fill="BFBFBF" w:themeFill="background1" w:themeFillShade="BF"/>
          </w:tcPr>
          <w:p w14:paraId="50CADF0B" w14:textId="77777777" w:rsidR="003930AE" w:rsidRDefault="003930AE" w:rsidP="00841C2C">
            <w:pPr>
              <w:jc w:val="both"/>
              <w:rPr>
                <w:rFonts w:cs="Arial"/>
                <w:b/>
              </w:rPr>
            </w:pPr>
            <w:r>
              <w:rPr>
                <w:rFonts w:cs="Arial"/>
                <w:b/>
              </w:rPr>
              <w:t>Description</w:t>
            </w:r>
          </w:p>
        </w:tc>
        <w:tc>
          <w:tcPr>
            <w:tcW w:w="3990" w:type="pct"/>
          </w:tcPr>
          <w:p w14:paraId="11DB9293" w14:textId="77777777" w:rsidR="003930AE" w:rsidRDefault="003930AE" w:rsidP="00841C2C">
            <w:pPr>
              <w:jc w:val="both"/>
              <w:rPr>
                <w:rFonts w:cs="Arial"/>
              </w:rPr>
            </w:pPr>
            <w:r>
              <w:rPr>
                <w:rFonts w:cs="Arial"/>
              </w:rPr>
              <w:t>Indicates whether there is an active fault at the reader or during communication with the device</w:t>
            </w:r>
          </w:p>
        </w:tc>
      </w:tr>
      <w:tr w:rsidR="003930AE" w:rsidRPr="009E3B7C" w14:paraId="4BDEE4E6" w14:textId="77777777" w:rsidTr="00841C2C">
        <w:trPr>
          <w:trHeight w:val="332"/>
        </w:trPr>
        <w:tc>
          <w:tcPr>
            <w:tcW w:w="1010" w:type="pct"/>
            <w:shd w:val="clear" w:color="auto" w:fill="BFBFBF" w:themeFill="background1" w:themeFillShade="BF"/>
          </w:tcPr>
          <w:p w14:paraId="2C3321F0" w14:textId="77777777" w:rsidR="003930AE" w:rsidRPr="00F161E5" w:rsidRDefault="003930AE" w:rsidP="00841C2C">
            <w:pPr>
              <w:jc w:val="both"/>
              <w:rPr>
                <w:rFonts w:cs="Arial"/>
                <w:b/>
              </w:rPr>
            </w:pPr>
            <w:r>
              <w:rPr>
                <w:rFonts w:cs="Arial"/>
                <w:b/>
              </w:rPr>
              <w:t>Encoding</w:t>
            </w:r>
          </w:p>
        </w:tc>
        <w:tc>
          <w:tcPr>
            <w:tcW w:w="3990" w:type="pct"/>
          </w:tcPr>
          <w:p w14:paraId="40A9C45C" w14:textId="77777777" w:rsidR="003930AE" w:rsidRPr="009E3B7C" w:rsidRDefault="00CE2B11" w:rsidP="00841C2C">
            <w:pPr>
              <w:jc w:val="both"/>
              <w:rPr>
                <w:rFonts w:cs="Arial"/>
              </w:rPr>
            </w:pPr>
            <w:r>
              <w:rPr>
                <w:noProof/>
              </w:rPr>
              <w:drawing>
                <wp:inline distT="0" distB="0" distL="0" distR="0" wp14:anchorId="64D100DE" wp14:editId="411B217C">
                  <wp:extent cx="152400" cy="152400"/>
                  <wp:effectExtent l="0" t="0" r="0" b="0"/>
                  <wp:docPr id="804"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a7247190b4f22f97e1cbb0ea950da497" w:history="1">
              <w:r w:rsidR="00BB255E">
                <w:rPr>
                  <w:rStyle w:val="Hyperlink"/>
                  <w:rFonts w:cs="Arial"/>
                </w:rPr>
                <w:t>Ext1_FaultStatus_ET</w:t>
              </w:r>
            </w:hyperlink>
          </w:p>
        </w:tc>
      </w:tr>
      <w:tr w:rsidR="003930AE" w:rsidRPr="009E3B7C" w14:paraId="5E0C19E6" w14:textId="77777777" w:rsidTr="00841C2C">
        <w:trPr>
          <w:trHeight w:val="332"/>
        </w:trPr>
        <w:tc>
          <w:tcPr>
            <w:tcW w:w="1010" w:type="pct"/>
            <w:shd w:val="clear" w:color="auto" w:fill="BFBFBF" w:themeFill="background1" w:themeFillShade="BF"/>
          </w:tcPr>
          <w:p w14:paraId="42171E8E" w14:textId="77777777" w:rsidR="003930AE" w:rsidRDefault="003930AE" w:rsidP="00841C2C">
            <w:pPr>
              <w:jc w:val="both"/>
              <w:rPr>
                <w:rFonts w:cs="Arial"/>
                <w:b/>
              </w:rPr>
            </w:pPr>
            <w:r>
              <w:rPr>
                <w:rFonts w:cs="Arial"/>
                <w:b/>
              </w:rPr>
              <w:t>Transmitter</w:t>
            </w:r>
          </w:p>
        </w:tc>
        <w:tc>
          <w:tcPr>
            <w:tcW w:w="3990" w:type="pct"/>
          </w:tcPr>
          <w:p w14:paraId="0BFC0302" w14:textId="77777777" w:rsidR="003930AE" w:rsidRDefault="003930AE" w:rsidP="00841C2C">
            <w:pPr>
              <w:jc w:val="both"/>
              <w:rPr>
                <w:rFonts w:cs="Arial"/>
              </w:rPr>
            </w:pPr>
            <w:r>
              <w:rPr>
                <w:noProof/>
              </w:rPr>
              <w:drawing>
                <wp:inline distT="0" distB="0" distL="0" distR="0" wp14:anchorId="48E06DE9" wp14:editId="64E551A5">
                  <wp:extent cx="152400" cy="152400"/>
                  <wp:effectExtent l="0" t="0" r="0" b="0"/>
                  <wp:docPr id="80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r w:rsidR="003930AE" w:rsidRPr="009E3B7C" w14:paraId="252196EB" w14:textId="77777777" w:rsidTr="00841C2C">
        <w:trPr>
          <w:trHeight w:val="332"/>
        </w:trPr>
        <w:tc>
          <w:tcPr>
            <w:tcW w:w="1010" w:type="pct"/>
            <w:shd w:val="clear" w:color="auto" w:fill="BFBFBF" w:themeFill="background1" w:themeFillShade="BF"/>
          </w:tcPr>
          <w:p w14:paraId="114A72E9" w14:textId="77777777" w:rsidR="003930AE" w:rsidRDefault="003930AE" w:rsidP="00841C2C">
            <w:pPr>
              <w:jc w:val="both"/>
              <w:rPr>
                <w:rFonts w:cs="Arial"/>
                <w:b/>
              </w:rPr>
            </w:pPr>
            <w:r>
              <w:rPr>
                <w:rFonts w:cs="Arial"/>
                <w:b/>
              </w:rPr>
              <w:t>Receiver</w:t>
            </w:r>
          </w:p>
        </w:tc>
        <w:tc>
          <w:tcPr>
            <w:tcW w:w="3990" w:type="pct"/>
          </w:tcPr>
          <w:p w14:paraId="70270CC3" w14:textId="77777777" w:rsidR="00160D39" w:rsidRDefault="00DD209A" w:rsidP="00841C2C">
            <w:pPr>
              <w:jc w:val="both"/>
              <w:rPr>
                <w:rFonts w:cs="Arial"/>
              </w:rPr>
            </w:pPr>
            <w:r>
              <w:rPr>
                <w:noProof/>
              </w:rPr>
              <w:drawing>
                <wp:inline distT="0" distB="0" distL="0" distR="0" wp14:anchorId="4C7A0427" wp14:editId="7FFE2481">
                  <wp:extent cx="152400" cy="152400"/>
                  <wp:effectExtent l="0" t="0" r="0" b="0"/>
                  <wp:docPr id="80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14A77570" w14:textId="77777777" w:rsidR="003930AE" w:rsidRDefault="003930AE" w:rsidP="003930AE"/>
    <w:p w14:paraId="775108C6" w14:textId="77777777" w:rsidR="003930AE" w:rsidRDefault="003930AE" w:rsidP="003930AE">
      <w:pPr>
        <w:pStyle w:val="RETechSignal"/>
      </w:pPr>
      <w:bookmarkStart w:id="386" w:name="_9fc10d3782beb6781392f7aa2e350c17"/>
      <w:r>
        <w:t>Ext1_UID_Data</w:t>
      </w:r>
      <w:bookmarkEnd w:id="386"/>
    </w:p>
    <w:tbl>
      <w:tblPr>
        <w:tblStyle w:val="TableGrid"/>
        <w:tblW w:w="4524" w:type="pct"/>
        <w:tblInd w:w="625" w:type="dxa"/>
        <w:tblLook w:val="0620" w:firstRow="1" w:lastRow="0" w:firstColumn="0" w:lastColumn="0" w:noHBand="1" w:noVBand="1"/>
      </w:tblPr>
      <w:tblGrid>
        <w:gridCol w:w="1859"/>
        <w:gridCol w:w="7346"/>
      </w:tblGrid>
      <w:tr w:rsidR="003930AE" w:rsidRPr="009E3B7C" w14:paraId="11606CCC" w14:textId="77777777" w:rsidTr="00841C2C">
        <w:trPr>
          <w:trHeight w:val="166"/>
        </w:trPr>
        <w:tc>
          <w:tcPr>
            <w:tcW w:w="1010" w:type="pct"/>
            <w:shd w:val="clear" w:color="auto" w:fill="BFBFBF" w:themeFill="background1" w:themeFillShade="BF"/>
          </w:tcPr>
          <w:p w14:paraId="7ACA91E2"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84B71FA" w14:textId="77777777" w:rsidR="003930AE" w:rsidRPr="009E3B7C" w:rsidRDefault="003930AE" w:rsidP="00841C2C">
            <w:pPr>
              <w:jc w:val="both"/>
              <w:rPr>
                <w:rFonts w:cs="Arial"/>
                <w:b/>
              </w:rPr>
            </w:pPr>
            <w:r>
              <w:rPr>
                <w:rFonts w:cs="Arial"/>
                <w:b/>
              </w:rPr>
              <w:t>Ext1_UID_Data</w:t>
            </w:r>
          </w:p>
        </w:tc>
      </w:tr>
      <w:tr w:rsidR="003930AE" w:rsidRPr="009E3B7C" w14:paraId="2EBD60DC" w14:textId="77777777" w:rsidTr="00841C2C">
        <w:trPr>
          <w:trHeight w:val="332"/>
        </w:trPr>
        <w:tc>
          <w:tcPr>
            <w:tcW w:w="1010" w:type="pct"/>
            <w:shd w:val="clear" w:color="auto" w:fill="BFBFBF" w:themeFill="background1" w:themeFillShade="BF"/>
          </w:tcPr>
          <w:p w14:paraId="3B3A93F1" w14:textId="77777777" w:rsidR="003930AE" w:rsidRDefault="003930AE" w:rsidP="00841C2C">
            <w:pPr>
              <w:jc w:val="both"/>
              <w:rPr>
                <w:rFonts w:cs="Arial"/>
                <w:b/>
              </w:rPr>
            </w:pPr>
            <w:r>
              <w:rPr>
                <w:rFonts w:cs="Arial"/>
                <w:b/>
              </w:rPr>
              <w:t>Description</w:t>
            </w:r>
          </w:p>
        </w:tc>
        <w:tc>
          <w:tcPr>
            <w:tcW w:w="3990" w:type="pct"/>
          </w:tcPr>
          <w:p w14:paraId="514A697A" w14:textId="77777777" w:rsidR="003930AE" w:rsidRDefault="003930AE" w:rsidP="00841C2C">
            <w:pPr>
              <w:jc w:val="both"/>
              <w:rPr>
                <w:rFonts w:cs="Arial"/>
              </w:rPr>
            </w:pPr>
            <w:r>
              <w:rPr>
                <w:rFonts w:cs="Arial"/>
              </w:rPr>
              <w:t>Indicated the NFC Devices Unique Identifier</w:t>
            </w:r>
          </w:p>
        </w:tc>
      </w:tr>
      <w:tr w:rsidR="003930AE" w:rsidRPr="009E3B7C" w14:paraId="1D821CF4" w14:textId="77777777" w:rsidTr="00841C2C">
        <w:trPr>
          <w:trHeight w:val="332"/>
        </w:trPr>
        <w:tc>
          <w:tcPr>
            <w:tcW w:w="1010" w:type="pct"/>
            <w:shd w:val="clear" w:color="auto" w:fill="BFBFBF" w:themeFill="background1" w:themeFillShade="BF"/>
          </w:tcPr>
          <w:p w14:paraId="3239B535" w14:textId="77777777" w:rsidR="003930AE" w:rsidRPr="00F161E5" w:rsidRDefault="003930AE" w:rsidP="00841C2C">
            <w:pPr>
              <w:jc w:val="both"/>
              <w:rPr>
                <w:rFonts w:cs="Arial"/>
                <w:b/>
              </w:rPr>
            </w:pPr>
            <w:r>
              <w:rPr>
                <w:rFonts w:cs="Arial"/>
                <w:b/>
              </w:rPr>
              <w:t>Encoding</w:t>
            </w:r>
          </w:p>
        </w:tc>
        <w:tc>
          <w:tcPr>
            <w:tcW w:w="3990" w:type="pct"/>
          </w:tcPr>
          <w:p w14:paraId="6AE9918F" w14:textId="77777777" w:rsidR="003930AE" w:rsidRPr="009E3B7C" w:rsidRDefault="00CE2B11" w:rsidP="00841C2C">
            <w:pPr>
              <w:jc w:val="both"/>
              <w:rPr>
                <w:rFonts w:cs="Arial"/>
              </w:rPr>
            </w:pPr>
            <w:r>
              <w:rPr>
                <w:noProof/>
              </w:rPr>
              <w:drawing>
                <wp:inline distT="0" distB="0" distL="0" distR="0" wp14:anchorId="53CB6EFC" wp14:editId="3E6D98C8">
                  <wp:extent cx="152400" cy="152400"/>
                  <wp:effectExtent l="0" t="0" r="0" b="0"/>
                  <wp:docPr id="81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718ef33cd286f3f2127b8dc4741744ba" w:history="1">
              <w:r w:rsidR="00BB255E">
                <w:rPr>
                  <w:rStyle w:val="Hyperlink"/>
                  <w:rFonts w:cs="Arial"/>
                </w:rPr>
                <w:t>UnitlessValue256bit_ET</w:t>
              </w:r>
            </w:hyperlink>
          </w:p>
        </w:tc>
      </w:tr>
      <w:tr w:rsidR="003930AE" w:rsidRPr="009E3B7C" w14:paraId="4532B122" w14:textId="77777777" w:rsidTr="00841C2C">
        <w:trPr>
          <w:trHeight w:val="332"/>
        </w:trPr>
        <w:tc>
          <w:tcPr>
            <w:tcW w:w="1010" w:type="pct"/>
            <w:shd w:val="clear" w:color="auto" w:fill="BFBFBF" w:themeFill="background1" w:themeFillShade="BF"/>
          </w:tcPr>
          <w:p w14:paraId="5339AB98" w14:textId="77777777" w:rsidR="003930AE" w:rsidRDefault="003930AE" w:rsidP="00841C2C">
            <w:pPr>
              <w:jc w:val="both"/>
              <w:rPr>
                <w:rFonts w:cs="Arial"/>
                <w:b/>
              </w:rPr>
            </w:pPr>
            <w:r>
              <w:rPr>
                <w:rFonts w:cs="Arial"/>
                <w:b/>
              </w:rPr>
              <w:t>Transmitter</w:t>
            </w:r>
          </w:p>
        </w:tc>
        <w:tc>
          <w:tcPr>
            <w:tcW w:w="3990" w:type="pct"/>
          </w:tcPr>
          <w:p w14:paraId="6678D93C" w14:textId="77777777" w:rsidR="003930AE" w:rsidRDefault="003930AE" w:rsidP="00841C2C">
            <w:pPr>
              <w:jc w:val="both"/>
              <w:rPr>
                <w:rFonts w:cs="Arial"/>
              </w:rPr>
            </w:pPr>
            <w:r>
              <w:rPr>
                <w:noProof/>
              </w:rPr>
              <w:drawing>
                <wp:inline distT="0" distB="0" distL="0" distR="0" wp14:anchorId="0D8B0554" wp14:editId="295824BC">
                  <wp:extent cx="152400" cy="152400"/>
                  <wp:effectExtent l="0" t="0" r="0" b="0"/>
                  <wp:docPr id="81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NFC Reader</w:t>
            </w:r>
          </w:p>
        </w:tc>
      </w:tr>
      <w:tr w:rsidR="003930AE" w:rsidRPr="009E3B7C" w14:paraId="7B45BEF2" w14:textId="77777777" w:rsidTr="00841C2C">
        <w:trPr>
          <w:trHeight w:val="332"/>
        </w:trPr>
        <w:tc>
          <w:tcPr>
            <w:tcW w:w="1010" w:type="pct"/>
            <w:shd w:val="clear" w:color="auto" w:fill="BFBFBF" w:themeFill="background1" w:themeFillShade="BF"/>
          </w:tcPr>
          <w:p w14:paraId="44C23321" w14:textId="77777777" w:rsidR="003930AE" w:rsidRDefault="003930AE" w:rsidP="00841C2C">
            <w:pPr>
              <w:jc w:val="both"/>
              <w:rPr>
                <w:rFonts w:cs="Arial"/>
                <w:b/>
              </w:rPr>
            </w:pPr>
            <w:r>
              <w:rPr>
                <w:rFonts w:cs="Arial"/>
                <w:b/>
              </w:rPr>
              <w:t>Receiver</w:t>
            </w:r>
          </w:p>
        </w:tc>
        <w:tc>
          <w:tcPr>
            <w:tcW w:w="3990" w:type="pct"/>
          </w:tcPr>
          <w:p w14:paraId="6930414B" w14:textId="77777777" w:rsidR="00160D39" w:rsidRDefault="00DD209A" w:rsidP="00841C2C">
            <w:pPr>
              <w:jc w:val="both"/>
              <w:rPr>
                <w:rFonts w:cs="Arial"/>
              </w:rPr>
            </w:pPr>
            <w:r>
              <w:rPr>
                <w:noProof/>
              </w:rPr>
              <w:drawing>
                <wp:inline distT="0" distB="0" distL="0" distR="0" wp14:anchorId="35860322" wp14:editId="71330A16">
                  <wp:extent cx="152400" cy="152400"/>
                  <wp:effectExtent l="0" t="0" r="0" b="0"/>
                  <wp:docPr id="81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3DBB4EEA" w14:textId="77777777" w:rsidR="003930AE" w:rsidRDefault="003930AE" w:rsidP="003930AE"/>
    <w:p w14:paraId="55CF2A5E" w14:textId="77777777" w:rsidR="003930AE" w:rsidRDefault="003930AE" w:rsidP="003930AE">
      <w:pPr>
        <w:pStyle w:val="RETechSignal"/>
      </w:pPr>
      <w:bookmarkStart w:id="387" w:name="_e746b6948430663af0dc5ff5f4a82604"/>
      <w:proofErr w:type="spellStart"/>
      <w:r>
        <w:t>FactoryReset_Rq</w:t>
      </w:r>
      <w:bookmarkEnd w:id="387"/>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2F500B03" w14:textId="77777777" w:rsidTr="00841C2C">
        <w:trPr>
          <w:trHeight w:val="166"/>
        </w:trPr>
        <w:tc>
          <w:tcPr>
            <w:tcW w:w="1010" w:type="pct"/>
            <w:shd w:val="clear" w:color="auto" w:fill="BFBFBF" w:themeFill="background1" w:themeFillShade="BF"/>
          </w:tcPr>
          <w:p w14:paraId="07993D4E"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CD1950E" w14:textId="77777777" w:rsidR="003930AE" w:rsidRPr="009E3B7C" w:rsidRDefault="003930AE" w:rsidP="00841C2C">
            <w:pPr>
              <w:jc w:val="both"/>
              <w:rPr>
                <w:rFonts w:cs="Arial"/>
                <w:b/>
              </w:rPr>
            </w:pPr>
            <w:proofErr w:type="spellStart"/>
            <w:r>
              <w:rPr>
                <w:rFonts w:cs="Arial"/>
                <w:b/>
              </w:rPr>
              <w:t>FactoryReset_Rq</w:t>
            </w:r>
            <w:proofErr w:type="spellEnd"/>
          </w:p>
        </w:tc>
      </w:tr>
      <w:tr w:rsidR="003930AE" w:rsidRPr="009E3B7C" w14:paraId="522C7F19" w14:textId="77777777" w:rsidTr="00841C2C">
        <w:trPr>
          <w:trHeight w:val="332"/>
        </w:trPr>
        <w:tc>
          <w:tcPr>
            <w:tcW w:w="1010" w:type="pct"/>
            <w:shd w:val="clear" w:color="auto" w:fill="BFBFBF" w:themeFill="background1" w:themeFillShade="BF"/>
          </w:tcPr>
          <w:p w14:paraId="2CC32C29" w14:textId="77777777" w:rsidR="003930AE" w:rsidRDefault="003930AE" w:rsidP="00841C2C">
            <w:pPr>
              <w:jc w:val="both"/>
              <w:rPr>
                <w:rFonts w:cs="Arial"/>
                <w:b/>
              </w:rPr>
            </w:pPr>
            <w:r>
              <w:rPr>
                <w:rFonts w:cs="Arial"/>
                <w:b/>
              </w:rPr>
              <w:t>Description</w:t>
            </w:r>
          </w:p>
        </w:tc>
        <w:tc>
          <w:tcPr>
            <w:tcW w:w="3990" w:type="pct"/>
          </w:tcPr>
          <w:p w14:paraId="5681F1F7" w14:textId="77777777" w:rsidR="003930AE" w:rsidRDefault="003930AE" w:rsidP="00841C2C">
            <w:pPr>
              <w:jc w:val="both"/>
              <w:rPr>
                <w:rFonts w:cs="Arial"/>
              </w:rPr>
            </w:pPr>
            <w:r>
              <w:rPr>
                <w:rFonts w:cs="Arial"/>
              </w:rPr>
              <w:t>Request to reset back to factory defaults</w:t>
            </w:r>
          </w:p>
        </w:tc>
      </w:tr>
      <w:tr w:rsidR="003930AE" w:rsidRPr="009E3B7C" w14:paraId="5A513802" w14:textId="77777777" w:rsidTr="00841C2C">
        <w:trPr>
          <w:trHeight w:val="332"/>
        </w:trPr>
        <w:tc>
          <w:tcPr>
            <w:tcW w:w="1010" w:type="pct"/>
            <w:shd w:val="clear" w:color="auto" w:fill="BFBFBF" w:themeFill="background1" w:themeFillShade="BF"/>
          </w:tcPr>
          <w:p w14:paraId="1014D147" w14:textId="77777777" w:rsidR="003930AE" w:rsidRPr="00F161E5" w:rsidRDefault="003930AE" w:rsidP="00841C2C">
            <w:pPr>
              <w:jc w:val="both"/>
              <w:rPr>
                <w:rFonts w:cs="Arial"/>
                <w:b/>
              </w:rPr>
            </w:pPr>
            <w:r>
              <w:rPr>
                <w:rFonts w:cs="Arial"/>
                <w:b/>
              </w:rPr>
              <w:t>Encoding</w:t>
            </w:r>
          </w:p>
        </w:tc>
        <w:tc>
          <w:tcPr>
            <w:tcW w:w="3990" w:type="pct"/>
          </w:tcPr>
          <w:p w14:paraId="09AD598D" w14:textId="77777777" w:rsidR="003930AE" w:rsidRPr="009E3B7C" w:rsidRDefault="00CE2B11" w:rsidP="00841C2C">
            <w:pPr>
              <w:jc w:val="both"/>
              <w:rPr>
                <w:rFonts w:cs="Arial"/>
              </w:rPr>
            </w:pPr>
            <w:r>
              <w:rPr>
                <w:noProof/>
              </w:rPr>
              <w:drawing>
                <wp:inline distT="0" distB="0" distL="0" distR="0" wp14:anchorId="4E16ECEC" wp14:editId="608BE82F">
                  <wp:extent cx="152400" cy="152400"/>
                  <wp:effectExtent l="0" t="0" r="0" b="0"/>
                  <wp:docPr id="81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519cccc0570c7b0fcbd8d311db62c31f" w:history="1">
              <w:proofErr w:type="spellStart"/>
              <w:r w:rsidR="00BB255E">
                <w:rPr>
                  <w:rStyle w:val="Hyperlink"/>
                  <w:rFonts w:cs="Arial"/>
                </w:rPr>
                <w:t>ModemResetDRq_ET</w:t>
              </w:r>
              <w:proofErr w:type="spellEnd"/>
            </w:hyperlink>
          </w:p>
        </w:tc>
      </w:tr>
      <w:tr w:rsidR="003930AE" w:rsidRPr="009E3B7C" w14:paraId="121BE83B" w14:textId="77777777" w:rsidTr="00841C2C">
        <w:trPr>
          <w:trHeight w:val="332"/>
        </w:trPr>
        <w:tc>
          <w:tcPr>
            <w:tcW w:w="1010" w:type="pct"/>
            <w:shd w:val="clear" w:color="auto" w:fill="BFBFBF" w:themeFill="background1" w:themeFillShade="BF"/>
          </w:tcPr>
          <w:p w14:paraId="4E3F0E50" w14:textId="77777777" w:rsidR="003930AE" w:rsidRDefault="003930AE" w:rsidP="00841C2C">
            <w:pPr>
              <w:jc w:val="both"/>
              <w:rPr>
                <w:rFonts w:cs="Arial"/>
                <w:b/>
              </w:rPr>
            </w:pPr>
            <w:r>
              <w:rPr>
                <w:rFonts w:cs="Arial"/>
                <w:b/>
              </w:rPr>
              <w:t>Transmitter</w:t>
            </w:r>
          </w:p>
        </w:tc>
        <w:tc>
          <w:tcPr>
            <w:tcW w:w="3990" w:type="pct"/>
          </w:tcPr>
          <w:p w14:paraId="6414EED9" w14:textId="6038501B" w:rsidR="00D74D83" w:rsidRDefault="00652249">
            <w:r>
              <w:rPr>
                <w:noProof/>
              </w:rPr>
              <w:drawing>
                <wp:inline distT="0" distB="0" distL="0" distR="0" wp14:anchorId="6B65FA24" wp14:editId="423A2B38">
                  <wp:extent cx="152400" cy="152400"/>
                  <wp:effectExtent l="0" t="0" r="0" b="0"/>
                  <wp:docPr id="27"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257087E2" w14:textId="77777777" w:rsidTr="00841C2C">
        <w:trPr>
          <w:trHeight w:val="332"/>
        </w:trPr>
        <w:tc>
          <w:tcPr>
            <w:tcW w:w="1010" w:type="pct"/>
            <w:shd w:val="clear" w:color="auto" w:fill="BFBFBF" w:themeFill="background1" w:themeFillShade="BF"/>
          </w:tcPr>
          <w:p w14:paraId="53A8DA67" w14:textId="77777777" w:rsidR="003930AE" w:rsidRDefault="003930AE" w:rsidP="00841C2C">
            <w:pPr>
              <w:jc w:val="both"/>
              <w:rPr>
                <w:rFonts w:cs="Arial"/>
                <w:b/>
              </w:rPr>
            </w:pPr>
            <w:r>
              <w:rPr>
                <w:rFonts w:cs="Arial"/>
                <w:b/>
              </w:rPr>
              <w:t>Receiver</w:t>
            </w:r>
          </w:p>
        </w:tc>
        <w:tc>
          <w:tcPr>
            <w:tcW w:w="3990" w:type="pct"/>
          </w:tcPr>
          <w:p w14:paraId="0FCF7963" w14:textId="77777777" w:rsidR="00160D39" w:rsidRDefault="00DD209A" w:rsidP="00841C2C">
            <w:pPr>
              <w:jc w:val="both"/>
              <w:rPr>
                <w:rFonts w:cs="Arial"/>
              </w:rPr>
            </w:pPr>
            <w:r>
              <w:rPr>
                <w:noProof/>
              </w:rPr>
              <w:drawing>
                <wp:inline distT="0" distB="0" distL="0" distR="0" wp14:anchorId="725733BB" wp14:editId="166872EA">
                  <wp:extent cx="152400" cy="152400"/>
                  <wp:effectExtent l="0" t="0" r="0" b="0"/>
                  <wp:docPr id="81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6919B66D" w14:textId="77777777" w:rsidR="003930AE" w:rsidRDefault="003930AE" w:rsidP="003930AE"/>
    <w:p w14:paraId="1A785ED3" w14:textId="77777777" w:rsidR="003930AE" w:rsidRDefault="003930AE" w:rsidP="003930AE">
      <w:pPr>
        <w:pStyle w:val="RETechSignal"/>
      </w:pPr>
      <w:bookmarkStart w:id="388" w:name="_62cb5c224771d1640f9e7846cc2d6042"/>
      <w:proofErr w:type="spellStart"/>
      <w:r>
        <w:t>Ignition_Status</w:t>
      </w:r>
      <w:bookmarkEnd w:id="388"/>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77EEDD4" w14:textId="77777777" w:rsidTr="00841C2C">
        <w:trPr>
          <w:trHeight w:val="166"/>
        </w:trPr>
        <w:tc>
          <w:tcPr>
            <w:tcW w:w="1010" w:type="pct"/>
            <w:shd w:val="clear" w:color="auto" w:fill="BFBFBF" w:themeFill="background1" w:themeFillShade="BF"/>
          </w:tcPr>
          <w:p w14:paraId="16DA755C"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55D50072" w14:textId="77777777" w:rsidR="003930AE" w:rsidRPr="009E3B7C" w:rsidRDefault="003930AE" w:rsidP="00841C2C">
            <w:pPr>
              <w:jc w:val="both"/>
              <w:rPr>
                <w:rFonts w:cs="Arial"/>
                <w:b/>
              </w:rPr>
            </w:pPr>
            <w:proofErr w:type="spellStart"/>
            <w:r>
              <w:rPr>
                <w:rFonts w:cs="Arial"/>
                <w:b/>
              </w:rPr>
              <w:t>Ignition_Status</w:t>
            </w:r>
            <w:proofErr w:type="spellEnd"/>
          </w:p>
        </w:tc>
      </w:tr>
      <w:tr w:rsidR="003930AE" w:rsidRPr="009E3B7C" w14:paraId="067BBC05" w14:textId="77777777" w:rsidTr="00841C2C">
        <w:trPr>
          <w:trHeight w:val="332"/>
        </w:trPr>
        <w:tc>
          <w:tcPr>
            <w:tcW w:w="1010" w:type="pct"/>
            <w:shd w:val="clear" w:color="auto" w:fill="BFBFBF" w:themeFill="background1" w:themeFillShade="BF"/>
          </w:tcPr>
          <w:p w14:paraId="0B76C4BF" w14:textId="77777777" w:rsidR="003930AE" w:rsidRDefault="003930AE" w:rsidP="00841C2C">
            <w:pPr>
              <w:jc w:val="both"/>
              <w:rPr>
                <w:rFonts w:cs="Arial"/>
                <w:b/>
              </w:rPr>
            </w:pPr>
            <w:r>
              <w:rPr>
                <w:rFonts w:cs="Arial"/>
                <w:b/>
              </w:rPr>
              <w:t>Description</w:t>
            </w:r>
          </w:p>
        </w:tc>
        <w:tc>
          <w:tcPr>
            <w:tcW w:w="3990" w:type="pct"/>
          </w:tcPr>
          <w:p w14:paraId="666687FC" w14:textId="77777777" w:rsidR="003930AE" w:rsidRDefault="003930AE" w:rsidP="00841C2C">
            <w:pPr>
              <w:jc w:val="both"/>
              <w:rPr>
                <w:rFonts w:cs="Arial"/>
              </w:rPr>
            </w:pPr>
            <w:r>
              <w:rPr>
                <w:rFonts w:cs="Arial"/>
              </w:rPr>
              <w:t>Ignition status of the vehicle</w:t>
            </w:r>
          </w:p>
        </w:tc>
      </w:tr>
      <w:tr w:rsidR="003930AE" w:rsidRPr="009E3B7C" w14:paraId="5FD7F2A8" w14:textId="77777777" w:rsidTr="00841C2C">
        <w:trPr>
          <w:trHeight w:val="332"/>
        </w:trPr>
        <w:tc>
          <w:tcPr>
            <w:tcW w:w="1010" w:type="pct"/>
            <w:shd w:val="clear" w:color="auto" w:fill="BFBFBF" w:themeFill="background1" w:themeFillShade="BF"/>
          </w:tcPr>
          <w:p w14:paraId="53E8CDC1" w14:textId="77777777" w:rsidR="003930AE" w:rsidRPr="00F161E5" w:rsidRDefault="003930AE" w:rsidP="00841C2C">
            <w:pPr>
              <w:jc w:val="both"/>
              <w:rPr>
                <w:rFonts w:cs="Arial"/>
                <w:b/>
              </w:rPr>
            </w:pPr>
            <w:r>
              <w:rPr>
                <w:rFonts w:cs="Arial"/>
                <w:b/>
              </w:rPr>
              <w:t>Encoding</w:t>
            </w:r>
          </w:p>
        </w:tc>
        <w:tc>
          <w:tcPr>
            <w:tcW w:w="3990" w:type="pct"/>
          </w:tcPr>
          <w:p w14:paraId="252A38F6" w14:textId="77777777" w:rsidR="003930AE" w:rsidRPr="009E3B7C" w:rsidRDefault="00CE2B11" w:rsidP="00841C2C">
            <w:pPr>
              <w:jc w:val="both"/>
              <w:rPr>
                <w:rFonts w:cs="Arial"/>
              </w:rPr>
            </w:pPr>
            <w:r>
              <w:rPr>
                <w:noProof/>
              </w:rPr>
              <w:drawing>
                <wp:inline distT="0" distB="0" distL="0" distR="0" wp14:anchorId="400D36BA" wp14:editId="55F94E7E">
                  <wp:extent cx="152400" cy="152400"/>
                  <wp:effectExtent l="0" t="0" r="0" b="0"/>
                  <wp:docPr id="82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278c16cdc9117ab01767e55932a93261" w:history="1">
              <w:proofErr w:type="spellStart"/>
              <w:r w:rsidR="00BB255E">
                <w:rPr>
                  <w:rStyle w:val="Hyperlink"/>
                  <w:rFonts w:cs="Arial"/>
                </w:rPr>
                <w:t>Ignition_Status_ET</w:t>
              </w:r>
              <w:proofErr w:type="spellEnd"/>
            </w:hyperlink>
          </w:p>
        </w:tc>
      </w:tr>
      <w:tr w:rsidR="003930AE" w:rsidRPr="009E3B7C" w14:paraId="08EE9994" w14:textId="77777777" w:rsidTr="00841C2C">
        <w:trPr>
          <w:trHeight w:val="332"/>
        </w:trPr>
        <w:tc>
          <w:tcPr>
            <w:tcW w:w="1010" w:type="pct"/>
            <w:shd w:val="clear" w:color="auto" w:fill="BFBFBF" w:themeFill="background1" w:themeFillShade="BF"/>
          </w:tcPr>
          <w:p w14:paraId="69968461" w14:textId="77777777" w:rsidR="003930AE" w:rsidRDefault="003930AE" w:rsidP="00841C2C">
            <w:pPr>
              <w:jc w:val="both"/>
              <w:rPr>
                <w:rFonts w:cs="Arial"/>
                <w:b/>
              </w:rPr>
            </w:pPr>
            <w:r>
              <w:rPr>
                <w:rFonts w:cs="Arial"/>
                <w:b/>
              </w:rPr>
              <w:t>Transmitter</w:t>
            </w:r>
          </w:p>
        </w:tc>
        <w:tc>
          <w:tcPr>
            <w:tcW w:w="3990" w:type="pct"/>
          </w:tcPr>
          <w:p w14:paraId="4E6161B7" w14:textId="77777777" w:rsidR="00D74D83" w:rsidRDefault="00D74D83"/>
        </w:tc>
      </w:tr>
      <w:tr w:rsidR="003930AE" w:rsidRPr="009E3B7C" w14:paraId="418CE86C" w14:textId="77777777" w:rsidTr="00841C2C">
        <w:trPr>
          <w:trHeight w:val="332"/>
        </w:trPr>
        <w:tc>
          <w:tcPr>
            <w:tcW w:w="1010" w:type="pct"/>
            <w:shd w:val="clear" w:color="auto" w:fill="BFBFBF" w:themeFill="background1" w:themeFillShade="BF"/>
          </w:tcPr>
          <w:p w14:paraId="44866C0D" w14:textId="77777777" w:rsidR="003930AE" w:rsidRDefault="003930AE" w:rsidP="00841C2C">
            <w:pPr>
              <w:jc w:val="both"/>
              <w:rPr>
                <w:rFonts w:cs="Arial"/>
                <w:b/>
              </w:rPr>
            </w:pPr>
            <w:r>
              <w:rPr>
                <w:rFonts w:cs="Arial"/>
                <w:b/>
              </w:rPr>
              <w:t>Receiver</w:t>
            </w:r>
          </w:p>
        </w:tc>
        <w:tc>
          <w:tcPr>
            <w:tcW w:w="3990" w:type="pct"/>
          </w:tcPr>
          <w:p w14:paraId="73EC0BC8" w14:textId="77777777" w:rsidR="00D74D83" w:rsidRDefault="00D74D83"/>
        </w:tc>
      </w:tr>
    </w:tbl>
    <w:p w14:paraId="55BD5F4F" w14:textId="77777777" w:rsidR="003930AE" w:rsidRDefault="003930AE" w:rsidP="003930AE"/>
    <w:p w14:paraId="5CFE3F00" w14:textId="77777777" w:rsidR="003930AE" w:rsidRDefault="003930AE" w:rsidP="003930AE">
      <w:pPr>
        <w:pStyle w:val="RETechSignal"/>
      </w:pPr>
      <w:bookmarkStart w:id="389" w:name="_ba5038243cec7ab82d9db246c275f945"/>
      <w:proofErr w:type="spellStart"/>
      <w:r>
        <w:t>ImmoMsgTxt_D_Rq</w:t>
      </w:r>
      <w:bookmarkEnd w:id="389"/>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2AC1FC52" w14:textId="77777777" w:rsidTr="00841C2C">
        <w:trPr>
          <w:trHeight w:val="166"/>
        </w:trPr>
        <w:tc>
          <w:tcPr>
            <w:tcW w:w="1010" w:type="pct"/>
            <w:shd w:val="clear" w:color="auto" w:fill="BFBFBF" w:themeFill="background1" w:themeFillShade="BF"/>
          </w:tcPr>
          <w:p w14:paraId="20C3D305"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3832F80" w14:textId="77777777" w:rsidR="003930AE" w:rsidRPr="009E3B7C" w:rsidRDefault="003930AE" w:rsidP="00841C2C">
            <w:pPr>
              <w:jc w:val="both"/>
              <w:rPr>
                <w:rFonts w:cs="Arial"/>
                <w:b/>
              </w:rPr>
            </w:pPr>
            <w:proofErr w:type="spellStart"/>
            <w:r>
              <w:rPr>
                <w:rFonts w:cs="Arial"/>
                <w:b/>
              </w:rPr>
              <w:t>ImmoMsgTxt_D_Rq</w:t>
            </w:r>
            <w:proofErr w:type="spellEnd"/>
          </w:p>
        </w:tc>
      </w:tr>
      <w:tr w:rsidR="003930AE" w:rsidRPr="009E3B7C" w14:paraId="189F086F" w14:textId="77777777" w:rsidTr="00841C2C">
        <w:trPr>
          <w:trHeight w:val="332"/>
        </w:trPr>
        <w:tc>
          <w:tcPr>
            <w:tcW w:w="1010" w:type="pct"/>
            <w:shd w:val="clear" w:color="auto" w:fill="BFBFBF" w:themeFill="background1" w:themeFillShade="BF"/>
          </w:tcPr>
          <w:p w14:paraId="6EF99FD1" w14:textId="77777777" w:rsidR="003930AE" w:rsidRDefault="003930AE" w:rsidP="00841C2C">
            <w:pPr>
              <w:jc w:val="both"/>
              <w:rPr>
                <w:rFonts w:cs="Arial"/>
                <w:b/>
              </w:rPr>
            </w:pPr>
            <w:r>
              <w:rPr>
                <w:rFonts w:cs="Arial"/>
                <w:b/>
              </w:rPr>
              <w:t>Description</w:t>
            </w:r>
          </w:p>
        </w:tc>
        <w:tc>
          <w:tcPr>
            <w:tcW w:w="3990" w:type="pct"/>
          </w:tcPr>
          <w:p w14:paraId="79750072" w14:textId="77777777" w:rsidR="003930AE" w:rsidRDefault="003930AE" w:rsidP="00841C2C">
            <w:pPr>
              <w:jc w:val="both"/>
              <w:rPr>
                <w:rFonts w:cs="Arial"/>
              </w:rPr>
            </w:pPr>
            <w:r>
              <w:rPr>
                <w:rFonts w:cs="Arial"/>
              </w:rPr>
              <w:t>Provides a trigger indication to IPC after BCM system performs key search</w:t>
            </w:r>
          </w:p>
        </w:tc>
      </w:tr>
      <w:tr w:rsidR="003930AE" w:rsidRPr="009E3B7C" w14:paraId="7D355DE3" w14:textId="77777777" w:rsidTr="00841C2C">
        <w:trPr>
          <w:trHeight w:val="332"/>
        </w:trPr>
        <w:tc>
          <w:tcPr>
            <w:tcW w:w="1010" w:type="pct"/>
            <w:shd w:val="clear" w:color="auto" w:fill="BFBFBF" w:themeFill="background1" w:themeFillShade="BF"/>
          </w:tcPr>
          <w:p w14:paraId="281336E9" w14:textId="77777777" w:rsidR="003930AE" w:rsidRPr="00F161E5" w:rsidRDefault="003930AE" w:rsidP="00841C2C">
            <w:pPr>
              <w:jc w:val="both"/>
              <w:rPr>
                <w:rFonts w:cs="Arial"/>
                <w:b/>
              </w:rPr>
            </w:pPr>
            <w:r>
              <w:rPr>
                <w:rFonts w:cs="Arial"/>
                <w:b/>
              </w:rPr>
              <w:t>Encoding</w:t>
            </w:r>
          </w:p>
        </w:tc>
        <w:tc>
          <w:tcPr>
            <w:tcW w:w="3990" w:type="pct"/>
          </w:tcPr>
          <w:p w14:paraId="042E3F0C" w14:textId="77777777" w:rsidR="003930AE" w:rsidRPr="009E3B7C" w:rsidRDefault="00CE2B11" w:rsidP="00841C2C">
            <w:pPr>
              <w:jc w:val="both"/>
              <w:rPr>
                <w:rFonts w:cs="Arial"/>
              </w:rPr>
            </w:pPr>
            <w:r>
              <w:rPr>
                <w:noProof/>
              </w:rPr>
              <w:drawing>
                <wp:inline distT="0" distB="0" distL="0" distR="0" wp14:anchorId="58451834" wp14:editId="6DBE7A53">
                  <wp:extent cx="152400" cy="152400"/>
                  <wp:effectExtent l="0" t="0" r="0" b="0"/>
                  <wp:docPr id="82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ee23943e17c0f1205b6b6e8668d19fbe" w:history="1">
              <w:proofErr w:type="spellStart"/>
              <w:r w:rsidR="00BB255E">
                <w:rPr>
                  <w:rStyle w:val="Hyperlink"/>
                  <w:rFonts w:cs="Arial"/>
                </w:rPr>
                <w:t>immoMsgTxt_D_Rq_ET</w:t>
              </w:r>
              <w:proofErr w:type="spellEnd"/>
            </w:hyperlink>
          </w:p>
        </w:tc>
      </w:tr>
      <w:tr w:rsidR="003930AE" w:rsidRPr="009E3B7C" w14:paraId="2224AC66" w14:textId="77777777" w:rsidTr="00841C2C">
        <w:trPr>
          <w:trHeight w:val="332"/>
        </w:trPr>
        <w:tc>
          <w:tcPr>
            <w:tcW w:w="1010" w:type="pct"/>
            <w:shd w:val="clear" w:color="auto" w:fill="BFBFBF" w:themeFill="background1" w:themeFillShade="BF"/>
          </w:tcPr>
          <w:p w14:paraId="035FC5F4" w14:textId="77777777" w:rsidR="003930AE" w:rsidRPr="00F161E5" w:rsidRDefault="003930AE" w:rsidP="00841C2C">
            <w:pPr>
              <w:jc w:val="both"/>
              <w:rPr>
                <w:rFonts w:cs="Arial"/>
                <w:b/>
              </w:rPr>
            </w:pPr>
            <w:r>
              <w:rPr>
                <w:rFonts w:cs="Arial"/>
                <w:b/>
              </w:rPr>
              <w:t>Size</w:t>
            </w:r>
          </w:p>
        </w:tc>
        <w:tc>
          <w:tcPr>
            <w:tcW w:w="3990" w:type="pct"/>
          </w:tcPr>
          <w:p w14:paraId="0C39D81E" w14:textId="77777777" w:rsidR="00282EB7" w:rsidRDefault="00282EB7" w:rsidP="00282EB7">
            <w:r>
              <w:t>Not set</w:t>
            </w:r>
          </w:p>
        </w:tc>
      </w:tr>
      <w:tr w:rsidR="003930AE" w:rsidRPr="009E3B7C" w14:paraId="6C2C04F3" w14:textId="77777777" w:rsidTr="00841C2C">
        <w:trPr>
          <w:trHeight w:val="332"/>
        </w:trPr>
        <w:tc>
          <w:tcPr>
            <w:tcW w:w="1010" w:type="pct"/>
            <w:shd w:val="clear" w:color="auto" w:fill="BFBFBF" w:themeFill="background1" w:themeFillShade="BF"/>
          </w:tcPr>
          <w:p w14:paraId="73F6930D" w14:textId="77777777" w:rsidR="003930AE" w:rsidRDefault="003930AE" w:rsidP="00841C2C">
            <w:pPr>
              <w:jc w:val="both"/>
              <w:rPr>
                <w:rFonts w:cs="Arial"/>
                <w:b/>
              </w:rPr>
            </w:pPr>
            <w:r>
              <w:rPr>
                <w:rFonts w:cs="Arial"/>
                <w:b/>
              </w:rPr>
              <w:t>Transmitter</w:t>
            </w:r>
          </w:p>
        </w:tc>
        <w:tc>
          <w:tcPr>
            <w:tcW w:w="3990" w:type="pct"/>
          </w:tcPr>
          <w:p w14:paraId="55745D4C" w14:textId="77777777" w:rsidR="003930AE" w:rsidRDefault="003930AE" w:rsidP="00841C2C">
            <w:pPr>
              <w:jc w:val="both"/>
              <w:rPr>
                <w:rFonts w:cs="Arial"/>
              </w:rPr>
            </w:pPr>
            <w:r>
              <w:rPr>
                <w:noProof/>
              </w:rPr>
              <w:drawing>
                <wp:inline distT="0" distB="0" distL="0" distR="0" wp14:anchorId="3F67B086" wp14:editId="07EBCD97">
                  <wp:extent cx="152400" cy="152400"/>
                  <wp:effectExtent l="0" t="0" r="0" b="0"/>
                  <wp:docPr id="82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4AEBAF9B" w14:textId="77777777" w:rsidTr="00841C2C">
        <w:trPr>
          <w:trHeight w:val="332"/>
        </w:trPr>
        <w:tc>
          <w:tcPr>
            <w:tcW w:w="1010" w:type="pct"/>
            <w:shd w:val="clear" w:color="auto" w:fill="BFBFBF" w:themeFill="background1" w:themeFillShade="BF"/>
          </w:tcPr>
          <w:p w14:paraId="6FC6BE08" w14:textId="77777777" w:rsidR="003930AE" w:rsidRDefault="003930AE" w:rsidP="00841C2C">
            <w:pPr>
              <w:jc w:val="both"/>
              <w:rPr>
                <w:rFonts w:cs="Arial"/>
                <w:b/>
              </w:rPr>
            </w:pPr>
            <w:r>
              <w:rPr>
                <w:rFonts w:cs="Arial"/>
                <w:b/>
              </w:rPr>
              <w:t>Receiver</w:t>
            </w:r>
          </w:p>
        </w:tc>
        <w:tc>
          <w:tcPr>
            <w:tcW w:w="3990" w:type="pct"/>
          </w:tcPr>
          <w:p w14:paraId="36753E81" w14:textId="77777777" w:rsidR="00160D39" w:rsidRDefault="00DD209A" w:rsidP="00841C2C">
            <w:pPr>
              <w:jc w:val="both"/>
              <w:rPr>
                <w:rFonts w:cs="Arial"/>
              </w:rPr>
            </w:pPr>
            <w:r>
              <w:rPr>
                <w:noProof/>
              </w:rPr>
              <w:drawing>
                <wp:inline distT="0" distB="0" distL="0" distR="0" wp14:anchorId="7C3AC336" wp14:editId="755FF902">
                  <wp:extent cx="152400" cy="152400"/>
                  <wp:effectExtent l="0" t="0" r="0" b="0"/>
                  <wp:docPr id="82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IPC</w:t>
            </w:r>
          </w:p>
        </w:tc>
      </w:tr>
    </w:tbl>
    <w:p w14:paraId="4EBCB7DB" w14:textId="77777777" w:rsidR="003930AE" w:rsidRDefault="003930AE" w:rsidP="003930AE"/>
    <w:p w14:paraId="38E631A3" w14:textId="77777777" w:rsidR="003930AE" w:rsidRDefault="003930AE" w:rsidP="003930AE">
      <w:pPr>
        <w:pStyle w:val="RETechSignal"/>
      </w:pPr>
      <w:bookmarkStart w:id="390" w:name="_2f003094ec9a0ef46669283e309c9be7"/>
      <w:proofErr w:type="spellStart"/>
      <w:r>
        <w:t>KeyMykeysTot_No_Actl</w:t>
      </w:r>
      <w:proofErr w:type="spellEnd"/>
      <w:r>
        <w:t xml:space="preserve"> </w:t>
      </w:r>
      <w:bookmarkEnd w:id="390"/>
    </w:p>
    <w:tbl>
      <w:tblPr>
        <w:tblStyle w:val="TableGrid"/>
        <w:tblW w:w="4524" w:type="pct"/>
        <w:tblInd w:w="625" w:type="dxa"/>
        <w:tblLook w:val="0620" w:firstRow="1" w:lastRow="0" w:firstColumn="0" w:lastColumn="0" w:noHBand="1" w:noVBand="1"/>
      </w:tblPr>
      <w:tblGrid>
        <w:gridCol w:w="1859"/>
        <w:gridCol w:w="7346"/>
      </w:tblGrid>
      <w:tr w:rsidR="003930AE" w:rsidRPr="009E3B7C" w14:paraId="1D74AA16" w14:textId="77777777" w:rsidTr="00841C2C">
        <w:trPr>
          <w:trHeight w:val="166"/>
        </w:trPr>
        <w:tc>
          <w:tcPr>
            <w:tcW w:w="1010" w:type="pct"/>
            <w:shd w:val="clear" w:color="auto" w:fill="BFBFBF" w:themeFill="background1" w:themeFillShade="BF"/>
          </w:tcPr>
          <w:p w14:paraId="720B1553"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E3E0C90" w14:textId="77777777" w:rsidR="003930AE" w:rsidRPr="009E3B7C" w:rsidRDefault="003930AE" w:rsidP="00841C2C">
            <w:pPr>
              <w:jc w:val="both"/>
              <w:rPr>
                <w:rFonts w:cs="Arial"/>
                <w:b/>
              </w:rPr>
            </w:pPr>
            <w:proofErr w:type="spellStart"/>
            <w:r>
              <w:rPr>
                <w:rFonts w:cs="Arial"/>
                <w:b/>
              </w:rPr>
              <w:t>KeyMykeysTot_No_Actl</w:t>
            </w:r>
            <w:proofErr w:type="spellEnd"/>
            <w:r>
              <w:rPr>
                <w:rFonts w:cs="Arial"/>
                <w:b/>
              </w:rPr>
              <w:t xml:space="preserve"> </w:t>
            </w:r>
          </w:p>
        </w:tc>
      </w:tr>
      <w:tr w:rsidR="003930AE" w:rsidRPr="009E3B7C" w14:paraId="15F28F95" w14:textId="77777777" w:rsidTr="00841C2C">
        <w:trPr>
          <w:trHeight w:val="332"/>
        </w:trPr>
        <w:tc>
          <w:tcPr>
            <w:tcW w:w="1010" w:type="pct"/>
            <w:shd w:val="clear" w:color="auto" w:fill="BFBFBF" w:themeFill="background1" w:themeFillShade="BF"/>
          </w:tcPr>
          <w:p w14:paraId="1FADC332" w14:textId="77777777" w:rsidR="003930AE" w:rsidRDefault="003930AE" w:rsidP="00841C2C">
            <w:pPr>
              <w:jc w:val="both"/>
              <w:rPr>
                <w:rFonts w:cs="Arial"/>
                <w:b/>
              </w:rPr>
            </w:pPr>
            <w:r>
              <w:rPr>
                <w:rFonts w:cs="Arial"/>
                <w:b/>
              </w:rPr>
              <w:t>Description</w:t>
            </w:r>
          </w:p>
        </w:tc>
        <w:tc>
          <w:tcPr>
            <w:tcW w:w="3990" w:type="pct"/>
          </w:tcPr>
          <w:p w14:paraId="6826074A" w14:textId="77777777" w:rsidR="003930AE" w:rsidRDefault="003930AE" w:rsidP="00841C2C">
            <w:pPr>
              <w:jc w:val="both"/>
              <w:rPr>
                <w:rFonts w:cs="Arial"/>
              </w:rPr>
            </w:pPr>
            <w:r>
              <w:rPr>
                <w:rFonts w:cs="Arial"/>
              </w:rPr>
              <w:t xml:space="preserve">Provides indication of total count for how many </w:t>
            </w:r>
            <w:proofErr w:type="spellStart"/>
            <w:r>
              <w:rPr>
                <w:rFonts w:cs="Arial"/>
              </w:rPr>
              <w:t>mykeys</w:t>
            </w:r>
            <w:proofErr w:type="spellEnd"/>
            <w:r>
              <w:rPr>
                <w:rFonts w:cs="Arial"/>
              </w:rPr>
              <w:t xml:space="preserve"> exist</w:t>
            </w:r>
          </w:p>
        </w:tc>
      </w:tr>
      <w:tr w:rsidR="003930AE" w:rsidRPr="009E3B7C" w14:paraId="440C33F2" w14:textId="77777777" w:rsidTr="00841C2C">
        <w:trPr>
          <w:trHeight w:val="332"/>
        </w:trPr>
        <w:tc>
          <w:tcPr>
            <w:tcW w:w="1010" w:type="pct"/>
            <w:shd w:val="clear" w:color="auto" w:fill="BFBFBF" w:themeFill="background1" w:themeFillShade="BF"/>
          </w:tcPr>
          <w:p w14:paraId="157AF79C" w14:textId="77777777" w:rsidR="003930AE" w:rsidRPr="00F161E5" w:rsidRDefault="003930AE" w:rsidP="00841C2C">
            <w:pPr>
              <w:jc w:val="both"/>
              <w:rPr>
                <w:rFonts w:cs="Arial"/>
                <w:b/>
              </w:rPr>
            </w:pPr>
            <w:r>
              <w:rPr>
                <w:rFonts w:cs="Arial"/>
                <w:b/>
              </w:rPr>
              <w:t>Encoding</w:t>
            </w:r>
          </w:p>
        </w:tc>
        <w:tc>
          <w:tcPr>
            <w:tcW w:w="3990" w:type="pct"/>
          </w:tcPr>
          <w:p w14:paraId="2979E328" w14:textId="77777777" w:rsidR="003930AE" w:rsidRPr="009E3B7C" w:rsidRDefault="00CE2B11" w:rsidP="00841C2C">
            <w:pPr>
              <w:jc w:val="both"/>
              <w:rPr>
                <w:rFonts w:cs="Arial"/>
              </w:rPr>
            </w:pPr>
            <w:r>
              <w:rPr>
                <w:noProof/>
              </w:rPr>
              <w:drawing>
                <wp:inline distT="0" distB="0" distL="0" distR="0" wp14:anchorId="7DE0AE72" wp14:editId="2F913AD5">
                  <wp:extent cx="152400" cy="152400"/>
                  <wp:effectExtent l="0" t="0" r="0" b="0"/>
                  <wp:docPr id="82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4A371FDD" w14:textId="77777777" w:rsidTr="00841C2C">
        <w:trPr>
          <w:trHeight w:val="332"/>
        </w:trPr>
        <w:tc>
          <w:tcPr>
            <w:tcW w:w="1010" w:type="pct"/>
            <w:shd w:val="clear" w:color="auto" w:fill="BFBFBF" w:themeFill="background1" w:themeFillShade="BF"/>
          </w:tcPr>
          <w:p w14:paraId="2BBC6B35" w14:textId="77777777" w:rsidR="003930AE" w:rsidRDefault="003930AE" w:rsidP="00841C2C">
            <w:pPr>
              <w:jc w:val="both"/>
              <w:rPr>
                <w:rFonts w:cs="Arial"/>
                <w:b/>
              </w:rPr>
            </w:pPr>
            <w:r>
              <w:rPr>
                <w:rFonts w:cs="Arial"/>
                <w:b/>
              </w:rPr>
              <w:t>Transmitter</w:t>
            </w:r>
          </w:p>
        </w:tc>
        <w:tc>
          <w:tcPr>
            <w:tcW w:w="3990" w:type="pct"/>
          </w:tcPr>
          <w:p w14:paraId="76698C45" w14:textId="77777777" w:rsidR="003930AE" w:rsidRDefault="003930AE" w:rsidP="00841C2C">
            <w:pPr>
              <w:jc w:val="both"/>
              <w:rPr>
                <w:rFonts w:cs="Arial"/>
              </w:rPr>
            </w:pPr>
            <w:r>
              <w:rPr>
                <w:noProof/>
              </w:rPr>
              <w:drawing>
                <wp:inline distT="0" distB="0" distL="0" distR="0" wp14:anchorId="718ADB1D" wp14:editId="7704CA4A">
                  <wp:extent cx="152400" cy="152400"/>
                  <wp:effectExtent l="0" t="0" r="0" b="0"/>
                  <wp:docPr id="83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10F8FF6F" w14:textId="77777777" w:rsidTr="00841C2C">
        <w:trPr>
          <w:trHeight w:val="332"/>
        </w:trPr>
        <w:tc>
          <w:tcPr>
            <w:tcW w:w="1010" w:type="pct"/>
            <w:shd w:val="clear" w:color="auto" w:fill="BFBFBF" w:themeFill="background1" w:themeFillShade="BF"/>
          </w:tcPr>
          <w:p w14:paraId="3FCE313C" w14:textId="77777777" w:rsidR="003930AE" w:rsidRDefault="003930AE" w:rsidP="00841C2C">
            <w:pPr>
              <w:jc w:val="both"/>
              <w:rPr>
                <w:rFonts w:cs="Arial"/>
                <w:b/>
              </w:rPr>
            </w:pPr>
            <w:r>
              <w:rPr>
                <w:rFonts w:cs="Arial"/>
                <w:b/>
              </w:rPr>
              <w:t>Receiver</w:t>
            </w:r>
          </w:p>
        </w:tc>
        <w:tc>
          <w:tcPr>
            <w:tcW w:w="3990" w:type="pct"/>
          </w:tcPr>
          <w:p w14:paraId="64439D5E" w14:textId="77777777" w:rsidR="00160D39" w:rsidRDefault="00DD209A" w:rsidP="00841C2C">
            <w:pPr>
              <w:jc w:val="both"/>
              <w:rPr>
                <w:rFonts w:cs="Arial"/>
              </w:rPr>
            </w:pPr>
            <w:r>
              <w:rPr>
                <w:noProof/>
              </w:rPr>
              <w:drawing>
                <wp:inline distT="0" distB="0" distL="0" distR="0" wp14:anchorId="0DD1624F" wp14:editId="34B53A0E">
                  <wp:extent cx="152400" cy="152400"/>
                  <wp:effectExtent l="0" t="0" r="0" b="0"/>
                  <wp:docPr id="83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APIM</w:t>
            </w:r>
          </w:p>
        </w:tc>
      </w:tr>
    </w:tbl>
    <w:p w14:paraId="3B6C0876" w14:textId="77777777" w:rsidR="003930AE" w:rsidRDefault="003930AE" w:rsidP="003930AE"/>
    <w:p w14:paraId="3A8D671E" w14:textId="77777777" w:rsidR="003930AE" w:rsidRDefault="003930AE" w:rsidP="003930AE">
      <w:pPr>
        <w:pStyle w:val="RETechSignal"/>
      </w:pPr>
      <w:bookmarkStart w:id="391" w:name="_5537c25172251778e8bc7682648b9a83"/>
      <w:proofErr w:type="spellStart"/>
      <w:r>
        <w:t>LifeCycMde_D_Actl</w:t>
      </w:r>
      <w:bookmarkEnd w:id="391"/>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3604BD2F" w14:textId="77777777" w:rsidTr="00841C2C">
        <w:trPr>
          <w:trHeight w:val="166"/>
        </w:trPr>
        <w:tc>
          <w:tcPr>
            <w:tcW w:w="1010" w:type="pct"/>
            <w:shd w:val="clear" w:color="auto" w:fill="BFBFBF" w:themeFill="background1" w:themeFillShade="BF"/>
          </w:tcPr>
          <w:p w14:paraId="5DB9B1FA"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37EDB9FC" w14:textId="77777777" w:rsidR="003930AE" w:rsidRPr="009E3B7C" w:rsidRDefault="003930AE" w:rsidP="00841C2C">
            <w:pPr>
              <w:jc w:val="both"/>
              <w:rPr>
                <w:rFonts w:cs="Arial"/>
                <w:b/>
              </w:rPr>
            </w:pPr>
            <w:proofErr w:type="spellStart"/>
            <w:r>
              <w:rPr>
                <w:rFonts w:cs="Arial"/>
                <w:b/>
              </w:rPr>
              <w:t>LifeCycMde_D_Actl</w:t>
            </w:r>
            <w:proofErr w:type="spellEnd"/>
          </w:p>
        </w:tc>
      </w:tr>
      <w:tr w:rsidR="003930AE" w:rsidRPr="009E3B7C" w14:paraId="0EDF064E" w14:textId="77777777" w:rsidTr="00841C2C">
        <w:trPr>
          <w:trHeight w:val="332"/>
        </w:trPr>
        <w:tc>
          <w:tcPr>
            <w:tcW w:w="1010" w:type="pct"/>
            <w:shd w:val="clear" w:color="auto" w:fill="BFBFBF" w:themeFill="background1" w:themeFillShade="BF"/>
          </w:tcPr>
          <w:p w14:paraId="6EDA763C" w14:textId="77777777" w:rsidR="003930AE" w:rsidRDefault="003930AE" w:rsidP="00841C2C">
            <w:pPr>
              <w:jc w:val="both"/>
              <w:rPr>
                <w:rFonts w:cs="Arial"/>
                <w:b/>
              </w:rPr>
            </w:pPr>
            <w:r>
              <w:rPr>
                <w:rFonts w:cs="Arial"/>
                <w:b/>
              </w:rPr>
              <w:t>Description</w:t>
            </w:r>
          </w:p>
        </w:tc>
        <w:tc>
          <w:tcPr>
            <w:tcW w:w="3990" w:type="pct"/>
          </w:tcPr>
          <w:p w14:paraId="4DF6C48C" w14:textId="77777777" w:rsidR="003930AE" w:rsidRDefault="003930AE" w:rsidP="00841C2C">
            <w:pPr>
              <w:jc w:val="both"/>
              <w:rPr>
                <w:rFonts w:cs="Arial"/>
              </w:rPr>
            </w:pPr>
            <w:r>
              <w:rPr>
                <w:rFonts w:cs="Arial"/>
              </w:rPr>
              <w:t>Indicates the status of the vehicle mode (Factory, Transport, Normal)</w:t>
            </w:r>
          </w:p>
        </w:tc>
      </w:tr>
      <w:tr w:rsidR="003930AE" w:rsidRPr="009E3B7C" w14:paraId="0553389D" w14:textId="77777777" w:rsidTr="00841C2C">
        <w:trPr>
          <w:trHeight w:val="332"/>
        </w:trPr>
        <w:tc>
          <w:tcPr>
            <w:tcW w:w="1010" w:type="pct"/>
            <w:shd w:val="clear" w:color="auto" w:fill="BFBFBF" w:themeFill="background1" w:themeFillShade="BF"/>
          </w:tcPr>
          <w:p w14:paraId="1D0190D7" w14:textId="77777777" w:rsidR="003930AE" w:rsidRPr="00F161E5" w:rsidRDefault="003930AE" w:rsidP="00841C2C">
            <w:pPr>
              <w:jc w:val="both"/>
              <w:rPr>
                <w:rFonts w:cs="Arial"/>
                <w:b/>
              </w:rPr>
            </w:pPr>
            <w:r>
              <w:rPr>
                <w:rFonts w:cs="Arial"/>
                <w:b/>
              </w:rPr>
              <w:t>Encoding</w:t>
            </w:r>
          </w:p>
        </w:tc>
        <w:tc>
          <w:tcPr>
            <w:tcW w:w="3990" w:type="pct"/>
          </w:tcPr>
          <w:p w14:paraId="601E4BEA" w14:textId="77777777" w:rsidR="003930AE" w:rsidRPr="009E3B7C" w:rsidRDefault="00CE2B11" w:rsidP="00841C2C">
            <w:pPr>
              <w:jc w:val="both"/>
              <w:rPr>
                <w:rFonts w:cs="Arial"/>
              </w:rPr>
            </w:pPr>
            <w:r>
              <w:rPr>
                <w:noProof/>
              </w:rPr>
              <w:drawing>
                <wp:inline distT="0" distB="0" distL="0" distR="0" wp14:anchorId="2780FE42" wp14:editId="1AA6F548">
                  <wp:extent cx="152400" cy="152400"/>
                  <wp:effectExtent l="0" t="0" r="0" b="0"/>
                  <wp:docPr id="834"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40a0bdd83af45ae4834809e8e873ae30" w:history="1">
              <w:proofErr w:type="spellStart"/>
              <w:r w:rsidR="00BB255E">
                <w:rPr>
                  <w:rStyle w:val="Hyperlink"/>
                  <w:rFonts w:cs="Arial"/>
                </w:rPr>
                <w:t>LifeCycMdeDActl_ET</w:t>
              </w:r>
              <w:proofErr w:type="spellEnd"/>
            </w:hyperlink>
          </w:p>
        </w:tc>
      </w:tr>
      <w:tr w:rsidR="003930AE" w:rsidRPr="009E3B7C" w14:paraId="23A74CDE" w14:textId="77777777" w:rsidTr="00841C2C">
        <w:trPr>
          <w:trHeight w:val="332"/>
        </w:trPr>
        <w:tc>
          <w:tcPr>
            <w:tcW w:w="1010" w:type="pct"/>
            <w:shd w:val="clear" w:color="auto" w:fill="BFBFBF" w:themeFill="background1" w:themeFillShade="BF"/>
          </w:tcPr>
          <w:p w14:paraId="0875838E" w14:textId="77777777" w:rsidR="003930AE" w:rsidRDefault="003930AE" w:rsidP="00841C2C">
            <w:pPr>
              <w:jc w:val="both"/>
              <w:rPr>
                <w:rFonts w:cs="Arial"/>
                <w:b/>
              </w:rPr>
            </w:pPr>
            <w:r>
              <w:rPr>
                <w:rFonts w:cs="Arial"/>
                <w:b/>
              </w:rPr>
              <w:t>Transmitter</w:t>
            </w:r>
          </w:p>
        </w:tc>
        <w:tc>
          <w:tcPr>
            <w:tcW w:w="3990" w:type="pct"/>
          </w:tcPr>
          <w:p w14:paraId="1F448B78" w14:textId="77777777" w:rsidR="00D74D83" w:rsidRDefault="00D74D83"/>
        </w:tc>
      </w:tr>
      <w:tr w:rsidR="003930AE" w:rsidRPr="009E3B7C" w14:paraId="40C9F54A" w14:textId="77777777" w:rsidTr="00841C2C">
        <w:trPr>
          <w:trHeight w:val="332"/>
        </w:trPr>
        <w:tc>
          <w:tcPr>
            <w:tcW w:w="1010" w:type="pct"/>
            <w:shd w:val="clear" w:color="auto" w:fill="BFBFBF" w:themeFill="background1" w:themeFillShade="BF"/>
          </w:tcPr>
          <w:p w14:paraId="643CA50E" w14:textId="77777777" w:rsidR="003930AE" w:rsidRDefault="003930AE" w:rsidP="00841C2C">
            <w:pPr>
              <w:jc w:val="both"/>
              <w:rPr>
                <w:rFonts w:cs="Arial"/>
                <w:b/>
              </w:rPr>
            </w:pPr>
            <w:r>
              <w:rPr>
                <w:rFonts w:cs="Arial"/>
                <w:b/>
              </w:rPr>
              <w:t>Receiver</w:t>
            </w:r>
          </w:p>
        </w:tc>
        <w:tc>
          <w:tcPr>
            <w:tcW w:w="3990" w:type="pct"/>
          </w:tcPr>
          <w:p w14:paraId="05950413" w14:textId="77777777" w:rsidR="00D74D83" w:rsidRDefault="00D74D83"/>
        </w:tc>
      </w:tr>
    </w:tbl>
    <w:p w14:paraId="1ED3EE0D" w14:textId="77777777" w:rsidR="003930AE" w:rsidRDefault="003930AE" w:rsidP="003930AE"/>
    <w:p w14:paraId="43603E37" w14:textId="77777777" w:rsidR="003930AE" w:rsidRDefault="003930AE" w:rsidP="003930AE">
      <w:pPr>
        <w:pStyle w:val="RETechSignal"/>
      </w:pPr>
      <w:bookmarkStart w:id="392" w:name="_03adb5271007ec924a909fd0698a4d09"/>
      <w:r>
        <w:t>LocationServices_3</w:t>
      </w:r>
      <w:bookmarkEnd w:id="392"/>
    </w:p>
    <w:tbl>
      <w:tblPr>
        <w:tblStyle w:val="TableGrid"/>
        <w:tblW w:w="4524" w:type="pct"/>
        <w:tblInd w:w="625" w:type="dxa"/>
        <w:tblLook w:val="0620" w:firstRow="1" w:lastRow="0" w:firstColumn="0" w:lastColumn="0" w:noHBand="1" w:noVBand="1"/>
      </w:tblPr>
      <w:tblGrid>
        <w:gridCol w:w="1859"/>
        <w:gridCol w:w="7346"/>
      </w:tblGrid>
      <w:tr w:rsidR="003930AE" w:rsidRPr="009E3B7C" w14:paraId="3874DCA7" w14:textId="77777777" w:rsidTr="00841C2C">
        <w:trPr>
          <w:trHeight w:val="166"/>
        </w:trPr>
        <w:tc>
          <w:tcPr>
            <w:tcW w:w="1010" w:type="pct"/>
            <w:shd w:val="clear" w:color="auto" w:fill="BFBFBF" w:themeFill="background1" w:themeFillShade="BF"/>
          </w:tcPr>
          <w:p w14:paraId="5E3FA77C"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B092247" w14:textId="77777777" w:rsidR="003930AE" w:rsidRPr="009E3B7C" w:rsidRDefault="003930AE" w:rsidP="00841C2C">
            <w:pPr>
              <w:jc w:val="both"/>
              <w:rPr>
                <w:rFonts w:cs="Arial"/>
                <w:b/>
              </w:rPr>
            </w:pPr>
            <w:r>
              <w:rPr>
                <w:rFonts w:cs="Arial"/>
                <w:b/>
              </w:rPr>
              <w:t>LocationServices_3</w:t>
            </w:r>
          </w:p>
        </w:tc>
      </w:tr>
      <w:tr w:rsidR="003930AE" w:rsidRPr="009E3B7C" w14:paraId="686AFF59" w14:textId="77777777" w:rsidTr="00841C2C">
        <w:trPr>
          <w:trHeight w:val="332"/>
        </w:trPr>
        <w:tc>
          <w:tcPr>
            <w:tcW w:w="1010" w:type="pct"/>
            <w:shd w:val="clear" w:color="auto" w:fill="BFBFBF" w:themeFill="background1" w:themeFillShade="BF"/>
          </w:tcPr>
          <w:p w14:paraId="7641CADB" w14:textId="77777777" w:rsidR="003930AE" w:rsidRDefault="003930AE" w:rsidP="00841C2C">
            <w:pPr>
              <w:jc w:val="both"/>
              <w:rPr>
                <w:rFonts w:cs="Arial"/>
                <w:b/>
              </w:rPr>
            </w:pPr>
            <w:r>
              <w:rPr>
                <w:rFonts w:cs="Arial"/>
                <w:b/>
              </w:rPr>
              <w:t>Description</w:t>
            </w:r>
          </w:p>
        </w:tc>
        <w:tc>
          <w:tcPr>
            <w:tcW w:w="3990" w:type="pct"/>
          </w:tcPr>
          <w:p w14:paraId="55102BBE" w14:textId="77777777" w:rsidR="003930AE" w:rsidRDefault="003930AE" w:rsidP="00841C2C">
            <w:pPr>
              <w:jc w:val="both"/>
              <w:rPr>
                <w:rFonts w:cs="Arial"/>
              </w:rPr>
            </w:pPr>
            <w:r>
              <w:rPr>
                <w:rFonts w:cs="Arial"/>
              </w:rPr>
              <w:t>Provides network time from GNSS to vehicle</w:t>
            </w:r>
          </w:p>
        </w:tc>
      </w:tr>
      <w:tr w:rsidR="003930AE" w:rsidRPr="009E3B7C" w14:paraId="7408017D" w14:textId="77777777" w:rsidTr="00841C2C">
        <w:trPr>
          <w:trHeight w:val="332"/>
        </w:trPr>
        <w:tc>
          <w:tcPr>
            <w:tcW w:w="1010" w:type="pct"/>
            <w:shd w:val="clear" w:color="auto" w:fill="BFBFBF" w:themeFill="background1" w:themeFillShade="BF"/>
          </w:tcPr>
          <w:p w14:paraId="6BD2E5AD" w14:textId="77777777" w:rsidR="003930AE" w:rsidRPr="00F161E5" w:rsidRDefault="003930AE" w:rsidP="00841C2C">
            <w:pPr>
              <w:jc w:val="both"/>
              <w:rPr>
                <w:rFonts w:cs="Arial"/>
                <w:b/>
              </w:rPr>
            </w:pPr>
            <w:r>
              <w:rPr>
                <w:rFonts w:cs="Arial"/>
                <w:b/>
              </w:rPr>
              <w:t>Encoding</w:t>
            </w:r>
          </w:p>
        </w:tc>
        <w:tc>
          <w:tcPr>
            <w:tcW w:w="3990" w:type="pct"/>
          </w:tcPr>
          <w:p w14:paraId="14C210B7" w14:textId="77777777" w:rsidR="003930AE" w:rsidRPr="009E3B7C" w:rsidRDefault="00CE2B11" w:rsidP="00841C2C">
            <w:pPr>
              <w:jc w:val="both"/>
              <w:rPr>
                <w:rFonts w:cs="Arial"/>
              </w:rPr>
            </w:pPr>
            <w:r>
              <w:rPr>
                <w:noProof/>
              </w:rPr>
              <w:drawing>
                <wp:inline distT="0" distB="0" distL="0" distR="0" wp14:anchorId="121C93B1" wp14:editId="6D5A9A2E">
                  <wp:extent cx="152400" cy="152400"/>
                  <wp:effectExtent l="0" t="0" r="0" b="0"/>
                  <wp:docPr id="83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02e7adff984d4d5fa179aee3290eb882" w:history="1">
              <w:r w:rsidR="00BB255E">
                <w:rPr>
                  <w:rStyle w:val="Hyperlink"/>
                  <w:rFonts w:cs="Arial"/>
                </w:rPr>
                <w:t>Unitless64bit_ET</w:t>
              </w:r>
            </w:hyperlink>
          </w:p>
        </w:tc>
      </w:tr>
      <w:tr w:rsidR="003930AE" w:rsidRPr="009E3B7C" w14:paraId="5E1D7B84" w14:textId="77777777" w:rsidTr="00841C2C">
        <w:trPr>
          <w:trHeight w:val="332"/>
        </w:trPr>
        <w:tc>
          <w:tcPr>
            <w:tcW w:w="1010" w:type="pct"/>
            <w:shd w:val="clear" w:color="auto" w:fill="BFBFBF" w:themeFill="background1" w:themeFillShade="BF"/>
          </w:tcPr>
          <w:p w14:paraId="0C8284F0" w14:textId="77777777" w:rsidR="003930AE" w:rsidRDefault="003930AE" w:rsidP="00841C2C">
            <w:pPr>
              <w:jc w:val="both"/>
              <w:rPr>
                <w:rFonts w:cs="Arial"/>
                <w:b/>
              </w:rPr>
            </w:pPr>
            <w:r>
              <w:rPr>
                <w:rFonts w:cs="Arial"/>
                <w:b/>
              </w:rPr>
              <w:t>Transmitter</w:t>
            </w:r>
          </w:p>
        </w:tc>
        <w:tc>
          <w:tcPr>
            <w:tcW w:w="3990" w:type="pct"/>
          </w:tcPr>
          <w:p w14:paraId="063298D3" w14:textId="77777777" w:rsidR="00D74D83" w:rsidRDefault="00D74D83"/>
        </w:tc>
      </w:tr>
      <w:tr w:rsidR="003930AE" w:rsidRPr="009E3B7C" w14:paraId="22BC9EB5" w14:textId="77777777" w:rsidTr="00841C2C">
        <w:trPr>
          <w:trHeight w:val="332"/>
        </w:trPr>
        <w:tc>
          <w:tcPr>
            <w:tcW w:w="1010" w:type="pct"/>
            <w:shd w:val="clear" w:color="auto" w:fill="BFBFBF" w:themeFill="background1" w:themeFillShade="BF"/>
          </w:tcPr>
          <w:p w14:paraId="2C185EE1" w14:textId="77777777" w:rsidR="003930AE" w:rsidRDefault="003930AE" w:rsidP="00841C2C">
            <w:pPr>
              <w:jc w:val="both"/>
              <w:rPr>
                <w:rFonts w:cs="Arial"/>
                <w:b/>
              </w:rPr>
            </w:pPr>
            <w:r>
              <w:rPr>
                <w:rFonts w:cs="Arial"/>
                <w:b/>
              </w:rPr>
              <w:t>Receiver</w:t>
            </w:r>
          </w:p>
        </w:tc>
        <w:tc>
          <w:tcPr>
            <w:tcW w:w="3990" w:type="pct"/>
          </w:tcPr>
          <w:p w14:paraId="3DFCB51B" w14:textId="77777777" w:rsidR="00D74D83" w:rsidRDefault="00D74D83"/>
        </w:tc>
      </w:tr>
    </w:tbl>
    <w:p w14:paraId="39214DB0" w14:textId="77777777" w:rsidR="003930AE" w:rsidRDefault="003930AE" w:rsidP="003930AE"/>
    <w:p w14:paraId="4DAE1ACD" w14:textId="77777777" w:rsidR="003930AE" w:rsidRDefault="003930AE" w:rsidP="003930AE">
      <w:pPr>
        <w:pStyle w:val="RETechSignal"/>
      </w:pPr>
      <w:bookmarkStart w:id="393" w:name="_fe5f5e329e168f5f8e1819ed1652b0a8"/>
      <w:proofErr w:type="spellStart"/>
      <w:r>
        <w:t>ModemAuthrz_D_Stat</w:t>
      </w:r>
      <w:bookmarkEnd w:id="393"/>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00E0709B" w14:textId="77777777" w:rsidTr="00841C2C">
        <w:trPr>
          <w:trHeight w:val="166"/>
        </w:trPr>
        <w:tc>
          <w:tcPr>
            <w:tcW w:w="1010" w:type="pct"/>
            <w:shd w:val="clear" w:color="auto" w:fill="BFBFBF" w:themeFill="background1" w:themeFillShade="BF"/>
          </w:tcPr>
          <w:p w14:paraId="2B46F75A"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5C8BF91B" w14:textId="77777777" w:rsidR="003930AE" w:rsidRPr="009E3B7C" w:rsidRDefault="003930AE" w:rsidP="00841C2C">
            <w:pPr>
              <w:jc w:val="both"/>
              <w:rPr>
                <w:rFonts w:cs="Arial"/>
                <w:b/>
              </w:rPr>
            </w:pPr>
            <w:proofErr w:type="spellStart"/>
            <w:r>
              <w:rPr>
                <w:rFonts w:cs="Arial"/>
                <w:b/>
              </w:rPr>
              <w:t>ModemAuthrz_D_Stat</w:t>
            </w:r>
            <w:proofErr w:type="spellEnd"/>
          </w:p>
        </w:tc>
      </w:tr>
      <w:tr w:rsidR="003930AE" w:rsidRPr="009E3B7C" w14:paraId="668A87B7" w14:textId="77777777" w:rsidTr="00841C2C">
        <w:trPr>
          <w:trHeight w:val="332"/>
        </w:trPr>
        <w:tc>
          <w:tcPr>
            <w:tcW w:w="1010" w:type="pct"/>
            <w:shd w:val="clear" w:color="auto" w:fill="BFBFBF" w:themeFill="background1" w:themeFillShade="BF"/>
          </w:tcPr>
          <w:p w14:paraId="3D4C9E16" w14:textId="77777777" w:rsidR="003930AE" w:rsidRDefault="003930AE" w:rsidP="00841C2C">
            <w:pPr>
              <w:jc w:val="both"/>
              <w:rPr>
                <w:rFonts w:cs="Arial"/>
                <w:b/>
              </w:rPr>
            </w:pPr>
            <w:r>
              <w:rPr>
                <w:rFonts w:cs="Arial"/>
                <w:b/>
              </w:rPr>
              <w:t>Description</w:t>
            </w:r>
          </w:p>
        </w:tc>
        <w:tc>
          <w:tcPr>
            <w:tcW w:w="3990" w:type="pct"/>
          </w:tcPr>
          <w:p w14:paraId="3F59792D" w14:textId="77777777" w:rsidR="003930AE" w:rsidRDefault="003930AE" w:rsidP="00841C2C">
            <w:pPr>
              <w:jc w:val="both"/>
              <w:rPr>
                <w:rFonts w:cs="Arial"/>
              </w:rPr>
            </w:pPr>
            <w:r>
              <w:rPr>
                <w:rFonts w:cs="Arial"/>
              </w:rPr>
              <w:t>Provides modem authorization status</w:t>
            </w:r>
          </w:p>
        </w:tc>
      </w:tr>
      <w:tr w:rsidR="003930AE" w:rsidRPr="009E3B7C" w14:paraId="42FC9EBC" w14:textId="77777777" w:rsidTr="00841C2C">
        <w:trPr>
          <w:trHeight w:val="332"/>
        </w:trPr>
        <w:tc>
          <w:tcPr>
            <w:tcW w:w="1010" w:type="pct"/>
            <w:shd w:val="clear" w:color="auto" w:fill="BFBFBF" w:themeFill="background1" w:themeFillShade="BF"/>
          </w:tcPr>
          <w:p w14:paraId="6B85658C" w14:textId="77777777" w:rsidR="003930AE" w:rsidRPr="00F161E5" w:rsidRDefault="003930AE" w:rsidP="00841C2C">
            <w:pPr>
              <w:jc w:val="both"/>
              <w:rPr>
                <w:rFonts w:cs="Arial"/>
                <w:b/>
              </w:rPr>
            </w:pPr>
            <w:r>
              <w:rPr>
                <w:rFonts w:cs="Arial"/>
                <w:b/>
              </w:rPr>
              <w:t>Encoding</w:t>
            </w:r>
          </w:p>
        </w:tc>
        <w:tc>
          <w:tcPr>
            <w:tcW w:w="3990" w:type="pct"/>
          </w:tcPr>
          <w:p w14:paraId="7795A58A" w14:textId="77777777" w:rsidR="003930AE" w:rsidRPr="009E3B7C" w:rsidRDefault="00CE2B11" w:rsidP="00841C2C">
            <w:pPr>
              <w:jc w:val="both"/>
              <w:rPr>
                <w:rFonts w:cs="Arial"/>
              </w:rPr>
            </w:pPr>
            <w:r>
              <w:rPr>
                <w:noProof/>
              </w:rPr>
              <w:drawing>
                <wp:inline distT="0" distB="0" distL="0" distR="0" wp14:anchorId="47D9CF58" wp14:editId="09F44DE5">
                  <wp:extent cx="152400" cy="152400"/>
                  <wp:effectExtent l="0" t="0" r="0" b="0"/>
                  <wp:docPr id="83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2c3d6edeba71e8dc9abddbbda8cdd3af" w:history="1">
              <w:proofErr w:type="spellStart"/>
              <w:r w:rsidR="00BB255E">
                <w:rPr>
                  <w:rStyle w:val="Hyperlink"/>
                  <w:rFonts w:cs="Arial"/>
                </w:rPr>
                <w:t>ModemAuthrzDStat_ET</w:t>
              </w:r>
              <w:proofErr w:type="spellEnd"/>
            </w:hyperlink>
          </w:p>
        </w:tc>
      </w:tr>
      <w:tr w:rsidR="003930AE" w:rsidRPr="009E3B7C" w14:paraId="3DFB59B9" w14:textId="77777777" w:rsidTr="00841C2C">
        <w:trPr>
          <w:trHeight w:val="332"/>
        </w:trPr>
        <w:tc>
          <w:tcPr>
            <w:tcW w:w="1010" w:type="pct"/>
            <w:shd w:val="clear" w:color="auto" w:fill="BFBFBF" w:themeFill="background1" w:themeFillShade="BF"/>
          </w:tcPr>
          <w:p w14:paraId="68B952E6" w14:textId="77777777" w:rsidR="003930AE" w:rsidRDefault="003930AE" w:rsidP="00841C2C">
            <w:pPr>
              <w:jc w:val="both"/>
              <w:rPr>
                <w:rFonts w:cs="Arial"/>
                <w:b/>
              </w:rPr>
            </w:pPr>
            <w:r>
              <w:rPr>
                <w:rFonts w:cs="Arial"/>
                <w:b/>
              </w:rPr>
              <w:t>Transmitter</w:t>
            </w:r>
          </w:p>
        </w:tc>
        <w:tc>
          <w:tcPr>
            <w:tcW w:w="3990" w:type="pct"/>
          </w:tcPr>
          <w:p w14:paraId="28AE3386" w14:textId="77777777" w:rsidR="00D74D83" w:rsidRDefault="00D74D83"/>
        </w:tc>
      </w:tr>
      <w:tr w:rsidR="003930AE" w:rsidRPr="009E3B7C" w14:paraId="50ED341F" w14:textId="77777777" w:rsidTr="00841C2C">
        <w:trPr>
          <w:trHeight w:val="332"/>
        </w:trPr>
        <w:tc>
          <w:tcPr>
            <w:tcW w:w="1010" w:type="pct"/>
            <w:shd w:val="clear" w:color="auto" w:fill="BFBFBF" w:themeFill="background1" w:themeFillShade="BF"/>
          </w:tcPr>
          <w:p w14:paraId="6EADD0F7" w14:textId="77777777" w:rsidR="003930AE" w:rsidRDefault="003930AE" w:rsidP="00841C2C">
            <w:pPr>
              <w:jc w:val="both"/>
              <w:rPr>
                <w:rFonts w:cs="Arial"/>
                <w:b/>
              </w:rPr>
            </w:pPr>
            <w:r>
              <w:rPr>
                <w:rFonts w:cs="Arial"/>
                <w:b/>
              </w:rPr>
              <w:t>Receiver</w:t>
            </w:r>
          </w:p>
        </w:tc>
        <w:tc>
          <w:tcPr>
            <w:tcW w:w="3990" w:type="pct"/>
          </w:tcPr>
          <w:p w14:paraId="1D368DDE" w14:textId="77777777" w:rsidR="00D74D83" w:rsidRDefault="00D74D83"/>
        </w:tc>
      </w:tr>
    </w:tbl>
    <w:p w14:paraId="36F56520" w14:textId="77777777" w:rsidR="003930AE" w:rsidRDefault="003930AE" w:rsidP="003930AE"/>
    <w:p w14:paraId="7F354A9F" w14:textId="77777777" w:rsidR="003930AE" w:rsidRDefault="003930AE" w:rsidP="003930AE">
      <w:pPr>
        <w:pStyle w:val="RETechSignal"/>
      </w:pPr>
      <w:bookmarkStart w:id="394" w:name="_127e1b7fdaad9cb32a5c68c4d75a801a"/>
      <w:proofErr w:type="spellStart"/>
      <w:r>
        <w:t>ModemReset_D_Rq</w:t>
      </w:r>
      <w:bookmarkEnd w:id="394"/>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4CC063E3" w14:textId="77777777" w:rsidTr="00841C2C">
        <w:trPr>
          <w:trHeight w:val="166"/>
        </w:trPr>
        <w:tc>
          <w:tcPr>
            <w:tcW w:w="1010" w:type="pct"/>
            <w:shd w:val="clear" w:color="auto" w:fill="BFBFBF" w:themeFill="background1" w:themeFillShade="BF"/>
          </w:tcPr>
          <w:p w14:paraId="3A7CB956"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5DDEF095" w14:textId="77777777" w:rsidR="003930AE" w:rsidRPr="009E3B7C" w:rsidRDefault="003930AE" w:rsidP="00841C2C">
            <w:pPr>
              <w:jc w:val="both"/>
              <w:rPr>
                <w:rFonts w:cs="Arial"/>
                <w:b/>
              </w:rPr>
            </w:pPr>
            <w:proofErr w:type="spellStart"/>
            <w:r>
              <w:rPr>
                <w:rFonts w:cs="Arial"/>
                <w:b/>
              </w:rPr>
              <w:t>ModemReset_D_Rq</w:t>
            </w:r>
            <w:proofErr w:type="spellEnd"/>
          </w:p>
        </w:tc>
      </w:tr>
      <w:tr w:rsidR="003930AE" w:rsidRPr="009E3B7C" w14:paraId="374D9177" w14:textId="77777777" w:rsidTr="00841C2C">
        <w:trPr>
          <w:trHeight w:val="332"/>
        </w:trPr>
        <w:tc>
          <w:tcPr>
            <w:tcW w:w="1010" w:type="pct"/>
            <w:shd w:val="clear" w:color="auto" w:fill="BFBFBF" w:themeFill="background1" w:themeFillShade="BF"/>
          </w:tcPr>
          <w:p w14:paraId="0BC4DA8D" w14:textId="77777777" w:rsidR="003930AE" w:rsidRDefault="003930AE" w:rsidP="00841C2C">
            <w:pPr>
              <w:jc w:val="both"/>
              <w:rPr>
                <w:rFonts w:cs="Arial"/>
                <w:b/>
              </w:rPr>
            </w:pPr>
            <w:r>
              <w:rPr>
                <w:rFonts w:cs="Arial"/>
                <w:b/>
              </w:rPr>
              <w:t>Description</w:t>
            </w:r>
          </w:p>
        </w:tc>
        <w:tc>
          <w:tcPr>
            <w:tcW w:w="3990" w:type="pct"/>
          </w:tcPr>
          <w:p w14:paraId="1A0119F5" w14:textId="77777777" w:rsidR="003930AE" w:rsidRDefault="003930AE" w:rsidP="00841C2C">
            <w:pPr>
              <w:jc w:val="both"/>
              <w:rPr>
                <w:rFonts w:cs="Arial"/>
              </w:rPr>
            </w:pPr>
            <w:r>
              <w:rPr>
                <w:rFonts w:cs="Arial"/>
              </w:rPr>
              <w:t>Instructs specific components to perform a reset</w:t>
            </w:r>
          </w:p>
        </w:tc>
      </w:tr>
      <w:tr w:rsidR="003930AE" w:rsidRPr="009E3B7C" w14:paraId="643501AA" w14:textId="77777777" w:rsidTr="00841C2C">
        <w:trPr>
          <w:trHeight w:val="332"/>
        </w:trPr>
        <w:tc>
          <w:tcPr>
            <w:tcW w:w="1010" w:type="pct"/>
            <w:shd w:val="clear" w:color="auto" w:fill="BFBFBF" w:themeFill="background1" w:themeFillShade="BF"/>
          </w:tcPr>
          <w:p w14:paraId="35D24451" w14:textId="77777777" w:rsidR="003930AE" w:rsidRPr="00F161E5" w:rsidRDefault="003930AE" w:rsidP="00841C2C">
            <w:pPr>
              <w:jc w:val="both"/>
              <w:rPr>
                <w:rFonts w:cs="Arial"/>
                <w:b/>
              </w:rPr>
            </w:pPr>
            <w:r>
              <w:rPr>
                <w:rFonts w:cs="Arial"/>
                <w:b/>
              </w:rPr>
              <w:t>Encoding</w:t>
            </w:r>
          </w:p>
        </w:tc>
        <w:tc>
          <w:tcPr>
            <w:tcW w:w="3990" w:type="pct"/>
          </w:tcPr>
          <w:p w14:paraId="5E93B935" w14:textId="77777777" w:rsidR="003930AE" w:rsidRPr="009E3B7C" w:rsidRDefault="00CE2B11" w:rsidP="00841C2C">
            <w:pPr>
              <w:jc w:val="both"/>
              <w:rPr>
                <w:rFonts w:cs="Arial"/>
              </w:rPr>
            </w:pPr>
            <w:r>
              <w:rPr>
                <w:noProof/>
              </w:rPr>
              <w:drawing>
                <wp:inline distT="0" distB="0" distL="0" distR="0" wp14:anchorId="7C5D0562" wp14:editId="17A46D7A">
                  <wp:extent cx="152400" cy="152400"/>
                  <wp:effectExtent l="0" t="0" r="0" b="0"/>
                  <wp:docPr id="84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519cccc0570c7b0fcbd8d311db62c31f" w:history="1">
              <w:proofErr w:type="spellStart"/>
              <w:r w:rsidR="00BB255E">
                <w:rPr>
                  <w:rStyle w:val="Hyperlink"/>
                  <w:rFonts w:cs="Arial"/>
                </w:rPr>
                <w:t>ModemResetDRq_ET</w:t>
              </w:r>
              <w:proofErr w:type="spellEnd"/>
            </w:hyperlink>
          </w:p>
        </w:tc>
      </w:tr>
      <w:tr w:rsidR="003930AE" w:rsidRPr="009E3B7C" w14:paraId="4A3F4DD5" w14:textId="77777777" w:rsidTr="00841C2C">
        <w:trPr>
          <w:trHeight w:val="332"/>
        </w:trPr>
        <w:tc>
          <w:tcPr>
            <w:tcW w:w="1010" w:type="pct"/>
            <w:shd w:val="clear" w:color="auto" w:fill="BFBFBF" w:themeFill="background1" w:themeFillShade="BF"/>
          </w:tcPr>
          <w:p w14:paraId="1CD4B50B" w14:textId="77777777" w:rsidR="003930AE" w:rsidRDefault="003930AE" w:rsidP="00841C2C">
            <w:pPr>
              <w:jc w:val="both"/>
              <w:rPr>
                <w:rFonts w:cs="Arial"/>
                <w:b/>
              </w:rPr>
            </w:pPr>
            <w:r>
              <w:rPr>
                <w:rFonts w:cs="Arial"/>
                <w:b/>
              </w:rPr>
              <w:t>Transmitter</w:t>
            </w:r>
          </w:p>
        </w:tc>
        <w:tc>
          <w:tcPr>
            <w:tcW w:w="3990" w:type="pct"/>
          </w:tcPr>
          <w:p w14:paraId="27322843" w14:textId="77777777" w:rsidR="00D74D83" w:rsidRDefault="00D74D83"/>
        </w:tc>
      </w:tr>
      <w:tr w:rsidR="003930AE" w:rsidRPr="009E3B7C" w14:paraId="701D6660" w14:textId="77777777" w:rsidTr="00841C2C">
        <w:trPr>
          <w:trHeight w:val="332"/>
        </w:trPr>
        <w:tc>
          <w:tcPr>
            <w:tcW w:w="1010" w:type="pct"/>
            <w:shd w:val="clear" w:color="auto" w:fill="BFBFBF" w:themeFill="background1" w:themeFillShade="BF"/>
          </w:tcPr>
          <w:p w14:paraId="7999C6C2" w14:textId="77777777" w:rsidR="003930AE" w:rsidRDefault="003930AE" w:rsidP="00841C2C">
            <w:pPr>
              <w:jc w:val="both"/>
              <w:rPr>
                <w:rFonts w:cs="Arial"/>
                <w:b/>
              </w:rPr>
            </w:pPr>
            <w:r>
              <w:rPr>
                <w:rFonts w:cs="Arial"/>
                <w:b/>
              </w:rPr>
              <w:t>Receiver</w:t>
            </w:r>
          </w:p>
        </w:tc>
        <w:tc>
          <w:tcPr>
            <w:tcW w:w="3990" w:type="pct"/>
          </w:tcPr>
          <w:p w14:paraId="1B6AED46" w14:textId="77777777" w:rsidR="00D74D83" w:rsidRDefault="00D74D83"/>
        </w:tc>
      </w:tr>
    </w:tbl>
    <w:p w14:paraId="32ED69CF" w14:textId="77777777" w:rsidR="003930AE" w:rsidRDefault="003930AE" w:rsidP="003930AE"/>
    <w:p w14:paraId="59010AA1" w14:textId="77777777" w:rsidR="003930AE" w:rsidRDefault="003930AE" w:rsidP="003930AE">
      <w:pPr>
        <w:pStyle w:val="RETechSignal"/>
      </w:pPr>
      <w:bookmarkStart w:id="395" w:name="_05ee3576ca3c1833d566551eb254efa5"/>
      <w:proofErr w:type="spellStart"/>
      <w:r>
        <w:t>NFC_Enable_Status</w:t>
      </w:r>
      <w:bookmarkEnd w:id="395"/>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4CD3B1A3" w14:textId="77777777" w:rsidTr="00841C2C">
        <w:trPr>
          <w:trHeight w:val="166"/>
        </w:trPr>
        <w:tc>
          <w:tcPr>
            <w:tcW w:w="1010" w:type="pct"/>
            <w:shd w:val="clear" w:color="auto" w:fill="BFBFBF" w:themeFill="background1" w:themeFillShade="BF"/>
          </w:tcPr>
          <w:p w14:paraId="1801B9ED"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546811B" w14:textId="77777777" w:rsidR="003930AE" w:rsidRPr="009E3B7C" w:rsidRDefault="003930AE" w:rsidP="00841C2C">
            <w:pPr>
              <w:jc w:val="both"/>
              <w:rPr>
                <w:rFonts w:cs="Arial"/>
                <w:b/>
              </w:rPr>
            </w:pPr>
            <w:proofErr w:type="spellStart"/>
            <w:r>
              <w:rPr>
                <w:rFonts w:cs="Arial"/>
                <w:b/>
              </w:rPr>
              <w:t>NFC_Enable_Status</w:t>
            </w:r>
            <w:proofErr w:type="spellEnd"/>
          </w:p>
        </w:tc>
      </w:tr>
      <w:tr w:rsidR="003930AE" w:rsidRPr="009E3B7C" w14:paraId="10889AF8" w14:textId="77777777" w:rsidTr="00841C2C">
        <w:trPr>
          <w:trHeight w:val="332"/>
        </w:trPr>
        <w:tc>
          <w:tcPr>
            <w:tcW w:w="1010" w:type="pct"/>
            <w:shd w:val="clear" w:color="auto" w:fill="BFBFBF" w:themeFill="background1" w:themeFillShade="BF"/>
          </w:tcPr>
          <w:p w14:paraId="7052A955" w14:textId="77777777" w:rsidR="003930AE" w:rsidRDefault="003930AE" w:rsidP="00841C2C">
            <w:pPr>
              <w:jc w:val="both"/>
              <w:rPr>
                <w:rFonts w:cs="Arial"/>
                <w:b/>
              </w:rPr>
            </w:pPr>
            <w:r>
              <w:rPr>
                <w:rFonts w:cs="Arial"/>
                <w:b/>
              </w:rPr>
              <w:t>Description</w:t>
            </w:r>
          </w:p>
        </w:tc>
        <w:tc>
          <w:tcPr>
            <w:tcW w:w="3990" w:type="pct"/>
          </w:tcPr>
          <w:p w14:paraId="2E370A08" w14:textId="77777777" w:rsidR="003930AE" w:rsidRDefault="003930AE" w:rsidP="00841C2C">
            <w:pPr>
              <w:jc w:val="both"/>
              <w:rPr>
                <w:rFonts w:cs="Arial"/>
              </w:rPr>
            </w:pPr>
            <w:r>
              <w:rPr>
                <w:rFonts w:cs="Arial"/>
              </w:rPr>
              <w:t>Whether the NFC Feature is "Enabled" or "Disabled" on the NFC System</w:t>
            </w:r>
          </w:p>
        </w:tc>
      </w:tr>
      <w:tr w:rsidR="003930AE" w:rsidRPr="009E3B7C" w14:paraId="061827CE" w14:textId="77777777" w:rsidTr="00841C2C">
        <w:trPr>
          <w:trHeight w:val="332"/>
        </w:trPr>
        <w:tc>
          <w:tcPr>
            <w:tcW w:w="1010" w:type="pct"/>
            <w:shd w:val="clear" w:color="auto" w:fill="BFBFBF" w:themeFill="background1" w:themeFillShade="BF"/>
          </w:tcPr>
          <w:p w14:paraId="63ADC933" w14:textId="77777777" w:rsidR="003930AE" w:rsidRPr="00F161E5" w:rsidRDefault="003930AE" w:rsidP="00841C2C">
            <w:pPr>
              <w:jc w:val="both"/>
              <w:rPr>
                <w:rFonts w:cs="Arial"/>
                <w:b/>
              </w:rPr>
            </w:pPr>
            <w:r>
              <w:rPr>
                <w:rFonts w:cs="Arial"/>
                <w:b/>
              </w:rPr>
              <w:t>Encoding</w:t>
            </w:r>
          </w:p>
        </w:tc>
        <w:tc>
          <w:tcPr>
            <w:tcW w:w="3990" w:type="pct"/>
          </w:tcPr>
          <w:p w14:paraId="1D0C90B5" w14:textId="77777777" w:rsidR="003930AE" w:rsidRPr="009E3B7C" w:rsidRDefault="00CE2B11" w:rsidP="00841C2C">
            <w:pPr>
              <w:jc w:val="both"/>
              <w:rPr>
                <w:rFonts w:cs="Arial"/>
              </w:rPr>
            </w:pPr>
            <w:r>
              <w:rPr>
                <w:noProof/>
              </w:rPr>
              <w:drawing>
                <wp:inline distT="0" distB="0" distL="0" distR="0" wp14:anchorId="1A0891F4" wp14:editId="55D3ECB2">
                  <wp:extent cx="152400" cy="152400"/>
                  <wp:effectExtent l="0" t="0" r="0" b="0"/>
                  <wp:docPr id="84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adcb81e38576495daed2f39bf2cccd66" w:history="1">
              <w:proofErr w:type="spellStart"/>
              <w:r w:rsidR="00BB255E">
                <w:rPr>
                  <w:rStyle w:val="Hyperlink"/>
                  <w:rFonts w:cs="Arial"/>
                </w:rPr>
                <w:t>DisableEnable_ET</w:t>
              </w:r>
              <w:proofErr w:type="spellEnd"/>
            </w:hyperlink>
          </w:p>
        </w:tc>
      </w:tr>
      <w:tr w:rsidR="003930AE" w:rsidRPr="009E3B7C" w14:paraId="06673282" w14:textId="77777777" w:rsidTr="00841C2C">
        <w:trPr>
          <w:trHeight w:val="332"/>
        </w:trPr>
        <w:tc>
          <w:tcPr>
            <w:tcW w:w="1010" w:type="pct"/>
            <w:shd w:val="clear" w:color="auto" w:fill="BFBFBF" w:themeFill="background1" w:themeFillShade="BF"/>
          </w:tcPr>
          <w:p w14:paraId="7169205F" w14:textId="77777777" w:rsidR="003930AE" w:rsidRDefault="003930AE" w:rsidP="00841C2C">
            <w:pPr>
              <w:jc w:val="both"/>
              <w:rPr>
                <w:rFonts w:cs="Arial"/>
                <w:b/>
              </w:rPr>
            </w:pPr>
            <w:r>
              <w:rPr>
                <w:rFonts w:cs="Arial"/>
                <w:b/>
              </w:rPr>
              <w:t>Transmitter</w:t>
            </w:r>
          </w:p>
        </w:tc>
        <w:tc>
          <w:tcPr>
            <w:tcW w:w="3990" w:type="pct"/>
          </w:tcPr>
          <w:p w14:paraId="690BD7EB" w14:textId="77777777" w:rsidR="00D74D83" w:rsidRDefault="00D74D83"/>
        </w:tc>
      </w:tr>
      <w:tr w:rsidR="003930AE" w:rsidRPr="009E3B7C" w14:paraId="1E4799B1" w14:textId="77777777" w:rsidTr="00841C2C">
        <w:trPr>
          <w:trHeight w:val="332"/>
        </w:trPr>
        <w:tc>
          <w:tcPr>
            <w:tcW w:w="1010" w:type="pct"/>
            <w:shd w:val="clear" w:color="auto" w:fill="BFBFBF" w:themeFill="background1" w:themeFillShade="BF"/>
          </w:tcPr>
          <w:p w14:paraId="40095A6D" w14:textId="77777777" w:rsidR="003930AE" w:rsidRDefault="003930AE" w:rsidP="00841C2C">
            <w:pPr>
              <w:jc w:val="both"/>
              <w:rPr>
                <w:rFonts w:cs="Arial"/>
                <w:b/>
              </w:rPr>
            </w:pPr>
            <w:r>
              <w:rPr>
                <w:rFonts w:cs="Arial"/>
                <w:b/>
              </w:rPr>
              <w:t>Receiver</w:t>
            </w:r>
          </w:p>
        </w:tc>
        <w:tc>
          <w:tcPr>
            <w:tcW w:w="3990" w:type="pct"/>
          </w:tcPr>
          <w:p w14:paraId="41DEE017" w14:textId="77777777" w:rsidR="00D74D83" w:rsidRDefault="00D74D83"/>
        </w:tc>
      </w:tr>
    </w:tbl>
    <w:p w14:paraId="3BDFCBC8" w14:textId="77777777" w:rsidR="003930AE" w:rsidRDefault="003930AE" w:rsidP="003930AE"/>
    <w:p w14:paraId="13997F24" w14:textId="77777777" w:rsidR="003930AE" w:rsidRDefault="003930AE" w:rsidP="003930AE">
      <w:pPr>
        <w:pStyle w:val="RETechSignal"/>
      </w:pPr>
      <w:bookmarkStart w:id="396" w:name="_73b9f37e8fc4d28d4a9bd028211a57b1"/>
      <w:proofErr w:type="spellStart"/>
      <w:r>
        <w:t>NFC_FaultDisable_Status</w:t>
      </w:r>
      <w:bookmarkEnd w:id="396"/>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97C8967" w14:textId="77777777" w:rsidTr="00841C2C">
        <w:trPr>
          <w:trHeight w:val="166"/>
        </w:trPr>
        <w:tc>
          <w:tcPr>
            <w:tcW w:w="1010" w:type="pct"/>
            <w:shd w:val="clear" w:color="auto" w:fill="BFBFBF" w:themeFill="background1" w:themeFillShade="BF"/>
          </w:tcPr>
          <w:p w14:paraId="02AF467F"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9303561" w14:textId="77777777" w:rsidR="003930AE" w:rsidRPr="009E3B7C" w:rsidRDefault="003930AE" w:rsidP="00841C2C">
            <w:pPr>
              <w:jc w:val="both"/>
              <w:rPr>
                <w:rFonts w:cs="Arial"/>
                <w:b/>
              </w:rPr>
            </w:pPr>
            <w:proofErr w:type="spellStart"/>
            <w:r>
              <w:rPr>
                <w:rFonts w:cs="Arial"/>
                <w:b/>
              </w:rPr>
              <w:t>NFC_FaultDisable_Status</w:t>
            </w:r>
            <w:proofErr w:type="spellEnd"/>
          </w:p>
        </w:tc>
      </w:tr>
      <w:tr w:rsidR="003930AE" w:rsidRPr="009E3B7C" w14:paraId="1A99843E" w14:textId="77777777" w:rsidTr="00841C2C">
        <w:trPr>
          <w:trHeight w:val="332"/>
        </w:trPr>
        <w:tc>
          <w:tcPr>
            <w:tcW w:w="1010" w:type="pct"/>
            <w:shd w:val="clear" w:color="auto" w:fill="BFBFBF" w:themeFill="background1" w:themeFillShade="BF"/>
          </w:tcPr>
          <w:p w14:paraId="69B029FA" w14:textId="77777777" w:rsidR="003930AE" w:rsidRDefault="003930AE" w:rsidP="00841C2C">
            <w:pPr>
              <w:jc w:val="both"/>
              <w:rPr>
                <w:rFonts w:cs="Arial"/>
                <w:b/>
              </w:rPr>
            </w:pPr>
            <w:r>
              <w:rPr>
                <w:rFonts w:cs="Arial"/>
                <w:b/>
              </w:rPr>
              <w:t>Description</w:t>
            </w:r>
          </w:p>
        </w:tc>
        <w:tc>
          <w:tcPr>
            <w:tcW w:w="3990" w:type="pct"/>
          </w:tcPr>
          <w:p w14:paraId="26475BCD" w14:textId="77777777" w:rsidR="003930AE" w:rsidRDefault="003930AE" w:rsidP="00841C2C">
            <w:pPr>
              <w:jc w:val="both"/>
              <w:rPr>
                <w:rFonts w:cs="Arial"/>
              </w:rPr>
            </w:pPr>
            <w:r>
              <w:rPr>
                <w:rFonts w:cs="Arial"/>
              </w:rPr>
              <w:t>If a fault has caused the NFC System to "Disable" the NFC feature on the NFC System</w:t>
            </w:r>
          </w:p>
        </w:tc>
      </w:tr>
      <w:tr w:rsidR="003930AE" w:rsidRPr="009E3B7C" w14:paraId="167A537E" w14:textId="77777777" w:rsidTr="00841C2C">
        <w:trPr>
          <w:trHeight w:val="332"/>
        </w:trPr>
        <w:tc>
          <w:tcPr>
            <w:tcW w:w="1010" w:type="pct"/>
            <w:shd w:val="clear" w:color="auto" w:fill="BFBFBF" w:themeFill="background1" w:themeFillShade="BF"/>
          </w:tcPr>
          <w:p w14:paraId="0E72FDEB" w14:textId="77777777" w:rsidR="003930AE" w:rsidRPr="00F161E5" w:rsidRDefault="003930AE" w:rsidP="00841C2C">
            <w:pPr>
              <w:jc w:val="both"/>
              <w:rPr>
                <w:rFonts w:cs="Arial"/>
                <w:b/>
              </w:rPr>
            </w:pPr>
            <w:r>
              <w:rPr>
                <w:rFonts w:cs="Arial"/>
                <w:b/>
              </w:rPr>
              <w:t>Encoding</w:t>
            </w:r>
          </w:p>
        </w:tc>
        <w:tc>
          <w:tcPr>
            <w:tcW w:w="3990" w:type="pct"/>
          </w:tcPr>
          <w:p w14:paraId="6C83C71B" w14:textId="77777777" w:rsidR="003930AE" w:rsidRPr="009E3B7C" w:rsidRDefault="00CE2B11" w:rsidP="00841C2C">
            <w:pPr>
              <w:jc w:val="both"/>
              <w:rPr>
                <w:rFonts w:cs="Arial"/>
              </w:rPr>
            </w:pPr>
            <w:r>
              <w:rPr>
                <w:noProof/>
              </w:rPr>
              <w:drawing>
                <wp:inline distT="0" distB="0" distL="0" distR="0" wp14:anchorId="3E2C4533" wp14:editId="43679BE1">
                  <wp:extent cx="152400" cy="152400"/>
                  <wp:effectExtent l="0" t="0" r="0" b="0"/>
                  <wp:docPr id="844"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adcb81e38576495daed2f39bf2cccd66" w:history="1">
              <w:proofErr w:type="spellStart"/>
              <w:r w:rsidR="00BB255E">
                <w:rPr>
                  <w:rStyle w:val="Hyperlink"/>
                  <w:rFonts w:cs="Arial"/>
                </w:rPr>
                <w:t>DisableEnable_ET</w:t>
              </w:r>
              <w:proofErr w:type="spellEnd"/>
            </w:hyperlink>
          </w:p>
        </w:tc>
      </w:tr>
      <w:tr w:rsidR="003930AE" w:rsidRPr="009E3B7C" w14:paraId="4AD050AF" w14:textId="77777777" w:rsidTr="00841C2C">
        <w:trPr>
          <w:trHeight w:val="332"/>
        </w:trPr>
        <w:tc>
          <w:tcPr>
            <w:tcW w:w="1010" w:type="pct"/>
            <w:shd w:val="clear" w:color="auto" w:fill="BFBFBF" w:themeFill="background1" w:themeFillShade="BF"/>
          </w:tcPr>
          <w:p w14:paraId="2595C28C" w14:textId="77777777" w:rsidR="003930AE" w:rsidRDefault="003930AE" w:rsidP="00841C2C">
            <w:pPr>
              <w:jc w:val="both"/>
              <w:rPr>
                <w:rFonts w:cs="Arial"/>
                <w:b/>
              </w:rPr>
            </w:pPr>
            <w:r>
              <w:rPr>
                <w:rFonts w:cs="Arial"/>
                <w:b/>
              </w:rPr>
              <w:t>Transmitter</w:t>
            </w:r>
          </w:p>
        </w:tc>
        <w:tc>
          <w:tcPr>
            <w:tcW w:w="3990" w:type="pct"/>
          </w:tcPr>
          <w:p w14:paraId="7D5541F5" w14:textId="77777777" w:rsidR="00D74D83" w:rsidRDefault="00D74D83"/>
        </w:tc>
      </w:tr>
      <w:tr w:rsidR="003930AE" w:rsidRPr="009E3B7C" w14:paraId="56B48F1B" w14:textId="77777777" w:rsidTr="00841C2C">
        <w:trPr>
          <w:trHeight w:val="332"/>
        </w:trPr>
        <w:tc>
          <w:tcPr>
            <w:tcW w:w="1010" w:type="pct"/>
            <w:shd w:val="clear" w:color="auto" w:fill="BFBFBF" w:themeFill="background1" w:themeFillShade="BF"/>
          </w:tcPr>
          <w:p w14:paraId="34B42D01" w14:textId="77777777" w:rsidR="003930AE" w:rsidRDefault="003930AE" w:rsidP="00841C2C">
            <w:pPr>
              <w:jc w:val="both"/>
              <w:rPr>
                <w:rFonts w:cs="Arial"/>
                <w:b/>
              </w:rPr>
            </w:pPr>
            <w:r>
              <w:rPr>
                <w:rFonts w:cs="Arial"/>
                <w:b/>
              </w:rPr>
              <w:t>Receiver</w:t>
            </w:r>
          </w:p>
        </w:tc>
        <w:tc>
          <w:tcPr>
            <w:tcW w:w="3990" w:type="pct"/>
          </w:tcPr>
          <w:p w14:paraId="7F2F5A9F" w14:textId="77777777" w:rsidR="00D74D83" w:rsidRDefault="00D74D83"/>
        </w:tc>
      </w:tr>
    </w:tbl>
    <w:p w14:paraId="67E2D6B3" w14:textId="77777777" w:rsidR="003930AE" w:rsidRDefault="003930AE" w:rsidP="003930AE"/>
    <w:p w14:paraId="04536D58" w14:textId="77777777" w:rsidR="003930AE" w:rsidRDefault="003930AE" w:rsidP="003930AE">
      <w:pPr>
        <w:pStyle w:val="RETechSignal"/>
      </w:pPr>
      <w:bookmarkStart w:id="397" w:name="_cf6ada0f6378c5f67fc62e6ef2232e5b"/>
      <w:proofErr w:type="spellStart"/>
      <w:r>
        <w:t>NFC_Polling_Freq</w:t>
      </w:r>
      <w:bookmarkEnd w:id="397"/>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011C18A2" w14:textId="77777777" w:rsidTr="00841C2C">
        <w:trPr>
          <w:trHeight w:val="166"/>
        </w:trPr>
        <w:tc>
          <w:tcPr>
            <w:tcW w:w="1010" w:type="pct"/>
            <w:shd w:val="clear" w:color="auto" w:fill="BFBFBF" w:themeFill="background1" w:themeFillShade="BF"/>
          </w:tcPr>
          <w:p w14:paraId="0F96740E"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9EF0193" w14:textId="77777777" w:rsidR="003930AE" w:rsidRPr="009E3B7C" w:rsidRDefault="003930AE" w:rsidP="00841C2C">
            <w:pPr>
              <w:jc w:val="both"/>
              <w:rPr>
                <w:rFonts w:cs="Arial"/>
                <w:b/>
              </w:rPr>
            </w:pPr>
            <w:proofErr w:type="spellStart"/>
            <w:r>
              <w:rPr>
                <w:rFonts w:cs="Arial"/>
                <w:b/>
              </w:rPr>
              <w:t>NFC_Polling_Freq</w:t>
            </w:r>
            <w:proofErr w:type="spellEnd"/>
          </w:p>
        </w:tc>
      </w:tr>
      <w:tr w:rsidR="003930AE" w:rsidRPr="009E3B7C" w14:paraId="29CFA887" w14:textId="77777777" w:rsidTr="00841C2C">
        <w:trPr>
          <w:trHeight w:val="332"/>
        </w:trPr>
        <w:tc>
          <w:tcPr>
            <w:tcW w:w="1010" w:type="pct"/>
            <w:shd w:val="clear" w:color="auto" w:fill="BFBFBF" w:themeFill="background1" w:themeFillShade="BF"/>
          </w:tcPr>
          <w:p w14:paraId="2DE9A31E" w14:textId="77777777" w:rsidR="003930AE" w:rsidRDefault="003930AE" w:rsidP="00841C2C">
            <w:pPr>
              <w:jc w:val="both"/>
              <w:rPr>
                <w:rFonts w:cs="Arial"/>
                <w:b/>
              </w:rPr>
            </w:pPr>
            <w:r>
              <w:rPr>
                <w:rFonts w:cs="Arial"/>
                <w:b/>
              </w:rPr>
              <w:t>Description</w:t>
            </w:r>
          </w:p>
        </w:tc>
        <w:tc>
          <w:tcPr>
            <w:tcW w:w="3990" w:type="pct"/>
          </w:tcPr>
          <w:p w14:paraId="77238C70" w14:textId="77777777" w:rsidR="003930AE" w:rsidRDefault="003930AE" w:rsidP="00841C2C">
            <w:pPr>
              <w:jc w:val="both"/>
              <w:rPr>
                <w:rFonts w:cs="Arial"/>
              </w:rPr>
            </w:pPr>
            <w:r>
              <w:rPr>
                <w:rFonts w:cs="Arial"/>
              </w:rPr>
              <w:t>Frequency of polling. 10Hz by default</w:t>
            </w:r>
          </w:p>
        </w:tc>
      </w:tr>
      <w:tr w:rsidR="003930AE" w:rsidRPr="009E3B7C" w14:paraId="0F11FAD6" w14:textId="77777777" w:rsidTr="00841C2C">
        <w:trPr>
          <w:trHeight w:val="332"/>
        </w:trPr>
        <w:tc>
          <w:tcPr>
            <w:tcW w:w="1010" w:type="pct"/>
            <w:shd w:val="clear" w:color="auto" w:fill="BFBFBF" w:themeFill="background1" w:themeFillShade="BF"/>
          </w:tcPr>
          <w:p w14:paraId="1E80FA44" w14:textId="77777777" w:rsidR="003930AE" w:rsidRPr="00F161E5" w:rsidRDefault="003930AE" w:rsidP="00841C2C">
            <w:pPr>
              <w:jc w:val="both"/>
              <w:rPr>
                <w:rFonts w:cs="Arial"/>
                <w:b/>
              </w:rPr>
            </w:pPr>
            <w:r>
              <w:rPr>
                <w:rFonts w:cs="Arial"/>
                <w:b/>
              </w:rPr>
              <w:t>Encoding</w:t>
            </w:r>
          </w:p>
        </w:tc>
        <w:tc>
          <w:tcPr>
            <w:tcW w:w="3990" w:type="pct"/>
          </w:tcPr>
          <w:p w14:paraId="550DD785" w14:textId="77777777" w:rsidR="003930AE" w:rsidRPr="009E3B7C" w:rsidRDefault="00CE2B11" w:rsidP="00841C2C">
            <w:pPr>
              <w:jc w:val="both"/>
              <w:rPr>
                <w:rFonts w:cs="Arial"/>
              </w:rPr>
            </w:pPr>
            <w:r>
              <w:rPr>
                <w:noProof/>
              </w:rPr>
              <w:drawing>
                <wp:inline distT="0" distB="0" distL="0" distR="0" wp14:anchorId="78D3E538" wp14:editId="740D976B">
                  <wp:extent cx="152400" cy="152400"/>
                  <wp:effectExtent l="0" t="0" r="0" b="0"/>
                  <wp:docPr id="846" name="Picture -838613092.jpg" descr="-838613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838613092.jpg"/>
                          <pic:cNvPicPr/>
                        </pic:nvPicPr>
                        <pic:blipFill>
                          <a:blip r:embed="rId17" cstate="print"/>
                          <a:stretch>
                            <a:fillRect/>
                          </a:stretch>
                        </pic:blipFill>
                        <pic:spPr>
                          <a:xfrm>
                            <a:off x="0" y="0"/>
                            <a:ext cx="152400" cy="152400"/>
                          </a:xfrm>
                          <a:prstGeom prst="rect">
                            <a:avLst/>
                          </a:prstGeom>
                        </pic:spPr>
                      </pic:pic>
                    </a:graphicData>
                  </a:graphic>
                </wp:inline>
              </w:drawing>
            </w:r>
            <w:r>
              <w:rPr>
                <w:rFonts w:cs="Arial"/>
              </w:rPr>
              <w:t xml:space="preserve"> </w:t>
            </w:r>
            <w:hyperlink w:anchor="_918b61d90dcb53207855ff61f100ab67" w:history="1">
              <w:r w:rsidR="00BB255E">
                <w:rPr>
                  <w:rStyle w:val="Hyperlink"/>
                  <w:rFonts w:cs="Arial"/>
                </w:rPr>
                <w:t>frequency[hertz]</w:t>
              </w:r>
            </w:hyperlink>
          </w:p>
        </w:tc>
      </w:tr>
      <w:tr w:rsidR="003930AE" w:rsidRPr="009E3B7C" w14:paraId="7E87E7F5" w14:textId="77777777" w:rsidTr="00841C2C">
        <w:trPr>
          <w:trHeight w:val="332"/>
        </w:trPr>
        <w:tc>
          <w:tcPr>
            <w:tcW w:w="1010" w:type="pct"/>
            <w:shd w:val="clear" w:color="auto" w:fill="BFBFBF" w:themeFill="background1" w:themeFillShade="BF"/>
          </w:tcPr>
          <w:p w14:paraId="07DDB2F6" w14:textId="77777777" w:rsidR="003930AE" w:rsidRDefault="003930AE" w:rsidP="00841C2C">
            <w:pPr>
              <w:jc w:val="both"/>
              <w:rPr>
                <w:rFonts w:cs="Arial"/>
                <w:b/>
              </w:rPr>
            </w:pPr>
            <w:r>
              <w:rPr>
                <w:rFonts w:cs="Arial"/>
                <w:b/>
              </w:rPr>
              <w:t>Transmitter</w:t>
            </w:r>
          </w:p>
        </w:tc>
        <w:tc>
          <w:tcPr>
            <w:tcW w:w="3990" w:type="pct"/>
          </w:tcPr>
          <w:p w14:paraId="5F273778" w14:textId="77777777" w:rsidR="00D74D83" w:rsidRDefault="00D74D83"/>
        </w:tc>
      </w:tr>
      <w:tr w:rsidR="003930AE" w:rsidRPr="009E3B7C" w14:paraId="74C2656F" w14:textId="77777777" w:rsidTr="00841C2C">
        <w:trPr>
          <w:trHeight w:val="332"/>
        </w:trPr>
        <w:tc>
          <w:tcPr>
            <w:tcW w:w="1010" w:type="pct"/>
            <w:shd w:val="clear" w:color="auto" w:fill="BFBFBF" w:themeFill="background1" w:themeFillShade="BF"/>
          </w:tcPr>
          <w:p w14:paraId="3EDA9B63" w14:textId="77777777" w:rsidR="003930AE" w:rsidRDefault="003930AE" w:rsidP="00841C2C">
            <w:pPr>
              <w:jc w:val="both"/>
              <w:rPr>
                <w:rFonts w:cs="Arial"/>
                <w:b/>
              </w:rPr>
            </w:pPr>
            <w:r>
              <w:rPr>
                <w:rFonts w:cs="Arial"/>
                <w:b/>
              </w:rPr>
              <w:t>Receiver</w:t>
            </w:r>
          </w:p>
        </w:tc>
        <w:tc>
          <w:tcPr>
            <w:tcW w:w="3990" w:type="pct"/>
          </w:tcPr>
          <w:p w14:paraId="638808B1" w14:textId="77777777" w:rsidR="00D74D83" w:rsidRDefault="00D74D83"/>
        </w:tc>
      </w:tr>
    </w:tbl>
    <w:p w14:paraId="60BA4C2F" w14:textId="77777777" w:rsidR="003930AE" w:rsidRDefault="003930AE" w:rsidP="003930AE"/>
    <w:p w14:paraId="66098076" w14:textId="77777777" w:rsidR="003930AE" w:rsidRDefault="003930AE" w:rsidP="003930AE">
      <w:pPr>
        <w:pStyle w:val="RETechSignal"/>
      </w:pPr>
      <w:bookmarkStart w:id="398" w:name="_35bed76a2985cdf925d90787339f391b"/>
      <w:proofErr w:type="spellStart"/>
      <w:r>
        <w:t>NfcDevcAuthrzT_B_Rq</w:t>
      </w:r>
      <w:bookmarkEnd w:id="398"/>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627AEF4" w14:textId="77777777" w:rsidTr="00841C2C">
        <w:trPr>
          <w:trHeight w:val="166"/>
        </w:trPr>
        <w:tc>
          <w:tcPr>
            <w:tcW w:w="1010" w:type="pct"/>
            <w:shd w:val="clear" w:color="auto" w:fill="BFBFBF" w:themeFill="background1" w:themeFillShade="BF"/>
          </w:tcPr>
          <w:p w14:paraId="15922375"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2670B42" w14:textId="77777777" w:rsidR="003930AE" w:rsidRPr="009E3B7C" w:rsidRDefault="003930AE" w:rsidP="00841C2C">
            <w:pPr>
              <w:jc w:val="both"/>
              <w:rPr>
                <w:rFonts w:cs="Arial"/>
                <w:b/>
              </w:rPr>
            </w:pPr>
            <w:proofErr w:type="spellStart"/>
            <w:r>
              <w:rPr>
                <w:rFonts w:cs="Arial"/>
                <w:b/>
              </w:rPr>
              <w:t>NfcDevcAuthrzT_B_Rq</w:t>
            </w:r>
            <w:proofErr w:type="spellEnd"/>
          </w:p>
        </w:tc>
      </w:tr>
      <w:tr w:rsidR="003930AE" w:rsidRPr="009E3B7C" w14:paraId="6A943E2B" w14:textId="77777777" w:rsidTr="00841C2C">
        <w:trPr>
          <w:trHeight w:val="332"/>
        </w:trPr>
        <w:tc>
          <w:tcPr>
            <w:tcW w:w="1010" w:type="pct"/>
            <w:shd w:val="clear" w:color="auto" w:fill="BFBFBF" w:themeFill="background1" w:themeFillShade="BF"/>
          </w:tcPr>
          <w:p w14:paraId="1B6FA787" w14:textId="77777777" w:rsidR="003930AE" w:rsidRDefault="003930AE" w:rsidP="00841C2C">
            <w:pPr>
              <w:jc w:val="both"/>
              <w:rPr>
                <w:rFonts w:cs="Arial"/>
                <w:b/>
              </w:rPr>
            </w:pPr>
            <w:r>
              <w:rPr>
                <w:rFonts w:cs="Arial"/>
                <w:b/>
              </w:rPr>
              <w:t>Description</w:t>
            </w:r>
          </w:p>
        </w:tc>
        <w:tc>
          <w:tcPr>
            <w:tcW w:w="3990" w:type="pct"/>
          </w:tcPr>
          <w:p w14:paraId="257A9433" w14:textId="77777777" w:rsidR="003930AE" w:rsidRDefault="003930AE" w:rsidP="00841C2C">
            <w:pPr>
              <w:jc w:val="both"/>
              <w:rPr>
                <w:rFonts w:cs="Arial"/>
              </w:rPr>
            </w:pPr>
            <w:r>
              <w:rPr>
                <w:rFonts w:cs="Arial"/>
              </w:rPr>
              <w:t>This signal is responsible for sending a request to cancel authorization when exterior lock status = lock</w:t>
            </w:r>
          </w:p>
        </w:tc>
      </w:tr>
      <w:tr w:rsidR="003930AE" w:rsidRPr="009E3B7C" w14:paraId="21B46C15" w14:textId="77777777" w:rsidTr="00841C2C">
        <w:trPr>
          <w:trHeight w:val="332"/>
        </w:trPr>
        <w:tc>
          <w:tcPr>
            <w:tcW w:w="1010" w:type="pct"/>
            <w:shd w:val="clear" w:color="auto" w:fill="BFBFBF" w:themeFill="background1" w:themeFillShade="BF"/>
          </w:tcPr>
          <w:p w14:paraId="5421E910" w14:textId="77777777" w:rsidR="003930AE" w:rsidRPr="00F161E5" w:rsidRDefault="003930AE" w:rsidP="00841C2C">
            <w:pPr>
              <w:jc w:val="both"/>
              <w:rPr>
                <w:rFonts w:cs="Arial"/>
                <w:b/>
              </w:rPr>
            </w:pPr>
            <w:r>
              <w:rPr>
                <w:rFonts w:cs="Arial"/>
                <w:b/>
              </w:rPr>
              <w:t>Encoding</w:t>
            </w:r>
          </w:p>
        </w:tc>
        <w:tc>
          <w:tcPr>
            <w:tcW w:w="3990" w:type="pct"/>
          </w:tcPr>
          <w:p w14:paraId="33F6E4CD" w14:textId="77777777" w:rsidR="003930AE" w:rsidRPr="009E3B7C" w:rsidRDefault="00CE2B11" w:rsidP="00841C2C">
            <w:pPr>
              <w:jc w:val="both"/>
              <w:rPr>
                <w:rFonts w:cs="Arial"/>
              </w:rPr>
            </w:pPr>
            <w:r>
              <w:rPr>
                <w:noProof/>
              </w:rPr>
              <w:drawing>
                <wp:inline distT="0" distB="0" distL="0" distR="0" wp14:anchorId="4876CA4C" wp14:editId="103BAB24">
                  <wp:extent cx="152400" cy="152400"/>
                  <wp:effectExtent l="0" t="0" r="0" b="0"/>
                  <wp:docPr id="84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04b7f7eebdf540b2f7f62c26d6cf4d88" w:history="1">
              <w:proofErr w:type="spellStart"/>
              <w:r w:rsidR="00BB255E">
                <w:rPr>
                  <w:rStyle w:val="Hyperlink"/>
                  <w:rFonts w:cs="Arial"/>
                </w:rPr>
                <w:t>NullValid_ET</w:t>
              </w:r>
              <w:proofErr w:type="spellEnd"/>
            </w:hyperlink>
          </w:p>
        </w:tc>
      </w:tr>
      <w:tr w:rsidR="003930AE" w:rsidRPr="009E3B7C" w14:paraId="56BF8132" w14:textId="77777777" w:rsidTr="00841C2C">
        <w:trPr>
          <w:trHeight w:val="332"/>
        </w:trPr>
        <w:tc>
          <w:tcPr>
            <w:tcW w:w="1010" w:type="pct"/>
            <w:shd w:val="clear" w:color="auto" w:fill="BFBFBF" w:themeFill="background1" w:themeFillShade="BF"/>
          </w:tcPr>
          <w:p w14:paraId="2A26CD6D" w14:textId="77777777" w:rsidR="003930AE" w:rsidRDefault="003930AE" w:rsidP="00841C2C">
            <w:pPr>
              <w:jc w:val="both"/>
              <w:rPr>
                <w:rFonts w:cs="Arial"/>
                <w:b/>
              </w:rPr>
            </w:pPr>
            <w:r>
              <w:rPr>
                <w:rFonts w:cs="Arial"/>
                <w:b/>
              </w:rPr>
              <w:t>Transmitter</w:t>
            </w:r>
          </w:p>
        </w:tc>
        <w:tc>
          <w:tcPr>
            <w:tcW w:w="3990" w:type="pct"/>
          </w:tcPr>
          <w:p w14:paraId="2DA38CDE" w14:textId="77777777" w:rsidR="003930AE" w:rsidRDefault="003930AE" w:rsidP="00841C2C">
            <w:pPr>
              <w:jc w:val="both"/>
              <w:rPr>
                <w:rFonts w:cs="Arial"/>
              </w:rPr>
            </w:pPr>
            <w:r>
              <w:rPr>
                <w:noProof/>
              </w:rPr>
              <w:drawing>
                <wp:inline distT="0" distB="0" distL="0" distR="0" wp14:anchorId="5C213C46" wp14:editId="02122C1D">
                  <wp:extent cx="152400" cy="152400"/>
                  <wp:effectExtent l="0" t="0" r="0" b="0"/>
                  <wp:docPr id="85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p w14:paraId="765FDD73" w14:textId="77777777" w:rsidR="003930AE" w:rsidRDefault="003930AE" w:rsidP="00841C2C">
            <w:pPr>
              <w:jc w:val="both"/>
              <w:rPr>
                <w:rFonts w:cs="Arial"/>
              </w:rPr>
            </w:pPr>
            <w:r>
              <w:rPr>
                <w:noProof/>
              </w:rPr>
              <w:drawing>
                <wp:inline distT="0" distB="0" distL="0" distR="0" wp14:anchorId="0E33107B" wp14:editId="580BFE26">
                  <wp:extent cx="152400" cy="152400"/>
                  <wp:effectExtent l="0" t="0" r="0" b="0"/>
                  <wp:docPr id="85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1C48D8CA" w14:textId="77777777" w:rsidTr="00841C2C">
        <w:trPr>
          <w:trHeight w:val="332"/>
        </w:trPr>
        <w:tc>
          <w:tcPr>
            <w:tcW w:w="1010" w:type="pct"/>
            <w:shd w:val="clear" w:color="auto" w:fill="BFBFBF" w:themeFill="background1" w:themeFillShade="BF"/>
          </w:tcPr>
          <w:p w14:paraId="0BCC3981" w14:textId="77777777" w:rsidR="003930AE" w:rsidRDefault="003930AE" w:rsidP="00841C2C">
            <w:pPr>
              <w:jc w:val="both"/>
              <w:rPr>
                <w:rFonts w:cs="Arial"/>
                <w:b/>
              </w:rPr>
            </w:pPr>
            <w:r>
              <w:rPr>
                <w:rFonts w:cs="Arial"/>
                <w:b/>
              </w:rPr>
              <w:t>Receiver</w:t>
            </w:r>
          </w:p>
        </w:tc>
        <w:tc>
          <w:tcPr>
            <w:tcW w:w="3990" w:type="pct"/>
          </w:tcPr>
          <w:p w14:paraId="34C6B147" w14:textId="77777777" w:rsidR="00160D39" w:rsidRDefault="00DD209A" w:rsidP="00841C2C">
            <w:pPr>
              <w:jc w:val="both"/>
              <w:rPr>
                <w:rFonts w:cs="Arial"/>
              </w:rPr>
            </w:pPr>
            <w:r>
              <w:rPr>
                <w:noProof/>
              </w:rPr>
              <w:drawing>
                <wp:inline distT="0" distB="0" distL="0" distR="0" wp14:anchorId="5F21E2E0" wp14:editId="32099ADF">
                  <wp:extent cx="152400" cy="152400"/>
                  <wp:effectExtent l="0" t="0" r="0" b="0"/>
                  <wp:docPr id="85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58BB919" w14:textId="77777777" w:rsidR="00160D39" w:rsidRDefault="00DD209A" w:rsidP="00841C2C">
            <w:pPr>
              <w:jc w:val="both"/>
              <w:rPr>
                <w:rFonts w:cs="Arial"/>
              </w:rPr>
            </w:pPr>
            <w:r>
              <w:rPr>
                <w:noProof/>
              </w:rPr>
              <w:drawing>
                <wp:inline distT="0" distB="0" distL="0" distR="0" wp14:anchorId="35871B47" wp14:editId="1B2E4A76">
                  <wp:extent cx="152400" cy="152400"/>
                  <wp:effectExtent l="0" t="0" r="0" b="0"/>
                  <wp:docPr id="85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31B175A8" w14:textId="77777777" w:rsidR="003930AE" w:rsidRDefault="003930AE" w:rsidP="003930AE"/>
    <w:p w14:paraId="7FFB7150" w14:textId="77777777" w:rsidR="003930AE" w:rsidRDefault="003930AE" w:rsidP="003930AE">
      <w:pPr>
        <w:pStyle w:val="RETechSignal"/>
      </w:pPr>
      <w:bookmarkStart w:id="399" w:name="_7a79721caca0c008b72504325d5c2add"/>
      <w:proofErr w:type="spellStart"/>
      <w:r>
        <w:t>NfcDevcAuthrz_B_Stat</w:t>
      </w:r>
      <w:bookmarkEnd w:id="399"/>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852ADDE" w14:textId="77777777" w:rsidTr="00841C2C">
        <w:trPr>
          <w:trHeight w:val="166"/>
        </w:trPr>
        <w:tc>
          <w:tcPr>
            <w:tcW w:w="1010" w:type="pct"/>
            <w:shd w:val="clear" w:color="auto" w:fill="BFBFBF" w:themeFill="background1" w:themeFillShade="BF"/>
          </w:tcPr>
          <w:p w14:paraId="6C370E9C"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7385CF4" w14:textId="77777777" w:rsidR="003930AE" w:rsidRPr="009E3B7C" w:rsidRDefault="003930AE" w:rsidP="00841C2C">
            <w:pPr>
              <w:jc w:val="both"/>
              <w:rPr>
                <w:rFonts w:cs="Arial"/>
                <w:b/>
              </w:rPr>
            </w:pPr>
            <w:proofErr w:type="spellStart"/>
            <w:r>
              <w:rPr>
                <w:rFonts w:cs="Arial"/>
                <w:b/>
              </w:rPr>
              <w:t>NfcDevcAuthrz_B_Stat</w:t>
            </w:r>
            <w:proofErr w:type="spellEnd"/>
          </w:p>
        </w:tc>
      </w:tr>
      <w:tr w:rsidR="003930AE" w:rsidRPr="009E3B7C" w14:paraId="272AB61B" w14:textId="77777777" w:rsidTr="00841C2C">
        <w:trPr>
          <w:trHeight w:val="332"/>
        </w:trPr>
        <w:tc>
          <w:tcPr>
            <w:tcW w:w="1010" w:type="pct"/>
            <w:shd w:val="clear" w:color="auto" w:fill="BFBFBF" w:themeFill="background1" w:themeFillShade="BF"/>
          </w:tcPr>
          <w:p w14:paraId="46E50473" w14:textId="77777777" w:rsidR="003930AE" w:rsidRDefault="003930AE" w:rsidP="00841C2C">
            <w:pPr>
              <w:jc w:val="both"/>
              <w:rPr>
                <w:rFonts w:cs="Arial"/>
                <w:b/>
              </w:rPr>
            </w:pPr>
            <w:r>
              <w:rPr>
                <w:rFonts w:cs="Arial"/>
                <w:b/>
              </w:rPr>
              <w:t>Description</w:t>
            </w:r>
          </w:p>
        </w:tc>
        <w:tc>
          <w:tcPr>
            <w:tcW w:w="3990" w:type="pct"/>
          </w:tcPr>
          <w:p w14:paraId="5AE891B5" w14:textId="77777777" w:rsidR="003930AE" w:rsidRDefault="003930AE" w:rsidP="00841C2C">
            <w:pPr>
              <w:jc w:val="both"/>
              <w:rPr>
                <w:rFonts w:cs="Arial"/>
              </w:rPr>
            </w:pPr>
            <w:r>
              <w:rPr>
                <w:rFonts w:cs="Arial"/>
              </w:rPr>
              <w:t>Provides the seconds of time left in the authorization window.</w:t>
            </w:r>
          </w:p>
        </w:tc>
      </w:tr>
      <w:tr w:rsidR="003930AE" w:rsidRPr="009E3B7C" w14:paraId="0626168C" w14:textId="77777777" w:rsidTr="00841C2C">
        <w:trPr>
          <w:trHeight w:val="332"/>
        </w:trPr>
        <w:tc>
          <w:tcPr>
            <w:tcW w:w="1010" w:type="pct"/>
            <w:shd w:val="clear" w:color="auto" w:fill="BFBFBF" w:themeFill="background1" w:themeFillShade="BF"/>
          </w:tcPr>
          <w:p w14:paraId="2C98EC1F" w14:textId="77777777" w:rsidR="003930AE" w:rsidRPr="00F161E5" w:rsidRDefault="003930AE" w:rsidP="00841C2C">
            <w:pPr>
              <w:jc w:val="both"/>
              <w:rPr>
                <w:rFonts w:cs="Arial"/>
                <w:b/>
              </w:rPr>
            </w:pPr>
            <w:r>
              <w:rPr>
                <w:rFonts w:cs="Arial"/>
                <w:b/>
              </w:rPr>
              <w:t>Encoding</w:t>
            </w:r>
          </w:p>
        </w:tc>
        <w:tc>
          <w:tcPr>
            <w:tcW w:w="3990" w:type="pct"/>
          </w:tcPr>
          <w:p w14:paraId="01A73197" w14:textId="77777777" w:rsidR="003930AE" w:rsidRPr="009E3B7C" w:rsidRDefault="00CE2B11" w:rsidP="00841C2C">
            <w:pPr>
              <w:jc w:val="both"/>
              <w:rPr>
                <w:rFonts w:cs="Arial"/>
              </w:rPr>
            </w:pPr>
            <w:r>
              <w:rPr>
                <w:noProof/>
              </w:rPr>
              <w:drawing>
                <wp:inline distT="0" distB="0" distL="0" distR="0" wp14:anchorId="59EB5846" wp14:editId="34A6533E">
                  <wp:extent cx="152400" cy="152400"/>
                  <wp:effectExtent l="0" t="0" r="0" b="0"/>
                  <wp:docPr id="85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3B86B415" w14:textId="77777777" w:rsidTr="00841C2C">
        <w:trPr>
          <w:trHeight w:val="332"/>
        </w:trPr>
        <w:tc>
          <w:tcPr>
            <w:tcW w:w="1010" w:type="pct"/>
            <w:shd w:val="clear" w:color="auto" w:fill="BFBFBF" w:themeFill="background1" w:themeFillShade="BF"/>
          </w:tcPr>
          <w:p w14:paraId="27DD7063" w14:textId="77777777" w:rsidR="003930AE" w:rsidRDefault="003930AE" w:rsidP="00841C2C">
            <w:pPr>
              <w:jc w:val="both"/>
              <w:rPr>
                <w:rFonts w:cs="Arial"/>
                <w:b/>
              </w:rPr>
            </w:pPr>
            <w:r>
              <w:rPr>
                <w:rFonts w:cs="Arial"/>
                <w:b/>
              </w:rPr>
              <w:t>Transmitter</w:t>
            </w:r>
          </w:p>
        </w:tc>
        <w:tc>
          <w:tcPr>
            <w:tcW w:w="3990" w:type="pct"/>
          </w:tcPr>
          <w:p w14:paraId="752D5742" w14:textId="77777777" w:rsidR="003930AE" w:rsidRDefault="003930AE" w:rsidP="00841C2C">
            <w:pPr>
              <w:jc w:val="both"/>
              <w:rPr>
                <w:rFonts w:cs="Arial"/>
              </w:rPr>
            </w:pPr>
            <w:r>
              <w:rPr>
                <w:noProof/>
              </w:rPr>
              <w:drawing>
                <wp:inline distT="0" distB="0" distL="0" distR="0" wp14:anchorId="6BD434E2" wp14:editId="46FDA741">
                  <wp:extent cx="152400" cy="152400"/>
                  <wp:effectExtent l="0" t="0" r="0" b="0"/>
                  <wp:docPr id="86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67798240" w14:textId="77777777" w:rsidR="003930AE" w:rsidRDefault="003930AE" w:rsidP="00841C2C">
            <w:pPr>
              <w:jc w:val="both"/>
              <w:rPr>
                <w:rFonts w:cs="Arial"/>
              </w:rPr>
            </w:pPr>
            <w:r>
              <w:rPr>
                <w:noProof/>
              </w:rPr>
              <w:drawing>
                <wp:inline distT="0" distB="0" distL="0" distR="0" wp14:anchorId="0C064AD9" wp14:editId="68721F53">
                  <wp:extent cx="152400" cy="152400"/>
                  <wp:effectExtent l="0" t="0" r="0" b="0"/>
                  <wp:docPr id="86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19E131C2" w14:textId="77777777" w:rsidTr="00841C2C">
        <w:trPr>
          <w:trHeight w:val="332"/>
        </w:trPr>
        <w:tc>
          <w:tcPr>
            <w:tcW w:w="1010" w:type="pct"/>
            <w:shd w:val="clear" w:color="auto" w:fill="BFBFBF" w:themeFill="background1" w:themeFillShade="BF"/>
          </w:tcPr>
          <w:p w14:paraId="39B75382" w14:textId="77777777" w:rsidR="003930AE" w:rsidRDefault="003930AE" w:rsidP="00841C2C">
            <w:pPr>
              <w:jc w:val="both"/>
              <w:rPr>
                <w:rFonts w:cs="Arial"/>
                <w:b/>
              </w:rPr>
            </w:pPr>
            <w:r>
              <w:rPr>
                <w:rFonts w:cs="Arial"/>
                <w:b/>
              </w:rPr>
              <w:t>Receiver</w:t>
            </w:r>
          </w:p>
        </w:tc>
        <w:tc>
          <w:tcPr>
            <w:tcW w:w="3990" w:type="pct"/>
          </w:tcPr>
          <w:p w14:paraId="490B7FD0" w14:textId="77777777" w:rsidR="00160D39" w:rsidRDefault="00DD209A" w:rsidP="00841C2C">
            <w:pPr>
              <w:jc w:val="both"/>
              <w:rPr>
                <w:rFonts w:cs="Arial"/>
              </w:rPr>
            </w:pPr>
            <w:r>
              <w:rPr>
                <w:noProof/>
              </w:rPr>
              <w:drawing>
                <wp:inline distT="0" distB="0" distL="0" distR="0" wp14:anchorId="7D28B1B4" wp14:editId="1D363E94">
                  <wp:extent cx="152400" cy="152400"/>
                  <wp:effectExtent l="0" t="0" r="0" b="0"/>
                  <wp:docPr id="86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59332361" w14:textId="77777777" w:rsidR="00160D39" w:rsidRDefault="00DD209A" w:rsidP="00841C2C">
            <w:pPr>
              <w:jc w:val="both"/>
              <w:rPr>
                <w:rFonts w:cs="Arial"/>
              </w:rPr>
            </w:pPr>
            <w:r>
              <w:rPr>
                <w:noProof/>
              </w:rPr>
              <w:drawing>
                <wp:inline distT="0" distB="0" distL="0" distR="0" wp14:anchorId="450B74BA" wp14:editId="6389EFEA">
                  <wp:extent cx="152400" cy="152400"/>
                  <wp:effectExtent l="0" t="0" r="0" b="0"/>
                  <wp:docPr id="86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6F3E9A11" w14:textId="77777777" w:rsidR="003930AE" w:rsidRDefault="003930AE" w:rsidP="003930AE"/>
    <w:p w14:paraId="4FA98007" w14:textId="77777777" w:rsidR="003930AE" w:rsidRDefault="003930AE" w:rsidP="003930AE">
      <w:pPr>
        <w:pStyle w:val="RETechSignal"/>
      </w:pPr>
      <w:bookmarkStart w:id="400" w:name="_cdb5f16f41e835362e8eac9f9ce1d70b"/>
      <w:proofErr w:type="spellStart"/>
      <w:r>
        <w:t>NfcDevcCmd_No_Actl</w:t>
      </w:r>
      <w:bookmarkEnd w:id="400"/>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3C00C9D9" w14:textId="77777777" w:rsidTr="00841C2C">
        <w:trPr>
          <w:trHeight w:val="166"/>
        </w:trPr>
        <w:tc>
          <w:tcPr>
            <w:tcW w:w="1010" w:type="pct"/>
            <w:shd w:val="clear" w:color="auto" w:fill="BFBFBF" w:themeFill="background1" w:themeFillShade="BF"/>
          </w:tcPr>
          <w:p w14:paraId="34A15E24"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DA55D80" w14:textId="77777777" w:rsidR="003930AE" w:rsidRPr="009E3B7C" w:rsidRDefault="003930AE" w:rsidP="00841C2C">
            <w:pPr>
              <w:jc w:val="both"/>
              <w:rPr>
                <w:rFonts w:cs="Arial"/>
                <w:b/>
              </w:rPr>
            </w:pPr>
            <w:proofErr w:type="spellStart"/>
            <w:r>
              <w:rPr>
                <w:rFonts w:cs="Arial"/>
                <w:b/>
              </w:rPr>
              <w:t>NfcDevcCmd_No_Actl</w:t>
            </w:r>
            <w:proofErr w:type="spellEnd"/>
          </w:p>
        </w:tc>
      </w:tr>
      <w:tr w:rsidR="003930AE" w:rsidRPr="009E3B7C" w14:paraId="7AA2F605" w14:textId="77777777" w:rsidTr="00841C2C">
        <w:trPr>
          <w:trHeight w:val="332"/>
        </w:trPr>
        <w:tc>
          <w:tcPr>
            <w:tcW w:w="1010" w:type="pct"/>
            <w:shd w:val="clear" w:color="auto" w:fill="BFBFBF" w:themeFill="background1" w:themeFillShade="BF"/>
          </w:tcPr>
          <w:p w14:paraId="054C5537" w14:textId="77777777" w:rsidR="003930AE" w:rsidRDefault="003930AE" w:rsidP="00841C2C">
            <w:pPr>
              <w:jc w:val="both"/>
              <w:rPr>
                <w:rFonts w:cs="Arial"/>
                <w:b/>
              </w:rPr>
            </w:pPr>
            <w:r>
              <w:rPr>
                <w:rFonts w:cs="Arial"/>
                <w:b/>
              </w:rPr>
              <w:t>Description</w:t>
            </w:r>
          </w:p>
        </w:tc>
        <w:tc>
          <w:tcPr>
            <w:tcW w:w="3990" w:type="pct"/>
          </w:tcPr>
          <w:p w14:paraId="5C6DC81D" w14:textId="77777777" w:rsidR="003930AE" w:rsidRDefault="003930AE" w:rsidP="00841C2C">
            <w:pPr>
              <w:jc w:val="both"/>
              <w:rPr>
                <w:rFonts w:cs="Arial"/>
              </w:rPr>
            </w:pPr>
            <w:r>
              <w:rPr>
                <w:rFonts w:cs="Arial"/>
              </w:rPr>
              <w:t>The key index of the key related to this event, if any</w:t>
            </w:r>
          </w:p>
        </w:tc>
      </w:tr>
      <w:tr w:rsidR="003930AE" w:rsidRPr="009E3B7C" w14:paraId="3418FA2B" w14:textId="77777777" w:rsidTr="00841C2C">
        <w:trPr>
          <w:trHeight w:val="332"/>
        </w:trPr>
        <w:tc>
          <w:tcPr>
            <w:tcW w:w="1010" w:type="pct"/>
            <w:shd w:val="clear" w:color="auto" w:fill="BFBFBF" w:themeFill="background1" w:themeFillShade="BF"/>
          </w:tcPr>
          <w:p w14:paraId="58C516D3" w14:textId="77777777" w:rsidR="003930AE" w:rsidRPr="00F161E5" w:rsidRDefault="003930AE" w:rsidP="00841C2C">
            <w:pPr>
              <w:jc w:val="both"/>
              <w:rPr>
                <w:rFonts w:cs="Arial"/>
                <w:b/>
              </w:rPr>
            </w:pPr>
            <w:r>
              <w:rPr>
                <w:rFonts w:cs="Arial"/>
                <w:b/>
              </w:rPr>
              <w:t>Encoding</w:t>
            </w:r>
          </w:p>
        </w:tc>
        <w:tc>
          <w:tcPr>
            <w:tcW w:w="3990" w:type="pct"/>
          </w:tcPr>
          <w:p w14:paraId="1C0983FB" w14:textId="77777777" w:rsidR="003930AE" w:rsidRPr="009E3B7C" w:rsidRDefault="00CE2B11" w:rsidP="00841C2C">
            <w:pPr>
              <w:jc w:val="both"/>
              <w:rPr>
                <w:rFonts w:cs="Arial"/>
              </w:rPr>
            </w:pPr>
            <w:r>
              <w:rPr>
                <w:noProof/>
              </w:rPr>
              <w:drawing>
                <wp:inline distT="0" distB="0" distL="0" distR="0" wp14:anchorId="3DC5D6E0" wp14:editId="69D1144F">
                  <wp:extent cx="152400" cy="152400"/>
                  <wp:effectExtent l="0" t="0" r="0" b="0"/>
                  <wp:docPr id="86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21182D47" w14:textId="77777777" w:rsidTr="00841C2C">
        <w:trPr>
          <w:trHeight w:val="332"/>
        </w:trPr>
        <w:tc>
          <w:tcPr>
            <w:tcW w:w="1010" w:type="pct"/>
            <w:shd w:val="clear" w:color="auto" w:fill="BFBFBF" w:themeFill="background1" w:themeFillShade="BF"/>
          </w:tcPr>
          <w:p w14:paraId="34AE3AD0" w14:textId="77777777" w:rsidR="003930AE" w:rsidRDefault="003930AE" w:rsidP="00841C2C">
            <w:pPr>
              <w:jc w:val="both"/>
              <w:rPr>
                <w:rFonts w:cs="Arial"/>
                <w:b/>
              </w:rPr>
            </w:pPr>
            <w:r>
              <w:rPr>
                <w:rFonts w:cs="Arial"/>
                <w:b/>
              </w:rPr>
              <w:t>Transmitter</w:t>
            </w:r>
          </w:p>
        </w:tc>
        <w:tc>
          <w:tcPr>
            <w:tcW w:w="3990" w:type="pct"/>
          </w:tcPr>
          <w:p w14:paraId="1B13165B" w14:textId="77777777" w:rsidR="003930AE" w:rsidRDefault="003930AE" w:rsidP="00841C2C">
            <w:pPr>
              <w:jc w:val="both"/>
              <w:rPr>
                <w:rFonts w:cs="Arial"/>
              </w:rPr>
            </w:pPr>
            <w:r>
              <w:rPr>
                <w:noProof/>
              </w:rPr>
              <w:drawing>
                <wp:inline distT="0" distB="0" distL="0" distR="0" wp14:anchorId="1504F8BD" wp14:editId="7AC71C8F">
                  <wp:extent cx="152400" cy="152400"/>
                  <wp:effectExtent l="0" t="0" r="0" b="0"/>
                  <wp:docPr id="87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464D5DE6" w14:textId="77777777" w:rsidR="003930AE" w:rsidRDefault="003930AE" w:rsidP="00841C2C">
            <w:pPr>
              <w:jc w:val="both"/>
              <w:rPr>
                <w:rFonts w:cs="Arial"/>
              </w:rPr>
            </w:pPr>
            <w:r>
              <w:rPr>
                <w:noProof/>
              </w:rPr>
              <w:drawing>
                <wp:inline distT="0" distB="0" distL="0" distR="0" wp14:anchorId="439F991A" wp14:editId="5CC15DB9">
                  <wp:extent cx="152400" cy="152400"/>
                  <wp:effectExtent l="0" t="0" r="0" b="0"/>
                  <wp:docPr id="87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55147F24" w14:textId="77777777" w:rsidTr="00841C2C">
        <w:trPr>
          <w:trHeight w:val="332"/>
        </w:trPr>
        <w:tc>
          <w:tcPr>
            <w:tcW w:w="1010" w:type="pct"/>
            <w:shd w:val="clear" w:color="auto" w:fill="BFBFBF" w:themeFill="background1" w:themeFillShade="BF"/>
          </w:tcPr>
          <w:p w14:paraId="378DC5C6" w14:textId="77777777" w:rsidR="003930AE" w:rsidRDefault="003930AE" w:rsidP="00841C2C">
            <w:pPr>
              <w:jc w:val="both"/>
              <w:rPr>
                <w:rFonts w:cs="Arial"/>
                <w:b/>
              </w:rPr>
            </w:pPr>
            <w:r>
              <w:rPr>
                <w:rFonts w:cs="Arial"/>
                <w:b/>
              </w:rPr>
              <w:t>Receiver</w:t>
            </w:r>
          </w:p>
        </w:tc>
        <w:tc>
          <w:tcPr>
            <w:tcW w:w="3990" w:type="pct"/>
          </w:tcPr>
          <w:p w14:paraId="54E9139F" w14:textId="77777777" w:rsidR="00160D39" w:rsidRDefault="00DD209A" w:rsidP="00841C2C">
            <w:pPr>
              <w:jc w:val="both"/>
              <w:rPr>
                <w:rFonts w:cs="Arial"/>
              </w:rPr>
            </w:pPr>
            <w:r>
              <w:rPr>
                <w:noProof/>
              </w:rPr>
              <w:drawing>
                <wp:inline distT="0" distB="0" distL="0" distR="0" wp14:anchorId="013575E7" wp14:editId="7AF8BD69">
                  <wp:extent cx="152400" cy="152400"/>
                  <wp:effectExtent l="0" t="0" r="0" b="0"/>
                  <wp:docPr id="87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0CA29AAC" w14:textId="77777777" w:rsidR="00160D39" w:rsidRDefault="00DD209A" w:rsidP="00841C2C">
            <w:pPr>
              <w:jc w:val="both"/>
              <w:rPr>
                <w:rFonts w:cs="Arial"/>
              </w:rPr>
            </w:pPr>
            <w:r>
              <w:rPr>
                <w:noProof/>
              </w:rPr>
              <w:drawing>
                <wp:inline distT="0" distB="0" distL="0" distR="0" wp14:anchorId="33876294" wp14:editId="6BDD8953">
                  <wp:extent cx="152400" cy="152400"/>
                  <wp:effectExtent l="0" t="0" r="0" b="0"/>
                  <wp:docPr id="87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0E5E6CEF" w14:textId="77777777" w:rsidR="003930AE" w:rsidRDefault="003930AE" w:rsidP="003930AE"/>
    <w:p w14:paraId="5785D308" w14:textId="77777777" w:rsidR="003930AE" w:rsidRDefault="003930AE" w:rsidP="003930AE">
      <w:pPr>
        <w:pStyle w:val="RETechSignal"/>
      </w:pPr>
      <w:bookmarkStart w:id="401" w:name="_630b9597afb514aac1a6553f4db6067a"/>
      <w:proofErr w:type="spellStart"/>
      <w:r>
        <w:t>NfcDevcDetct_D_Stat</w:t>
      </w:r>
      <w:bookmarkEnd w:id="401"/>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5E0377CB" w14:textId="77777777" w:rsidTr="00841C2C">
        <w:trPr>
          <w:trHeight w:val="166"/>
        </w:trPr>
        <w:tc>
          <w:tcPr>
            <w:tcW w:w="1010" w:type="pct"/>
            <w:shd w:val="clear" w:color="auto" w:fill="BFBFBF" w:themeFill="background1" w:themeFillShade="BF"/>
          </w:tcPr>
          <w:p w14:paraId="43FDBB50"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807CAFE" w14:textId="77777777" w:rsidR="003930AE" w:rsidRPr="009E3B7C" w:rsidRDefault="003930AE" w:rsidP="00841C2C">
            <w:pPr>
              <w:jc w:val="both"/>
              <w:rPr>
                <w:rFonts w:cs="Arial"/>
                <w:b/>
              </w:rPr>
            </w:pPr>
            <w:proofErr w:type="spellStart"/>
            <w:r>
              <w:rPr>
                <w:rFonts w:cs="Arial"/>
                <w:b/>
              </w:rPr>
              <w:t>NfcDevcDetct_D_Stat</w:t>
            </w:r>
            <w:proofErr w:type="spellEnd"/>
          </w:p>
        </w:tc>
      </w:tr>
      <w:tr w:rsidR="003930AE" w:rsidRPr="009E3B7C" w14:paraId="36F2DA29" w14:textId="77777777" w:rsidTr="00841C2C">
        <w:trPr>
          <w:trHeight w:val="332"/>
        </w:trPr>
        <w:tc>
          <w:tcPr>
            <w:tcW w:w="1010" w:type="pct"/>
            <w:shd w:val="clear" w:color="auto" w:fill="BFBFBF" w:themeFill="background1" w:themeFillShade="BF"/>
          </w:tcPr>
          <w:p w14:paraId="46179AF6" w14:textId="77777777" w:rsidR="003930AE" w:rsidRDefault="003930AE" w:rsidP="00841C2C">
            <w:pPr>
              <w:jc w:val="both"/>
              <w:rPr>
                <w:rFonts w:cs="Arial"/>
                <w:b/>
              </w:rPr>
            </w:pPr>
            <w:r>
              <w:rPr>
                <w:rFonts w:cs="Arial"/>
                <w:b/>
              </w:rPr>
              <w:t>Description</w:t>
            </w:r>
          </w:p>
        </w:tc>
        <w:tc>
          <w:tcPr>
            <w:tcW w:w="3990" w:type="pct"/>
          </w:tcPr>
          <w:p w14:paraId="12A09EA5" w14:textId="77777777" w:rsidR="003930AE" w:rsidRDefault="003930AE" w:rsidP="00841C2C">
            <w:pPr>
              <w:jc w:val="both"/>
              <w:rPr>
                <w:rFonts w:cs="Arial"/>
              </w:rPr>
            </w:pPr>
            <w:r>
              <w:rPr>
                <w:rFonts w:cs="Arial"/>
              </w:rPr>
              <w:t>Indicates the location of the detected device</w:t>
            </w:r>
          </w:p>
        </w:tc>
      </w:tr>
      <w:tr w:rsidR="003930AE" w:rsidRPr="009E3B7C" w14:paraId="0C1C26F1" w14:textId="77777777" w:rsidTr="00841C2C">
        <w:trPr>
          <w:trHeight w:val="332"/>
        </w:trPr>
        <w:tc>
          <w:tcPr>
            <w:tcW w:w="1010" w:type="pct"/>
            <w:shd w:val="clear" w:color="auto" w:fill="BFBFBF" w:themeFill="background1" w:themeFillShade="BF"/>
          </w:tcPr>
          <w:p w14:paraId="1DA835E8" w14:textId="77777777" w:rsidR="003930AE" w:rsidRPr="00F161E5" w:rsidRDefault="003930AE" w:rsidP="00841C2C">
            <w:pPr>
              <w:jc w:val="both"/>
              <w:rPr>
                <w:rFonts w:cs="Arial"/>
                <w:b/>
              </w:rPr>
            </w:pPr>
            <w:r>
              <w:rPr>
                <w:rFonts w:cs="Arial"/>
                <w:b/>
              </w:rPr>
              <w:t>Encoding</w:t>
            </w:r>
          </w:p>
        </w:tc>
        <w:tc>
          <w:tcPr>
            <w:tcW w:w="3990" w:type="pct"/>
          </w:tcPr>
          <w:p w14:paraId="5928C50B" w14:textId="77777777" w:rsidR="003930AE" w:rsidRPr="009E3B7C" w:rsidRDefault="00CE2B11" w:rsidP="00841C2C">
            <w:pPr>
              <w:jc w:val="both"/>
              <w:rPr>
                <w:rFonts w:cs="Arial"/>
              </w:rPr>
            </w:pPr>
            <w:r>
              <w:rPr>
                <w:noProof/>
              </w:rPr>
              <w:drawing>
                <wp:inline distT="0" distB="0" distL="0" distR="0" wp14:anchorId="2CEA32E2" wp14:editId="2FAEDA26">
                  <wp:extent cx="152400" cy="152400"/>
                  <wp:effectExtent l="0" t="0" r="0" b="0"/>
                  <wp:docPr id="87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02e0756921c88be8630b9583693facf4" w:history="1">
              <w:proofErr w:type="spellStart"/>
              <w:r w:rsidR="00BB255E">
                <w:rPr>
                  <w:rStyle w:val="Hyperlink"/>
                  <w:rFonts w:cs="Arial"/>
                </w:rPr>
                <w:t>NFCDevcDetct_D_Stat</w:t>
              </w:r>
              <w:proofErr w:type="spellEnd"/>
            </w:hyperlink>
          </w:p>
        </w:tc>
      </w:tr>
      <w:tr w:rsidR="003930AE" w:rsidRPr="009E3B7C" w14:paraId="317FDD47" w14:textId="77777777" w:rsidTr="00841C2C">
        <w:trPr>
          <w:trHeight w:val="332"/>
        </w:trPr>
        <w:tc>
          <w:tcPr>
            <w:tcW w:w="1010" w:type="pct"/>
            <w:shd w:val="clear" w:color="auto" w:fill="BFBFBF" w:themeFill="background1" w:themeFillShade="BF"/>
          </w:tcPr>
          <w:p w14:paraId="071C5544" w14:textId="77777777" w:rsidR="003930AE" w:rsidRDefault="003930AE" w:rsidP="00841C2C">
            <w:pPr>
              <w:jc w:val="both"/>
              <w:rPr>
                <w:rFonts w:cs="Arial"/>
                <w:b/>
              </w:rPr>
            </w:pPr>
            <w:r>
              <w:rPr>
                <w:rFonts w:cs="Arial"/>
                <w:b/>
              </w:rPr>
              <w:t>Transmitter</w:t>
            </w:r>
          </w:p>
        </w:tc>
        <w:tc>
          <w:tcPr>
            <w:tcW w:w="3990" w:type="pct"/>
          </w:tcPr>
          <w:p w14:paraId="64FFCC85" w14:textId="77777777" w:rsidR="003930AE" w:rsidRDefault="003930AE" w:rsidP="00841C2C">
            <w:pPr>
              <w:jc w:val="both"/>
              <w:rPr>
                <w:rFonts w:cs="Arial"/>
              </w:rPr>
            </w:pPr>
            <w:r>
              <w:rPr>
                <w:noProof/>
              </w:rPr>
              <w:drawing>
                <wp:inline distT="0" distB="0" distL="0" distR="0" wp14:anchorId="61F3B9AC" wp14:editId="5E26DB77">
                  <wp:extent cx="152400" cy="152400"/>
                  <wp:effectExtent l="0" t="0" r="0" b="0"/>
                  <wp:docPr id="88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455FAB5" w14:textId="77777777" w:rsidR="003930AE" w:rsidRDefault="003930AE" w:rsidP="00841C2C">
            <w:pPr>
              <w:jc w:val="both"/>
              <w:rPr>
                <w:rFonts w:cs="Arial"/>
              </w:rPr>
            </w:pPr>
            <w:r>
              <w:rPr>
                <w:noProof/>
              </w:rPr>
              <w:drawing>
                <wp:inline distT="0" distB="0" distL="0" distR="0" wp14:anchorId="13BE5839" wp14:editId="084B3D14">
                  <wp:extent cx="152400" cy="152400"/>
                  <wp:effectExtent l="0" t="0" r="0" b="0"/>
                  <wp:docPr id="88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0FDA38E1" w14:textId="77777777" w:rsidTr="00841C2C">
        <w:trPr>
          <w:trHeight w:val="332"/>
        </w:trPr>
        <w:tc>
          <w:tcPr>
            <w:tcW w:w="1010" w:type="pct"/>
            <w:shd w:val="clear" w:color="auto" w:fill="BFBFBF" w:themeFill="background1" w:themeFillShade="BF"/>
          </w:tcPr>
          <w:p w14:paraId="1158B95F" w14:textId="77777777" w:rsidR="003930AE" w:rsidRDefault="003930AE" w:rsidP="00841C2C">
            <w:pPr>
              <w:jc w:val="both"/>
              <w:rPr>
                <w:rFonts w:cs="Arial"/>
                <w:b/>
              </w:rPr>
            </w:pPr>
            <w:r>
              <w:rPr>
                <w:rFonts w:cs="Arial"/>
                <w:b/>
              </w:rPr>
              <w:t>Receiver</w:t>
            </w:r>
          </w:p>
        </w:tc>
        <w:tc>
          <w:tcPr>
            <w:tcW w:w="3990" w:type="pct"/>
          </w:tcPr>
          <w:p w14:paraId="13CC3D6B" w14:textId="77777777" w:rsidR="00160D39" w:rsidRDefault="00DD209A" w:rsidP="00841C2C">
            <w:pPr>
              <w:jc w:val="both"/>
              <w:rPr>
                <w:rFonts w:cs="Arial"/>
              </w:rPr>
            </w:pPr>
            <w:r>
              <w:rPr>
                <w:noProof/>
              </w:rPr>
              <w:drawing>
                <wp:inline distT="0" distB="0" distL="0" distR="0" wp14:anchorId="4972EED9" wp14:editId="5941D8B7">
                  <wp:extent cx="152400" cy="152400"/>
                  <wp:effectExtent l="0" t="0" r="0" b="0"/>
                  <wp:docPr id="88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D5CE56D" w14:textId="77777777" w:rsidR="00160D39" w:rsidRDefault="00DD209A" w:rsidP="00841C2C">
            <w:pPr>
              <w:jc w:val="both"/>
              <w:rPr>
                <w:rFonts w:cs="Arial"/>
              </w:rPr>
            </w:pPr>
            <w:r>
              <w:rPr>
                <w:noProof/>
              </w:rPr>
              <w:drawing>
                <wp:inline distT="0" distB="0" distL="0" distR="0" wp14:anchorId="4E23D52C" wp14:editId="4FB5DA04">
                  <wp:extent cx="152400" cy="152400"/>
                  <wp:effectExtent l="0" t="0" r="0" b="0"/>
                  <wp:docPr id="88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41C4BEA5" w14:textId="77777777" w:rsidR="003930AE" w:rsidRDefault="003930AE" w:rsidP="003930AE"/>
    <w:p w14:paraId="33D28E8B" w14:textId="77777777" w:rsidR="003930AE" w:rsidRDefault="003930AE" w:rsidP="003930AE">
      <w:pPr>
        <w:pStyle w:val="RETechSignal"/>
      </w:pPr>
      <w:bookmarkStart w:id="402" w:name="_433ee99325cdaa20b3b78d3d26aafade"/>
      <w:proofErr w:type="spellStart"/>
      <w:r>
        <w:t>NfcDevcKeyType_D_Stat</w:t>
      </w:r>
      <w:bookmarkEnd w:id="402"/>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128F7E18" w14:textId="77777777" w:rsidTr="00841C2C">
        <w:trPr>
          <w:trHeight w:val="166"/>
        </w:trPr>
        <w:tc>
          <w:tcPr>
            <w:tcW w:w="1010" w:type="pct"/>
            <w:shd w:val="clear" w:color="auto" w:fill="BFBFBF" w:themeFill="background1" w:themeFillShade="BF"/>
          </w:tcPr>
          <w:p w14:paraId="2FB332BA"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8ADE74F" w14:textId="77777777" w:rsidR="003930AE" w:rsidRPr="009E3B7C" w:rsidRDefault="003930AE" w:rsidP="00841C2C">
            <w:pPr>
              <w:jc w:val="both"/>
              <w:rPr>
                <w:rFonts w:cs="Arial"/>
                <w:b/>
              </w:rPr>
            </w:pPr>
            <w:proofErr w:type="spellStart"/>
            <w:r>
              <w:rPr>
                <w:rFonts w:cs="Arial"/>
                <w:b/>
              </w:rPr>
              <w:t>NfcDevcKeyType_D_Stat</w:t>
            </w:r>
            <w:proofErr w:type="spellEnd"/>
          </w:p>
        </w:tc>
      </w:tr>
      <w:tr w:rsidR="003930AE" w:rsidRPr="009E3B7C" w14:paraId="7F15F59B" w14:textId="77777777" w:rsidTr="00841C2C">
        <w:trPr>
          <w:trHeight w:val="332"/>
        </w:trPr>
        <w:tc>
          <w:tcPr>
            <w:tcW w:w="1010" w:type="pct"/>
            <w:shd w:val="clear" w:color="auto" w:fill="BFBFBF" w:themeFill="background1" w:themeFillShade="BF"/>
          </w:tcPr>
          <w:p w14:paraId="25E521A2" w14:textId="77777777" w:rsidR="003930AE" w:rsidRDefault="003930AE" w:rsidP="00841C2C">
            <w:pPr>
              <w:jc w:val="both"/>
              <w:rPr>
                <w:rFonts w:cs="Arial"/>
                <w:b/>
              </w:rPr>
            </w:pPr>
            <w:r>
              <w:rPr>
                <w:rFonts w:cs="Arial"/>
                <w:b/>
              </w:rPr>
              <w:t>Description</w:t>
            </w:r>
          </w:p>
        </w:tc>
        <w:tc>
          <w:tcPr>
            <w:tcW w:w="3990" w:type="pct"/>
          </w:tcPr>
          <w:p w14:paraId="6247FF31" w14:textId="77777777" w:rsidR="003930AE" w:rsidRDefault="003930AE" w:rsidP="00841C2C">
            <w:pPr>
              <w:jc w:val="both"/>
              <w:rPr>
                <w:rFonts w:cs="Arial"/>
              </w:rPr>
            </w:pPr>
            <w:r>
              <w:rPr>
                <w:rFonts w:cs="Arial"/>
              </w:rPr>
              <w:t>Provides Indication for the type of the Near Field Communication (NFC) device - Factory or User.</w:t>
            </w:r>
          </w:p>
        </w:tc>
      </w:tr>
      <w:tr w:rsidR="003930AE" w:rsidRPr="009E3B7C" w14:paraId="7E161BC2" w14:textId="77777777" w:rsidTr="00841C2C">
        <w:trPr>
          <w:trHeight w:val="332"/>
        </w:trPr>
        <w:tc>
          <w:tcPr>
            <w:tcW w:w="1010" w:type="pct"/>
            <w:shd w:val="clear" w:color="auto" w:fill="BFBFBF" w:themeFill="background1" w:themeFillShade="BF"/>
          </w:tcPr>
          <w:p w14:paraId="087C305A" w14:textId="77777777" w:rsidR="003930AE" w:rsidRPr="00F161E5" w:rsidRDefault="003930AE" w:rsidP="00841C2C">
            <w:pPr>
              <w:jc w:val="both"/>
              <w:rPr>
                <w:rFonts w:cs="Arial"/>
                <w:b/>
              </w:rPr>
            </w:pPr>
            <w:r>
              <w:rPr>
                <w:rFonts w:cs="Arial"/>
                <w:b/>
              </w:rPr>
              <w:t>Encoding</w:t>
            </w:r>
          </w:p>
        </w:tc>
        <w:tc>
          <w:tcPr>
            <w:tcW w:w="3990" w:type="pct"/>
          </w:tcPr>
          <w:p w14:paraId="1F5795AF" w14:textId="77777777" w:rsidR="003930AE" w:rsidRPr="009E3B7C" w:rsidRDefault="00CE2B11" w:rsidP="00841C2C">
            <w:pPr>
              <w:jc w:val="both"/>
              <w:rPr>
                <w:rFonts w:cs="Arial"/>
              </w:rPr>
            </w:pPr>
            <w:r>
              <w:rPr>
                <w:noProof/>
              </w:rPr>
              <w:drawing>
                <wp:inline distT="0" distB="0" distL="0" distR="0" wp14:anchorId="0E79ADEA" wp14:editId="6D11910B">
                  <wp:extent cx="152400" cy="152400"/>
                  <wp:effectExtent l="0" t="0" r="0" b="0"/>
                  <wp:docPr id="88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a6f79342b44465ddd135d151d984f33" w:history="1">
              <w:proofErr w:type="spellStart"/>
              <w:r w:rsidR="00BB255E">
                <w:rPr>
                  <w:rStyle w:val="Hyperlink"/>
                  <w:rFonts w:cs="Arial"/>
                </w:rPr>
                <w:t>UserFactoryNull_D_ET</w:t>
              </w:r>
              <w:proofErr w:type="spellEnd"/>
            </w:hyperlink>
          </w:p>
        </w:tc>
      </w:tr>
      <w:tr w:rsidR="003930AE" w:rsidRPr="009E3B7C" w14:paraId="0C30374F" w14:textId="77777777" w:rsidTr="00841C2C">
        <w:trPr>
          <w:trHeight w:val="332"/>
        </w:trPr>
        <w:tc>
          <w:tcPr>
            <w:tcW w:w="1010" w:type="pct"/>
            <w:shd w:val="clear" w:color="auto" w:fill="BFBFBF" w:themeFill="background1" w:themeFillShade="BF"/>
          </w:tcPr>
          <w:p w14:paraId="1B5D60BB" w14:textId="77777777" w:rsidR="003930AE" w:rsidRDefault="003930AE" w:rsidP="00841C2C">
            <w:pPr>
              <w:jc w:val="both"/>
              <w:rPr>
                <w:rFonts w:cs="Arial"/>
                <w:b/>
              </w:rPr>
            </w:pPr>
            <w:r>
              <w:rPr>
                <w:rFonts w:cs="Arial"/>
                <w:b/>
              </w:rPr>
              <w:t>Transmitter</w:t>
            </w:r>
          </w:p>
        </w:tc>
        <w:tc>
          <w:tcPr>
            <w:tcW w:w="3990" w:type="pct"/>
          </w:tcPr>
          <w:p w14:paraId="6854A71E" w14:textId="77777777" w:rsidR="003930AE" w:rsidRDefault="003930AE" w:rsidP="00841C2C">
            <w:pPr>
              <w:jc w:val="both"/>
              <w:rPr>
                <w:rFonts w:cs="Arial"/>
              </w:rPr>
            </w:pPr>
            <w:r>
              <w:rPr>
                <w:noProof/>
              </w:rPr>
              <w:drawing>
                <wp:inline distT="0" distB="0" distL="0" distR="0" wp14:anchorId="55F64530" wp14:editId="63C91562">
                  <wp:extent cx="152400" cy="152400"/>
                  <wp:effectExtent l="0" t="0" r="0" b="0"/>
                  <wp:docPr id="89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29C2B27" w14:textId="77777777" w:rsidR="003930AE" w:rsidRDefault="003930AE" w:rsidP="00841C2C">
            <w:pPr>
              <w:jc w:val="both"/>
              <w:rPr>
                <w:rFonts w:cs="Arial"/>
              </w:rPr>
            </w:pPr>
            <w:r>
              <w:rPr>
                <w:noProof/>
              </w:rPr>
              <w:drawing>
                <wp:inline distT="0" distB="0" distL="0" distR="0" wp14:anchorId="34462D5D" wp14:editId="03471DAF">
                  <wp:extent cx="152400" cy="152400"/>
                  <wp:effectExtent l="0" t="0" r="0" b="0"/>
                  <wp:docPr id="89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741DAFC3" w14:textId="77777777" w:rsidTr="00841C2C">
        <w:trPr>
          <w:trHeight w:val="332"/>
        </w:trPr>
        <w:tc>
          <w:tcPr>
            <w:tcW w:w="1010" w:type="pct"/>
            <w:shd w:val="clear" w:color="auto" w:fill="BFBFBF" w:themeFill="background1" w:themeFillShade="BF"/>
          </w:tcPr>
          <w:p w14:paraId="30C697C2" w14:textId="77777777" w:rsidR="003930AE" w:rsidRDefault="003930AE" w:rsidP="00841C2C">
            <w:pPr>
              <w:jc w:val="both"/>
              <w:rPr>
                <w:rFonts w:cs="Arial"/>
                <w:b/>
              </w:rPr>
            </w:pPr>
            <w:r>
              <w:rPr>
                <w:rFonts w:cs="Arial"/>
                <w:b/>
              </w:rPr>
              <w:t>Receiver</w:t>
            </w:r>
          </w:p>
        </w:tc>
        <w:tc>
          <w:tcPr>
            <w:tcW w:w="3990" w:type="pct"/>
          </w:tcPr>
          <w:p w14:paraId="4DB8C0F2" w14:textId="77777777" w:rsidR="00160D39" w:rsidRDefault="00DD209A" w:rsidP="00841C2C">
            <w:pPr>
              <w:jc w:val="both"/>
              <w:rPr>
                <w:rFonts w:cs="Arial"/>
              </w:rPr>
            </w:pPr>
            <w:r>
              <w:rPr>
                <w:noProof/>
              </w:rPr>
              <w:drawing>
                <wp:inline distT="0" distB="0" distL="0" distR="0" wp14:anchorId="5A4A6E55" wp14:editId="74778FB7">
                  <wp:extent cx="152400" cy="152400"/>
                  <wp:effectExtent l="0" t="0" r="0" b="0"/>
                  <wp:docPr id="89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3CEEB17" w14:textId="77777777" w:rsidR="00160D39" w:rsidRDefault="00DD209A" w:rsidP="00841C2C">
            <w:pPr>
              <w:jc w:val="both"/>
              <w:rPr>
                <w:rFonts w:cs="Arial"/>
              </w:rPr>
            </w:pPr>
            <w:r>
              <w:rPr>
                <w:noProof/>
              </w:rPr>
              <w:drawing>
                <wp:inline distT="0" distB="0" distL="0" distR="0" wp14:anchorId="29D15259" wp14:editId="5E50E557">
                  <wp:extent cx="152400" cy="152400"/>
                  <wp:effectExtent l="0" t="0" r="0" b="0"/>
                  <wp:docPr id="89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31ECC6F3" w14:textId="77777777" w:rsidR="003930AE" w:rsidRDefault="003930AE" w:rsidP="003930AE"/>
    <w:p w14:paraId="63991C89" w14:textId="77777777" w:rsidR="003930AE" w:rsidRDefault="003930AE" w:rsidP="003930AE">
      <w:pPr>
        <w:pStyle w:val="RETechSignal"/>
      </w:pPr>
      <w:bookmarkStart w:id="403" w:name="_1b457950e97944ea71dc6c9c69380de7"/>
      <w:proofErr w:type="spellStart"/>
      <w:r>
        <w:t>NfcDevcPair_D_Stat</w:t>
      </w:r>
      <w:bookmarkEnd w:id="403"/>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78326BC9" w14:textId="77777777" w:rsidTr="00841C2C">
        <w:trPr>
          <w:trHeight w:val="166"/>
        </w:trPr>
        <w:tc>
          <w:tcPr>
            <w:tcW w:w="1010" w:type="pct"/>
            <w:shd w:val="clear" w:color="auto" w:fill="BFBFBF" w:themeFill="background1" w:themeFillShade="BF"/>
          </w:tcPr>
          <w:p w14:paraId="03E89FD2"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E47EBEC" w14:textId="77777777" w:rsidR="003930AE" w:rsidRPr="009E3B7C" w:rsidRDefault="003930AE" w:rsidP="00841C2C">
            <w:pPr>
              <w:jc w:val="both"/>
              <w:rPr>
                <w:rFonts w:cs="Arial"/>
                <w:b/>
              </w:rPr>
            </w:pPr>
            <w:proofErr w:type="spellStart"/>
            <w:r>
              <w:rPr>
                <w:rFonts w:cs="Arial"/>
                <w:b/>
              </w:rPr>
              <w:t>NfcDevcPair_D_Stat</w:t>
            </w:r>
            <w:proofErr w:type="spellEnd"/>
          </w:p>
        </w:tc>
      </w:tr>
      <w:tr w:rsidR="003930AE" w:rsidRPr="009E3B7C" w14:paraId="58C20090" w14:textId="77777777" w:rsidTr="00841C2C">
        <w:trPr>
          <w:trHeight w:val="332"/>
        </w:trPr>
        <w:tc>
          <w:tcPr>
            <w:tcW w:w="1010" w:type="pct"/>
            <w:shd w:val="clear" w:color="auto" w:fill="BFBFBF" w:themeFill="background1" w:themeFillShade="BF"/>
          </w:tcPr>
          <w:p w14:paraId="415E00EB" w14:textId="77777777" w:rsidR="003930AE" w:rsidRDefault="003930AE" w:rsidP="00841C2C">
            <w:pPr>
              <w:jc w:val="both"/>
              <w:rPr>
                <w:rFonts w:cs="Arial"/>
                <w:b/>
              </w:rPr>
            </w:pPr>
            <w:r>
              <w:rPr>
                <w:rFonts w:cs="Arial"/>
                <w:b/>
              </w:rPr>
              <w:t>Description</w:t>
            </w:r>
          </w:p>
        </w:tc>
        <w:tc>
          <w:tcPr>
            <w:tcW w:w="3990" w:type="pct"/>
          </w:tcPr>
          <w:p w14:paraId="4E561DCC" w14:textId="77777777" w:rsidR="003930AE" w:rsidRDefault="003930AE" w:rsidP="00841C2C">
            <w:pPr>
              <w:jc w:val="both"/>
              <w:rPr>
                <w:rFonts w:cs="Arial"/>
              </w:rPr>
            </w:pPr>
            <w:r>
              <w:rPr>
                <w:rFonts w:cs="Arial"/>
              </w:rPr>
              <w:t>Provides indication when a device is paired so vehicle can blink the lights, lock/unlock doors, display cluster popups.</w:t>
            </w:r>
          </w:p>
        </w:tc>
      </w:tr>
      <w:tr w:rsidR="003930AE" w:rsidRPr="009E3B7C" w14:paraId="60D26BC6" w14:textId="77777777" w:rsidTr="00841C2C">
        <w:trPr>
          <w:trHeight w:val="332"/>
        </w:trPr>
        <w:tc>
          <w:tcPr>
            <w:tcW w:w="1010" w:type="pct"/>
            <w:shd w:val="clear" w:color="auto" w:fill="BFBFBF" w:themeFill="background1" w:themeFillShade="BF"/>
          </w:tcPr>
          <w:p w14:paraId="259C6BE8" w14:textId="77777777" w:rsidR="003930AE" w:rsidRPr="00F161E5" w:rsidRDefault="003930AE" w:rsidP="00841C2C">
            <w:pPr>
              <w:jc w:val="both"/>
              <w:rPr>
                <w:rFonts w:cs="Arial"/>
                <w:b/>
              </w:rPr>
            </w:pPr>
            <w:r>
              <w:rPr>
                <w:rFonts w:cs="Arial"/>
                <w:b/>
              </w:rPr>
              <w:t>Encoding</w:t>
            </w:r>
          </w:p>
        </w:tc>
        <w:tc>
          <w:tcPr>
            <w:tcW w:w="3990" w:type="pct"/>
          </w:tcPr>
          <w:p w14:paraId="7CE463B7" w14:textId="77777777" w:rsidR="003930AE" w:rsidRPr="009E3B7C" w:rsidRDefault="00CE2B11" w:rsidP="00841C2C">
            <w:pPr>
              <w:jc w:val="both"/>
              <w:rPr>
                <w:rFonts w:cs="Arial"/>
              </w:rPr>
            </w:pPr>
            <w:r>
              <w:rPr>
                <w:noProof/>
              </w:rPr>
              <w:drawing>
                <wp:inline distT="0" distB="0" distL="0" distR="0" wp14:anchorId="607B1F9B" wp14:editId="6E7877D0">
                  <wp:extent cx="152400" cy="152400"/>
                  <wp:effectExtent l="0" t="0" r="0" b="0"/>
                  <wp:docPr id="89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ebdb6bab62bc4115605b0ed080bf9152" w:history="1">
              <w:proofErr w:type="spellStart"/>
              <w:r w:rsidR="00BB255E">
                <w:rPr>
                  <w:rStyle w:val="Hyperlink"/>
                  <w:rFonts w:cs="Arial"/>
                </w:rPr>
                <w:t>SuccessFailNull_D_ET</w:t>
              </w:r>
              <w:proofErr w:type="spellEnd"/>
            </w:hyperlink>
          </w:p>
        </w:tc>
      </w:tr>
      <w:tr w:rsidR="003930AE" w:rsidRPr="009E3B7C" w14:paraId="3F735FD0" w14:textId="77777777" w:rsidTr="00841C2C">
        <w:trPr>
          <w:trHeight w:val="332"/>
        </w:trPr>
        <w:tc>
          <w:tcPr>
            <w:tcW w:w="1010" w:type="pct"/>
            <w:shd w:val="clear" w:color="auto" w:fill="BFBFBF" w:themeFill="background1" w:themeFillShade="BF"/>
          </w:tcPr>
          <w:p w14:paraId="56BA45B2" w14:textId="77777777" w:rsidR="003930AE" w:rsidRDefault="003930AE" w:rsidP="00841C2C">
            <w:pPr>
              <w:jc w:val="both"/>
              <w:rPr>
                <w:rFonts w:cs="Arial"/>
                <w:b/>
              </w:rPr>
            </w:pPr>
            <w:r>
              <w:rPr>
                <w:rFonts w:cs="Arial"/>
                <w:b/>
              </w:rPr>
              <w:t>Transmitter</w:t>
            </w:r>
          </w:p>
        </w:tc>
        <w:tc>
          <w:tcPr>
            <w:tcW w:w="3990" w:type="pct"/>
          </w:tcPr>
          <w:p w14:paraId="4310B327" w14:textId="77777777" w:rsidR="003930AE" w:rsidRDefault="003930AE" w:rsidP="00841C2C">
            <w:pPr>
              <w:jc w:val="both"/>
              <w:rPr>
                <w:rFonts w:cs="Arial"/>
              </w:rPr>
            </w:pPr>
            <w:r>
              <w:rPr>
                <w:noProof/>
              </w:rPr>
              <w:drawing>
                <wp:inline distT="0" distB="0" distL="0" distR="0" wp14:anchorId="1E996618" wp14:editId="7DEE602F">
                  <wp:extent cx="152400" cy="152400"/>
                  <wp:effectExtent l="0" t="0" r="0" b="0"/>
                  <wp:docPr id="90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72B5B1D0" w14:textId="77777777" w:rsidR="003930AE" w:rsidRDefault="003930AE" w:rsidP="00841C2C">
            <w:pPr>
              <w:jc w:val="both"/>
              <w:rPr>
                <w:rFonts w:cs="Arial"/>
              </w:rPr>
            </w:pPr>
            <w:r>
              <w:rPr>
                <w:noProof/>
              </w:rPr>
              <w:drawing>
                <wp:inline distT="0" distB="0" distL="0" distR="0" wp14:anchorId="3CECF77E" wp14:editId="69DF5F88">
                  <wp:extent cx="152400" cy="152400"/>
                  <wp:effectExtent l="0" t="0" r="0" b="0"/>
                  <wp:docPr id="90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25113D3F" w14:textId="77777777" w:rsidTr="00841C2C">
        <w:trPr>
          <w:trHeight w:val="332"/>
        </w:trPr>
        <w:tc>
          <w:tcPr>
            <w:tcW w:w="1010" w:type="pct"/>
            <w:shd w:val="clear" w:color="auto" w:fill="BFBFBF" w:themeFill="background1" w:themeFillShade="BF"/>
          </w:tcPr>
          <w:p w14:paraId="482F9417" w14:textId="77777777" w:rsidR="003930AE" w:rsidRDefault="003930AE" w:rsidP="00841C2C">
            <w:pPr>
              <w:jc w:val="both"/>
              <w:rPr>
                <w:rFonts w:cs="Arial"/>
                <w:b/>
              </w:rPr>
            </w:pPr>
            <w:r>
              <w:rPr>
                <w:rFonts w:cs="Arial"/>
                <w:b/>
              </w:rPr>
              <w:t>Receiver</w:t>
            </w:r>
          </w:p>
        </w:tc>
        <w:tc>
          <w:tcPr>
            <w:tcW w:w="3990" w:type="pct"/>
          </w:tcPr>
          <w:p w14:paraId="645114EA" w14:textId="77777777" w:rsidR="00160D39" w:rsidRDefault="00DD209A" w:rsidP="00841C2C">
            <w:pPr>
              <w:jc w:val="both"/>
              <w:rPr>
                <w:rFonts w:cs="Arial"/>
              </w:rPr>
            </w:pPr>
            <w:r>
              <w:rPr>
                <w:noProof/>
              </w:rPr>
              <w:drawing>
                <wp:inline distT="0" distB="0" distL="0" distR="0" wp14:anchorId="3960DE8A" wp14:editId="544630D1">
                  <wp:extent cx="152400" cy="152400"/>
                  <wp:effectExtent l="0" t="0" r="0" b="0"/>
                  <wp:docPr id="90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59C37B1" w14:textId="77777777" w:rsidR="00160D39" w:rsidRDefault="00DD209A" w:rsidP="00841C2C">
            <w:pPr>
              <w:jc w:val="both"/>
              <w:rPr>
                <w:rFonts w:cs="Arial"/>
              </w:rPr>
            </w:pPr>
            <w:r>
              <w:rPr>
                <w:noProof/>
              </w:rPr>
              <w:drawing>
                <wp:inline distT="0" distB="0" distL="0" distR="0" wp14:anchorId="23CBB637" wp14:editId="591A3239">
                  <wp:extent cx="152400" cy="152400"/>
                  <wp:effectExtent l="0" t="0" r="0" b="0"/>
                  <wp:docPr id="90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167595A" w14:textId="77777777" w:rsidR="003930AE" w:rsidRDefault="003930AE" w:rsidP="003930AE"/>
    <w:p w14:paraId="14DBA5C5" w14:textId="77777777" w:rsidR="003930AE" w:rsidRDefault="003930AE" w:rsidP="003930AE">
      <w:pPr>
        <w:pStyle w:val="RETechSignal"/>
      </w:pPr>
      <w:bookmarkStart w:id="404" w:name="_609eba62b5dfc9949089239038862da6"/>
      <w:proofErr w:type="spellStart"/>
      <w:r>
        <w:t>NfcDevcSearchBStat_No_Cnt</w:t>
      </w:r>
      <w:bookmarkEnd w:id="404"/>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2C717DAA" w14:textId="77777777" w:rsidTr="00841C2C">
        <w:trPr>
          <w:trHeight w:val="166"/>
        </w:trPr>
        <w:tc>
          <w:tcPr>
            <w:tcW w:w="1010" w:type="pct"/>
            <w:shd w:val="clear" w:color="auto" w:fill="BFBFBF" w:themeFill="background1" w:themeFillShade="BF"/>
          </w:tcPr>
          <w:p w14:paraId="49732266"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60FB86DC" w14:textId="77777777" w:rsidR="003930AE" w:rsidRPr="009E3B7C" w:rsidRDefault="003930AE" w:rsidP="00841C2C">
            <w:pPr>
              <w:jc w:val="both"/>
              <w:rPr>
                <w:rFonts w:cs="Arial"/>
                <w:b/>
              </w:rPr>
            </w:pPr>
            <w:proofErr w:type="spellStart"/>
            <w:r>
              <w:rPr>
                <w:rFonts w:cs="Arial"/>
                <w:b/>
              </w:rPr>
              <w:t>NfcDevcSearchBStat_No_Cnt</w:t>
            </w:r>
            <w:proofErr w:type="spellEnd"/>
          </w:p>
        </w:tc>
      </w:tr>
      <w:tr w:rsidR="003930AE" w:rsidRPr="009E3B7C" w14:paraId="75954CBA" w14:textId="77777777" w:rsidTr="00841C2C">
        <w:trPr>
          <w:trHeight w:val="332"/>
        </w:trPr>
        <w:tc>
          <w:tcPr>
            <w:tcW w:w="1010" w:type="pct"/>
            <w:shd w:val="clear" w:color="auto" w:fill="BFBFBF" w:themeFill="background1" w:themeFillShade="BF"/>
          </w:tcPr>
          <w:p w14:paraId="18EEB123" w14:textId="77777777" w:rsidR="003930AE" w:rsidRDefault="003930AE" w:rsidP="00841C2C">
            <w:pPr>
              <w:jc w:val="both"/>
              <w:rPr>
                <w:rFonts w:cs="Arial"/>
                <w:b/>
              </w:rPr>
            </w:pPr>
            <w:r>
              <w:rPr>
                <w:rFonts w:cs="Arial"/>
                <w:b/>
              </w:rPr>
              <w:t>Description</w:t>
            </w:r>
          </w:p>
        </w:tc>
        <w:tc>
          <w:tcPr>
            <w:tcW w:w="3990" w:type="pct"/>
          </w:tcPr>
          <w:p w14:paraId="180E3F0B" w14:textId="77777777" w:rsidR="003930AE" w:rsidRDefault="003930AE" w:rsidP="00841C2C">
            <w:pPr>
              <w:jc w:val="both"/>
              <w:rPr>
                <w:rFonts w:cs="Arial"/>
              </w:rPr>
            </w:pPr>
            <w:r>
              <w:rPr>
                <w:rFonts w:cs="Arial"/>
              </w:rPr>
              <w:t xml:space="preserve">Counter for dependability evaluation of  </w:t>
            </w:r>
            <w:proofErr w:type="spellStart"/>
            <w:r>
              <w:rPr>
                <w:rFonts w:cs="Arial"/>
              </w:rPr>
              <w:t>NfcDevcSearch_B_Stat</w:t>
            </w:r>
            <w:proofErr w:type="spellEnd"/>
            <w:r>
              <w:rPr>
                <w:rFonts w:cs="Arial"/>
              </w:rPr>
              <w:t xml:space="preserve"> signal.</w:t>
            </w:r>
          </w:p>
        </w:tc>
      </w:tr>
      <w:tr w:rsidR="003930AE" w:rsidRPr="009E3B7C" w14:paraId="08C3CDEA" w14:textId="77777777" w:rsidTr="00841C2C">
        <w:trPr>
          <w:trHeight w:val="332"/>
        </w:trPr>
        <w:tc>
          <w:tcPr>
            <w:tcW w:w="1010" w:type="pct"/>
            <w:shd w:val="clear" w:color="auto" w:fill="BFBFBF" w:themeFill="background1" w:themeFillShade="BF"/>
          </w:tcPr>
          <w:p w14:paraId="7BAD8390" w14:textId="77777777" w:rsidR="003930AE" w:rsidRPr="00F161E5" w:rsidRDefault="003930AE" w:rsidP="00841C2C">
            <w:pPr>
              <w:jc w:val="both"/>
              <w:rPr>
                <w:rFonts w:cs="Arial"/>
                <w:b/>
              </w:rPr>
            </w:pPr>
            <w:r>
              <w:rPr>
                <w:rFonts w:cs="Arial"/>
                <w:b/>
              </w:rPr>
              <w:t>Encoding</w:t>
            </w:r>
          </w:p>
        </w:tc>
        <w:tc>
          <w:tcPr>
            <w:tcW w:w="3990" w:type="pct"/>
          </w:tcPr>
          <w:p w14:paraId="4A9D1F3A" w14:textId="77777777" w:rsidR="003930AE" w:rsidRPr="009E3B7C" w:rsidRDefault="00CE2B11" w:rsidP="00841C2C">
            <w:pPr>
              <w:jc w:val="both"/>
              <w:rPr>
                <w:rFonts w:cs="Arial"/>
              </w:rPr>
            </w:pPr>
            <w:r>
              <w:rPr>
                <w:noProof/>
              </w:rPr>
              <w:drawing>
                <wp:inline distT="0" distB="0" distL="0" distR="0" wp14:anchorId="5D05912B" wp14:editId="399EFE01">
                  <wp:extent cx="152400" cy="152400"/>
                  <wp:effectExtent l="0" t="0" r="0" b="0"/>
                  <wp:docPr id="90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016c9229789bddd57866fa06070e1f" w:history="1">
              <w:r w:rsidR="00BB255E">
                <w:rPr>
                  <w:rStyle w:val="Hyperlink"/>
                  <w:rFonts w:cs="Arial"/>
                </w:rPr>
                <w:t>UnitlessValue4bit_ET</w:t>
              </w:r>
            </w:hyperlink>
          </w:p>
        </w:tc>
      </w:tr>
      <w:tr w:rsidR="003930AE" w:rsidRPr="009E3B7C" w14:paraId="440AF885" w14:textId="77777777" w:rsidTr="00841C2C">
        <w:trPr>
          <w:trHeight w:val="332"/>
        </w:trPr>
        <w:tc>
          <w:tcPr>
            <w:tcW w:w="1010" w:type="pct"/>
            <w:shd w:val="clear" w:color="auto" w:fill="BFBFBF" w:themeFill="background1" w:themeFillShade="BF"/>
          </w:tcPr>
          <w:p w14:paraId="19A828EC" w14:textId="77777777" w:rsidR="003930AE" w:rsidRDefault="003930AE" w:rsidP="00841C2C">
            <w:pPr>
              <w:jc w:val="both"/>
              <w:rPr>
                <w:rFonts w:cs="Arial"/>
                <w:b/>
              </w:rPr>
            </w:pPr>
            <w:r>
              <w:rPr>
                <w:rFonts w:cs="Arial"/>
                <w:b/>
              </w:rPr>
              <w:t>Transmitter</w:t>
            </w:r>
          </w:p>
        </w:tc>
        <w:tc>
          <w:tcPr>
            <w:tcW w:w="3990" w:type="pct"/>
          </w:tcPr>
          <w:p w14:paraId="6336B1B6" w14:textId="77777777" w:rsidR="003930AE" w:rsidRDefault="003930AE" w:rsidP="00841C2C">
            <w:pPr>
              <w:jc w:val="both"/>
              <w:rPr>
                <w:rFonts w:cs="Arial"/>
              </w:rPr>
            </w:pPr>
            <w:r>
              <w:rPr>
                <w:noProof/>
              </w:rPr>
              <w:drawing>
                <wp:inline distT="0" distB="0" distL="0" distR="0" wp14:anchorId="23834EF9" wp14:editId="7F795B6E">
                  <wp:extent cx="152400" cy="152400"/>
                  <wp:effectExtent l="0" t="0" r="0" b="0"/>
                  <wp:docPr id="91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44C7400" w14:textId="77777777" w:rsidR="003930AE" w:rsidRDefault="003930AE" w:rsidP="00841C2C">
            <w:pPr>
              <w:jc w:val="both"/>
              <w:rPr>
                <w:rFonts w:cs="Arial"/>
              </w:rPr>
            </w:pPr>
            <w:r>
              <w:rPr>
                <w:noProof/>
              </w:rPr>
              <w:drawing>
                <wp:inline distT="0" distB="0" distL="0" distR="0" wp14:anchorId="6DB574E8" wp14:editId="6552E27D">
                  <wp:extent cx="152400" cy="152400"/>
                  <wp:effectExtent l="0" t="0" r="0" b="0"/>
                  <wp:docPr id="91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113910C5" w14:textId="77777777" w:rsidTr="00841C2C">
        <w:trPr>
          <w:trHeight w:val="332"/>
        </w:trPr>
        <w:tc>
          <w:tcPr>
            <w:tcW w:w="1010" w:type="pct"/>
            <w:shd w:val="clear" w:color="auto" w:fill="BFBFBF" w:themeFill="background1" w:themeFillShade="BF"/>
          </w:tcPr>
          <w:p w14:paraId="73ECDBF5" w14:textId="77777777" w:rsidR="003930AE" w:rsidRDefault="003930AE" w:rsidP="00841C2C">
            <w:pPr>
              <w:jc w:val="both"/>
              <w:rPr>
                <w:rFonts w:cs="Arial"/>
                <w:b/>
              </w:rPr>
            </w:pPr>
            <w:r>
              <w:rPr>
                <w:rFonts w:cs="Arial"/>
                <w:b/>
              </w:rPr>
              <w:t>Receiver</w:t>
            </w:r>
          </w:p>
        </w:tc>
        <w:tc>
          <w:tcPr>
            <w:tcW w:w="3990" w:type="pct"/>
          </w:tcPr>
          <w:p w14:paraId="60BF3772" w14:textId="77777777" w:rsidR="00160D39" w:rsidRDefault="00DD209A" w:rsidP="00841C2C">
            <w:pPr>
              <w:jc w:val="both"/>
              <w:rPr>
                <w:rFonts w:cs="Arial"/>
              </w:rPr>
            </w:pPr>
            <w:r>
              <w:rPr>
                <w:noProof/>
              </w:rPr>
              <w:drawing>
                <wp:inline distT="0" distB="0" distL="0" distR="0" wp14:anchorId="37C7B924" wp14:editId="04166ADB">
                  <wp:extent cx="152400" cy="152400"/>
                  <wp:effectExtent l="0" t="0" r="0" b="0"/>
                  <wp:docPr id="91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22BEEA8E" w14:textId="77777777" w:rsidR="00160D39" w:rsidRDefault="00DD209A" w:rsidP="00841C2C">
            <w:pPr>
              <w:jc w:val="both"/>
              <w:rPr>
                <w:rFonts w:cs="Arial"/>
              </w:rPr>
            </w:pPr>
            <w:r>
              <w:rPr>
                <w:noProof/>
              </w:rPr>
              <w:drawing>
                <wp:inline distT="0" distB="0" distL="0" distR="0" wp14:anchorId="6B0DFFB0" wp14:editId="1317029E">
                  <wp:extent cx="152400" cy="152400"/>
                  <wp:effectExtent l="0" t="0" r="0" b="0"/>
                  <wp:docPr id="91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55451E78" w14:textId="77777777" w:rsidR="003930AE" w:rsidRDefault="003930AE" w:rsidP="003930AE"/>
    <w:p w14:paraId="57AED7AE" w14:textId="77777777" w:rsidR="003930AE" w:rsidRDefault="003930AE" w:rsidP="003930AE">
      <w:pPr>
        <w:pStyle w:val="RETechSignal"/>
      </w:pPr>
      <w:bookmarkStart w:id="405" w:name="_9e67d3aa59abc3ec33ba5e18604b94bb"/>
      <w:proofErr w:type="spellStart"/>
      <w:r>
        <w:t>NfcDevcSearchBStat_No_Crc</w:t>
      </w:r>
      <w:bookmarkEnd w:id="405"/>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1AE4B937" w14:textId="77777777" w:rsidTr="00841C2C">
        <w:trPr>
          <w:trHeight w:val="166"/>
        </w:trPr>
        <w:tc>
          <w:tcPr>
            <w:tcW w:w="1010" w:type="pct"/>
            <w:shd w:val="clear" w:color="auto" w:fill="BFBFBF" w:themeFill="background1" w:themeFillShade="BF"/>
          </w:tcPr>
          <w:p w14:paraId="6995123D"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6E99ACF" w14:textId="77777777" w:rsidR="003930AE" w:rsidRPr="009E3B7C" w:rsidRDefault="003930AE" w:rsidP="00841C2C">
            <w:pPr>
              <w:jc w:val="both"/>
              <w:rPr>
                <w:rFonts w:cs="Arial"/>
                <w:b/>
              </w:rPr>
            </w:pPr>
            <w:proofErr w:type="spellStart"/>
            <w:r>
              <w:rPr>
                <w:rFonts w:cs="Arial"/>
                <w:b/>
              </w:rPr>
              <w:t>NfcDevcSearchBStat_No_Crc</w:t>
            </w:r>
            <w:proofErr w:type="spellEnd"/>
          </w:p>
        </w:tc>
      </w:tr>
      <w:tr w:rsidR="003930AE" w:rsidRPr="009E3B7C" w14:paraId="4A678051" w14:textId="77777777" w:rsidTr="00841C2C">
        <w:trPr>
          <w:trHeight w:val="332"/>
        </w:trPr>
        <w:tc>
          <w:tcPr>
            <w:tcW w:w="1010" w:type="pct"/>
            <w:shd w:val="clear" w:color="auto" w:fill="BFBFBF" w:themeFill="background1" w:themeFillShade="BF"/>
          </w:tcPr>
          <w:p w14:paraId="53A2276E" w14:textId="77777777" w:rsidR="003930AE" w:rsidRDefault="003930AE" w:rsidP="00841C2C">
            <w:pPr>
              <w:jc w:val="both"/>
              <w:rPr>
                <w:rFonts w:cs="Arial"/>
                <w:b/>
              </w:rPr>
            </w:pPr>
            <w:r>
              <w:rPr>
                <w:rFonts w:cs="Arial"/>
                <w:b/>
              </w:rPr>
              <w:t>Description</w:t>
            </w:r>
          </w:p>
        </w:tc>
        <w:tc>
          <w:tcPr>
            <w:tcW w:w="3990" w:type="pct"/>
          </w:tcPr>
          <w:p w14:paraId="0ECF867F" w14:textId="77777777" w:rsidR="003930AE" w:rsidRDefault="003930AE" w:rsidP="00841C2C">
            <w:pPr>
              <w:jc w:val="both"/>
              <w:rPr>
                <w:rFonts w:cs="Arial"/>
              </w:rPr>
            </w:pPr>
            <w:r>
              <w:rPr>
                <w:rFonts w:cs="Arial"/>
              </w:rPr>
              <w:t xml:space="preserve">Cyclic Redundancy Check (CRC) for dependability evaluation of  </w:t>
            </w:r>
            <w:proofErr w:type="spellStart"/>
            <w:r>
              <w:rPr>
                <w:rFonts w:cs="Arial"/>
              </w:rPr>
              <w:t>NfcDevcSearch_B_Stat</w:t>
            </w:r>
            <w:proofErr w:type="spellEnd"/>
            <w:r>
              <w:rPr>
                <w:rFonts w:cs="Arial"/>
              </w:rPr>
              <w:t xml:space="preserve"> signal.</w:t>
            </w:r>
          </w:p>
        </w:tc>
      </w:tr>
      <w:tr w:rsidR="003930AE" w:rsidRPr="009E3B7C" w14:paraId="646EE11A" w14:textId="77777777" w:rsidTr="00841C2C">
        <w:trPr>
          <w:trHeight w:val="332"/>
        </w:trPr>
        <w:tc>
          <w:tcPr>
            <w:tcW w:w="1010" w:type="pct"/>
            <w:shd w:val="clear" w:color="auto" w:fill="BFBFBF" w:themeFill="background1" w:themeFillShade="BF"/>
          </w:tcPr>
          <w:p w14:paraId="7FB27685" w14:textId="77777777" w:rsidR="003930AE" w:rsidRPr="00F161E5" w:rsidRDefault="003930AE" w:rsidP="00841C2C">
            <w:pPr>
              <w:jc w:val="both"/>
              <w:rPr>
                <w:rFonts w:cs="Arial"/>
                <w:b/>
              </w:rPr>
            </w:pPr>
            <w:r>
              <w:rPr>
                <w:rFonts w:cs="Arial"/>
                <w:b/>
              </w:rPr>
              <w:t>Encoding</w:t>
            </w:r>
          </w:p>
        </w:tc>
        <w:tc>
          <w:tcPr>
            <w:tcW w:w="3990" w:type="pct"/>
          </w:tcPr>
          <w:p w14:paraId="7C79B703" w14:textId="77777777" w:rsidR="003930AE" w:rsidRPr="009E3B7C" w:rsidRDefault="00CE2B11" w:rsidP="00841C2C">
            <w:pPr>
              <w:jc w:val="both"/>
              <w:rPr>
                <w:rFonts w:cs="Arial"/>
              </w:rPr>
            </w:pPr>
            <w:r>
              <w:rPr>
                <w:noProof/>
              </w:rPr>
              <w:drawing>
                <wp:inline distT="0" distB="0" distL="0" distR="0" wp14:anchorId="74CC2EA7" wp14:editId="5826B2E7">
                  <wp:extent cx="152400" cy="152400"/>
                  <wp:effectExtent l="0" t="0" r="0" b="0"/>
                  <wp:docPr id="91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5B60BC3F" w14:textId="77777777" w:rsidTr="00841C2C">
        <w:trPr>
          <w:trHeight w:val="332"/>
        </w:trPr>
        <w:tc>
          <w:tcPr>
            <w:tcW w:w="1010" w:type="pct"/>
            <w:shd w:val="clear" w:color="auto" w:fill="BFBFBF" w:themeFill="background1" w:themeFillShade="BF"/>
          </w:tcPr>
          <w:p w14:paraId="2C5D4630" w14:textId="77777777" w:rsidR="003930AE" w:rsidRDefault="003930AE" w:rsidP="00841C2C">
            <w:pPr>
              <w:jc w:val="both"/>
              <w:rPr>
                <w:rFonts w:cs="Arial"/>
                <w:b/>
              </w:rPr>
            </w:pPr>
            <w:r>
              <w:rPr>
                <w:rFonts w:cs="Arial"/>
                <w:b/>
              </w:rPr>
              <w:t>Transmitter</w:t>
            </w:r>
          </w:p>
        </w:tc>
        <w:tc>
          <w:tcPr>
            <w:tcW w:w="3990" w:type="pct"/>
          </w:tcPr>
          <w:p w14:paraId="115A7C47" w14:textId="77777777" w:rsidR="003930AE" w:rsidRDefault="003930AE" w:rsidP="00841C2C">
            <w:pPr>
              <w:jc w:val="both"/>
              <w:rPr>
                <w:rFonts w:cs="Arial"/>
              </w:rPr>
            </w:pPr>
            <w:r>
              <w:rPr>
                <w:noProof/>
              </w:rPr>
              <w:drawing>
                <wp:inline distT="0" distB="0" distL="0" distR="0" wp14:anchorId="5FAA3A08" wp14:editId="20813740">
                  <wp:extent cx="152400" cy="152400"/>
                  <wp:effectExtent l="0" t="0" r="0" b="0"/>
                  <wp:docPr id="92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575E654A" w14:textId="77777777" w:rsidR="003930AE" w:rsidRDefault="003930AE" w:rsidP="00841C2C">
            <w:pPr>
              <w:jc w:val="both"/>
              <w:rPr>
                <w:rFonts w:cs="Arial"/>
              </w:rPr>
            </w:pPr>
            <w:r>
              <w:rPr>
                <w:noProof/>
              </w:rPr>
              <w:drawing>
                <wp:inline distT="0" distB="0" distL="0" distR="0" wp14:anchorId="18314CC6" wp14:editId="365AF616">
                  <wp:extent cx="152400" cy="152400"/>
                  <wp:effectExtent l="0" t="0" r="0" b="0"/>
                  <wp:docPr id="92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3153965C" w14:textId="77777777" w:rsidTr="00841C2C">
        <w:trPr>
          <w:trHeight w:val="332"/>
        </w:trPr>
        <w:tc>
          <w:tcPr>
            <w:tcW w:w="1010" w:type="pct"/>
            <w:shd w:val="clear" w:color="auto" w:fill="BFBFBF" w:themeFill="background1" w:themeFillShade="BF"/>
          </w:tcPr>
          <w:p w14:paraId="29229A19" w14:textId="77777777" w:rsidR="003930AE" w:rsidRDefault="003930AE" w:rsidP="00841C2C">
            <w:pPr>
              <w:jc w:val="both"/>
              <w:rPr>
                <w:rFonts w:cs="Arial"/>
                <w:b/>
              </w:rPr>
            </w:pPr>
            <w:r>
              <w:rPr>
                <w:rFonts w:cs="Arial"/>
                <w:b/>
              </w:rPr>
              <w:t>Receiver</w:t>
            </w:r>
          </w:p>
        </w:tc>
        <w:tc>
          <w:tcPr>
            <w:tcW w:w="3990" w:type="pct"/>
          </w:tcPr>
          <w:p w14:paraId="2F7E896C" w14:textId="77777777" w:rsidR="00160D39" w:rsidRDefault="00DD209A" w:rsidP="00841C2C">
            <w:pPr>
              <w:jc w:val="both"/>
              <w:rPr>
                <w:rFonts w:cs="Arial"/>
              </w:rPr>
            </w:pPr>
            <w:r>
              <w:rPr>
                <w:noProof/>
              </w:rPr>
              <w:drawing>
                <wp:inline distT="0" distB="0" distL="0" distR="0" wp14:anchorId="5A9F7FA2" wp14:editId="33F05B4B">
                  <wp:extent cx="152400" cy="152400"/>
                  <wp:effectExtent l="0" t="0" r="0" b="0"/>
                  <wp:docPr id="92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246AD3FF" w14:textId="77777777" w:rsidR="00160D39" w:rsidRDefault="00DD209A" w:rsidP="00841C2C">
            <w:pPr>
              <w:jc w:val="both"/>
              <w:rPr>
                <w:rFonts w:cs="Arial"/>
              </w:rPr>
            </w:pPr>
            <w:r>
              <w:rPr>
                <w:noProof/>
              </w:rPr>
              <w:drawing>
                <wp:inline distT="0" distB="0" distL="0" distR="0" wp14:anchorId="26EB263D" wp14:editId="2626AB68">
                  <wp:extent cx="152400" cy="152400"/>
                  <wp:effectExtent l="0" t="0" r="0" b="0"/>
                  <wp:docPr id="92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6EBC0E27" w14:textId="77777777" w:rsidR="003930AE" w:rsidRDefault="003930AE" w:rsidP="003930AE"/>
    <w:p w14:paraId="3F77D9FD" w14:textId="77777777" w:rsidR="003930AE" w:rsidRDefault="003930AE" w:rsidP="003930AE">
      <w:pPr>
        <w:pStyle w:val="RETechSignal"/>
      </w:pPr>
      <w:bookmarkStart w:id="406" w:name="_fafdec9231ed80245bc0c6f75884076e"/>
      <w:proofErr w:type="spellStart"/>
      <w:r>
        <w:t>NfcDevcSearchId_No_Actl</w:t>
      </w:r>
      <w:bookmarkEnd w:id="406"/>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1F3D4E59" w14:textId="77777777" w:rsidTr="00841C2C">
        <w:trPr>
          <w:trHeight w:val="166"/>
        </w:trPr>
        <w:tc>
          <w:tcPr>
            <w:tcW w:w="1010" w:type="pct"/>
            <w:shd w:val="clear" w:color="auto" w:fill="BFBFBF" w:themeFill="background1" w:themeFillShade="BF"/>
          </w:tcPr>
          <w:p w14:paraId="73F2A76F"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3F0E3613" w14:textId="77777777" w:rsidR="003930AE" w:rsidRPr="009E3B7C" w:rsidRDefault="003930AE" w:rsidP="00841C2C">
            <w:pPr>
              <w:jc w:val="both"/>
              <w:rPr>
                <w:rFonts w:cs="Arial"/>
                <w:b/>
              </w:rPr>
            </w:pPr>
            <w:proofErr w:type="spellStart"/>
            <w:r>
              <w:rPr>
                <w:rFonts w:cs="Arial"/>
                <w:b/>
              </w:rPr>
              <w:t>NfcDevcSearchId_No_Actl</w:t>
            </w:r>
            <w:proofErr w:type="spellEnd"/>
          </w:p>
        </w:tc>
      </w:tr>
      <w:tr w:rsidR="003930AE" w:rsidRPr="009E3B7C" w14:paraId="648438D2" w14:textId="77777777" w:rsidTr="00841C2C">
        <w:trPr>
          <w:trHeight w:val="332"/>
        </w:trPr>
        <w:tc>
          <w:tcPr>
            <w:tcW w:w="1010" w:type="pct"/>
            <w:shd w:val="clear" w:color="auto" w:fill="BFBFBF" w:themeFill="background1" w:themeFillShade="BF"/>
          </w:tcPr>
          <w:p w14:paraId="0DF35ED6" w14:textId="77777777" w:rsidR="003930AE" w:rsidRDefault="003930AE" w:rsidP="00841C2C">
            <w:pPr>
              <w:jc w:val="both"/>
              <w:rPr>
                <w:rFonts w:cs="Arial"/>
                <w:b/>
              </w:rPr>
            </w:pPr>
            <w:r>
              <w:rPr>
                <w:rFonts w:cs="Arial"/>
                <w:b/>
              </w:rPr>
              <w:t>Description</w:t>
            </w:r>
          </w:p>
        </w:tc>
        <w:tc>
          <w:tcPr>
            <w:tcW w:w="3990" w:type="pct"/>
          </w:tcPr>
          <w:p w14:paraId="4C89FB8D" w14:textId="77777777" w:rsidR="003930AE" w:rsidRDefault="003930AE" w:rsidP="00841C2C">
            <w:pPr>
              <w:jc w:val="both"/>
              <w:rPr>
                <w:rFonts w:cs="Arial"/>
              </w:rPr>
            </w:pPr>
            <w:r>
              <w:rPr>
                <w:rFonts w:cs="Arial"/>
              </w:rPr>
              <w:t>The Near Field Communication (NFC) key index of the key that is authorizing vehicle start, if starting is authorized.</w:t>
            </w:r>
          </w:p>
        </w:tc>
      </w:tr>
      <w:tr w:rsidR="003930AE" w:rsidRPr="009E3B7C" w14:paraId="028845DD" w14:textId="77777777" w:rsidTr="00841C2C">
        <w:trPr>
          <w:trHeight w:val="332"/>
        </w:trPr>
        <w:tc>
          <w:tcPr>
            <w:tcW w:w="1010" w:type="pct"/>
            <w:shd w:val="clear" w:color="auto" w:fill="BFBFBF" w:themeFill="background1" w:themeFillShade="BF"/>
          </w:tcPr>
          <w:p w14:paraId="3F84C002" w14:textId="77777777" w:rsidR="003930AE" w:rsidRPr="00F161E5" w:rsidRDefault="003930AE" w:rsidP="00841C2C">
            <w:pPr>
              <w:jc w:val="both"/>
              <w:rPr>
                <w:rFonts w:cs="Arial"/>
                <w:b/>
              </w:rPr>
            </w:pPr>
            <w:r>
              <w:rPr>
                <w:rFonts w:cs="Arial"/>
                <w:b/>
              </w:rPr>
              <w:t>Encoding</w:t>
            </w:r>
          </w:p>
        </w:tc>
        <w:tc>
          <w:tcPr>
            <w:tcW w:w="3990" w:type="pct"/>
          </w:tcPr>
          <w:p w14:paraId="62C6DFE5" w14:textId="77777777" w:rsidR="003930AE" w:rsidRPr="009E3B7C" w:rsidRDefault="00CE2B11" w:rsidP="00841C2C">
            <w:pPr>
              <w:jc w:val="both"/>
              <w:rPr>
                <w:rFonts w:cs="Arial"/>
              </w:rPr>
            </w:pPr>
            <w:r>
              <w:rPr>
                <w:noProof/>
              </w:rPr>
              <w:drawing>
                <wp:inline distT="0" distB="0" distL="0" distR="0" wp14:anchorId="348A85EE" wp14:editId="4140CA70">
                  <wp:extent cx="152400" cy="152400"/>
                  <wp:effectExtent l="0" t="0" r="0" b="0"/>
                  <wp:docPr id="92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11AB7FE5" w14:textId="77777777" w:rsidTr="00841C2C">
        <w:trPr>
          <w:trHeight w:val="332"/>
        </w:trPr>
        <w:tc>
          <w:tcPr>
            <w:tcW w:w="1010" w:type="pct"/>
            <w:shd w:val="clear" w:color="auto" w:fill="BFBFBF" w:themeFill="background1" w:themeFillShade="BF"/>
          </w:tcPr>
          <w:p w14:paraId="40451ADE" w14:textId="77777777" w:rsidR="003930AE" w:rsidRDefault="003930AE" w:rsidP="00841C2C">
            <w:pPr>
              <w:jc w:val="both"/>
              <w:rPr>
                <w:rFonts w:cs="Arial"/>
                <w:b/>
              </w:rPr>
            </w:pPr>
            <w:r>
              <w:rPr>
                <w:rFonts w:cs="Arial"/>
                <w:b/>
              </w:rPr>
              <w:t>Transmitter</w:t>
            </w:r>
          </w:p>
        </w:tc>
        <w:tc>
          <w:tcPr>
            <w:tcW w:w="3990" w:type="pct"/>
          </w:tcPr>
          <w:p w14:paraId="36248B18" w14:textId="77777777" w:rsidR="003930AE" w:rsidRDefault="003930AE" w:rsidP="00841C2C">
            <w:pPr>
              <w:jc w:val="both"/>
              <w:rPr>
                <w:rFonts w:cs="Arial"/>
              </w:rPr>
            </w:pPr>
            <w:r>
              <w:rPr>
                <w:noProof/>
              </w:rPr>
              <w:drawing>
                <wp:inline distT="0" distB="0" distL="0" distR="0" wp14:anchorId="6DA2EF65" wp14:editId="1EC6E530">
                  <wp:extent cx="152400" cy="152400"/>
                  <wp:effectExtent l="0" t="0" r="0" b="0"/>
                  <wp:docPr id="93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32F8E665" w14:textId="77777777" w:rsidR="003930AE" w:rsidRDefault="003930AE" w:rsidP="00841C2C">
            <w:pPr>
              <w:jc w:val="both"/>
              <w:rPr>
                <w:rFonts w:cs="Arial"/>
              </w:rPr>
            </w:pPr>
            <w:r>
              <w:rPr>
                <w:noProof/>
              </w:rPr>
              <w:drawing>
                <wp:inline distT="0" distB="0" distL="0" distR="0" wp14:anchorId="4F5320B4" wp14:editId="431A710F">
                  <wp:extent cx="152400" cy="152400"/>
                  <wp:effectExtent l="0" t="0" r="0" b="0"/>
                  <wp:docPr id="93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39E88934" w14:textId="77777777" w:rsidTr="00841C2C">
        <w:trPr>
          <w:trHeight w:val="332"/>
        </w:trPr>
        <w:tc>
          <w:tcPr>
            <w:tcW w:w="1010" w:type="pct"/>
            <w:shd w:val="clear" w:color="auto" w:fill="BFBFBF" w:themeFill="background1" w:themeFillShade="BF"/>
          </w:tcPr>
          <w:p w14:paraId="7B562770" w14:textId="77777777" w:rsidR="003930AE" w:rsidRDefault="003930AE" w:rsidP="00841C2C">
            <w:pPr>
              <w:jc w:val="both"/>
              <w:rPr>
                <w:rFonts w:cs="Arial"/>
                <w:b/>
              </w:rPr>
            </w:pPr>
            <w:r>
              <w:rPr>
                <w:rFonts w:cs="Arial"/>
                <w:b/>
              </w:rPr>
              <w:t>Receiver</w:t>
            </w:r>
          </w:p>
        </w:tc>
        <w:tc>
          <w:tcPr>
            <w:tcW w:w="3990" w:type="pct"/>
          </w:tcPr>
          <w:p w14:paraId="3333FD2F" w14:textId="77777777" w:rsidR="00160D39" w:rsidRDefault="00DD209A" w:rsidP="00841C2C">
            <w:pPr>
              <w:jc w:val="both"/>
              <w:rPr>
                <w:rFonts w:cs="Arial"/>
              </w:rPr>
            </w:pPr>
            <w:r>
              <w:rPr>
                <w:noProof/>
              </w:rPr>
              <w:drawing>
                <wp:inline distT="0" distB="0" distL="0" distR="0" wp14:anchorId="687013DB" wp14:editId="2EB6965F">
                  <wp:extent cx="152400" cy="152400"/>
                  <wp:effectExtent l="0" t="0" r="0" b="0"/>
                  <wp:docPr id="93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6C84B389" w14:textId="77777777" w:rsidR="00160D39" w:rsidRDefault="00DD209A" w:rsidP="00841C2C">
            <w:pPr>
              <w:jc w:val="both"/>
              <w:rPr>
                <w:rFonts w:cs="Arial"/>
              </w:rPr>
            </w:pPr>
            <w:r>
              <w:rPr>
                <w:noProof/>
              </w:rPr>
              <w:drawing>
                <wp:inline distT="0" distB="0" distL="0" distR="0" wp14:anchorId="2DB37DE0" wp14:editId="59F0B92A">
                  <wp:extent cx="152400" cy="152400"/>
                  <wp:effectExtent l="0" t="0" r="0" b="0"/>
                  <wp:docPr id="93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8E4623D" w14:textId="77777777" w:rsidR="003930AE" w:rsidRDefault="003930AE" w:rsidP="003930AE"/>
    <w:p w14:paraId="5C998989" w14:textId="77777777" w:rsidR="003930AE" w:rsidRDefault="003930AE" w:rsidP="003930AE">
      <w:pPr>
        <w:pStyle w:val="RETechSignal"/>
      </w:pPr>
      <w:bookmarkStart w:id="407" w:name="_ef2ff2ecab6d7e0783e2c879fbb5c425"/>
      <w:proofErr w:type="spellStart"/>
      <w:r>
        <w:t>NfcDevcSearch_B_Rq</w:t>
      </w:r>
      <w:bookmarkEnd w:id="407"/>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F64BC77" w14:textId="77777777" w:rsidTr="00841C2C">
        <w:trPr>
          <w:trHeight w:val="166"/>
        </w:trPr>
        <w:tc>
          <w:tcPr>
            <w:tcW w:w="1010" w:type="pct"/>
            <w:shd w:val="clear" w:color="auto" w:fill="BFBFBF" w:themeFill="background1" w:themeFillShade="BF"/>
          </w:tcPr>
          <w:p w14:paraId="093E42A3"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348F0FFA" w14:textId="77777777" w:rsidR="003930AE" w:rsidRPr="009E3B7C" w:rsidRDefault="003930AE" w:rsidP="00841C2C">
            <w:pPr>
              <w:jc w:val="both"/>
              <w:rPr>
                <w:rFonts w:cs="Arial"/>
                <w:b/>
              </w:rPr>
            </w:pPr>
            <w:proofErr w:type="spellStart"/>
            <w:r>
              <w:rPr>
                <w:rFonts w:cs="Arial"/>
                <w:b/>
              </w:rPr>
              <w:t>NfcDevcSearch_B_Rq</w:t>
            </w:r>
            <w:proofErr w:type="spellEnd"/>
          </w:p>
        </w:tc>
      </w:tr>
      <w:tr w:rsidR="003930AE" w:rsidRPr="009E3B7C" w14:paraId="2FB3C22E" w14:textId="77777777" w:rsidTr="00841C2C">
        <w:trPr>
          <w:trHeight w:val="332"/>
        </w:trPr>
        <w:tc>
          <w:tcPr>
            <w:tcW w:w="1010" w:type="pct"/>
            <w:shd w:val="clear" w:color="auto" w:fill="BFBFBF" w:themeFill="background1" w:themeFillShade="BF"/>
          </w:tcPr>
          <w:p w14:paraId="069F087C" w14:textId="77777777" w:rsidR="003930AE" w:rsidRDefault="003930AE" w:rsidP="00841C2C">
            <w:pPr>
              <w:jc w:val="both"/>
              <w:rPr>
                <w:rFonts w:cs="Arial"/>
                <w:b/>
              </w:rPr>
            </w:pPr>
            <w:r>
              <w:rPr>
                <w:rFonts w:cs="Arial"/>
                <w:b/>
              </w:rPr>
              <w:t>Description</w:t>
            </w:r>
          </w:p>
        </w:tc>
        <w:tc>
          <w:tcPr>
            <w:tcW w:w="3990" w:type="pct"/>
          </w:tcPr>
          <w:p w14:paraId="1E153C37" w14:textId="77777777" w:rsidR="003930AE" w:rsidRDefault="003930AE" w:rsidP="00841C2C">
            <w:pPr>
              <w:jc w:val="both"/>
              <w:rPr>
                <w:rFonts w:cs="Arial"/>
              </w:rPr>
            </w:pPr>
            <w:r>
              <w:rPr>
                <w:rFonts w:cs="Arial"/>
              </w:rPr>
              <w:t>Key Search request from the vehicle control function</w:t>
            </w:r>
          </w:p>
        </w:tc>
      </w:tr>
      <w:tr w:rsidR="003930AE" w:rsidRPr="009E3B7C" w14:paraId="23EA13A9" w14:textId="77777777" w:rsidTr="00841C2C">
        <w:trPr>
          <w:trHeight w:val="332"/>
        </w:trPr>
        <w:tc>
          <w:tcPr>
            <w:tcW w:w="1010" w:type="pct"/>
            <w:shd w:val="clear" w:color="auto" w:fill="BFBFBF" w:themeFill="background1" w:themeFillShade="BF"/>
          </w:tcPr>
          <w:p w14:paraId="1E2D1B08" w14:textId="77777777" w:rsidR="003930AE" w:rsidRPr="00F161E5" w:rsidRDefault="003930AE" w:rsidP="00841C2C">
            <w:pPr>
              <w:jc w:val="both"/>
              <w:rPr>
                <w:rFonts w:cs="Arial"/>
                <w:b/>
              </w:rPr>
            </w:pPr>
            <w:r>
              <w:rPr>
                <w:rFonts w:cs="Arial"/>
                <w:b/>
              </w:rPr>
              <w:t>Encoding</w:t>
            </w:r>
          </w:p>
        </w:tc>
        <w:tc>
          <w:tcPr>
            <w:tcW w:w="3990" w:type="pct"/>
          </w:tcPr>
          <w:p w14:paraId="4372BDD9" w14:textId="77777777" w:rsidR="003930AE" w:rsidRPr="009E3B7C" w:rsidRDefault="00CE2B11" w:rsidP="00841C2C">
            <w:pPr>
              <w:jc w:val="both"/>
              <w:rPr>
                <w:rFonts w:cs="Arial"/>
              </w:rPr>
            </w:pPr>
            <w:r>
              <w:rPr>
                <w:noProof/>
              </w:rPr>
              <w:drawing>
                <wp:inline distT="0" distB="0" distL="0" distR="0" wp14:anchorId="02FC6258" wp14:editId="27557488">
                  <wp:extent cx="152400" cy="152400"/>
                  <wp:effectExtent l="0" t="0" r="0" b="0"/>
                  <wp:docPr id="93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e6a5106c855bb9f6c0c196c9bbe16e2e" w:history="1">
              <w:proofErr w:type="spellStart"/>
              <w:r w:rsidR="00BB255E">
                <w:rPr>
                  <w:rStyle w:val="Hyperlink"/>
                  <w:rFonts w:cs="Arial"/>
                </w:rPr>
                <w:t>ActiveInactive_ET</w:t>
              </w:r>
              <w:proofErr w:type="spellEnd"/>
            </w:hyperlink>
          </w:p>
        </w:tc>
      </w:tr>
      <w:tr w:rsidR="003930AE" w:rsidRPr="009E3B7C" w14:paraId="504CF636" w14:textId="77777777" w:rsidTr="00841C2C">
        <w:trPr>
          <w:trHeight w:val="332"/>
        </w:trPr>
        <w:tc>
          <w:tcPr>
            <w:tcW w:w="1010" w:type="pct"/>
            <w:shd w:val="clear" w:color="auto" w:fill="BFBFBF" w:themeFill="background1" w:themeFillShade="BF"/>
          </w:tcPr>
          <w:p w14:paraId="2B816129" w14:textId="77777777" w:rsidR="003930AE" w:rsidRDefault="003930AE" w:rsidP="00841C2C">
            <w:pPr>
              <w:jc w:val="both"/>
              <w:rPr>
                <w:rFonts w:cs="Arial"/>
                <w:b/>
              </w:rPr>
            </w:pPr>
            <w:r>
              <w:rPr>
                <w:rFonts w:cs="Arial"/>
                <w:b/>
              </w:rPr>
              <w:t>Transmitter</w:t>
            </w:r>
          </w:p>
        </w:tc>
        <w:tc>
          <w:tcPr>
            <w:tcW w:w="3990" w:type="pct"/>
          </w:tcPr>
          <w:p w14:paraId="1D793046" w14:textId="77777777" w:rsidR="003930AE" w:rsidRDefault="003930AE" w:rsidP="00841C2C">
            <w:pPr>
              <w:jc w:val="both"/>
              <w:rPr>
                <w:rFonts w:cs="Arial"/>
              </w:rPr>
            </w:pPr>
            <w:r>
              <w:rPr>
                <w:noProof/>
              </w:rPr>
              <w:drawing>
                <wp:inline distT="0" distB="0" distL="0" distR="0" wp14:anchorId="14643F7B" wp14:editId="64E41365">
                  <wp:extent cx="152400" cy="152400"/>
                  <wp:effectExtent l="0" t="0" r="0" b="0"/>
                  <wp:docPr id="94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D3DA0C1" w14:textId="77777777" w:rsidR="003930AE" w:rsidRDefault="003930AE" w:rsidP="00841C2C">
            <w:pPr>
              <w:jc w:val="both"/>
              <w:rPr>
                <w:rFonts w:cs="Arial"/>
              </w:rPr>
            </w:pPr>
            <w:r>
              <w:rPr>
                <w:noProof/>
              </w:rPr>
              <w:drawing>
                <wp:inline distT="0" distB="0" distL="0" distR="0" wp14:anchorId="1CC8EEFF" wp14:editId="6385764A">
                  <wp:extent cx="152400" cy="152400"/>
                  <wp:effectExtent l="0" t="0" r="0" b="0"/>
                  <wp:docPr id="94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5677C60C" w14:textId="77777777" w:rsidTr="00841C2C">
        <w:trPr>
          <w:trHeight w:val="332"/>
        </w:trPr>
        <w:tc>
          <w:tcPr>
            <w:tcW w:w="1010" w:type="pct"/>
            <w:shd w:val="clear" w:color="auto" w:fill="BFBFBF" w:themeFill="background1" w:themeFillShade="BF"/>
          </w:tcPr>
          <w:p w14:paraId="338E5740" w14:textId="77777777" w:rsidR="003930AE" w:rsidRDefault="003930AE" w:rsidP="00841C2C">
            <w:pPr>
              <w:jc w:val="both"/>
              <w:rPr>
                <w:rFonts w:cs="Arial"/>
                <w:b/>
              </w:rPr>
            </w:pPr>
            <w:r>
              <w:rPr>
                <w:rFonts w:cs="Arial"/>
                <w:b/>
              </w:rPr>
              <w:t>Receiver</w:t>
            </w:r>
          </w:p>
        </w:tc>
        <w:tc>
          <w:tcPr>
            <w:tcW w:w="3990" w:type="pct"/>
          </w:tcPr>
          <w:p w14:paraId="76B5FFB9" w14:textId="77777777" w:rsidR="00160D39" w:rsidRDefault="00DD209A" w:rsidP="00841C2C">
            <w:pPr>
              <w:jc w:val="both"/>
              <w:rPr>
                <w:rFonts w:cs="Arial"/>
              </w:rPr>
            </w:pPr>
            <w:r>
              <w:rPr>
                <w:noProof/>
              </w:rPr>
              <w:drawing>
                <wp:inline distT="0" distB="0" distL="0" distR="0" wp14:anchorId="1217E3EE" wp14:editId="398FDC48">
                  <wp:extent cx="152400" cy="152400"/>
                  <wp:effectExtent l="0" t="0" r="0" b="0"/>
                  <wp:docPr id="94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3F20555E" w14:textId="77777777" w:rsidR="00160D39" w:rsidRDefault="00DD209A" w:rsidP="00841C2C">
            <w:pPr>
              <w:jc w:val="both"/>
              <w:rPr>
                <w:rFonts w:cs="Arial"/>
              </w:rPr>
            </w:pPr>
            <w:r>
              <w:rPr>
                <w:noProof/>
              </w:rPr>
              <w:drawing>
                <wp:inline distT="0" distB="0" distL="0" distR="0" wp14:anchorId="5F02802F" wp14:editId="7DFC7698">
                  <wp:extent cx="152400" cy="152400"/>
                  <wp:effectExtent l="0" t="0" r="0" b="0"/>
                  <wp:docPr id="94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4BF59E77" w14:textId="77777777" w:rsidR="003930AE" w:rsidRDefault="003930AE" w:rsidP="003930AE"/>
    <w:p w14:paraId="28CD087C" w14:textId="77777777" w:rsidR="003930AE" w:rsidRDefault="003930AE" w:rsidP="003930AE">
      <w:pPr>
        <w:pStyle w:val="RETechSignal"/>
      </w:pPr>
      <w:bookmarkStart w:id="408" w:name="_e218bcc3465d6b38884ec34665959447"/>
      <w:proofErr w:type="spellStart"/>
      <w:r>
        <w:t>NfcDevcSearch_B_Stat</w:t>
      </w:r>
      <w:bookmarkEnd w:id="408"/>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66612E3" w14:textId="77777777" w:rsidTr="00841C2C">
        <w:trPr>
          <w:trHeight w:val="166"/>
        </w:trPr>
        <w:tc>
          <w:tcPr>
            <w:tcW w:w="1010" w:type="pct"/>
            <w:shd w:val="clear" w:color="auto" w:fill="BFBFBF" w:themeFill="background1" w:themeFillShade="BF"/>
          </w:tcPr>
          <w:p w14:paraId="5CCB3AF0"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BA0E45F" w14:textId="77777777" w:rsidR="003930AE" w:rsidRPr="009E3B7C" w:rsidRDefault="003930AE" w:rsidP="00841C2C">
            <w:pPr>
              <w:jc w:val="both"/>
              <w:rPr>
                <w:rFonts w:cs="Arial"/>
                <w:b/>
              </w:rPr>
            </w:pPr>
            <w:proofErr w:type="spellStart"/>
            <w:r>
              <w:rPr>
                <w:rFonts w:cs="Arial"/>
                <w:b/>
              </w:rPr>
              <w:t>NfcDevcSearch_B_Stat</w:t>
            </w:r>
            <w:proofErr w:type="spellEnd"/>
          </w:p>
        </w:tc>
      </w:tr>
      <w:tr w:rsidR="003930AE" w:rsidRPr="009E3B7C" w14:paraId="4DB49D34" w14:textId="77777777" w:rsidTr="00841C2C">
        <w:trPr>
          <w:trHeight w:val="332"/>
        </w:trPr>
        <w:tc>
          <w:tcPr>
            <w:tcW w:w="1010" w:type="pct"/>
            <w:shd w:val="clear" w:color="auto" w:fill="BFBFBF" w:themeFill="background1" w:themeFillShade="BF"/>
          </w:tcPr>
          <w:p w14:paraId="74EF6A66" w14:textId="77777777" w:rsidR="003930AE" w:rsidRDefault="003930AE" w:rsidP="00841C2C">
            <w:pPr>
              <w:jc w:val="both"/>
              <w:rPr>
                <w:rFonts w:cs="Arial"/>
                <w:b/>
              </w:rPr>
            </w:pPr>
            <w:r>
              <w:rPr>
                <w:rFonts w:cs="Arial"/>
                <w:b/>
              </w:rPr>
              <w:t>Description</w:t>
            </w:r>
          </w:p>
        </w:tc>
        <w:tc>
          <w:tcPr>
            <w:tcW w:w="3990" w:type="pct"/>
          </w:tcPr>
          <w:p w14:paraId="1FD1C664" w14:textId="77777777" w:rsidR="003930AE" w:rsidRDefault="003930AE" w:rsidP="00841C2C">
            <w:pPr>
              <w:jc w:val="both"/>
              <w:rPr>
                <w:rFonts w:cs="Arial"/>
              </w:rPr>
            </w:pPr>
            <w:r>
              <w:rPr>
                <w:rFonts w:cs="Arial"/>
              </w:rPr>
              <w:t>Search request result</w:t>
            </w:r>
          </w:p>
        </w:tc>
      </w:tr>
      <w:tr w:rsidR="003930AE" w:rsidRPr="009E3B7C" w14:paraId="1464BF01" w14:textId="77777777" w:rsidTr="00841C2C">
        <w:trPr>
          <w:trHeight w:val="332"/>
        </w:trPr>
        <w:tc>
          <w:tcPr>
            <w:tcW w:w="1010" w:type="pct"/>
            <w:shd w:val="clear" w:color="auto" w:fill="BFBFBF" w:themeFill="background1" w:themeFillShade="BF"/>
          </w:tcPr>
          <w:p w14:paraId="24FFBA8B" w14:textId="77777777" w:rsidR="003930AE" w:rsidRPr="00F161E5" w:rsidRDefault="003930AE" w:rsidP="00841C2C">
            <w:pPr>
              <w:jc w:val="both"/>
              <w:rPr>
                <w:rFonts w:cs="Arial"/>
                <w:b/>
              </w:rPr>
            </w:pPr>
            <w:r>
              <w:rPr>
                <w:rFonts w:cs="Arial"/>
                <w:b/>
              </w:rPr>
              <w:t>Encoding</w:t>
            </w:r>
          </w:p>
        </w:tc>
        <w:tc>
          <w:tcPr>
            <w:tcW w:w="3990" w:type="pct"/>
          </w:tcPr>
          <w:p w14:paraId="01A43A7F" w14:textId="77777777" w:rsidR="003930AE" w:rsidRPr="009E3B7C" w:rsidRDefault="00CE2B11" w:rsidP="00841C2C">
            <w:pPr>
              <w:jc w:val="both"/>
              <w:rPr>
                <w:rFonts w:cs="Arial"/>
              </w:rPr>
            </w:pPr>
            <w:r>
              <w:rPr>
                <w:noProof/>
              </w:rPr>
              <w:drawing>
                <wp:inline distT="0" distB="0" distL="0" distR="0" wp14:anchorId="595E9828" wp14:editId="1D0028F3">
                  <wp:extent cx="152400" cy="152400"/>
                  <wp:effectExtent l="0" t="0" r="0" b="0"/>
                  <wp:docPr id="94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33598434101b1aee6719ba263d15dfb0" w:history="1">
              <w:proofErr w:type="spellStart"/>
              <w:r w:rsidR="00BB255E">
                <w:rPr>
                  <w:rStyle w:val="Hyperlink"/>
                  <w:rFonts w:cs="Arial"/>
                </w:rPr>
                <w:t>ValidInvalidNull_ET</w:t>
              </w:r>
              <w:proofErr w:type="spellEnd"/>
            </w:hyperlink>
          </w:p>
        </w:tc>
      </w:tr>
      <w:tr w:rsidR="003930AE" w:rsidRPr="009E3B7C" w14:paraId="54D9501A" w14:textId="77777777" w:rsidTr="00841C2C">
        <w:trPr>
          <w:trHeight w:val="332"/>
        </w:trPr>
        <w:tc>
          <w:tcPr>
            <w:tcW w:w="1010" w:type="pct"/>
            <w:shd w:val="clear" w:color="auto" w:fill="BFBFBF" w:themeFill="background1" w:themeFillShade="BF"/>
          </w:tcPr>
          <w:p w14:paraId="22303813" w14:textId="77777777" w:rsidR="003930AE" w:rsidRDefault="003930AE" w:rsidP="00841C2C">
            <w:pPr>
              <w:jc w:val="both"/>
              <w:rPr>
                <w:rFonts w:cs="Arial"/>
                <w:b/>
              </w:rPr>
            </w:pPr>
            <w:r>
              <w:rPr>
                <w:rFonts w:cs="Arial"/>
                <w:b/>
              </w:rPr>
              <w:t>Transmitter</w:t>
            </w:r>
          </w:p>
        </w:tc>
        <w:tc>
          <w:tcPr>
            <w:tcW w:w="3990" w:type="pct"/>
          </w:tcPr>
          <w:p w14:paraId="2EE3F0AB" w14:textId="77777777" w:rsidR="003930AE" w:rsidRDefault="003930AE" w:rsidP="00841C2C">
            <w:pPr>
              <w:jc w:val="both"/>
              <w:rPr>
                <w:rFonts w:cs="Arial"/>
              </w:rPr>
            </w:pPr>
            <w:r>
              <w:rPr>
                <w:noProof/>
              </w:rPr>
              <w:drawing>
                <wp:inline distT="0" distB="0" distL="0" distR="0" wp14:anchorId="2A2FB3C4" wp14:editId="0310369B">
                  <wp:extent cx="152400" cy="152400"/>
                  <wp:effectExtent l="0" t="0" r="0" b="0"/>
                  <wp:docPr id="95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799499B3" w14:textId="77777777" w:rsidR="003930AE" w:rsidRDefault="003930AE" w:rsidP="00841C2C">
            <w:pPr>
              <w:jc w:val="both"/>
              <w:rPr>
                <w:rFonts w:cs="Arial"/>
              </w:rPr>
            </w:pPr>
            <w:r>
              <w:rPr>
                <w:noProof/>
              </w:rPr>
              <w:drawing>
                <wp:inline distT="0" distB="0" distL="0" distR="0" wp14:anchorId="200B87F7" wp14:editId="756BD649">
                  <wp:extent cx="152400" cy="152400"/>
                  <wp:effectExtent l="0" t="0" r="0" b="0"/>
                  <wp:docPr id="95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389F8F41" w14:textId="77777777" w:rsidTr="00841C2C">
        <w:trPr>
          <w:trHeight w:val="332"/>
        </w:trPr>
        <w:tc>
          <w:tcPr>
            <w:tcW w:w="1010" w:type="pct"/>
            <w:shd w:val="clear" w:color="auto" w:fill="BFBFBF" w:themeFill="background1" w:themeFillShade="BF"/>
          </w:tcPr>
          <w:p w14:paraId="2FE2DAD3" w14:textId="77777777" w:rsidR="003930AE" w:rsidRDefault="003930AE" w:rsidP="00841C2C">
            <w:pPr>
              <w:jc w:val="both"/>
              <w:rPr>
                <w:rFonts w:cs="Arial"/>
                <w:b/>
              </w:rPr>
            </w:pPr>
            <w:r>
              <w:rPr>
                <w:rFonts w:cs="Arial"/>
                <w:b/>
              </w:rPr>
              <w:t>Receiver</w:t>
            </w:r>
          </w:p>
        </w:tc>
        <w:tc>
          <w:tcPr>
            <w:tcW w:w="3990" w:type="pct"/>
          </w:tcPr>
          <w:p w14:paraId="2CF1A147" w14:textId="77777777" w:rsidR="00160D39" w:rsidRDefault="00DD209A" w:rsidP="00841C2C">
            <w:pPr>
              <w:jc w:val="both"/>
              <w:rPr>
                <w:rFonts w:cs="Arial"/>
              </w:rPr>
            </w:pPr>
            <w:r>
              <w:rPr>
                <w:noProof/>
              </w:rPr>
              <w:drawing>
                <wp:inline distT="0" distB="0" distL="0" distR="0" wp14:anchorId="4508B145" wp14:editId="79857C8E">
                  <wp:extent cx="152400" cy="152400"/>
                  <wp:effectExtent l="0" t="0" r="0" b="0"/>
                  <wp:docPr id="95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CC4E55A" w14:textId="77777777" w:rsidR="00160D39" w:rsidRDefault="00DD209A" w:rsidP="00841C2C">
            <w:pPr>
              <w:jc w:val="both"/>
              <w:rPr>
                <w:rFonts w:cs="Arial"/>
              </w:rPr>
            </w:pPr>
            <w:r>
              <w:rPr>
                <w:noProof/>
              </w:rPr>
              <w:drawing>
                <wp:inline distT="0" distB="0" distL="0" distR="0" wp14:anchorId="11084149" wp14:editId="04BD3E01">
                  <wp:extent cx="152400" cy="152400"/>
                  <wp:effectExtent l="0" t="0" r="0" b="0"/>
                  <wp:docPr id="95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5C47771F" w14:textId="77777777" w:rsidR="003930AE" w:rsidRDefault="003930AE" w:rsidP="003930AE"/>
    <w:p w14:paraId="3CB1B72E" w14:textId="77777777" w:rsidR="003930AE" w:rsidRDefault="003930AE" w:rsidP="003930AE">
      <w:pPr>
        <w:pStyle w:val="RETechSignal"/>
      </w:pPr>
      <w:bookmarkStart w:id="409" w:name="_e1216f3cf95283e7249337d4d04e5b6d"/>
      <w:proofErr w:type="spellStart"/>
      <w:r>
        <w:t>NfcDevcSearch_No_Actl_ASIL</w:t>
      </w:r>
      <w:bookmarkEnd w:id="409"/>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79D7F632" w14:textId="77777777" w:rsidTr="00841C2C">
        <w:trPr>
          <w:trHeight w:val="166"/>
        </w:trPr>
        <w:tc>
          <w:tcPr>
            <w:tcW w:w="1010" w:type="pct"/>
            <w:shd w:val="clear" w:color="auto" w:fill="BFBFBF" w:themeFill="background1" w:themeFillShade="BF"/>
          </w:tcPr>
          <w:p w14:paraId="08CD2E2A"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270BB8D" w14:textId="77777777" w:rsidR="003930AE" w:rsidRPr="009E3B7C" w:rsidRDefault="003930AE" w:rsidP="00841C2C">
            <w:pPr>
              <w:jc w:val="both"/>
              <w:rPr>
                <w:rFonts w:cs="Arial"/>
                <w:b/>
              </w:rPr>
            </w:pPr>
            <w:proofErr w:type="spellStart"/>
            <w:r>
              <w:rPr>
                <w:rFonts w:cs="Arial"/>
                <w:b/>
              </w:rPr>
              <w:t>NfcDevcSearch_No_Actl_ASIL</w:t>
            </w:r>
            <w:proofErr w:type="spellEnd"/>
          </w:p>
        </w:tc>
      </w:tr>
      <w:tr w:rsidR="003930AE" w:rsidRPr="009E3B7C" w14:paraId="27BC0ED6" w14:textId="77777777" w:rsidTr="00841C2C">
        <w:trPr>
          <w:trHeight w:val="332"/>
        </w:trPr>
        <w:tc>
          <w:tcPr>
            <w:tcW w:w="1010" w:type="pct"/>
            <w:shd w:val="clear" w:color="auto" w:fill="BFBFBF" w:themeFill="background1" w:themeFillShade="BF"/>
          </w:tcPr>
          <w:p w14:paraId="6D0CE488" w14:textId="77777777" w:rsidR="003930AE" w:rsidRDefault="003930AE" w:rsidP="00841C2C">
            <w:pPr>
              <w:jc w:val="both"/>
              <w:rPr>
                <w:rFonts w:cs="Arial"/>
                <w:b/>
              </w:rPr>
            </w:pPr>
            <w:r>
              <w:rPr>
                <w:rFonts w:cs="Arial"/>
                <w:b/>
              </w:rPr>
              <w:t>Description</w:t>
            </w:r>
          </w:p>
        </w:tc>
        <w:tc>
          <w:tcPr>
            <w:tcW w:w="3990" w:type="pct"/>
          </w:tcPr>
          <w:p w14:paraId="22A825BA" w14:textId="77777777" w:rsidR="003930AE" w:rsidRDefault="003930AE" w:rsidP="00841C2C">
            <w:pPr>
              <w:jc w:val="both"/>
              <w:rPr>
                <w:rFonts w:cs="Arial"/>
              </w:rPr>
            </w:pPr>
            <w:r>
              <w:rPr>
                <w:rFonts w:cs="Arial"/>
              </w:rPr>
              <w:t xml:space="preserve">Signal that includes rolling count transmitted by the Near Field Authorization Module (NFAM) and used to align a search request with the corresponding search result, synchronized with </w:t>
            </w:r>
            <w:proofErr w:type="spellStart"/>
            <w:r>
              <w:rPr>
                <w:rFonts w:cs="Arial"/>
              </w:rPr>
              <w:t>NfcDevcSearch_No_Actl_QM</w:t>
            </w:r>
            <w:proofErr w:type="spellEnd"/>
            <w:r>
              <w:rPr>
                <w:rFonts w:cs="Arial"/>
              </w:rPr>
              <w:t>.</w:t>
            </w:r>
          </w:p>
        </w:tc>
      </w:tr>
      <w:tr w:rsidR="003930AE" w:rsidRPr="009E3B7C" w14:paraId="40D3CD1C" w14:textId="77777777" w:rsidTr="00841C2C">
        <w:trPr>
          <w:trHeight w:val="332"/>
        </w:trPr>
        <w:tc>
          <w:tcPr>
            <w:tcW w:w="1010" w:type="pct"/>
            <w:shd w:val="clear" w:color="auto" w:fill="BFBFBF" w:themeFill="background1" w:themeFillShade="BF"/>
          </w:tcPr>
          <w:p w14:paraId="7491FF68" w14:textId="77777777" w:rsidR="003930AE" w:rsidRPr="00F161E5" w:rsidRDefault="003930AE" w:rsidP="00841C2C">
            <w:pPr>
              <w:jc w:val="both"/>
              <w:rPr>
                <w:rFonts w:cs="Arial"/>
                <w:b/>
              </w:rPr>
            </w:pPr>
            <w:r>
              <w:rPr>
                <w:rFonts w:cs="Arial"/>
                <w:b/>
              </w:rPr>
              <w:t>Encoding</w:t>
            </w:r>
          </w:p>
        </w:tc>
        <w:tc>
          <w:tcPr>
            <w:tcW w:w="3990" w:type="pct"/>
          </w:tcPr>
          <w:p w14:paraId="2000268E" w14:textId="77777777" w:rsidR="003930AE" w:rsidRPr="009E3B7C" w:rsidRDefault="00CE2B11" w:rsidP="00841C2C">
            <w:pPr>
              <w:jc w:val="both"/>
              <w:rPr>
                <w:rFonts w:cs="Arial"/>
              </w:rPr>
            </w:pPr>
            <w:r>
              <w:rPr>
                <w:noProof/>
              </w:rPr>
              <w:drawing>
                <wp:inline distT="0" distB="0" distL="0" distR="0" wp14:anchorId="6B004D7B" wp14:editId="05A94C77">
                  <wp:extent cx="152400" cy="152400"/>
                  <wp:effectExtent l="0" t="0" r="0" b="0"/>
                  <wp:docPr id="95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4468bb5a0a50c7797926c8ea4df891e" w:history="1">
              <w:r w:rsidR="00BB255E">
                <w:rPr>
                  <w:rStyle w:val="Hyperlink"/>
                  <w:rFonts w:cs="Arial"/>
                </w:rPr>
                <w:t>UnitlessValue3bit_ET</w:t>
              </w:r>
            </w:hyperlink>
          </w:p>
        </w:tc>
      </w:tr>
      <w:tr w:rsidR="003930AE" w:rsidRPr="009E3B7C" w14:paraId="73AA1590" w14:textId="77777777" w:rsidTr="00841C2C">
        <w:trPr>
          <w:trHeight w:val="332"/>
        </w:trPr>
        <w:tc>
          <w:tcPr>
            <w:tcW w:w="1010" w:type="pct"/>
            <w:shd w:val="clear" w:color="auto" w:fill="BFBFBF" w:themeFill="background1" w:themeFillShade="BF"/>
          </w:tcPr>
          <w:p w14:paraId="530E52AF" w14:textId="77777777" w:rsidR="003930AE" w:rsidRDefault="003930AE" w:rsidP="00841C2C">
            <w:pPr>
              <w:jc w:val="both"/>
              <w:rPr>
                <w:rFonts w:cs="Arial"/>
                <w:b/>
              </w:rPr>
            </w:pPr>
            <w:r>
              <w:rPr>
                <w:rFonts w:cs="Arial"/>
                <w:b/>
              </w:rPr>
              <w:t>Transmitter</w:t>
            </w:r>
          </w:p>
        </w:tc>
        <w:tc>
          <w:tcPr>
            <w:tcW w:w="3990" w:type="pct"/>
          </w:tcPr>
          <w:p w14:paraId="6786F5C3" w14:textId="77777777" w:rsidR="003930AE" w:rsidRDefault="003930AE" w:rsidP="00841C2C">
            <w:pPr>
              <w:jc w:val="both"/>
              <w:rPr>
                <w:rFonts w:cs="Arial"/>
              </w:rPr>
            </w:pPr>
            <w:r>
              <w:rPr>
                <w:noProof/>
              </w:rPr>
              <w:drawing>
                <wp:inline distT="0" distB="0" distL="0" distR="0" wp14:anchorId="4AE7308B" wp14:editId="223E30FF">
                  <wp:extent cx="152400" cy="152400"/>
                  <wp:effectExtent l="0" t="0" r="0" b="0"/>
                  <wp:docPr id="96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3F8F3326" w14:textId="77777777" w:rsidR="003930AE" w:rsidRDefault="003930AE" w:rsidP="00841C2C">
            <w:pPr>
              <w:jc w:val="both"/>
              <w:rPr>
                <w:rFonts w:cs="Arial"/>
              </w:rPr>
            </w:pPr>
            <w:r>
              <w:rPr>
                <w:noProof/>
              </w:rPr>
              <w:drawing>
                <wp:inline distT="0" distB="0" distL="0" distR="0" wp14:anchorId="46EA5AB6" wp14:editId="27A6DB2D">
                  <wp:extent cx="152400" cy="152400"/>
                  <wp:effectExtent l="0" t="0" r="0" b="0"/>
                  <wp:docPr id="96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0B9523B1" w14:textId="77777777" w:rsidTr="00841C2C">
        <w:trPr>
          <w:trHeight w:val="332"/>
        </w:trPr>
        <w:tc>
          <w:tcPr>
            <w:tcW w:w="1010" w:type="pct"/>
            <w:shd w:val="clear" w:color="auto" w:fill="BFBFBF" w:themeFill="background1" w:themeFillShade="BF"/>
          </w:tcPr>
          <w:p w14:paraId="5F0A3091" w14:textId="77777777" w:rsidR="003930AE" w:rsidRDefault="003930AE" w:rsidP="00841C2C">
            <w:pPr>
              <w:jc w:val="both"/>
              <w:rPr>
                <w:rFonts w:cs="Arial"/>
                <w:b/>
              </w:rPr>
            </w:pPr>
            <w:r>
              <w:rPr>
                <w:rFonts w:cs="Arial"/>
                <w:b/>
              </w:rPr>
              <w:t>Receiver</w:t>
            </w:r>
          </w:p>
        </w:tc>
        <w:tc>
          <w:tcPr>
            <w:tcW w:w="3990" w:type="pct"/>
          </w:tcPr>
          <w:p w14:paraId="24F6233D" w14:textId="77777777" w:rsidR="00160D39" w:rsidRDefault="00DD209A" w:rsidP="00841C2C">
            <w:pPr>
              <w:jc w:val="both"/>
              <w:rPr>
                <w:rFonts w:cs="Arial"/>
              </w:rPr>
            </w:pPr>
            <w:r>
              <w:rPr>
                <w:noProof/>
              </w:rPr>
              <w:drawing>
                <wp:inline distT="0" distB="0" distL="0" distR="0" wp14:anchorId="473305C5" wp14:editId="0B7127CB">
                  <wp:extent cx="152400" cy="152400"/>
                  <wp:effectExtent l="0" t="0" r="0" b="0"/>
                  <wp:docPr id="96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1B2989B" w14:textId="77777777" w:rsidR="00160D39" w:rsidRDefault="00DD209A" w:rsidP="00841C2C">
            <w:pPr>
              <w:jc w:val="both"/>
              <w:rPr>
                <w:rFonts w:cs="Arial"/>
              </w:rPr>
            </w:pPr>
            <w:r>
              <w:rPr>
                <w:noProof/>
              </w:rPr>
              <w:drawing>
                <wp:inline distT="0" distB="0" distL="0" distR="0" wp14:anchorId="0F104654" wp14:editId="7E66C51A">
                  <wp:extent cx="152400" cy="152400"/>
                  <wp:effectExtent l="0" t="0" r="0" b="0"/>
                  <wp:docPr id="96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7386E54F" w14:textId="77777777" w:rsidR="003930AE" w:rsidRDefault="003930AE" w:rsidP="003930AE"/>
    <w:p w14:paraId="191807C1" w14:textId="77777777" w:rsidR="003930AE" w:rsidRDefault="003930AE" w:rsidP="003930AE">
      <w:pPr>
        <w:pStyle w:val="RETechSignal"/>
      </w:pPr>
      <w:bookmarkStart w:id="410" w:name="_20d0aba072d95284dd1fee1810545433"/>
      <w:proofErr w:type="spellStart"/>
      <w:r>
        <w:t>NfcDevcSearch_No_Actl_QM</w:t>
      </w:r>
      <w:bookmarkEnd w:id="410"/>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58E4A499" w14:textId="77777777" w:rsidTr="00841C2C">
        <w:trPr>
          <w:trHeight w:val="166"/>
        </w:trPr>
        <w:tc>
          <w:tcPr>
            <w:tcW w:w="1010" w:type="pct"/>
            <w:shd w:val="clear" w:color="auto" w:fill="BFBFBF" w:themeFill="background1" w:themeFillShade="BF"/>
          </w:tcPr>
          <w:p w14:paraId="49EE3AEC"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53575855" w14:textId="77777777" w:rsidR="003930AE" w:rsidRPr="009E3B7C" w:rsidRDefault="003930AE" w:rsidP="00841C2C">
            <w:pPr>
              <w:jc w:val="both"/>
              <w:rPr>
                <w:rFonts w:cs="Arial"/>
                <w:b/>
              </w:rPr>
            </w:pPr>
            <w:proofErr w:type="spellStart"/>
            <w:r>
              <w:rPr>
                <w:rFonts w:cs="Arial"/>
                <w:b/>
              </w:rPr>
              <w:t>NfcDevcSearch_No_Actl_QM</w:t>
            </w:r>
            <w:proofErr w:type="spellEnd"/>
          </w:p>
        </w:tc>
      </w:tr>
      <w:tr w:rsidR="003930AE" w:rsidRPr="009E3B7C" w14:paraId="26D74067" w14:textId="77777777" w:rsidTr="00841C2C">
        <w:trPr>
          <w:trHeight w:val="332"/>
        </w:trPr>
        <w:tc>
          <w:tcPr>
            <w:tcW w:w="1010" w:type="pct"/>
            <w:shd w:val="clear" w:color="auto" w:fill="BFBFBF" w:themeFill="background1" w:themeFillShade="BF"/>
          </w:tcPr>
          <w:p w14:paraId="568B54C0" w14:textId="77777777" w:rsidR="003930AE" w:rsidRDefault="003930AE" w:rsidP="00841C2C">
            <w:pPr>
              <w:jc w:val="both"/>
              <w:rPr>
                <w:rFonts w:cs="Arial"/>
                <w:b/>
              </w:rPr>
            </w:pPr>
            <w:r>
              <w:rPr>
                <w:rFonts w:cs="Arial"/>
                <w:b/>
              </w:rPr>
              <w:t>Description</w:t>
            </w:r>
          </w:p>
        </w:tc>
        <w:tc>
          <w:tcPr>
            <w:tcW w:w="3990" w:type="pct"/>
          </w:tcPr>
          <w:p w14:paraId="3A3F3B6B" w14:textId="77777777" w:rsidR="003930AE" w:rsidRDefault="003930AE" w:rsidP="00841C2C">
            <w:pPr>
              <w:jc w:val="both"/>
              <w:rPr>
                <w:rFonts w:cs="Arial"/>
              </w:rPr>
            </w:pPr>
            <w:r>
              <w:rPr>
                <w:rFonts w:cs="Arial"/>
              </w:rPr>
              <w:t xml:space="preserve">Signal that includes rolling count transmitted by the Near Field Authorization Module (NFAM) and used to align a search request with the corresponding search result, synchronized with </w:t>
            </w:r>
            <w:proofErr w:type="spellStart"/>
            <w:r>
              <w:rPr>
                <w:rFonts w:cs="Arial"/>
              </w:rPr>
              <w:t>NfcDevcSearch_No_Actl_ASIL</w:t>
            </w:r>
            <w:proofErr w:type="spellEnd"/>
            <w:r>
              <w:rPr>
                <w:rFonts w:cs="Arial"/>
              </w:rPr>
              <w:t>.</w:t>
            </w:r>
          </w:p>
        </w:tc>
      </w:tr>
      <w:tr w:rsidR="003930AE" w:rsidRPr="009E3B7C" w14:paraId="375DA551" w14:textId="77777777" w:rsidTr="00841C2C">
        <w:trPr>
          <w:trHeight w:val="332"/>
        </w:trPr>
        <w:tc>
          <w:tcPr>
            <w:tcW w:w="1010" w:type="pct"/>
            <w:shd w:val="clear" w:color="auto" w:fill="BFBFBF" w:themeFill="background1" w:themeFillShade="BF"/>
          </w:tcPr>
          <w:p w14:paraId="2ACE82AA" w14:textId="77777777" w:rsidR="003930AE" w:rsidRPr="00F161E5" w:rsidRDefault="003930AE" w:rsidP="00841C2C">
            <w:pPr>
              <w:jc w:val="both"/>
              <w:rPr>
                <w:rFonts w:cs="Arial"/>
                <w:b/>
              </w:rPr>
            </w:pPr>
            <w:r>
              <w:rPr>
                <w:rFonts w:cs="Arial"/>
                <w:b/>
              </w:rPr>
              <w:t>Encoding</w:t>
            </w:r>
          </w:p>
        </w:tc>
        <w:tc>
          <w:tcPr>
            <w:tcW w:w="3990" w:type="pct"/>
          </w:tcPr>
          <w:p w14:paraId="4F778607" w14:textId="77777777" w:rsidR="003930AE" w:rsidRPr="009E3B7C" w:rsidRDefault="00CE2B11" w:rsidP="00841C2C">
            <w:pPr>
              <w:jc w:val="both"/>
              <w:rPr>
                <w:rFonts w:cs="Arial"/>
              </w:rPr>
            </w:pPr>
            <w:r>
              <w:rPr>
                <w:noProof/>
              </w:rPr>
              <w:drawing>
                <wp:inline distT="0" distB="0" distL="0" distR="0" wp14:anchorId="47A46650" wp14:editId="08F5EC40">
                  <wp:extent cx="152400" cy="152400"/>
                  <wp:effectExtent l="0" t="0" r="0" b="0"/>
                  <wp:docPr id="96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4468bb5a0a50c7797926c8ea4df891e" w:history="1">
              <w:r w:rsidR="00BB255E">
                <w:rPr>
                  <w:rStyle w:val="Hyperlink"/>
                  <w:rFonts w:cs="Arial"/>
                </w:rPr>
                <w:t>UnitlessValue3bit_ET</w:t>
              </w:r>
            </w:hyperlink>
          </w:p>
        </w:tc>
      </w:tr>
      <w:tr w:rsidR="003930AE" w:rsidRPr="009E3B7C" w14:paraId="73C1C8B8" w14:textId="77777777" w:rsidTr="00841C2C">
        <w:trPr>
          <w:trHeight w:val="332"/>
        </w:trPr>
        <w:tc>
          <w:tcPr>
            <w:tcW w:w="1010" w:type="pct"/>
            <w:shd w:val="clear" w:color="auto" w:fill="BFBFBF" w:themeFill="background1" w:themeFillShade="BF"/>
          </w:tcPr>
          <w:p w14:paraId="41AC0219" w14:textId="77777777" w:rsidR="003930AE" w:rsidRDefault="003930AE" w:rsidP="00841C2C">
            <w:pPr>
              <w:jc w:val="both"/>
              <w:rPr>
                <w:rFonts w:cs="Arial"/>
                <w:b/>
              </w:rPr>
            </w:pPr>
            <w:r>
              <w:rPr>
                <w:rFonts w:cs="Arial"/>
                <w:b/>
              </w:rPr>
              <w:t>Transmitter</w:t>
            </w:r>
          </w:p>
        </w:tc>
        <w:tc>
          <w:tcPr>
            <w:tcW w:w="3990" w:type="pct"/>
          </w:tcPr>
          <w:p w14:paraId="7ED95C95" w14:textId="77777777" w:rsidR="003930AE" w:rsidRDefault="003930AE" w:rsidP="00841C2C">
            <w:pPr>
              <w:jc w:val="both"/>
              <w:rPr>
                <w:rFonts w:cs="Arial"/>
              </w:rPr>
            </w:pPr>
            <w:r>
              <w:rPr>
                <w:noProof/>
              </w:rPr>
              <w:drawing>
                <wp:inline distT="0" distB="0" distL="0" distR="0" wp14:anchorId="5D74F6EA" wp14:editId="6B315A87">
                  <wp:extent cx="152400" cy="152400"/>
                  <wp:effectExtent l="0" t="0" r="0" b="0"/>
                  <wp:docPr id="97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1AF85A63" w14:textId="77777777" w:rsidTr="00841C2C">
        <w:trPr>
          <w:trHeight w:val="332"/>
        </w:trPr>
        <w:tc>
          <w:tcPr>
            <w:tcW w:w="1010" w:type="pct"/>
            <w:shd w:val="clear" w:color="auto" w:fill="BFBFBF" w:themeFill="background1" w:themeFillShade="BF"/>
          </w:tcPr>
          <w:p w14:paraId="6C3E4024" w14:textId="77777777" w:rsidR="003930AE" w:rsidRDefault="003930AE" w:rsidP="00841C2C">
            <w:pPr>
              <w:jc w:val="both"/>
              <w:rPr>
                <w:rFonts w:cs="Arial"/>
                <w:b/>
              </w:rPr>
            </w:pPr>
            <w:r>
              <w:rPr>
                <w:rFonts w:cs="Arial"/>
                <w:b/>
              </w:rPr>
              <w:t>Receiver</w:t>
            </w:r>
          </w:p>
        </w:tc>
        <w:tc>
          <w:tcPr>
            <w:tcW w:w="3990" w:type="pct"/>
          </w:tcPr>
          <w:p w14:paraId="2B2F8450" w14:textId="77777777" w:rsidR="00160D39" w:rsidRDefault="00DD209A" w:rsidP="00841C2C">
            <w:pPr>
              <w:jc w:val="both"/>
              <w:rPr>
                <w:rFonts w:cs="Arial"/>
              </w:rPr>
            </w:pPr>
            <w:r>
              <w:rPr>
                <w:noProof/>
              </w:rPr>
              <w:drawing>
                <wp:inline distT="0" distB="0" distL="0" distR="0" wp14:anchorId="5F6ADFFB" wp14:editId="221F929A">
                  <wp:extent cx="152400" cy="152400"/>
                  <wp:effectExtent l="0" t="0" r="0" b="0"/>
                  <wp:docPr id="97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58F3C5CE" w14:textId="77777777" w:rsidR="00160D39" w:rsidRDefault="00DD209A" w:rsidP="00841C2C">
            <w:pPr>
              <w:jc w:val="both"/>
              <w:rPr>
                <w:rFonts w:cs="Arial"/>
              </w:rPr>
            </w:pPr>
            <w:r>
              <w:rPr>
                <w:noProof/>
              </w:rPr>
              <w:drawing>
                <wp:inline distT="0" distB="0" distL="0" distR="0" wp14:anchorId="3047DF6F" wp14:editId="505375B9">
                  <wp:extent cx="152400" cy="152400"/>
                  <wp:effectExtent l="0" t="0" r="0" b="0"/>
                  <wp:docPr id="97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44B046AE" w14:textId="77777777" w:rsidR="003930AE" w:rsidRDefault="003930AE" w:rsidP="003930AE"/>
    <w:p w14:paraId="39945C53" w14:textId="77777777" w:rsidR="003930AE" w:rsidRDefault="003930AE" w:rsidP="003930AE">
      <w:pPr>
        <w:pStyle w:val="RETechSignal"/>
      </w:pPr>
      <w:bookmarkStart w:id="411" w:name="_3e55f9dc9e38bb771a3e209cff10d75f"/>
      <w:proofErr w:type="spellStart"/>
      <w:r>
        <w:t>NfcDevcSearch_No_Rq</w:t>
      </w:r>
      <w:bookmarkEnd w:id="411"/>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3CFD7E4D" w14:textId="77777777" w:rsidTr="00841C2C">
        <w:trPr>
          <w:trHeight w:val="166"/>
        </w:trPr>
        <w:tc>
          <w:tcPr>
            <w:tcW w:w="1010" w:type="pct"/>
            <w:shd w:val="clear" w:color="auto" w:fill="BFBFBF" w:themeFill="background1" w:themeFillShade="BF"/>
          </w:tcPr>
          <w:p w14:paraId="0BA6B133"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4E8AB3A" w14:textId="77777777" w:rsidR="003930AE" w:rsidRPr="009E3B7C" w:rsidRDefault="003930AE" w:rsidP="00841C2C">
            <w:pPr>
              <w:jc w:val="both"/>
              <w:rPr>
                <w:rFonts w:cs="Arial"/>
                <w:b/>
              </w:rPr>
            </w:pPr>
            <w:proofErr w:type="spellStart"/>
            <w:r>
              <w:rPr>
                <w:rFonts w:cs="Arial"/>
                <w:b/>
              </w:rPr>
              <w:t>NfcDevcSearch_No_Rq</w:t>
            </w:r>
            <w:proofErr w:type="spellEnd"/>
          </w:p>
        </w:tc>
      </w:tr>
      <w:tr w:rsidR="003930AE" w:rsidRPr="009E3B7C" w14:paraId="2B6C3F24" w14:textId="77777777" w:rsidTr="00841C2C">
        <w:trPr>
          <w:trHeight w:val="332"/>
        </w:trPr>
        <w:tc>
          <w:tcPr>
            <w:tcW w:w="1010" w:type="pct"/>
            <w:shd w:val="clear" w:color="auto" w:fill="BFBFBF" w:themeFill="background1" w:themeFillShade="BF"/>
          </w:tcPr>
          <w:p w14:paraId="63E32C95" w14:textId="77777777" w:rsidR="003930AE" w:rsidRDefault="003930AE" w:rsidP="00841C2C">
            <w:pPr>
              <w:jc w:val="both"/>
              <w:rPr>
                <w:rFonts w:cs="Arial"/>
                <w:b/>
              </w:rPr>
            </w:pPr>
            <w:r>
              <w:rPr>
                <w:rFonts w:cs="Arial"/>
                <w:b/>
              </w:rPr>
              <w:t>Description</w:t>
            </w:r>
          </w:p>
        </w:tc>
        <w:tc>
          <w:tcPr>
            <w:tcW w:w="3990" w:type="pct"/>
          </w:tcPr>
          <w:p w14:paraId="1D323D74" w14:textId="77777777" w:rsidR="003930AE" w:rsidRDefault="003930AE" w:rsidP="00841C2C">
            <w:pPr>
              <w:jc w:val="both"/>
              <w:rPr>
                <w:rFonts w:cs="Arial"/>
              </w:rPr>
            </w:pPr>
            <w:r>
              <w:rPr>
                <w:rFonts w:cs="Arial"/>
              </w:rPr>
              <w:t>Signal that includes rolling count transmitted by the Body Control Module (BCM) and used to synchronize specific signals  with corresponding specific event.</w:t>
            </w:r>
          </w:p>
        </w:tc>
      </w:tr>
      <w:tr w:rsidR="003930AE" w:rsidRPr="009E3B7C" w14:paraId="5B86161B" w14:textId="77777777" w:rsidTr="00841C2C">
        <w:trPr>
          <w:trHeight w:val="332"/>
        </w:trPr>
        <w:tc>
          <w:tcPr>
            <w:tcW w:w="1010" w:type="pct"/>
            <w:shd w:val="clear" w:color="auto" w:fill="BFBFBF" w:themeFill="background1" w:themeFillShade="BF"/>
          </w:tcPr>
          <w:p w14:paraId="72BF242A" w14:textId="77777777" w:rsidR="003930AE" w:rsidRPr="00F161E5" w:rsidRDefault="003930AE" w:rsidP="00841C2C">
            <w:pPr>
              <w:jc w:val="both"/>
              <w:rPr>
                <w:rFonts w:cs="Arial"/>
                <w:b/>
              </w:rPr>
            </w:pPr>
            <w:r>
              <w:rPr>
                <w:rFonts w:cs="Arial"/>
                <w:b/>
              </w:rPr>
              <w:t>Encoding</w:t>
            </w:r>
          </w:p>
        </w:tc>
        <w:tc>
          <w:tcPr>
            <w:tcW w:w="3990" w:type="pct"/>
          </w:tcPr>
          <w:p w14:paraId="29DB422A" w14:textId="77777777" w:rsidR="003930AE" w:rsidRPr="009E3B7C" w:rsidRDefault="00CE2B11" w:rsidP="00841C2C">
            <w:pPr>
              <w:jc w:val="both"/>
              <w:rPr>
                <w:rFonts w:cs="Arial"/>
              </w:rPr>
            </w:pPr>
            <w:r>
              <w:rPr>
                <w:noProof/>
              </w:rPr>
              <w:drawing>
                <wp:inline distT="0" distB="0" distL="0" distR="0" wp14:anchorId="2CD8103A" wp14:editId="77F348A0">
                  <wp:extent cx="152400" cy="152400"/>
                  <wp:effectExtent l="0" t="0" r="0" b="0"/>
                  <wp:docPr id="97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4468bb5a0a50c7797926c8ea4df891e" w:history="1">
              <w:r w:rsidR="00BB255E">
                <w:rPr>
                  <w:rStyle w:val="Hyperlink"/>
                  <w:rFonts w:cs="Arial"/>
                </w:rPr>
                <w:t>UnitlessValue3bit_ET</w:t>
              </w:r>
            </w:hyperlink>
          </w:p>
        </w:tc>
      </w:tr>
      <w:tr w:rsidR="003930AE" w:rsidRPr="009E3B7C" w14:paraId="1DB6226E" w14:textId="77777777" w:rsidTr="00841C2C">
        <w:trPr>
          <w:trHeight w:val="332"/>
        </w:trPr>
        <w:tc>
          <w:tcPr>
            <w:tcW w:w="1010" w:type="pct"/>
            <w:shd w:val="clear" w:color="auto" w:fill="BFBFBF" w:themeFill="background1" w:themeFillShade="BF"/>
          </w:tcPr>
          <w:p w14:paraId="7B91CCD3" w14:textId="77777777" w:rsidR="003930AE" w:rsidRDefault="003930AE" w:rsidP="00841C2C">
            <w:pPr>
              <w:jc w:val="both"/>
              <w:rPr>
                <w:rFonts w:cs="Arial"/>
                <w:b/>
              </w:rPr>
            </w:pPr>
            <w:r>
              <w:rPr>
                <w:rFonts w:cs="Arial"/>
                <w:b/>
              </w:rPr>
              <w:t>Transmitter</w:t>
            </w:r>
          </w:p>
        </w:tc>
        <w:tc>
          <w:tcPr>
            <w:tcW w:w="3990" w:type="pct"/>
          </w:tcPr>
          <w:p w14:paraId="236BBE61" w14:textId="77777777" w:rsidR="003930AE" w:rsidRDefault="003930AE" w:rsidP="00841C2C">
            <w:pPr>
              <w:jc w:val="both"/>
              <w:rPr>
                <w:rFonts w:cs="Arial"/>
              </w:rPr>
            </w:pPr>
            <w:r>
              <w:rPr>
                <w:noProof/>
              </w:rPr>
              <w:drawing>
                <wp:inline distT="0" distB="0" distL="0" distR="0" wp14:anchorId="4B360DDF" wp14:editId="73BF05A4">
                  <wp:extent cx="152400" cy="152400"/>
                  <wp:effectExtent l="0" t="0" r="0" b="0"/>
                  <wp:docPr id="97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77734F4D" w14:textId="77777777" w:rsidR="003930AE" w:rsidRDefault="003930AE" w:rsidP="00841C2C">
            <w:pPr>
              <w:jc w:val="both"/>
              <w:rPr>
                <w:rFonts w:cs="Arial"/>
              </w:rPr>
            </w:pPr>
            <w:r>
              <w:rPr>
                <w:noProof/>
              </w:rPr>
              <w:drawing>
                <wp:inline distT="0" distB="0" distL="0" distR="0" wp14:anchorId="0248586C" wp14:editId="2C74D3D1">
                  <wp:extent cx="152400" cy="152400"/>
                  <wp:effectExtent l="0" t="0" r="0" b="0"/>
                  <wp:docPr id="98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712B64EC" w14:textId="77777777" w:rsidTr="00841C2C">
        <w:trPr>
          <w:trHeight w:val="332"/>
        </w:trPr>
        <w:tc>
          <w:tcPr>
            <w:tcW w:w="1010" w:type="pct"/>
            <w:shd w:val="clear" w:color="auto" w:fill="BFBFBF" w:themeFill="background1" w:themeFillShade="BF"/>
          </w:tcPr>
          <w:p w14:paraId="6F538756" w14:textId="77777777" w:rsidR="003930AE" w:rsidRDefault="003930AE" w:rsidP="00841C2C">
            <w:pPr>
              <w:jc w:val="both"/>
              <w:rPr>
                <w:rFonts w:cs="Arial"/>
                <w:b/>
              </w:rPr>
            </w:pPr>
            <w:r>
              <w:rPr>
                <w:rFonts w:cs="Arial"/>
                <w:b/>
              </w:rPr>
              <w:t>Receiver</w:t>
            </w:r>
          </w:p>
        </w:tc>
        <w:tc>
          <w:tcPr>
            <w:tcW w:w="3990" w:type="pct"/>
          </w:tcPr>
          <w:p w14:paraId="727BE2FA" w14:textId="77777777" w:rsidR="00160D39" w:rsidRDefault="00DD209A" w:rsidP="00841C2C">
            <w:pPr>
              <w:jc w:val="both"/>
              <w:rPr>
                <w:rFonts w:cs="Arial"/>
              </w:rPr>
            </w:pPr>
            <w:r>
              <w:rPr>
                <w:noProof/>
              </w:rPr>
              <w:drawing>
                <wp:inline distT="0" distB="0" distL="0" distR="0" wp14:anchorId="18EED5B1" wp14:editId="1D88ACD6">
                  <wp:extent cx="152400" cy="152400"/>
                  <wp:effectExtent l="0" t="0" r="0" b="0"/>
                  <wp:docPr id="98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5BF9107" w14:textId="77777777" w:rsidR="00160D39" w:rsidRDefault="00DD209A" w:rsidP="00841C2C">
            <w:pPr>
              <w:jc w:val="both"/>
              <w:rPr>
                <w:rFonts w:cs="Arial"/>
              </w:rPr>
            </w:pPr>
            <w:r>
              <w:rPr>
                <w:noProof/>
              </w:rPr>
              <w:drawing>
                <wp:inline distT="0" distB="0" distL="0" distR="0" wp14:anchorId="1F5B56CD" wp14:editId="0E1DADC6">
                  <wp:extent cx="152400" cy="152400"/>
                  <wp:effectExtent l="0" t="0" r="0" b="0"/>
                  <wp:docPr id="98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28CBB875" w14:textId="77777777" w:rsidR="003930AE" w:rsidRDefault="003930AE" w:rsidP="003930AE"/>
    <w:p w14:paraId="2A702AC2" w14:textId="77777777" w:rsidR="003930AE" w:rsidRDefault="003930AE" w:rsidP="003930AE">
      <w:pPr>
        <w:pStyle w:val="RETechSignal"/>
      </w:pPr>
      <w:bookmarkStart w:id="412" w:name="_8297bb1e903fad1daa143bb39ad37c5f"/>
      <w:proofErr w:type="spellStart"/>
      <w:r>
        <w:t>NfcDevcTapDur_D_Stat</w:t>
      </w:r>
      <w:bookmarkEnd w:id="412"/>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079F524" w14:textId="77777777" w:rsidTr="00841C2C">
        <w:trPr>
          <w:trHeight w:val="166"/>
        </w:trPr>
        <w:tc>
          <w:tcPr>
            <w:tcW w:w="1010" w:type="pct"/>
            <w:shd w:val="clear" w:color="auto" w:fill="BFBFBF" w:themeFill="background1" w:themeFillShade="BF"/>
          </w:tcPr>
          <w:p w14:paraId="2C252E8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29774AB6" w14:textId="77777777" w:rsidR="003930AE" w:rsidRPr="009E3B7C" w:rsidRDefault="003930AE" w:rsidP="00841C2C">
            <w:pPr>
              <w:jc w:val="both"/>
              <w:rPr>
                <w:rFonts w:cs="Arial"/>
                <w:b/>
              </w:rPr>
            </w:pPr>
            <w:proofErr w:type="spellStart"/>
            <w:r>
              <w:rPr>
                <w:rFonts w:cs="Arial"/>
                <w:b/>
              </w:rPr>
              <w:t>NfcDevcTapDur_D_Stat</w:t>
            </w:r>
            <w:proofErr w:type="spellEnd"/>
          </w:p>
        </w:tc>
      </w:tr>
      <w:tr w:rsidR="003930AE" w:rsidRPr="009E3B7C" w14:paraId="6F0C1AB6" w14:textId="77777777" w:rsidTr="00841C2C">
        <w:trPr>
          <w:trHeight w:val="332"/>
        </w:trPr>
        <w:tc>
          <w:tcPr>
            <w:tcW w:w="1010" w:type="pct"/>
            <w:shd w:val="clear" w:color="auto" w:fill="BFBFBF" w:themeFill="background1" w:themeFillShade="BF"/>
          </w:tcPr>
          <w:p w14:paraId="41BE5BCA" w14:textId="77777777" w:rsidR="003930AE" w:rsidRDefault="003930AE" w:rsidP="00841C2C">
            <w:pPr>
              <w:jc w:val="both"/>
              <w:rPr>
                <w:rFonts w:cs="Arial"/>
                <w:b/>
              </w:rPr>
            </w:pPr>
            <w:r>
              <w:rPr>
                <w:rFonts w:cs="Arial"/>
                <w:b/>
              </w:rPr>
              <w:t>Description</w:t>
            </w:r>
          </w:p>
        </w:tc>
        <w:tc>
          <w:tcPr>
            <w:tcW w:w="3990" w:type="pct"/>
          </w:tcPr>
          <w:p w14:paraId="3ED43BEF" w14:textId="77777777" w:rsidR="003930AE" w:rsidRDefault="003930AE" w:rsidP="00841C2C">
            <w:pPr>
              <w:jc w:val="both"/>
              <w:rPr>
                <w:rFonts w:cs="Arial"/>
              </w:rPr>
            </w:pPr>
            <w:r>
              <w:rPr>
                <w:rFonts w:cs="Arial"/>
              </w:rPr>
              <w:t>Provides Indication for the Tap duration, short or long; used by the Body Control Module (BCM) logic to understand what action to take.</w:t>
            </w:r>
          </w:p>
        </w:tc>
      </w:tr>
      <w:tr w:rsidR="003930AE" w:rsidRPr="009E3B7C" w14:paraId="42C0EEC2" w14:textId="77777777" w:rsidTr="00841C2C">
        <w:trPr>
          <w:trHeight w:val="332"/>
        </w:trPr>
        <w:tc>
          <w:tcPr>
            <w:tcW w:w="1010" w:type="pct"/>
            <w:shd w:val="clear" w:color="auto" w:fill="BFBFBF" w:themeFill="background1" w:themeFillShade="BF"/>
          </w:tcPr>
          <w:p w14:paraId="3E699E9F" w14:textId="77777777" w:rsidR="003930AE" w:rsidRPr="00F161E5" w:rsidRDefault="003930AE" w:rsidP="00841C2C">
            <w:pPr>
              <w:jc w:val="both"/>
              <w:rPr>
                <w:rFonts w:cs="Arial"/>
                <w:b/>
              </w:rPr>
            </w:pPr>
            <w:r>
              <w:rPr>
                <w:rFonts w:cs="Arial"/>
                <w:b/>
              </w:rPr>
              <w:t>Encoding</w:t>
            </w:r>
          </w:p>
        </w:tc>
        <w:tc>
          <w:tcPr>
            <w:tcW w:w="3990" w:type="pct"/>
          </w:tcPr>
          <w:p w14:paraId="74F6FFD1" w14:textId="77777777" w:rsidR="003930AE" w:rsidRPr="009E3B7C" w:rsidRDefault="00CE2B11" w:rsidP="00841C2C">
            <w:pPr>
              <w:jc w:val="both"/>
              <w:rPr>
                <w:rFonts w:cs="Arial"/>
              </w:rPr>
            </w:pPr>
            <w:r>
              <w:rPr>
                <w:noProof/>
              </w:rPr>
              <w:drawing>
                <wp:inline distT="0" distB="0" distL="0" distR="0" wp14:anchorId="23A03A5B" wp14:editId="54EB7C17">
                  <wp:extent cx="152400" cy="152400"/>
                  <wp:effectExtent l="0" t="0" r="0" b="0"/>
                  <wp:docPr id="98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49ea3b5734108a666c26eac0dd238d3d" w:history="1">
              <w:proofErr w:type="spellStart"/>
              <w:r w:rsidR="00BB255E">
                <w:rPr>
                  <w:rStyle w:val="Hyperlink"/>
                  <w:rFonts w:cs="Arial"/>
                </w:rPr>
                <w:t>LongShortNull_D_ET</w:t>
              </w:r>
              <w:proofErr w:type="spellEnd"/>
            </w:hyperlink>
          </w:p>
        </w:tc>
      </w:tr>
      <w:tr w:rsidR="003930AE" w:rsidRPr="009E3B7C" w14:paraId="50203CB2" w14:textId="77777777" w:rsidTr="00841C2C">
        <w:trPr>
          <w:trHeight w:val="332"/>
        </w:trPr>
        <w:tc>
          <w:tcPr>
            <w:tcW w:w="1010" w:type="pct"/>
            <w:shd w:val="clear" w:color="auto" w:fill="BFBFBF" w:themeFill="background1" w:themeFillShade="BF"/>
          </w:tcPr>
          <w:p w14:paraId="6253936B" w14:textId="77777777" w:rsidR="003930AE" w:rsidRDefault="003930AE" w:rsidP="00841C2C">
            <w:pPr>
              <w:jc w:val="both"/>
              <w:rPr>
                <w:rFonts w:cs="Arial"/>
                <w:b/>
              </w:rPr>
            </w:pPr>
            <w:r>
              <w:rPr>
                <w:rFonts w:cs="Arial"/>
                <w:b/>
              </w:rPr>
              <w:t>Transmitter</w:t>
            </w:r>
          </w:p>
        </w:tc>
        <w:tc>
          <w:tcPr>
            <w:tcW w:w="3990" w:type="pct"/>
          </w:tcPr>
          <w:p w14:paraId="3B4B6C07" w14:textId="77777777" w:rsidR="003930AE" w:rsidRDefault="003930AE" w:rsidP="00841C2C">
            <w:pPr>
              <w:jc w:val="both"/>
              <w:rPr>
                <w:rFonts w:cs="Arial"/>
              </w:rPr>
            </w:pPr>
            <w:r>
              <w:rPr>
                <w:noProof/>
              </w:rPr>
              <w:drawing>
                <wp:inline distT="0" distB="0" distL="0" distR="0" wp14:anchorId="69045FAF" wp14:editId="67D7BAE7">
                  <wp:extent cx="152400" cy="152400"/>
                  <wp:effectExtent l="0" t="0" r="0" b="0"/>
                  <wp:docPr id="98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577C218F" w14:textId="77777777" w:rsidR="003930AE" w:rsidRDefault="003930AE" w:rsidP="00841C2C">
            <w:pPr>
              <w:jc w:val="both"/>
              <w:rPr>
                <w:rFonts w:cs="Arial"/>
              </w:rPr>
            </w:pPr>
            <w:r>
              <w:rPr>
                <w:noProof/>
              </w:rPr>
              <w:drawing>
                <wp:inline distT="0" distB="0" distL="0" distR="0" wp14:anchorId="5A2A1332" wp14:editId="1B2F58DB">
                  <wp:extent cx="152400" cy="152400"/>
                  <wp:effectExtent l="0" t="0" r="0" b="0"/>
                  <wp:docPr id="99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28C1C1A2" w14:textId="77777777" w:rsidTr="00841C2C">
        <w:trPr>
          <w:trHeight w:val="332"/>
        </w:trPr>
        <w:tc>
          <w:tcPr>
            <w:tcW w:w="1010" w:type="pct"/>
            <w:shd w:val="clear" w:color="auto" w:fill="BFBFBF" w:themeFill="background1" w:themeFillShade="BF"/>
          </w:tcPr>
          <w:p w14:paraId="7FC55905" w14:textId="77777777" w:rsidR="003930AE" w:rsidRDefault="003930AE" w:rsidP="00841C2C">
            <w:pPr>
              <w:jc w:val="both"/>
              <w:rPr>
                <w:rFonts w:cs="Arial"/>
                <w:b/>
              </w:rPr>
            </w:pPr>
            <w:r>
              <w:rPr>
                <w:rFonts w:cs="Arial"/>
                <w:b/>
              </w:rPr>
              <w:t>Receiver</w:t>
            </w:r>
          </w:p>
        </w:tc>
        <w:tc>
          <w:tcPr>
            <w:tcW w:w="3990" w:type="pct"/>
          </w:tcPr>
          <w:p w14:paraId="50F50548" w14:textId="77777777" w:rsidR="00160D39" w:rsidRDefault="00DD209A" w:rsidP="00841C2C">
            <w:pPr>
              <w:jc w:val="both"/>
              <w:rPr>
                <w:rFonts w:cs="Arial"/>
              </w:rPr>
            </w:pPr>
            <w:r>
              <w:rPr>
                <w:noProof/>
              </w:rPr>
              <w:drawing>
                <wp:inline distT="0" distB="0" distL="0" distR="0" wp14:anchorId="02708E6C" wp14:editId="331475F0">
                  <wp:extent cx="152400" cy="152400"/>
                  <wp:effectExtent l="0" t="0" r="0" b="0"/>
                  <wp:docPr id="99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62D88DB8" w14:textId="77777777" w:rsidR="00160D39" w:rsidRDefault="00DD209A" w:rsidP="00841C2C">
            <w:pPr>
              <w:jc w:val="both"/>
              <w:rPr>
                <w:rFonts w:cs="Arial"/>
              </w:rPr>
            </w:pPr>
            <w:r>
              <w:rPr>
                <w:noProof/>
              </w:rPr>
              <w:drawing>
                <wp:inline distT="0" distB="0" distL="0" distR="0" wp14:anchorId="32FD5494" wp14:editId="3BA27AD2">
                  <wp:extent cx="152400" cy="152400"/>
                  <wp:effectExtent l="0" t="0" r="0" b="0"/>
                  <wp:docPr id="99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C2E2C02" w14:textId="77777777" w:rsidR="003930AE" w:rsidRDefault="003930AE" w:rsidP="003930AE"/>
    <w:p w14:paraId="025B1F7F" w14:textId="77777777" w:rsidR="003930AE" w:rsidRDefault="003930AE" w:rsidP="003930AE">
      <w:pPr>
        <w:pStyle w:val="RETechSignal"/>
      </w:pPr>
      <w:bookmarkStart w:id="413" w:name="_b4b202ffdde2cb915ce0394386d2e206"/>
      <w:proofErr w:type="spellStart"/>
      <w:r>
        <w:t>NfcDevcTapId_No_Actl</w:t>
      </w:r>
      <w:proofErr w:type="spellEnd"/>
      <w:r>
        <w:t xml:space="preserve"> </w:t>
      </w:r>
      <w:bookmarkEnd w:id="413"/>
    </w:p>
    <w:tbl>
      <w:tblPr>
        <w:tblStyle w:val="TableGrid"/>
        <w:tblW w:w="4524" w:type="pct"/>
        <w:tblInd w:w="625" w:type="dxa"/>
        <w:tblLook w:val="0620" w:firstRow="1" w:lastRow="0" w:firstColumn="0" w:lastColumn="0" w:noHBand="1" w:noVBand="1"/>
      </w:tblPr>
      <w:tblGrid>
        <w:gridCol w:w="1859"/>
        <w:gridCol w:w="7346"/>
      </w:tblGrid>
      <w:tr w:rsidR="003930AE" w:rsidRPr="009E3B7C" w14:paraId="57406F32" w14:textId="77777777" w:rsidTr="00841C2C">
        <w:trPr>
          <w:trHeight w:val="166"/>
        </w:trPr>
        <w:tc>
          <w:tcPr>
            <w:tcW w:w="1010" w:type="pct"/>
            <w:shd w:val="clear" w:color="auto" w:fill="BFBFBF" w:themeFill="background1" w:themeFillShade="BF"/>
          </w:tcPr>
          <w:p w14:paraId="7CD40BA6"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6DCFC834" w14:textId="77777777" w:rsidR="003930AE" w:rsidRPr="009E3B7C" w:rsidRDefault="003930AE" w:rsidP="00841C2C">
            <w:pPr>
              <w:jc w:val="both"/>
              <w:rPr>
                <w:rFonts w:cs="Arial"/>
                <w:b/>
              </w:rPr>
            </w:pPr>
            <w:proofErr w:type="spellStart"/>
            <w:r>
              <w:rPr>
                <w:rFonts w:cs="Arial"/>
                <w:b/>
              </w:rPr>
              <w:t>NfcDevcTapId_No_Actl</w:t>
            </w:r>
            <w:proofErr w:type="spellEnd"/>
            <w:r>
              <w:rPr>
                <w:rFonts w:cs="Arial"/>
                <w:b/>
              </w:rPr>
              <w:t xml:space="preserve"> </w:t>
            </w:r>
          </w:p>
        </w:tc>
      </w:tr>
      <w:tr w:rsidR="003930AE" w:rsidRPr="009E3B7C" w14:paraId="23E85A6B" w14:textId="77777777" w:rsidTr="00841C2C">
        <w:trPr>
          <w:trHeight w:val="332"/>
        </w:trPr>
        <w:tc>
          <w:tcPr>
            <w:tcW w:w="1010" w:type="pct"/>
            <w:shd w:val="clear" w:color="auto" w:fill="BFBFBF" w:themeFill="background1" w:themeFillShade="BF"/>
          </w:tcPr>
          <w:p w14:paraId="5DF6B830" w14:textId="77777777" w:rsidR="003930AE" w:rsidRDefault="003930AE" w:rsidP="00841C2C">
            <w:pPr>
              <w:jc w:val="both"/>
              <w:rPr>
                <w:rFonts w:cs="Arial"/>
                <w:b/>
              </w:rPr>
            </w:pPr>
            <w:r>
              <w:rPr>
                <w:rFonts w:cs="Arial"/>
                <w:b/>
              </w:rPr>
              <w:t>Description</w:t>
            </w:r>
          </w:p>
        </w:tc>
        <w:tc>
          <w:tcPr>
            <w:tcW w:w="3990" w:type="pct"/>
          </w:tcPr>
          <w:p w14:paraId="5D050046" w14:textId="77777777" w:rsidR="003930AE" w:rsidRDefault="003930AE" w:rsidP="00841C2C">
            <w:pPr>
              <w:jc w:val="both"/>
              <w:rPr>
                <w:rFonts w:cs="Arial"/>
              </w:rPr>
            </w:pPr>
            <w:r>
              <w:rPr>
                <w:rFonts w:cs="Arial"/>
              </w:rPr>
              <w:t xml:space="preserve">Indicates </w:t>
            </w:r>
            <w:proofErr w:type="spellStart"/>
            <w:r>
              <w:rPr>
                <w:rFonts w:cs="Arial"/>
              </w:rPr>
              <w:t>keyindex</w:t>
            </w:r>
            <w:proofErr w:type="spellEnd"/>
            <w:r>
              <w:rPr>
                <w:rFonts w:cs="Arial"/>
              </w:rPr>
              <w:t xml:space="preserve"> of 1 of up to 255 Near Field Communication (NFC) enabled devices and corresponds to the device found.</w:t>
            </w:r>
          </w:p>
        </w:tc>
      </w:tr>
      <w:tr w:rsidR="003930AE" w:rsidRPr="009E3B7C" w14:paraId="42490077" w14:textId="77777777" w:rsidTr="00841C2C">
        <w:trPr>
          <w:trHeight w:val="332"/>
        </w:trPr>
        <w:tc>
          <w:tcPr>
            <w:tcW w:w="1010" w:type="pct"/>
            <w:shd w:val="clear" w:color="auto" w:fill="BFBFBF" w:themeFill="background1" w:themeFillShade="BF"/>
          </w:tcPr>
          <w:p w14:paraId="23E17E4F" w14:textId="77777777" w:rsidR="003930AE" w:rsidRPr="00F161E5" w:rsidRDefault="003930AE" w:rsidP="00841C2C">
            <w:pPr>
              <w:jc w:val="both"/>
              <w:rPr>
                <w:rFonts w:cs="Arial"/>
                <w:b/>
              </w:rPr>
            </w:pPr>
            <w:r>
              <w:rPr>
                <w:rFonts w:cs="Arial"/>
                <w:b/>
              </w:rPr>
              <w:t>Encoding</w:t>
            </w:r>
          </w:p>
        </w:tc>
        <w:tc>
          <w:tcPr>
            <w:tcW w:w="3990" w:type="pct"/>
          </w:tcPr>
          <w:p w14:paraId="1CB76276" w14:textId="77777777" w:rsidR="003930AE" w:rsidRPr="009E3B7C" w:rsidRDefault="00CE2B11" w:rsidP="00841C2C">
            <w:pPr>
              <w:jc w:val="both"/>
              <w:rPr>
                <w:rFonts w:cs="Arial"/>
              </w:rPr>
            </w:pPr>
            <w:r>
              <w:rPr>
                <w:noProof/>
              </w:rPr>
              <w:drawing>
                <wp:inline distT="0" distB="0" distL="0" distR="0" wp14:anchorId="634EA7F3" wp14:editId="5B8DF110">
                  <wp:extent cx="152400" cy="152400"/>
                  <wp:effectExtent l="0" t="0" r="0" b="0"/>
                  <wp:docPr id="99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25BFC95C" w14:textId="77777777" w:rsidTr="00841C2C">
        <w:trPr>
          <w:trHeight w:val="332"/>
        </w:trPr>
        <w:tc>
          <w:tcPr>
            <w:tcW w:w="1010" w:type="pct"/>
            <w:shd w:val="clear" w:color="auto" w:fill="BFBFBF" w:themeFill="background1" w:themeFillShade="BF"/>
          </w:tcPr>
          <w:p w14:paraId="7EFFFFE8" w14:textId="77777777" w:rsidR="003930AE" w:rsidRDefault="003930AE" w:rsidP="00841C2C">
            <w:pPr>
              <w:jc w:val="both"/>
              <w:rPr>
                <w:rFonts w:cs="Arial"/>
                <w:b/>
              </w:rPr>
            </w:pPr>
            <w:r>
              <w:rPr>
                <w:rFonts w:cs="Arial"/>
                <w:b/>
              </w:rPr>
              <w:t>Transmitter</w:t>
            </w:r>
          </w:p>
        </w:tc>
        <w:tc>
          <w:tcPr>
            <w:tcW w:w="3990" w:type="pct"/>
          </w:tcPr>
          <w:p w14:paraId="3E097246" w14:textId="77777777" w:rsidR="003930AE" w:rsidRDefault="003930AE" w:rsidP="00841C2C">
            <w:pPr>
              <w:jc w:val="both"/>
              <w:rPr>
                <w:rFonts w:cs="Arial"/>
              </w:rPr>
            </w:pPr>
            <w:r>
              <w:rPr>
                <w:noProof/>
              </w:rPr>
              <w:drawing>
                <wp:inline distT="0" distB="0" distL="0" distR="0" wp14:anchorId="6F65E035" wp14:editId="32573296">
                  <wp:extent cx="152400" cy="152400"/>
                  <wp:effectExtent l="0" t="0" r="0" b="0"/>
                  <wp:docPr id="99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0B71BF2D" w14:textId="77777777" w:rsidR="003930AE" w:rsidRDefault="003930AE" w:rsidP="00841C2C">
            <w:pPr>
              <w:jc w:val="both"/>
              <w:rPr>
                <w:rFonts w:cs="Arial"/>
              </w:rPr>
            </w:pPr>
            <w:r>
              <w:rPr>
                <w:noProof/>
              </w:rPr>
              <w:drawing>
                <wp:inline distT="0" distB="0" distL="0" distR="0" wp14:anchorId="563C7C88" wp14:editId="698257A7">
                  <wp:extent cx="152400" cy="152400"/>
                  <wp:effectExtent l="0" t="0" r="0" b="0"/>
                  <wp:docPr id="100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76513C80" w14:textId="77777777" w:rsidTr="00841C2C">
        <w:trPr>
          <w:trHeight w:val="332"/>
        </w:trPr>
        <w:tc>
          <w:tcPr>
            <w:tcW w:w="1010" w:type="pct"/>
            <w:shd w:val="clear" w:color="auto" w:fill="BFBFBF" w:themeFill="background1" w:themeFillShade="BF"/>
          </w:tcPr>
          <w:p w14:paraId="499CA81C" w14:textId="77777777" w:rsidR="003930AE" w:rsidRDefault="003930AE" w:rsidP="00841C2C">
            <w:pPr>
              <w:jc w:val="both"/>
              <w:rPr>
                <w:rFonts w:cs="Arial"/>
                <w:b/>
              </w:rPr>
            </w:pPr>
            <w:r>
              <w:rPr>
                <w:rFonts w:cs="Arial"/>
                <w:b/>
              </w:rPr>
              <w:t>Receiver</w:t>
            </w:r>
          </w:p>
        </w:tc>
        <w:tc>
          <w:tcPr>
            <w:tcW w:w="3990" w:type="pct"/>
          </w:tcPr>
          <w:p w14:paraId="19EA2446" w14:textId="77777777" w:rsidR="00160D39" w:rsidRDefault="00DD209A" w:rsidP="00841C2C">
            <w:pPr>
              <w:jc w:val="both"/>
              <w:rPr>
                <w:rFonts w:cs="Arial"/>
              </w:rPr>
            </w:pPr>
            <w:r>
              <w:rPr>
                <w:noProof/>
              </w:rPr>
              <w:drawing>
                <wp:inline distT="0" distB="0" distL="0" distR="0" wp14:anchorId="4869913C" wp14:editId="14F59666">
                  <wp:extent cx="152400" cy="152400"/>
                  <wp:effectExtent l="0" t="0" r="0" b="0"/>
                  <wp:docPr id="100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67E4CB3" w14:textId="77777777" w:rsidR="00160D39" w:rsidRDefault="00DD209A" w:rsidP="00841C2C">
            <w:pPr>
              <w:jc w:val="both"/>
              <w:rPr>
                <w:rFonts w:cs="Arial"/>
              </w:rPr>
            </w:pPr>
            <w:r>
              <w:rPr>
                <w:noProof/>
              </w:rPr>
              <w:drawing>
                <wp:inline distT="0" distB="0" distL="0" distR="0" wp14:anchorId="2C97743D" wp14:editId="49530FF1">
                  <wp:extent cx="152400" cy="152400"/>
                  <wp:effectExtent l="0" t="0" r="0" b="0"/>
                  <wp:docPr id="100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58AF3A9" w14:textId="77777777" w:rsidR="003930AE" w:rsidRDefault="003930AE" w:rsidP="003930AE"/>
    <w:p w14:paraId="5EB2694B" w14:textId="77777777" w:rsidR="003930AE" w:rsidRDefault="003930AE" w:rsidP="003930AE">
      <w:pPr>
        <w:pStyle w:val="RETechSignal"/>
      </w:pPr>
      <w:bookmarkStart w:id="414" w:name="_9bde2362728b1f96f1741ae2cf94a48b"/>
      <w:proofErr w:type="spellStart"/>
      <w:r>
        <w:t>NfcDevcTapPard_B_Stat</w:t>
      </w:r>
      <w:bookmarkEnd w:id="414"/>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5666A33E" w14:textId="77777777" w:rsidTr="00841C2C">
        <w:trPr>
          <w:trHeight w:val="166"/>
        </w:trPr>
        <w:tc>
          <w:tcPr>
            <w:tcW w:w="1010" w:type="pct"/>
            <w:shd w:val="clear" w:color="auto" w:fill="BFBFBF" w:themeFill="background1" w:themeFillShade="BF"/>
          </w:tcPr>
          <w:p w14:paraId="7D7E4659"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05DB7F2" w14:textId="77777777" w:rsidR="003930AE" w:rsidRPr="009E3B7C" w:rsidRDefault="003930AE" w:rsidP="00841C2C">
            <w:pPr>
              <w:jc w:val="both"/>
              <w:rPr>
                <w:rFonts w:cs="Arial"/>
                <w:b/>
              </w:rPr>
            </w:pPr>
            <w:proofErr w:type="spellStart"/>
            <w:r>
              <w:rPr>
                <w:rFonts w:cs="Arial"/>
                <w:b/>
              </w:rPr>
              <w:t>NfcDevcTapPard_B_Stat</w:t>
            </w:r>
            <w:proofErr w:type="spellEnd"/>
          </w:p>
        </w:tc>
      </w:tr>
      <w:tr w:rsidR="003930AE" w:rsidRPr="009E3B7C" w14:paraId="5C9A45A5" w14:textId="77777777" w:rsidTr="00841C2C">
        <w:trPr>
          <w:trHeight w:val="332"/>
        </w:trPr>
        <w:tc>
          <w:tcPr>
            <w:tcW w:w="1010" w:type="pct"/>
            <w:shd w:val="clear" w:color="auto" w:fill="BFBFBF" w:themeFill="background1" w:themeFillShade="BF"/>
          </w:tcPr>
          <w:p w14:paraId="3A9163C1" w14:textId="77777777" w:rsidR="003930AE" w:rsidRDefault="003930AE" w:rsidP="00841C2C">
            <w:pPr>
              <w:jc w:val="both"/>
              <w:rPr>
                <w:rFonts w:cs="Arial"/>
                <w:b/>
              </w:rPr>
            </w:pPr>
            <w:r>
              <w:rPr>
                <w:rFonts w:cs="Arial"/>
                <w:b/>
              </w:rPr>
              <w:t>Description</w:t>
            </w:r>
          </w:p>
        </w:tc>
        <w:tc>
          <w:tcPr>
            <w:tcW w:w="3990" w:type="pct"/>
          </w:tcPr>
          <w:p w14:paraId="76ACC1F8" w14:textId="77777777" w:rsidR="003930AE" w:rsidRDefault="003930AE" w:rsidP="00841C2C">
            <w:pPr>
              <w:jc w:val="both"/>
              <w:rPr>
                <w:rFonts w:cs="Arial"/>
              </w:rPr>
            </w:pPr>
            <w:r>
              <w:rPr>
                <w:rFonts w:cs="Arial"/>
              </w:rPr>
              <w:t>Provides Indication when the Tap Event is authorized or not authorized</w:t>
            </w:r>
          </w:p>
        </w:tc>
      </w:tr>
      <w:tr w:rsidR="003930AE" w:rsidRPr="009E3B7C" w14:paraId="263F8584" w14:textId="77777777" w:rsidTr="00841C2C">
        <w:trPr>
          <w:trHeight w:val="332"/>
        </w:trPr>
        <w:tc>
          <w:tcPr>
            <w:tcW w:w="1010" w:type="pct"/>
            <w:shd w:val="clear" w:color="auto" w:fill="BFBFBF" w:themeFill="background1" w:themeFillShade="BF"/>
          </w:tcPr>
          <w:p w14:paraId="256EC334" w14:textId="77777777" w:rsidR="003930AE" w:rsidRPr="00F161E5" w:rsidRDefault="003930AE" w:rsidP="00841C2C">
            <w:pPr>
              <w:jc w:val="both"/>
              <w:rPr>
                <w:rFonts w:cs="Arial"/>
                <w:b/>
              </w:rPr>
            </w:pPr>
            <w:r>
              <w:rPr>
                <w:rFonts w:cs="Arial"/>
                <w:b/>
              </w:rPr>
              <w:t>Encoding</w:t>
            </w:r>
          </w:p>
        </w:tc>
        <w:tc>
          <w:tcPr>
            <w:tcW w:w="3990" w:type="pct"/>
          </w:tcPr>
          <w:p w14:paraId="254369D3" w14:textId="77777777" w:rsidR="003930AE" w:rsidRPr="009E3B7C" w:rsidRDefault="00CE2B11" w:rsidP="00841C2C">
            <w:pPr>
              <w:jc w:val="both"/>
              <w:rPr>
                <w:rFonts w:cs="Arial"/>
              </w:rPr>
            </w:pPr>
            <w:r>
              <w:rPr>
                <w:noProof/>
              </w:rPr>
              <w:drawing>
                <wp:inline distT="0" distB="0" distL="0" distR="0" wp14:anchorId="12976AD8" wp14:editId="55EA8F39">
                  <wp:extent cx="152400" cy="152400"/>
                  <wp:effectExtent l="0" t="0" r="0" b="0"/>
                  <wp:docPr id="100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b88e8b2bff32160be5ae07eca8f65275" w:history="1">
              <w:proofErr w:type="spellStart"/>
              <w:r w:rsidR="00BB255E">
                <w:rPr>
                  <w:rStyle w:val="Hyperlink"/>
                  <w:rFonts w:cs="Arial"/>
                </w:rPr>
                <w:t>YesNo_ET</w:t>
              </w:r>
              <w:proofErr w:type="spellEnd"/>
            </w:hyperlink>
          </w:p>
        </w:tc>
      </w:tr>
      <w:tr w:rsidR="003930AE" w:rsidRPr="009E3B7C" w14:paraId="4216FAFF" w14:textId="77777777" w:rsidTr="00841C2C">
        <w:trPr>
          <w:trHeight w:val="332"/>
        </w:trPr>
        <w:tc>
          <w:tcPr>
            <w:tcW w:w="1010" w:type="pct"/>
            <w:shd w:val="clear" w:color="auto" w:fill="BFBFBF" w:themeFill="background1" w:themeFillShade="BF"/>
          </w:tcPr>
          <w:p w14:paraId="68573E6E" w14:textId="77777777" w:rsidR="003930AE" w:rsidRDefault="003930AE" w:rsidP="00841C2C">
            <w:pPr>
              <w:jc w:val="both"/>
              <w:rPr>
                <w:rFonts w:cs="Arial"/>
                <w:b/>
              </w:rPr>
            </w:pPr>
            <w:r>
              <w:rPr>
                <w:rFonts w:cs="Arial"/>
                <w:b/>
              </w:rPr>
              <w:t>Transmitter</w:t>
            </w:r>
          </w:p>
        </w:tc>
        <w:tc>
          <w:tcPr>
            <w:tcW w:w="3990" w:type="pct"/>
          </w:tcPr>
          <w:p w14:paraId="7602F25A" w14:textId="77777777" w:rsidR="003930AE" w:rsidRDefault="003930AE" w:rsidP="00841C2C">
            <w:pPr>
              <w:jc w:val="both"/>
              <w:rPr>
                <w:rFonts w:cs="Arial"/>
              </w:rPr>
            </w:pPr>
            <w:r>
              <w:rPr>
                <w:noProof/>
              </w:rPr>
              <w:drawing>
                <wp:inline distT="0" distB="0" distL="0" distR="0" wp14:anchorId="228564BC" wp14:editId="727650C4">
                  <wp:extent cx="152400" cy="152400"/>
                  <wp:effectExtent l="0" t="0" r="0" b="0"/>
                  <wp:docPr id="100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6A185237" w14:textId="77777777" w:rsidR="003930AE" w:rsidRDefault="003930AE" w:rsidP="00841C2C">
            <w:pPr>
              <w:jc w:val="both"/>
              <w:rPr>
                <w:rFonts w:cs="Arial"/>
              </w:rPr>
            </w:pPr>
            <w:r>
              <w:rPr>
                <w:noProof/>
              </w:rPr>
              <w:drawing>
                <wp:inline distT="0" distB="0" distL="0" distR="0" wp14:anchorId="4005728E" wp14:editId="2C087519">
                  <wp:extent cx="152400" cy="152400"/>
                  <wp:effectExtent l="0" t="0" r="0" b="0"/>
                  <wp:docPr id="101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5038D520" w14:textId="77777777" w:rsidTr="00841C2C">
        <w:trPr>
          <w:trHeight w:val="332"/>
        </w:trPr>
        <w:tc>
          <w:tcPr>
            <w:tcW w:w="1010" w:type="pct"/>
            <w:shd w:val="clear" w:color="auto" w:fill="BFBFBF" w:themeFill="background1" w:themeFillShade="BF"/>
          </w:tcPr>
          <w:p w14:paraId="06A7DB83" w14:textId="77777777" w:rsidR="003930AE" w:rsidRDefault="003930AE" w:rsidP="00841C2C">
            <w:pPr>
              <w:jc w:val="both"/>
              <w:rPr>
                <w:rFonts w:cs="Arial"/>
                <w:b/>
              </w:rPr>
            </w:pPr>
            <w:r>
              <w:rPr>
                <w:rFonts w:cs="Arial"/>
                <w:b/>
              </w:rPr>
              <w:t>Receiver</w:t>
            </w:r>
          </w:p>
        </w:tc>
        <w:tc>
          <w:tcPr>
            <w:tcW w:w="3990" w:type="pct"/>
          </w:tcPr>
          <w:p w14:paraId="709CE004" w14:textId="77777777" w:rsidR="00160D39" w:rsidRDefault="00DD209A" w:rsidP="00841C2C">
            <w:pPr>
              <w:jc w:val="both"/>
              <w:rPr>
                <w:rFonts w:cs="Arial"/>
              </w:rPr>
            </w:pPr>
            <w:r>
              <w:rPr>
                <w:noProof/>
              </w:rPr>
              <w:drawing>
                <wp:inline distT="0" distB="0" distL="0" distR="0" wp14:anchorId="5B810CCF" wp14:editId="00D53B0B">
                  <wp:extent cx="152400" cy="152400"/>
                  <wp:effectExtent l="0" t="0" r="0" b="0"/>
                  <wp:docPr id="101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D4AF8D5" w14:textId="77777777" w:rsidR="00160D39" w:rsidRDefault="00DD209A" w:rsidP="00841C2C">
            <w:pPr>
              <w:jc w:val="both"/>
              <w:rPr>
                <w:rFonts w:cs="Arial"/>
              </w:rPr>
            </w:pPr>
            <w:r>
              <w:rPr>
                <w:noProof/>
              </w:rPr>
              <w:drawing>
                <wp:inline distT="0" distB="0" distL="0" distR="0" wp14:anchorId="0F46C04F" wp14:editId="284C49BA">
                  <wp:extent cx="152400" cy="152400"/>
                  <wp:effectExtent l="0" t="0" r="0" b="0"/>
                  <wp:docPr id="101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F550CFC" w14:textId="77777777" w:rsidR="003930AE" w:rsidRDefault="003930AE" w:rsidP="003930AE"/>
    <w:p w14:paraId="6CDFE9A6" w14:textId="77777777" w:rsidR="003930AE" w:rsidRDefault="003930AE" w:rsidP="003930AE">
      <w:pPr>
        <w:pStyle w:val="RETechSignal"/>
      </w:pPr>
      <w:bookmarkStart w:id="415" w:name="_3bc8636a3fa04f4e5a8b80a131301ff6"/>
      <w:proofErr w:type="spellStart"/>
      <w:r>
        <w:t>NfcDevcTap_No_Rq_ASIL</w:t>
      </w:r>
      <w:bookmarkEnd w:id="415"/>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D61A7F3" w14:textId="77777777" w:rsidTr="00841C2C">
        <w:trPr>
          <w:trHeight w:val="166"/>
        </w:trPr>
        <w:tc>
          <w:tcPr>
            <w:tcW w:w="1010" w:type="pct"/>
            <w:shd w:val="clear" w:color="auto" w:fill="BFBFBF" w:themeFill="background1" w:themeFillShade="BF"/>
          </w:tcPr>
          <w:p w14:paraId="651377CB"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36E79591" w14:textId="77777777" w:rsidR="003930AE" w:rsidRPr="009E3B7C" w:rsidRDefault="003930AE" w:rsidP="00841C2C">
            <w:pPr>
              <w:jc w:val="both"/>
              <w:rPr>
                <w:rFonts w:cs="Arial"/>
                <w:b/>
              </w:rPr>
            </w:pPr>
            <w:proofErr w:type="spellStart"/>
            <w:r>
              <w:rPr>
                <w:rFonts w:cs="Arial"/>
                <w:b/>
              </w:rPr>
              <w:t>NfcDevcTap_No_Rq_ASIL</w:t>
            </w:r>
            <w:proofErr w:type="spellEnd"/>
          </w:p>
        </w:tc>
      </w:tr>
      <w:tr w:rsidR="003930AE" w:rsidRPr="009E3B7C" w14:paraId="45BF1259" w14:textId="77777777" w:rsidTr="00841C2C">
        <w:trPr>
          <w:trHeight w:val="332"/>
        </w:trPr>
        <w:tc>
          <w:tcPr>
            <w:tcW w:w="1010" w:type="pct"/>
            <w:shd w:val="clear" w:color="auto" w:fill="BFBFBF" w:themeFill="background1" w:themeFillShade="BF"/>
          </w:tcPr>
          <w:p w14:paraId="56751208" w14:textId="77777777" w:rsidR="003930AE" w:rsidRDefault="003930AE" w:rsidP="00841C2C">
            <w:pPr>
              <w:jc w:val="both"/>
              <w:rPr>
                <w:rFonts w:cs="Arial"/>
                <w:b/>
              </w:rPr>
            </w:pPr>
            <w:r>
              <w:rPr>
                <w:rFonts w:cs="Arial"/>
                <w:b/>
              </w:rPr>
              <w:t>Description</w:t>
            </w:r>
          </w:p>
        </w:tc>
        <w:tc>
          <w:tcPr>
            <w:tcW w:w="3990" w:type="pct"/>
          </w:tcPr>
          <w:p w14:paraId="6441A761" w14:textId="77777777" w:rsidR="003930AE" w:rsidRDefault="003930AE" w:rsidP="00841C2C">
            <w:pPr>
              <w:jc w:val="both"/>
              <w:rPr>
                <w:rFonts w:cs="Arial"/>
              </w:rPr>
            </w:pPr>
            <w:r>
              <w:rPr>
                <w:rFonts w:cs="Arial"/>
              </w:rPr>
              <w:t xml:space="preserve">Event counter transmitted during "tap" event, synchronized with </w:t>
            </w:r>
            <w:proofErr w:type="spellStart"/>
            <w:r>
              <w:rPr>
                <w:rFonts w:cs="Arial"/>
              </w:rPr>
              <w:t>NfcDevcTap_No_Rq_QM</w:t>
            </w:r>
            <w:proofErr w:type="spellEnd"/>
          </w:p>
        </w:tc>
      </w:tr>
      <w:tr w:rsidR="003930AE" w:rsidRPr="009E3B7C" w14:paraId="3C61FD8D" w14:textId="77777777" w:rsidTr="00841C2C">
        <w:trPr>
          <w:trHeight w:val="332"/>
        </w:trPr>
        <w:tc>
          <w:tcPr>
            <w:tcW w:w="1010" w:type="pct"/>
            <w:shd w:val="clear" w:color="auto" w:fill="BFBFBF" w:themeFill="background1" w:themeFillShade="BF"/>
          </w:tcPr>
          <w:p w14:paraId="4E2FBF91" w14:textId="77777777" w:rsidR="003930AE" w:rsidRPr="00F161E5" w:rsidRDefault="003930AE" w:rsidP="00841C2C">
            <w:pPr>
              <w:jc w:val="both"/>
              <w:rPr>
                <w:rFonts w:cs="Arial"/>
                <w:b/>
              </w:rPr>
            </w:pPr>
            <w:r>
              <w:rPr>
                <w:rFonts w:cs="Arial"/>
                <w:b/>
              </w:rPr>
              <w:t>Encoding</w:t>
            </w:r>
          </w:p>
        </w:tc>
        <w:tc>
          <w:tcPr>
            <w:tcW w:w="3990" w:type="pct"/>
          </w:tcPr>
          <w:p w14:paraId="18D4F259" w14:textId="77777777" w:rsidR="003930AE" w:rsidRPr="009E3B7C" w:rsidRDefault="00CE2B11" w:rsidP="00841C2C">
            <w:pPr>
              <w:jc w:val="both"/>
              <w:rPr>
                <w:rFonts w:cs="Arial"/>
              </w:rPr>
            </w:pPr>
            <w:r>
              <w:rPr>
                <w:noProof/>
              </w:rPr>
              <w:drawing>
                <wp:inline distT="0" distB="0" distL="0" distR="0" wp14:anchorId="11B53E4D" wp14:editId="7123C402">
                  <wp:extent cx="152400" cy="152400"/>
                  <wp:effectExtent l="0" t="0" r="0" b="0"/>
                  <wp:docPr id="101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4468bb5a0a50c7797926c8ea4df891e" w:history="1">
              <w:r w:rsidR="00BB255E">
                <w:rPr>
                  <w:rStyle w:val="Hyperlink"/>
                  <w:rFonts w:cs="Arial"/>
                </w:rPr>
                <w:t>UnitlessValue3bit_ET</w:t>
              </w:r>
            </w:hyperlink>
          </w:p>
        </w:tc>
      </w:tr>
      <w:tr w:rsidR="003930AE" w:rsidRPr="009E3B7C" w14:paraId="731FBAB1" w14:textId="77777777" w:rsidTr="00841C2C">
        <w:trPr>
          <w:trHeight w:val="332"/>
        </w:trPr>
        <w:tc>
          <w:tcPr>
            <w:tcW w:w="1010" w:type="pct"/>
            <w:shd w:val="clear" w:color="auto" w:fill="BFBFBF" w:themeFill="background1" w:themeFillShade="BF"/>
          </w:tcPr>
          <w:p w14:paraId="7C7201AA" w14:textId="77777777" w:rsidR="003930AE" w:rsidRDefault="003930AE" w:rsidP="00841C2C">
            <w:pPr>
              <w:jc w:val="both"/>
              <w:rPr>
                <w:rFonts w:cs="Arial"/>
                <w:b/>
              </w:rPr>
            </w:pPr>
            <w:r>
              <w:rPr>
                <w:rFonts w:cs="Arial"/>
                <w:b/>
              </w:rPr>
              <w:t>Transmitter</w:t>
            </w:r>
          </w:p>
        </w:tc>
        <w:tc>
          <w:tcPr>
            <w:tcW w:w="3990" w:type="pct"/>
          </w:tcPr>
          <w:p w14:paraId="3CB6C07B" w14:textId="77777777" w:rsidR="003930AE" w:rsidRDefault="003930AE" w:rsidP="00841C2C">
            <w:pPr>
              <w:jc w:val="both"/>
              <w:rPr>
                <w:rFonts w:cs="Arial"/>
              </w:rPr>
            </w:pPr>
            <w:r>
              <w:rPr>
                <w:noProof/>
              </w:rPr>
              <w:drawing>
                <wp:inline distT="0" distB="0" distL="0" distR="0" wp14:anchorId="0423737C" wp14:editId="5F120362">
                  <wp:extent cx="152400" cy="152400"/>
                  <wp:effectExtent l="0" t="0" r="0" b="0"/>
                  <wp:docPr id="101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4A0313E9" w14:textId="77777777" w:rsidR="003930AE" w:rsidRDefault="003930AE" w:rsidP="00841C2C">
            <w:pPr>
              <w:jc w:val="both"/>
              <w:rPr>
                <w:rFonts w:cs="Arial"/>
              </w:rPr>
            </w:pPr>
            <w:r>
              <w:rPr>
                <w:noProof/>
              </w:rPr>
              <w:drawing>
                <wp:inline distT="0" distB="0" distL="0" distR="0" wp14:anchorId="5118AE4D" wp14:editId="3AE3A8CC">
                  <wp:extent cx="152400" cy="152400"/>
                  <wp:effectExtent l="0" t="0" r="0" b="0"/>
                  <wp:docPr id="102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587F64BA" w14:textId="77777777" w:rsidTr="00841C2C">
        <w:trPr>
          <w:trHeight w:val="332"/>
        </w:trPr>
        <w:tc>
          <w:tcPr>
            <w:tcW w:w="1010" w:type="pct"/>
            <w:shd w:val="clear" w:color="auto" w:fill="BFBFBF" w:themeFill="background1" w:themeFillShade="BF"/>
          </w:tcPr>
          <w:p w14:paraId="234A0B78" w14:textId="77777777" w:rsidR="003930AE" w:rsidRDefault="003930AE" w:rsidP="00841C2C">
            <w:pPr>
              <w:jc w:val="both"/>
              <w:rPr>
                <w:rFonts w:cs="Arial"/>
                <w:b/>
              </w:rPr>
            </w:pPr>
            <w:r>
              <w:rPr>
                <w:rFonts w:cs="Arial"/>
                <w:b/>
              </w:rPr>
              <w:t>Receiver</w:t>
            </w:r>
          </w:p>
        </w:tc>
        <w:tc>
          <w:tcPr>
            <w:tcW w:w="3990" w:type="pct"/>
          </w:tcPr>
          <w:p w14:paraId="6AA6B51C" w14:textId="77777777" w:rsidR="00160D39" w:rsidRDefault="00DD209A" w:rsidP="00841C2C">
            <w:pPr>
              <w:jc w:val="both"/>
              <w:rPr>
                <w:rFonts w:cs="Arial"/>
              </w:rPr>
            </w:pPr>
            <w:r>
              <w:rPr>
                <w:noProof/>
              </w:rPr>
              <w:drawing>
                <wp:inline distT="0" distB="0" distL="0" distR="0" wp14:anchorId="4ACF785E" wp14:editId="14499B52">
                  <wp:extent cx="152400" cy="152400"/>
                  <wp:effectExtent l="0" t="0" r="0" b="0"/>
                  <wp:docPr id="102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87EEE0F" w14:textId="77777777" w:rsidR="00160D39" w:rsidRDefault="00DD209A" w:rsidP="00841C2C">
            <w:pPr>
              <w:jc w:val="both"/>
              <w:rPr>
                <w:rFonts w:cs="Arial"/>
              </w:rPr>
            </w:pPr>
            <w:r>
              <w:rPr>
                <w:noProof/>
              </w:rPr>
              <w:drawing>
                <wp:inline distT="0" distB="0" distL="0" distR="0" wp14:anchorId="66D86537" wp14:editId="16AFD350">
                  <wp:extent cx="152400" cy="152400"/>
                  <wp:effectExtent l="0" t="0" r="0" b="0"/>
                  <wp:docPr id="102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A482503" w14:textId="77777777" w:rsidR="003930AE" w:rsidRDefault="003930AE" w:rsidP="003930AE"/>
    <w:p w14:paraId="2CC0BE15" w14:textId="77777777" w:rsidR="003930AE" w:rsidRDefault="003930AE" w:rsidP="003930AE">
      <w:pPr>
        <w:pStyle w:val="RETechSignal"/>
      </w:pPr>
      <w:bookmarkStart w:id="416" w:name="_f5a14ea313137ae2b5b674177fe86355"/>
      <w:proofErr w:type="spellStart"/>
      <w:r>
        <w:t>NfcDevcTap_No_Rq_QM</w:t>
      </w:r>
      <w:bookmarkEnd w:id="416"/>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041581BC" w14:textId="77777777" w:rsidTr="00841C2C">
        <w:trPr>
          <w:trHeight w:val="166"/>
        </w:trPr>
        <w:tc>
          <w:tcPr>
            <w:tcW w:w="1010" w:type="pct"/>
            <w:shd w:val="clear" w:color="auto" w:fill="BFBFBF" w:themeFill="background1" w:themeFillShade="BF"/>
          </w:tcPr>
          <w:p w14:paraId="7948E4DF"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C813685" w14:textId="77777777" w:rsidR="003930AE" w:rsidRPr="009E3B7C" w:rsidRDefault="003930AE" w:rsidP="00841C2C">
            <w:pPr>
              <w:jc w:val="both"/>
              <w:rPr>
                <w:rFonts w:cs="Arial"/>
                <w:b/>
              </w:rPr>
            </w:pPr>
            <w:proofErr w:type="spellStart"/>
            <w:r>
              <w:rPr>
                <w:rFonts w:cs="Arial"/>
                <w:b/>
              </w:rPr>
              <w:t>NfcDevcTap_No_Rq_QM</w:t>
            </w:r>
            <w:proofErr w:type="spellEnd"/>
          </w:p>
        </w:tc>
      </w:tr>
      <w:tr w:rsidR="003930AE" w:rsidRPr="009E3B7C" w14:paraId="61592EE3" w14:textId="77777777" w:rsidTr="00841C2C">
        <w:trPr>
          <w:trHeight w:val="332"/>
        </w:trPr>
        <w:tc>
          <w:tcPr>
            <w:tcW w:w="1010" w:type="pct"/>
            <w:shd w:val="clear" w:color="auto" w:fill="BFBFBF" w:themeFill="background1" w:themeFillShade="BF"/>
          </w:tcPr>
          <w:p w14:paraId="481EAEB0" w14:textId="77777777" w:rsidR="003930AE" w:rsidRDefault="003930AE" w:rsidP="00841C2C">
            <w:pPr>
              <w:jc w:val="both"/>
              <w:rPr>
                <w:rFonts w:cs="Arial"/>
                <w:b/>
              </w:rPr>
            </w:pPr>
            <w:r>
              <w:rPr>
                <w:rFonts w:cs="Arial"/>
                <w:b/>
              </w:rPr>
              <w:t>Description</w:t>
            </w:r>
          </w:p>
        </w:tc>
        <w:tc>
          <w:tcPr>
            <w:tcW w:w="3990" w:type="pct"/>
          </w:tcPr>
          <w:p w14:paraId="5C2061EA" w14:textId="77777777" w:rsidR="003930AE" w:rsidRDefault="003930AE" w:rsidP="00841C2C">
            <w:pPr>
              <w:jc w:val="both"/>
              <w:rPr>
                <w:rFonts w:cs="Arial"/>
              </w:rPr>
            </w:pPr>
            <w:r>
              <w:rPr>
                <w:rFonts w:cs="Arial"/>
              </w:rPr>
              <w:t xml:space="preserve">Event counter transmitted during "tap" event, synchronized with </w:t>
            </w:r>
            <w:proofErr w:type="spellStart"/>
            <w:r>
              <w:rPr>
                <w:rFonts w:cs="Arial"/>
              </w:rPr>
              <w:t>NfcDevcTap_No_Rq_ASIL</w:t>
            </w:r>
            <w:proofErr w:type="spellEnd"/>
          </w:p>
        </w:tc>
      </w:tr>
      <w:tr w:rsidR="003930AE" w:rsidRPr="009E3B7C" w14:paraId="1DECFDE7" w14:textId="77777777" w:rsidTr="00841C2C">
        <w:trPr>
          <w:trHeight w:val="332"/>
        </w:trPr>
        <w:tc>
          <w:tcPr>
            <w:tcW w:w="1010" w:type="pct"/>
            <w:shd w:val="clear" w:color="auto" w:fill="BFBFBF" w:themeFill="background1" w:themeFillShade="BF"/>
          </w:tcPr>
          <w:p w14:paraId="3568B559" w14:textId="77777777" w:rsidR="003930AE" w:rsidRPr="00F161E5" w:rsidRDefault="003930AE" w:rsidP="00841C2C">
            <w:pPr>
              <w:jc w:val="both"/>
              <w:rPr>
                <w:rFonts w:cs="Arial"/>
                <w:b/>
              </w:rPr>
            </w:pPr>
            <w:r>
              <w:rPr>
                <w:rFonts w:cs="Arial"/>
                <w:b/>
              </w:rPr>
              <w:t>Encoding</w:t>
            </w:r>
          </w:p>
        </w:tc>
        <w:tc>
          <w:tcPr>
            <w:tcW w:w="3990" w:type="pct"/>
          </w:tcPr>
          <w:p w14:paraId="0D01ECFA" w14:textId="77777777" w:rsidR="003930AE" w:rsidRPr="009E3B7C" w:rsidRDefault="00CE2B11" w:rsidP="00841C2C">
            <w:pPr>
              <w:jc w:val="both"/>
              <w:rPr>
                <w:rFonts w:cs="Arial"/>
              </w:rPr>
            </w:pPr>
            <w:r>
              <w:rPr>
                <w:noProof/>
              </w:rPr>
              <w:drawing>
                <wp:inline distT="0" distB="0" distL="0" distR="0" wp14:anchorId="724A5FDA" wp14:editId="2A4C2C73">
                  <wp:extent cx="152400" cy="152400"/>
                  <wp:effectExtent l="0" t="0" r="0" b="0"/>
                  <wp:docPr id="102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4468bb5a0a50c7797926c8ea4df891e" w:history="1">
              <w:r w:rsidR="00BB255E">
                <w:rPr>
                  <w:rStyle w:val="Hyperlink"/>
                  <w:rFonts w:cs="Arial"/>
                </w:rPr>
                <w:t>UnitlessValue3bit_ET</w:t>
              </w:r>
            </w:hyperlink>
          </w:p>
        </w:tc>
      </w:tr>
      <w:tr w:rsidR="003930AE" w:rsidRPr="009E3B7C" w14:paraId="74472059" w14:textId="77777777" w:rsidTr="00841C2C">
        <w:trPr>
          <w:trHeight w:val="332"/>
        </w:trPr>
        <w:tc>
          <w:tcPr>
            <w:tcW w:w="1010" w:type="pct"/>
            <w:shd w:val="clear" w:color="auto" w:fill="BFBFBF" w:themeFill="background1" w:themeFillShade="BF"/>
          </w:tcPr>
          <w:p w14:paraId="16CDE7FB" w14:textId="77777777" w:rsidR="003930AE" w:rsidRDefault="003930AE" w:rsidP="00841C2C">
            <w:pPr>
              <w:jc w:val="both"/>
              <w:rPr>
                <w:rFonts w:cs="Arial"/>
                <w:b/>
              </w:rPr>
            </w:pPr>
            <w:r>
              <w:rPr>
                <w:rFonts w:cs="Arial"/>
                <w:b/>
              </w:rPr>
              <w:t>Transmitter</w:t>
            </w:r>
          </w:p>
        </w:tc>
        <w:tc>
          <w:tcPr>
            <w:tcW w:w="3990" w:type="pct"/>
          </w:tcPr>
          <w:p w14:paraId="74494D0A" w14:textId="77777777" w:rsidR="003930AE" w:rsidRDefault="003930AE" w:rsidP="00841C2C">
            <w:pPr>
              <w:jc w:val="both"/>
              <w:rPr>
                <w:rFonts w:cs="Arial"/>
              </w:rPr>
            </w:pPr>
            <w:r>
              <w:rPr>
                <w:noProof/>
              </w:rPr>
              <w:drawing>
                <wp:inline distT="0" distB="0" distL="0" distR="0" wp14:anchorId="4752142A" wp14:editId="32DC67AD">
                  <wp:extent cx="152400" cy="152400"/>
                  <wp:effectExtent l="0" t="0" r="0" b="0"/>
                  <wp:docPr id="102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3B1D7610" w14:textId="77777777" w:rsidR="003930AE" w:rsidRDefault="003930AE" w:rsidP="00841C2C">
            <w:pPr>
              <w:jc w:val="both"/>
              <w:rPr>
                <w:rFonts w:cs="Arial"/>
              </w:rPr>
            </w:pPr>
            <w:r>
              <w:rPr>
                <w:noProof/>
              </w:rPr>
              <w:drawing>
                <wp:inline distT="0" distB="0" distL="0" distR="0" wp14:anchorId="4C821836" wp14:editId="35E7AA95">
                  <wp:extent cx="152400" cy="152400"/>
                  <wp:effectExtent l="0" t="0" r="0" b="0"/>
                  <wp:docPr id="103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r w:rsidR="003930AE" w:rsidRPr="009E3B7C" w14:paraId="26DCD21B" w14:textId="77777777" w:rsidTr="00841C2C">
        <w:trPr>
          <w:trHeight w:val="332"/>
        </w:trPr>
        <w:tc>
          <w:tcPr>
            <w:tcW w:w="1010" w:type="pct"/>
            <w:shd w:val="clear" w:color="auto" w:fill="BFBFBF" w:themeFill="background1" w:themeFillShade="BF"/>
          </w:tcPr>
          <w:p w14:paraId="67B0DCAF" w14:textId="77777777" w:rsidR="003930AE" w:rsidRDefault="003930AE" w:rsidP="00841C2C">
            <w:pPr>
              <w:jc w:val="both"/>
              <w:rPr>
                <w:rFonts w:cs="Arial"/>
                <w:b/>
              </w:rPr>
            </w:pPr>
            <w:r>
              <w:rPr>
                <w:rFonts w:cs="Arial"/>
                <w:b/>
              </w:rPr>
              <w:t>Receiver</w:t>
            </w:r>
          </w:p>
        </w:tc>
        <w:tc>
          <w:tcPr>
            <w:tcW w:w="3990" w:type="pct"/>
          </w:tcPr>
          <w:p w14:paraId="070F0436" w14:textId="77777777" w:rsidR="00160D39" w:rsidRDefault="00DD209A" w:rsidP="00841C2C">
            <w:pPr>
              <w:jc w:val="both"/>
              <w:rPr>
                <w:rFonts w:cs="Arial"/>
              </w:rPr>
            </w:pPr>
            <w:r>
              <w:rPr>
                <w:noProof/>
              </w:rPr>
              <w:drawing>
                <wp:inline distT="0" distB="0" distL="0" distR="0" wp14:anchorId="1387DD3D" wp14:editId="5E3F2F18">
                  <wp:extent cx="152400" cy="152400"/>
                  <wp:effectExtent l="0" t="0" r="0" b="0"/>
                  <wp:docPr id="103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p w14:paraId="66214EE7" w14:textId="77777777" w:rsidR="00160D39" w:rsidRDefault="00DD209A" w:rsidP="00841C2C">
            <w:pPr>
              <w:jc w:val="both"/>
              <w:rPr>
                <w:rFonts w:cs="Arial"/>
              </w:rPr>
            </w:pPr>
            <w:r>
              <w:rPr>
                <w:noProof/>
              </w:rPr>
              <w:drawing>
                <wp:inline distT="0" distB="0" distL="0" distR="0" wp14:anchorId="38FEA5ED" wp14:editId="1C3058C1">
                  <wp:extent cx="152400" cy="152400"/>
                  <wp:effectExtent l="0" t="0" r="0" b="0"/>
                  <wp:docPr id="103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bl>
    <w:p w14:paraId="007515A7" w14:textId="77777777" w:rsidR="003930AE" w:rsidRDefault="003930AE" w:rsidP="003930AE"/>
    <w:p w14:paraId="26CC51DB" w14:textId="77777777" w:rsidR="003930AE" w:rsidRDefault="003930AE" w:rsidP="003930AE">
      <w:pPr>
        <w:pStyle w:val="RETechSignal"/>
      </w:pPr>
      <w:bookmarkStart w:id="417" w:name="_e2b1229dbea424d177db3a4c82e10532"/>
      <w:proofErr w:type="spellStart"/>
      <w:r>
        <w:t>NfcDevc_D_Cmd</w:t>
      </w:r>
      <w:bookmarkEnd w:id="417"/>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03A14E55" w14:textId="77777777" w:rsidTr="00841C2C">
        <w:trPr>
          <w:trHeight w:val="166"/>
        </w:trPr>
        <w:tc>
          <w:tcPr>
            <w:tcW w:w="1010" w:type="pct"/>
            <w:shd w:val="clear" w:color="auto" w:fill="BFBFBF" w:themeFill="background1" w:themeFillShade="BF"/>
          </w:tcPr>
          <w:p w14:paraId="076CFC28"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B122EFB" w14:textId="77777777" w:rsidR="003930AE" w:rsidRPr="009E3B7C" w:rsidRDefault="003930AE" w:rsidP="00841C2C">
            <w:pPr>
              <w:jc w:val="both"/>
              <w:rPr>
                <w:rFonts w:cs="Arial"/>
                <w:b/>
              </w:rPr>
            </w:pPr>
            <w:proofErr w:type="spellStart"/>
            <w:r>
              <w:rPr>
                <w:rFonts w:cs="Arial"/>
                <w:b/>
              </w:rPr>
              <w:t>NfcDevc_D_Cmd</w:t>
            </w:r>
            <w:proofErr w:type="spellEnd"/>
          </w:p>
        </w:tc>
      </w:tr>
      <w:tr w:rsidR="003930AE" w:rsidRPr="009E3B7C" w14:paraId="689643CA" w14:textId="77777777" w:rsidTr="00841C2C">
        <w:trPr>
          <w:trHeight w:val="332"/>
        </w:trPr>
        <w:tc>
          <w:tcPr>
            <w:tcW w:w="1010" w:type="pct"/>
            <w:shd w:val="clear" w:color="auto" w:fill="BFBFBF" w:themeFill="background1" w:themeFillShade="BF"/>
          </w:tcPr>
          <w:p w14:paraId="5E46C767" w14:textId="77777777" w:rsidR="003930AE" w:rsidRDefault="003930AE" w:rsidP="00841C2C">
            <w:pPr>
              <w:jc w:val="both"/>
              <w:rPr>
                <w:rFonts w:cs="Arial"/>
                <w:b/>
              </w:rPr>
            </w:pPr>
            <w:r>
              <w:rPr>
                <w:rFonts w:cs="Arial"/>
                <w:b/>
              </w:rPr>
              <w:t>Description</w:t>
            </w:r>
          </w:p>
        </w:tc>
        <w:tc>
          <w:tcPr>
            <w:tcW w:w="3990" w:type="pct"/>
          </w:tcPr>
          <w:p w14:paraId="5C5CA0EB" w14:textId="77777777" w:rsidR="003930AE" w:rsidRDefault="003930AE" w:rsidP="00841C2C">
            <w:pPr>
              <w:jc w:val="both"/>
              <w:rPr>
                <w:rFonts w:cs="Arial"/>
              </w:rPr>
            </w:pPr>
            <w:r>
              <w:rPr>
                <w:rFonts w:cs="Arial"/>
              </w:rPr>
              <w:t>Indicates what kind of command was requested</w:t>
            </w:r>
          </w:p>
        </w:tc>
      </w:tr>
      <w:tr w:rsidR="003930AE" w:rsidRPr="009E3B7C" w14:paraId="00FE13F2" w14:textId="77777777" w:rsidTr="00841C2C">
        <w:trPr>
          <w:trHeight w:val="332"/>
        </w:trPr>
        <w:tc>
          <w:tcPr>
            <w:tcW w:w="1010" w:type="pct"/>
            <w:shd w:val="clear" w:color="auto" w:fill="BFBFBF" w:themeFill="background1" w:themeFillShade="BF"/>
          </w:tcPr>
          <w:p w14:paraId="67B39637" w14:textId="77777777" w:rsidR="003930AE" w:rsidRPr="00F161E5" w:rsidRDefault="003930AE" w:rsidP="00841C2C">
            <w:pPr>
              <w:jc w:val="both"/>
              <w:rPr>
                <w:rFonts w:cs="Arial"/>
                <w:b/>
              </w:rPr>
            </w:pPr>
            <w:r>
              <w:rPr>
                <w:rFonts w:cs="Arial"/>
                <w:b/>
              </w:rPr>
              <w:t>Encoding</w:t>
            </w:r>
          </w:p>
        </w:tc>
        <w:tc>
          <w:tcPr>
            <w:tcW w:w="3990" w:type="pct"/>
          </w:tcPr>
          <w:p w14:paraId="6F96A327" w14:textId="77777777" w:rsidR="003930AE" w:rsidRPr="009E3B7C" w:rsidRDefault="00CE2B11" w:rsidP="00841C2C">
            <w:pPr>
              <w:jc w:val="both"/>
              <w:rPr>
                <w:rFonts w:cs="Arial"/>
              </w:rPr>
            </w:pPr>
            <w:r>
              <w:rPr>
                <w:noProof/>
              </w:rPr>
              <w:drawing>
                <wp:inline distT="0" distB="0" distL="0" distR="0" wp14:anchorId="05C9ADEC" wp14:editId="2521E6FD">
                  <wp:extent cx="152400" cy="152400"/>
                  <wp:effectExtent l="0" t="0" r="0" b="0"/>
                  <wp:docPr id="103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410e9923ebab3defe93fc9bdb1b56b6c" w:history="1">
              <w:proofErr w:type="spellStart"/>
              <w:r w:rsidR="00BB255E">
                <w:rPr>
                  <w:rStyle w:val="Hyperlink"/>
                  <w:rFonts w:cs="Arial"/>
                </w:rPr>
                <w:t>NfcDevcCmd_D_Rq_ET</w:t>
              </w:r>
              <w:proofErr w:type="spellEnd"/>
            </w:hyperlink>
          </w:p>
        </w:tc>
      </w:tr>
      <w:tr w:rsidR="003930AE" w:rsidRPr="009E3B7C" w14:paraId="59D940C0" w14:textId="77777777" w:rsidTr="00841C2C">
        <w:trPr>
          <w:trHeight w:val="332"/>
        </w:trPr>
        <w:tc>
          <w:tcPr>
            <w:tcW w:w="1010" w:type="pct"/>
            <w:shd w:val="clear" w:color="auto" w:fill="BFBFBF" w:themeFill="background1" w:themeFillShade="BF"/>
          </w:tcPr>
          <w:p w14:paraId="415AA1F4" w14:textId="77777777" w:rsidR="003930AE" w:rsidRDefault="003930AE" w:rsidP="00841C2C">
            <w:pPr>
              <w:jc w:val="both"/>
              <w:rPr>
                <w:rFonts w:cs="Arial"/>
                <w:b/>
              </w:rPr>
            </w:pPr>
            <w:r>
              <w:rPr>
                <w:rFonts w:cs="Arial"/>
                <w:b/>
              </w:rPr>
              <w:t>Transmitter</w:t>
            </w:r>
          </w:p>
        </w:tc>
        <w:tc>
          <w:tcPr>
            <w:tcW w:w="3990" w:type="pct"/>
          </w:tcPr>
          <w:p w14:paraId="4D03D366" w14:textId="77777777" w:rsidR="003930AE" w:rsidRDefault="003930AE" w:rsidP="00841C2C">
            <w:pPr>
              <w:jc w:val="both"/>
              <w:rPr>
                <w:rFonts w:cs="Arial"/>
              </w:rPr>
            </w:pPr>
            <w:r>
              <w:rPr>
                <w:noProof/>
              </w:rPr>
              <w:drawing>
                <wp:inline distT="0" distB="0" distL="0" distR="0" wp14:anchorId="20A750DA" wp14:editId="4DD585F9">
                  <wp:extent cx="152400" cy="152400"/>
                  <wp:effectExtent l="0" t="0" r="0" b="0"/>
                  <wp:docPr id="103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26D1CE04" w14:textId="77777777" w:rsidR="003930AE" w:rsidRDefault="003930AE" w:rsidP="00841C2C">
            <w:pPr>
              <w:jc w:val="both"/>
              <w:rPr>
                <w:rFonts w:cs="Arial"/>
              </w:rPr>
            </w:pPr>
            <w:r>
              <w:rPr>
                <w:noProof/>
              </w:rPr>
              <w:drawing>
                <wp:inline distT="0" distB="0" distL="0" distR="0" wp14:anchorId="138185F0" wp14:editId="6AFC11EA">
                  <wp:extent cx="152400" cy="152400"/>
                  <wp:effectExtent l="0" t="0" r="0" b="0"/>
                  <wp:docPr id="104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4A7949BC" w14:textId="77777777" w:rsidTr="00841C2C">
        <w:trPr>
          <w:trHeight w:val="332"/>
        </w:trPr>
        <w:tc>
          <w:tcPr>
            <w:tcW w:w="1010" w:type="pct"/>
            <w:shd w:val="clear" w:color="auto" w:fill="BFBFBF" w:themeFill="background1" w:themeFillShade="BF"/>
          </w:tcPr>
          <w:p w14:paraId="7E95E2A8" w14:textId="77777777" w:rsidR="003930AE" w:rsidRDefault="003930AE" w:rsidP="00841C2C">
            <w:pPr>
              <w:jc w:val="both"/>
              <w:rPr>
                <w:rFonts w:cs="Arial"/>
                <w:b/>
              </w:rPr>
            </w:pPr>
            <w:r>
              <w:rPr>
                <w:rFonts w:cs="Arial"/>
                <w:b/>
              </w:rPr>
              <w:t>Receiver</w:t>
            </w:r>
          </w:p>
        </w:tc>
        <w:tc>
          <w:tcPr>
            <w:tcW w:w="3990" w:type="pct"/>
          </w:tcPr>
          <w:p w14:paraId="57255039" w14:textId="77777777" w:rsidR="00160D39" w:rsidRDefault="00DD209A" w:rsidP="00841C2C">
            <w:pPr>
              <w:jc w:val="both"/>
              <w:rPr>
                <w:rFonts w:cs="Arial"/>
              </w:rPr>
            </w:pPr>
            <w:r>
              <w:rPr>
                <w:noProof/>
              </w:rPr>
              <w:drawing>
                <wp:inline distT="0" distB="0" distL="0" distR="0" wp14:anchorId="63483405" wp14:editId="640080F3">
                  <wp:extent cx="152400" cy="152400"/>
                  <wp:effectExtent l="0" t="0" r="0" b="0"/>
                  <wp:docPr id="104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p w14:paraId="4D838B06" w14:textId="77777777" w:rsidR="00160D39" w:rsidRDefault="00DD209A" w:rsidP="00841C2C">
            <w:pPr>
              <w:jc w:val="both"/>
              <w:rPr>
                <w:rFonts w:cs="Arial"/>
              </w:rPr>
            </w:pPr>
            <w:r>
              <w:rPr>
                <w:noProof/>
              </w:rPr>
              <w:drawing>
                <wp:inline distT="0" distB="0" distL="0" distR="0" wp14:anchorId="025FE204" wp14:editId="336E70F8">
                  <wp:extent cx="152400" cy="152400"/>
                  <wp:effectExtent l="0" t="0" r="0" b="0"/>
                  <wp:docPr id="104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bl>
    <w:p w14:paraId="2A0E81FF" w14:textId="77777777" w:rsidR="003930AE" w:rsidRDefault="003930AE" w:rsidP="003930AE"/>
    <w:p w14:paraId="099DDF2B" w14:textId="77777777" w:rsidR="003930AE" w:rsidRDefault="003930AE" w:rsidP="003930AE">
      <w:pPr>
        <w:pStyle w:val="RETechSignal"/>
      </w:pPr>
      <w:bookmarkStart w:id="418" w:name="_51dc0703c599ca301f20eec1a7047b4f"/>
      <w:proofErr w:type="spellStart"/>
      <w:r>
        <w:t>NfcDevc_D_Dsply</w:t>
      </w:r>
      <w:bookmarkEnd w:id="418"/>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5685841" w14:textId="77777777" w:rsidTr="00841C2C">
        <w:trPr>
          <w:trHeight w:val="166"/>
        </w:trPr>
        <w:tc>
          <w:tcPr>
            <w:tcW w:w="1010" w:type="pct"/>
            <w:shd w:val="clear" w:color="auto" w:fill="BFBFBF" w:themeFill="background1" w:themeFillShade="BF"/>
          </w:tcPr>
          <w:p w14:paraId="08872BB2"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4A4128C" w14:textId="77777777" w:rsidR="003930AE" w:rsidRPr="009E3B7C" w:rsidRDefault="003930AE" w:rsidP="00841C2C">
            <w:pPr>
              <w:jc w:val="both"/>
              <w:rPr>
                <w:rFonts w:cs="Arial"/>
                <w:b/>
              </w:rPr>
            </w:pPr>
            <w:proofErr w:type="spellStart"/>
            <w:r>
              <w:rPr>
                <w:rFonts w:cs="Arial"/>
                <w:b/>
              </w:rPr>
              <w:t>NfcDevc_D_Dsply</w:t>
            </w:r>
            <w:proofErr w:type="spellEnd"/>
          </w:p>
        </w:tc>
      </w:tr>
      <w:tr w:rsidR="003930AE" w:rsidRPr="009E3B7C" w14:paraId="3118FBBC" w14:textId="77777777" w:rsidTr="00841C2C">
        <w:trPr>
          <w:trHeight w:val="332"/>
        </w:trPr>
        <w:tc>
          <w:tcPr>
            <w:tcW w:w="1010" w:type="pct"/>
            <w:shd w:val="clear" w:color="auto" w:fill="BFBFBF" w:themeFill="background1" w:themeFillShade="BF"/>
          </w:tcPr>
          <w:p w14:paraId="6F0E95D2" w14:textId="77777777" w:rsidR="003930AE" w:rsidRDefault="003930AE" w:rsidP="00841C2C">
            <w:pPr>
              <w:jc w:val="both"/>
              <w:rPr>
                <w:rFonts w:cs="Arial"/>
                <w:b/>
              </w:rPr>
            </w:pPr>
            <w:r>
              <w:rPr>
                <w:rFonts w:cs="Arial"/>
                <w:b/>
              </w:rPr>
              <w:t>Description</w:t>
            </w:r>
          </w:p>
        </w:tc>
        <w:tc>
          <w:tcPr>
            <w:tcW w:w="3990" w:type="pct"/>
          </w:tcPr>
          <w:p w14:paraId="1D967BD2" w14:textId="77777777" w:rsidR="003930AE" w:rsidRDefault="003930AE" w:rsidP="00841C2C">
            <w:pPr>
              <w:jc w:val="both"/>
              <w:rPr>
                <w:rFonts w:cs="Arial"/>
              </w:rPr>
            </w:pPr>
            <w:r>
              <w:rPr>
                <w:rFonts w:cs="Arial"/>
              </w:rPr>
              <w:t>This signal is transmitted by Body Control Module (BCM) as a result of key search to trigger Near Field Communication (NFC) related warnings in cluster.</w:t>
            </w:r>
          </w:p>
        </w:tc>
      </w:tr>
      <w:tr w:rsidR="003930AE" w:rsidRPr="009E3B7C" w14:paraId="61487AA5" w14:textId="77777777" w:rsidTr="00841C2C">
        <w:trPr>
          <w:trHeight w:val="332"/>
        </w:trPr>
        <w:tc>
          <w:tcPr>
            <w:tcW w:w="1010" w:type="pct"/>
            <w:shd w:val="clear" w:color="auto" w:fill="BFBFBF" w:themeFill="background1" w:themeFillShade="BF"/>
          </w:tcPr>
          <w:p w14:paraId="267E29F9" w14:textId="77777777" w:rsidR="003930AE" w:rsidRPr="00F161E5" w:rsidRDefault="003930AE" w:rsidP="00841C2C">
            <w:pPr>
              <w:jc w:val="both"/>
              <w:rPr>
                <w:rFonts w:cs="Arial"/>
                <w:b/>
              </w:rPr>
            </w:pPr>
            <w:r>
              <w:rPr>
                <w:rFonts w:cs="Arial"/>
                <w:b/>
              </w:rPr>
              <w:t>Encoding</w:t>
            </w:r>
          </w:p>
        </w:tc>
        <w:tc>
          <w:tcPr>
            <w:tcW w:w="3990" w:type="pct"/>
          </w:tcPr>
          <w:p w14:paraId="511D04A8" w14:textId="77777777" w:rsidR="003930AE" w:rsidRPr="009E3B7C" w:rsidRDefault="00CE2B11" w:rsidP="00841C2C">
            <w:pPr>
              <w:jc w:val="both"/>
              <w:rPr>
                <w:rFonts w:cs="Arial"/>
              </w:rPr>
            </w:pPr>
            <w:r>
              <w:rPr>
                <w:noProof/>
              </w:rPr>
              <w:drawing>
                <wp:inline distT="0" distB="0" distL="0" distR="0" wp14:anchorId="2EF0B8CF" wp14:editId="63EE9817">
                  <wp:extent cx="152400" cy="152400"/>
                  <wp:effectExtent l="0" t="0" r="0" b="0"/>
                  <wp:docPr id="104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71e5de2b54904acb29e6f6c3e2ecf28e" w:history="1">
              <w:proofErr w:type="spellStart"/>
              <w:r w:rsidR="00BB255E">
                <w:rPr>
                  <w:rStyle w:val="Hyperlink"/>
                  <w:rFonts w:cs="Arial"/>
                </w:rPr>
                <w:t>NfcDevcDsply_D_Rq_ET</w:t>
              </w:r>
              <w:proofErr w:type="spellEnd"/>
            </w:hyperlink>
          </w:p>
        </w:tc>
      </w:tr>
      <w:tr w:rsidR="003930AE" w:rsidRPr="009E3B7C" w14:paraId="169F6174" w14:textId="77777777" w:rsidTr="00841C2C">
        <w:trPr>
          <w:trHeight w:val="332"/>
        </w:trPr>
        <w:tc>
          <w:tcPr>
            <w:tcW w:w="1010" w:type="pct"/>
            <w:shd w:val="clear" w:color="auto" w:fill="BFBFBF" w:themeFill="background1" w:themeFillShade="BF"/>
          </w:tcPr>
          <w:p w14:paraId="556DD1B9" w14:textId="77777777" w:rsidR="003930AE" w:rsidRDefault="003930AE" w:rsidP="00841C2C">
            <w:pPr>
              <w:jc w:val="both"/>
              <w:rPr>
                <w:rFonts w:cs="Arial"/>
                <w:b/>
              </w:rPr>
            </w:pPr>
            <w:r>
              <w:rPr>
                <w:rFonts w:cs="Arial"/>
                <w:b/>
              </w:rPr>
              <w:t>Transmitter</w:t>
            </w:r>
          </w:p>
        </w:tc>
        <w:tc>
          <w:tcPr>
            <w:tcW w:w="3990" w:type="pct"/>
          </w:tcPr>
          <w:p w14:paraId="7113909A" w14:textId="77777777" w:rsidR="003930AE" w:rsidRDefault="003930AE" w:rsidP="00841C2C">
            <w:pPr>
              <w:jc w:val="both"/>
              <w:rPr>
                <w:rFonts w:cs="Arial"/>
              </w:rPr>
            </w:pPr>
            <w:r>
              <w:rPr>
                <w:noProof/>
              </w:rPr>
              <w:drawing>
                <wp:inline distT="0" distB="0" distL="0" distR="0" wp14:anchorId="534DA1B7" wp14:editId="6441D0E1">
                  <wp:extent cx="152400" cy="152400"/>
                  <wp:effectExtent l="0" t="0" r="0" b="0"/>
                  <wp:docPr id="104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18650316" w14:textId="77777777" w:rsidTr="00841C2C">
        <w:trPr>
          <w:trHeight w:val="332"/>
        </w:trPr>
        <w:tc>
          <w:tcPr>
            <w:tcW w:w="1010" w:type="pct"/>
            <w:shd w:val="clear" w:color="auto" w:fill="BFBFBF" w:themeFill="background1" w:themeFillShade="BF"/>
          </w:tcPr>
          <w:p w14:paraId="7B6A5C34" w14:textId="77777777" w:rsidR="003930AE" w:rsidRDefault="003930AE" w:rsidP="00841C2C">
            <w:pPr>
              <w:jc w:val="both"/>
              <w:rPr>
                <w:rFonts w:cs="Arial"/>
                <w:b/>
              </w:rPr>
            </w:pPr>
            <w:r>
              <w:rPr>
                <w:rFonts w:cs="Arial"/>
                <w:b/>
              </w:rPr>
              <w:t>Receiver</w:t>
            </w:r>
          </w:p>
        </w:tc>
        <w:tc>
          <w:tcPr>
            <w:tcW w:w="3990" w:type="pct"/>
          </w:tcPr>
          <w:p w14:paraId="3A603884" w14:textId="77777777" w:rsidR="00160D39" w:rsidRDefault="00DD209A" w:rsidP="00841C2C">
            <w:pPr>
              <w:jc w:val="both"/>
              <w:rPr>
                <w:rFonts w:cs="Arial"/>
              </w:rPr>
            </w:pPr>
            <w:r>
              <w:rPr>
                <w:noProof/>
              </w:rPr>
              <w:drawing>
                <wp:inline distT="0" distB="0" distL="0" distR="0" wp14:anchorId="4BF73B0D" wp14:editId="66A15077">
                  <wp:extent cx="152400" cy="152400"/>
                  <wp:effectExtent l="0" t="0" r="0" b="0"/>
                  <wp:docPr id="105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IPC</w:t>
            </w:r>
          </w:p>
        </w:tc>
      </w:tr>
    </w:tbl>
    <w:p w14:paraId="76342261" w14:textId="77777777" w:rsidR="003930AE" w:rsidRDefault="003930AE" w:rsidP="003930AE"/>
    <w:p w14:paraId="4917D6B4" w14:textId="77777777" w:rsidR="003930AE" w:rsidRDefault="003930AE" w:rsidP="003930AE">
      <w:pPr>
        <w:pStyle w:val="RETechSignal"/>
      </w:pPr>
      <w:bookmarkStart w:id="419" w:name="_2ed1fc89d3498a9780c01f42ccd6c36c"/>
      <w:proofErr w:type="spellStart"/>
      <w:r>
        <w:t>NfcDevc_D_Stat</w:t>
      </w:r>
      <w:bookmarkEnd w:id="419"/>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D111C3A" w14:textId="77777777" w:rsidTr="00841C2C">
        <w:trPr>
          <w:trHeight w:val="166"/>
        </w:trPr>
        <w:tc>
          <w:tcPr>
            <w:tcW w:w="1010" w:type="pct"/>
            <w:shd w:val="clear" w:color="auto" w:fill="BFBFBF" w:themeFill="background1" w:themeFillShade="BF"/>
          </w:tcPr>
          <w:p w14:paraId="32948DC9"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8101C0F" w14:textId="77777777" w:rsidR="003930AE" w:rsidRPr="009E3B7C" w:rsidRDefault="003930AE" w:rsidP="00841C2C">
            <w:pPr>
              <w:jc w:val="both"/>
              <w:rPr>
                <w:rFonts w:cs="Arial"/>
                <w:b/>
              </w:rPr>
            </w:pPr>
            <w:proofErr w:type="spellStart"/>
            <w:r>
              <w:rPr>
                <w:rFonts w:cs="Arial"/>
                <w:b/>
              </w:rPr>
              <w:t>NfcDevc_D_Stat</w:t>
            </w:r>
            <w:proofErr w:type="spellEnd"/>
          </w:p>
        </w:tc>
      </w:tr>
      <w:tr w:rsidR="003930AE" w:rsidRPr="009E3B7C" w14:paraId="7A4D76AB" w14:textId="77777777" w:rsidTr="00841C2C">
        <w:trPr>
          <w:trHeight w:val="332"/>
        </w:trPr>
        <w:tc>
          <w:tcPr>
            <w:tcW w:w="1010" w:type="pct"/>
            <w:shd w:val="clear" w:color="auto" w:fill="BFBFBF" w:themeFill="background1" w:themeFillShade="BF"/>
          </w:tcPr>
          <w:p w14:paraId="4474C06D" w14:textId="77777777" w:rsidR="003930AE" w:rsidRDefault="003930AE" w:rsidP="00841C2C">
            <w:pPr>
              <w:jc w:val="both"/>
              <w:rPr>
                <w:rFonts w:cs="Arial"/>
                <w:b/>
              </w:rPr>
            </w:pPr>
            <w:r>
              <w:rPr>
                <w:rFonts w:cs="Arial"/>
                <w:b/>
              </w:rPr>
              <w:t>Description</w:t>
            </w:r>
          </w:p>
        </w:tc>
        <w:tc>
          <w:tcPr>
            <w:tcW w:w="3990" w:type="pct"/>
          </w:tcPr>
          <w:p w14:paraId="4E06EA0B" w14:textId="77777777" w:rsidR="003930AE" w:rsidRDefault="003930AE" w:rsidP="00841C2C">
            <w:pPr>
              <w:jc w:val="both"/>
              <w:rPr>
                <w:rFonts w:cs="Arial"/>
              </w:rPr>
            </w:pPr>
            <w:r>
              <w:rPr>
                <w:rFonts w:cs="Arial"/>
              </w:rPr>
              <w:t>Indicates the status of Near Field Communication (NFC) Command.</w:t>
            </w:r>
          </w:p>
        </w:tc>
      </w:tr>
      <w:tr w:rsidR="003930AE" w:rsidRPr="009E3B7C" w14:paraId="671A2670" w14:textId="77777777" w:rsidTr="00841C2C">
        <w:trPr>
          <w:trHeight w:val="332"/>
        </w:trPr>
        <w:tc>
          <w:tcPr>
            <w:tcW w:w="1010" w:type="pct"/>
            <w:shd w:val="clear" w:color="auto" w:fill="BFBFBF" w:themeFill="background1" w:themeFillShade="BF"/>
          </w:tcPr>
          <w:p w14:paraId="08CE73B0" w14:textId="77777777" w:rsidR="003930AE" w:rsidRPr="00F161E5" w:rsidRDefault="003930AE" w:rsidP="00841C2C">
            <w:pPr>
              <w:jc w:val="both"/>
              <w:rPr>
                <w:rFonts w:cs="Arial"/>
                <w:b/>
              </w:rPr>
            </w:pPr>
            <w:r>
              <w:rPr>
                <w:rFonts w:cs="Arial"/>
                <w:b/>
              </w:rPr>
              <w:t>Encoding</w:t>
            </w:r>
          </w:p>
        </w:tc>
        <w:tc>
          <w:tcPr>
            <w:tcW w:w="3990" w:type="pct"/>
          </w:tcPr>
          <w:p w14:paraId="7338DA43" w14:textId="77777777" w:rsidR="003930AE" w:rsidRPr="009E3B7C" w:rsidRDefault="00CE2B11" w:rsidP="00841C2C">
            <w:pPr>
              <w:jc w:val="both"/>
              <w:rPr>
                <w:rFonts w:cs="Arial"/>
              </w:rPr>
            </w:pPr>
            <w:r>
              <w:rPr>
                <w:noProof/>
              </w:rPr>
              <w:drawing>
                <wp:inline distT="0" distB="0" distL="0" distR="0" wp14:anchorId="5598D0E7" wp14:editId="6293086E">
                  <wp:extent cx="152400" cy="152400"/>
                  <wp:effectExtent l="0" t="0" r="0" b="0"/>
                  <wp:docPr id="105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ebdb6bab62bc4115605b0ed080bf9152" w:history="1">
              <w:proofErr w:type="spellStart"/>
              <w:r w:rsidR="00BB255E">
                <w:rPr>
                  <w:rStyle w:val="Hyperlink"/>
                  <w:rFonts w:cs="Arial"/>
                </w:rPr>
                <w:t>SuccessFailNull_D_ET</w:t>
              </w:r>
              <w:proofErr w:type="spellEnd"/>
            </w:hyperlink>
          </w:p>
        </w:tc>
      </w:tr>
      <w:tr w:rsidR="003930AE" w:rsidRPr="009E3B7C" w14:paraId="700A2E79" w14:textId="77777777" w:rsidTr="00841C2C">
        <w:trPr>
          <w:trHeight w:val="332"/>
        </w:trPr>
        <w:tc>
          <w:tcPr>
            <w:tcW w:w="1010" w:type="pct"/>
            <w:shd w:val="clear" w:color="auto" w:fill="BFBFBF" w:themeFill="background1" w:themeFillShade="BF"/>
          </w:tcPr>
          <w:p w14:paraId="16A93B25" w14:textId="77777777" w:rsidR="003930AE" w:rsidRDefault="003930AE" w:rsidP="00841C2C">
            <w:pPr>
              <w:jc w:val="both"/>
              <w:rPr>
                <w:rFonts w:cs="Arial"/>
                <w:b/>
              </w:rPr>
            </w:pPr>
            <w:r>
              <w:rPr>
                <w:rFonts w:cs="Arial"/>
                <w:b/>
              </w:rPr>
              <w:t>Transmitter</w:t>
            </w:r>
          </w:p>
        </w:tc>
        <w:tc>
          <w:tcPr>
            <w:tcW w:w="3990" w:type="pct"/>
          </w:tcPr>
          <w:p w14:paraId="754EB003" w14:textId="77777777" w:rsidR="003930AE" w:rsidRDefault="003930AE" w:rsidP="00841C2C">
            <w:pPr>
              <w:jc w:val="both"/>
              <w:rPr>
                <w:rFonts w:cs="Arial"/>
              </w:rPr>
            </w:pPr>
            <w:r>
              <w:rPr>
                <w:noProof/>
              </w:rPr>
              <w:drawing>
                <wp:inline distT="0" distB="0" distL="0" distR="0" wp14:anchorId="3DB74DFC" wp14:editId="3C379736">
                  <wp:extent cx="152400" cy="152400"/>
                  <wp:effectExtent l="0" t="0" r="0" b="0"/>
                  <wp:docPr id="105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66C35E6B" w14:textId="77777777" w:rsidR="003930AE" w:rsidRDefault="003930AE" w:rsidP="00841C2C">
            <w:pPr>
              <w:jc w:val="both"/>
              <w:rPr>
                <w:rFonts w:cs="Arial"/>
              </w:rPr>
            </w:pPr>
            <w:r>
              <w:rPr>
                <w:noProof/>
              </w:rPr>
              <w:drawing>
                <wp:inline distT="0" distB="0" distL="0" distR="0" wp14:anchorId="3BB0C437" wp14:editId="07644468">
                  <wp:extent cx="152400" cy="152400"/>
                  <wp:effectExtent l="0" t="0" r="0" b="0"/>
                  <wp:docPr id="105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0CFB7B0B" w14:textId="77777777" w:rsidTr="00841C2C">
        <w:trPr>
          <w:trHeight w:val="332"/>
        </w:trPr>
        <w:tc>
          <w:tcPr>
            <w:tcW w:w="1010" w:type="pct"/>
            <w:shd w:val="clear" w:color="auto" w:fill="BFBFBF" w:themeFill="background1" w:themeFillShade="BF"/>
          </w:tcPr>
          <w:p w14:paraId="51A5BE9C" w14:textId="77777777" w:rsidR="003930AE" w:rsidRDefault="003930AE" w:rsidP="00841C2C">
            <w:pPr>
              <w:jc w:val="both"/>
              <w:rPr>
                <w:rFonts w:cs="Arial"/>
                <w:b/>
              </w:rPr>
            </w:pPr>
            <w:r>
              <w:rPr>
                <w:rFonts w:cs="Arial"/>
                <w:b/>
              </w:rPr>
              <w:t>Receiver</w:t>
            </w:r>
          </w:p>
        </w:tc>
        <w:tc>
          <w:tcPr>
            <w:tcW w:w="3990" w:type="pct"/>
          </w:tcPr>
          <w:p w14:paraId="5E8E3AD1" w14:textId="77777777" w:rsidR="00160D39" w:rsidRDefault="00DD209A" w:rsidP="00841C2C">
            <w:pPr>
              <w:jc w:val="both"/>
              <w:rPr>
                <w:rFonts w:cs="Arial"/>
              </w:rPr>
            </w:pPr>
            <w:r>
              <w:rPr>
                <w:noProof/>
              </w:rPr>
              <w:drawing>
                <wp:inline distT="0" distB="0" distL="0" distR="0" wp14:anchorId="2CA0F5C4" wp14:editId="36012B95">
                  <wp:extent cx="152400" cy="152400"/>
                  <wp:effectExtent l="0" t="0" r="0" b="0"/>
                  <wp:docPr id="105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p w14:paraId="11733D18" w14:textId="77777777" w:rsidR="00160D39" w:rsidRDefault="00DD209A" w:rsidP="00841C2C">
            <w:pPr>
              <w:jc w:val="both"/>
              <w:rPr>
                <w:rFonts w:cs="Arial"/>
              </w:rPr>
            </w:pPr>
            <w:r>
              <w:rPr>
                <w:noProof/>
              </w:rPr>
              <w:drawing>
                <wp:inline distT="0" distB="0" distL="0" distR="0" wp14:anchorId="65F1C2A0" wp14:editId="06C4699E">
                  <wp:extent cx="152400" cy="152400"/>
                  <wp:effectExtent l="0" t="0" r="0" b="0"/>
                  <wp:docPr id="106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bl>
    <w:p w14:paraId="26AC06C0" w14:textId="77777777" w:rsidR="003930AE" w:rsidRDefault="003930AE" w:rsidP="003930AE"/>
    <w:p w14:paraId="308BBE9B" w14:textId="77777777" w:rsidR="003930AE" w:rsidRDefault="003930AE" w:rsidP="003930AE">
      <w:pPr>
        <w:pStyle w:val="RETechSignal"/>
      </w:pPr>
      <w:bookmarkStart w:id="420" w:name="_0e3900562f9f6fbf54498f9918c32ace"/>
      <w:proofErr w:type="spellStart"/>
      <w:r>
        <w:t>NfcKeySearchMessage_No_Cnt</w:t>
      </w:r>
      <w:bookmarkEnd w:id="420"/>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755C8F11" w14:textId="77777777" w:rsidTr="00841C2C">
        <w:trPr>
          <w:trHeight w:val="166"/>
        </w:trPr>
        <w:tc>
          <w:tcPr>
            <w:tcW w:w="1010" w:type="pct"/>
            <w:shd w:val="clear" w:color="auto" w:fill="BFBFBF" w:themeFill="background1" w:themeFillShade="BF"/>
          </w:tcPr>
          <w:p w14:paraId="7C1C0564"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5A07B94C" w14:textId="77777777" w:rsidR="003930AE" w:rsidRPr="009E3B7C" w:rsidRDefault="003930AE" w:rsidP="00841C2C">
            <w:pPr>
              <w:jc w:val="both"/>
              <w:rPr>
                <w:rFonts w:cs="Arial"/>
                <w:b/>
              </w:rPr>
            </w:pPr>
            <w:proofErr w:type="spellStart"/>
            <w:r>
              <w:rPr>
                <w:rFonts w:cs="Arial"/>
                <w:b/>
              </w:rPr>
              <w:t>NfcKeySearchMessage_No_Cnt</w:t>
            </w:r>
            <w:proofErr w:type="spellEnd"/>
          </w:p>
        </w:tc>
      </w:tr>
      <w:tr w:rsidR="003930AE" w:rsidRPr="009E3B7C" w14:paraId="7F0DFD60" w14:textId="77777777" w:rsidTr="00841C2C">
        <w:trPr>
          <w:trHeight w:val="332"/>
        </w:trPr>
        <w:tc>
          <w:tcPr>
            <w:tcW w:w="1010" w:type="pct"/>
            <w:shd w:val="clear" w:color="auto" w:fill="BFBFBF" w:themeFill="background1" w:themeFillShade="BF"/>
          </w:tcPr>
          <w:p w14:paraId="7AE9860B" w14:textId="77777777" w:rsidR="003930AE" w:rsidRDefault="003930AE" w:rsidP="00841C2C">
            <w:pPr>
              <w:jc w:val="both"/>
              <w:rPr>
                <w:rFonts w:cs="Arial"/>
                <w:b/>
              </w:rPr>
            </w:pPr>
            <w:r>
              <w:rPr>
                <w:rFonts w:cs="Arial"/>
                <w:b/>
              </w:rPr>
              <w:t>Description</w:t>
            </w:r>
          </w:p>
        </w:tc>
        <w:tc>
          <w:tcPr>
            <w:tcW w:w="3990" w:type="pct"/>
          </w:tcPr>
          <w:p w14:paraId="6BC85266" w14:textId="77777777" w:rsidR="003930AE" w:rsidRDefault="003930AE" w:rsidP="00841C2C">
            <w:pPr>
              <w:jc w:val="both"/>
              <w:rPr>
                <w:rFonts w:cs="Arial"/>
              </w:rPr>
            </w:pPr>
            <w:r>
              <w:rPr>
                <w:rFonts w:cs="Arial"/>
              </w:rPr>
              <w:t xml:space="preserve">Counter for dependability evaluation of  </w:t>
            </w:r>
            <w:proofErr w:type="spellStart"/>
            <w:r>
              <w:rPr>
                <w:rFonts w:cs="Arial"/>
              </w:rPr>
              <w:t>NfcKeySearchMessage</w:t>
            </w:r>
            <w:proofErr w:type="spellEnd"/>
            <w:r>
              <w:rPr>
                <w:rFonts w:cs="Arial"/>
              </w:rPr>
              <w:t xml:space="preserve"> message.</w:t>
            </w:r>
          </w:p>
        </w:tc>
      </w:tr>
      <w:tr w:rsidR="003930AE" w:rsidRPr="009E3B7C" w14:paraId="7322FA71" w14:textId="77777777" w:rsidTr="00841C2C">
        <w:trPr>
          <w:trHeight w:val="332"/>
        </w:trPr>
        <w:tc>
          <w:tcPr>
            <w:tcW w:w="1010" w:type="pct"/>
            <w:shd w:val="clear" w:color="auto" w:fill="BFBFBF" w:themeFill="background1" w:themeFillShade="BF"/>
          </w:tcPr>
          <w:p w14:paraId="56BE427C" w14:textId="77777777" w:rsidR="003930AE" w:rsidRPr="00F161E5" w:rsidRDefault="003930AE" w:rsidP="00841C2C">
            <w:pPr>
              <w:jc w:val="both"/>
              <w:rPr>
                <w:rFonts w:cs="Arial"/>
                <w:b/>
              </w:rPr>
            </w:pPr>
            <w:r>
              <w:rPr>
                <w:rFonts w:cs="Arial"/>
                <w:b/>
              </w:rPr>
              <w:t>Encoding</w:t>
            </w:r>
          </w:p>
        </w:tc>
        <w:tc>
          <w:tcPr>
            <w:tcW w:w="3990" w:type="pct"/>
          </w:tcPr>
          <w:p w14:paraId="5C097D91" w14:textId="77777777" w:rsidR="003930AE" w:rsidRPr="009E3B7C" w:rsidRDefault="00CE2B11" w:rsidP="00841C2C">
            <w:pPr>
              <w:jc w:val="both"/>
              <w:rPr>
                <w:rFonts w:cs="Arial"/>
              </w:rPr>
            </w:pPr>
            <w:r>
              <w:rPr>
                <w:noProof/>
              </w:rPr>
              <w:drawing>
                <wp:inline distT="0" distB="0" distL="0" distR="0" wp14:anchorId="38147EAF" wp14:editId="054CC077">
                  <wp:extent cx="152400" cy="152400"/>
                  <wp:effectExtent l="0" t="0" r="0" b="0"/>
                  <wp:docPr id="106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016c9229789bddd57866fa06070e1f" w:history="1">
              <w:r w:rsidR="00BB255E">
                <w:rPr>
                  <w:rStyle w:val="Hyperlink"/>
                  <w:rFonts w:cs="Arial"/>
                </w:rPr>
                <w:t>UnitlessValue4bit_ET</w:t>
              </w:r>
            </w:hyperlink>
          </w:p>
        </w:tc>
      </w:tr>
      <w:tr w:rsidR="003930AE" w:rsidRPr="009E3B7C" w14:paraId="40EE464B" w14:textId="77777777" w:rsidTr="00841C2C">
        <w:trPr>
          <w:trHeight w:val="332"/>
        </w:trPr>
        <w:tc>
          <w:tcPr>
            <w:tcW w:w="1010" w:type="pct"/>
            <w:shd w:val="clear" w:color="auto" w:fill="BFBFBF" w:themeFill="background1" w:themeFillShade="BF"/>
          </w:tcPr>
          <w:p w14:paraId="64E94F39" w14:textId="77777777" w:rsidR="003930AE" w:rsidRDefault="003930AE" w:rsidP="00841C2C">
            <w:pPr>
              <w:jc w:val="both"/>
              <w:rPr>
                <w:rFonts w:cs="Arial"/>
                <w:b/>
              </w:rPr>
            </w:pPr>
            <w:r>
              <w:rPr>
                <w:rFonts w:cs="Arial"/>
                <w:b/>
              </w:rPr>
              <w:t>Transmitter</w:t>
            </w:r>
          </w:p>
        </w:tc>
        <w:tc>
          <w:tcPr>
            <w:tcW w:w="3990" w:type="pct"/>
          </w:tcPr>
          <w:p w14:paraId="6591313F" w14:textId="77777777" w:rsidR="003930AE" w:rsidRDefault="003930AE" w:rsidP="00841C2C">
            <w:pPr>
              <w:jc w:val="both"/>
              <w:rPr>
                <w:rFonts w:cs="Arial"/>
              </w:rPr>
            </w:pPr>
            <w:r>
              <w:rPr>
                <w:noProof/>
              </w:rPr>
              <w:drawing>
                <wp:inline distT="0" distB="0" distL="0" distR="0" wp14:anchorId="6C80543E" wp14:editId="122CC583">
                  <wp:extent cx="152400" cy="152400"/>
                  <wp:effectExtent l="0" t="0" r="0" b="0"/>
                  <wp:docPr id="106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0E1B1B2D" w14:textId="77777777" w:rsidR="003930AE" w:rsidRDefault="003930AE" w:rsidP="00841C2C">
            <w:pPr>
              <w:jc w:val="both"/>
              <w:rPr>
                <w:rFonts w:cs="Arial"/>
              </w:rPr>
            </w:pPr>
            <w:r>
              <w:rPr>
                <w:noProof/>
              </w:rPr>
              <w:drawing>
                <wp:inline distT="0" distB="0" distL="0" distR="0" wp14:anchorId="5AA1F726" wp14:editId="12934E5D">
                  <wp:extent cx="152400" cy="152400"/>
                  <wp:effectExtent l="0" t="0" r="0" b="0"/>
                  <wp:docPr id="106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2EA989E6" w14:textId="77777777" w:rsidTr="00841C2C">
        <w:trPr>
          <w:trHeight w:val="332"/>
        </w:trPr>
        <w:tc>
          <w:tcPr>
            <w:tcW w:w="1010" w:type="pct"/>
            <w:shd w:val="clear" w:color="auto" w:fill="BFBFBF" w:themeFill="background1" w:themeFillShade="BF"/>
          </w:tcPr>
          <w:p w14:paraId="100B86E3" w14:textId="77777777" w:rsidR="003930AE" w:rsidRDefault="003930AE" w:rsidP="00841C2C">
            <w:pPr>
              <w:jc w:val="both"/>
              <w:rPr>
                <w:rFonts w:cs="Arial"/>
                <w:b/>
              </w:rPr>
            </w:pPr>
            <w:r>
              <w:rPr>
                <w:rFonts w:cs="Arial"/>
                <w:b/>
              </w:rPr>
              <w:t>Receiver</w:t>
            </w:r>
          </w:p>
        </w:tc>
        <w:tc>
          <w:tcPr>
            <w:tcW w:w="3990" w:type="pct"/>
          </w:tcPr>
          <w:p w14:paraId="25426B90" w14:textId="77777777" w:rsidR="00160D39" w:rsidRDefault="00DD209A" w:rsidP="00841C2C">
            <w:pPr>
              <w:jc w:val="both"/>
              <w:rPr>
                <w:rFonts w:cs="Arial"/>
              </w:rPr>
            </w:pPr>
            <w:r>
              <w:rPr>
                <w:noProof/>
              </w:rPr>
              <w:drawing>
                <wp:inline distT="0" distB="0" distL="0" distR="0" wp14:anchorId="38320C4B" wp14:editId="730E7029">
                  <wp:extent cx="152400" cy="152400"/>
                  <wp:effectExtent l="0" t="0" r="0" b="0"/>
                  <wp:docPr id="106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00253687" w14:textId="77777777" w:rsidR="00160D39" w:rsidRDefault="00DD209A" w:rsidP="00841C2C">
            <w:pPr>
              <w:jc w:val="both"/>
              <w:rPr>
                <w:rFonts w:cs="Arial"/>
              </w:rPr>
            </w:pPr>
            <w:r>
              <w:rPr>
                <w:noProof/>
              </w:rPr>
              <w:drawing>
                <wp:inline distT="0" distB="0" distL="0" distR="0" wp14:anchorId="0BF1C9B6" wp14:editId="55D4057C">
                  <wp:extent cx="152400" cy="152400"/>
                  <wp:effectExtent l="0" t="0" r="0" b="0"/>
                  <wp:docPr id="107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391C0084" w14:textId="77777777" w:rsidR="003930AE" w:rsidRDefault="003930AE" w:rsidP="003930AE"/>
    <w:p w14:paraId="024CA684" w14:textId="77777777" w:rsidR="003930AE" w:rsidRDefault="003930AE" w:rsidP="003930AE">
      <w:pPr>
        <w:pStyle w:val="RETechSignal"/>
      </w:pPr>
      <w:bookmarkStart w:id="421" w:name="_d1fad270c60c17f36b3b11a007d1b28c"/>
      <w:proofErr w:type="spellStart"/>
      <w:r>
        <w:t>NfcKeySearchMessage_No_Crc</w:t>
      </w:r>
      <w:bookmarkEnd w:id="421"/>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6E2BD057" w14:textId="77777777" w:rsidTr="00841C2C">
        <w:trPr>
          <w:trHeight w:val="166"/>
        </w:trPr>
        <w:tc>
          <w:tcPr>
            <w:tcW w:w="1010" w:type="pct"/>
            <w:shd w:val="clear" w:color="auto" w:fill="BFBFBF" w:themeFill="background1" w:themeFillShade="BF"/>
          </w:tcPr>
          <w:p w14:paraId="519CD245"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83B8361" w14:textId="77777777" w:rsidR="003930AE" w:rsidRPr="009E3B7C" w:rsidRDefault="003930AE" w:rsidP="00841C2C">
            <w:pPr>
              <w:jc w:val="both"/>
              <w:rPr>
                <w:rFonts w:cs="Arial"/>
                <w:b/>
              </w:rPr>
            </w:pPr>
            <w:proofErr w:type="spellStart"/>
            <w:r>
              <w:rPr>
                <w:rFonts w:cs="Arial"/>
                <w:b/>
              </w:rPr>
              <w:t>NfcKeySearchMessage_No_Crc</w:t>
            </w:r>
            <w:proofErr w:type="spellEnd"/>
          </w:p>
        </w:tc>
      </w:tr>
      <w:tr w:rsidR="003930AE" w:rsidRPr="009E3B7C" w14:paraId="39DD1CEC" w14:textId="77777777" w:rsidTr="00841C2C">
        <w:trPr>
          <w:trHeight w:val="332"/>
        </w:trPr>
        <w:tc>
          <w:tcPr>
            <w:tcW w:w="1010" w:type="pct"/>
            <w:shd w:val="clear" w:color="auto" w:fill="BFBFBF" w:themeFill="background1" w:themeFillShade="BF"/>
          </w:tcPr>
          <w:p w14:paraId="21E48AF9" w14:textId="77777777" w:rsidR="003930AE" w:rsidRDefault="003930AE" w:rsidP="00841C2C">
            <w:pPr>
              <w:jc w:val="both"/>
              <w:rPr>
                <w:rFonts w:cs="Arial"/>
                <w:b/>
              </w:rPr>
            </w:pPr>
            <w:r>
              <w:rPr>
                <w:rFonts w:cs="Arial"/>
                <w:b/>
              </w:rPr>
              <w:t>Description</w:t>
            </w:r>
          </w:p>
        </w:tc>
        <w:tc>
          <w:tcPr>
            <w:tcW w:w="3990" w:type="pct"/>
          </w:tcPr>
          <w:p w14:paraId="57B4458D" w14:textId="77777777" w:rsidR="003930AE" w:rsidRDefault="003930AE" w:rsidP="00841C2C">
            <w:pPr>
              <w:jc w:val="both"/>
              <w:rPr>
                <w:rFonts w:cs="Arial"/>
              </w:rPr>
            </w:pPr>
            <w:r>
              <w:rPr>
                <w:rFonts w:cs="Arial"/>
              </w:rPr>
              <w:t xml:space="preserve">Cyclic Redundancy Check (CRC) for dependability evaluation of  </w:t>
            </w:r>
            <w:proofErr w:type="spellStart"/>
            <w:r>
              <w:rPr>
                <w:rFonts w:cs="Arial"/>
              </w:rPr>
              <w:t>NfcKeySearchMessage</w:t>
            </w:r>
            <w:proofErr w:type="spellEnd"/>
            <w:r>
              <w:rPr>
                <w:rFonts w:cs="Arial"/>
              </w:rPr>
              <w:t xml:space="preserve"> message.</w:t>
            </w:r>
          </w:p>
        </w:tc>
      </w:tr>
      <w:tr w:rsidR="003930AE" w:rsidRPr="009E3B7C" w14:paraId="402D75AF" w14:textId="77777777" w:rsidTr="00841C2C">
        <w:trPr>
          <w:trHeight w:val="332"/>
        </w:trPr>
        <w:tc>
          <w:tcPr>
            <w:tcW w:w="1010" w:type="pct"/>
            <w:shd w:val="clear" w:color="auto" w:fill="BFBFBF" w:themeFill="background1" w:themeFillShade="BF"/>
          </w:tcPr>
          <w:p w14:paraId="72AB5662" w14:textId="77777777" w:rsidR="003930AE" w:rsidRPr="00F161E5" w:rsidRDefault="003930AE" w:rsidP="00841C2C">
            <w:pPr>
              <w:jc w:val="both"/>
              <w:rPr>
                <w:rFonts w:cs="Arial"/>
                <w:b/>
              </w:rPr>
            </w:pPr>
            <w:r>
              <w:rPr>
                <w:rFonts w:cs="Arial"/>
                <w:b/>
              </w:rPr>
              <w:t>Encoding</w:t>
            </w:r>
          </w:p>
        </w:tc>
        <w:tc>
          <w:tcPr>
            <w:tcW w:w="3990" w:type="pct"/>
          </w:tcPr>
          <w:p w14:paraId="321DE6D6" w14:textId="77777777" w:rsidR="003930AE" w:rsidRPr="009E3B7C" w:rsidRDefault="00CE2B11" w:rsidP="00841C2C">
            <w:pPr>
              <w:jc w:val="both"/>
              <w:rPr>
                <w:rFonts w:cs="Arial"/>
              </w:rPr>
            </w:pPr>
            <w:r>
              <w:rPr>
                <w:noProof/>
              </w:rPr>
              <w:drawing>
                <wp:inline distT="0" distB="0" distL="0" distR="0" wp14:anchorId="41E352FE" wp14:editId="48F3B829">
                  <wp:extent cx="152400" cy="152400"/>
                  <wp:effectExtent l="0" t="0" r="0" b="0"/>
                  <wp:docPr id="107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0E86C172" w14:textId="77777777" w:rsidTr="00841C2C">
        <w:trPr>
          <w:trHeight w:val="332"/>
        </w:trPr>
        <w:tc>
          <w:tcPr>
            <w:tcW w:w="1010" w:type="pct"/>
            <w:shd w:val="clear" w:color="auto" w:fill="BFBFBF" w:themeFill="background1" w:themeFillShade="BF"/>
          </w:tcPr>
          <w:p w14:paraId="6DD3C527" w14:textId="77777777" w:rsidR="003930AE" w:rsidRDefault="003930AE" w:rsidP="00841C2C">
            <w:pPr>
              <w:jc w:val="both"/>
              <w:rPr>
                <w:rFonts w:cs="Arial"/>
                <w:b/>
              </w:rPr>
            </w:pPr>
            <w:r>
              <w:rPr>
                <w:rFonts w:cs="Arial"/>
                <w:b/>
              </w:rPr>
              <w:t>Transmitter</w:t>
            </w:r>
          </w:p>
        </w:tc>
        <w:tc>
          <w:tcPr>
            <w:tcW w:w="3990" w:type="pct"/>
          </w:tcPr>
          <w:p w14:paraId="703F58CF" w14:textId="77777777" w:rsidR="003930AE" w:rsidRDefault="003930AE" w:rsidP="00841C2C">
            <w:pPr>
              <w:jc w:val="both"/>
              <w:rPr>
                <w:rFonts w:cs="Arial"/>
              </w:rPr>
            </w:pPr>
            <w:r>
              <w:rPr>
                <w:noProof/>
              </w:rPr>
              <w:drawing>
                <wp:inline distT="0" distB="0" distL="0" distR="0" wp14:anchorId="48ECC739" wp14:editId="3EA3B6BD">
                  <wp:extent cx="152400" cy="152400"/>
                  <wp:effectExtent l="0" t="0" r="0" b="0"/>
                  <wp:docPr id="107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493EEFEA" w14:textId="77777777" w:rsidR="003930AE" w:rsidRDefault="003930AE" w:rsidP="00841C2C">
            <w:pPr>
              <w:jc w:val="both"/>
              <w:rPr>
                <w:rFonts w:cs="Arial"/>
              </w:rPr>
            </w:pPr>
            <w:r>
              <w:rPr>
                <w:noProof/>
              </w:rPr>
              <w:drawing>
                <wp:inline distT="0" distB="0" distL="0" distR="0" wp14:anchorId="29A6531E" wp14:editId="6CCF734C">
                  <wp:extent cx="152400" cy="152400"/>
                  <wp:effectExtent l="0" t="0" r="0" b="0"/>
                  <wp:docPr id="107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707FFD91" w14:textId="77777777" w:rsidTr="00841C2C">
        <w:trPr>
          <w:trHeight w:val="332"/>
        </w:trPr>
        <w:tc>
          <w:tcPr>
            <w:tcW w:w="1010" w:type="pct"/>
            <w:shd w:val="clear" w:color="auto" w:fill="BFBFBF" w:themeFill="background1" w:themeFillShade="BF"/>
          </w:tcPr>
          <w:p w14:paraId="62B7F94B" w14:textId="77777777" w:rsidR="003930AE" w:rsidRDefault="003930AE" w:rsidP="00841C2C">
            <w:pPr>
              <w:jc w:val="both"/>
              <w:rPr>
                <w:rFonts w:cs="Arial"/>
                <w:b/>
              </w:rPr>
            </w:pPr>
            <w:r>
              <w:rPr>
                <w:rFonts w:cs="Arial"/>
                <w:b/>
              </w:rPr>
              <w:t>Receiver</w:t>
            </w:r>
          </w:p>
        </w:tc>
        <w:tc>
          <w:tcPr>
            <w:tcW w:w="3990" w:type="pct"/>
          </w:tcPr>
          <w:p w14:paraId="46E3AC01" w14:textId="77777777" w:rsidR="00160D39" w:rsidRDefault="00DD209A" w:rsidP="00841C2C">
            <w:pPr>
              <w:jc w:val="both"/>
              <w:rPr>
                <w:rFonts w:cs="Arial"/>
              </w:rPr>
            </w:pPr>
            <w:r>
              <w:rPr>
                <w:noProof/>
              </w:rPr>
              <w:drawing>
                <wp:inline distT="0" distB="0" distL="0" distR="0" wp14:anchorId="6D871CCC" wp14:editId="7368B76A">
                  <wp:extent cx="152400" cy="152400"/>
                  <wp:effectExtent l="0" t="0" r="0" b="0"/>
                  <wp:docPr id="107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274A8293" w14:textId="77777777" w:rsidR="00160D39" w:rsidRDefault="00DD209A" w:rsidP="00841C2C">
            <w:pPr>
              <w:jc w:val="both"/>
              <w:rPr>
                <w:rFonts w:cs="Arial"/>
              </w:rPr>
            </w:pPr>
            <w:r>
              <w:rPr>
                <w:noProof/>
              </w:rPr>
              <w:drawing>
                <wp:inline distT="0" distB="0" distL="0" distR="0" wp14:anchorId="135160B6" wp14:editId="33F7DBB1">
                  <wp:extent cx="152400" cy="152400"/>
                  <wp:effectExtent l="0" t="0" r="0" b="0"/>
                  <wp:docPr id="108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792F9E68" w14:textId="77777777" w:rsidR="003930AE" w:rsidRDefault="003930AE" w:rsidP="003930AE"/>
    <w:p w14:paraId="32DCEA00" w14:textId="77777777" w:rsidR="003930AE" w:rsidRDefault="003930AE" w:rsidP="003930AE">
      <w:pPr>
        <w:pStyle w:val="RETechSignal"/>
      </w:pPr>
      <w:bookmarkStart w:id="422" w:name="_4221a5d7ad216fd9a8b902f42a976794"/>
      <w:proofErr w:type="spellStart"/>
      <w:r>
        <w:t>NfcMyKeyCreate_D_Rq</w:t>
      </w:r>
      <w:bookmarkEnd w:id="422"/>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50CA40BF" w14:textId="77777777" w:rsidTr="00841C2C">
        <w:trPr>
          <w:trHeight w:val="166"/>
        </w:trPr>
        <w:tc>
          <w:tcPr>
            <w:tcW w:w="1010" w:type="pct"/>
            <w:shd w:val="clear" w:color="auto" w:fill="BFBFBF" w:themeFill="background1" w:themeFillShade="BF"/>
          </w:tcPr>
          <w:p w14:paraId="6009E355"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76630BD7" w14:textId="77777777" w:rsidR="003930AE" w:rsidRPr="009E3B7C" w:rsidRDefault="003930AE" w:rsidP="00841C2C">
            <w:pPr>
              <w:jc w:val="both"/>
              <w:rPr>
                <w:rFonts w:cs="Arial"/>
                <w:b/>
              </w:rPr>
            </w:pPr>
            <w:proofErr w:type="spellStart"/>
            <w:r>
              <w:rPr>
                <w:rFonts w:cs="Arial"/>
                <w:b/>
              </w:rPr>
              <w:t>NfcMyKeyCreate_D_Rq</w:t>
            </w:r>
            <w:proofErr w:type="spellEnd"/>
          </w:p>
        </w:tc>
      </w:tr>
      <w:tr w:rsidR="003930AE" w:rsidRPr="009E3B7C" w14:paraId="3D48EB95" w14:textId="77777777" w:rsidTr="00841C2C">
        <w:trPr>
          <w:trHeight w:val="332"/>
        </w:trPr>
        <w:tc>
          <w:tcPr>
            <w:tcW w:w="1010" w:type="pct"/>
            <w:shd w:val="clear" w:color="auto" w:fill="BFBFBF" w:themeFill="background1" w:themeFillShade="BF"/>
          </w:tcPr>
          <w:p w14:paraId="7A22D326" w14:textId="77777777" w:rsidR="003930AE" w:rsidRDefault="003930AE" w:rsidP="00841C2C">
            <w:pPr>
              <w:jc w:val="both"/>
              <w:rPr>
                <w:rFonts w:cs="Arial"/>
                <w:b/>
              </w:rPr>
            </w:pPr>
            <w:r>
              <w:rPr>
                <w:rFonts w:cs="Arial"/>
                <w:b/>
              </w:rPr>
              <w:t>Description</w:t>
            </w:r>
          </w:p>
        </w:tc>
        <w:tc>
          <w:tcPr>
            <w:tcW w:w="3990" w:type="pct"/>
          </w:tcPr>
          <w:p w14:paraId="250B4AFF" w14:textId="77777777" w:rsidR="003930AE" w:rsidRDefault="003930AE" w:rsidP="00841C2C">
            <w:pPr>
              <w:jc w:val="both"/>
              <w:rPr>
                <w:rFonts w:cs="Arial"/>
              </w:rPr>
            </w:pPr>
            <w:r>
              <w:rPr>
                <w:rFonts w:cs="Arial"/>
              </w:rPr>
              <w:t xml:space="preserve">A request to create a new </w:t>
            </w:r>
            <w:proofErr w:type="spellStart"/>
            <w:r>
              <w:rPr>
                <w:rFonts w:cs="Arial"/>
              </w:rPr>
              <w:t>MyKey</w:t>
            </w:r>
            <w:proofErr w:type="spellEnd"/>
            <w:r>
              <w:rPr>
                <w:rFonts w:cs="Arial"/>
              </w:rPr>
              <w:t xml:space="preserve"> from an NFC device</w:t>
            </w:r>
          </w:p>
        </w:tc>
      </w:tr>
      <w:tr w:rsidR="003930AE" w:rsidRPr="009E3B7C" w14:paraId="692A7554" w14:textId="77777777" w:rsidTr="00841C2C">
        <w:trPr>
          <w:trHeight w:val="332"/>
        </w:trPr>
        <w:tc>
          <w:tcPr>
            <w:tcW w:w="1010" w:type="pct"/>
            <w:shd w:val="clear" w:color="auto" w:fill="BFBFBF" w:themeFill="background1" w:themeFillShade="BF"/>
          </w:tcPr>
          <w:p w14:paraId="31828FE4" w14:textId="77777777" w:rsidR="003930AE" w:rsidRPr="00F161E5" w:rsidRDefault="003930AE" w:rsidP="00841C2C">
            <w:pPr>
              <w:jc w:val="both"/>
              <w:rPr>
                <w:rFonts w:cs="Arial"/>
                <w:b/>
              </w:rPr>
            </w:pPr>
            <w:r>
              <w:rPr>
                <w:rFonts w:cs="Arial"/>
                <w:b/>
              </w:rPr>
              <w:t>Encoding</w:t>
            </w:r>
          </w:p>
        </w:tc>
        <w:tc>
          <w:tcPr>
            <w:tcW w:w="3990" w:type="pct"/>
          </w:tcPr>
          <w:p w14:paraId="78D6F2B8" w14:textId="77777777" w:rsidR="003930AE" w:rsidRPr="009E3B7C" w:rsidRDefault="00CE2B11" w:rsidP="00841C2C">
            <w:pPr>
              <w:jc w:val="both"/>
              <w:rPr>
                <w:rFonts w:cs="Arial"/>
              </w:rPr>
            </w:pPr>
            <w:r>
              <w:rPr>
                <w:noProof/>
              </w:rPr>
              <w:drawing>
                <wp:inline distT="0" distB="0" distL="0" distR="0" wp14:anchorId="46B3EA45" wp14:editId="7F2F3227">
                  <wp:extent cx="152400" cy="152400"/>
                  <wp:effectExtent l="0" t="0" r="0" b="0"/>
                  <wp:docPr id="1082"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23223749c15689d80659a124619fbc0d" w:history="1">
              <w:proofErr w:type="spellStart"/>
              <w:r w:rsidR="00BB255E">
                <w:rPr>
                  <w:rStyle w:val="Hyperlink"/>
                  <w:rFonts w:cs="Arial"/>
                </w:rPr>
                <w:t>RequestNull_ET</w:t>
              </w:r>
              <w:proofErr w:type="spellEnd"/>
            </w:hyperlink>
          </w:p>
        </w:tc>
      </w:tr>
      <w:tr w:rsidR="003930AE" w:rsidRPr="009E3B7C" w14:paraId="66BC1866" w14:textId="77777777" w:rsidTr="00841C2C">
        <w:trPr>
          <w:trHeight w:val="332"/>
        </w:trPr>
        <w:tc>
          <w:tcPr>
            <w:tcW w:w="1010" w:type="pct"/>
            <w:shd w:val="clear" w:color="auto" w:fill="BFBFBF" w:themeFill="background1" w:themeFillShade="BF"/>
          </w:tcPr>
          <w:p w14:paraId="311D9290" w14:textId="77777777" w:rsidR="003930AE" w:rsidRDefault="003930AE" w:rsidP="00841C2C">
            <w:pPr>
              <w:jc w:val="both"/>
              <w:rPr>
                <w:rFonts w:cs="Arial"/>
                <w:b/>
              </w:rPr>
            </w:pPr>
            <w:r>
              <w:rPr>
                <w:rFonts w:cs="Arial"/>
                <w:b/>
              </w:rPr>
              <w:t>Transmitter</w:t>
            </w:r>
          </w:p>
        </w:tc>
        <w:tc>
          <w:tcPr>
            <w:tcW w:w="3990" w:type="pct"/>
          </w:tcPr>
          <w:p w14:paraId="568C7D9F" w14:textId="77777777" w:rsidR="003930AE" w:rsidRDefault="003930AE" w:rsidP="00841C2C">
            <w:pPr>
              <w:jc w:val="both"/>
              <w:rPr>
                <w:rFonts w:cs="Arial"/>
              </w:rPr>
            </w:pPr>
            <w:r>
              <w:rPr>
                <w:noProof/>
              </w:rPr>
              <w:drawing>
                <wp:inline distT="0" distB="0" distL="0" distR="0" wp14:anchorId="50A4013F" wp14:editId="3ED0AA20">
                  <wp:extent cx="152400" cy="152400"/>
                  <wp:effectExtent l="0" t="0" r="0" b="0"/>
                  <wp:docPr id="108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APIM</w:t>
            </w:r>
          </w:p>
        </w:tc>
      </w:tr>
      <w:tr w:rsidR="003930AE" w:rsidRPr="009E3B7C" w14:paraId="71978179" w14:textId="77777777" w:rsidTr="00841C2C">
        <w:trPr>
          <w:trHeight w:val="332"/>
        </w:trPr>
        <w:tc>
          <w:tcPr>
            <w:tcW w:w="1010" w:type="pct"/>
            <w:shd w:val="clear" w:color="auto" w:fill="BFBFBF" w:themeFill="background1" w:themeFillShade="BF"/>
          </w:tcPr>
          <w:p w14:paraId="5900E083" w14:textId="77777777" w:rsidR="003930AE" w:rsidRDefault="003930AE" w:rsidP="00841C2C">
            <w:pPr>
              <w:jc w:val="both"/>
              <w:rPr>
                <w:rFonts w:cs="Arial"/>
                <w:b/>
              </w:rPr>
            </w:pPr>
            <w:r>
              <w:rPr>
                <w:rFonts w:cs="Arial"/>
                <w:b/>
              </w:rPr>
              <w:t>Receiver</w:t>
            </w:r>
          </w:p>
        </w:tc>
        <w:tc>
          <w:tcPr>
            <w:tcW w:w="3990" w:type="pct"/>
          </w:tcPr>
          <w:p w14:paraId="11B1EB2B" w14:textId="77777777" w:rsidR="00160D39" w:rsidRDefault="00DD209A" w:rsidP="00841C2C">
            <w:pPr>
              <w:jc w:val="both"/>
              <w:rPr>
                <w:rFonts w:cs="Arial"/>
              </w:rPr>
            </w:pPr>
            <w:r>
              <w:rPr>
                <w:noProof/>
              </w:rPr>
              <w:drawing>
                <wp:inline distT="0" distB="0" distL="0" distR="0" wp14:anchorId="661B581A" wp14:editId="420FCC6A">
                  <wp:extent cx="152400" cy="152400"/>
                  <wp:effectExtent l="0" t="0" r="0" b="0"/>
                  <wp:docPr id="108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5C4EE947" w14:textId="77777777" w:rsidR="003930AE" w:rsidRDefault="003930AE" w:rsidP="003930AE"/>
    <w:p w14:paraId="5A583F67" w14:textId="77777777" w:rsidR="003930AE" w:rsidRDefault="003930AE" w:rsidP="003930AE">
      <w:pPr>
        <w:pStyle w:val="RETechSignal"/>
      </w:pPr>
      <w:bookmarkStart w:id="423" w:name="_c69fffb73a88fcdd4fa3be0f5313db72"/>
      <w:proofErr w:type="spellStart"/>
      <w:r>
        <w:t>NfcMyKeyCreate_D_Stat</w:t>
      </w:r>
      <w:bookmarkEnd w:id="423"/>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0AF2C6A1" w14:textId="77777777" w:rsidTr="00841C2C">
        <w:trPr>
          <w:trHeight w:val="166"/>
        </w:trPr>
        <w:tc>
          <w:tcPr>
            <w:tcW w:w="1010" w:type="pct"/>
            <w:shd w:val="clear" w:color="auto" w:fill="BFBFBF" w:themeFill="background1" w:themeFillShade="BF"/>
          </w:tcPr>
          <w:p w14:paraId="068540DE"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1162E16" w14:textId="77777777" w:rsidR="003930AE" w:rsidRPr="009E3B7C" w:rsidRDefault="003930AE" w:rsidP="00841C2C">
            <w:pPr>
              <w:jc w:val="both"/>
              <w:rPr>
                <w:rFonts w:cs="Arial"/>
                <w:b/>
              </w:rPr>
            </w:pPr>
            <w:proofErr w:type="spellStart"/>
            <w:r>
              <w:rPr>
                <w:rFonts w:cs="Arial"/>
                <w:b/>
              </w:rPr>
              <w:t>NfcMyKeyCreate_D_Stat</w:t>
            </w:r>
            <w:proofErr w:type="spellEnd"/>
          </w:p>
        </w:tc>
      </w:tr>
      <w:tr w:rsidR="003930AE" w:rsidRPr="009E3B7C" w14:paraId="4FDC4560" w14:textId="77777777" w:rsidTr="00841C2C">
        <w:trPr>
          <w:trHeight w:val="332"/>
        </w:trPr>
        <w:tc>
          <w:tcPr>
            <w:tcW w:w="1010" w:type="pct"/>
            <w:shd w:val="clear" w:color="auto" w:fill="BFBFBF" w:themeFill="background1" w:themeFillShade="BF"/>
          </w:tcPr>
          <w:p w14:paraId="1EBAD0A7" w14:textId="77777777" w:rsidR="003930AE" w:rsidRDefault="003930AE" w:rsidP="00841C2C">
            <w:pPr>
              <w:jc w:val="both"/>
              <w:rPr>
                <w:rFonts w:cs="Arial"/>
                <w:b/>
              </w:rPr>
            </w:pPr>
            <w:r>
              <w:rPr>
                <w:rFonts w:cs="Arial"/>
                <w:b/>
              </w:rPr>
              <w:t>Description</w:t>
            </w:r>
          </w:p>
        </w:tc>
        <w:tc>
          <w:tcPr>
            <w:tcW w:w="3990" w:type="pct"/>
          </w:tcPr>
          <w:p w14:paraId="7FE3590D" w14:textId="77777777" w:rsidR="003930AE" w:rsidRDefault="003930AE" w:rsidP="00841C2C">
            <w:pPr>
              <w:jc w:val="both"/>
              <w:rPr>
                <w:rFonts w:cs="Arial"/>
              </w:rPr>
            </w:pPr>
            <w:r>
              <w:rPr>
                <w:rFonts w:cs="Arial"/>
              </w:rPr>
              <w:t xml:space="preserve">Provides indication status when </w:t>
            </w:r>
            <w:proofErr w:type="spellStart"/>
            <w:r>
              <w:rPr>
                <w:rFonts w:cs="Arial"/>
              </w:rPr>
              <w:t>mykey</w:t>
            </w:r>
            <w:proofErr w:type="spellEnd"/>
            <w:r>
              <w:rPr>
                <w:rFonts w:cs="Arial"/>
              </w:rPr>
              <w:t xml:space="preserve"> has been created</w:t>
            </w:r>
          </w:p>
        </w:tc>
      </w:tr>
      <w:tr w:rsidR="003930AE" w:rsidRPr="009E3B7C" w14:paraId="60268E39" w14:textId="77777777" w:rsidTr="00841C2C">
        <w:trPr>
          <w:trHeight w:val="332"/>
        </w:trPr>
        <w:tc>
          <w:tcPr>
            <w:tcW w:w="1010" w:type="pct"/>
            <w:shd w:val="clear" w:color="auto" w:fill="BFBFBF" w:themeFill="background1" w:themeFillShade="BF"/>
          </w:tcPr>
          <w:p w14:paraId="505E653E" w14:textId="77777777" w:rsidR="003930AE" w:rsidRPr="00F161E5" w:rsidRDefault="003930AE" w:rsidP="00841C2C">
            <w:pPr>
              <w:jc w:val="both"/>
              <w:rPr>
                <w:rFonts w:cs="Arial"/>
                <w:b/>
              </w:rPr>
            </w:pPr>
            <w:r>
              <w:rPr>
                <w:rFonts w:cs="Arial"/>
                <w:b/>
              </w:rPr>
              <w:t>Encoding</w:t>
            </w:r>
          </w:p>
        </w:tc>
        <w:tc>
          <w:tcPr>
            <w:tcW w:w="3990" w:type="pct"/>
          </w:tcPr>
          <w:p w14:paraId="505ECE8B" w14:textId="77777777" w:rsidR="003930AE" w:rsidRPr="009E3B7C" w:rsidRDefault="00CE2B11" w:rsidP="00841C2C">
            <w:pPr>
              <w:jc w:val="both"/>
              <w:rPr>
                <w:rFonts w:cs="Arial"/>
              </w:rPr>
            </w:pPr>
            <w:r>
              <w:rPr>
                <w:noProof/>
              </w:rPr>
              <w:drawing>
                <wp:inline distT="0" distB="0" distL="0" distR="0" wp14:anchorId="7321D8B8" wp14:editId="7483FF5B">
                  <wp:extent cx="152400" cy="152400"/>
                  <wp:effectExtent l="0" t="0" r="0" b="0"/>
                  <wp:docPr id="108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526998a7e30b25d6c75e2af8e8153bef" w:history="1">
              <w:proofErr w:type="spellStart"/>
              <w:r w:rsidR="00BB255E">
                <w:rPr>
                  <w:rStyle w:val="Hyperlink"/>
                  <w:rFonts w:cs="Arial"/>
                </w:rPr>
                <w:t>NfcMyKeyCreate_D_Stat_ET</w:t>
              </w:r>
              <w:proofErr w:type="spellEnd"/>
            </w:hyperlink>
          </w:p>
        </w:tc>
      </w:tr>
      <w:tr w:rsidR="003930AE" w:rsidRPr="009E3B7C" w14:paraId="1A7CE909" w14:textId="77777777" w:rsidTr="00841C2C">
        <w:trPr>
          <w:trHeight w:val="332"/>
        </w:trPr>
        <w:tc>
          <w:tcPr>
            <w:tcW w:w="1010" w:type="pct"/>
            <w:shd w:val="clear" w:color="auto" w:fill="BFBFBF" w:themeFill="background1" w:themeFillShade="BF"/>
          </w:tcPr>
          <w:p w14:paraId="4FB3FF9E" w14:textId="77777777" w:rsidR="003930AE" w:rsidRDefault="003930AE" w:rsidP="00841C2C">
            <w:pPr>
              <w:jc w:val="both"/>
              <w:rPr>
                <w:rFonts w:cs="Arial"/>
                <w:b/>
              </w:rPr>
            </w:pPr>
            <w:r>
              <w:rPr>
                <w:rFonts w:cs="Arial"/>
                <w:b/>
              </w:rPr>
              <w:t>Transmitter</w:t>
            </w:r>
          </w:p>
        </w:tc>
        <w:tc>
          <w:tcPr>
            <w:tcW w:w="3990" w:type="pct"/>
          </w:tcPr>
          <w:p w14:paraId="47622046" w14:textId="77777777" w:rsidR="003930AE" w:rsidRDefault="003930AE" w:rsidP="00841C2C">
            <w:pPr>
              <w:jc w:val="both"/>
              <w:rPr>
                <w:rFonts w:cs="Arial"/>
              </w:rPr>
            </w:pPr>
            <w:r>
              <w:rPr>
                <w:noProof/>
              </w:rPr>
              <w:drawing>
                <wp:inline distT="0" distB="0" distL="0" distR="0" wp14:anchorId="06E83149" wp14:editId="14B76E4D">
                  <wp:extent cx="152400" cy="152400"/>
                  <wp:effectExtent l="0" t="0" r="0" b="0"/>
                  <wp:docPr id="1090"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1307716D" w14:textId="77777777" w:rsidTr="00841C2C">
        <w:trPr>
          <w:trHeight w:val="332"/>
        </w:trPr>
        <w:tc>
          <w:tcPr>
            <w:tcW w:w="1010" w:type="pct"/>
            <w:shd w:val="clear" w:color="auto" w:fill="BFBFBF" w:themeFill="background1" w:themeFillShade="BF"/>
          </w:tcPr>
          <w:p w14:paraId="4504BC4F" w14:textId="77777777" w:rsidR="003930AE" w:rsidRDefault="003930AE" w:rsidP="00841C2C">
            <w:pPr>
              <w:jc w:val="both"/>
              <w:rPr>
                <w:rFonts w:cs="Arial"/>
                <w:b/>
              </w:rPr>
            </w:pPr>
            <w:r>
              <w:rPr>
                <w:rFonts w:cs="Arial"/>
                <w:b/>
              </w:rPr>
              <w:t>Receiver</w:t>
            </w:r>
          </w:p>
        </w:tc>
        <w:tc>
          <w:tcPr>
            <w:tcW w:w="3990" w:type="pct"/>
          </w:tcPr>
          <w:p w14:paraId="61B90BD2" w14:textId="77777777" w:rsidR="00160D39" w:rsidRDefault="00DD209A" w:rsidP="00841C2C">
            <w:pPr>
              <w:jc w:val="both"/>
              <w:rPr>
                <w:rFonts w:cs="Arial"/>
              </w:rPr>
            </w:pPr>
            <w:r>
              <w:rPr>
                <w:noProof/>
              </w:rPr>
              <w:drawing>
                <wp:inline distT="0" distB="0" distL="0" distR="0" wp14:anchorId="5C0F3CF7" wp14:editId="4FA2A406">
                  <wp:extent cx="152400" cy="152400"/>
                  <wp:effectExtent l="0" t="0" r="0" b="0"/>
                  <wp:docPr id="109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APIM</w:t>
            </w:r>
          </w:p>
        </w:tc>
      </w:tr>
    </w:tbl>
    <w:p w14:paraId="1F9718EC" w14:textId="77777777" w:rsidR="003930AE" w:rsidRDefault="003930AE" w:rsidP="003930AE"/>
    <w:p w14:paraId="02A3E3AA" w14:textId="77777777" w:rsidR="003930AE" w:rsidRDefault="003930AE" w:rsidP="003930AE">
      <w:pPr>
        <w:pStyle w:val="RETechSignal"/>
      </w:pPr>
      <w:bookmarkStart w:id="424" w:name="_87d29e3a57881fd06f94d62b9c007ce8"/>
      <w:proofErr w:type="spellStart"/>
      <w:r>
        <w:t>NfcSerial_D_Rq</w:t>
      </w:r>
      <w:bookmarkEnd w:id="424"/>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444F083C" w14:textId="77777777" w:rsidTr="00841C2C">
        <w:trPr>
          <w:trHeight w:val="166"/>
        </w:trPr>
        <w:tc>
          <w:tcPr>
            <w:tcW w:w="1010" w:type="pct"/>
            <w:shd w:val="clear" w:color="auto" w:fill="BFBFBF" w:themeFill="background1" w:themeFillShade="BF"/>
          </w:tcPr>
          <w:p w14:paraId="6461A0A3"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05C69AF" w14:textId="77777777" w:rsidR="003930AE" w:rsidRPr="009E3B7C" w:rsidRDefault="003930AE" w:rsidP="00841C2C">
            <w:pPr>
              <w:jc w:val="both"/>
              <w:rPr>
                <w:rFonts w:cs="Arial"/>
                <w:b/>
              </w:rPr>
            </w:pPr>
            <w:proofErr w:type="spellStart"/>
            <w:r>
              <w:rPr>
                <w:rFonts w:cs="Arial"/>
                <w:b/>
              </w:rPr>
              <w:t>NfcSerial_D_Rq</w:t>
            </w:r>
            <w:proofErr w:type="spellEnd"/>
          </w:p>
        </w:tc>
      </w:tr>
      <w:tr w:rsidR="003930AE" w:rsidRPr="009E3B7C" w14:paraId="3E7CB34B" w14:textId="77777777" w:rsidTr="00841C2C">
        <w:trPr>
          <w:trHeight w:val="332"/>
        </w:trPr>
        <w:tc>
          <w:tcPr>
            <w:tcW w:w="1010" w:type="pct"/>
            <w:shd w:val="clear" w:color="auto" w:fill="BFBFBF" w:themeFill="background1" w:themeFillShade="BF"/>
          </w:tcPr>
          <w:p w14:paraId="26FBBF57" w14:textId="77777777" w:rsidR="003930AE" w:rsidRDefault="003930AE" w:rsidP="00841C2C">
            <w:pPr>
              <w:jc w:val="both"/>
              <w:rPr>
                <w:rFonts w:cs="Arial"/>
                <w:b/>
              </w:rPr>
            </w:pPr>
            <w:r>
              <w:rPr>
                <w:rFonts w:cs="Arial"/>
                <w:b/>
              </w:rPr>
              <w:t>Description</w:t>
            </w:r>
          </w:p>
        </w:tc>
        <w:tc>
          <w:tcPr>
            <w:tcW w:w="3990" w:type="pct"/>
          </w:tcPr>
          <w:p w14:paraId="22E82268" w14:textId="77777777" w:rsidR="003930AE" w:rsidRDefault="003930AE" w:rsidP="00841C2C">
            <w:pPr>
              <w:jc w:val="both"/>
              <w:rPr>
                <w:rFonts w:cs="Arial"/>
              </w:rPr>
            </w:pPr>
            <w:r>
              <w:rPr>
                <w:rFonts w:cs="Arial"/>
              </w:rPr>
              <w:t>Signal used to as part of initiating NFAM module provisioning process</w:t>
            </w:r>
          </w:p>
        </w:tc>
      </w:tr>
      <w:tr w:rsidR="003930AE" w:rsidRPr="009E3B7C" w14:paraId="57590748" w14:textId="77777777" w:rsidTr="00841C2C">
        <w:trPr>
          <w:trHeight w:val="332"/>
        </w:trPr>
        <w:tc>
          <w:tcPr>
            <w:tcW w:w="1010" w:type="pct"/>
            <w:shd w:val="clear" w:color="auto" w:fill="BFBFBF" w:themeFill="background1" w:themeFillShade="BF"/>
          </w:tcPr>
          <w:p w14:paraId="50F710F9" w14:textId="77777777" w:rsidR="003930AE" w:rsidRPr="00F161E5" w:rsidRDefault="003930AE" w:rsidP="00841C2C">
            <w:pPr>
              <w:jc w:val="both"/>
              <w:rPr>
                <w:rFonts w:cs="Arial"/>
                <w:b/>
              </w:rPr>
            </w:pPr>
            <w:r>
              <w:rPr>
                <w:rFonts w:cs="Arial"/>
                <w:b/>
              </w:rPr>
              <w:t>Encoding</w:t>
            </w:r>
          </w:p>
        </w:tc>
        <w:tc>
          <w:tcPr>
            <w:tcW w:w="3990" w:type="pct"/>
          </w:tcPr>
          <w:p w14:paraId="3152FA4C" w14:textId="77777777" w:rsidR="003930AE" w:rsidRPr="009E3B7C" w:rsidRDefault="00CE2B11" w:rsidP="00841C2C">
            <w:pPr>
              <w:jc w:val="both"/>
              <w:rPr>
                <w:rFonts w:cs="Arial"/>
              </w:rPr>
            </w:pPr>
            <w:r>
              <w:rPr>
                <w:noProof/>
              </w:rPr>
              <w:drawing>
                <wp:inline distT="0" distB="0" distL="0" distR="0" wp14:anchorId="2D7B6148" wp14:editId="714FDE98">
                  <wp:extent cx="152400" cy="152400"/>
                  <wp:effectExtent l="0" t="0" r="0" b="0"/>
                  <wp:docPr id="1094"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41c8ee7c30ff3d5b399bd2867e2da979" w:history="1">
              <w:proofErr w:type="spellStart"/>
              <w:r w:rsidR="00BB255E">
                <w:rPr>
                  <w:rStyle w:val="Hyperlink"/>
                  <w:rFonts w:cs="Arial"/>
                </w:rPr>
                <w:t>NFCProvDID_ET</w:t>
              </w:r>
              <w:proofErr w:type="spellEnd"/>
            </w:hyperlink>
          </w:p>
        </w:tc>
      </w:tr>
      <w:tr w:rsidR="003930AE" w:rsidRPr="009E3B7C" w14:paraId="41429388" w14:textId="77777777" w:rsidTr="00841C2C">
        <w:trPr>
          <w:trHeight w:val="332"/>
        </w:trPr>
        <w:tc>
          <w:tcPr>
            <w:tcW w:w="1010" w:type="pct"/>
            <w:shd w:val="clear" w:color="auto" w:fill="BFBFBF" w:themeFill="background1" w:themeFillShade="BF"/>
          </w:tcPr>
          <w:p w14:paraId="62A57D70" w14:textId="77777777" w:rsidR="003930AE" w:rsidRDefault="003930AE" w:rsidP="00841C2C">
            <w:pPr>
              <w:jc w:val="both"/>
              <w:rPr>
                <w:rFonts w:cs="Arial"/>
                <w:b/>
              </w:rPr>
            </w:pPr>
            <w:r>
              <w:rPr>
                <w:rFonts w:cs="Arial"/>
                <w:b/>
              </w:rPr>
              <w:t>Transmitter</w:t>
            </w:r>
          </w:p>
        </w:tc>
        <w:tc>
          <w:tcPr>
            <w:tcW w:w="3990" w:type="pct"/>
          </w:tcPr>
          <w:p w14:paraId="01CA198B" w14:textId="77777777" w:rsidR="003930AE" w:rsidRDefault="003930AE" w:rsidP="00841C2C">
            <w:pPr>
              <w:jc w:val="both"/>
              <w:rPr>
                <w:rFonts w:cs="Arial"/>
              </w:rPr>
            </w:pPr>
            <w:r>
              <w:rPr>
                <w:noProof/>
              </w:rPr>
              <w:drawing>
                <wp:inline distT="0" distB="0" distL="0" distR="0" wp14:anchorId="201B6C73" wp14:editId="571C3BBC">
                  <wp:extent cx="152400" cy="152400"/>
                  <wp:effectExtent l="0" t="0" r="0" b="0"/>
                  <wp:docPr id="109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183AD337" w14:textId="77777777" w:rsidTr="00841C2C">
        <w:trPr>
          <w:trHeight w:val="332"/>
        </w:trPr>
        <w:tc>
          <w:tcPr>
            <w:tcW w:w="1010" w:type="pct"/>
            <w:shd w:val="clear" w:color="auto" w:fill="BFBFBF" w:themeFill="background1" w:themeFillShade="BF"/>
          </w:tcPr>
          <w:p w14:paraId="32229E6D" w14:textId="77777777" w:rsidR="003930AE" w:rsidRDefault="003930AE" w:rsidP="00841C2C">
            <w:pPr>
              <w:jc w:val="both"/>
              <w:rPr>
                <w:rFonts w:cs="Arial"/>
                <w:b/>
              </w:rPr>
            </w:pPr>
            <w:r>
              <w:rPr>
                <w:rFonts w:cs="Arial"/>
                <w:b/>
              </w:rPr>
              <w:t>Receiver</w:t>
            </w:r>
          </w:p>
        </w:tc>
        <w:tc>
          <w:tcPr>
            <w:tcW w:w="3990" w:type="pct"/>
          </w:tcPr>
          <w:p w14:paraId="75249A27" w14:textId="77777777" w:rsidR="00160D39" w:rsidRDefault="00DD209A" w:rsidP="00841C2C">
            <w:pPr>
              <w:jc w:val="both"/>
              <w:rPr>
                <w:rFonts w:cs="Arial"/>
              </w:rPr>
            </w:pPr>
            <w:r>
              <w:rPr>
                <w:noProof/>
              </w:rPr>
              <w:drawing>
                <wp:inline distT="0" distB="0" distL="0" distR="0" wp14:anchorId="712C91D5" wp14:editId="55E37FDB">
                  <wp:extent cx="152400" cy="152400"/>
                  <wp:effectExtent l="0" t="0" r="0" b="0"/>
                  <wp:docPr id="109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23C5A100" w14:textId="77777777" w:rsidR="003930AE" w:rsidRDefault="003930AE" w:rsidP="003930AE"/>
    <w:p w14:paraId="6FBE436E" w14:textId="77777777" w:rsidR="003930AE" w:rsidRDefault="003930AE" w:rsidP="003930AE">
      <w:pPr>
        <w:pStyle w:val="RETechSignal"/>
      </w:pPr>
      <w:bookmarkStart w:id="425" w:name="_798a55bb334341f2d8a4ddb980b31ffd"/>
      <w:proofErr w:type="spellStart"/>
      <w:r>
        <w:t>NfcTapMessage_ASIL_No_Cnt</w:t>
      </w:r>
      <w:bookmarkEnd w:id="425"/>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09BFA13B" w14:textId="77777777" w:rsidTr="00841C2C">
        <w:trPr>
          <w:trHeight w:val="166"/>
        </w:trPr>
        <w:tc>
          <w:tcPr>
            <w:tcW w:w="1010" w:type="pct"/>
            <w:shd w:val="clear" w:color="auto" w:fill="BFBFBF" w:themeFill="background1" w:themeFillShade="BF"/>
          </w:tcPr>
          <w:p w14:paraId="712DC945"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48F5514" w14:textId="77777777" w:rsidR="003930AE" w:rsidRPr="009E3B7C" w:rsidRDefault="003930AE" w:rsidP="00841C2C">
            <w:pPr>
              <w:jc w:val="both"/>
              <w:rPr>
                <w:rFonts w:cs="Arial"/>
                <w:b/>
              </w:rPr>
            </w:pPr>
            <w:proofErr w:type="spellStart"/>
            <w:r>
              <w:rPr>
                <w:rFonts w:cs="Arial"/>
                <w:b/>
              </w:rPr>
              <w:t>NfcTapMessage_ASIL_No_Cnt</w:t>
            </w:r>
            <w:proofErr w:type="spellEnd"/>
          </w:p>
        </w:tc>
      </w:tr>
      <w:tr w:rsidR="003930AE" w:rsidRPr="009E3B7C" w14:paraId="3199F2CF" w14:textId="77777777" w:rsidTr="00841C2C">
        <w:trPr>
          <w:trHeight w:val="332"/>
        </w:trPr>
        <w:tc>
          <w:tcPr>
            <w:tcW w:w="1010" w:type="pct"/>
            <w:shd w:val="clear" w:color="auto" w:fill="BFBFBF" w:themeFill="background1" w:themeFillShade="BF"/>
          </w:tcPr>
          <w:p w14:paraId="17991A6B" w14:textId="77777777" w:rsidR="003930AE" w:rsidRDefault="003930AE" w:rsidP="00841C2C">
            <w:pPr>
              <w:jc w:val="both"/>
              <w:rPr>
                <w:rFonts w:cs="Arial"/>
                <w:b/>
              </w:rPr>
            </w:pPr>
            <w:r>
              <w:rPr>
                <w:rFonts w:cs="Arial"/>
                <w:b/>
              </w:rPr>
              <w:t>Description</w:t>
            </w:r>
          </w:p>
        </w:tc>
        <w:tc>
          <w:tcPr>
            <w:tcW w:w="3990" w:type="pct"/>
          </w:tcPr>
          <w:p w14:paraId="6797475F" w14:textId="77777777" w:rsidR="003930AE" w:rsidRDefault="003930AE" w:rsidP="00841C2C">
            <w:pPr>
              <w:jc w:val="both"/>
              <w:rPr>
                <w:rFonts w:cs="Arial"/>
              </w:rPr>
            </w:pPr>
            <w:r>
              <w:rPr>
                <w:rFonts w:cs="Arial"/>
              </w:rPr>
              <w:t xml:space="preserve">Counter for dependability evaluation of  </w:t>
            </w:r>
            <w:proofErr w:type="spellStart"/>
            <w:r>
              <w:rPr>
                <w:rFonts w:cs="Arial"/>
              </w:rPr>
              <w:t>NfcTapMessage_ASIL</w:t>
            </w:r>
            <w:proofErr w:type="spellEnd"/>
            <w:r>
              <w:rPr>
                <w:rFonts w:cs="Arial"/>
              </w:rPr>
              <w:t xml:space="preserve"> message.</w:t>
            </w:r>
          </w:p>
        </w:tc>
      </w:tr>
      <w:tr w:rsidR="003930AE" w:rsidRPr="009E3B7C" w14:paraId="7BDFF1C0" w14:textId="77777777" w:rsidTr="00841C2C">
        <w:trPr>
          <w:trHeight w:val="332"/>
        </w:trPr>
        <w:tc>
          <w:tcPr>
            <w:tcW w:w="1010" w:type="pct"/>
            <w:shd w:val="clear" w:color="auto" w:fill="BFBFBF" w:themeFill="background1" w:themeFillShade="BF"/>
          </w:tcPr>
          <w:p w14:paraId="7A04CD3B" w14:textId="77777777" w:rsidR="003930AE" w:rsidRPr="00F161E5" w:rsidRDefault="003930AE" w:rsidP="00841C2C">
            <w:pPr>
              <w:jc w:val="both"/>
              <w:rPr>
                <w:rFonts w:cs="Arial"/>
                <w:b/>
              </w:rPr>
            </w:pPr>
            <w:r>
              <w:rPr>
                <w:rFonts w:cs="Arial"/>
                <w:b/>
              </w:rPr>
              <w:t>Encoding</w:t>
            </w:r>
          </w:p>
        </w:tc>
        <w:tc>
          <w:tcPr>
            <w:tcW w:w="3990" w:type="pct"/>
          </w:tcPr>
          <w:p w14:paraId="25424F10" w14:textId="77777777" w:rsidR="003930AE" w:rsidRPr="009E3B7C" w:rsidRDefault="00CE2B11" w:rsidP="00841C2C">
            <w:pPr>
              <w:jc w:val="both"/>
              <w:rPr>
                <w:rFonts w:cs="Arial"/>
              </w:rPr>
            </w:pPr>
            <w:r>
              <w:rPr>
                <w:noProof/>
              </w:rPr>
              <w:drawing>
                <wp:inline distT="0" distB="0" distL="0" distR="0" wp14:anchorId="13ACC88E" wp14:editId="6696BAD0">
                  <wp:extent cx="152400" cy="152400"/>
                  <wp:effectExtent l="0" t="0" r="0" b="0"/>
                  <wp:docPr id="110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016c9229789bddd57866fa06070e1f" w:history="1">
              <w:r w:rsidR="00BB255E">
                <w:rPr>
                  <w:rStyle w:val="Hyperlink"/>
                  <w:rFonts w:cs="Arial"/>
                </w:rPr>
                <w:t>UnitlessValue4bit_ET</w:t>
              </w:r>
            </w:hyperlink>
          </w:p>
        </w:tc>
      </w:tr>
      <w:tr w:rsidR="003930AE" w:rsidRPr="009E3B7C" w14:paraId="3DC108EB" w14:textId="77777777" w:rsidTr="00841C2C">
        <w:trPr>
          <w:trHeight w:val="332"/>
        </w:trPr>
        <w:tc>
          <w:tcPr>
            <w:tcW w:w="1010" w:type="pct"/>
            <w:shd w:val="clear" w:color="auto" w:fill="BFBFBF" w:themeFill="background1" w:themeFillShade="BF"/>
          </w:tcPr>
          <w:p w14:paraId="3A2D5564" w14:textId="77777777" w:rsidR="003930AE" w:rsidRDefault="003930AE" w:rsidP="00841C2C">
            <w:pPr>
              <w:jc w:val="both"/>
              <w:rPr>
                <w:rFonts w:cs="Arial"/>
                <w:b/>
              </w:rPr>
            </w:pPr>
            <w:r>
              <w:rPr>
                <w:rFonts w:cs="Arial"/>
                <w:b/>
              </w:rPr>
              <w:t>Transmitter</w:t>
            </w:r>
          </w:p>
        </w:tc>
        <w:tc>
          <w:tcPr>
            <w:tcW w:w="3990" w:type="pct"/>
          </w:tcPr>
          <w:p w14:paraId="7831BB23" w14:textId="77777777" w:rsidR="003930AE" w:rsidRDefault="003930AE" w:rsidP="00841C2C">
            <w:pPr>
              <w:jc w:val="both"/>
              <w:rPr>
                <w:rFonts w:cs="Arial"/>
              </w:rPr>
            </w:pPr>
            <w:r>
              <w:rPr>
                <w:noProof/>
              </w:rPr>
              <w:drawing>
                <wp:inline distT="0" distB="0" distL="0" distR="0" wp14:anchorId="3F89A57D" wp14:editId="1E9E83C7">
                  <wp:extent cx="152400" cy="152400"/>
                  <wp:effectExtent l="0" t="0" r="0" b="0"/>
                  <wp:docPr id="110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26E51771" w14:textId="77777777" w:rsidR="003930AE" w:rsidRDefault="003930AE" w:rsidP="00841C2C">
            <w:pPr>
              <w:jc w:val="both"/>
              <w:rPr>
                <w:rFonts w:cs="Arial"/>
              </w:rPr>
            </w:pPr>
            <w:r>
              <w:rPr>
                <w:noProof/>
              </w:rPr>
              <w:drawing>
                <wp:inline distT="0" distB="0" distL="0" distR="0" wp14:anchorId="42323B31" wp14:editId="1C158EBC">
                  <wp:extent cx="152400" cy="152400"/>
                  <wp:effectExtent l="0" t="0" r="0" b="0"/>
                  <wp:docPr id="110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3CC47B00" w14:textId="77777777" w:rsidTr="00841C2C">
        <w:trPr>
          <w:trHeight w:val="332"/>
        </w:trPr>
        <w:tc>
          <w:tcPr>
            <w:tcW w:w="1010" w:type="pct"/>
            <w:shd w:val="clear" w:color="auto" w:fill="BFBFBF" w:themeFill="background1" w:themeFillShade="BF"/>
          </w:tcPr>
          <w:p w14:paraId="317FE20F" w14:textId="77777777" w:rsidR="003930AE" w:rsidRDefault="003930AE" w:rsidP="00841C2C">
            <w:pPr>
              <w:jc w:val="both"/>
              <w:rPr>
                <w:rFonts w:cs="Arial"/>
                <w:b/>
              </w:rPr>
            </w:pPr>
            <w:r>
              <w:rPr>
                <w:rFonts w:cs="Arial"/>
                <w:b/>
              </w:rPr>
              <w:t>Receiver</w:t>
            </w:r>
          </w:p>
        </w:tc>
        <w:tc>
          <w:tcPr>
            <w:tcW w:w="3990" w:type="pct"/>
          </w:tcPr>
          <w:p w14:paraId="12102641" w14:textId="77777777" w:rsidR="00160D39" w:rsidRDefault="00DD209A" w:rsidP="00841C2C">
            <w:pPr>
              <w:jc w:val="both"/>
              <w:rPr>
                <w:rFonts w:cs="Arial"/>
              </w:rPr>
            </w:pPr>
            <w:r>
              <w:rPr>
                <w:noProof/>
              </w:rPr>
              <w:drawing>
                <wp:inline distT="0" distB="0" distL="0" distR="0" wp14:anchorId="0211842A" wp14:editId="7507E5C5">
                  <wp:extent cx="152400" cy="152400"/>
                  <wp:effectExtent l="0" t="0" r="0" b="0"/>
                  <wp:docPr id="110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10984610" w14:textId="77777777" w:rsidR="00160D39" w:rsidRDefault="00DD209A" w:rsidP="00841C2C">
            <w:pPr>
              <w:jc w:val="both"/>
              <w:rPr>
                <w:rFonts w:cs="Arial"/>
              </w:rPr>
            </w:pPr>
            <w:r>
              <w:rPr>
                <w:noProof/>
              </w:rPr>
              <w:drawing>
                <wp:inline distT="0" distB="0" distL="0" distR="0" wp14:anchorId="4B069E58" wp14:editId="57F57666">
                  <wp:extent cx="152400" cy="152400"/>
                  <wp:effectExtent l="0" t="0" r="0" b="0"/>
                  <wp:docPr id="110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58AF88C3" w14:textId="77777777" w:rsidR="003930AE" w:rsidRDefault="003930AE" w:rsidP="003930AE"/>
    <w:p w14:paraId="611E91E8" w14:textId="77777777" w:rsidR="003930AE" w:rsidRDefault="003930AE" w:rsidP="003930AE">
      <w:pPr>
        <w:pStyle w:val="RETechSignal"/>
      </w:pPr>
      <w:bookmarkStart w:id="426" w:name="_7f221299da751e77a4c5f8a23fd5de0a"/>
      <w:proofErr w:type="spellStart"/>
      <w:r>
        <w:t>NfcTapMessage_ASIL_No_Crc</w:t>
      </w:r>
      <w:bookmarkEnd w:id="426"/>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4F70AFEE" w14:textId="77777777" w:rsidTr="00841C2C">
        <w:trPr>
          <w:trHeight w:val="166"/>
        </w:trPr>
        <w:tc>
          <w:tcPr>
            <w:tcW w:w="1010" w:type="pct"/>
            <w:shd w:val="clear" w:color="auto" w:fill="BFBFBF" w:themeFill="background1" w:themeFillShade="BF"/>
          </w:tcPr>
          <w:p w14:paraId="6CD04ECA"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E6B8F9A" w14:textId="77777777" w:rsidR="003930AE" w:rsidRPr="009E3B7C" w:rsidRDefault="003930AE" w:rsidP="00841C2C">
            <w:pPr>
              <w:jc w:val="both"/>
              <w:rPr>
                <w:rFonts w:cs="Arial"/>
                <w:b/>
              </w:rPr>
            </w:pPr>
            <w:proofErr w:type="spellStart"/>
            <w:r>
              <w:rPr>
                <w:rFonts w:cs="Arial"/>
                <w:b/>
              </w:rPr>
              <w:t>NfcTapMessage_ASIL_No_Crc</w:t>
            </w:r>
            <w:proofErr w:type="spellEnd"/>
          </w:p>
        </w:tc>
      </w:tr>
      <w:tr w:rsidR="003930AE" w:rsidRPr="009E3B7C" w14:paraId="5E4D6352" w14:textId="77777777" w:rsidTr="00841C2C">
        <w:trPr>
          <w:trHeight w:val="332"/>
        </w:trPr>
        <w:tc>
          <w:tcPr>
            <w:tcW w:w="1010" w:type="pct"/>
            <w:shd w:val="clear" w:color="auto" w:fill="BFBFBF" w:themeFill="background1" w:themeFillShade="BF"/>
          </w:tcPr>
          <w:p w14:paraId="311A2503" w14:textId="77777777" w:rsidR="003930AE" w:rsidRDefault="003930AE" w:rsidP="00841C2C">
            <w:pPr>
              <w:jc w:val="both"/>
              <w:rPr>
                <w:rFonts w:cs="Arial"/>
                <w:b/>
              </w:rPr>
            </w:pPr>
            <w:r>
              <w:rPr>
                <w:rFonts w:cs="Arial"/>
                <w:b/>
              </w:rPr>
              <w:t>Description</w:t>
            </w:r>
          </w:p>
        </w:tc>
        <w:tc>
          <w:tcPr>
            <w:tcW w:w="3990" w:type="pct"/>
          </w:tcPr>
          <w:p w14:paraId="530ABEFA" w14:textId="77777777" w:rsidR="003930AE" w:rsidRDefault="003930AE" w:rsidP="00841C2C">
            <w:pPr>
              <w:jc w:val="both"/>
              <w:rPr>
                <w:rFonts w:cs="Arial"/>
              </w:rPr>
            </w:pPr>
            <w:r>
              <w:rPr>
                <w:rFonts w:cs="Arial"/>
              </w:rPr>
              <w:t xml:space="preserve">Cyclic Redundancy Check (CRC) for dependability evaluation of </w:t>
            </w:r>
            <w:proofErr w:type="spellStart"/>
            <w:r>
              <w:rPr>
                <w:rFonts w:cs="Arial"/>
              </w:rPr>
              <w:t>NfcTapMessage_ASIL</w:t>
            </w:r>
            <w:proofErr w:type="spellEnd"/>
            <w:r>
              <w:rPr>
                <w:rFonts w:cs="Arial"/>
              </w:rPr>
              <w:t xml:space="preserve"> </w:t>
            </w:r>
            <w:proofErr w:type="spellStart"/>
            <w:r>
              <w:rPr>
                <w:rFonts w:cs="Arial"/>
              </w:rPr>
              <w:t>messagel</w:t>
            </w:r>
            <w:proofErr w:type="spellEnd"/>
            <w:r>
              <w:rPr>
                <w:rFonts w:cs="Arial"/>
              </w:rPr>
              <w:t>.</w:t>
            </w:r>
          </w:p>
        </w:tc>
      </w:tr>
      <w:tr w:rsidR="003930AE" w:rsidRPr="009E3B7C" w14:paraId="200FE72C" w14:textId="77777777" w:rsidTr="00841C2C">
        <w:trPr>
          <w:trHeight w:val="332"/>
        </w:trPr>
        <w:tc>
          <w:tcPr>
            <w:tcW w:w="1010" w:type="pct"/>
            <w:shd w:val="clear" w:color="auto" w:fill="BFBFBF" w:themeFill="background1" w:themeFillShade="BF"/>
          </w:tcPr>
          <w:p w14:paraId="59E82D36" w14:textId="77777777" w:rsidR="003930AE" w:rsidRPr="00F161E5" w:rsidRDefault="003930AE" w:rsidP="00841C2C">
            <w:pPr>
              <w:jc w:val="both"/>
              <w:rPr>
                <w:rFonts w:cs="Arial"/>
                <w:b/>
              </w:rPr>
            </w:pPr>
            <w:r>
              <w:rPr>
                <w:rFonts w:cs="Arial"/>
                <w:b/>
              </w:rPr>
              <w:t>Encoding</w:t>
            </w:r>
          </w:p>
        </w:tc>
        <w:tc>
          <w:tcPr>
            <w:tcW w:w="3990" w:type="pct"/>
          </w:tcPr>
          <w:p w14:paraId="3B1B4417" w14:textId="77777777" w:rsidR="003930AE" w:rsidRPr="009E3B7C" w:rsidRDefault="00CE2B11" w:rsidP="00841C2C">
            <w:pPr>
              <w:jc w:val="both"/>
              <w:rPr>
                <w:rFonts w:cs="Arial"/>
              </w:rPr>
            </w:pPr>
            <w:r>
              <w:rPr>
                <w:noProof/>
              </w:rPr>
              <w:drawing>
                <wp:inline distT="0" distB="0" distL="0" distR="0" wp14:anchorId="7ECC1E7D" wp14:editId="77BA8FC7">
                  <wp:extent cx="152400" cy="152400"/>
                  <wp:effectExtent l="0" t="0" r="0" b="0"/>
                  <wp:docPr id="111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933f74f9c481c77f021a6aa066d15403" w:history="1">
              <w:r w:rsidR="00BB255E">
                <w:rPr>
                  <w:rStyle w:val="Hyperlink"/>
                  <w:rFonts w:cs="Arial"/>
                </w:rPr>
                <w:t>UnitlessValue8bit_ET</w:t>
              </w:r>
            </w:hyperlink>
          </w:p>
        </w:tc>
      </w:tr>
      <w:tr w:rsidR="003930AE" w:rsidRPr="009E3B7C" w14:paraId="17DC0332" w14:textId="77777777" w:rsidTr="00841C2C">
        <w:trPr>
          <w:trHeight w:val="332"/>
        </w:trPr>
        <w:tc>
          <w:tcPr>
            <w:tcW w:w="1010" w:type="pct"/>
            <w:shd w:val="clear" w:color="auto" w:fill="BFBFBF" w:themeFill="background1" w:themeFillShade="BF"/>
          </w:tcPr>
          <w:p w14:paraId="66DF9846" w14:textId="77777777" w:rsidR="003930AE" w:rsidRDefault="003930AE" w:rsidP="00841C2C">
            <w:pPr>
              <w:jc w:val="both"/>
              <w:rPr>
                <w:rFonts w:cs="Arial"/>
                <w:b/>
              </w:rPr>
            </w:pPr>
            <w:r>
              <w:rPr>
                <w:rFonts w:cs="Arial"/>
                <w:b/>
              </w:rPr>
              <w:t>Transmitter</w:t>
            </w:r>
          </w:p>
        </w:tc>
        <w:tc>
          <w:tcPr>
            <w:tcW w:w="3990" w:type="pct"/>
          </w:tcPr>
          <w:p w14:paraId="2AE1908B" w14:textId="77777777" w:rsidR="003930AE" w:rsidRDefault="003930AE" w:rsidP="00841C2C">
            <w:pPr>
              <w:jc w:val="both"/>
              <w:rPr>
                <w:rFonts w:cs="Arial"/>
              </w:rPr>
            </w:pPr>
            <w:r>
              <w:rPr>
                <w:noProof/>
              </w:rPr>
              <w:drawing>
                <wp:inline distT="0" distB="0" distL="0" distR="0" wp14:anchorId="4B2AB490" wp14:editId="405DC81D">
                  <wp:extent cx="152400" cy="152400"/>
                  <wp:effectExtent l="0" t="0" r="0" b="0"/>
                  <wp:docPr id="111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p w14:paraId="2A72F98B" w14:textId="77777777" w:rsidR="003930AE" w:rsidRDefault="003930AE" w:rsidP="00841C2C">
            <w:pPr>
              <w:jc w:val="both"/>
              <w:rPr>
                <w:rFonts w:cs="Arial"/>
              </w:rPr>
            </w:pPr>
            <w:r>
              <w:rPr>
                <w:noProof/>
              </w:rPr>
              <w:drawing>
                <wp:inline distT="0" distB="0" distL="0" distR="0" wp14:anchorId="68D2C52B" wp14:editId="78E2EB25">
                  <wp:extent cx="152400" cy="152400"/>
                  <wp:effectExtent l="0" t="0" r="0" b="0"/>
                  <wp:docPr id="111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377BD89C" w14:textId="77777777" w:rsidTr="00841C2C">
        <w:trPr>
          <w:trHeight w:val="332"/>
        </w:trPr>
        <w:tc>
          <w:tcPr>
            <w:tcW w:w="1010" w:type="pct"/>
            <w:shd w:val="clear" w:color="auto" w:fill="BFBFBF" w:themeFill="background1" w:themeFillShade="BF"/>
          </w:tcPr>
          <w:p w14:paraId="6E734364" w14:textId="77777777" w:rsidR="003930AE" w:rsidRDefault="003930AE" w:rsidP="00841C2C">
            <w:pPr>
              <w:jc w:val="both"/>
              <w:rPr>
                <w:rFonts w:cs="Arial"/>
                <w:b/>
              </w:rPr>
            </w:pPr>
            <w:r>
              <w:rPr>
                <w:rFonts w:cs="Arial"/>
                <w:b/>
              </w:rPr>
              <w:t>Receiver</w:t>
            </w:r>
          </w:p>
        </w:tc>
        <w:tc>
          <w:tcPr>
            <w:tcW w:w="3990" w:type="pct"/>
          </w:tcPr>
          <w:p w14:paraId="56ED564D" w14:textId="77777777" w:rsidR="00160D39" w:rsidRDefault="00DD209A" w:rsidP="00841C2C">
            <w:pPr>
              <w:jc w:val="both"/>
              <w:rPr>
                <w:rFonts w:cs="Arial"/>
              </w:rPr>
            </w:pPr>
            <w:r>
              <w:rPr>
                <w:noProof/>
              </w:rPr>
              <w:drawing>
                <wp:inline distT="0" distB="0" distL="0" distR="0" wp14:anchorId="3463D331" wp14:editId="74A9D63D">
                  <wp:extent cx="152400" cy="152400"/>
                  <wp:effectExtent l="0" t="0" r="0" b="0"/>
                  <wp:docPr id="1116"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p w14:paraId="6A14B54A" w14:textId="77777777" w:rsidR="00160D39" w:rsidRDefault="00DD209A" w:rsidP="00841C2C">
            <w:pPr>
              <w:jc w:val="both"/>
              <w:rPr>
                <w:rFonts w:cs="Arial"/>
              </w:rPr>
            </w:pPr>
            <w:r>
              <w:rPr>
                <w:noProof/>
              </w:rPr>
              <w:drawing>
                <wp:inline distT="0" distB="0" distL="0" distR="0" wp14:anchorId="328CE164" wp14:editId="61AF7D49">
                  <wp:extent cx="152400" cy="152400"/>
                  <wp:effectExtent l="0" t="0" r="0" b="0"/>
                  <wp:docPr id="1118"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BCM</w:t>
            </w:r>
          </w:p>
        </w:tc>
      </w:tr>
    </w:tbl>
    <w:p w14:paraId="2531B4C3" w14:textId="77777777" w:rsidR="003930AE" w:rsidRDefault="003930AE" w:rsidP="003930AE"/>
    <w:p w14:paraId="7EF05961" w14:textId="77777777" w:rsidR="003930AE" w:rsidRDefault="003930AE" w:rsidP="003930AE">
      <w:pPr>
        <w:pStyle w:val="RETechSignal"/>
      </w:pPr>
      <w:bookmarkStart w:id="427" w:name="_7f6926ef60bf78370719d0afb81cca67"/>
      <w:proofErr w:type="spellStart"/>
      <w:r>
        <w:t>PwPckTq_D_Stat</w:t>
      </w:r>
      <w:bookmarkEnd w:id="427"/>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1D75DD97" w14:textId="77777777" w:rsidTr="00841C2C">
        <w:trPr>
          <w:trHeight w:val="166"/>
        </w:trPr>
        <w:tc>
          <w:tcPr>
            <w:tcW w:w="1010" w:type="pct"/>
            <w:shd w:val="clear" w:color="auto" w:fill="BFBFBF" w:themeFill="background1" w:themeFillShade="BF"/>
          </w:tcPr>
          <w:p w14:paraId="65A1D572"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C867652" w14:textId="77777777" w:rsidR="003930AE" w:rsidRPr="009E3B7C" w:rsidRDefault="003930AE" w:rsidP="00841C2C">
            <w:pPr>
              <w:jc w:val="both"/>
              <w:rPr>
                <w:rFonts w:cs="Arial"/>
                <w:b/>
              </w:rPr>
            </w:pPr>
            <w:proofErr w:type="spellStart"/>
            <w:r>
              <w:rPr>
                <w:rFonts w:cs="Arial"/>
                <w:b/>
              </w:rPr>
              <w:t>PwPckTq_D_Stat</w:t>
            </w:r>
            <w:proofErr w:type="spellEnd"/>
          </w:p>
        </w:tc>
      </w:tr>
      <w:tr w:rsidR="003930AE" w:rsidRPr="009E3B7C" w14:paraId="5053F6AC" w14:textId="77777777" w:rsidTr="00841C2C">
        <w:trPr>
          <w:trHeight w:val="332"/>
        </w:trPr>
        <w:tc>
          <w:tcPr>
            <w:tcW w:w="1010" w:type="pct"/>
            <w:shd w:val="clear" w:color="auto" w:fill="BFBFBF" w:themeFill="background1" w:themeFillShade="BF"/>
          </w:tcPr>
          <w:p w14:paraId="4DC2AD5E" w14:textId="77777777" w:rsidR="003930AE" w:rsidRDefault="003930AE" w:rsidP="00841C2C">
            <w:pPr>
              <w:jc w:val="both"/>
              <w:rPr>
                <w:rFonts w:cs="Arial"/>
                <w:b/>
              </w:rPr>
            </w:pPr>
            <w:r>
              <w:rPr>
                <w:rFonts w:cs="Arial"/>
                <w:b/>
              </w:rPr>
              <w:t>Description</w:t>
            </w:r>
          </w:p>
        </w:tc>
        <w:tc>
          <w:tcPr>
            <w:tcW w:w="3990" w:type="pct"/>
          </w:tcPr>
          <w:p w14:paraId="4081BBE0" w14:textId="77777777" w:rsidR="003930AE" w:rsidRDefault="003930AE" w:rsidP="00841C2C">
            <w:pPr>
              <w:jc w:val="both"/>
              <w:rPr>
                <w:rFonts w:cs="Arial"/>
              </w:rPr>
            </w:pPr>
            <w:r>
              <w:rPr>
                <w:rFonts w:cs="Arial"/>
              </w:rPr>
              <w:t xml:space="preserve">Provides indication if the vehicle is in motive or non-motive mode: </w:t>
            </w:r>
            <w:proofErr w:type="spellStart"/>
            <w:r>
              <w:rPr>
                <w:rFonts w:cs="Arial"/>
              </w:rPr>
              <w:t>PwPckTq_D_Stat</w:t>
            </w:r>
            <w:proofErr w:type="spellEnd"/>
            <w:r>
              <w:rPr>
                <w:rFonts w:cs="Arial"/>
              </w:rPr>
              <w:t xml:space="preserve"> = 0x0 (</w:t>
            </w:r>
            <w:proofErr w:type="spellStart"/>
            <w:r>
              <w:rPr>
                <w:rFonts w:cs="Arial"/>
              </w:rPr>
              <w:t>PwPckOff_TqNotAvailable</w:t>
            </w:r>
            <w:proofErr w:type="spellEnd"/>
            <w:r>
              <w:rPr>
                <w:rFonts w:cs="Arial"/>
              </w:rPr>
              <w:t>) e.g. engine is not running</w:t>
            </w:r>
          </w:p>
          <w:p w14:paraId="4C115A37" w14:textId="77777777" w:rsidR="003930AE" w:rsidRDefault="003930AE" w:rsidP="00841C2C">
            <w:pPr>
              <w:jc w:val="both"/>
              <w:rPr>
                <w:rFonts w:cs="Arial"/>
              </w:rPr>
            </w:pPr>
            <w:proofErr w:type="spellStart"/>
            <w:r>
              <w:rPr>
                <w:rFonts w:cs="Arial"/>
              </w:rPr>
              <w:t>PwPckTq_D_Stat</w:t>
            </w:r>
            <w:proofErr w:type="spellEnd"/>
            <w:r>
              <w:rPr>
                <w:rFonts w:cs="Arial"/>
              </w:rPr>
              <w:t xml:space="preserve"> = 0x1 (</w:t>
            </w:r>
            <w:proofErr w:type="spellStart"/>
            <w:r>
              <w:rPr>
                <w:rFonts w:cs="Arial"/>
              </w:rPr>
              <w:t>PwPckOn_TqNotAvailable</w:t>
            </w:r>
            <w:proofErr w:type="spellEnd"/>
            <w:r>
              <w:rPr>
                <w:rFonts w:cs="Arial"/>
              </w:rPr>
              <w:t xml:space="preserve">) e.g. engine is running in </w:t>
            </w:r>
            <w:proofErr w:type="spellStart"/>
            <w:r>
              <w:rPr>
                <w:rFonts w:cs="Arial"/>
              </w:rPr>
              <w:t>NonMotive</w:t>
            </w:r>
            <w:proofErr w:type="spellEnd"/>
            <w:r>
              <w:rPr>
                <w:rFonts w:cs="Arial"/>
              </w:rPr>
              <w:t xml:space="preserve"> mode</w:t>
            </w:r>
          </w:p>
          <w:p w14:paraId="50BEC1A7" w14:textId="77777777" w:rsidR="003930AE" w:rsidRDefault="003930AE" w:rsidP="00841C2C">
            <w:pPr>
              <w:jc w:val="both"/>
              <w:rPr>
                <w:rFonts w:cs="Arial"/>
              </w:rPr>
            </w:pPr>
            <w:proofErr w:type="spellStart"/>
            <w:r>
              <w:rPr>
                <w:rFonts w:cs="Arial"/>
              </w:rPr>
              <w:t>PwPckTq_D_Stat</w:t>
            </w:r>
            <w:proofErr w:type="spellEnd"/>
            <w:r>
              <w:rPr>
                <w:rFonts w:cs="Arial"/>
              </w:rPr>
              <w:t xml:space="preserve"> = 0x2 (</w:t>
            </w:r>
            <w:proofErr w:type="spellStart"/>
            <w:r>
              <w:rPr>
                <w:rFonts w:cs="Arial"/>
              </w:rPr>
              <w:t>StartInprgrss_TqNotAvail</w:t>
            </w:r>
            <w:proofErr w:type="spellEnd"/>
            <w:r>
              <w:rPr>
                <w:rFonts w:cs="Arial"/>
              </w:rPr>
              <w:t>) e.g. engine is cranking</w:t>
            </w:r>
          </w:p>
          <w:p w14:paraId="4117FD0F" w14:textId="77777777" w:rsidR="003930AE" w:rsidRDefault="003930AE" w:rsidP="00841C2C">
            <w:pPr>
              <w:jc w:val="both"/>
              <w:rPr>
                <w:rFonts w:cs="Arial"/>
              </w:rPr>
            </w:pPr>
            <w:proofErr w:type="spellStart"/>
            <w:r>
              <w:rPr>
                <w:rFonts w:cs="Arial"/>
              </w:rPr>
              <w:t>PwPckTq_D_Stat</w:t>
            </w:r>
            <w:proofErr w:type="spellEnd"/>
            <w:r>
              <w:rPr>
                <w:rFonts w:cs="Arial"/>
              </w:rPr>
              <w:t xml:space="preserve"> = 0x3 (</w:t>
            </w:r>
            <w:proofErr w:type="spellStart"/>
            <w:r>
              <w:rPr>
                <w:rFonts w:cs="Arial"/>
              </w:rPr>
              <w:t>PwPckOn_TqAvailable</w:t>
            </w:r>
            <w:proofErr w:type="spellEnd"/>
            <w:r>
              <w:rPr>
                <w:rFonts w:cs="Arial"/>
              </w:rPr>
              <w:t>) e.g. engine is running in Motive mode</w:t>
            </w:r>
          </w:p>
        </w:tc>
      </w:tr>
      <w:tr w:rsidR="003930AE" w:rsidRPr="009E3B7C" w14:paraId="6564879D" w14:textId="77777777" w:rsidTr="00841C2C">
        <w:trPr>
          <w:trHeight w:val="332"/>
        </w:trPr>
        <w:tc>
          <w:tcPr>
            <w:tcW w:w="1010" w:type="pct"/>
            <w:shd w:val="clear" w:color="auto" w:fill="BFBFBF" w:themeFill="background1" w:themeFillShade="BF"/>
          </w:tcPr>
          <w:p w14:paraId="402B169A" w14:textId="77777777" w:rsidR="003930AE" w:rsidRPr="00F161E5" w:rsidRDefault="003930AE" w:rsidP="00841C2C">
            <w:pPr>
              <w:jc w:val="both"/>
              <w:rPr>
                <w:rFonts w:cs="Arial"/>
                <w:b/>
              </w:rPr>
            </w:pPr>
            <w:r>
              <w:rPr>
                <w:rFonts w:cs="Arial"/>
                <w:b/>
              </w:rPr>
              <w:t>Encoding</w:t>
            </w:r>
          </w:p>
        </w:tc>
        <w:tc>
          <w:tcPr>
            <w:tcW w:w="3990" w:type="pct"/>
          </w:tcPr>
          <w:p w14:paraId="500EDDEC" w14:textId="77777777" w:rsidR="003930AE" w:rsidRPr="009E3B7C" w:rsidRDefault="00CE2B11" w:rsidP="00841C2C">
            <w:pPr>
              <w:jc w:val="both"/>
              <w:rPr>
                <w:rFonts w:cs="Arial"/>
              </w:rPr>
            </w:pPr>
            <w:r>
              <w:rPr>
                <w:noProof/>
              </w:rPr>
              <w:drawing>
                <wp:inline distT="0" distB="0" distL="0" distR="0" wp14:anchorId="2466500F" wp14:editId="041A1091">
                  <wp:extent cx="152400" cy="152400"/>
                  <wp:effectExtent l="0" t="0" r="0" b="0"/>
                  <wp:docPr id="1120"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55fa4324d498236d36661656c12d331d" w:history="1">
              <w:proofErr w:type="spellStart"/>
              <w:r w:rsidR="00BB255E">
                <w:rPr>
                  <w:rStyle w:val="Hyperlink"/>
                  <w:rFonts w:cs="Arial"/>
                </w:rPr>
                <w:t>PwPckTqDStat_ET</w:t>
              </w:r>
              <w:proofErr w:type="spellEnd"/>
            </w:hyperlink>
          </w:p>
        </w:tc>
      </w:tr>
      <w:tr w:rsidR="003930AE" w:rsidRPr="009E3B7C" w14:paraId="39A568E7" w14:textId="77777777" w:rsidTr="00841C2C">
        <w:trPr>
          <w:trHeight w:val="332"/>
        </w:trPr>
        <w:tc>
          <w:tcPr>
            <w:tcW w:w="1010" w:type="pct"/>
            <w:shd w:val="clear" w:color="auto" w:fill="BFBFBF" w:themeFill="background1" w:themeFillShade="BF"/>
          </w:tcPr>
          <w:p w14:paraId="6A0B808B" w14:textId="77777777" w:rsidR="003930AE" w:rsidRDefault="003930AE" w:rsidP="00841C2C">
            <w:pPr>
              <w:jc w:val="both"/>
              <w:rPr>
                <w:rFonts w:cs="Arial"/>
                <w:b/>
              </w:rPr>
            </w:pPr>
            <w:r>
              <w:rPr>
                <w:rFonts w:cs="Arial"/>
                <w:b/>
              </w:rPr>
              <w:t>Transmitter</w:t>
            </w:r>
          </w:p>
        </w:tc>
        <w:tc>
          <w:tcPr>
            <w:tcW w:w="3990" w:type="pct"/>
          </w:tcPr>
          <w:p w14:paraId="564F420A" w14:textId="77777777" w:rsidR="003930AE" w:rsidRDefault="003930AE" w:rsidP="00841C2C">
            <w:pPr>
              <w:jc w:val="both"/>
              <w:rPr>
                <w:rFonts w:cs="Arial"/>
              </w:rPr>
            </w:pPr>
            <w:r>
              <w:rPr>
                <w:noProof/>
              </w:rPr>
              <w:drawing>
                <wp:inline distT="0" distB="0" distL="0" distR="0" wp14:anchorId="76FA383B" wp14:editId="784C1A0E">
                  <wp:extent cx="152400" cy="152400"/>
                  <wp:effectExtent l="0" t="0" r="0" b="0"/>
                  <wp:docPr id="1122"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ECG</w:t>
            </w:r>
          </w:p>
        </w:tc>
      </w:tr>
      <w:tr w:rsidR="003930AE" w:rsidRPr="009E3B7C" w14:paraId="479AFEF4" w14:textId="77777777" w:rsidTr="00841C2C">
        <w:trPr>
          <w:trHeight w:val="332"/>
        </w:trPr>
        <w:tc>
          <w:tcPr>
            <w:tcW w:w="1010" w:type="pct"/>
            <w:shd w:val="clear" w:color="auto" w:fill="BFBFBF" w:themeFill="background1" w:themeFillShade="BF"/>
          </w:tcPr>
          <w:p w14:paraId="19B635A5" w14:textId="77777777" w:rsidR="003930AE" w:rsidRDefault="003930AE" w:rsidP="00841C2C">
            <w:pPr>
              <w:jc w:val="both"/>
              <w:rPr>
                <w:rFonts w:cs="Arial"/>
                <w:b/>
              </w:rPr>
            </w:pPr>
            <w:r>
              <w:rPr>
                <w:rFonts w:cs="Arial"/>
                <w:b/>
              </w:rPr>
              <w:t>Receiver</w:t>
            </w:r>
          </w:p>
        </w:tc>
        <w:tc>
          <w:tcPr>
            <w:tcW w:w="3990" w:type="pct"/>
          </w:tcPr>
          <w:p w14:paraId="7E34B89B" w14:textId="77777777" w:rsidR="00160D39" w:rsidRDefault="00DD209A" w:rsidP="00841C2C">
            <w:pPr>
              <w:jc w:val="both"/>
              <w:rPr>
                <w:rFonts w:cs="Arial"/>
              </w:rPr>
            </w:pPr>
            <w:r>
              <w:rPr>
                <w:noProof/>
              </w:rPr>
              <w:drawing>
                <wp:inline distT="0" distB="0" distL="0" distR="0" wp14:anchorId="1A907736" wp14:editId="333A0A4A">
                  <wp:extent cx="152400" cy="152400"/>
                  <wp:effectExtent l="0" t="0" r="0" b="0"/>
                  <wp:docPr id="1124" name="Picture -1022494400.jpg" descr="-102249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1022494400.jpg"/>
                          <pic:cNvPicPr/>
                        </pic:nvPicPr>
                        <pic:blipFill>
                          <a:blip r:embed="rId29" cstate="print"/>
                          <a:stretch>
                            <a:fillRect/>
                          </a:stretch>
                        </pic:blipFill>
                        <pic:spPr>
                          <a:xfrm>
                            <a:off x="0" y="0"/>
                            <a:ext cx="152400" cy="152400"/>
                          </a:xfrm>
                          <a:prstGeom prst="rect">
                            <a:avLst/>
                          </a:prstGeom>
                        </pic:spPr>
                      </pic:pic>
                    </a:graphicData>
                  </a:graphic>
                </wp:inline>
              </w:drawing>
            </w:r>
            <w:r>
              <w:rPr>
                <w:rFonts w:cs="Arial"/>
              </w:rPr>
              <w:t xml:space="preserve"> NFAM</w:t>
            </w:r>
          </w:p>
        </w:tc>
      </w:tr>
    </w:tbl>
    <w:p w14:paraId="2033BF2B" w14:textId="77777777" w:rsidR="003930AE" w:rsidRDefault="003930AE" w:rsidP="003930AE"/>
    <w:p w14:paraId="7C399701" w14:textId="77777777" w:rsidR="003930AE" w:rsidRDefault="003930AE" w:rsidP="003930AE">
      <w:pPr>
        <w:pStyle w:val="RETechSignal"/>
      </w:pPr>
      <w:bookmarkStart w:id="428" w:name="_5fcac1b3dd48ce6fecb9fa8d0da0062e"/>
      <w:proofErr w:type="spellStart"/>
      <w:r>
        <w:t>Remote_Start_Status</w:t>
      </w:r>
      <w:bookmarkEnd w:id="428"/>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1E90A450" w14:textId="77777777" w:rsidTr="00841C2C">
        <w:trPr>
          <w:trHeight w:val="166"/>
        </w:trPr>
        <w:tc>
          <w:tcPr>
            <w:tcW w:w="1010" w:type="pct"/>
            <w:shd w:val="clear" w:color="auto" w:fill="BFBFBF" w:themeFill="background1" w:themeFillShade="BF"/>
          </w:tcPr>
          <w:p w14:paraId="4862FF05"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18DE2DD3" w14:textId="77777777" w:rsidR="003930AE" w:rsidRPr="009E3B7C" w:rsidRDefault="003930AE" w:rsidP="00841C2C">
            <w:pPr>
              <w:jc w:val="both"/>
              <w:rPr>
                <w:rFonts w:cs="Arial"/>
                <w:b/>
              </w:rPr>
            </w:pPr>
            <w:proofErr w:type="spellStart"/>
            <w:r>
              <w:rPr>
                <w:rFonts w:cs="Arial"/>
                <w:b/>
              </w:rPr>
              <w:t>Remote_Start_Status</w:t>
            </w:r>
            <w:proofErr w:type="spellEnd"/>
          </w:p>
        </w:tc>
      </w:tr>
      <w:tr w:rsidR="003930AE" w:rsidRPr="009E3B7C" w14:paraId="60C4D8CB" w14:textId="77777777" w:rsidTr="00841C2C">
        <w:trPr>
          <w:trHeight w:val="332"/>
        </w:trPr>
        <w:tc>
          <w:tcPr>
            <w:tcW w:w="1010" w:type="pct"/>
            <w:shd w:val="clear" w:color="auto" w:fill="BFBFBF" w:themeFill="background1" w:themeFillShade="BF"/>
          </w:tcPr>
          <w:p w14:paraId="2DFC4E6E" w14:textId="77777777" w:rsidR="003930AE" w:rsidRDefault="003930AE" w:rsidP="00841C2C">
            <w:pPr>
              <w:jc w:val="both"/>
              <w:rPr>
                <w:rFonts w:cs="Arial"/>
                <w:b/>
              </w:rPr>
            </w:pPr>
            <w:r>
              <w:rPr>
                <w:rFonts w:cs="Arial"/>
                <w:b/>
              </w:rPr>
              <w:t>Description</w:t>
            </w:r>
          </w:p>
        </w:tc>
        <w:tc>
          <w:tcPr>
            <w:tcW w:w="3990" w:type="pct"/>
          </w:tcPr>
          <w:p w14:paraId="4359A2BC" w14:textId="77777777" w:rsidR="003930AE" w:rsidRDefault="003930AE" w:rsidP="00841C2C">
            <w:pPr>
              <w:jc w:val="both"/>
              <w:rPr>
                <w:rFonts w:cs="Arial"/>
              </w:rPr>
            </w:pPr>
            <w:r>
              <w:rPr>
                <w:rFonts w:cs="Arial"/>
              </w:rPr>
              <w:t>Provides indication if vehicle is in Remote start mode</w:t>
            </w:r>
          </w:p>
        </w:tc>
      </w:tr>
      <w:tr w:rsidR="003930AE" w:rsidRPr="009E3B7C" w14:paraId="26C3407D" w14:textId="77777777" w:rsidTr="00841C2C">
        <w:trPr>
          <w:trHeight w:val="332"/>
        </w:trPr>
        <w:tc>
          <w:tcPr>
            <w:tcW w:w="1010" w:type="pct"/>
            <w:shd w:val="clear" w:color="auto" w:fill="BFBFBF" w:themeFill="background1" w:themeFillShade="BF"/>
          </w:tcPr>
          <w:p w14:paraId="7ABDBD0F" w14:textId="77777777" w:rsidR="003930AE" w:rsidRPr="00F161E5" w:rsidRDefault="003930AE" w:rsidP="00841C2C">
            <w:pPr>
              <w:jc w:val="both"/>
              <w:rPr>
                <w:rFonts w:cs="Arial"/>
                <w:b/>
              </w:rPr>
            </w:pPr>
            <w:r>
              <w:rPr>
                <w:rFonts w:cs="Arial"/>
                <w:b/>
              </w:rPr>
              <w:t>Encoding</w:t>
            </w:r>
          </w:p>
        </w:tc>
        <w:tc>
          <w:tcPr>
            <w:tcW w:w="3990" w:type="pct"/>
          </w:tcPr>
          <w:p w14:paraId="5C0AD611" w14:textId="77777777" w:rsidR="003930AE" w:rsidRPr="009E3B7C" w:rsidRDefault="00CE2B11" w:rsidP="00841C2C">
            <w:pPr>
              <w:jc w:val="both"/>
              <w:rPr>
                <w:rFonts w:cs="Arial"/>
              </w:rPr>
            </w:pPr>
            <w:r>
              <w:rPr>
                <w:noProof/>
              </w:rPr>
              <w:drawing>
                <wp:inline distT="0" distB="0" distL="0" distR="0" wp14:anchorId="54A99126" wp14:editId="08323799">
                  <wp:extent cx="152400" cy="152400"/>
                  <wp:effectExtent l="0" t="0" r="0" b="0"/>
                  <wp:docPr id="1126"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68cc8a1b8b52e80d5d6299882503b693" w:history="1">
              <w:proofErr w:type="spellStart"/>
              <w:r w:rsidR="00BB255E">
                <w:rPr>
                  <w:rStyle w:val="Hyperlink"/>
                  <w:rFonts w:cs="Arial"/>
                </w:rPr>
                <w:t>RemoteStartStatus_ET</w:t>
              </w:r>
              <w:proofErr w:type="spellEnd"/>
            </w:hyperlink>
          </w:p>
        </w:tc>
      </w:tr>
      <w:tr w:rsidR="003930AE" w:rsidRPr="009E3B7C" w14:paraId="1B060756" w14:textId="77777777" w:rsidTr="00841C2C">
        <w:trPr>
          <w:trHeight w:val="332"/>
        </w:trPr>
        <w:tc>
          <w:tcPr>
            <w:tcW w:w="1010" w:type="pct"/>
            <w:shd w:val="clear" w:color="auto" w:fill="BFBFBF" w:themeFill="background1" w:themeFillShade="BF"/>
          </w:tcPr>
          <w:p w14:paraId="02620230" w14:textId="77777777" w:rsidR="003930AE" w:rsidRDefault="003930AE" w:rsidP="00841C2C">
            <w:pPr>
              <w:jc w:val="both"/>
              <w:rPr>
                <w:rFonts w:cs="Arial"/>
                <w:b/>
              </w:rPr>
            </w:pPr>
            <w:r>
              <w:rPr>
                <w:rFonts w:cs="Arial"/>
                <w:b/>
              </w:rPr>
              <w:t>Transmitter</w:t>
            </w:r>
          </w:p>
        </w:tc>
        <w:tc>
          <w:tcPr>
            <w:tcW w:w="3990" w:type="pct"/>
          </w:tcPr>
          <w:p w14:paraId="04FA8D29" w14:textId="77777777" w:rsidR="00D74D83" w:rsidRDefault="00D74D83"/>
        </w:tc>
      </w:tr>
      <w:tr w:rsidR="003930AE" w:rsidRPr="009E3B7C" w14:paraId="56E15A81" w14:textId="77777777" w:rsidTr="00841C2C">
        <w:trPr>
          <w:trHeight w:val="332"/>
        </w:trPr>
        <w:tc>
          <w:tcPr>
            <w:tcW w:w="1010" w:type="pct"/>
            <w:shd w:val="clear" w:color="auto" w:fill="BFBFBF" w:themeFill="background1" w:themeFillShade="BF"/>
          </w:tcPr>
          <w:p w14:paraId="51542382" w14:textId="77777777" w:rsidR="003930AE" w:rsidRDefault="003930AE" w:rsidP="00841C2C">
            <w:pPr>
              <w:jc w:val="both"/>
              <w:rPr>
                <w:rFonts w:cs="Arial"/>
                <w:b/>
              </w:rPr>
            </w:pPr>
            <w:r>
              <w:rPr>
                <w:rFonts w:cs="Arial"/>
                <w:b/>
              </w:rPr>
              <w:t>Receiver</w:t>
            </w:r>
          </w:p>
        </w:tc>
        <w:tc>
          <w:tcPr>
            <w:tcW w:w="3990" w:type="pct"/>
          </w:tcPr>
          <w:p w14:paraId="23E30270" w14:textId="77777777" w:rsidR="00D74D83" w:rsidRDefault="00D74D83"/>
        </w:tc>
      </w:tr>
    </w:tbl>
    <w:p w14:paraId="1E59DC36" w14:textId="77777777" w:rsidR="003930AE" w:rsidRDefault="003930AE" w:rsidP="003930AE"/>
    <w:p w14:paraId="7861B2D2" w14:textId="77777777" w:rsidR="003930AE" w:rsidRDefault="003930AE" w:rsidP="003930AE">
      <w:pPr>
        <w:pStyle w:val="RETechSignal"/>
      </w:pPr>
      <w:bookmarkStart w:id="429" w:name="_d771c278124825c9e9b38c7367ded52e"/>
      <w:proofErr w:type="spellStart"/>
      <w:r>
        <w:t>Veh_Lock_Status</w:t>
      </w:r>
      <w:bookmarkEnd w:id="429"/>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53ED9362" w14:textId="77777777" w:rsidTr="00841C2C">
        <w:trPr>
          <w:trHeight w:val="166"/>
        </w:trPr>
        <w:tc>
          <w:tcPr>
            <w:tcW w:w="1010" w:type="pct"/>
            <w:shd w:val="clear" w:color="auto" w:fill="BFBFBF" w:themeFill="background1" w:themeFillShade="BF"/>
          </w:tcPr>
          <w:p w14:paraId="57160CC3" w14:textId="77777777" w:rsidR="003930AE" w:rsidRPr="009E3B7C" w:rsidRDefault="003930AE" w:rsidP="00841C2C">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03F47307" w14:textId="77777777" w:rsidR="003930AE" w:rsidRPr="009E3B7C" w:rsidRDefault="003930AE" w:rsidP="00841C2C">
            <w:pPr>
              <w:jc w:val="both"/>
              <w:rPr>
                <w:rFonts w:cs="Arial"/>
                <w:b/>
              </w:rPr>
            </w:pPr>
            <w:proofErr w:type="spellStart"/>
            <w:r>
              <w:rPr>
                <w:rFonts w:cs="Arial"/>
                <w:b/>
              </w:rPr>
              <w:t>Veh_Lock_Status</w:t>
            </w:r>
            <w:proofErr w:type="spellEnd"/>
          </w:p>
        </w:tc>
      </w:tr>
      <w:tr w:rsidR="003930AE" w:rsidRPr="009E3B7C" w14:paraId="309B7828" w14:textId="77777777" w:rsidTr="00841C2C">
        <w:trPr>
          <w:trHeight w:val="332"/>
        </w:trPr>
        <w:tc>
          <w:tcPr>
            <w:tcW w:w="1010" w:type="pct"/>
            <w:shd w:val="clear" w:color="auto" w:fill="BFBFBF" w:themeFill="background1" w:themeFillShade="BF"/>
          </w:tcPr>
          <w:p w14:paraId="5C3BE726" w14:textId="77777777" w:rsidR="003930AE" w:rsidRDefault="003930AE" w:rsidP="00841C2C">
            <w:pPr>
              <w:jc w:val="both"/>
              <w:rPr>
                <w:rFonts w:cs="Arial"/>
                <w:b/>
              </w:rPr>
            </w:pPr>
            <w:r>
              <w:rPr>
                <w:rFonts w:cs="Arial"/>
                <w:b/>
              </w:rPr>
              <w:t>Description</w:t>
            </w:r>
          </w:p>
        </w:tc>
        <w:tc>
          <w:tcPr>
            <w:tcW w:w="3990" w:type="pct"/>
          </w:tcPr>
          <w:p w14:paraId="011F80C3" w14:textId="77777777" w:rsidR="003930AE" w:rsidRDefault="003930AE" w:rsidP="00841C2C">
            <w:pPr>
              <w:jc w:val="both"/>
              <w:rPr>
                <w:rFonts w:cs="Arial"/>
              </w:rPr>
            </w:pPr>
            <w:r>
              <w:rPr>
                <w:rFonts w:cs="Arial"/>
              </w:rPr>
              <w:t>Provides indication of vehicle lock status</w:t>
            </w:r>
          </w:p>
        </w:tc>
      </w:tr>
      <w:tr w:rsidR="003930AE" w:rsidRPr="009E3B7C" w14:paraId="536B5D68" w14:textId="77777777" w:rsidTr="00841C2C">
        <w:trPr>
          <w:trHeight w:val="332"/>
        </w:trPr>
        <w:tc>
          <w:tcPr>
            <w:tcW w:w="1010" w:type="pct"/>
            <w:shd w:val="clear" w:color="auto" w:fill="BFBFBF" w:themeFill="background1" w:themeFillShade="BF"/>
          </w:tcPr>
          <w:p w14:paraId="575D5CAA" w14:textId="77777777" w:rsidR="003930AE" w:rsidRPr="00F161E5" w:rsidRDefault="003930AE" w:rsidP="00841C2C">
            <w:pPr>
              <w:jc w:val="both"/>
              <w:rPr>
                <w:rFonts w:cs="Arial"/>
                <w:b/>
              </w:rPr>
            </w:pPr>
            <w:r>
              <w:rPr>
                <w:rFonts w:cs="Arial"/>
                <w:b/>
              </w:rPr>
              <w:t>Encoding</w:t>
            </w:r>
          </w:p>
        </w:tc>
        <w:tc>
          <w:tcPr>
            <w:tcW w:w="3990" w:type="pct"/>
          </w:tcPr>
          <w:p w14:paraId="33B8CBB3" w14:textId="77777777" w:rsidR="003930AE" w:rsidRPr="009E3B7C" w:rsidRDefault="00CE2B11" w:rsidP="00841C2C">
            <w:pPr>
              <w:jc w:val="both"/>
              <w:rPr>
                <w:rFonts w:cs="Arial"/>
              </w:rPr>
            </w:pPr>
            <w:r>
              <w:rPr>
                <w:noProof/>
              </w:rPr>
              <w:drawing>
                <wp:inline distT="0" distB="0" distL="0" distR="0" wp14:anchorId="098BA56D" wp14:editId="4D560CF4">
                  <wp:extent cx="152400" cy="152400"/>
                  <wp:effectExtent l="0" t="0" r="0" b="0"/>
                  <wp:docPr id="1128" name="Picture 1565755635.jpg" descr="15657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1565755635.jpg"/>
                          <pic:cNvPicPr/>
                        </pic:nvPicPr>
                        <pic:blipFill>
                          <a:blip r:embed="rId26" cstate="print"/>
                          <a:stretch>
                            <a:fillRect/>
                          </a:stretch>
                        </pic:blipFill>
                        <pic:spPr>
                          <a:xfrm>
                            <a:off x="0" y="0"/>
                            <a:ext cx="152400" cy="152400"/>
                          </a:xfrm>
                          <a:prstGeom prst="rect">
                            <a:avLst/>
                          </a:prstGeom>
                        </pic:spPr>
                      </pic:pic>
                    </a:graphicData>
                  </a:graphic>
                </wp:inline>
              </w:drawing>
            </w:r>
            <w:r>
              <w:rPr>
                <w:rFonts w:cs="Arial"/>
              </w:rPr>
              <w:t xml:space="preserve"> </w:t>
            </w:r>
            <w:hyperlink w:anchor="_1c9e769345df1eda83e96b6639c68065" w:history="1">
              <w:proofErr w:type="spellStart"/>
              <w:r w:rsidR="00BB255E">
                <w:rPr>
                  <w:rStyle w:val="Hyperlink"/>
                  <w:rFonts w:cs="Arial"/>
                </w:rPr>
                <w:t>Veh_Lock_Status_ET</w:t>
              </w:r>
              <w:proofErr w:type="spellEnd"/>
              <w:r w:rsidR="00BB255E">
                <w:rPr>
                  <w:rStyle w:val="Hyperlink"/>
                  <w:rFonts w:cs="Arial"/>
                </w:rPr>
                <w:t xml:space="preserve"> </w:t>
              </w:r>
            </w:hyperlink>
          </w:p>
        </w:tc>
      </w:tr>
      <w:tr w:rsidR="003930AE" w:rsidRPr="009E3B7C" w14:paraId="40A6131E" w14:textId="77777777" w:rsidTr="00841C2C">
        <w:trPr>
          <w:trHeight w:val="332"/>
        </w:trPr>
        <w:tc>
          <w:tcPr>
            <w:tcW w:w="1010" w:type="pct"/>
            <w:shd w:val="clear" w:color="auto" w:fill="BFBFBF" w:themeFill="background1" w:themeFillShade="BF"/>
          </w:tcPr>
          <w:p w14:paraId="2EEB52BA" w14:textId="77777777" w:rsidR="003930AE" w:rsidRDefault="003930AE" w:rsidP="00841C2C">
            <w:pPr>
              <w:jc w:val="both"/>
              <w:rPr>
                <w:rFonts w:cs="Arial"/>
                <w:b/>
              </w:rPr>
            </w:pPr>
            <w:r>
              <w:rPr>
                <w:rFonts w:cs="Arial"/>
                <w:b/>
              </w:rPr>
              <w:t>Transmitter</w:t>
            </w:r>
          </w:p>
        </w:tc>
        <w:tc>
          <w:tcPr>
            <w:tcW w:w="3990" w:type="pct"/>
          </w:tcPr>
          <w:p w14:paraId="14D16897" w14:textId="77777777" w:rsidR="00D74D83" w:rsidRDefault="00D74D83"/>
        </w:tc>
      </w:tr>
      <w:tr w:rsidR="003930AE" w:rsidRPr="009E3B7C" w14:paraId="1FF2A853" w14:textId="77777777" w:rsidTr="00841C2C">
        <w:trPr>
          <w:trHeight w:val="332"/>
        </w:trPr>
        <w:tc>
          <w:tcPr>
            <w:tcW w:w="1010" w:type="pct"/>
            <w:shd w:val="clear" w:color="auto" w:fill="BFBFBF" w:themeFill="background1" w:themeFillShade="BF"/>
          </w:tcPr>
          <w:p w14:paraId="3E382A75" w14:textId="77777777" w:rsidR="003930AE" w:rsidRDefault="003930AE" w:rsidP="00841C2C">
            <w:pPr>
              <w:jc w:val="both"/>
              <w:rPr>
                <w:rFonts w:cs="Arial"/>
                <w:b/>
              </w:rPr>
            </w:pPr>
            <w:r>
              <w:rPr>
                <w:rFonts w:cs="Arial"/>
                <w:b/>
              </w:rPr>
              <w:t>Receiver</w:t>
            </w:r>
          </w:p>
        </w:tc>
        <w:tc>
          <w:tcPr>
            <w:tcW w:w="3990" w:type="pct"/>
          </w:tcPr>
          <w:p w14:paraId="0BC1AC10" w14:textId="77777777" w:rsidR="00D74D83" w:rsidRDefault="00D74D83"/>
        </w:tc>
      </w:tr>
    </w:tbl>
    <w:p w14:paraId="3B3028B5" w14:textId="77777777" w:rsidR="003930AE" w:rsidRDefault="003930AE" w:rsidP="003930AE"/>
    <w:p w14:paraId="1CE22EF9" w14:textId="77777777" w:rsidR="003930AE" w:rsidRPr="000346B5" w:rsidRDefault="003930AE" w:rsidP="003930AE">
      <w:pPr>
        <w:rPr>
          <w:highlight w:val="green"/>
        </w:rPr>
      </w:pPr>
    </w:p>
    <w:p w14:paraId="2BCC266F" w14:textId="77777777" w:rsidR="003930AE" w:rsidRDefault="003930AE" w:rsidP="003930AE">
      <w:pPr>
        <w:pStyle w:val="Heading3"/>
        <w:tabs>
          <w:tab w:val="left" w:pos="900"/>
        </w:tabs>
        <w:spacing w:before="60"/>
      </w:pPr>
      <w:bookmarkStart w:id="430" w:name="_Toc26368329"/>
      <w:bookmarkStart w:id="431" w:name="_Toc1554320"/>
      <w:bookmarkStart w:id="432" w:name="_Ref532377991"/>
      <w:bookmarkStart w:id="433" w:name="_Ref532377979"/>
      <w:bookmarkStart w:id="434" w:name="_Ref531349759"/>
      <w:bookmarkStart w:id="435" w:name="_Toc521202125"/>
      <w:bookmarkStart w:id="436" w:name="_Toc481143840"/>
      <w:bookmarkStart w:id="437" w:name="_Toc58422052"/>
      <w:r w:rsidRPr="00BC3C56">
        <w:t>Technical Parameters</w:t>
      </w:r>
      <w:bookmarkEnd w:id="430"/>
      <w:bookmarkEnd w:id="431"/>
      <w:bookmarkEnd w:id="432"/>
      <w:bookmarkEnd w:id="433"/>
      <w:bookmarkEnd w:id="434"/>
      <w:bookmarkEnd w:id="435"/>
      <w:bookmarkEnd w:id="436"/>
      <w:bookmarkEnd w:id="437"/>
    </w:p>
    <w:p w14:paraId="0DBFC0B9" w14:textId="77777777" w:rsidR="003930AE" w:rsidRDefault="003930AE" w:rsidP="003930AE">
      <w:pPr>
        <w:pStyle w:val="RETechParameter"/>
        <w:rPr>
          <w:rStyle w:val="SubtleEmphasis"/>
          <w:i w:val="0"/>
          <w:iCs w:val="0"/>
        </w:rPr>
      </w:pPr>
      <w:proofErr w:type="spellStart"/>
      <w:r>
        <w:t>NfcFeatureMode</w:t>
      </w:r>
      <w:proofErr w:type="spellEnd"/>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6A48DC31"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1051409E"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828A4D9" w14:textId="77777777" w:rsidR="003930AE" w:rsidRPr="00AC7603" w:rsidRDefault="003930AE" w:rsidP="00841C2C">
            <w:pPr>
              <w:ind w:left="3"/>
              <w:rPr>
                <w:rFonts w:eastAsiaTheme="minorHAnsi" w:cs="Arial"/>
                <w:color w:val="000000" w:themeColor="text1"/>
                <w:szCs w:val="22"/>
              </w:rPr>
            </w:pPr>
            <w:proofErr w:type="spellStart"/>
            <w:r>
              <w:rPr>
                <w:rFonts w:eastAsiaTheme="minorHAnsi" w:cs="Arial"/>
                <w:color w:val="000000" w:themeColor="text1"/>
                <w:szCs w:val="22"/>
              </w:rPr>
              <w:t>NfcFeatureMode</w:t>
            </w:r>
            <w:proofErr w:type="spellEnd"/>
          </w:p>
        </w:tc>
      </w:tr>
      <w:tr w:rsidR="003930AE" w:rsidRPr="00AC7603" w14:paraId="1D865C22"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083428F5"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5413FAB9"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 xml:space="preserve">The operation mode of the feature (fleet or retail). </w:t>
            </w:r>
          </w:p>
          <w:p w14:paraId="41967634" w14:textId="77777777" w:rsidR="003930AE" w:rsidRDefault="003930AE" w:rsidP="00841C2C">
            <w:pPr>
              <w:ind w:left="3"/>
              <w:rPr>
                <w:rFonts w:eastAsiaTheme="minorHAnsi" w:cs="Arial"/>
                <w:color w:val="000000" w:themeColor="text1"/>
                <w:szCs w:val="22"/>
              </w:rPr>
            </w:pPr>
          </w:p>
          <w:p w14:paraId="4441898C"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This is configured to "Fleet" when the vehicle is enrolled in a fleet and subscribed to the fleet NFC management feature. Otherwise, it is "Retail".</w:t>
            </w:r>
          </w:p>
        </w:tc>
      </w:tr>
      <w:tr w:rsidR="003930AE" w:rsidRPr="00AC7603" w14:paraId="39294CB5"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46893E6C"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146A5D7" w14:textId="77777777" w:rsidR="00D74D83" w:rsidRDefault="00D74D83"/>
        </w:tc>
      </w:tr>
      <w:tr w:rsidR="003930AE" w:rsidRPr="00AC7603" w14:paraId="18A3540A"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0708497"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779B373F"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4CDBD514" w14:textId="77777777" w:rsidR="003930AE" w:rsidRDefault="003930AE" w:rsidP="003930AE">
      <w:pPr>
        <w:pStyle w:val="VelocityScript"/>
        <w:rPr>
          <w:rStyle w:val="SubtleEmphasis"/>
          <w:i w:val="0"/>
          <w:iCs w:val="0"/>
          <w:color w:val="auto"/>
        </w:rPr>
      </w:pPr>
    </w:p>
    <w:p w14:paraId="2E54E4C0" w14:textId="77777777" w:rsidR="003930AE" w:rsidRDefault="003930AE" w:rsidP="003930AE">
      <w:pPr>
        <w:pStyle w:val="RETechParameter"/>
        <w:rPr>
          <w:rStyle w:val="SubtleEmphasis"/>
          <w:i w:val="0"/>
          <w:iCs w:val="0"/>
        </w:rPr>
      </w:pPr>
      <w:proofErr w:type="spellStart"/>
      <w:r>
        <w:t>StartingAuthorizationTimeout</w:t>
      </w:r>
      <w:proofErr w:type="spellEnd"/>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3C77189D"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09D863B5"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4D75D4F2" w14:textId="77777777" w:rsidR="003930AE" w:rsidRPr="00AC7603" w:rsidRDefault="003930AE" w:rsidP="00841C2C">
            <w:pPr>
              <w:ind w:left="3"/>
              <w:rPr>
                <w:rFonts w:eastAsiaTheme="minorHAnsi" w:cs="Arial"/>
                <w:color w:val="000000" w:themeColor="text1"/>
                <w:szCs w:val="22"/>
              </w:rPr>
            </w:pPr>
            <w:proofErr w:type="spellStart"/>
            <w:r>
              <w:rPr>
                <w:rFonts w:eastAsiaTheme="minorHAnsi" w:cs="Arial"/>
                <w:color w:val="000000" w:themeColor="text1"/>
                <w:szCs w:val="22"/>
              </w:rPr>
              <w:t>StartingAuthorizationTimeout</w:t>
            </w:r>
            <w:proofErr w:type="spellEnd"/>
          </w:p>
        </w:tc>
      </w:tr>
      <w:tr w:rsidR="003930AE" w:rsidRPr="00AC7603" w14:paraId="629473A1"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3FF80A90"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9BA13C0" w14:textId="77777777" w:rsidR="00D74D83" w:rsidRDefault="00D74D83"/>
        </w:tc>
      </w:tr>
      <w:tr w:rsidR="003930AE" w:rsidRPr="00AC7603" w14:paraId="0C439141"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7424E13E"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45E20E18" w14:textId="77777777" w:rsidR="00D74D83" w:rsidRDefault="00D74D83"/>
        </w:tc>
      </w:tr>
      <w:tr w:rsidR="003930AE" w:rsidRPr="00AC7603" w14:paraId="169FF5EB"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728189F"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78455377"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11A9EB40" w14:textId="77777777" w:rsidR="003930AE" w:rsidRDefault="003930AE" w:rsidP="003930AE">
      <w:pPr>
        <w:pStyle w:val="VelocityScript"/>
        <w:rPr>
          <w:rStyle w:val="SubtleEmphasis"/>
          <w:i w:val="0"/>
          <w:iCs w:val="0"/>
          <w:color w:val="auto"/>
        </w:rPr>
      </w:pPr>
    </w:p>
    <w:p w14:paraId="3EB2B68A" w14:textId="77777777" w:rsidR="003930AE" w:rsidRDefault="003930AE" w:rsidP="003930AE">
      <w:pPr>
        <w:pStyle w:val="RETechParameter"/>
        <w:rPr>
          <w:rStyle w:val="SubtleEmphasis"/>
          <w:i w:val="0"/>
          <w:iCs w:val="0"/>
        </w:rPr>
      </w:pPr>
      <w:r>
        <w:t>Local Pending expiration duration</w:t>
      </w:r>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748B6EE7"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6911A020"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438DD37" w14:textId="77777777" w:rsidR="003930AE" w:rsidRPr="00AC7603" w:rsidRDefault="003930AE" w:rsidP="00841C2C">
            <w:pPr>
              <w:ind w:left="3"/>
              <w:rPr>
                <w:rFonts w:eastAsiaTheme="minorHAnsi" w:cs="Arial"/>
                <w:color w:val="000000" w:themeColor="text1"/>
                <w:szCs w:val="22"/>
              </w:rPr>
            </w:pPr>
            <w:r>
              <w:rPr>
                <w:rFonts w:eastAsiaTheme="minorHAnsi" w:cs="Arial"/>
                <w:color w:val="000000" w:themeColor="text1"/>
                <w:szCs w:val="22"/>
              </w:rPr>
              <w:t>Local Pending expiration duration</w:t>
            </w:r>
          </w:p>
        </w:tc>
      </w:tr>
      <w:tr w:rsidR="003930AE" w:rsidRPr="00AC7603" w14:paraId="11B0D591"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242A91A6"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0225F5B" w14:textId="77777777" w:rsidR="00D74D83" w:rsidRDefault="00D74D83"/>
        </w:tc>
      </w:tr>
      <w:tr w:rsidR="003930AE" w:rsidRPr="00AC7603" w14:paraId="61B2E887"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47FDD54C"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FEC923C" w14:textId="77777777" w:rsidR="00D74D83" w:rsidRDefault="00D74D83"/>
        </w:tc>
      </w:tr>
      <w:tr w:rsidR="003930AE" w:rsidRPr="00AC7603" w14:paraId="39FF3854"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78F7011"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44CAFAAA"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0F20CFED" w14:textId="77777777" w:rsidR="003930AE" w:rsidRDefault="003930AE" w:rsidP="003930AE">
      <w:pPr>
        <w:pStyle w:val="VelocityScript"/>
        <w:rPr>
          <w:rStyle w:val="SubtleEmphasis"/>
          <w:i w:val="0"/>
          <w:iCs w:val="0"/>
          <w:color w:val="auto"/>
        </w:rPr>
      </w:pPr>
    </w:p>
    <w:p w14:paraId="78D56FAA" w14:textId="77777777" w:rsidR="003930AE" w:rsidRDefault="003930AE" w:rsidP="003930AE">
      <w:pPr>
        <w:pStyle w:val="RETechParameter"/>
        <w:rPr>
          <w:rStyle w:val="SubtleEmphasis"/>
          <w:i w:val="0"/>
          <w:iCs w:val="0"/>
        </w:rPr>
      </w:pPr>
      <w:r>
        <w:t>Vehicle Start to Notification Display delay</w:t>
      </w:r>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090F3601"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2F29D248"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274E201" w14:textId="77777777" w:rsidR="003930AE" w:rsidRPr="00AC7603" w:rsidRDefault="003930AE" w:rsidP="00841C2C">
            <w:pPr>
              <w:ind w:left="3"/>
              <w:rPr>
                <w:rFonts w:eastAsiaTheme="minorHAnsi" w:cs="Arial"/>
                <w:color w:val="000000" w:themeColor="text1"/>
                <w:szCs w:val="22"/>
              </w:rPr>
            </w:pPr>
            <w:r>
              <w:rPr>
                <w:rFonts w:eastAsiaTheme="minorHAnsi" w:cs="Arial"/>
                <w:color w:val="000000" w:themeColor="text1"/>
                <w:szCs w:val="22"/>
              </w:rPr>
              <w:t>Vehicle Start to Notification Display delay</w:t>
            </w:r>
          </w:p>
        </w:tc>
      </w:tr>
      <w:tr w:rsidR="003930AE" w:rsidRPr="00AC7603" w14:paraId="7CF26D9F"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27977EBC"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9E5B8E0" w14:textId="77777777" w:rsidR="00D74D83" w:rsidRDefault="00D74D83"/>
        </w:tc>
      </w:tr>
      <w:tr w:rsidR="003930AE" w:rsidRPr="00AC7603" w14:paraId="3EC32047"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7B645D87"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5464EC1E" w14:textId="77777777" w:rsidR="00D74D83" w:rsidRDefault="00D74D83"/>
        </w:tc>
      </w:tr>
      <w:tr w:rsidR="003930AE" w:rsidRPr="00AC7603" w14:paraId="67DF8A84"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5EBA146A"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23AE116F"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05D1D6D4" w14:textId="77777777" w:rsidR="003930AE" w:rsidRDefault="003930AE" w:rsidP="003930AE">
      <w:pPr>
        <w:pStyle w:val="VelocityScript"/>
        <w:rPr>
          <w:rStyle w:val="SubtleEmphasis"/>
          <w:i w:val="0"/>
          <w:iCs w:val="0"/>
          <w:color w:val="auto"/>
        </w:rPr>
      </w:pPr>
    </w:p>
    <w:p w14:paraId="5E2B3391" w14:textId="77777777" w:rsidR="003930AE" w:rsidRDefault="003930AE" w:rsidP="003930AE">
      <w:pPr>
        <w:pStyle w:val="RETechParameter"/>
        <w:rPr>
          <w:rStyle w:val="SubtleEmphasis"/>
          <w:i w:val="0"/>
          <w:iCs w:val="0"/>
        </w:rPr>
      </w:pPr>
      <w:proofErr w:type="spellStart"/>
      <w:r>
        <w:t>NumberOfFactoryCards</w:t>
      </w:r>
      <w:proofErr w:type="spellEnd"/>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40D18427"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3A66367D"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E453A10" w14:textId="77777777" w:rsidR="003930AE" w:rsidRPr="00AC7603" w:rsidRDefault="003930AE" w:rsidP="00841C2C">
            <w:pPr>
              <w:ind w:left="3"/>
              <w:rPr>
                <w:rFonts w:eastAsiaTheme="minorHAnsi" w:cs="Arial"/>
                <w:color w:val="000000" w:themeColor="text1"/>
                <w:szCs w:val="22"/>
              </w:rPr>
            </w:pPr>
            <w:proofErr w:type="spellStart"/>
            <w:r>
              <w:rPr>
                <w:rFonts w:eastAsiaTheme="minorHAnsi" w:cs="Arial"/>
                <w:color w:val="000000" w:themeColor="text1"/>
                <w:szCs w:val="22"/>
              </w:rPr>
              <w:t>NumberOfFactoryCards</w:t>
            </w:r>
            <w:proofErr w:type="spellEnd"/>
          </w:p>
        </w:tc>
      </w:tr>
      <w:tr w:rsidR="003930AE" w:rsidRPr="00AC7603" w14:paraId="217A2EEC"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40C7AE40"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47749E2C"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The number of NFC factory cards that should be present on the vehicle.</w:t>
            </w:r>
          </w:p>
          <w:p w14:paraId="5FE4DE6A" w14:textId="77777777" w:rsidR="003930AE" w:rsidRDefault="003930AE" w:rsidP="00841C2C">
            <w:pPr>
              <w:ind w:left="3"/>
              <w:rPr>
                <w:rFonts w:eastAsiaTheme="minorHAnsi" w:cs="Arial"/>
                <w:color w:val="000000" w:themeColor="text1"/>
                <w:szCs w:val="22"/>
              </w:rPr>
            </w:pPr>
          </w:p>
          <w:p w14:paraId="6A357FF1"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The number of paired factory cards is checked against this value. If the two do not match, a DTC is set, unless the NFC feature is being managed by a fleet.</w:t>
            </w:r>
          </w:p>
        </w:tc>
      </w:tr>
      <w:tr w:rsidR="003930AE" w:rsidRPr="00AC7603" w14:paraId="5A47B71C"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6766DC90"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0286F6E" w14:textId="77777777" w:rsidR="00D74D83" w:rsidRDefault="00D74D83"/>
        </w:tc>
      </w:tr>
      <w:tr w:rsidR="003930AE" w:rsidRPr="00AC7603" w14:paraId="24E75A1E"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C489999"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58392FB0"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5A78E8F2" w14:textId="77777777" w:rsidR="003930AE" w:rsidRDefault="003930AE" w:rsidP="003930AE">
      <w:pPr>
        <w:pStyle w:val="VelocityScript"/>
        <w:rPr>
          <w:rStyle w:val="SubtleEmphasis"/>
          <w:i w:val="0"/>
          <w:iCs w:val="0"/>
          <w:color w:val="auto"/>
        </w:rPr>
      </w:pPr>
    </w:p>
    <w:p w14:paraId="6B8D60A8" w14:textId="77777777" w:rsidR="003930AE" w:rsidRDefault="003930AE" w:rsidP="003930AE">
      <w:pPr>
        <w:pStyle w:val="RETechParameter"/>
        <w:rPr>
          <w:rStyle w:val="SubtleEmphasis"/>
          <w:i w:val="0"/>
          <w:iCs w:val="0"/>
        </w:rPr>
      </w:pPr>
      <w:proofErr w:type="spellStart"/>
      <w:r>
        <w:t>NfcLongTapDelay</w:t>
      </w:r>
      <w:proofErr w:type="spellEnd"/>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71427252"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29C1F795"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143CDFF" w14:textId="77777777" w:rsidR="003930AE" w:rsidRPr="00AC7603" w:rsidRDefault="003930AE" w:rsidP="00841C2C">
            <w:pPr>
              <w:ind w:left="3"/>
              <w:rPr>
                <w:rFonts w:eastAsiaTheme="minorHAnsi" w:cs="Arial"/>
                <w:color w:val="000000" w:themeColor="text1"/>
                <w:szCs w:val="22"/>
              </w:rPr>
            </w:pPr>
            <w:proofErr w:type="spellStart"/>
            <w:r>
              <w:rPr>
                <w:rFonts w:eastAsiaTheme="minorHAnsi" w:cs="Arial"/>
                <w:color w:val="000000" w:themeColor="text1"/>
                <w:szCs w:val="22"/>
              </w:rPr>
              <w:t>NfcLongTapDelay</w:t>
            </w:r>
            <w:proofErr w:type="spellEnd"/>
          </w:p>
        </w:tc>
      </w:tr>
      <w:tr w:rsidR="003930AE" w:rsidRPr="00AC7603" w14:paraId="14554C34"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1D28A6F5"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3B99BF86"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Configuration time delay between transmitting a "short" tap event and a "long" tap event while the NFC Device is kept within the field</w:t>
            </w:r>
          </w:p>
        </w:tc>
      </w:tr>
      <w:tr w:rsidR="003930AE" w:rsidRPr="00AC7603" w14:paraId="65FC7CCD"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2759162C"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FB46111" w14:textId="77777777" w:rsidR="00D74D83" w:rsidRDefault="00D74D83"/>
        </w:tc>
      </w:tr>
      <w:tr w:rsidR="003930AE" w:rsidRPr="00AC7603" w14:paraId="2DBBC345"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24CA415"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713F8AC6"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173EF2EE" w14:textId="77777777" w:rsidR="003930AE" w:rsidRDefault="003930AE" w:rsidP="003930AE">
      <w:pPr>
        <w:pStyle w:val="VelocityScript"/>
        <w:rPr>
          <w:rStyle w:val="SubtleEmphasis"/>
          <w:i w:val="0"/>
          <w:iCs w:val="0"/>
          <w:color w:val="auto"/>
        </w:rPr>
      </w:pPr>
    </w:p>
    <w:p w14:paraId="64FA452A" w14:textId="77777777" w:rsidR="003930AE" w:rsidRDefault="003930AE" w:rsidP="003930AE">
      <w:pPr>
        <w:pStyle w:val="RETechParameter"/>
        <w:rPr>
          <w:rStyle w:val="SubtleEmphasis"/>
          <w:i w:val="0"/>
          <w:iCs w:val="0"/>
        </w:rPr>
      </w:pPr>
      <w:proofErr w:type="spellStart"/>
      <w:r>
        <w:t>NfcControllerResponseTimeout</w:t>
      </w:r>
      <w:proofErr w:type="spellEnd"/>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680C8BC8"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703C38A4"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5155EA5B" w14:textId="77777777" w:rsidR="003930AE" w:rsidRPr="00AC7603" w:rsidRDefault="003930AE" w:rsidP="00841C2C">
            <w:pPr>
              <w:ind w:left="3"/>
              <w:rPr>
                <w:rFonts w:eastAsiaTheme="minorHAnsi" w:cs="Arial"/>
                <w:color w:val="000000" w:themeColor="text1"/>
                <w:szCs w:val="22"/>
              </w:rPr>
            </w:pPr>
            <w:proofErr w:type="spellStart"/>
            <w:r>
              <w:rPr>
                <w:rFonts w:eastAsiaTheme="minorHAnsi" w:cs="Arial"/>
                <w:color w:val="000000" w:themeColor="text1"/>
                <w:szCs w:val="22"/>
              </w:rPr>
              <w:t>NfcControllerResponseTimeout</w:t>
            </w:r>
            <w:proofErr w:type="spellEnd"/>
          </w:p>
        </w:tc>
      </w:tr>
      <w:tr w:rsidR="003930AE" w:rsidRPr="00AC7603" w14:paraId="386748F8"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445B78FC"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043D22A8" w14:textId="77777777" w:rsidR="00D74D83" w:rsidRDefault="00D74D83"/>
        </w:tc>
      </w:tr>
      <w:tr w:rsidR="003930AE" w:rsidRPr="00AC7603" w14:paraId="6395676C"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6D6725F0"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9274BD8" w14:textId="77777777" w:rsidR="00D74D83" w:rsidRDefault="00D74D83"/>
        </w:tc>
      </w:tr>
      <w:tr w:rsidR="003930AE" w:rsidRPr="00AC7603" w14:paraId="5C38DD3B"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AD7EC9"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1BE5DC15"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APIM</w:t>
            </w:r>
          </w:p>
        </w:tc>
      </w:tr>
    </w:tbl>
    <w:p w14:paraId="0C8C04D7" w14:textId="77777777" w:rsidR="003930AE" w:rsidRDefault="003930AE" w:rsidP="003930AE">
      <w:pPr>
        <w:pStyle w:val="VelocityScript"/>
        <w:rPr>
          <w:rStyle w:val="SubtleEmphasis"/>
          <w:i w:val="0"/>
          <w:iCs w:val="0"/>
          <w:color w:val="auto"/>
        </w:rPr>
      </w:pPr>
    </w:p>
    <w:p w14:paraId="72A26EDD" w14:textId="77777777" w:rsidR="003930AE" w:rsidRDefault="003930AE" w:rsidP="003930AE">
      <w:pPr>
        <w:pStyle w:val="RETechParameter"/>
        <w:rPr>
          <w:rStyle w:val="SubtleEmphasis"/>
          <w:i w:val="0"/>
          <w:iCs w:val="0"/>
        </w:rPr>
      </w:pPr>
      <w:r>
        <w:t>FESN</w:t>
      </w:r>
    </w:p>
    <w:tbl>
      <w:tblPr>
        <w:tblW w:w="5000" w:type="pct"/>
        <w:tblCellMar>
          <w:left w:w="0" w:type="dxa"/>
          <w:right w:w="0" w:type="dxa"/>
        </w:tblCellMar>
        <w:tblLook w:val="04A0" w:firstRow="1" w:lastRow="0" w:firstColumn="1" w:lastColumn="0" w:noHBand="0" w:noVBand="1"/>
      </w:tblPr>
      <w:tblGrid>
        <w:gridCol w:w="2144"/>
        <w:gridCol w:w="8019"/>
      </w:tblGrid>
      <w:tr w:rsidR="003930AE" w:rsidRPr="00AC7603" w14:paraId="52AA2A9D"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hideMark/>
          </w:tcPr>
          <w:p w14:paraId="5C840E6B" w14:textId="77777777" w:rsidR="003930AE" w:rsidRPr="00DE295C" w:rsidRDefault="003930AE" w:rsidP="00841C2C">
            <w:pPr>
              <w:tabs>
                <w:tab w:val="right" w:pos="2336"/>
              </w:tabs>
              <w:spacing w:line="276" w:lineRule="auto"/>
              <w:rPr>
                <w:rFonts w:eastAsiaTheme="minorHAnsi" w:cs="Arial"/>
                <w:b/>
                <w:bCs/>
              </w:rPr>
            </w:pPr>
            <w:r w:rsidRPr="00DE295C">
              <w:rPr>
                <w:rFonts w:cs="Arial"/>
                <w:b/>
                <w:bCs/>
                <w:lang w:val="en-GB"/>
              </w:rPr>
              <w:t>Name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5129FBB5" w14:textId="77777777" w:rsidR="003930AE" w:rsidRPr="00AC7603" w:rsidRDefault="003930AE" w:rsidP="00841C2C">
            <w:pPr>
              <w:ind w:left="3"/>
              <w:rPr>
                <w:rFonts w:eastAsiaTheme="minorHAnsi" w:cs="Arial"/>
                <w:color w:val="000000" w:themeColor="text1"/>
                <w:szCs w:val="22"/>
              </w:rPr>
            </w:pPr>
            <w:r>
              <w:rPr>
                <w:rFonts w:eastAsiaTheme="minorHAnsi" w:cs="Arial"/>
                <w:color w:val="000000" w:themeColor="text1"/>
                <w:szCs w:val="22"/>
              </w:rPr>
              <w:t>FESN</w:t>
            </w:r>
          </w:p>
        </w:tc>
      </w:tr>
      <w:tr w:rsidR="003930AE" w:rsidRPr="00AC7603" w14:paraId="518B3C0B" w14:textId="77777777" w:rsidTr="00841C2C">
        <w:trPr>
          <w:trHeight w:val="60"/>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6531BD66" w14:textId="77777777" w:rsidR="003930AE" w:rsidRPr="00DE295C" w:rsidRDefault="003930AE" w:rsidP="00841C2C">
            <w:pPr>
              <w:tabs>
                <w:tab w:val="right" w:pos="2336"/>
              </w:tabs>
              <w:spacing w:line="276" w:lineRule="auto"/>
              <w:rPr>
                <w:rFonts w:cs="Arial"/>
                <w:b/>
                <w:bCs/>
                <w:lang w:val="en-GB"/>
              </w:rPr>
            </w:pPr>
            <w:r>
              <w:rPr>
                <w:rFonts w:cs="Arial"/>
                <w:b/>
                <w:bCs/>
                <w:lang w:val="en-GB"/>
              </w:rPr>
              <w:t>Description</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403BCF44" w14:textId="77777777" w:rsidR="00D74D83" w:rsidRDefault="00D74D83"/>
        </w:tc>
      </w:tr>
      <w:tr w:rsidR="003930AE" w:rsidRPr="00AC7603" w14:paraId="3194C343" w14:textId="77777777" w:rsidTr="00841C2C">
        <w:trPr>
          <w:trHeight w:val="227"/>
        </w:trPr>
        <w:tc>
          <w:tcPr>
            <w:tcW w:w="1055" w:type="pct"/>
            <w:tcBorders>
              <w:top w:val="single" w:sz="4" w:space="0" w:color="000000"/>
              <w:left w:val="single" w:sz="8" w:space="0" w:color="auto"/>
              <w:bottom w:val="single" w:sz="4" w:space="0" w:color="000000"/>
              <w:right w:val="single" w:sz="8" w:space="0" w:color="auto"/>
            </w:tcBorders>
            <w:shd w:val="clear" w:color="auto" w:fill="D9D9D9"/>
            <w:tcMar>
              <w:top w:w="0" w:type="dxa"/>
              <w:left w:w="108" w:type="dxa"/>
              <w:bottom w:w="0" w:type="dxa"/>
              <w:right w:w="108" w:type="dxa"/>
            </w:tcMar>
          </w:tcPr>
          <w:p w14:paraId="658B51C1" w14:textId="77777777" w:rsidR="003930AE" w:rsidRPr="00DE295C" w:rsidRDefault="003930AE" w:rsidP="00841C2C">
            <w:pPr>
              <w:spacing w:line="276" w:lineRule="auto"/>
              <w:rPr>
                <w:rFonts w:cs="Arial"/>
                <w:b/>
                <w:bCs/>
                <w:lang w:val="en-GB"/>
              </w:rPr>
            </w:pPr>
            <w:r w:rsidRPr="00DE295C">
              <w:rPr>
                <w:rFonts w:cs="Arial"/>
                <w:b/>
                <w:bCs/>
                <w:lang w:val="en-GB"/>
              </w:rPr>
              <w:t>Enco</w:t>
            </w:r>
            <w:r>
              <w:rPr>
                <w:rFonts w:cs="Arial"/>
                <w:b/>
                <w:bCs/>
                <w:lang w:val="en-GB"/>
              </w:rPr>
              <w:t>ding Type</w:t>
            </w:r>
          </w:p>
        </w:tc>
        <w:tc>
          <w:tcPr>
            <w:tcW w:w="3945" w:type="pct"/>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CCC3833" w14:textId="77777777" w:rsidR="00D74D83" w:rsidRDefault="00D74D83"/>
        </w:tc>
      </w:tr>
      <w:tr w:rsidR="003930AE" w:rsidRPr="00AC7603" w14:paraId="6404F7BB" w14:textId="77777777" w:rsidTr="00841C2C">
        <w:trPr>
          <w:trHeight w:val="227"/>
        </w:trPr>
        <w:tc>
          <w:tcPr>
            <w:tcW w:w="1055" w:type="pct"/>
            <w:tcBorders>
              <w:top w:val="single" w:sz="4" w:space="0" w:color="000000"/>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313A6CD" w14:textId="77777777" w:rsidR="003930AE" w:rsidRPr="00DE295C" w:rsidRDefault="003930AE" w:rsidP="00841C2C">
            <w:pPr>
              <w:spacing w:line="276" w:lineRule="auto"/>
              <w:rPr>
                <w:rFonts w:cs="Arial"/>
                <w:b/>
                <w:bCs/>
                <w:lang w:val="en-GB"/>
              </w:rPr>
            </w:pPr>
            <w:r>
              <w:rPr>
                <w:rFonts w:cs="Arial"/>
                <w:b/>
                <w:bCs/>
                <w:lang w:val="en-GB"/>
              </w:rPr>
              <w:t>ECU</w:t>
            </w:r>
          </w:p>
        </w:tc>
        <w:tc>
          <w:tcPr>
            <w:tcW w:w="3945" w:type="pct"/>
            <w:tcBorders>
              <w:top w:val="single" w:sz="4" w:space="0" w:color="000000"/>
              <w:left w:val="nil"/>
              <w:bottom w:val="single" w:sz="8" w:space="0" w:color="auto"/>
              <w:right w:val="single" w:sz="8" w:space="0" w:color="auto"/>
            </w:tcBorders>
            <w:tcMar>
              <w:top w:w="0" w:type="dxa"/>
              <w:left w:w="108" w:type="dxa"/>
              <w:bottom w:w="0" w:type="dxa"/>
              <w:right w:w="108" w:type="dxa"/>
            </w:tcMar>
          </w:tcPr>
          <w:p w14:paraId="13F2C890" w14:textId="77777777" w:rsidR="003930AE" w:rsidRDefault="003930AE" w:rsidP="00841C2C">
            <w:pPr>
              <w:ind w:left="3"/>
              <w:rPr>
                <w:rFonts w:eastAsiaTheme="minorHAnsi" w:cs="Arial"/>
                <w:color w:val="000000" w:themeColor="text1"/>
                <w:szCs w:val="22"/>
              </w:rPr>
            </w:pPr>
            <w:r>
              <w:rPr>
                <w:rFonts w:eastAsiaTheme="minorHAnsi" w:cs="Arial"/>
                <w:color w:val="000000" w:themeColor="text1"/>
                <w:szCs w:val="22"/>
              </w:rPr>
              <w:t>NFAM</w:t>
            </w:r>
          </w:p>
        </w:tc>
      </w:tr>
    </w:tbl>
    <w:p w14:paraId="2DA09C59" w14:textId="77777777" w:rsidR="003930AE" w:rsidRDefault="003930AE" w:rsidP="003930AE">
      <w:pPr>
        <w:pStyle w:val="VelocityScript"/>
        <w:rPr>
          <w:rStyle w:val="SubtleEmphasis"/>
          <w:i w:val="0"/>
          <w:iCs w:val="0"/>
          <w:color w:val="auto"/>
        </w:rPr>
      </w:pPr>
    </w:p>
    <w:p w14:paraId="0CD688E4" w14:textId="7EA75A95" w:rsidR="00755AB2" w:rsidRDefault="00755AB2" w:rsidP="00E51257">
      <w:pPr>
        <w:pStyle w:val="VelocityScript"/>
      </w:pPr>
    </w:p>
    <w:p w14:paraId="2FDEBAD5" w14:textId="0EB24CE2" w:rsidR="002D6749" w:rsidRDefault="002D6749" w:rsidP="002D6749">
      <w:pPr>
        <w:rPr>
          <w:lang w:val="en-GB"/>
        </w:rPr>
      </w:pPr>
    </w:p>
    <w:p w14:paraId="1150F280" w14:textId="77777777" w:rsidR="002D6749" w:rsidRDefault="002D6749" w:rsidP="002D6749"/>
    <w:p w14:paraId="693C22DC" w14:textId="77777777" w:rsidR="002D6749" w:rsidRPr="002D6749" w:rsidRDefault="002D6749" w:rsidP="002D6749">
      <w:pPr>
        <w:rPr>
          <w:lang w:val="en-GB"/>
        </w:rPr>
      </w:pPr>
    </w:p>
    <w:p w14:paraId="78533405" w14:textId="77777777" w:rsidR="00171493" w:rsidRDefault="00171493">
      <w:pPr>
        <w:overflowPunct/>
        <w:autoSpaceDE/>
        <w:autoSpaceDN/>
        <w:adjustRightInd/>
        <w:textAlignment w:val="auto"/>
      </w:pPr>
      <w:r>
        <w:br w:type="page"/>
      </w:r>
    </w:p>
    <w:p w14:paraId="2AFFA1EC" w14:textId="77777777" w:rsidR="00171493" w:rsidRDefault="00171493" w:rsidP="00171493"/>
    <w:p w14:paraId="2BF3A930" w14:textId="77777777" w:rsidR="00171493" w:rsidRPr="003D1C3C" w:rsidRDefault="00171493" w:rsidP="00171493">
      <w:pPr>
        <w:spacing w:before="1440"/>
        <w:jc w:val="center"/>
        <w:rPr>
          <w:sz w:val="32"/>
        </w:rPr>
      </w:pPr>
      <w:r w:rsidRPr="003D1C3C">
        <w:rPr>
          <w:sz w:val="32"/>
        </w:rPr>
        <w:t>Document ends here.</w:t>
      </w:r>
    </w:p>
    <w:sectPr w:rsidR="00171493" w:rsidRPr="003D1C3C" w:rsidSect="00305065">
      <w:headerReference w:type="default" r:id="rId30"/>
      <w:footerReference w:type="default" r:id="rId31"/>
      <w:pgSz w:w="11907" w:h="16840" w:code="9"/>
      <w:pgMar w:top="680" w:right="862" w:bottom="709" w:left="862" w:header="567" w:footer="73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s>
  <wne:toolbars>
    <wne:acdManifest>
      <wne:acdEntry wne:acdName="acd0"/>
      <wne:acdEntry wne:acdName="acd1"/>
    </wne:acdManifest>
  </wne:toolbars>
  <wne:acds>
    <wne:acd wne:argValue="AgBWAGUAbABvAGMAaQB0AHkAIABTAGMAcgBpAHAAdAA=" wne:acdName="acd0" wne:fciIndexBasedOn="0065"/>
    <wne:acd wne:argValue="AQAAAA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0DE9" w14:textId="77777777" w:rsidR="00293580" w:rsidRDefault="00293580">
      <w:r>
        <w:separator/>
      </w:r>
    </w:p>
  </w:endnote>
  <w:endnote w:type="continuationSeparator" w:id="0">
    <w:p w14:paraId="6541AA5C" w14:textId="77777777" w:rsidR="00293580" w:rsidRDefault="00293580">
      <w:r>
        <w:continuationSeparator/>
      </w:r>
    </w:p>
  </w:endnote>
  <w:endnote w:type="continuationNotice" w:id="1">
    <w:p w14:paraId="39B30541" w14:textId="77777777" w:rsidR="00293580" w:rsidRDefault="00293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159F" w14:textId="39CC99D9" w:rsidR="008F0D07" w:rsidRPr="004306CB" w:rsidRDefault="008F0D07" w:rsidP="001F2112">
    <w:pPr>
      <w:pStyle w:val="FAPfoote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00033FC5">
      <w:rPr>
        <w:rFonts w:ascii="Arial" w:hAnsi="Arial" w:cs="Arial"/>
        <w:i/>
        <w:color w:val="000000" w:themeColor="text1"/>
        <w:szCs w:val="16"/>
      </w:rPr>
      <w:t>abonnel1, ekarpins, fehsan2</w:t>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000C7347">
      <w:rPr>
        <w:rFonts w:ascii="Arial" w:hAnsi="Arial" w:cs="Arial"/>
        <w:i/>
        <w:color w:val="000000" w:themeColor="text1"/>
        <w:szCs w:val="16"/>
      </w:rPr>
      <w:t>2020-12-09</w:t>
    </w:r>
  </w:p>
  <w:p w14:paraId="63583E90" w14:textId="22C45517" w:rsidR="008F0D07" w:rsidRPr="004306CB" w:rsidRDefault="008F0D07"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2020-</w:t>
    </w:r>
    <w:r w:rsidR="000C7347">
      <w:rPr>
        <w:rFonts w:ascii="Arial" w:hAnsi="Arial" w:cs="Arial"/>
        <w:i/>
        <w:color w:val="auto"/>
      </w:rPr>
      <w:t>05-22</w:t>
    </w:r>
  </w:p>
  <w:p w14:paraId="4B65174B" w14:textId="790DFE02" w:rsidR="008F0D07" w:rsidRPr="004306CB" w:rsidRDefault="008F0D07"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2020-12-09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265FD631" w:rsidR="008F0D07" w:rsidRPr="004306CB" w:rsidRDefault="008F0D07" w:rsidP="00806067">
    <w:pPr>
      <w:pStyle w:val="FAPfooter"/>
      <w:pBdr>
        <w:top w:val="single" w:sz="4" w:space="1" w:color="auto"/>
      </w:pBd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w:t>
    </w:r>
    <w:r>
      <w:rPr>
        <w:rFonts w:ascii="Arial" w:hAnsi="Arial" w:cs="Arial"/>
        <w:i/>
        <w:color w:val="000000" w:themeColor="text1"/>
        <w:szCs w:val="16"/>
      </w:rPr>
      <w:t xml:space="preserve"> </w:t>
    </w:r>
    <w:r w:rsidR="00E57541">
      <w:rPr>
        <w:rFonts w:ascii="Arial" w:hAnsi="Arial" w:cs="Arial"/>
        <w:i/>
        <w:color w:val="000000" w:themeColor="text1"/>
        <w:szCs w:val="16"/>
      </w:rPr>
      <w:t>abonnel1, ekarpins, fehsan2</w:t>
    </w:r>
    <w:r w:rsidRPr="004306CB">
      <w:rPr>
        <w:rFonts w:ascii="Arial" w:hAnsi="Arial" w:cs="Arial"/>
        <w:i/>
        <w:color w:val="000000" w:themeColor="text1"/>
        <w:szCs w:val="16"/>
      </w:rPr>
      <w:tab/>
    </w:r>
    <w:r>
      <w:rPr>
        <w:rFonts w:ascii="Arial" w:hAnsi="Arial" w:cs="Arial"/>
        <w:i/>
        <w:color w:val="000000" w:themeColor="text1"/>
        <w:szCs w:val="16"/>
      </w:rPr>
      <w:t>Document ID</w:t>
    </w:r>
    <w:r w:rsidR="00D31FD7">
      <w:rPr>
        <w:rFonts w:ascii="Arial" w:hAnsi="Arial" w:cs="Arial"/>
        <w:i/>
        <w:color w:val="000000" w:themeColor="text1"/>
        <w:szCs w:val="16"/>
      </w:rPr>
      <w:t xml:space="preserve">: </w:t>
    </w:r>
    <w:r w:rsidR="009C0125">
      <w:rPr>
        <w:rFonts w:ascii="Arial" w:hAnsi="Arial" w:cs="Arial"/>
        <w:i/>
        <w:color w:val="000000" w:themeColor="text1"/>
        <w:szCs w:val="16"/>
      </w:rPr>
      <w:t>2020-12-</w:t>
    </w:r>
    <w:r w:rsidR="00B5699F">
      <w:rPr>
        <w:rFonts w:ascii="Arial" w:hAnsi="Arial" w:cs="Arial"/>
        <w:i/>
        <w:color w:val="000000" w:themeColor="text1"/>
        <w:szCs w:val="16"/>
      </w:rPr>
      <w:t>09</w:t>
    </w:r>
    <w:r w:rsidR="00D31FD7" w:rsidRPr="004306CB">
      <w:rPr>
        <w:rFonts w:ascii="Arial" w:hAnsi="Arial" w:cs="Arial"/>
        <w:i/>
        <w:color w:val="000000" w:themeColor="text1"/>
        <w:szCs w:val="16"/>
      </w:rPr>
      <w:t xml:space="preserve"> </w:t>
    </w:r>
  </w:p>
  <w:p w14:paraId="77A4B0C2" w14:textId="70C2BE23" w:rsidR="008F0D07" w:rsidRPr="004306CB" w:rsidRDefault="008F0D07"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2020-</w:t>
    </w:r>
    <w:r w:rsidR="00B5699F">
      <w:rPr>
        <w:rFonts w:ascii="Arial" w:hAnsi="Arial" w:cs="Arial"/>
        <w:i/>
        <w:color w:val="auto"/>
      </w:rPr>
      <w:t>05</w:t>
    </w:r>
    <w:r>
      <w:rPr>
        <w:rFonts w:ascii="Arial" w:hAnsi="Arial" w:cs="Arial"/>
        <w:i/>
        <w:color w:val="auto"/>
      </w:rPr>
      <w:t>-</w:t>
    </w:r>
    <w:r w:rsidR="00B5699F">
      <w:rPr>
        <w:rFonts w:ascii="Arial" w:hAnsi="Arial" w:cs="Arial"/>
        <w:i/>
        <w:color w:val="auto"/>
      </w:rPr>
      <w:t>22</w:t>
    </w:r>
  </w:p>
  <w:p w14:paraId="041DF9B1" w14:textId="147554C6" w:rsidR="008F0D07" w:rsidRPr="004306CB" w:rsidRDefault="008F0D07"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19</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2020-12-09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C5B9C" w14:textId="77777777" w:rsidR="00293580" w:rsidRDefault="00293580">
      <w:r>
        <w:separator/>
      </w:r>
    </w:p>
  </w:footnote>
  <w:footnote w:type="continuationSeparator" w:id="0">
    <w:p w14:paraId="5EF87F0B" w14:textId="77777777" w:rsidR="00293580" w:rsidRDefault="00293580">
      <w:r>
        <w:continuationSeparator/>
      </w:r>
    </w:p>
  </w:footnote>
  <w:footnote w:type="continuationNotice" w:id="1">
    <w:p w14:paraId="5E661AB2" w14:textId="77777777" w:rsidR="00293580" w:rsidRDefault="002935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1302" w14:textId="77777777" w:rsidR="008F0D07" w:rsidRPr="00FC036D" w:rsidRDefault="008F0D07" w:rsidP="0018532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1CC60A8F" wp14:editId="748FDCBF">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524E1C07" w14:textId="77777777" w:rsidR="008F0D07" w:rsidRPr="00A6652D" w:rsidRDefault="008F0D07"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8F0D07" w:rsidRDefault="008F0D07" w:rsidP="00014948">
    <w:pPr>
      <w:jc w:val="center"/>
      <w:rPr>
        <w:rFonts w:cs="Arial"/>
        <w:b/>
        <w:sz w:val="22"/>
        <w:szCs w:val="22"/>
      </w:rPr>
    </w:pPr>
    <w:r w:rsidRPr="00FF2F88">
      <w:rPr>
        <w:noProof/>
        <w:sz w:val="22"/>
        <w:szCs w:val="22"/>
      </w:rPr>
      <w:drawing>
        <wp:anchor distT="0" distB="0" distL="114300" distR="114300" simplePos="0" relativeHeight="251658241"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8D86776" w14:textId="58F9F771" w:rsidR="008F0D07" w:rsidRPr="00540F5E" w:rsidRDefault="0028402F" w:rsidP="00FF2F88">
    <w:pPr>
      <w:jc w:val="center"/>
      <w:rPr>
        <w:rFonts w:cs="Arial"/>
        <w:b/>
        <w:sz w:val="28"/>
        <w:szCs w:val="28"/>
      </w:rPr>
    </w:pPr>
    <w:r w:rsidRPr="0028402F">
      <w:rPr>
        <w:rFonts w:cs="Arial"/>
        <w:sz w:val="24"/>
        <w:szCs w:val="24"/>
      </w:rPr>
      <w:t>Center Stack Display System – NFC Entry and Starting</w:t>
    </w:r>
  </w:p>
  <w:p w14:paraId="3105F1F8" w14:textId="77777777" w:rsidR="008F0D07" w:rsidRPr="00F96466" w:rsidRDefault="008F0D07"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8"/>
    <w:multiLevelType w:val="hybridMultilevel"/>
    <w:tmpl w:val="0000002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 w15:restartNumberingAfterBreak="0">
    <w:nsid w:val="00000029"/>
    <w:multiLevelType w:val="hybridMultilevel"/>
    <w:tmpl w:val="0000002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 w15:restartNumberingAfterBreak="0">
    <w:nsid w:val="00000030"/>
    <w:multiLevelType w:val="hybridMultilevel"/>
    <w:tmpl w:val="0000003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31"/>
    <w:multiLevelType w:val="hybridMultilevel"/>
    <w:tmpl w:val="0000003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32"/>
    <w:multiLevelType w:val="hybridMultilevel"/>
    <w:tmpl w:val="0000003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0000033"/>
    <w:multiLevelType w:val="hybridMultilevel"/>
    <w:tmpl w:val="0000003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34"/>
    <w:multiLevelType w:val="hybridMultilevel"/>
    <w:tmpl w:val="0000003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7" w15:restartNumberingAfterBreak="0">
    <w:nsid w:val="00000035"/>
    <w:multiLevelType w:val="hybridMultilevel"/>
    <w:tmpl w:val="0000003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8" w15:restartNumberingAfterBreak="0">
    <w:nsid w:val="00000036"/>
    <w:multiLevelType w:val="hybridMultilevel"/>
    <w:tmpl w:val="0000003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37"/>
    <w:multiLevelType w:val="hybridMultilevel"/>
    <w:tmpl w:val="0000003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38"/>
    <w:multiLevelType w:val="hybridMultilevel"/>
    <w:tmpl w:val="0000003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39"/>
    <w:multiLevelType w:val="hybridMultilevel"/>
    <w:tmpl w:val="0000003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40"/>
    <w:multiLevelType w:val="hybridMultilevel"/>
    <w:tmpl w:val="0000004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41"/>
    <w:multiLevelType w:val="hybridMultilevel"/>
    <w:tmpl w:val="0000004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42"/>
    <w:multiLevelType w:val="hybridMultilevel"/>
    <w:tmpl w:val="0000004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0000043"/>
    <w:multiLevelType w:val="hybridMultilevel"/>
    <w:tmpl w:val="0000004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6" w15:restartNumberingAfterBreak="0">
    <w:nsid w:val="00000044"/>
    <w:multiLevelType w:val="hybridMultilevel"/>
    <w:tmpl w:val="0000004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7" w15:restartNumberingAfterBreak="0">
    <w:nsid w:val="00000045"/>
    <w:multiLevelType w:val="hybridMultilevel"/>
    <w:tmpl w:val="0000004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8" w15:restartNumberingAfterBreak="0">
    <w:nsid w:val="00000046"/>
    <w:multiLevelType w:val="hybridMultilevel"/>
    <w:tmpl w:val="0000004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9" w15:restartNumberingAfterBreak="0">
    <w:nsid w:val="00000047"/>
    <w:multiLevelType w:val="hybridMultilevel"/>
    <w:tmpl w:val="0000004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0" w15:restartNumberingAfterBreak="0">
    <w:nsid w:val="00000048"/>
    <w:multiLevelType w:val="hybridMultilevel"/>
    <w:tmpl w:val="0000004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1" w15:restartNumberingAfterBreak="0">
    <w:nsid w:val="00000049"/>
    <w:multiLevelType w:val="hybridMultilevel"/>
    <w:tmpl w:val="0000004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2" w15:restartNumberingAfterBreak="0">
    <w:nsid w:val="00000050"/>
    <w:multiLevelType w:val="hybridMultilevel"/>
    <w:tmpl w:val="0000005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3" w15:restartNumberingAfterBreak="0">
    <w:nsid w:val="00000051"/>
    <w:multiLevelType w:val="hybridMultilevel"/>
    <w:tmpl w:val="0000005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4" w15:restartNumberingAfterBreak="0">
    <w:nsid w:val="00000052"/>
    <w:multiLevelType w:val="hybridMultilevel"/>
    <w:tmpl w:val="0000005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5" w15:restartNumberingAfterBreak="0">
    <w:nsid w:val="00000053"/>
    <w:multiLevelType w:val="hybridMultilevel"/>
    <w:tmpl w:val="0000005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6"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2"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C82699"/>
    <w:multiLevelType w:val="multilevel"/>
    <w:tmpl w:val="330A52E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num w:numId="1">
    <w:abstractNumId w:val="31"/>
  </w:num>
  <w:num w:numId="2">
    <w:abstractNumId w:val="29"/>
  </w:num>
  <w:num w:numId="3">
    <w:abstractNumId w:val="27"/>
  </w:num>
  <w:num w:numId="4">
    <w:abstractNumId w:val="33"/>
  </w:num>
  <w:num w:numId="5">
    <w:abstractNumId w:val="33"/>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3"/>
  </w:num>
  <w:num w:numId="7">
    <w:abstractNumId w:val="28"/>
  </w:num>
  <w:num w:numId="8">
    <w:abstractNumId w:val="26"/>
  </w:num>
  <w:num w:numId="9">
    <w:abstractNumId w:val="30"/>
  </w:num>
  <w:num w:numId="10">
    <w:abstractNumId w:val="32"/>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0"/>
  </w:num>
  <w:num w:numId="22">
    <w:abstractNumId w:val="11"/>
  </w:num>
  <w:num w:numId="23">
    <w:abstractNumId w:val="12"/>
  </w:num>
  <w:num w:numId="24">
    <w:abstractNumId w:val="13"/>
  </w:num>
  <w:num w:numId="25">
    <w:abstractNumId w:val="14"/>
  </w:num>
  <w:num w:numId="26">
    <w:abstractNumId w:val="15"/>
  </w:num>
  <w:num w:numId="27">
    <w:abstractNumId w:val="16"/>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3"/>
  </w:num>
  <w:num w:numId="35">
    <w:abstractNumId w:val="24"/>
  </w:num>
  <w:num w:numId="3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5121"/>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5A4"/>
    <w:rsid w:val="000048F2"/>
    <w:rsid w:val="000054E8"/>
    <w:rsid w:val="000054F4"/>
    <w:rsid w:val="00005CE5"/>
    <w:rsid w:val="000060E1"/>
    <w:rsid w:val="000069F6"/>
    <w:rsid w:val="00006D86"/>
    <w:rsid w:val="000077C4"/>
    <w:rsid w:val="00007925"/>
    <w:rsid w:val="00007929"/>
    <w:rsid w:val="00007B8C"/>
    <w:rsid w:val="000104BD"/>
    <w:rsid w:val="00011129"/>
    <w:rsid w:val="000113CA"/>
    <w:rsid w:val="00011592"/>
    <w:rsid w:val="00012755"/>
    <w:rsid w:val="00013497"/>
    <w:rsid w:val="00013F7A"/>
    <w:rsid w:val="00014948"/>
    <w:rsid w:val="00015451"/>
    <w:rsid w:val="00015614"/>
    <w:rsid w:val="00015C8B"/>
    <w:rsid w:val="000160BC"/>
    <w:rsid w:val="0001733B"/>
    <w:rsid w:val="00017EC1"/>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6EC"/>
    <w:rsid w:val="00033D78"/>
    <w:rsid w:val="00033FC5"/>
    <w:rsid w:val="00035323"/>
    <w:rsid w:val="0003627C"/>
    <w:rsid w:val="00037A58"/>
    <w:rsid w:val="00040002"/>
    <w:rsid w:val="00040A82"/>
    <w:rsid w:val="00041AB9"/>
    <w:rsid w:val="00042247"/>
    <w:rsid w:val="0004247D"/>
    <w:rsid w:val="00043E20"/>
    <w:rsid w:val="0004480F"/>
    <w:rsid w:val="0004510B"/>
    <w:rsid w:val="0004516A"/>
    <w:rsid w:val="0004581D"/>
    <w:rsid w:val="00045C2C"/>
    <w:rsid w:val="00045FB4"/>
    <w:rsid w:val="0004645F"/>
    <w:rsid w:val="00046EF7"/>
    <w:rsid w:val="00050520"/>
    <w:rsid w:val="00052039"/>
    <w:rsid w:val="00052E00"/>
    <w:rsid w:val="00053411"/>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54E"/>
    <w:rsid w:val="00065BA6"/>
    <w:rsid w:val="0006644E"/>
    <w:rsid w:val="000664A4"/>
    <w:rsid w:val="00066B20"/>
    <w:rsid w:val="000678A2"/>
    <w:rsid w:val="00071FD0"/>
    <w:rsid w:val="00074E32"/>
    <w:rsid w:val="0007615C"/>
    <w:rsid w:val="0008376F"/>
    <w:rsid w:val="00083F16"/>
    <w:rsid w:val="00084092"/>
    <w:rsid w:val="00084CE4"/>
    <w:rsid w:val="0008579A"/>
    <w:rsid w:val="000865CE"/>
    <w:rsid w:val="00086D8A"/>
    <w:rsid w:val="00087F30"/>
    <w:rsid w:val="00091179"/>
    <w:rsid w:val="000919AE"/>
    <w:rsid w:val="00091A48"/>
    <w:rsid w:val="000924FD"/>
    <w:rsid w:val="00092619"/>
    <w:rsid w:val="000956E9"/>
    <w:rsid w:val="000957DE"/>
    <w:rsid w:val="000965BA"/>
    <w:rsid w:val="00096CCF"/>
    <w:rsid w:val="000A10E1"/>
    <w:rsid w:val="000A127D"/>
    <w:rsid w:val="000A15B1"/>
    <w:rsid w:val="000A30CD"/>
    <w:rsid w:val="000A4A47"/>
    <w:rsid w:val="000A50A3"/>
    <w:rsid w:val="000A5D22"/>
    <w:rsid w:val="000A7D63"/>
    <w:rsid w:val="000A7EAA"/>
    <w:rsid w:val="000A7FB6"/>
    <w:rsid w:val="000B20B1"/>
    <w:rsid w:val="000B2611"/>
    <w:rsid w:val="000B35EB"/>
    <w:rsid w:val="000B4834"/>
    <w:rsid w:val="000B4B3C"/>
    <w:rsid w:val="000B4D22"/>
    <w:rsid w:val="000B5019"/>
    <w:rsid w:val="000B58D9"/>
    <w:rsid w:val="000B772A"/>
    <w:rsid w:val="000C0D49"/>
    <w:rsid w:val="000C1E45"/>
    <w:rsid w:val="000C1F4A"/>
    <w:rsid w:val="000C2155"/>
    <w:rsid w:val="000C25DC"/>
    <w:rsid w:val="000C412A"/>
    <w:rsid w:val="000C4E5D"/>
    <w:rsid w:val="000C4EED"/>
    <w:rsid w:val="000C4F84"/>
    <w:rsid w:val="000C66E1"/>
    <w:rsid w:val="000C6A68"/>
    <w:rsid w:val="000C7347"/>
    <w:rsid w:val="000C73EF"/>
    <w:rsid w:val="000C7573"/>
    <w:rsid w:val="000C7B9F"/>
    <w:rsid w:val="000C7C86"/>
    <w:rsid w:val="000D05F8"/>
    <w:rsid w:val="000D1DAC"/>
    <w:rsid w:val="000D27D4"/>
    <w:rsid w:val="000D2AE0"/>
    <w:rsid w:val="000D3E2E"/>
    <w:rsid w:val="000D4079"/>
    <w:rsid w:val="000D5205"/>
    <w:rsid w:val="000D5FF6"/>
    <w:rsid w:val="000D7E79"/>
    <w:rsid w:val="000E09A9"/>
    <w:rsid w:val="000E247F"/>
    <w:rsid w:val="000E4125"/>
    <w:rsid w:val="000E6E74"/>
    <w:rsid w:val="000E6FA4"/>
    <w:rsid w:val="000E7C67"/>
    <w:rsid w:val="000F06A5"/>
    <w:rsid w:val="000F12DA"/>
    <w:rsid w:val="000F1E3B"/>
    <w:rsid w:val="000F2182"/>
    <w:rsid w:val="000F2476"/>
    <w:rsid w:val="000F2A3C"/>
    <w:rsid w:val="000F3582"/>
    <w:rsid w:val="000F381E"/>
    <w:rsid w:val="000F5411"/>
    <w:rsid w:val="000F5F67"/>
    <w:rsid w:val="000F5F82"/>
    <w:rsid w:val="000F6230"/>
    <w:rsid w:val="000F65B4"/>
    <w:rsid w:val="000F671B"/>
    <w:rsid w:val="000F6D26"/>
    <w:rsid w:val="000F6F32"/>
    <w:rsid w:val="000F7483"/>
    <w:rsid w:val="000F7A7C"/>
    <w:rsid w:val="000F7E56"/>
    <w:rsid w:val="00100F71"/>
    <w:rsid w:val="001018F6"/>
    <w:rsid w:val="00101FEE"/>
    <w:rsid w:val="001023F6"/>
    <w:rsid w:val="00103C60"/>
    <w:rsid w:val="001048DF"/>
    <w:rsid w:val="00104A61"/>
    <w:rsid w:val="001057B4"/>
    <w:rsid w:val="00105B32"/>
    <w:rsid w:val="00105C79"/>
    <w:rsid w:val="00105EC3"/>
    <w:rsid w:val="00107DB6"/>
    <w:rsid w:val="0011007B"/>
    <w:rsid w:val="00110695"/>
    <w:rsid w:val="00112214"/>
    <w:rsid w:val="001123BE"/>
    <w:rsid w:val="001134B9"/>
    <w:rsid w:val="00114EA2"/>
    <w:rsid w:val="0011517E"/>
    <w:rsid w:val="00115438"/>
    <w:rsid w:val="001161EA"/>
    <w:rsid w:val="001169F1"/>
    <w:rsid w:val="001208E6"/>
    <w:rsid w:val="00120B2C"/>
    <w:rsid w:val="00120B33"/>
    <w:rsid w:val="00122A3B"/>
    <w:rsid w:val="00122B84"/>
    <w:rsid w:val="0012331C"/>
    <w:rsid w:val="0012353F"/>
    <w:rsid w:val="00123AF8"/>
    <w:rsid w:val="00123D08"/>
    <w:rsid w:val="00124FDC"/>
    <w:rsid w:val="00125D26"/>
    <w:rsid w:val="0012613C"/>
    <w:rsid w:val="00126E4E"/>
    <w:rsid w:val="0013036D"/>
    <w:rsid w:val="0013096C"/>
    <w:rsid w:val="001314A3"/>
    <w:rsid w:val="0013158A"/>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644"/>
    <w:rsid w:val="00153E5C"/>
    <w:rsid w:val="00154F8F"/>
    <w:rsid w:val="00155DF2"/>
    <w:rsid w:val="00155FE3"/>
    <w:rsid w:val="0015677C"/>
    <w:rsid w:val="00156CB6"/>
    <w:rsid w:val="00157091"/>
    <w:rsid w:val="0016028D"/>
    <w:rsid w:val="00160411"/>
    <w:rsid w:val="0016093C"/>
    <w:rsid w:val="00160D39"/>
    <w:rsid w:val="001639F5"/>
    <w:rsid w:val="00164610"/>
    <w:rsid w:val="0016469A"/>
    <w:rsid w:val="00164FAC"/>
    <w:rsid w:val="00165BC5"/>
    <w:rsid w:val="00166674"/>
    <w:rsid w:val="0016730A"/>
    <w:rsid w:val="00167CF1"/>
    <w:rsid w:val="0017007E"/>
    <w:rsid w:val="00170477"/>
    <w:rsid w:val="00171053"/>
    <w:rsid w:val="00171070"/>
    <w:rsid w:val="00171493"/>
    <w:rsid w:val="0017215A"/>
    <w:rsid w:val="001732CE"/>
    <w:rsid w:val="00173CAF"/>
    <w:rsid w:val="001741A0"/>
    <w:rsid w:val="00174604"/>
    <w:rsid w:val="00175154"/>
    <w:rsid w:val="00175933"/>
    <w:rsid w:val="00175FD0"/>
    <w:rsid w:val="00177E80"/>
    <w:rsid w:val="00180EBF"/>
    <w:rsid w:val="00181341"/>
    <w:rsid w:val="001822C8"/>
    <w:rsid w:val="001827F6"/>
    <w:rsid w:val="001831A9"/>
    <w:rsid w:val="0018364B"/>
    <w:rsid w:val="00183C3E"/>
    <w:rsid w:val="0018432B"/>
    <w:rsid w:val="00184371"/>
    <w:rsid w:val="0018532F"/>
    <w:rsid w:val="00185AE3"/>
    <w:rsid w:val="001861FF"/>
    <w:rsid w:val="00186C07"/>
    <w:rsid w:val="001904A7"/>
    <w:rsid w:val="001905F4"/>
    <w:rsid w:val="00190FF2"/>
    <w:rsid w:val="0019197D"/>
    <w:rsid w:val="00191D92"/>
    <w:rsid w:val="00193F06"/>
    <w:rsid w:val="001945EE"/>
    <w:rsid w:val="001945F9"/>
    <w:rsid w:val="0019479D"/>
    <w:rsid w:val="00195520"/>
    <w:rsid w:val="001958FC"/>
    <w:rsid w:val="00195A5E"/>
    <w:rsid w:val="00195FC3"/>
    <w:rsid w:val="00196141"/>
    <w:rsid w:val="001961B5"/>
    <w:rsid w:val="0019649D"/>
    <w:rsid w:val="001965D9"/>
    <w:rsid w:val="00196C11"/>
    <w:rsid w:val="0019793D"/>
    <w:rsid w:val="001A0D1E"/>
    <w:rsid w:val="001A3170"/>
    <w:rsid w:val="001A326F"/>
    <w:rsid w:val="001A4972"/>
    <w:rsid w:val="001A5A3C"/>
    <w:rsid w:val="001A5A71"/>
    <w:rsid w:val="001A5FA3"/>
    <w:rsid w:val="001A6310"/>
    <w:rsid w:val="001A67D3"/>
    <w:rsid w:val="001A755C"/>
    <w:rsid w:val="001A79F6"/>
    <w:rsid w:val="001B0288"/>
    <w:rsid w:val="001B087E"/>
    <w:rsid w:val="001B2292"/>
    <w:rsid w:val="001B3689"/>
    <w:rsid w:val="001B3A7B"/>
    <w:rsid w:val="001B3B27"/>
    <w:rsid w:val="001B4A41"/>
    <w:rsid w:val="001B52F7"/>
    <w:rsid w:val="001B58DA"/>
    <w:rsid w:val="001B5F01"/>
    <w:rsid w:val="001B61AA"/>
    <w:rsid w:val="001B6787"/>
    <w:rsid w:val="001C09F2"/>
    <w:rsid w:val="001C3080"/>
    <w:rsid w:val="001C3B53"/>
    <w:rsid w:val="001C48B9"/>
    <w:rsid w:val="001C50F5"/>
    <w:rsid w:val="001C5A96"/>
    <w:rsid w:val="001C63DD"/>
    <w:rsid w:val="001C6768"/>
    <w:rsid w:val="001C6CE1"/>
    <w:rsid w:val="001C7005"/>
    <w:rsid w:val="001C7D4D"/>
    <w:rsid w:val="001D0CD6"/>
    <w:rsid w:val="001D12E9"/>
    <w:rsid w:val="001D2F07"/>
    <w:rsid w:val="001D2FF4"/>
    <w:rsid w:val="001D396A"/>
    <w:rsid w:val="001D3C37"/>
    <w:rsid w:val="001D4D20"/>
    <w:rsid w:val="001D520F"/>
    <w:rsid w:val="001D73BE"/>
    <w:rsid w:val="001E008B"/>
    <w:rsid w:val="001E1B1B"/>
    <w:rsid w:val="001E23E5"/>
    <w:rsid w:val="001E2EFB"/>
    <w:rsid w:val="001E4275"/>
    <w:rsid w:val="001E44C8"/>
    <w:rsid w:val="001E47F5"/>
    <w:rsid w:val="001E57BE"/>
    <w:rsid w:val="001E6F9C"/>
    <w:rsid w:val="001F14A5"/>
    <w:rsid w:val="001F1747"/>
    <w:rsid w:val="001F2112"/>
    <w:rsid w:val="001F2144"/>
    <w:rsid w:val="001F357F"/>
    <w:rsid w:val="001F3EE5"/>
    <w:rsid w:val="001F47AE"/>
    <w:rsid w:val="001F4B52"/>
    <w:rsid w:val="001F5E54"/>
    <w:rsid w:val="001F5EE6"/>
    <w:rsid w:val="001F6212"/>
    <w:rsid w:val="001F66F9"/>
    <w:rsid w:val="001F6DEE"/>
    <w:rsid w:val="001F7639"/>
    <w:rsid w:val="00200AA5"/>
    <w:rsid w:val="00200CB7"/>
    <w:rsid w:val="00201102"/>
    <w:rsid w:val="00201E0F"/>
    <w:rsid w:val="00202583"/>
    <w:rsid w:val="00203108"/>
    <w:rsid w:val="0020338E"/>
    <w:rsid w:val="00203C08"/>
    <w:rsid w:val="002040EB"/>
    <w:rsid w:val="0020778B"/>
    <w:rsid w:val="00207E72"/>
    <w:rsid w:val="0021033B"/>
    <w:rsid w:val="00210BB0"/>
    <w:rsid w:val="002122DA"/>
    <w:rsid w:val="00212A62"/>
    <w:rsid w:val="00212B41"/>
    <w:rsid w:val="00212F79"/>
    <w:rsid w:val="002133BC"/>
    <w:rsid w:val="002136E6"/>
    <w:rsid w:val="0021407D"/>
    <w:rsid w:val="00214F7F"/>
    <w:rsid w:val="00215698"/>
    <w:rsid w:val="00216DF8"/>
    <w:rsid w:val="002172BF"/>
    <w:rsid w:val="00217340"/>
    <w:rsid w:val="002176DB"/>
    <w:rsid w:val="00217F40"/>
    <w:rsid w:val="00220491"/>
    <w:rsid w:val="002209D6"/>
    <w:rsid w:val="00220B2B"/>
    <w:rsid w:val="00220BCA"/>
    <w:rsid w:val="00220D9E"/>
    <w:rsid w:val="002211B9"/>
    <w:rsid w:val="00222AB3"/>
    <w:rsid w:val="00223E06"/>
    <w:rsid w:val="00224E37"/>
    <w:rsid w:val="00227BB0"/>
    <w:rsid w:val="00227C6C"/>
    <w:rsid w:val="00227F87"/>
    <w:rsid w:val="0023074B"/>
    <w:rsid w:val="0023248F"/>
    <w:rsid w:val="002324F7"/>
    <w:rsid w:val="00232A3C"/>
    <w:rsid w:val="00232DCE"/>
    <w:rsid w:val="00233487"/>
    <w:rsid w:val="00233FAB"/>
    <w:rsid w:val="002345C2"/>
    <w:rsid w:val="002345D3"/>
    <w:rsid w:val="00235108"/>
    <w:rsid w:val="0023577F"/>
    <w:rsid w:val="00236A73"/>
    <w:rsid w:val="0023713E"/>
    <w:rsid w:val="00237C46"/>
    <w:rsid w:val="002400B6"/>
    <w:rsid w:val="00240210"/>
    <w:rsid w:val="0024032A"/>
    <w:rsid w:val="002404FD"/>
    <w:rsid w:val="00241F2F"/>
    <w:rsid w:val="00242CBB"/>
    <w:rsid w:val="00243B17"/>
    <w:rsid w:val="00244301"/>
    <w:rsid w:val="00245580"/>
    <w:rsid w:val="002459F6"/>
    <w:rsid w:val="00245F20"/>
    <w:rsid w:val="00246302"/>
    <w:rsid w:val="0025147D"/>
    <w:rsid w:val="00251BA9"/>
    <w:rsid w:val="00253166"/>
    <w:rsid w:val="002534CD"/>
    <w:rsid w:val="00253D7A"/>
    <w:rsid w:val="00254449"/>
    <w:rsid w:val="002544D1"/>
    <w:rsid w:val="00255BBA"/>
    <w:rsid w:val="00256922"/>
    <w:rsid w:val="002570F7"/>
    <w:rsid w:val="00257312"/>
    <w:rsid w:val="002605C6"/>
    <w:rsid w:val="002606BD"/>
    <w:rsid w:val="002607C6"/>
    <w:rsid w:val="00260B7F"/>
    <w:rsid w:val="00262805"/>
    <w:rsid w:val="00262AFB"/>
    <w:rsid w:val="00262DDB"/>
    <w:rsid w:val="00262E6F"/>
    <w:rsid w:val="002636EC"/>
    <w:rsid w:val="00263BF3"/>
    <w:rsid w:val="00265082"/>
    <w:rsid w:val="00266846"/>
    <w:rsid w:val="00267428"/>
    <w:rsid w:val="0026759A"/>
    <w:rsid w:val="00271274"/>
    <w:rsid w:val="002721BA"/>
    <w:rsid w:val="00272545"/>
    <w:rsid w:val="00272C1C"/>
    <w:rsid w:val="00273903"/>
    <w:rsid w:val="00273AA0"/>
    <w:rsid w:val="00274FB8"/>
    <w:rsid w:val="00275823"/>
    <w:rsid w:val="00275844"/>
    <w:rsid w:val="0028144A"/>
    <w:rsid w:val="002814A9"/>
    <w:rsid w:val="00282278"/>
    <w:rsid w:val="00282A36"/>
    <w:rsid w:val="00282C84"/>
    <w:rsid w:val="00282E2C"/>
    <w:rsid w:val="00282EB7"/>
    <w:rsid w:val="00283752"/>
    <w:rsid w:val="0028402F"/>
    <w:rsid w:val="0028449F"/>
    <w:rsid w:val="002848D9"/>
    <w:rsid w:val="002861F5"/>
    <w:rsid w:val="002868D3"/>
    <w:rsid w:val="00287EB8"/>
    <w:rsid w:val="0029017B"/>
    <w:rsid w:val="002908C9"/>
    <w:rsid w:val="00291B89"/>
    <w:rsid w:val="00292BF3"/>
    <w:rsid w:val="00293580"/>
    <w:rsid w:val="00294100"/>
    <w:rsid w:val="002944A6"/>
    <w:rsid w:val="00294532"/>
    <w:rsid w:val="00294D09"/>
    <w:rsid w:val="00295E3B"/>
    <w:rsid w:val="002961D1"/>
    <w:rsid w:val="00297427"/>
    <w:rsid w:val="002A0337"/>
    <w:rsid w:val="002A0371"/>
    <w:rsid w:val="002A208D"/>
    <w:rsid w:val="002A375A"/>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6A9"/>
    <w:rsid w:val="002B2BEF"/>
    <w:rsid w:val="002B3182"/>
    <w:rsid w:val="002B3254"/>
    <w:rsid w:val="002B35D9"/>
    <w:rsid w:val="002B3BBE"/>
    <w:rsid w:val="002B46AE"/>
    <w:rsid w:val="002B4749"/>
    <w:rsid w:val="002B483E"/>
    <w:rsid w:val="002B491E"/>
    <w:rsid w:val="002B4C92"/>
    <w:rsid w:val="002B53A0"/>
    <w:rsid w:val="002B5B16"/>
    <w:rsid w:val="002B6D6B"/>
    <w:rsid w:val="002B7D3C"/>
    <w:rsid w:val="002C0F12"/>
    <w:rsid w:val="002C5191"/>
    <w:rsid w:val="002C56F5"/>
    <w:rsid w:val="002C5E60"/>
    <w:rsid w:val="002C6D8C"/>
    <w:rsid w:val="002D1064"/>
    <w:rsid w:val="002D10AA"/>
    <w:rsid w:val="002D14D0"/>
    <w:rsid w:val="002D15F6"/>
    <w:rsid w:val="002D2650"/>
    <w:rsid w:val="002D3419"/>
    <w:rsid w:val="002D34BE"/>
    <w:rsid w:val="002D3C50"/>
    <w:rsid w:val="002D3C51"/>
    <w:rsid w:val="002D3C9D"/>
    <w:rsid w:val="002D44A0"/>
    <w:rsid w:val="002D48C9"/>
    <w:rsid w:val="002D4A40"/>
    <w:rsid w:val="002D4AD6"/>
    <w:rsid w:val="002D4E8A"/>
    <w:rsid w:val="002D5AF4"/>
    <w:rsid w:val="002D6336"/>
    <w:rsid w:val="002D6749"/>
    <w:rsid w:val="002E1CCF"/>
    <w:rsid w:val="002E2A31"/>
    <w:rsid w:val="002E3167"/>
    <w:rsid w:val="002E33A4"/>
    <w:rsid w:val="002E3441"/>
    <w:rsid w:val="002E3589"/>
    <w:rsid w:val="002E38E1"/>
    <w:rsid w:val="002E3AC5"/>
    <w:rsid w:val="002E5384"/>
    <w:rsid w:val="002E66B5"/>
    <w:rsid w:val="002E777A"/>
    <w:rsid w:val="002E7DA0"/>
    <w:rsid w:val="002F1097"/>
    <w:rsid w:val="002F32A3"/>
    <w:rsid w:val="002F393F"/>
    <w:rsid w:val="002F39F9"/>
    <w:rsid w:val="002F3B6B"/>
    <w:rsid w:val="002F4031"/>
    <w:rsid w:val="002F556E"/>
    <w:rsid w:val="002F6049"/>
    <w:rsid w:val="002F6379"/>
    <w:rsid w:val="002F6A67"/>
    <w:rsid w:val="002F6F8D"/>
    <w:rsid w:val="002F7AB8"/>
    <w:rsid w:val="00300854"/>
    <w:rsid w:val="00300AAC"/>
    <w:rsid w:val="00301081"/>
    <w:rsid w:val="0030249A"/>
    <w:rsid w:val="00303443"/>
    <w:rsid w:val="0030457A"/>
    <w:rsid w:val="00305065"/>
    <w:rsid w:val="003054AA"/>
    <w:rsid w:val="00305C2D"/>
    <w:rsid w:val="00306B24"/>
    <w:rsid w:val="00306D37"/>
    <w:rsid w:val="00306D4B"/>
    <w:rsid w:val="003078C5"/>
    <w:rsid w:val="00310D30"/>
    <w:rsid w:val="003115E7"/>
    <w:rsid w:val="003117D7"/>
    <w:rsid w:val="0031264C"/>
    <w:rsid w:val="0031268F"/>
    <w:rsid w:val="003126B0"/>
    <w:rsid w:val="00314F5B"/>
    <w:rsid w:val="00316C9A"/>
    <w:rsid w:val="00316D80"/>
    <w:rsid w:val="00316F4E"/>
    <w:rsid w:val="00317EC2"/>
    <w:rsid w:val="003200AD"/>
    <w:rsid w:val="003204BB"/>
    <w:rsid w:val="003213FE"/>
    <w:rsid w:val="0032167B"/>
    <w:rsid w:val="00322B01"/>
    <w:rsid w:val="0032362F"/>
    <w:rsid w:val="00323D43"/>
    <w:rsid w:val="003248A7"/>
    <w:rsid w:val="00324F38"/>
    <w:rsid w:val="00325462"/>
    <w:rsid w:val="00325831"/>
    <w:rsid w:val="00325E4A"/>
    <w:rsid w:val="00326741"/>
    <w:rsid w:val="003267E2"/>
    <w:rsid w:val="00326D20"/>
    <w:rsid w:val="00327AC1"/>
    <w:rsid w:val="003300D7"/>
    <w:rsid w:val="003302B0"/>
    <w:rsid w:val="003316DA"/>
    <w:rsid w:val="003331E2"/>
    <w:rsid w:val="00333497"/>
    <w:rsid w:val="00334E15"/>
    <w:rsid w:val="00335181"/>
    <w:rsid w:val="00335BF8"/>
    <w:rsid w:val="003361FA"/>
    <w:rsid w:val="0033713B"/>
    <w:rsid w:val="0033746B"/>
    <w:rsid w:val="0033748F"/>
    <w:rsid w:val="00337F57"/>
    <w:rsid w:val="00341041"/>
    <w:rsid w:val="00341B30"/>
    <w:rsid w:val="00341BF0"/>
    <w:rsid w:val="00341CC2"/>
    <w:rsid w:val="00341F5D"/>
    <w:rsid w:val="003422C2"/>
    <w:rsid w:val="00343879"/>
    <w:rsid w:val="00343B8D"/>
    <w:rsid w:val="00344152"/>
    <w:rsid w:val="00344364"/>
    <w:rsid w:val="00344822"/>
    <w:rsid w:val="00344B07"/>
    <w:rsid w:val="00345253"/>
    <w:rsid w:val="003452E6"/>
    <w:rsid w:val="00345923"/>
    <w:rsid w:val="00346059"/>
    <w:rsid w:val="00346E97"/>
    <w:rsid w:val="00347D8D"/>
    <w:rsid w:val="00350699"/>
    <w:rsid w:val="00350E03"/>
    <w:rsid w:val="0035176E"/>
    <w:rsid w:val="003521EA"/>
    <w:rsid w:val="00353ADE"/>
    <w:rsid w:val="00353F1B"/>
    <w:rsid w:val="00354106"/>
    <w:rsid w:val="00356F95"/>
    <w:rsid w:val="00357384"/>
    <w:rsid w:val="00357519"/>
    <w:rsid w:val="00357815"/>
    <w:rsid w:val="00357E11"/>
    <w:rsid w:val="00357E73"/>
    <w:rsid w:val="003607A6"/>
    <w:rsid w:val="00361659"/>
    <w:rsid w:val="00361B7E"/>
    <w:rsid w:val="00363F28"/>
    <w:rsid w:val="00364A2B"/>
    <w:rsid w:val="0036561B"/>
    <w:rsid w:val="0036562B"/>
    <w:rsid w:val="00365E1D"/>
    <w:rsid w:val="00366593"/>
    <w:rsid w:val="00366ED4"/>
    <w:rsid w:val="0036782A"/>
    <w:rsid w:val="00367BE4"/>
    <w:rsid w:val="00372AB5"/>
    <w:rsid w:val="00373826"/>
    <w:rsid w:val="003752E5"/>
    <w:rsid w:val="00375E2D"/>
    <w:rsid w:val="003760BF"/>
    <w:rsid w:val="00376767"/>
    <w:rsid w:val="0037689D"/>
    <w:rsid w:val="0037737E"/>
    <w:rsid w:val="00377DA4"/>
    <w:rsid w:val="00380935"/>
    <w:rsid w:val="00381772"/>
    <w:rsid w:val="00382704"/>
    <w:rsid w:val="00382876"/>
    <w:rsid w:val="00382ED4"/>
    <w:rsid w:val="00383009"/>
    <w:rsid w:val="00385D2C"/>
    <w:rsid w:val="00386562"/>
    <w:rsid w:val="0039113D"/>
    <w:rsid w:val="003930AE"/>
    <w:rsid w:val="00393549"/>
    <w:rsid w:val="00393B37"/>
    <w:rsid w:val="00393C96"/>
    <w:rsid w:val="0039471D"/>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A41E7"/>
    <w:rsid w:val="003A6068"/>
    <w:rsid w:val="003B282B"/>
    <w:rsid w:val="003B2CE6"/>
    <w:rsid w:val="003B34F5"/>
    <w:rsid w:val="003B35CF"/>
    <w:rsid w:val="003B4AB7"/>
    <w:rsid w:val="003B4C69"/>
    <w:rsid w:val="003B4F8B"/>
    <w:rsid w:val="003B5774"/>
    <w:rsid w:val="003B5808"/>
    <w:rsid w:val="003B5D40"/>
    <w:rsid w:val="003B6026"/>
    <w:rsid w:val="003B627F"/>
    <w:rsid w:val="003B6C3D"/>
    <w:rsid w:val="003B79D9"/>
    <w:rsid w:val="003B7B88"/>
    <w:rsid w:val="003B7DF0"/>
    <w:rsid w:val="003C0626"/>
    <w:rsid w:val="003C0E7C"/>
    <w:rsid w:val="003C1C3A"/>
    <w:rsid w:val="003C1DED"/>
    <w:rsid w:val="003C2BC2"/>
    <w:rsid w:val="003C3D56"/>
    <w:rsid w:val="003C4014"/>
    <w:rsid w:val="003C4994"/>
    <w:rsid w:val="003C4F6A"/>
    <w:rsid w:val="003C5DEC"/>
    <w:rsid w:val="003C743C"/>
    <w:rsid w:val="003C7B14"/>
    <w:rsid w:val="003C7B9C"/>
    <w:rsid w:val="003D004B"/>
    <w:rsid w:val="003D0FE0"/>
    <w:rsid w:val="003D149D"/>
    <w:rsid w:val="003D14FD"/>
    <w:rsid w:val="003D1C3C"/>
    <w:rsid w:val="003D20CF"/>
    <w:rsid w:val="003D24F5"/>
    <w:rsid w:val="003D25AA"/>
    <w:rsid w:val="003D321B"/>
    <w:rsid w:val="003D4902"/>
    <w:rsid w:val="003D55A3"/>
    <w:rsid w:val="003D5768"/>
    <w:rsid w:val="003D6405"/>
    <w:rsid w:val="003E0A13"/>
    <w:rsid w:val="003E13CB"/>
    <w:rsid w:val="003E23B7"/>
    <w:rsid w:val="003E2778"/>
    <w:rsid w:val="003E2F19"/>
    <w:rsid w:val="003E3812"/>
    <w:rsid w:val="003E3C86"/>
    <w:rsid w:val="003E3D1E"/>
    <w:rsid w:val="003E420F"/>
    <w:rsid w:val="003E42A4"/>
    <w:rsid w:val="003E4ECB"/>
    <w:rsid w:val="003E4F09"/>
    <w:rsid w:val="003E5869"/>
    <w:rsid w:val="003E6ACD"/>
    <w:rsid w:val="003E7AF0"/>
    <w:rsid w:val="003F0B69"/>
    <w:rsid w:val="003F32B6"/>
    <w:rsid w:val="003F48DA"/>
    <w:rsid w:val="003F56B6"/>
    <w:rsid w:val="003F7AB4"/>
    <w:rsid w:val="003F7B89"/>
    <w:rsid w:val="00400BE1"/>
    <w:rsid w:val="00400BE3"/>
    <w:rsid w:val="00401005"/>
    <w:rsid w:val="00401E1A"/>
    <w:rsid w:val="00401E43"/>
    <w:rsid w:val="0040247B"/>
    <w:rsid w:val="0040247D"/>
    <w:rsid w:val="00402CEF"/>
    <w:rsid w:val="00403C33"/>
    <w:rsid w:val="00403D65"/>
    <w:rsid w:val="00405335"/>
    <w:rsid w:val="004077BF"/>
    <w:rsid w:val="00407D07"/>
    <w:rsid w:val="00407ECD"/>
    <w:rsid w:val="00407F87"/>
    <w:rsid w:val="00410908"/>
    <w:rsid w:val="004110C4"/>
    <w:rsid w:val="00411366"/>
    <w:rsid w:val="00412670"/>
    <w:rsid w:val="00413160"/>
    <w:rsid w:val="0041407A"/>
    <w:rsid w:val="004140F8"/>
    <w:rsid w:val="00414C25"/>
    <w:rsid w:val="00414EF6"/>
    <w:rsid w:val="00415078"/>
    <w:rsid w:val="00415895"/>
    <w:rsid w:val="00417222"/>
    <w:rsid w:val="00417746"/>
    <w:rsid w:val="0042405B"/>
    <w:rsid w:val="00424965"/>
    <w:rsid w:val="0042516A"/>
    <w:rsid w:val="00426DB5"/>
    <w:rsid w:val="00427017"/>
    <w:rsid w:val="00427220"/>
    <w:rsid w:val="004272EC"/>
    <w:rsid w:val="004304DD"/>
    <w:rsid w:val="004305F1"/>
    <w:rsid w:val="004306CB"/>
    <w:rsid w:val="00430BB4"/>
    <w:rsid w:val="004310B0"/>
    <w:rsid w:val="004318B6"/>
    <w:rsid w:val="00431E73"/>
    <w:rsid w:val="00432F8A"/>
    <w:rsid w:val="00433254"/>
    <w:rsid w:val="0043363B"/>
    <w:rsid w:val="0043446E"/>
    <w:rsid w:val="0043517F"/>
    <w:rsid w:val="004356EC"/>
    <w:rsid w:val="0043743F"/>
    <w:rsid w:val="00437DFF"/>
    <w:rsid w:val="00437F90"/>
    <w:rsid w:val="004407CB"/>
    <w:rsid w:val="0044085D"/>
    <w:rsid w:val="00440A27"/>
    <w:rsid w:val="0044177A"/>
    <w:rsid w:val="00442373"/>
    <w:rsid w:val="004423BA"/>
    <w:rsid w:val="00443B52"/>
    <w:rsid w:val="00444F50"/>
    <w:rsid w:val="004456B6"/>
    <w:rsid w:val="004460B8"/>
    <w:rsid w:val="00446AB3"/>
    <w:rsid w:val="00447249"/>
    <w:rsid w:val="00451A0C"/>
    <w:rsid w:val="00452066"/>
    <w:rsid w:val="00452294"/>
    <w:rsid w:val="00452F92"/>
    <w:rsid w:val="00453D7F"/>
    <w:rsid w:val="00454212"/>
    <w:rsid w:val="00455C70"/>
    <w:rsid w:val="0045600D"/>
    <w:rsid w:val="0045638C"/>
    <w:rsid w:val="00457064"/>
    <w:rsid w:val="00457A1B"/>
    <w:rsid w:val="00460BC4"/>
    <w:rsid w:val="004618B3"/>
    <w:rsid w:val="00461A8E"/>
    <w:rsid w:val="00461D70"/>
    <w:rsid w:val="00462EEB"/>
    <w:rsid w:val="00463C63"/>
    <w:rsid w:val="0046598F"/>
    <w:rsid w:val="00467A44"/>
    <w:rsid w:val="00470AC8"/>
    <w:rsid w:val="00471D1E"/>
    <w:rsid w:val="0047340F"/>
    <w:rsid w:val="004741E6"/>
    <w:rsid w:val="00474FC8"/>
    <w:rsid w:val="004753EB"/>
    <w:rsid w:val="00475642"/>
    <w:rsid w:val="004757A7"/>
    <w:rsid w:val="00475A48"/>
    <w:rsid w:val="00476633"/>
    <w:rsid w:val="00477ECA"/>
    <w:rsid w:val="00480668"/>
    <w:rsid w:val="00480AA3"/>
    <w:rsid w:val="00480FA3"/>
    <w:rsid w:val="00482146"/>
    <w:rsid w:val="00482902"/>
    <w:rsid w:val="00483E43"/>
    <w:rsid w:val="0048451D"/>
    <w:rsid w:val="0048455B"/>
    <w:rsid w:val="004845C4"/>
    <w:rsid w:val="00484C8F"/>
    <w:rsid w:val="00484CC9"/>
    <w:rsid w:val="00484DFA"/>
    <w:rsid w:val="00486709"/>
    <w:rsid w:val="00486A7C"/>
    <w:rsid w:val="0049112F"/>
    <w:rsid w:val="00491348"/>
    <w:rsid w:val="004922B0"/>
    <w:rsid w:val="00492693"/>
    <w:rsid w:val="00492FA7"/>
    <w:rsid w:val="00493709"/>
    <w:rsid w:val="00493848"/>
    <w:rsid w:val="004945A3"/>
    <w:rsid w:val="0049666D"/>
    <w:rsid w:val="0049671C"/>
    <w:rsid w:val="00497759"/>
    <w:rsid w:val="004977E0"/>
    <w:rsid w:val="00497C8C"/>
    <w:rsid w:val="004A00C3"/>
    <w:rsid w:val="004A055B"/>
    <w:rsid w:val="004A0D15"/>
    <w:rsid w:val="004A0DF8"/>
    <w:rsid w:val="004A1287"/>
    <w:rsid w:val="004A36B6"/>
    <w:rsid w:val="004A3BE7"/>
    <w:rsid w:val="004A6855"/>
    <w:rsid w:val="004A6F14"/>
    <w:rsid w:val="004A76BA"/>
    <w:rsid w:val="004B1816"/>
    <w:rsid w:val="004B1C2C"/>
    <w:rsid w:val="004B1E16"/>
    <w:rsid w:val="004B285E"/>
    <w:rsid w:val="004B2AB4"/>
    <w:rsid w:val="004B3650"/>
    <w:rsid w:val="004B4979"/>
    <w:rsid w:val="004B4AD3"/>
    <w:rsid w:val="004B5807"/>
    <w:rsid w:val="004B58C7"/>
    <w:rsid w:val="004B6244"/>
    <w:rsid w:val="004B6CE8"/>
    <w:rsid w:val="004B73AD"/>
    <w:rsid w:val="004B7C92"/>
    <w:rsid w:val="004C05C2"/>
    <w:rsid w:val="004C091C"/>
    <w:rsid w:val="004C15A3"/>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3821"/>
    <w:rsid w:val="004D43DA"/>
    <w:rsid w:val="004D449C"/>
    <w:rsid w:val="004D46E8"/>
    <w:rsid w:val="004D4A25"/>
    <w:rsid w:val="004D4D08"/>
    <w:rsid w:val="004D6A45"/>
    <w:rsid w:val="004E0102"/>
    <w:rsid w:val="004E29EA"/>
    <w:rsid w:val="004E3CF4"/>
    <w:rsid w:val="004E4D7C"/>
    <w:rsid w:val="004E503E"/>
    <w:rsid w:val="004E5C05"/>
    <w:rsid w:val="004E6A35"/>
    <w:rsid w:val="004E73EC"/>
    <w:rsid w:val="004E7B74"/>
    <w:rsid w:val="004F032E"/>
    <w:rsid w:val="004F1AB1"/>
    <w:rsid w:val="004F1BD2"/>
    <w:rsid w:val="004F2304"/>
    <w:rsid w:val="004F2863"/>
    <w:rsid w:val="004F3039"/>
    <w:rsid w:val="004F3765"/>
    <w:rsid w:val="004F4C1D"/>
    <w:rsid w:val="004F6059"/>
    <w:rsid w:val="004F6CA7"/>
    <w:rsid w:val="004F6E83"/>
    <w:rsid w:val="004F7881"/>
    <w:rsid w:val="00501DFF"/>
    <w:rsid w:val="00501FA7"/>
    <w:rsid w:val="00502008"/>
    <w:rsid w:val="00502944"/>
    <w:rsid w:val="00502F7A"/>
    <w:rsid w:val="00504131"/>
    <w:rsid w:val="00504B69"/>
    <w:rsid w:val="00506364"/>
    <w:rsid w:val="005067FC"/>
    <w:rsid w:val="00507306"/>
    <w:rsid w:val="00507C7F"/>
    <w:rsid w:val="00507DC7"/>
    <w:rsid w:val="00507F96"/>
    <w:rsid w:val="00510381"/>
    <w:rsid w:val="005106E8"/>
    <w:rsid w:val="005125C9"/>
    <w:rsid w:val="00512AAC"/>
    <w:rsid w:val="00512B1B"/>
    <w:rsid w:val="00512CF2"/>
    <w:rsid w:val="00513031"/>
    <w:rsid w:val="005143B6"/>
    <w:rsid w:val="00515717"/>
    <w:rsid w:val="00515753"/>
    <w:rsid w:val="005159EA"/>
    <w:rsid w:val="00515CD8"/>
    <w:rsid w:val="00515FF6"/>
    <w:rsid w:val="00516989"/>
    <w:rsid w:val="00517C4A"/>
    <w:rsid w:val="00521985"/>
    <w:rsid w:val="00521C2A"/>
    <w:rsid w:val="005221EF"/>
    <w:rsid w:val="005222D9"/>
    <w:rsid w:val="00522903"/>
    <w:rsid w:val="00522D8B"/>
    <w:rsid w:val="00523745"/>
    <w:rsid w:val="00523B10"/>
    <w:rsid w:val="00523CDC"/>
    <w:rsid w:val="005246AF"/>
    <w:rsid w:val="00527CD5"/>
    <w:rsid w:val="00530659"/>
    <w:rsid w:val="00530899"/>
    <w:rsid w:val="00530C88"/>
    <w:rsid w:val="00532225"/>
    <w:rsid w:val="00532535"/>
    <w:rsid w:val="00532AFB"/>
    <w:rsid w:val="00532D3D"/>
    <w:rsid w:val="0053431F"/>
    <w:rsid w:val="00534AEF"/>
    <w:rsid w:val="005356F8"/>
    <w:rsid w:val="00535AF5"/>
    <w:rsid w:val="00536C0A"/>
    <w:rsid w:val="005405A6"/>
    <w:rsid w:val="00540A23"/>
    <w:rsid w:val="00540F5E"/>
    <w:rsid w:val="005437C7"/>
    <w:rsid w:val="00544B6B"/>
    <w:rsid w:val="00544F93"/>
    <w:rsid w:val="005452B1"/>
    <w:rsid w:val="005452DA"/>
    <w:rsid w:val="00545DB3"/>
    <w:rsid w:val="00545E67"/>
    <w:rsid w:val="00551371"/>
    <w:rsid w:val="0055186B"/>
    <w:rsid w:val="0055325A"/>
    <w:rsid w:val="00556B40"/>
    <w:rsid w:val="005570E4"/>
    <w:rsid w:val="005578AD"/>
    <w:rsid w:val="00560871"/>
    <w:rsid w:val="00560E8B"/>
    <w:rsid w:val="005612C3"/>
    <w:rsid w:val="00561810"/>
    <w:rsid w:val="0056190B"/>
    <w:rsid w:val="0056240D"/>
    <w:rsid w:val="00562690"/>
    <w:rsid w:val="00562744"/>
    <w:rsid w:val="005630BC"/>
    <w:rsid w:val="005630BE"/>
    <w:rsid w:val="0056486A"/>
    <w:rsid w:val="005656DE"/>
    <w:rsid w:val="005656EF"/>
    <w:rsid w:val="00566609"/>
    <w:rsid w:val="005666FD"/>
    <w:rsid w:val="00566DB3"/>
    <w:rsid w:val="005674D6"/>
    <w:rsid w:val="00567EE6"/>
    <w:rsid w:val="00570531"/>
    <w:rsid w:val="00573067"/>
    <w:rsid w:val="005738A5"/>
    <w:rsid w:val="00573E74"/>
    <w:rsid w:val="0057455A"/>
    <w:rsid w:val="005750F2"/>
    <w:rsid w:val="0057535C"/>
    <w:rsid w:val="00575D0A"/>
    <w:rsid w:val="00577693"/>
    <w:rsid w:val="0058037F"/>
    <w:rsid w:val="005803CD"/>
    <w:rsid w:val="00581468"/>
    <w:rsid w:val="00582DE4"/>
    <w:rsid w:val="00584418"/>
    <w:rsid w:val="00584A36"/>
    <w:rsid w:val="00584E2D"/>
    <w:rsid w:val="00585636"/>
    <w:rsid w:val="00585757"/>
    <w:rsid w:val="00585777"/>
    <w:rsid w:val="005857AF"/>
    <w:rsid w:val="00585F82"/>
    <w:rsid w:val="00586514"/>
    <w:rsid w:val="0058693F"/>
    <w:rsid w:val="00587043"/>
    <w:rsid w:val="0058706A"/>
    <w:rsid w:val="00587489"/>
    <w:rsid w:val="00587583"/>
    <w:rsid w:val="00590891"/>
    <w:rsid w:val="0059160F"/>
    <w:rsid w:val="00593AE9"/>
    <w:rsid w:val="00593EDA"/>
    <w:rsid w:val="005941CD"/>
    <w:rsid w:val="005958A8"/>
    <w:rsid w:val="00595BB9"/>
    <w:rsid w:val="005960F9"/>
    <w:rsid w:val="005961D3"/>
    <w:rsid w:val="00597CD5"/>
    <w:rsid w:val="005A0C6E"/>
    <w:rsid w:val="005A1705"/>
    <w:rsid w:val="005A1E85"/>
    <w:rsid w:val="005A1EDE"/>
    <w:rsid w:val="005A250B"/>
    <w:rsid w:val="005A296A"/>
    <w:rsid w:val="005A31A0"/>
    <w:rsid w:val="005A3209"/>
    <w:rsid w:val="005A343B"/>
    <w:rsid w:val="005A4F4A"/>
    <w:rsid w:val="005A62A6"/>
    <w:rsid w:val="005A6A0A"/>
    <w:rsid w:val="005A6C15"/>
    <w:rsid w:val="005B015D"/>
    <w:rsid w:val="005B06AE"/>
    <w:rsid w:val="005B097F"/>
    <w:rsid w:val="005B22DC"/>
    <w:rsid w:val="005B2B95"/>
    <w:rsid w:val="005B35AD"/>
    <w:rsid w:val="005B3E18"/>
    <w:rsid w:val="005B5170"/>
    <w:rsid w:val="005B5689"/>
    <w:rsid w:val="005B5847"/>
    <w:rsid w:val="005B595B"/>
    <w:rsid w:val="005B5989"/>
    <w:rsid w:val="005B6187"/>
    <w:rsid w:val="005B64E8"/>
    <w:rsid w:val="005B6CC9"/>
    <w:rsid w:val="005B7CFB"/>
    <w:rsid w:val="005C048C"/>
    <w:rsid w:val="005C1A6E"/>
    <w:rsid w:val="005C3C9F"/>
    <w:rsid w:val="005C5CFC"/>
    <w:rsid w:val="005C7F90"/>
    <w:rsid w:val="005D1039"/>
    <w:rsid w:val="005D12C3"/>
    <w:rsid w:val="005D14CA"/>
    <w:rsid w:val="005D15DA"/>
    <w:rsid w:val="005D1BBB"/>
    <w:rsid w:val="005D1FC3"/>
    <w:rsid w:val="005D2444"/>
    <w:rsid w:val="005D36BB"/>
    <w:rsid w:val="005D3889"/>
    <w:rsid w:val="005D4F0B"/>
    <w:rsid w:val="005D547D"/>
    <w:rsid w:val="005D5D9A"/>
    <w:rsid w:val="005D741E"/>
    <w:rsid w:val="005D762D"/>
    <w:rsid w:val="005D7DAD"/>
    <w:rsid w:val="005E1019"/>
    <w:rsid w:val="005E1F55"/>
    <w:rsid w:val="005E33AD"/>
    <w:rsid w:val="005E3CB8"/>
    <w:rsid w:val="005E4572"/>
    <w:rsid w:val="005E45F4"/>
    <w:rsid w:val="005E6F07"/>
    <w:rsid w:val="005E7722"/>
    <w:rsid w:val="005F00DD"/>
    <w:rsid w:val="005F02B3"/>
    <w:rsid w:val="005F071A"/>
    <w:rsid w:val="005F293E"/>
    <w:rsid w:val="005F2CB9"/>
    <w:rsid w:val="005F37A3"/>
    <w:rsid w:val="005F66DB"/>
    <w:rsid w:val="005F6A13"/>
    <w:rsid w:val="005F6F9A"/>
    <w:rsid w:val="005F6FF3"/>
    <w:rsid w:val="005F70E6"/>
    <w:rsid w:val="005F7788"/>
    <w:rsid w:val="0060002D"/>
    <w:rsid w:val="00602347"/>
    <w:rsid w:val="0060342C"/>
    <w:rsid w:val="006036A9"/>
    <w:rsid w:val="00604ADD"/>
    <w:rsid w:val="00604AF5"/>
    <w:rsid w:val="00606A93"/>
    <w:rsid w:val="00606B2D"/>
    <w:rsid w:val="00607545"/>
    <w:rsid w:val="006108CD"/>
    <w:rsid w:val="00610C61"/>
    <w:rsid w:val="00612C92"/>
    <w:rsid w:val="00612DCA"/>
    <w:rsid w:val="0061324D"/>
    <w:rsid w:val="00613EBA"/>
    <w:rsid w:val="0061464F"/>
    <w:rsid w:val="00614DD8"/>
    <w:rsid w:val="0061562F"/>
    <w:rsid w:val="00616289"/>
    <w:rsid w:val="0061685F"/>
    <w:rsid w:val="00616AEE"/>
    <w:rsid w:val="0061785D"/>
    <w:rsid w:val="00617FF8"/>
    <w:rsid w:val="0062104B"/>
    <w:rsid w:val="0062188D"/>
    <w:rsid w:val="00621B04"/>
    <w:rsid w:val="00621FCF"/>
    <w:rsid w:val="00622861"/>
    <w:rsid w:val="00622DAA"/>
    <w:rsid w:val="006232F6"/>
    <w:rsid w:val="00623FEF"/>
    <w:rsid w:val="00625344"/>
    <w:rsid w:val="00626C43"/>
    <w:rsid w:val="00627A55"/>
    <w:rsid w:val="00627C65"/>
    <w:rsid w:val="00630236"/>
    <w:rsid w:val="0063037A"/>
    <w:rsid w:val="006313E5"/>
    <w:rsid w:val="006330E0"/>
    <w:rsid w:val="006334F9"/>
    <w:rsid w:val="00633E3C"/>
    <w:rsid w:val="00635137"/>
    <w:rsid w:val="00635D46"/>
    <w:rsid w:val="00635FFD"/>
    <w:rsid w:val="0063638A"/>
    <w:rsid w:val="0063675F"/>
    <w:rsid w:val="006368DA"/>
    <w:rsid w:val="00640074"/>
    <w:rsid w:val="00641E18"/>
    <w:rsid w:val="00641E8D"/>
    <w:rsid w:val="006424DB"/>
    <w:rsid w:val="00642668"/>
    <w:rsid w:val="00642BA4"/>
    <w:rsid w:val="00642FC0"/>
    <w:rsid w:val="0064300D"/>
    <w:rsid w:val="00643550"/>
    <w:rsid w:val="0064516E"/>
    <w:rsid w:val="00650331"/>
    <w:rsid w:val="0065093D"/>
    <w:rsid w:val="00650BF2"/>
    <w:rsid w:val="006516EF"/>
    <w:rsid w:val="006516FF"/>
    <w:rsid w:val="00652249"/>
    <w:rsid w:val="00652E1F"/>
    <w:rsid w:val="00653DF4"/>
    <w:rsid w:val="00653E71"/>
    <w:rsid w:val="0065498A"/>
    <w:rsid w:val="00654B9F"/>
    <w:rsid w:val="00654D81"/>
    <w:rsid w:val="006568BD"/>
    <w:rsid w:val="00657955"/>
    <w:rsid w:val="006619CD"/>
    <w:rsid w:val="00661AE9"/>
    <w:rsid w:val="00661C17"/>
    <w:rsid w:val="00662C75"/>
    <w:rsid w:val="0066305A"/>
    <w:rsid w:val="0066360B"/>
    <w:rsid w:val="00663A13"/>
    <w:rsid w:val="00663A64"/>
    <w:rsid w:val="0066402F"/>
    <w:rsid w:val="00664974"/>
    <w:rsid w:val="00664DE6"/>
    <w:rsid w:val="0066550A"/>
    <w:rsid w:val="00666C30"/>
    <w:rsid w:val="00672861"/>
    <w:rsid w:val="00672BB8"/>
    <w:rsid w:val="00674883"/>
    <w:rsid w:val="00674EC2"/>
    <w:rsid w:val="00675600"/>
    <w:rsid w:val="00677594"/>
    <w:rsid w:val="00677ACE"/>
    <w:rsid w:val="00677B2C"/>
    <w:rsid w:val="00681405"/>
    <w:rsid w:val="00681BE6"/>
    <w:rsid w:val="00681C9A"/>
    <w:rsid w:val="00683357"/>
    <w:rsid w:val="00683FE1"/>
    <w:rsid w:val="00684612"/>
    <w:rsid w:val="00684B54"/>
    <w:rsid w:val="00684DB5"/>
    <w:rsid w:val="00686F65"/>
    <w:rsid w:val="00687D4E"/>
    <w:rsid w:val="0069094E"/>
    <w:rsid w:val="00692148"/>
    <w:rsid w:val="00693936"/>
    <w:rsid w:val="00693F41"/>
    <w:rsid w:val="006944DB"/>
    <w:rsid w:val="0069475E"/>
    <w:rsid w:val="006948C6"/>
    <w:rsid w:val="00695C7E"/>
    <w:rsid w:val="00697457"/>
    <w:rsid w:val="006A0610"/>
    <w:rsid w:val="006A20C0"/>
    <w:rsid w:val="006A29E0"/>
    <w:rsid w:val="006A2D74"/>
    <w:rsid w:val="006A3694"/>
    <w:rsid w:val="006A36EA"/>
    <w:rsid w:val="006A3977"/>
    <w:rsid w:val="006A3C3C"/>
    <w:rsid w:val="006A4B70"/>
    <w:rsid w:val="006A7616"/>
    <w:rsid w:val="006B0D2C"/>
    <w:rsid w:val="006B211B"/>
    <w:rsid w:val="006B4069"/>
    <w:rsid w:val="006B4C62"/>
    <w:rsid w:val="006B4EF8"/>
    <w:rsid w:val="006B52D9"/>
    <w:rsid w:val="006B6060"/>
    <w:rsid w:val="006B66E0"/>
    <w:rsid w:val="006B6725"/>
    <w:rsid w:val="006B6918"/>
    <w:rsid w:val="006C016F"/>
    <w:rsid w:val="006C2D17"/>
    <w:rsid w:val="006C2DE5"/>
    <w:rsid w:val="006C3D6B"/>
    <w:rsid w:val="006C44A8"/>
    <w:rsid w:val="006C525C"/>
    <w:rsid w:val="006C74F9"/>
    <w:rsid w:val="006D084A"/>
    <w:rsid w:val="006D0ABD"/>
    <w:rsid w:val="006D0C36"/>
    <w:rsid w:val="006D0C9D"/>
    <w:rsid w:val="006D2E3B"/>
    <w:rsid w:val="006D435F"/>
    <w:rsid w:val="006D44AE"/>
    <w:rsid w:val="006D630C"/>
    <w:rsid w:val="006D6430"/>
    <w:rsid w:val="006D6AAD"/>
    <w:rsid w:val="006D6B84"/>
    <w:rsid w:val="006D7438"/>
    <w:rsid w:val="006D7AE9"/>
    <w:rsid w:val="006E1817"/>
    <w:rsid w:val="006E1E5D"/>
    <w:rsid w:val="006E23A9"/>
    <w:rsid w:val="006E24DF"/>
    <w:rsid w:val="006E25A5"/>
    <w:rsid w:val="006E34FC"/>
    <w:rsid w:val="006E4181"/>
    <w:rsid w:val="006E4E1F"/>
    <w:rsid w:val="006E54B3"/>
    <w:rsid w:val="006E5625"/>
    <w:rsid w:val="006E567D"/>
    <w:rsid w:val="006E6197"/>
    <w:rsid w:val="006E7FED"/>
    <w:rsid w:val="006F0604"/>
    <w:rsid w:val="006F171B"/>
    <w:rsid w:val="006F1AC7"/>
    <w:rsid w:val="006F1FD5"/>
    <w:rsid w:val="006F2132"/>
    <w:rsid w:val="006F300E"/>
    <w:rsid w:val="006F3A9C"/>
    <w:rsid w:val="006F4709"/>
    <w:rsid w:val="006F7E03"/>
    <w:rsid w:val="0070003A"/>
    <w:rsid w:val="00700815"/>
    <w:rsid w:val="00701F40"/>
    <w:rsid w:val="0070228A"/>
    <w:rsid w:val="00702604"/>
    <w:rsid w:val="00702A5F"/>
    <w:rsid w:val="007032CC"/>
    <w:rsid w:val="007035B2"/>
    <w:rsid w:val="00703647"/>
    <w:rsid w:val="00703DC5"/>
    <w:rsid w:val="0070461B"/>
    <w:rsid w:val="00704F04"/>
    <w:rsid w:val="0070528F"/>
    <w:rsid w:val="007055C7"/>
    <w:rsid w:val="007073F4"/>
    <w:rsid w:val="007107B9"/>
    <w:rsid w:val="00711F3A"/>
    <w:rsid w:val="00712521"/>
    <w:rsid w:val="00713A0C"/>
    <w:rsid w:val="0071426C"/>
    <w:rsid w:val="00714BC4"/>
    <w:rsid w:val="00715AF9"/>
    <w:rsid w:val="00715D65"/>
    <w:rsid w:val="0071666D"/>
    <w:rsid w:val="00716AFF"/>
    <w:rsid w:val="00716D8C"/>
    <w:rsid w:val="00720ECB"/>
    <w:rsid w:val="0072153A"/>
    <w:rsid w:val="00721695"/>
    <w:rsid w:val="00722B93"/>
    <w:rsid w:val="00722D3B"/>
    <w:rsid w:val="00723373"/>
    <w:rsid w:val="007237C6"/>
    <w:rsid w:val="0072391D"/>
    <w:rsid w:val="00725815"/>
    <w:rsid w:val="00727317"/>
    <w:rsid w:val="00727A0C"/>
    <w:rsid w:val="007302E0"/>
    <w:rsid w:val="0073038C"/>
    <w:rsid w:val="00731000"/>
    <w:rsid w:val="0073102D"/>
    <w:rsid w:val="00731447"/>
    <w:rsid w:val="00732380"/>
    <w:rsid w:val="00733073"/>
    <w:rsid w:val="00733486"/>
    <w:rsid w:val="007336BE"/>
    <w:rsid w:val="0073379E"/>
    <w:rsid w:val="00734B87"/>
    <w:rsid w:val="00734C1D"/>
    <w:rsid w:val="00736850"/>
    <w:rsid w:val="00736C60"/>
    <w:rsid w:val="007373EA"/>
    <w:rsid w:val="00737DD8"/>
    <w:rsid w:val="0074066C"/>
    <w:rsid w:val="00740ACD"/>
    <w:rsid w:val="00740AF8"/>
    <w:rsid w:val="00741A73"/>
    <w:rsid w:val="00741C72"/>
    <w:rsid w:val="00742DA8"/>
    <w:rsid w:val="00744FFF"/>
    <w:rsid w:val="00745344"/>
    <w:rsid w:val="00745866"/>
    <w:rsid w:val="007459D8"/>
    <w:rsid w:val="00746964"/>
    <w:rsid w:val="00746F16"/>
    <w:rsid w:val="00747777"/>
    <w:rsid w:val="00747C6B"/>
    <w:rsid w:val="00747E7B"/>
    <w:rsid w:val="00750022"/>
    <w:rsid w:val="0075052F"/>
    <w:rsid w:val="00750F84"/>
    <w:rsid w:val="0075127C"/>
    <w:rsid w:val="0075170D"/>
    <w:rsid w:val="007517E6"/>
    <w:rsid w:val="0075198C"/>
    <w:rsid w:val="00751F5B"/>
    <w:rsid w:val="00752166"/>
    <w:rsid w:val="007525B0"/>
    <w:rsid w:val="0075274C"/>
    <w:rsid w:val="007538ED"/>
    <w:rsid w:val="0075423B"/>
    <w:rsid w:val="0075482C"/>
    <w:rsid w:val="00755019"/>
    <w:rsid w:val="007551F4"/>
    <w:rsid w:val="0075533E"/>
    <w:rsid w:val="007556A6"/>
    <w:rsid w:val="00755AB2"/>
    <w:rsid w:val="00755F5A"/>
    <w:rsid w:val="00760F32"/>
    <w:rsid w:val="00761226"/>
    <w:rsid w:val="007624FB"/>
    <w:rsid w:val="00762A96"/>
    <w:rsid w:val="00763286"/>
    <w:rsid w:val="00763534"/>
    <w:rsid w:val="0076388F"/>
    <w:rsid w:val="007641B5"/>
    <w:rsid w:val="007647DF"/>
    <w:rsid w:val="007649CC"/>
    <w:rsid w:val="007659C3"/>
    <w:rsid w:val="0076618E"/>
    <w:rsid w:val="007662CC"/>
    <w:rsid w:val="007671FD"/>
    <w:rsid w:val="007700C0"/>
    <w:rsid w:val="00771D5B"/>
    <w:rsid w:val="00771F8B"/>
    <w:rsid w:val="00772175"/>
    <w:rsid w:val="007730AF"/>
    <w:rsid w:val="00773D78"/>
    <w:rsid w:val="0077501B"/>
    <w:rsid w:val="00775330"/>
    <w:rsid w:val="00776A99"/>
    <w:rsid w:val="00780B99"/>
    <w:rsid w:val="00781008"/>
    <w:rsid w:val="007823F9"/>
    <w:rsid w:val="00783088"/>
    <w:rsid w:val="007835FE"/>
    <w:rsid w:val="00783BCF"/>
    <w:rsid w:val="007841D0"/>
    <w:rsid w:val="00785536"/>
    <w:rsid w:val="0078592D"/>
    <w:rsid w:val="00785BFA"/>
    <w:rsid w:val="0078652F"/>
    <w:rsid w:val="0078756A"/>
    <w:rsid w:val="00787A52"/>
    <w:rsid w:val="00787F53"/>
    <w:rsid w:val="007902D4"/>
    <w:rsid w:val="0079100A"/>
    <w:rsid w:val="0079377E"/>
    <w:rsid w:val="00793A12"/>
    <w:rsid w:val="00794B45"/>
    <w:rsid w:val="0079597F"/>
    <w:rsid w:val="00795F27"/>
    <w:rsid w:val="00797407"/>
    <w:rsid w:val="00797464"/>
    <w:rsid w:val="0079750B"/>
    <w:rsid w:val="007A0C37"/>
    <w:rsid w:val="007A28CB"/>
    <w:rsid w:val="007A46D7"/>
    <w:rsid w:val="007A4770"/>
    <w:rsid w:val="007A4992"/>
    <w:rsid w:val="007A4C85"/>
    <w:rsid w:val="007A55C7"/>
    <w:rsid w:val="007A648C"/>
    <w:rsid w:val="007A6554"/>
    <w:rsid w:val="007A72F1"/>
    <w:rsid w:val="007A78D4"/>
    <w:rsid w:val="007A7BC6"/>
    <w:rsid w:val="007B06F7"/>
    <w:rsid w:val="007B0D51"/>
    <w:rsid w:val="007B0F35"/>
    <w:rsid w:val="007B1086"/>
    <w:rsid w:val="007B1F2E"/>
    <w:rsid w:val="007B250A"/>
    <w:rsid w:val="007B25F9"/>
    <w:rsid w:val="007B2F7C"/>
    <w:rsid w:val="007B3137"/>
    <w:rsid w:val="007B440A"/>
    <w:rsid w:val="007B4C67"/>
    <w:rsid w:val="007B5E0C"/>
    <w:rsid w:val="007B5EBE"/>
    <w:rsid w:val="007B5F44"/>
    <w:rsid w:val="007B60F8"/>
    <w:rsid w:val="007B6BB0"/>
    <w:rsid w:val="007B70C2"/>
    <w:rsid w:val="007B7400"/>
    <w:rsid w:val="007C0A9C"/>
    <w:rsid w:val="007C0E51"/>
    <w:rsid w:val="007C17DA"/>
    <w:rsid w:val="007C192E"/>
    <w:rsid w:val="007C21BF"/>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55C7"/>
    <w:rsid w:val="007D6464"/>
    <w:rsid w:val="007D65F5"/>
    <w:rsid w:val="007D6FFD"/>
    <w:rsid w:val="007D767B"/>
    <w:rsid w:val="007E0C44"/>
    <w:rsid w:val="007E1611"/>
    <w:rsid w:val="007E21E8"/>
    <w:rsid w:val="007E27F3"/>
    <w:rsid w:val="007E2D9C"/>
    <w:rsid w:val="007E304B"/>
    <w:rsid w:val="007E56DE"/>
    <w:rsid w:val="007E6945"/>
    <w:rsid w:val="007E77B3"/>
    <w:rsid w:val="007E7B3F"/>
    <w:rsid w:val="007F0329"/>
    <w:rsid w:val="007F13F0"/>
    <w:rsid w:val="007F3CAF"/>
    <w:rsid w:val="007F5006"/>
    <w:rsid w:val="007F6CD2"/>
    <w:rsid w:val="007F6F5D"/>
    <w:rsid w:val="007F7C20"/>
    <w:rsid w:val="0080058F"/>
    <w:rsid w:val="00800811"/>
    <w:rsid w:val="008008C6"/>
    <w:rsid w:val="008008F5"/>
    <w:rsid w:val="00800E1A"/>
    <w:rsid w:val="00801573"/>
    <w:rsid w:val="00802936"/>
    <w:rsid w:val="00802C50"/>
    <w:rsid w:val="008038E3"/>
    <w:rsid w:val="00803AD3"/>
    <w:rsid w:val="00804A11"/>
    <w:rsid w:val="00804BEC"/>
    <w:rsid w:val="008055A2"/>
    <w:rsid w:val="00806067"/>
    <w:rsid w:val="00806467"/>
    <w:rsid w:val="00806478"/>
    <w:rsid w:val="008066E1"/>
    <w:rsid w:val="00806774"/>
    <w:rsid w:val="0080725F"/>
    <w:rsid w:val="008076AE"/>
    <w:rsid w:val="00810A45"/>
    <w:rsid w:val="0081317F"/>
    <w:rsid w:val="008135DC"/>
    <w:rsid w:val="008147F0"/>
    <w:rsid w:val="008151BC"/>
    <w:rsid w:val="00815D7F"/>
    <w:rsid w:val="0081600E"/>
    <w:rsid w:val="008200F3"/>
    <w:rsid w:val="00820F20"/>
    <w:rsid w:val="00822777"/>
    <w:rsid w:val="00822913"/>
    <w:rsid w:val="00822BA8"/>
    <w:rsid w:val="00823179"/>
    <w:rsid w:val="008235D4"/>
    <w:rsid w:val="00823C6D"/>
    <w:rsid w:val="00823DEC"/>
    <w:rsid w:val="00824169"/>
    <w:rsid w:val="00824F6A"/>
    <w:rsid w:val="00827F03"/>
    <w:rsid w:val="008307AD"/>
    <w:rsid w:val="00833000"/>
    <w:rsid w:val="0083440D"/>
    <w:rsid w:val="008347B2"/>
    <w:rsid w:val="0083573A"/>
    <w:rsid w:val="00835768"/>
    <w:rsid w:val="0083590F"/>
    <w:rsid w:val="0083640D"/>
    <w:rsid w:val="008374E8"/>
    <w:rsid w:val="00837933"/>
    <w:rsid w:val="00837C3D"/>
    <w:rsid w:val="00840C05"/>
    <w:rsid w:val="00841664"/>
    <w:rsid w:val="00841BD9"/>
    <w:rsid w:val="00841C2C"/>
    <w:rsid w:val="008438B7"/>
    <w:rsid w:val="00843AC9"/>
    <w:rsid w:val="00844737"/>
    <w:rsid w:val="008452C9"/>
    <w:rsid w:val="0085096A"/>
    <w:rsid w:val="00851B4E"/>
    <w:rsid w:val="008521CE"/>
    <w:rsid w:val="0085305F"/>
    <w:rsid w:val="00853247"/>
    <w:rsid w:val="00853489"/>
    <w:rsid w:val="0085374D"/>
    <w:rsid w:val="00853CE6"/>
    <w:rsid w:val="00854C38"/>
    <w:rsid w:val="00855088"/>
    <w:rsid w:val="008552E7"/>
    <w:rsid w:val="00855C3D"/>
    <w:rsid w:val="0086017A"/>
    <w:rsid w:val="008603AB"/>
    <w:rsid w:val="00860836"/>
    <w:rsid w:val="00861E89"/>
    <w:rsid w:val="00862607"/>
    <w:rsid w:val="00862B69"/>
    <w:rsid w:val="0086388E"/>
    <w:rsid w:val="00863DEC"/>
    <w:rsid w:val="00863E58"/>
    <w:rsid w:val="00864F87"/>
    <w:rsid w:val="0086516E"/>
    <w:rsid w:val="0086531E"/>
    <w:rsid w:val="00865F1F"/>
    <w:rsid w:val="008664A8"/>
    <w:rsid w:val="00871205"/>
    <w:rsid w:val="00871902"/>
    <w:rsid w:val="00872B37"/>
    <w:rsid w:val="00873ED2"/>
    <w:rsid w:val="008741A9"/>
    <w:rsid w:val="00874B2F"/>
    <w:rsid w:val="00875C4E"/>
    <w:rsid w:val="00877D2D"/>
    <w:rsid w:val="00880ACB"/>
    <w:rsid w:val="00881AA4"/>
    <w:rsid w:val="00881AF9"/>
    <w:rsid w:val="00881C93"/>
    <w:rsid w:val="00882154"/>
    <w:rsid w:val="00882199"/>
    <w:rsid w:val="0088265E"/>
    <w:rsid w:val="00884210"/>
    <w:rsid w:val="00884726"/>
    <w:rsid w:val="00885CB9"/>
    <w:rsid w:val="00885E27"/>
    <w:rsid w:val="0088606B"/>
    <w:rsid w:val="00886392"/>
    <w:rsid w:val="00886672"/>
    <w:rsid w:val="00886A42"/>
    <w:rsid w:val="00886E14"/>
    <w:rsid w:val="00887139"/>
    <w:rsid w:val="00887303"/>
    <w:rsid w:val="00887865"/>
    <w:rsid w:val="00891F9F"/>
    <w:rsid w:val="00892EB1"/>
    <w:rsid w:val="00893190"/>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380"/>
    <w:rsid w:val="008A0AA4"/>
    <w:rsid w:val="008A14A5"/>
    <w:rsid w:val="008A1B2B"/>
    <w:rsid w:val="008A23CB"/>
    <w:rsid w:val="008A246D"/>
    <w:rsid w:val="008A24E0"/>
    <w:rsid w:val="008A28D4"/>
    <w:rsid w:val="008A432D"/>
    <w:rsid w:val="008A4922"/>
    <w:rsid w:val="008A5A46"/>
    <w:rsid w:val="008A6223"/>
    <w:rsid w:val="008A697E"/>
    <w:rsid w:val="008A766F"/>
    <w:rsid w:val="008B03A3"/>
    <w:rsid w:val="008B0AAF"/>
    <w:rsid w:val="008B11C0"/>
    <w:rsid w:val="008B2C34"/>
    <w:rsid w:val="008B3F6A"/>
    <w:rsid w:val="008B3F6D"/>
    <w:rsid w:val="008B5475"/>
    <w:rsid w:val="008B6D70"/>
    <w:rsid w:val="008B6D78"/>
    <w:rsid w:val="008B7F1A"/>
    <w:rsid w:val="008C0573"/>
    <w:rsid w:val="008C160D"/>
    <w:rsid w:val="008C33D0"/>
    <w:rsid w:val="008C489F"/>
    <w:rsid w:val="008C5C35"/>
    <w:rsid w:val="008C6834"/>
    <w:rsid w:val="008C739E"/>
    <w:rsid w:val="008C7935"/>
    <w:rsid w:val="008D0C3F"/>
    <w:rsid w:val="008D0C4C"/>
    <w:rsid w:val="008D1B51"/>
    <w:rsid w:val="008D3B7B"/>
    <w:rsid w:val="008D3DEB"/>
    <w:rsid w:val="008D44F1"/>
    <w:rsid w:val="008D5D36"/>
    <w:rsid w:val="008D6733"/>
    <w:rsid w:val="008D6841"/>
    <w:rsid w:val="008D73AE"/>
    <w:rsid w:val="008E0390"/>
    <w:rsid w:val="008E0F40"/>
    <w:rsid w:val="008E1981"/>
    <w:rsid w:val="008E29B3"/>
    <w:rsid w:val="008E2B19"/>
    <w:rsid w:val="008E2D65"/>
    <w:rsid w:val="008E397E"/>
    <w:rsid w:val="008E3B13"/>
    <w:rsid w:val="008E3C68"/>
    <w:rsid w:val="008E49C9"/>
    <w:rsid w:val="008E4AD0"/>
    <w:rsid w:val="008E63CC"/>
    <w:rsid w:val="008E6C6C"/>
    <w:rsid w:val="008E6D7D"/>
    <w:rsid w:val="008E70A1"/>
    <w:rsid w:val="008E73AE"/>
    <w:rsid w:val="008E76ED"/>
    <w:rsid w:val="008F009B"/>
    <w:rsid w:val="008F03A1"/>
    <w:rsid w:val="008F0D07"/>
    <w:rsid w:val="008F13CE"/>
    <w:rsid w:val="008F2285"/>
    <w:rsid w:val="008F251F"/>
    <w:rsid w:val="008F26FF"/>
    <w:rsid w:val="008F27A7"/>
    <w:rsid w:val="008F2B18"/>
    <w:rsid w:val="008F2F56"/>
    <w:rsid w:val="008F34CB"/>
    <w:rsid w:val="008F4EB6"/>
    <w:rsid w:val="008F6C38"/>
    <w:rsid w:val="008F6DE7"/>
    <w:rsid w:val="00901E58"/>
    <w:rsid w:val="0090390B"/>
    <w:rsid w:val="00904693"/>
    <w:rsid w:val="009046D0"/>
    <w:rsid w:val="00904C17"/>
    <w:rsid w:val="0090592F"/>
    <w:rsid w:val="00907562"/>
    <w:rsid w:val="00907B5F"/>
    <w:rsid w:val="009115FE"/>
    <w:rsid w:val="00913FF8"/>
    <w:rsid w:val="009140B2"/>
    <w:rsid w:val="00914134"/>
    <w:rsid w:val="00914B89"/>
    <w:rsid w:val="00914D99"/>
    <w:rsid w:val="009159A6"/>
    <w:rsid w:val="00915D00"/>
    <w:rsid w:val="00916C69"/>
    <w:rsid w:val="0091713E"/>
    <w:rsid w:val="00920F47"/>
    <w:rsid w:val="009219C7"/>
    <w:rsid w:val="009223B5"/>
    <w:rsid w:val="00922518"/>
    <w:rsid w:val="009225C9"/>
    <w:rsid w:val="00924E90"/>
    <w:rsid w:val="00925081"/>
    <w:rsid w:val="00925353"/>
    <w:rsid w:val="0092605B"/>
    <w:rsid w:val="0092647D"/>
    <w:rsid w:val="00930C37"/>
    <w:rsid w:val="00931505"/>
    <w:rsid w:val="00931CC3"/>
    <w:rsid w:val="00931D62"/>
    <w:rsid w:val="00932EF4"/>
    <w:rsid w:val="0093346D"/>
    <w:rsid w:val="00934AE7"/>
    <w:rsid w:val="00934FA6"/>
    <w:rsid w:val="00934FCB"/>
    <w:rsid w:val="0093640C"/>
    <w:rsid w:val="009366F0"/>
    <w:rsid w:val="00936A83"/>
    <w:rsid w:val="0093790B"/>
    <w:rsid w:val="0094091F"/>
    <w:rsid w:val="00940E2C"/>
    <w:rsid w:val="00941C67"/>
    <w:rsid w:val="00941EC7"/>
    <w:rsid w:val="00941FD6"/>
    <w:rsid w:val="009421C7"/>
    <w:rsid w:val="00942B3E"/>
    <w:rsid w:val="00942CD0"/>
    <w:rsid w:val="009433C1"/>
    <w:rsid w:val="00943FC5"/>
    <w:rsid w:val="009449A1"/>
    <w:rsid w:val="00944F61"/>
    <w:rsid w:val="009453E4"/>
    <w:rsid w:val="0094584A"/>
    <w:rsid w:val="0094599C"/>
    <w:rsid w:val="00945E05"/>
    <w:rsid w:val="00950E8A"/>
    <w:rsid w:val="00951A57"/>
    <w:rsid w:val="00952BF0"/>
    <w:rsid w:val="00952E65"/>
    <w:rsid w:val="009536EB"/>
    <w:rsid w:val="00954410"/>
    <w:rsid w:val="0095474E"/>
    <w:rsid w:val="00954A43"/>
    <w:rsid w:val="00954C6E"/>
    <w:rsid w:val="00954D79"/>
    <w:rsid w:val="009555A9"/>
    <w:rsid w:val="009559CF"/>
    <w:rsid w:val="00957657"/>
    <w:rsid w:val="00957A42"/>
    <w:rsid w:val="00957CF8"/>
    <w:rsid w:val="009609ED"/>
    <w:rsid w:val="00961D77"/>
    <w:rsid w:val="009628C4"/>
    <w:rsid w:val="00962F72"/>
    <w:rsid w:val="009642B0"/>
    <w:rsid w:val="00964974"/>
    <w:rsid w:val="0096499F"/>
    <w:rsid w:val="0096638A"/>
    <w:rsid w:val="009675A7"/>
    <w:rsid w:val="00967C24"/>
    <w:rsid w:val="00970706"/>
    <w:rsid w:val="009709F2"/>
    <w:rsid w:val="009714BE"/>
    <w:rsid w:val="009733D8"/>
    <w:rsid w:val="0097348A"/>
    <w:rsid w:val="009749F5"/>
    <w:rsid w:val="00975132"/>
    <w:rsid w:val="00975D96"/>
    <w:rsid w:val="00975EBB"/>
    <w:rsid w:val="0097620E"/>
    <w:rsid w:val="00977741"/>
    <w:rsid w:val="00980205"/>
    <w:rsid w:val="00980677"/>
    <w:rsid w:val="009806F4"/>
    <w:rsid w:val="00981756"/>
    <w:rsid w:val="00982172"/>
    <w:rsid w:val="0098453B"/>
    <w:rsid w:val="00984762"/>
    <w:rsid w:val="00985B45"/>
    <w:rsid w:val="00985C99"/>
    <w:rsid w:val="00985FE7"/>
    <w:rsid w:val="00986685"/>
    <w:rsid w:val="009878F0"/>
    <w:rsid w:val="009906DF"/>
    <w:rsid w:val="00990C70"/>
    <w:rsid w:val="009929F8"/>
    <w:rsid w:val="00992A93"/>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EE6"/>
    <w:rsid w:val="009A4F15"/>
    <w:rsid w:val="009A5C32"/>
    <w:rsid w:val="009A5F2F"/>
    <w:rsid w:val="009A6ACF"/>
    <w:rsid w:val="009A6C58"/>
    <w:rsid w:val="009A6ECA"/>
    <w:rsid w:val="009B1913"/>
    <w:rsid w:val="009B1BC7"/>
    <w:rsid w:val="009B1E33"/>
    <w:rsid w:val="009B3F23"/>
    <w:rsid w:val="009B440F"/>
    <w:rsid w:val="009B4AEE"/>
    <w:rsid w:val="009B56FC"/>
    <w:rsid w:val="009B5769"/>
    <w:rsid w:val="009B6200"/>
    <w:rsid w:val="009B658B"/>
    <w:rsid w:val="009C0087"/>
    <w:rsid w:val="009C0125"/>
    <w:rsid w:val="009C02E7"/>
    <w:rsid w:val="009C127E"/>
    <w:rsid w:val="009C1B62"/>
    <w:rsid w:val="009C1EEC"/>
    <w:rsid w:val="009C1FBC"/>
    <w:rsid w:val="009C2533"/>
    <w:rsid w:val="009C309C"/>
    <w:rsid w:val="009C5C09"/>
    <w:rsid w:val="009C62E5"/>
    <w:rsid w:val="009C725F"/>
    <w:rsid w:val="009C7DD1"/>
    <w:rsid w:val="009D067B"/>
    <w:rsid w:val="009D1E1D"/>
    <w:rsid w:val="009D330F"/>
    <w:rsid w:val="009D348F"/>
    <w:rsid w:val="009D3524"/>
    <w:rsid w:val="009D3C05"/>
    <w:rsid w:val="009D3CE2"/>
    <w:rsid w:val="009D50D3"/>
    <w:rsid w:val="009D628C"/>
    <w:rsid w:val="009D671F"/>
    <w:rsid w:val="009D693C"/>
    <w:rsid w:val="009D7080"/>
    <w:rsid w:val="009D79FB"/>
    <w:rsid w:val="009D7A33"/>
    <w:rsid w:val="009E088B"/>
    <w:rsid w:val="009E2B2E"/>
    <w:rsid w:val="009E2B73"/>
    <w:rsid w:val="009E3DD3"/>
    <w:rsid w:val="009E4470"/>
    <w:rsid w:val="009E44D9"/>
    <w:rsid w:val="009E485F"/>
    <w:rsid w:val="009E4B6E"/>
    <w:rsid w:val="009E4D1C"/>
    <w:rsid w:val="009E57A4"/>
    <w:rsid w:val="009E5B61"/>
    <w:rsid w:val="009E656F"/>
    <w:rsid w:val="009E6F42"/>
    <w:rsid w:val="009E7780"/>
    <w:rsid w:val="009F0201"/>
    <w:rsid w:val="009F0209"/>
    <w:rsid w:val="009F0345"/>
    <w:rsid w:val="009F0A31"/>
    <w:rsid w:val="009F1463"/>
    <w:rsid w:val="009F152A"/>
    <w:rsid w:val="009F15DA"/>
    <w:rsid w:val="009F164C"/>
    <w:rsid w:val="009F1B2C"/>
    <w:rsid w:val="009F1CCE"/>
    <w:rsid w:val="009F2557"/>
    <w:rsid w:val="009F6329"/>
    <w:rsid w:val="009F7C8F"/>
    <w:rsid w:val="00A01383"/>
    <w:rsid w:val="00A021F8"/>
    <w:rsid w:val="00A02420"/>
    <w:rsid w:val="00A02769"/>
    <w:rsid w:val="00A0293B"/>
    <w:rsid w:val="00A02B8B"/>
    <w:rsid w:val="00A02D2D"/>
    <w:rsid w:val="00A03D42"/>
    <w:rsid w:val="00A0560F"/>
    <w:rsid w:val="00A05BFD"/>
    <w:rsid w:val="00A05D40"/>
    <w:rsid w:val="00A068B0"/>
    <w:rsid w:val="00A0695A"/>
    <w:rsid w:val="00A06B49"/>
    <w:rsid w:val="00A06EC0"/>
    <w:rsid w:val="00A078A4"/>
    <w:rsid w:val="00A07A81"/>
    <w:rsid w:val="00A10832"/>
    <w:rsid w:val="00A11C3F"/>
    <w:rsid w:val="00A12AE7"/>
    <w:rsid w:val="00A14646"/>
    <w:rsid w:val="00A14F4C"/>
    <w:rsid w:val="00A15583"/>
    <w:rsid w:val="00A15E1D"/>
    <w:rsid w:val="00A17FBD"/>
    <w:rsid w:val="00A210D5"/>
    <w:rsid w:val="00A228B7"/>
    <w:rsid w:val="00A235F9"/>
    <w:rsid w:val="00A24A64"/>
    <w:rsid w:val="00A2514B"/>
    <w:rsid w:val="00A25892"/>
    <w:rsid w:val="00A26E5C"/>
    <w:rsid w:val="00A273AD"/>
    <w:rsid w:val="00A30387"/>
    <w:rsid w:val="00A30467"/>
    <w:rsid w:val="00A315CB"/>
    <w:rsid w:val="00A3354B"/>
    <w:rsid w:val="00A34662"/>
    <w:rsid w:val="00A34D7E"/>
    <w:rsid w:val="00A35CB1"/>
    <w:rsid w:val="00A36A80"/>
    <w:rsid w:val="00A375EB"/>
    <w:rsid w:val="00A37871"/>
    <w:rsid w:val="00A37A6E"/>
    <w:rsid w:val="00A37FBA"/>
    <w:rsid w:val="00A40A8F"/>
    <w:rsid w:val="00A40DA6"/>
    <w:rsid w:val="00A41455"/>
    <w:rsid w:val="00A420A2"/>
    <w:rsid w:val="00A420D9"/>
    <w:rsid w:val="00A428A4"/>
    <w:rsid w:val="00A43959"/>
    <w:rsid w:val="00A50C4A"/>
    <w:rsid w:val="00A5124D"/>
    <w:rsid w:val="00A5135F"/>
    <w:rsid w:val="00A51421"/>
    <w:rsid w:val="00A522B8"/>
    <w:rsid w:val="00A52FA3"/>
    <w:rsid w:val="00A546FC"/>
    <w:rsid w:val="00A54BFB"/>
    <w:rsid w:val="00A54CC2"/>
    <w:rsid w:val="00A5536A"/>
    <w:rsid w:val="00A556F8"/>
    <w:rsid w:val="00A55FBB"/>
    <w:rsid w:val="00A568BA"/>
    <w:rsid w:val="00A57D91"/>
    <w:rsid w:val="00A6088B"/>
    <w:rsid w:val="00A609D3"/>
    <w:rsid w:val="00A6195D"/>
    <w:rsid w:val="00A62AEA"/>
    <w:rsid w:val="00A62B3D"/>
    <w:rsid w:val="00A62F4D"/>
    <w:rsid w:val="00A63BA3"/>
    <w:rsid w:val="00A6491F"/>
    <w:rsid w:val="00A64A3B"/>
    <w:rsid w:val="00A64C7B"/>
    <w:rsid w:val="00A664AF"/>
    <w:rsid w:val="00A6652D"/>
    <w:rsid w:val="00A677C8"/>
    <w:rsid w:val="00A67DF6"/>
    <w:rsid w:val="00A71309"/>
    <w:rsid w:val="00A723FA"/>
    <w:rsid w:val="00A72610"/>
    <w:rsid w:val="00A72B37"/>
    <w:rsid w:val="00A72D6F"/>
    <w:rsid w:val="00A73538"/>
    <w:rsid w:val="00A7465B"/>
    <w:rsid w:val="00A74686"/>
    <w:rsid w:val="00A746B6"/>
    <w:rsid w:val="00A7646F"/>
    <w:rsid w:val="00A76C4E"/>
    <w:rsid w:val="00A776E7"/>
    <w:rsid w:val="00A80ED1"/>
    <w:rsid w:val="00A817AF"/>
    <w:rsid w:val="00A82627"/>
    <w:rsid w:val="00A82B4E"/>
    <w:rsid w:val="00A841EB"/>
    <w:rsid w:val="00A848E4"/>
    <w:rsid w:val="00A84EEF"/>
    <w:rsid w:val="00A85736"/>
    <w:rsid w:val="00A85ED6"/>
    <w:rsid w:val="00A863AD"/>
    <w:rsid w:val="00A86641"/>
    <w:rsid w:val="00A868FE"/>
    <w:rsid w:val="00A86EEC"/>
    <w:rsid w:val="00A86FBA"/>
    <w:rsid w:val="00A87438"/>
    <w:rsid w:val="00A90FE4"/>
    <w:rsid w:val="00A925A6"/>
    <w:rsid w:val="00A92B2F"/>
    <w:rsid w:val="00A95AAB"/>
    <w:rsid w:val="00A95BCB"/>
    <w:rsid w:val="00A95D28"/>
    <w:rsid w:val="00A95EF4"/>
    <w:rsid w:val="00A96554"/>
    <w:rsid w:val="00A9669E"/>
    <w:rsid w:val="00AA041A"/>
    <w:rsid w:val="00AA08B5"/>
    <w:rsid w:val="00AA09AF"/>
    <w:rsid w:val="00AA1199"/>
    <w:rsid w:val="00AA11EC"/>
    <w:rsid w:val="00AA25DD"/>
    <w:rsid w:val="00AA2846"/>
    <w:rsid w:val="00AA2FBA"/>
    <w:rsid w:val="00AA4261"/>
    <w:rsid w:val="00AA49EB"/>
    <w:rsid w:val="00AA5191"/>
    <w:rsid w:val="00AA6775"/>
    <w:rsid w:val="00AA724F"/>
    <w:rsid w:val="00AB002B"/>
    <w:rsid w:val="00AB0470"/>
    <w:rsid w:val="00AB1CA4"/>
    <w:rsid w:val="00AB1EE6"/>
    <w:rsid w:val="00AB2B0F"/>
    <w:rsid w:val="00AB2E2E"/>
    <w:rsid w:val="00AB3CE1"/>
    <w:rsid w:val="00AB3DE2"/>
    <w:rsid w:val="00AB3F8F"/>
    <w:rsid w:val="00AB4B95"/>
    <w:rsid w:val="00AB4C57"/>
    <w:rsid w:val="00AB50F1"/>
    <w:rsid w:val="00AB6A72"/>
    <w:rsid w:val="00AB6E7C"/>
    <w:rsid w:val="00AB7084"/>
    <w:rsid w:val="00AB7305"/>
    <w:rsid w:val="00AB75EC"/>
    <w:rsid w:val="00AB7837"/>
    <w:rsid w:val="00AC0C92"/>
    <w:rsid w:val="00AC1026"/>
    <w:rsid w:val="00AC5F4F"/>
    <w:rsid w:val="00AD0099"/>
    <w:rsid w:val="00AD02BF"/>
    <w:rsid w:val="00AD0853"/>
    <w:rsid w:val="00AD1935"/>
    <w:rsid w:val="00AD294F"/>
    <w:rsid w:val="00AD295C"/>
    <w:rsid w:val="00AD3099"/>
    <w:rsid w:val="00AD7649"/>
    <w:rsid w:val="00AE04B0"/>
    <w:rsid w:val="00AE1D06"/>
    <w:rsid w:val="00AE217F"/>
    <w:rsid w:val="00AE2453"/>
    <w:rsid w:val="00AE3F23"/>
    <w:rsid w:val="00AE4EA7"/>
    <w:rsid w:val="00AE5CCA"/>
    <w:rsid w:val="00AE7C3C"/>
    <w:rsid w:val="00AF281B"/>
    <w:rsid w:val="00AF33E2"/>
    <w:rsid w:val="00AF3D6B"/>
    <w:rsid w:val="00AF4CFA"/>
    <w:rsid w:val="00AF5392"/>
    <w:rsid w:val="00AF57E8"/>
    <w:rsid w:val="00AF68BE"/>
    <w:rsid w:val="00AF73D9"/>
    <w:rsid w:val="00AF7CBB"/>
    <w:rsid w:val="00B00A2C"/>
    <w:rsid w:val="00B01434"/>
    <w:rsid w:val="00B01E06"/>
    <w:rsid w:val="00B02236"/>
    <w:rsid w:val="00B02E9C"/>
    <w:rsid w:val="00B03BEE"/>
    <w:rsid w:val="00B049CC"/>
    <w:rsid w:val="00B052E2"/>
    <w:rsid w:val="00B05B5D"/>
    <w:rsid w:val="00B06E42"/>
    <w:rsid w:val="00B0725A"/>
    <w:rsid w:val="00B101D2"/>
    <w:rsid w:val="00B106BC"/>
    <w:rsid w:val="00B119DC"/>
    <w:rsid w:val="00B124EE"/>
    <w:rsid w:val="00B134E2"/>
    <w:rsid w:val="00B13BA0"/>
    <w:rsid w:val="00B14D58"/>
    <w:rsid w:val="00B157CD"/>
    <w:rsid w:val="00B1636A"/>
    <w:rsid w:val="00B21087"/>
    <w:rsid w:val="00B21552"/>
    <w:rsid w:val="00B22420"/>
    <w:rsid w:val="00B22EE4"/>
    <w:rsid w:val="00B23182"/>
    <w:rsid w:val="00B23202"/>
    <w:rsid w:val="00B24977"/>
    <w:rsid w:val="00B25123"/>
    <w:rsid w:val="00B25136"/>
    <w:rsid w:val="00B30468"/>
    <w:rsid w:val="00B312D7"/>
    <w:rsid w:val="00B3198F"/>
    <w:rsid w:val="00B31DF6"/>
    <w:rsid w:val="00B32EDC"/>
    <w:rsid w:val="00B330F2"/>
    <w:rsid w:val="00B331D6"/>
    <w:rsid w:val="00B33530"/>
    <w:rsid w:val="00B33D9D"/>
    <w:rsid w:val="00B34F41"/>
    <w:rsid w:val="00B351AC"/>
    <w:rsid w:val="00B352CB"/>
    <w:rsid w:val="00B35346"/>
    <w:rsid w:val="00B353B1"/>
    <w:rsid w:val="00B36F0A"/>
    <w:rsid w:val="00B371BA"/>
    <w:rsid w:val="00B372B2"/>
    <w:rsid w:val="00B37C56"/>
    <w:rsid w:val="00B400B3"/>
    <w:rsid w:val="00B4149C"/>
    <w:rsid w:val="00B41868"/>
    <w:rsid w:val="00B42449"/>
    <w:rsid w:val="00B42A06"/>
    <w:rsid w:val="00B4398E"/>
    <w:rsid w:val="00B43AAB"/>
    <w:rsid w:val="00B4449D"/>
    <w:rsid w:val="00B44934"/>
    <w:rsid w:val="00B45820"/>
    <w:rsid w:val="00B46DCD"/>
    <w:rsid w:val="00B5234B"/>
    <w:rsid w:val="00B52E36"/>
    <w:rsid w:val="00B53FB8"/>
    <w:rsid w:val="00B543E3"/>
    <w:rsid w:val="00B551AB"/>
    <w:rsid w:val="00B555D8"/>
    <w:rsid w:val="00B56234"/>
    <w:rsid w:val="00B56934"/>
    <w:rsid w:val="00B5699F"/>
    <w:rsid w:val="00B61A8E"/>
    <w:rsid w:val="00B6251F"/>
    <w:rsid w:val="00B62FFB"/>
    <w:rsid w:val="00B637E8"/>
    <w:rsid w:val="00B63EED"/>
    <w:rsid w:val="00B64FFE"/>
    <w:rsid w:val="00B65A3F"/>
    <w:rsid w:val="00B66881"/>
    <w:rsid w:val="00B66BA4"/>
    <w:rsid w:val="00B66D8E"/>
    <w:rsid w:val="00B67069"/>
    <w:rsid w:val="00B670B7"/>
    <w:rsid w:val="00B709AB"/>
    <w:rsid w:val="00B711C5"/>
    <w:rsid w:val="00B71440"/>
    <w:rsid w:val="00B7409D"/>
    <w:rsid w:val="00B740D4"/>
    <w:rsid w:val="00B74D8B"/>
    <w:rsid w:val="00B77B61"/>
    <w:rsid w:val="00B80A09"/>
    <w:rsid w:val="00B80B83"/>
    <w:rsid w:val="00B82AC7"/>
    <w:rsid w:val="00B84DD4"/>
    <w:rsid w:val="00B85D91"/>
    <w:rsid w:val="00B878FE"/>
    <w:rsid w:val="00B9033D"/>
    <w:rsid w:val="00B914AA"/>
    <w:rsid w:val="00B92C77"/>
    <w:rsid w:val="00B9369C"/>
    <w:rsid w:val="00B93DF4"/>
    <w:rsid w:val="00B94A53"/>
    <w:rsid w:val="00B95064"/>
    <w:rsid w:val="00B95222"/>
    <w:rsid w:val="00B9798C"/>
    <w:rsid w:val="00BA0F89"/>
    <w:rsid w:val="00BA24A5"/>
    <w:rsid w:val="00BA5B5E"/>
    <w:rsid w:val="00BA6A08"/>
    <w:rsid w:val="00BA6CB3"/>
    <w:rsid w:val="00BA704C"/>
    <w:rsid w:val="00BA7B22"/>
    <w:rsid w:val="00BB0D39"/>
    <w:rsid w:val="00BB11F8"/>
    <w:rsid w:val="00BB1776"/>
    <w:rsid w:val="00BB1B1A"/>
    <w:rsid w:val="00BB1E98"/>
    <w:rsid w:val="00BB255E"/>
    <w:rsid w:val="00BB278B"/>
    <w:rsid w:val="00BB2D29"/>
    <w:rsid w:val="00BB2F2A"/>
    <w:rsid w:val="00BB3089"/>
    <w:rsid w:val="00BB37B5"/>
    <w:rsid w:val="00BB4BE7"/>
    <w:rsid w:val="00BB4DB7"/>
    <w:rsid w:val="00BB557D"/>
    <w:rsid w:val="00BB578F"/>
    <w:rsid w:val="00BB581D"/>
    <w:rsid w:val="00BB5DA4"/>
    <w:rsid w:val="00BB636A"/>
    <w:rsid w:val="00BB6A63"/>
    <w:rsid w:val="00BB7E1C"/>
    <w:rsid w:val="00BC0462"/>
    <w:rsid w:val="00BC0826"/>
    <w:rsid w:val="00BC0F15"/>
    <w:rsid w:val="00BC2114"/>
    <w:rsid w:val="00BC2299"/>
    <w:rsid w:val="00BC3FDB"/>
    <w:rsid w:val="00BC420B"/>
    <w:rsid w:val="00BC4C2A"/>
    <w:rsid w:val="00BC5BED"/>
    <w:rsid w:val="00BC65B1"/>
    <w:rsid w:val="00BC71E3"/>
    <w:rsid w:val="00BC75FF"/>
    <w:rsid w:val="00BC7708"/>
    <w:rsid w:val="00BC7D5B"/>
    <w:rsid w:val="00BD1063"/>
    <w:rsid w:val="00BD15B0"/>
    <w:rsid w:val="00BD1A49"/>
    <w:rsid w:val="00BD30C3"/>
    <w:rsid w:val="00BD3785"/>
    <w:rsid w:val="00BD46B8"/>
    <w:rsid w:val="00BD602F"/>
    <w:rsid w:val="00BD6353"/>
    <w:rsid w:val="00BD6AB6"/>
    <w:rsid w:val="00BD6E9A"/>
    <w:rsid w:val="00BD76C0"/>
    <w:rsid w:val="00BD7B44"/>
    <w:rsid w:val="00BE00E2"/>
    <w:rsid w:val="00BE43FF"/>
    <w:rsid w:val="00BE4B14"/>
    <w:rsid w:val="00BE4BCD"/>
    <w:rsid w:val="00BE62F9"/>
    <w:rsid w:val="00BE6AF3"/>
    <w:rsid w:val="00BF1A65"/>
    <w:rsid w:val="00BF2717"/>
    <w:rsid w:val="00BF2E06"/>
    <w:rsid w:val="00BF3564"/>
    <w:rsid w:val="00BF3BCC"/>
    <w:rsid w:val="00BF3D8D"/>
    <w:rsid w:val="00BF3DC9"/>
    <w:rsid w:val="00BF5CA6"/>
    <w:rsid w:val="00BF704F"/>
    <w:rsid w:val="00BF775C"/>
    <w:rsid w:val="00BF7800"/>
    <w:rsid w:val="00BF784B"/>
    <w:rsid w:val="00BF7A51"/>
    <w:rsid w:val="00C027E3"/>
    <w:rsid w:val="00C02A56"/>
    <w:rsid w:val="00C02C8D"/>
    <w:rsid w:val="00C032B0"/>
    <w:rsid w:val="00C03832"/>
    <w:rsid w:val="00C04307"/>
    <w:rsid w:val="00C0442C"/>
    <w:rsid w:val="00C054A3"/>
    <w:rsid w:val="00C05810"/>
    <w:rsid w:val="00C05E5D"/>
    <w:rsid w:val="00C06292"/>
    <w:rsid w:val="00C07A8C"/>
    <w:rsid w:val="00C1059C"/>
    <w:rsid w:val="00C10FF4"/>
    <w:rsid w:val="00C13002"/>
    <w:rsid w:val="00C13754"/>
    <w:rsid w:val="00C13B23"/>
    <w:rsid w:val="00C14219"/>
    <w:rsid w:val="00C15682"/>
    <w:rsid w:val="00C17146"/>
    <w:rsid w:val="00C1755D"/>
    <w:rsid w:val="00C17891"/>
    <w:rsid w:val="00C17CBC"/>
    <w:rsid w:val="00C2008E"/>
    <w:rsid w:val="00C20662"/>
    <w:rsid w:val="00C21335"/>
    <w:rsid w:val="00C2339D"/>
    <w:rsid w:val="00C24BC0"/>
    <w:rsid w:val="00C25AAA"/>
    <w:rsid w:val="00C25F41"/>
    <w:rsid w:val="00C2648C"/>
    <w:rsid w:val="00C26559"/>
    <w:rsid w:val="00C2687D"/>
    <w:rsid w:val="00C26EFE"/>
    <w:rsid w:val="00C273FD"/>
    <w:rsid w:val="00C27C3F"/>
    <w:rsid w:val="00C30784"/>
    <w:rsid w:val="00C31065"/>
    <w:rsid w:val="00C31A31"/>
    <w:rsid w:val="00C31C56"/>
    <w:rsid w:val="00C31FB7"/>
    <w:rsid w:val="00C31FDE"/>
    <w:rsid w:val="00C32107"/>
    <w:rsid w:val="00C32C0B"/>
    <w:rsid w:val="00C358C8"/>
    <w:rsid w:val="00C360AD"/>
    <w:rsid w:val="00C41AAA"/>
    <w:rsid w:val="00C42773"/>
    <w:rsid w:val="00C42B51"/>
    <w:rsid w:val="00C42C01"/>
    <w:rsid w:val="00C4352C"/>
    <w:rsid w:val="00C448C4"/>
    <w:rsid w:val="00C4557A"/>
    <w:rsid w:val="00C4561D"/>
    <w:rsid w:val="00C45D3C"/>
    <w:rsid w:val="00C45E26"/>
    <w:rsid w:val="00C47E9A"/>
    <w:rsid w:val="00C5065F"/>
    <w:rsid w:val="00C508A3"/>
    <w:rsid w:val="00C519CF"/>
    <w:rsid w:val="00C51E10"/>
    <w:rsid w:val="00C51F65"/>
    <w:rsid w:val="00C52C6F"/>
    <w:rsid w:val="00C52E05"/>
    <w:rsid w:val="00C54EF2"/>
    <w:rsid w:val="00C550C6"/>
    <w:rsid w:val="00C55F9E"/>
    <w:rsid w:val="00C56951"/>
    <w:rsid w:val="00C579DD"/>
    <w:rsid w:val="00C60FCA"/>
    <w:rsid w:val="00C6201A"/>
    <w:rsid w:val="00C63ABC"/>
    <w:rsid w:val="00C64AD7"/>
    <w:rsid w:val="00C65A4B"/>
    <w:rsid w:val="00C66426"/>
    <w:rsid w:val="00C665A9"/>
    <w:rsid w:val="00C700D9"/>
    <w:rsid w:val="00C7145F"/>
    <w:rsid w:val="00C7333E"/>
    <w:rsid w:val="00C73468"/>
    <w:rsid w:val="00C74BE2"/>
    <w:rsid w:val="00C760E2"/>
    <w:rsid w:val="00C76AE1"/>
    <w:rsid w:val="00C76BC0"/>
    <w:rsid w:val="00C77897"/>
    <w:rsid w:val="00C808A1"/>
    <w:rsid w:val="00C81119"/>
    <w:rsid w:val="00C8118D"/>
    <w:rsid w:val="00C81E21"/>
    <w:rsid w:val="00C827EE"/>
    <w:rsid w:val="00C82FA1"/>
    <w:rsid w:val="00C8319B"/>
    <w:rsid w:val="00C83459"/>
    <w:rsid w:val="00C8373F"/>
    <w:rsid w:val="00C83A99"/>
    <w:rsid w:val="00C83D28"/>
    <w:rsid w:val="00C83FCE"/>
    <w:rsid w:val="00C85F49"/>
    <w:rsid w:val="00C85F99"/>
    <w:rsid w:val="00C86C3A"/>
    <w:rsid w:val="00C8798C"/>
    <w:rsid w:val="00C87CEE"/>
    <w:rsid w:val="00C9106C"/>
    <w:rsid w:val="00C9149F"/>
    <w:rsid w:val="00C91FEF"/>
    <w:rsid w:val="00C94504"/>
    <w:rsid w:val="00C94681"/>
    <w:rsid w:val="00C94E47"/>
    <w:rsid w:val="00C967D2"/>
    <w:rsid w:val="00C97766"/>
    <w:rsid w:val="00C9796C"/>
    <w:rsid w:val="00CA001E"/>
    <w:rsid w:val="00CA16BA"/>
    <w:rsid w:val="00CA233C"/>
    <w:rsid w:val="00CA2383"/>
    <w:rsid w:val="00CA2861"/>
    <w:rsid w:val="00CA28C2"/>
    <w:rsid w:val="00CA3324"/>
    <w:rsid w:val="00CA34BC"/>
    <w:rsid w:val="00CA39B7"/>
    <w:rsid w:val="00CA4A62"/>
    <w:rsid w:val="00CA50AC"/>
    <w:rsid w:val="00CA668C"/>
    <w:rsid w:val="00CA68D0"/>
    <w:rsid w:val="00CA7388"/>
    <w:rsid w:val="00CA7459"/>
    <w:rsid w:val="00CA74A8"/>
    <w:rsid w:val="00CA7758"/>
    <w:rsid w:val="00CA7B87"/>
    <w:rsid w:val="00CB01AF"/>
    <w:rsid w:val="00CB0674"/>
    <w:rsid w:val="00CB086D"/>
    <w:rsid w:val="00CB0E87"/>
    <w:rsid w:val="00CB325D"/>
    <w:rsid w:val="00CB3A64"/>
    <w:rsid w:val="00CB3D9A"/>
    <w:rsid w:val="00CB7309"/>
    <w:rsid w:val="00CB7D4C"/>
    <w:rsid w:val="00CC0687"/>
    <w:rsid w:val="00CC0B8B"/>
    <w:rsid w:val="00CC21DA"/>
    <w:rsid w:val="00CC2EAF"/>
    <w:rsid w:val="00CC3428"/>
    <w:rsid w:val="00CC3438"/>
    <w:rsid w:val="00CC3FD8"/>
    <w:rsid w:val="00CC5117"/>
    <w:rsid w:val="00CC5B40"/>
    <w:rsid w:val="00CC6568"/>
    <w:rsid w:val="00CC6D5B"/>
    <w:rsid w:val="00CD04C5"/>
    <w:rsid w:val="00CD0671"/>
    <w:rsid w:val="00CD097E"/>
    <w:rsid w:val="00CD0D65"/>
    <w:rsid w:val="00CD149A"/>
    <w:rsid w:val="00CD24A8"/>
    <w:rsid w:val="00CD3AF5"/>
    <w:rsid w:val="00CD3BE6"/>
    <w:rsid w:val="00CD40A5"/>
    <w:rsid w:val="00CD5601"/>
    <w:rsid w:val="00CD6AD6"/>
    <w:rsid w:val="00CD72D2"/>
    <w:rsid w:val="00CD785B"/>
    <w:rsid w:val="00CE0E5E"/>
    <w:rsid w:val="00CE0FF1"/>
    <w:rsid w:val="00CE2B11"/>
    <w:rsid w:val="00CE3829"/>
    <w:rsid w:val="00CE459F"/>
    <w:rsid w:val="00CE52FE"/>
    <w:rsid w:val="00CE6FCD"/>
    <w:rsid w:val="00CE708D"/>
    <w:rsid w:val="00CE78E8"/>
    <w:rsid w:val="00CE7B10"/>
    <w:rsid w:val="00CE7CFC"/>
    <w:rsid w:val="00CE7F2F"/>
    <w:rsid w:val="00CF02FF"/>
    <w:rsid w:val="00CF14C3"/>
    <w:rsid w:val="00CF1FFC"/>
    <w:rsid w:val="00CF2C00"/>
    <w:rsid w:val="00CF2F7E"/>
    <w:rsid w:val="00CF30EB"/>
    <w:rsid w:val="00CF39EB"/>
    <w:rsid w:val="00CF48EC"/>
    <w:rsid w:val="00CF4CA3"/>
    <w:rsid w:val="00CF4E64"/>
    <w:rsid w:val="00CF5CA4"/>
    <w:rsid w:val="00CF6180"/>
    <w:rsid w:val="00CF76B2"/>
    <w:rsid w:val="00D01C6C"/>
    <w:rsid w:val="00D021D6"/>
    <w:rsid w:val="00D0326D"/>
    <w:rsid w:val="00D04A06"/>
    <w:rsid w:val="00D061FA"/>
    <w:rsid w:val="00D06D61"/>
    <w:rsid w:val="00D06F9F"/>
    <w:rsid w:val="00D071E8"/>
    <w:rsid w:val="00D07861"/>
    <w:rsid w:val="00D07D0A"/>
    <w:rsid w:val="00D07ED4"/>
    <w:rsid w:val="00D101C1"/>
    <w:rsid w:val="00D104CE"/>
    <w:rsid w:val="00D10512"/>
    <w:rsid w:val="00D10C45"/>
    <w:rsid w:val="00D11C6C"/>
    <w:rsid w:val="00D12312"/>
    <w:rsid w:val="00D13867"/>
    <w:rsid w:val="00D1413E"/>
    <w:rsid w:val="00D149CA"/>
    <w:rsid w:val="00D14C04"/>
    <w:rsid w:val="00D171FC"/>
    <w:rsid w:val="00D17201"/>
    <w:rsid w:val="00D1729C"/>
    <w:rsid w:val="00D20433"/>
    <w:rsid w:val="00D20552"/>
    <w:rsid w:val="00D20D03"/>
    <w:rsid w:val="00D211DB"/>
    <w:rsid w:val="00D22AB1"/>
    <w:rsid w:val="00D23D45"/>
    <w:rsid w:val="00D24524"/>
    <w:rsid w:val="00D251A1"/>
    <w:rsid w:val="00D2637E"/>
    <w:rsid w:val="00D30261"/>
    <w:rsid w:val="00D306B1"/>
    <w:rsid w:val="00D31A0E"/>
    <w:rsid w:val="00D31FD7"/>
    <w:rsid w:val="00D32161"/>
    <w:rsid w:val="00D331EA"/>
    <w:rsid w:val="00D3350C"/>
    <w:rsid w:val="00D33EB2"/>
    <w:rsid w:val="00D346E1"/>
    <w:rsid w:val="00D35330"/>
    <w:rsid w:val="00D355D6"/>
    <w:rsid w:val="00D37115"/>
    <w:rsid w:val="00D412FC"/>
    <w:rsid w:val="00D41D7E"/>
    <w:rsid w:val="00D45970"/>
    <w:rsid w:val="00D46A4F"/>
    <w:rsid w:val="00D46DCE"/>
    <w:rsid w:val="00D46E81"/>
    <w:rsid w:val="00D476DA"/>
    <w:rsid w:val="00D477D3"/>
    <w:rsid w:val="00D47ED5"/>
    <w:rsid w:val="00D5049E"/>
    <w:rsid w:val="00D50586"/>
    <w:rsid w:val="00D5081E"/>
    <w:rsid w:val="00D512BF"/>
    <w:rsid w:val="00D51949"/>
    <w:rsid w:val="00D52881"/>
    <w:rsid w:val="00D54617"/>
    <w:rsid w:val="00D5549A"/>
    <w:rsid w:val="00D55C48"/>
    <w:rsid w:val="00D56AC0"/>
    <w:rsid w:val="00D56EEF"/>
    <w:rsid w:val="00D619EA"/>
    <w:rsid w:val="00D62EED"/>
    <w:rsid w:val="00D63678"/>
    <w:rsid w:val="00D63E7D"/>
    <w:rsid w:val="00D6602D"/>
    <w:rsid w:val="00D66884"/>
    <w:rsid w:val="00D67406"/>
    <w:rsid w:val="00D70116"/>
    <w:rsid w:val="00D705AD"/>
    <w:rsid w:val="00D711A4"/>
    <w:rsid w:val="00D72A34"/>
    <w:rsid w:val="00D72F6F"/>
    <w:rsid w:val="00D736A7"/>
    <w:rsid w:val="00D73856"/>
    <w:rsid w:val="00D73CB1"/>
    <w:rsid w:val="00D74D83"/>
    <w:rsid w:val="00D769E9"/>
    <w:rsid w:val="00D76DB2"/>
    <w:rsid w:val="00D77514"/>
    <w:rsid w:val="00D804FD"/>
    <w:rsid w:val="00D81001"/>
    <w:rsid w:val="00D81576"/>
    <w:rsid w:val="00D8239C"/>
    <w:rsid w:val="00D83D84"/>
    <w:rsid w:val="00D84D79"/>
    <w:rsid w:val="00D84FEA"/>
    <w:rsid w:val="00D8698C"/>
    <w:rsid w:val="00D86A76"/>
    <w:rsid w:val="00D86B54"/>
    <w:rsid w:val="00D90666"/>
    <w:rsid w:val="00D90AA6"/>
    <w:rsid w:val="00D90BED"/>
    <w:rsid w:val="00D9200E"/>
    <w:rsid w:val="00D92257"/>
    <w:rsid w:val="00D92C7D"/>
    <w:rsid w:val="00D93078"/>
    <w:rsid w:val="00D94371"/>
    <w:rsid w:val="00D94755"/>
    <w:rsid w:val="00D9565E"/>
    <w:rsid w:val="00D974FA"/>
    <w:rsid w:val="00D97780"/>
    <w:rsid w:val="00DA0800"/>
    <w:rsid w:val="00DA0AC5"/>
    <w:rsid w:val="00DA21A9"/>
    <w:rsid w:val="00DA25D8"/>
    <w:rsid w:val="00DA2FCC"/>
    <w:rsid w:val="00DA30B8"/>
    <w:rsid w:val="00DA3A54"/>
    <w:rsid w:val="00DA65DA"/>
    <w:rsid w:val="00DA6D5A"/>
    <w:rsid w:val="00DA7312"/>
    <w:rsid w:val="00DA7DD6"/>
    <w:rsid w:val="00DB0673"/>
    <w:rsid w:val="00DB1AEC"/>
    <w:rsid w:val="00DB1FD0"/>
    <w:rsid w:val="00DB277B"/>
    <w:rsid w:val="00DB3AF2"/>
    <w:rsid w:val="00DB411E"/>
    <w:rsid w:val="00DB44AB"/>
    <w:rsid w:val="00DB492D"/>
    <w:rsid w:val="00DB6B86"/>
    <w:rsid w:val="00DB6E33"/>
    <w:rsid w:val="00DB75EE"/>
    <w:rsid w:val="00DC081F"/>
    <w:rsid w:val="00DC08A7"/>
    <w:rsid w:val="00DC0FBC"/>
    <w:rsid w:val="00DC10DB"/>
    <w:rsid w:val="00DC2321"/>
    <w:rsid w:val="00DC2C70"/>
    <w:rsid w:val="00DC2E03"/>
    <w:rsid w:val="00DC3817"/>
    <w:rsid w:val="00DC3AC2"/>
    <w:rsid w:val="00DC4B94"/>
    <w:rsid w:val="00DC58D8"/>
    <w:rsid w:val="00DC62F3"/>
    <w:rsid w:val="00DC676F"/>
    <w:rsid w:val="00DC69F8"/>
    <w:rsid w:val="00DD0257"/>
    <w:rsid w:val="00DD0922"/>
    <w:rsid w:val="00DD0949"/>
    <w:rsid w:val="00DD1744"/>
    <w:rsid w:val="00DD209A"/>
    <w:rsid w:val="00DD3663"/>
    <w:rsid w:val="00DD4406"/>
    <w:rsid w:val="00DD4415"/>
    <w:rsid w:val="00DD48A8"/>
    <w:rsid w:val="00DD55BB"/>
    <w:rsid w:val="00DD775E"/>
    <w:rsid w:val="00DD7D94"/>
    <w:rsid w:val="00DE0400"/>
    <w:rsid w:val="00DE06AD"/>
    <w:rsid w:val="00DE10E0"/>
    <w:rsid w:val="00DE13A7"/>
    <w:rsid w:val="00DE189F"/>
    <w:rsid w:val="00DE2B21"/>
    <w:rsid w:val="00DE3844"/>
    <w:rsid w:val="00DE4F44"/>
    <w:rsid w:val="00DE6BB5"/>
    <w:rsid w:val="00DE7F5F"/>
    <w:rsid w:val="00DF18EA"/>
    <w:rsid w:val="00DF29E7"/>
    <w:rsid w:val="00DF2DC2"/>
    <w:rsid w:val="00DF32DA"/>
    <w:rsid w:val="00DF367D"/>
    <w:rsid w:val="00DF4153"/>
    <w:rsid w:val="00DF42DC"/>
    <w:rsid w:val="00DF462B"/>
    <w:rsid w:val="00DF4753"/>
    <w:rsid w:val="00DF5B86"/>
    <w:rsid w:val="00DF683E"/>
    <w:rsid w:val="00DF73A4"/>
    <w:rsid w:val="00E01141"/>
    <w:rsid w:val="00E03BCB"/>
    <w:rsid w:val="00E04E3C"/>
    <w:rsid w:val="00E05A9B"/>
    <w:rsid w:val="00E06541"/>
    <w:rsid w:val="00E068FA"/>
    <w:rsid w:val="00E07CDF"/>
    <w:rsid w:val="00E10CF1"/>
    <w:rsid w:val="00E11061"/>
    <w:rsid w:val="00E112BA"/>
    <w:rsid w:val="00E138B3"/>
    <w:rsid w:val="00E14E14"/>
    <w:rsid w:val="00E16EC1"/>
    <w:rsid w:val="00E174DC"/>
    <w:rsid w:val="00E179C1"/>
    <w:rsid w:val="00E213BA"/>
    <w:rsid w:val="00E21A20"/>
    <w:rsid w:val="00E21ACD"/>
    <w:rsid w:val="00E21BF1"/>
    <w:rsid w:val="00E225E6"/>
    <w:rsid w:val="00E226BA"/>
    <w:rsid w:val="00E23B8A"/>
    <w:rsid w:val="00E24024"/>
    <w:rsid w:val="00E24F45"/>
    <w:rsid w:val="00E24F86"/>
    <w:rsid w:val="00E254AB"/>
    <w:rsid w:val="00E257A6"/>
    <w:rsid w:val="00E258C6"/>
    <w:rsid w:val="00E25A04"/>
    <w:rsid w:val="00E26366"/>
    <w:rsid w:val="00E2683D"/>
    <w:rsid w:val="00E26CA8"/>
    <w:rsid w:val="00E26FF9"/>
    <w:rsid w:val="00E27A83"/>
    <w:rsid w:val="00E27EA3"/>
    <w:rsid w:val="00E30054"/>
    <w:rsid w:val="00E30E88"/>
    <w:rsid w:val="00E324D6"/>
    <w:rsid w:val="00E33425"/>
    <w:rsid w:val="00E34D39"/>
    <w:rsid w:val="00E35075"/>
    <w:rsid w:val="00E354DB"/>
    <w:rsid w:val="00E36C6D"/>
    <w:rsid w:val="00E36D9A"/>
    <w:rsid w:val="00E37BE3"/>
    <w:rsid w:val="00E37EE8"/>
    <w:rsid w:val="00E40568"/>
    <w:rsid w:val="00E44000"/>
    <w:rsid w:val="00E44AAC"/>
    <w:rsid w:val="00E45241"/>
    <w:rsid w:val="00E45D44"/>
    <w:rsid w:val="00E45DA9"/>
    <w:rsid w:val="00E46B6D"/>
    <w:rsid w:val="00E46D2C"/>
    <w:rsid w:val="00E47D48"/>
    <w:rsid w:val="00E502FD"/>
    <w:rsid w:val="00E50A64"/>
    <w:rsid w:val="00E50B4C"/>
    <w:rsid w:val="00E50F0A"/>
    <w:rsid w:val="00E51257"/>
    <w:rsid w:val="00E51E37"/>
    <w:rsid w:val="00E56FFE"/>
    <w:rsid w:val="00E5753C"/>
    <w:rsid w:val="00E57541"/>
    <w:rsid w:val="00E60B64"/>
    <w:rsid w:val="00E60C08"/>
    <w:rsid w:val="00E6139F"/>
    <w:rsid w:val="00E623E9"/>
    <w:rsid w:val="00E632E3"/>
    <w:rsid w:val="00E63E00"/>
    <w:rsid w:val="00E64597"/>
    <w:rsid w:val="00E64D5C"/>
    <w:rsid w:val="00E654DC"/>
    <w:rsid w:val="00E65D1D"/>
    <w:rsid w:val="00E6625A"/>
    <w:rsid w:val="00E6707B"/>
    <w:rsid w:val="00E70229"/>
    <w:rsid w:val="00E71847"/>
    <w:rsid w:val="00E71E80"/>
    <w:rsid w:val="00E726C9"/>
    <w:rsid w:val="00E7372E"/>
    <w:rsid w:val="00E737A7"/>
    <w:rsid w:val="00E74061"/>
    <w:rsid w:val="00E7551F"/>
    <w:rsid w:val="00E774A5"/>
    <w:rsid w:val="00E805FA"/>
    <w:rsid w:val="00E8067C"/>
    <w:rsid w:val="00E80874"/>
    <w:rsid w:val="00E8191C"/>
    <w:rsid w:val="00E8262A"/>
    <w:rsid w:val="00E86A59"/>
    <w:rsid w:val="00E87889"/>
    <w:rsid w:val="00E87E64"/>
    <w:rsid w:val="00E906AC"/>
    <w:rsid w:val="00E91A2D"/>
    <w:rsid w:val="00E923B4"/>
    <w:rsid w:val="00E92BA3"/>
    <w:rsid w:val="00E92CA5"/>
    <w:rsid w:val="00E94A1D"/>
    <w:rsid w:val="00E94EC1"/>
    <w:rsid w:val="00E9503C"/>
    <w:rsid w:val="00E962AE"/>
    <w:rsid w:val="00E96484"/>
    <w:rsid w:val="00E96B13"/>
    <w:rsid w:val="00E96D57"/>
    <w:rsid w:val="00E96F5A"/>
    <w:rsid w:val="00E9764B"/>
    <w:rsid w:val="00E97786"/>
    <w:rsid w:val="00E97C0D"/>
    <w:rsid w:val="00EA010C"/>
    <w:rsid w:val="00EA13C4"/>
    <w:rsid w:val="00EA1E69"/>
    <w:rsid w:val="00EA25F4"/>
    <w:rsid w:val="00EA2C7E"/>
    <w:rsid w:val="00EA3DC1"/>
    <w:rsid w:val="00EA3ED2"/>
    <w:rsid w:val="00EA4122"/>
    <w:rsid w:val="00EA4A37"/>
    <w:rsid w:val="00EA4B01"/>
    <w:rsid w:val="00EA5025"/>
    <w:rsid w:val="00EA525E"/>
    <w:rsid w:val="00EA5395"/>
    <w:rsid w:val="00EA6DDF"/>
    <w:rsid w:val="00EA6F74"/>
    <w:rsid w:val="00EB03AD"/>
    <w:rsid w:val="00EB0D09"/>
    <w:rsid w:val="00EB1136"/>
    <w:rsid w:val="00EB1435"/>
    <w:rsid w:val="00EB1BEF"/>
    <w:rsid w:val="00EB2675"/>
    <w:rsid w:val="00EB3864"/>
    <w:rsid w:val="00EB420D"/>
    <w:rsid w:val="00EB440D"/>
    <w:rsid w:val="00EB5475"/>
    <w:rsid w:val="00EB585A"/>
    <w:rsid w:val="00EB5A01"/>
    <w:rsid w:val="00EC0240"/>
    <w:rsid w:val="00EC11F9"/>
    <w:rsid w:val="00EC1938"/>
    <w:rsid w:val="00EC1C7B"/>
    <w:rsid w:val="00EC311A"/>
    <w:rsid w:val="00EC4B19"/>
    <w:rsid w:val="00EC4B47"/>
    <w:rsid w:val="00EC52EE"/>
    <w:rsid w:val="00EC54F8"/>
    <w:rsid w:val="00EC5565"/>
    <w:rsid w:val="00EC5ADC"/>
    <w:rsid w:val="00EC5DD8"/>
    <w:rsid w:val="00EC6083"/>
    <w:rsid w:val="00EC7EC1"/>
    <w:rsid w:val="00ED0467"/>
    <w:rsid w:val="00ED0CD0"/>
    <w:rsid w:val="00ED0D62"/>
    <w:rsid w:val="00ED1597"/>
    <w:rsid w:val="00ED240F"/>
    <w:rsid w:val="00ED2999"/>
    <w:rsid w:val="00ED2AD3"/>
    <w:rsid w:val="00ED3D13"/>
    <w:rsid w:val="00ED3FA2"/>
    <w:rsid w:val="00ED5270"/>
    <w:rsid w:val="00ED53A4"/>
    <w:rsid w:val="00ED5E52"/>
    <w:rsid w:val="00ED6B01"/>
    <w:rsid w:val="00ED7D31"/>
    <w:rsid w:val="00EE0DF6"/>
    <w:rsid w:val="00EE178C"/>
    <w:rsid w:val="00EE1EBF"/>
    <w:rsid w:val="00EE2257"/>
    <w:rsid w:val="00EE2BD0"/>
    <w:rsid w:val="00EE5971"/>
    <w:rsid w:val="00EE59B1"/>
    <w:rsid w:val="00EE5C4E"/>
    <w:rsid w:val="00EE650F"/>
    <w:rsid w:val="00EF0190"/>
    <w:rsid w:val="00EF0280"/>
    <w:rsid w:val="00EF0B2A"/>
    <w:rsid w:val="00EF0C1B"/>
    <w:rsid w:val="00EF0CCE"/>
    <w:rsid w:val="00EF1196"/>
    <w:rsid w:val="00EF15CF"/>
    <w:rsid w:val="00EF1DBB"/>
    <w:rsid w:val="00EF1E60"/>
    <w:rsid w:val="00EF327A"/>
    <w:rsid w:val="00EF4A6A"/>
    <w:rsid w:val="00EF4AF5"/>
    <w:rsid w:val="00EF5443"/>
    <w:rsid w:val="00EF5CBC"/>
    <w:rsid w:val="00EF7661"/>
    <w:rsid w:val="00EF7EC4"/>
    <w:rsid w:val="00F000C1"/>
    <w:rsid w:val="00F006E7"/>
    <w:rsid w:val="00F01BC4"/>
    <w:rsid w:val="00F01E23"/>
    <w:rsid w:val="00F02AB4"/>
    <w:rsid w:val="00F036AA"/>
    <w:rsid w:val="00F0411A"/>
    <w:rsid w:val="00F04130"/>
    <w:rsid w:val="00F042F4"/>
    <w:rsid w:val="00F064B6"/>
    <w:rsid w:val="00F0688D"/>
    <w:rsid w:val="00F0759C"/>
    <w:rsid w:val="00F11CDF"/>
    <w:rsid w:val="00F131CA"/>
    <w:rsid w:val="00F15086"/>
    <w:rsid w:val="00F15549"/>
    <w:rsid w:val="00F15706"/>
    <w:rsid w:val="00F17350"/>
    <w:rsid w:val="00F17489"/>
    <w:rsid w:val="00F17571"/>
    <w:rsid w:val="00F2055E"/>
    <w:rsid w:val="00F208E6"/>
    <w:rsid w:val="00F20BE1"/>
    <w:rsid w:val="00F215EE"/>
    <w:rsid w:val="00F223FB"/>
    <w:rsid w:val="00F22E3C"/>
    <w:rsid w:val="00F22E94"/>
    <w:rsid w:val="00F230F2"/>
    <w:rsid w:val="00F238EB"/>
    <w:rsid w:val="00F24E26"/>
    <w:rsid w:val="00F25823"/>
    <w:rsid w:val="00F26D17"/>
    <w:rsid w:val="00F27660"/>
    <w:rsid w:val="00F27763"/>
    <w:rsid w:val="00F27C4B"/>
    <w:rsid w:val="00F31111"/>
    <w:rsid w:val="00F312EA"/>
    <w:rsid w:val="00F3189E"/>
    <w:rsid w:val="00F32A37"/>
    <w:rsid w:val="00F34095"/>
    <w:rsid w:val="00F35F2F"/>
    <w:rsid w:val="00F35F75"/>
    <w:rsid w:val="00F36E20"/>
    <w:rsid w:val="00F37E4D"/>
    <w:rsid w:val="00F41CAF"/>
    <w:rsid w:val="00F41DCF"/>
    <w:rsid w:val="00F43885"/>
    <w:rsid w:val="00F43A39"/>
    <w:rsid w:val="00F43A7C"/>
    <w:rsid w:val="00F45B21"/>
    <w:rsid w:val="00F47D8A"/>
    <w:rsid w:val="00F51EDC"/>
    <w:rsid w:val="00F53002"/>
    <w:rsid w:val="00F533C0"/>
    <w:rsid w:val="00F53F37"/>
    <w:rsid w:val="00F53F4B"/>
    <w:rsid w:val="00F54E98"/>
    <w:rsid w:val="00F60C8C"/>
    <w:rsid w:val="00F6173D"/>
    <w:rsid w:val="00F61FE3"/>
    <w:rsid w:val="00F6315A"/>
    <w:rsid w:val="00F63423"/>
    <w:rsid w:val="00F6356C"/>
    <w:rsid w:val="00F64303"/>
    <w:rsid w:val="00F648FD"/>
    <w:rsid w:val="00F64FD4"/>
    <w:rsid w:val="00F65385"/>
    <w:rsid w:val="00F65424"/>
    <w:rsid w:val="00F65738"/>
    <w:rsid w:val="00F65B44"/>
    <w:rsid w:val="00F671A1"/>
    <w:rsid w:val="00F679B5"/>
    <w:rsid w:val="00F67C48"/>
    <w:rsid w:val="00F714A3"/>
    <w:rsid w:val="00F71967"/>
    <w:rsid w:val="00F72126"/>
    <w:rsid w:val="00F722CD"/>
    <w:rsid w:val="00F724C4"/>
    <w:rsid w:val="00F72CA0"/>
    <w:rsid w:val="00F73106"/>
    <w:rsid w:val="00F73168"/>
    <w:rsid w:val="00F73954"/>
    <w:rsid w:val="00F749A4"/>
    <w:rsid w:val="00F74ECE"/>
    <w:rsid w:val="00F75690"/>
    <w:rsid w:val="00F75710"/>
    <w:rsid w:val="00F76153"/>
    <w:rsid w:val="00F762EB"/>
    <w:rsid w:val="00F763C1"/>
    <w:rsid w:val="00F76553"/>
    <w:rsid w:val="00F76D3F"/>
    <w:rsid w:val="00F76FD5"/>
    <w:rsid w:val="00F77448"/>
    <w:rsid w:val="00F776AF"/>
    <w:rsid w:val="00F802AD"/>
    <w:rsid w:val="00F80647"/>
    <w:rsid w:val="00F80738"/>
    <w:rsid w:val="00F81403"/>
    <w:rsid w:val="00F828E6"/>
    <w:rsid w:val="00F82B5A"/>
    <w:rsid w:val="00F82F5B"/>
    <w:rsid w:val="00F830A5"/>
    <w:rsid w:val="00F836CA"/>
    <w:rsid w:val="00F83F5B"/>
    <w:rsid w:val="00F843C5"/>
    <w:rsid w:val="00F8486A"/>
    <w:rsid w:val="00F84E7D"/>
    <w:rsid w:val="00F8579E"/>
    <w:rsid w:val="00F85AA9"/>
    <w:rsid w:val="00F85FA3"/>
    <w:rsid w:val="00F8606C"/>
    <w:rsid w:val="00F86C0C"/>
    <w:rsid w:val="00F87227"/>
    <w:rsid w:val="00F902F5"/>
    <w:rsid w:val="00F923BF"/>
    <w:rsid w:val="00F92871"/>
    <w:rsid w:val="00F92A4B"/>
    <w:rsid w:val="00F92F62"/>
    <w:rsid w:val="00F93939"/>
    <w:rsid w:val="00F93C3C"/>
    <w:rsid w:val="00F93C59"/>
    <w:rsid w:val="00F93C60"/>
    <w:rsid w:val="00F9434F"/>
    <w:rsid w:val="00F94EBC"/>
    <w:rsid w:val="00F95EDB"/>
    <w:rsid w:val="00F96466"/>
    <w:rsid w:val="00F96594"/>
    <w:rsid w:val="00F97019"/>
    <w:rsid w:val="00F97354"/>
    <w:rsid w:val="00FA08C4"/>
    <w:rsid w:val="00FA1B33"/>
    <w:rsid w:val="00FA2146"/>
    <w:rsid w:val="00FA223C"/>
    <w:rsid w:val="00FA4DC6"/>
    <w:rsid w:val="00FA4EB4"/>
    <w:rsid w:val="00FA4EFB"/>
    <w:rsid w:val="00FA508C"/>
    <w:rsid w:val="00FA52F6"/>
    <w:rsid w:val="00FA55F3"/>
    <w:rsid w:val="00FA56EE"/>
    <w:rsid w:val="00FA5A76"/>
    <w:rsid w:val="00FA5C56"/>
    <w:rsid w:val="00FA6B49"/>
    <w:rsid w:val="00FB2A75"/>
    <w:rsid w:val="00FB2D78"/>
    <w:rsid w:val="00FB3B15"/>
    <w:rsid w:val="00FB3E65"/>
    <w:rsid w:val="00FB683E"/>
    <w:rsid w:val="00FB6C83"/>
    <w:rsid w:val="00FC036D"/>
    <w:rsid w:val="00FC1E38"/>
    <w:rsid w:val="00FC253A"/>
    <w:rsid w:val="00FC253E"/>
    <w:rsid w:val="00FC255E"/>
    <w:rsid w:val="00FC31EB"/>
    <w:rsid w:val="00FC338F"/>
    <w:rsid w:val="00FC3AA3"/>
    <w:rsid w:val="00FC4552"/>
    <w:rsid w:val="00FC4E1B"/>
    <w:rsid w:val="00FC5298"/>
    <w:rsid w:val="00FC6703"/>
    <w:rsid w:val="00FC7086"/>
    <w:rsid w:val="00FC73C1"/>
    <w:rsid w:val="00FD127C"/>
    <w:rsid w:val="00FD1441"/>
    <w:rsid w:val="00FD171C"/>
    <w:rsid w:val="00FD28F2"/>
    <w:rsid w:val="00FD2F9C"/>
    <w:rsid w:val="00FD303A"/>
    <w:rsid w:val="00FD32A2"/>
    <w:rsid w:val="00FD3369"/>
    <w:rsid w:val="00FD4DB1"/>
    <w:rsid w:val="00FD513D"/>
    <w:rsid w:val="00FD53C0"/>
    <w:rsid w:val="00FE0D59"/>
    <w:rsid w:val="00FE17B8"/>
    <w:rsid w:val="00FE1FCB"/>
    <w:rsid w:val="00FE2371"/>
    <w:rsid w:val="00FE307F"/>
    <w:rsid w:val="00FE324E"/>
    <w:rsid w:val="00FE534C"/>
    <w:rsid w:val="00FE6A76"/>
    <w:rsid w:val="00FE6AD9"/>
    <w:rsid w:val="00FE6BDA"/>
    <w:rsid w:val="00FE6C53"/>
    <w:rsid w:val="00FE73F2"/>
    <w:rsid w:val="00FE7550"/>
    <w:rsid w:val="00FE79B3"/>
    <w:rsid w:val="00FE7FC1"/>
    <w:rsid w:val="00FF02B5"/>
    <w:rsid w:val="00FF0A40"/>
    <w:rsid w:val="00FF0A87"/>
    <w:rsid w:val="00FF0F4A"/>
    <w:rsid w:val="00FF1514"/>
    <w:rsid w:val="00FF1C25"/>
    <w:rsid w:val="00FF2418"/>
    <w:rsid w:val="00FF2F88"/>
    <w:rsid w:val="00FF329D"/>
    <w:rsid w:val="00FF385A"/>
    <w:rsid w:val="00FF475E"/>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1AF41F8"/>
  <w15:docId w15:val="{0A25BCED-5BD7-48B8-B8A3-CF8F2DD8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4"/>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6"/>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6"/>
      </w:numPr>
      <w:spacing w:before="240" w:after="60"/>
      <w:outlineLvl w:val="6"/>
    </w:pPr>
    <w:rPr>
      <w:sz w:val="24"/>
      <w:szCs w:val="24"/>
    </w:rPr>
  </w:style>
  <w:style w:type="paragraph" w:styleId="Heading8">
    <w:name w:val="heading 8"/>
    <w:basedOn w:val="Normal"/>
    <w:next w:val="Normal"/>
    <w:qFormat/>
    <w:rsid w:val="004F2863"/>
    <w:pPr>
      <w:numPr>
        <w:ilvl w:val="7"/>
        <w:numId w:val="6"/>
      </w:numPr>
      <w:spacing w:before="240" w:after="60"/>
      <w:outlineLvl w:val="7"/>
    </w:pPr>
    <w:rPr>
      <w:iCs/>
      <w:sz w:val="24"/>
      <w:szCs w:val="24"/>
    </w:rPr>
  </w:style>
  <w:style w:type="paragraph" w:styleId="Heading9">
    <w:name w:val="heading 9"/>
    <w:basedOn w:val="Normal"/>
    <w:next w:val="Normal"/>
    <w:qFormat/>
    <w:rsid w:val="00851B4E"/>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2D3C9D"/>
    <w:pPr>
      <w:tabs>
        <w:tab w:val="right" w:leader="dot" w:pos="10173"/>
      </w:tabs>
    </w:pPr>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8"/>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styleId="LineNumber">
    <w:name w:val="line number"/>
    <w:basedOn w:val="DefaultParagraphFont"/>
    <w:semiHidden/>
    <w:unhideWhenUsed/>
    <w:rsid w:val="00650BF2"/>
  </w:style>
  <w:style w:type="paragraph" w:customStyle="1" w:styleId="VelocityScript">
    <w:name w:val="Velocity Script"/>
    <w:basedOn w:val="Normal"/>
    <w:link w:val="VelocityScriptChar"/>
    <w:qFormat/>
    <w:rsid w:val="00E51257"/>
    <w:rPr>
      <w:rFonts w:ascii="Consolas" w:hAnsi="Consolas"/>
      <w:color w:val="7F7F7F" w:themeColor="text1" w:themeTint="80"/>
      <w:sz w:val="16"/>
      <w:szCs w:val="16"/>
      <w:lang w:val="en-GB"/>
    </w:rPr>
  </w:style>
  <w:style w:type="character" w:customStyle="1" w:styleId="VelocityScriptChar">
    <w:name w:val="Velocity Script Char"/>
    <w:basedOn w:val="DefaultParagraphFont"/>
    <w:link w:val="VelocityScript"/>
    <w:rsid w:val="00E51257"/>
    <w:rPr>
      <w:rFonts w:ascii="Consolas" w:hAnsi="Consolas"/>
      <w:color w:val="7F7F7F" w:themeColor="text1" w:themeTint="80"/>
      <w:sz w:val="16"/>
      <w:szCs w:val="16"/>
      <w:lang w:val="en-GB"/>
    </w:rPr>
  </w:style>
  <w:style w:type="paragraph" w:customStyle="1" w:styleId="RETechSignal">
    <w:name w:val="RE_TechSignal"/>
    <w:basedOn w:val="Heading8"/>
    <w:next w:val="Normal"/>
    <w:qFormat/>
    <w:rsid w:val="003930AE"/>
    <w:pPr>
      <w:numPr>
        <w:ilvl w:val="0"/>
        <w:numId w:val="0"/>
      </w:numPr>
      <w:pBdr>
        <w:top w:val="double" w:sz="4" w:space="1" w:color="auto"/>
        <w:bottom w:val="double" w:sz="4" w:space="1" w:color="auto"/>
      </w:pBdr>
      <w:tabs>
        <w:tab w:val="left" w:pos="-720"/>
        <w:tab w:val="left" w:pos="900"/>
      </w:tabs>
      <w:suppressAutoHyphens/>
      <w:overflowPunct/>
      <w:autoSpaceDE/>
      <w:autoSpaceDN/>
      <w:adjustRightInd/>
      <w:spacing w:before="60" w:after="240"/>
      <w:textAlignment w:val="auto"/>
    </w:pPr>
    <w:rPr>
      <w:rFonts w:ascii="Univers" w:hAnsi="Univers"/>
      <w:b/>
      <w:iCs w:val="0"/>
      <w:sz w:val="22"/>
      <w:szCs w:val="20"/>
    </w:rPr>
  </w:style>
  <w:style w:type="paragraph" w:customStyle="1" w:styleId="RETechParameter">
    <w:name w:val="RE_TechParameter"/>
    <w:basedOn w:val="Heading8"/>
    <w:next w:val="Normal"/>
    <w:qFormat/>
    <w:rsid w:val="003930AE"/>
    <w:pPr>
      <w:numPr>
        <w:ilvl w:val="0"/>
        <w:numId w:val="0"/>
      </w:numPr>
      <w:pBdr>
        <w:top w:val="double" w:sz="4" w:space="1" w:color="auto"/>
        <w:bottom w:val="double" w:sz="4" w:space="1" w:color="auto"/>
      </w:pBdr>
      <w:tabs>
        <w:tab w:val="left" w:pos="-720"/>
        <w:tab w:val="left" w:pos="900"/>
      </w:tabs>
      <w:suppressAutoHyphens/>
      <w:overflowPunct/>
      <w:autoSpaceDE/>
      <w:autoSpaceDN/>
      <w:adjustRightInd/>
      <w:spacing w:before="60" w:after="240"/>
      <w:textAlignment w:val="auto"/>
    </w:pPr>
    <w:rPr>
      <w:rFonts w:ascii="Univers" w:hAnsi="Univers"/>
      <w:b/>
      <w:iCs w:val="0"/>
      <w:sz w:val="22"/>
      <w:szCs w:val="20"/>
    </w:rPr>
  </w:style>
  <w:style w:type="table" w:styleId="GridTable6Colorful">
    <w:name w:val="Grid Table 6 Colorful"/>
    <w:basedOn w:val="TableNormal"/>
    <w:uiPriority w:val="51"/>
    <w:rsid w:val="003930A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528028856">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customXml" Target="../customXml/item2.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jp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6CEBDC-63B9-424B-A01B-887158494083}"/>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2CE08E0C-6B1A-4DBA-B53B-4894D631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_FunctionSpec_Template_v6-0.dotx</Template>
  <TotalTime>81</TotalTime>
  <Pages>43</Pages>
  <Words>23974</Words>
  <Characters>136655</Characters>
  <Application>Microsoft Office Word</Application>
  <DocSecurity>0</DocSecurity>
  <Lines>1138</Lines>
  <Paragraphs>320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FS_MyFunction(Group)</vt:lpstr>
      <vt:lpstr>Engineering Specification</vt:lpstr>
    </vt:vector>
  </TitlesOfParts>
  <Company>FORD MOTOR COMPANY</Company>
  <LinksUpToDate>false</LinksUpToDate>
  <CharactersWithSpaces>160309</CharactersWithSpaces>
  <SharedDoc>false</SharedDoc>
  <HLinks>
    <vt:vector size="2166" baseType="variant">
      <vt:variant>
        <vt:i4>106</vt:i4>
      </vt:variant>
      <vt:variant>
        <vt:i4>1281</vt:i4>
      </vt:variant>
      <vt:variant>
        <vt:i4>0</vt:i4>
      </vt:variant>
      <vt:variant>
        <vt:i4>5</vt:i4>
      </vt:variant>
      <vt:variant>
        <vt:lpwstr/>
      </vt:variant>
      <vt:variant>
        <vt:lpwstr>_1c9e769345df1eda83e96b6639c68065</vt:lpwstr>
      </vt:variant>
      <vt:variant>
        <vt:i4>6226028</vt:i4>
      </vt:variant>
      <vt:variant>
        <vt:i4>1278</vt:i4>
      </vt:variant>
      <vt:variant>
        <vt:i4>0</vt:i4>
      </vt:variant>
      <vt:variant>
        <vt:i4>5</vt:i4>
      </vt:variant>
      <vt:variant>
        <vt:lpwstr/>
      </vt:variant>
      <vt:variant>
        <vt:lpwstr>_68cc8a1b8b52e80d5d6299882503b693</vt:lpwstr>
      </vt:variant>
      <vt:variant>
        <vt:i4>6160433</vt:i4>
      </vt:variant>
      <vt:variant>
        <vt:i4>1275</vt:i4>
      </vt:variant>
      <vt:variant>
        <vt:i4>0</vt:i4>
      </vt:variant>
      <vt:variant>
        <vt:i4>5</vt:i4>
      </vt:variant>
      <vt:variant>
        <vt:lpwstr/>
      </vt:variant>
      <vt:variant>
        <vt:lpwstr>_55fa4324d498236d36661656c12d331d</vt:lpwstr>
      </vt:variant>
      <vt:variant>
        <vt:i4>5570658</vt:i4>
      </vt:variant>
      <vt:variant>
        <vt:i4>1272</vt:i4>
      </vt:variant>
      <vt:variant>
        <vt:i4>0</vt:i4>
      </vt:variant>
      <vt:variant>
        <vt:i4>5</vt:i4>
      </vt:variant>
      <vt:variant>
        <vt:lpwstr/>
      </vt:variant>
      <vt:variant>
        <vt:lpwstr>_933f74f9c481c77f021a6aa066d15403</vt:lpwstr>
      </vt:variant>
      <vt:variant>
        <vt:i4>6029365</vt:i4>
      </vt:variant>
      <vt:variant>
        <vt:i4>1269</vt:i4>
      </vt:variant>
      <vt:variant>
        <vt:i4>0</vt:i4>
      </vt:variant>
      <vt:variant>
        <vt:i4>5</vt:i4>
      </vt:variant>
      <vt:variant>
        <vt:lpwstr/>
      </vt:variant>
      <vt:variant>
        <vt:lpwstr>_93016c9229789bddd57866fa06070e1f</vt:lpwstr>
      </vt:variant>
      <vt:variant>
        <vt:i4>5439591</vt:i4>
      </vt:variant>
      <vt:variant>
        <vt:i4>1266</vt:i4>
      </vt:variant>
      <vt:variant>
        <vt:i4>0</vt:i4>
      </vt:variant>
      <vt:variant>
        <vt:i4>5</vt:i4>
      </vt:variant>
      <vt:variant>
        <vt:lpwstr/>
      </vt:variant>
      <vt:variant>
        <vt:lpwstr>_41c8ee7c30ff3d5b399bd2867e2da979</vt:lpwstr>
      </vt:variant>
      <vt:variant>
        <vt:i4>5767277</vt:i4>
      </vt:variant>
      <vt:variant>
        <vt:i4>1263</vt:i4>
      </vt:variant>
      <vt:variant>
        <vt:i4>0</vt:i4>
      </vt:variant>
      <vt:variant>
        <vt:i4>5</vt:i4>
      </vt:variant>
      <vt:variant>
        <vt:lpwstr/>
      </vt:variant>
      <vt:variant>
        <vt:lpwstr>_526998a7e30b25d6c75e2af8e8153bef</vt:lpwstr>
      </vt:variant>
      <vt:variant>
        <vt:i4>393320</vt:i4>
      </vt:variant>
      <vt:variant>
        <vt:i4>1260</vt:i4>
      </vt:variant>
      <vt:variant>
        <vt:i4>0</vt:i4>
      </vt:variant>
      <vt:variant>
        <vt:i4>5</vt:i4>
      </vt:variant>
      <vt:variant>
        <vt:lpwstr/>
      </vt:variant>
      <vt:variant>
        <vt:lpwstr>_23223749c15689d80659a124619fbc0d</vt:lpwstr>
      </vt:variant>
      <vt:variant>
        <vt:i4>5570658</vt:i4>
      </vt:variant>
      <vt:variant>
        <vt:i4>1257</vt:i4>
      </vt:variant>
      <vt:variant>
        <vt:i4>0</vt:i4>
      </vt:variant>
      <vt:variant>
        <vt:i4>5</vt:i4>
      </vt:variant>
      <vt:variant>
        <vt:lpwstr/>
      </vt:variant>
      <vt:variant>
        <vt:lpwstr>_933f74f9c481c77f021a6aa066d15403</vt:lpwstr>
      </vt:variant>
      <vt:variant>
        <vt:i4>6029365</vt:i4>
      </vt:variant>
      <vt:variant>
        <vt:i4>1254</vt:i4>
      </vt:variant>
      <vt:variant>
        <vt:i4>0</vt:i4>
      </vt:variant>
      <vt:variant>
        <vt:i4>5</vt:i4>
      </vt:variant>
      <vt:variant>
        <vt:lpwstr/>
      </vt:variant>
      <vt:variant>
        <vt:lpwstr>_93016c9229789bddd57866fa06070e1f</vt:lpwstr>
      </vt:variant>
      <vt:variant>
        <vt:i4>393322</vt:i4>
      </vt:variant>
      <vt:variant>
        <vt:i4>1251</vt:i4>
      </vt:variant>
      <vt:variant>
        <vt:i4>0</vt:i4>
      </vt:variant>
      <vt:variant>
        <vt:i4>5</vt:i4>
      </vt:variant>
      <vt:variant>
        <vt:lpwstr/>
      </vt:variant>
      <vt:variant>
        <vt:lpwstr>_ebdb6bab62bc4115605b0ed080bf9152</vt:lpwstr>
      </vt:variant>
      <vt:variant>
        <vt:i4>5439538</vt:i4>
      </vt:variant>
      <vt:variant>
        <vt:i4>1248</vt:i4>
      </vt:variant>
      <vt:variant>
        <vt:i4>0</vt:i4>
      </vt:variant>
      <vt:variant>
        <vt:i4>5</vt:i4>
      </vt:variant>
      <vt:variant>
        <vt:lpwstr/>
      </vt:variant>
      <vt:variant>
        <vt:lpwstr>_71e5de2b54904acb29e6f6c3e2ecf28e</vt:lpwstr>
      </vt:variant>
      <vt:variant>
        <vt:i4>655463</vt:i4>
      </vt:variant>
      <vt:variant>
        <vt:i4>1245</vt:i4>
      </vt:variant>
      <vt:variant>
        <vt:i4>0</vt:i4>
      </vt:variant>
      <vt:variant>
        <vt:i4>5</vt:i4>
      </vt:variant>
      <vt:variant>
        <vt:lpwstr/>
      </vt:variant>
      <vt:variant>
        <vt:lpwstr>_410e9923ebab3defe93fc9bdb1b56b6c</vt:lpwstr>
      </vt:variant>
      <vt:variant>
        <vt:i4>6094899</vt:i4>
      </vt:variant>
      <vt:variant>
        <vt:i4>1242</vt:i4>
      </vt:variant>
      <vt:variant>
        <vt:i4>0</vt:i4>
      </vt:variant>
      <vt:variant>
        <vt:i4>5</vt:i4>
      </vt:variant>
      <vt:variant>
        <vt:lpwstr/>
      </vt:variant>
      <vt:variant>
        <vt:lpwstr>_64468bb5a0a50c7797926c8ea4df891e</vt:lpwstr>
      </vt:variant>
      <vt:variant>
        <vt:i4>6094899</vt:i4>
      </vt:variant>
      <vt:variant>
        <vt:i4>1239</vt:i4>
      </vt:variant>
      <vt:variant>
        <vt:i4>0</vt:i4>
      </vt:variant>
      <vt:variant>
        <vt:i4>5</vt:i4>
      </vt:variant>
      <vt:variant>
        <vt:lpwstr/>
      </vt:variant>
      <vt:variant>
        <vt:lpwstr>_64468bb5a0a50c7797926c8ea4df891e</vt:lpwstr>
      </vt:variant>
      <vt:variant>
        <vt:i4>5242938</vt:i4>
      </vt:variant>
      <vt:variant>
        <vt:i4>1236</vt:i4>
      </vt:variant>
      <vt:variant>
        <vt:i4>0</vt:i4>
      </vt:variant>
      <vt:variant>
        <vt:i4>5</vt:i4>
      </vt:variant>
      <vt:variant>
        <vt:lpwstr/>
      </vt:variant>
      <vt:variant>
        <vt:lpwstr>_b88e8b2bff32160be5ae07eca8f65275</vt:lpwstr>
      </vt:variant>
      <vt:variant>
        <vt:i4>5570658</vt:i4>
      </vt:variant>
      <vt:variant>
        <vt:i4>1233</vt:i4>
      </vt:variant>
      <vt:variant>
        <vt:i4>0</vt:i4>
      </vt:variant>
      <vt:variant>
        <vt:i4>5</vt:i4>
      </vt:variant>
      <vt:variant>
        <vt:lpwstr/>
      </vt:variant>
      <vt:variant>
        <vt:lpwstr>_933f74f9c481c77f021a6aa066d15403</vt:lpwstr>
      </vt:variant>
      <vt:variant>
        <vt:i4>262198</vt:i4>
      </vt:variant>
      <vt:variant>
        <vt:i4>1230</vt:i4>
      </vt:variant>
      <vt:variant>
        <vt:i4>0</vt:i4>
      </vt:variant>
      <vt:variant>
        <vt:i4>5</vt:i4>
      </vt:variant>
      <vt:variant>
        <vt:lpwstr/>
      </vt:variant>
      <vt:variant>
        <vt:lpwstr>_49ea3b5734108a666c26eac0dd238d3d</vt:lpwstr>
      </vt:variant>
      <vt:variant>
        <vt:i4>6094899</vt:i4>
      </vt:variant>
      <vt:variant>
        <vt:i4>1227</vt:i4>
      </vt:variant>
      <vt:variant>
        <vt:i4>0</vt:i4>
      </vt:variant>
      <vt:variant>
        <vt:i4>5</vt:i4>
      </vt:variant>
      <vt:variant>
        <vt:lpwstr/>
      </vt:variant>
      <vt:variant>
        <vt:lpwstr>_64468bb5a0a50c7797926c8ea4df891e</vt:lpwstr>
      </vt:variant>
      <vt:variant>
        <vt:i4>6094899</vt:i4>
      </vt:variant>
      <vt:variant>
        <vt:i4>1224</vt:i4>
      </vt:variant>
      <vt:variant>
        <vt:i4>0</vt:i4>
      </vt:variant>
      <vt:variant>
        <vt:i4>5</vt:i4>
      </vt:variant>
      <vt:variant>
        <vt:lpwstr/>
      </vt:variant>
      <vt:variant>
        <vt:lpwstr>_64468bb5a0a50c7797926c8ea4df891e</vt:lpwstr>
      </vt:variant>
      <vt:variant>
        <vt:i4>6094899</vt:i4>
      </vt:variant>
      <vt:variant>
        <vt:i4>1221</vt:i4>
      </vt:variant>
      <vt:variant>
        <vt:i4>0</vt:i4>
      </vt:variant>
      <vt:variant>
        <vt:i4>5</vt:i4>
      </vt:variant>
      <vt:variant>
        <vt:lpwstr/>
      </vt:variant>
      <vt:variant>
        <vt:lpwstr>_64468bb5a0a50c7797926c8ea4df891e</vt:lpwstr>
      </vt:variant>
      <vt:variant>
        <vt:i4>655469</vt:i4>
      </vt:variant>
      <vt:variant>
        <vt:i4>1218</vt:i4>
      </vt:variant>
      <vt:variant>
        <vt:i4>0</vt:i4>
      </vt:variant>
      <vt:variant>
        <vt:i4>5</vt:i4>
      </vt:variant>
      <vt:variant>
        <vt:lpwstr/>
      </vt:variant>
      <vt:variant>
        <vt:lpwstr>_33598434101b1aee6719ba263d15dfb0</vt:lpwstr>
      </vt:variant>
      <vt:variant>
        <vt:i4>5439599</vt:i4>
      </vt:variant>
      <vt:variant>
        <vt:i4>1215</vt:i4>
      </vt:variant>
      <vt:variant>
        <vt:i4>0</vt:i4>
      </vt:variant>
      <vt:variant>
        <vt:i4>5</vt:i4>
      </vt:variant>
      <vt:variant>
        <vt:lpwstr/>
      </vt:variant>
      <vt:variant>
        <vt:lpwstr>_e6a5106c855bb9f6c0c196c9bbe16e2e</vt:lpwstr>
      </vt:variant>
      <vt:variant>
        <vt:i4>5570658</vt:i4>
      </vt:variant>
      <vt:variant>
        <vt:i4>1212</vt:i4>
      </vt:variant>
      <vt:variant>
        <vt:i4>0</vt:i4>
      </vt:variant>
      <vt:variant>
        <vt:i4>5</vt:i4>
      </vt:variant>
      <vt:variant>
        <vt:lpwstr/>
      </vt:variant>
      <vt:variant>
        <vt:lpwstr>_933f74f9c481c77f021a6aa066d15403</vt:lpwstr>
      </vt:variant>
      <vt:variant>
        <vt:i4>5570658</vt:i4>
      </vt:variant>
      <vt:variant>
        <vt:i4>1209</vt:i4>
      </vt:variant>
      <vt:variant>
        <vt:i4>0</vt:i4>
      </vt:variant>
      <vt:variant>
        <vt:i4>5</vt:i4>
      </vt:variant>
      <vt:variant>
        <vt:lpwstr/>
      </vt:variant>
      <vt:variant>
        <vt:lpwstr>_933f74f9c481c77f021a6aa066d15403</vt:lpwstr>
      </vt:variant>
      <vt:variant>
        <vt:i4>6029365</vt:i4>
      </vt:variant>
      <vt:variant>
        <vt:i4>1206</vt:i4>
      </vt:variant>
      <vt:variant>
        <vt:i4>0</vt:i4>
      </vt:variant>
      <vt:variant>
        <vt:i4>5</vt:i4>
      </vt:variant>
      <vt:variant>
        <vt:lpwstr/>
      </vt:variant>
      <vt:variant>
        <vt:lpwstr>_93016c9229789bddd57866fa06070e1f</vt:lpwstr>
      </vt:variant>
      <vt:variant>
        <vt:i4>393322</vt:i4>
      </vt:variant>
      <vt:variant>
        <vt:i4>1203</vt:i4>
      </vt:variant>
      <vt:variant>
        <vt:i4>0</vt:i4>
      </vt:variant>
      <vt:variant>
        <vt:i4>5</vt:i4>
      </vt:variant>
      <vt:variant>
        <vt:lpwstr/>
      </vt:variant>
      <vt:variant>
        <vt:lpwstr>_ebdb6bab62bc4115605b0ed080bf9152</vt:lpwstr>
      </vt:variant>
      <vt:variant>
        <vt:i4>6094957</vt:i4>
      </vt:variant>
      <vt:variant>
        <vt:i4>1200</vt:i4>
      </vt:variant>
      <vt:variant>
        <vt:i4>0</vt:i4>
      </vt:variant>
      <vt:variant>
        <vt:i4>5</vt:i4>
      </vt:variant>
      <vt:variant>
        <vt:lpwstr/>
      </vt:variant>
      <vt:variant>
        <vt:lpwstr>_6a6f79342b44465ddd135d151d984f33</vt:lpwstr>
      </vt:variant>
      <vt:variant>
        <vt:i4>6094953</vt:i4>
      </vt:variant>
      <vt:variant>
        <vt:i4>1197</vt:i4>
      </vt:variant>
      <vt:variant>
        <vt:i4>0</vt:i4>
      </vt:variant>
      <vt:variant>
        <vt:i4>5</vt:i4>
      </vt:variant>
      <vt:variant>
        <vt:lpwstr/>
      </vt:variant>
      <vt:variant>
        <vt:lpwstr>_02e0756921c88be8630b9583693facf4</vt:lpwstr>
      </vt:variant>
      <vt:variant>
        <vt:i4>5570658</vt:i4>
      </vt:variant>
      <vt:variant>
        <vt:i4>1194</vt:i4>
      </vt:variant>
      <vt:variant>
        <vt:i4>0</vt:i4>
      </vt:variant>
      <vt:variant>
        <vt:i4>5</vt:i4>
      </vt:variant>
      <vt:variant>
        <vt:lpwstr/>
      </vt:variant>
      <vt:variant>
        <vt:lpwstr>_933f74f9c481c77f021a6aa066d15403</vt:lpwstr>
      </vt:variant>
      <vt:variant>
        <vt:i4>5570658</vt:i4>
      </vt:variant>
      <vt:variant>
        <vt:i4>1191</vt:i4>
      </vt:variant>
      <vt:variant>
        <vt:i4>0</vt:i4>
      </vt:variant>
      <vt:variant>
        <vt:i4>5</vt:i4>
      </vt:variant>
      <vt:variant>
        <vt:lpwstr/>
      </vt:variant>
      <vt:variant>
        <vt:lpwstr>_933f74f9c481c77f021a6aa066d15403</vt:lpwstr>
      </vt:variant>
      <vt:variant>
        <vt:i4>524349</vt:i4>
      </vt:variant>
      <vt:variant>
        <vt:i4>1188</vt:i4>
      </vt:variant>
      <vt:variant>
        <vt:i4>0</vt:i4>
      </vt:variant>
      <vt:variant>
        <vt:i4>5</vt:i4>
      </vt:variant>
      <vt:variant>
        <vt:lpwstr/>
      </vt:variant>
      <vt:variant>
        <vt:lpwstr>_04b7f7eebdf540b2f7f62c26d6cf4d88</vt:lpwstr>
      </vt:variant>
      <vt:variant>
        <vt:i4>5505080</vt:i4>
      </vt:variant>
      <vt:variant>
        <vt:i4>1185</vt:i4>
      </vt:variant>
      <vt:variant>
        <vt:i4>0</vt:i4>
      </vt:variant>
      <vt:variant>
        <vt:i4>5</vt:i4>
      </vt:variant>
      <vt:variant>
        <vt:lpwstr/>
      </vt:variant>
      <vt:variant>
        <vt:lpwstr>_918b61d90dcb53207855ff61f100ab67</vt:lpwstr>
      </vt:variant>
      <vt:variant>
        <vt:i4>5963830</vt:i4>
      </vt:variant>
      <vt:variant>
        <vt:i4>1182</vt:i4>
      </vt:variant>
      <vt:variant>
        <vt:i4>0</vt:i4>
      </vt:variant>
      <vt:variant>
        <vt:i4>5</vt:i4>
      </vt:variant>
      <vt:variant>
        <vt:lpwstr/>
      </vt:variant>
      <vt:variant>
        <vt:lpwstr>_adcb81e38576495daed2f39bf2cccd66</vt:lpwstr>
      </vt:variant>
      <vt:variant>
        <vt:i4>5963830</vt:i4>
      </vt:variant>
      <vt:variant>
        <vt:i4>1179</vt:i4>
      </vt:variant>
      <vt:variant>
        <vt:i4>0</vt:i4>
      </vt:variant>
      <vt:variant>
        <vt:i4>5</vt:i4>
      </vt:variant>
      <vt:variant>
        <vt:lpwstr/>
      </vt:variant>
      <vt:variant>
        <vt:lpwstr>_adcb81e38576495daed2f39bf2cccd66</vt:lpwstr>
      </vt:variant>
      <vt:variant>
        <vt:i4>6029365</vt:i4>
      </vt:variant>
      <vt:variant>
        <vt:i4>1176</vt:i4>
      </vt:variant>
      <vt:variant>
        <vt:i4>0</vt:i4>
      </vt:variant>
      <vt:variant>
        <vt:i4>5</vt:i4>
      </vt:variant>
      <vt:variant>
        <vt:lpwstr/>
      </vt:variant>
      <vt:variant>
        <vt:lpwstr>_519cccc0570c7b0fcbd8d311db62c31f</vt:lpwstr>
      </vt:variant>
      <vt:variant>
        <vt:i4>6094911</vt:i4>
      </vt:variant>
      <vt:variant>
        <vt:i4>1173</vt:i4>
      </vt:variant>
      <vt:variant>
        <vt:i4>0</vt:i4>
      </vt:variant>
      <vt:variant>
        <vt:i4>5</vt:i4>
      </vt:variant>
      <vt:variant>
        <vt:lpwstr/>
      </vt:variant>
      <vt:variant>
        <vt:lpwstr>_2c3d6edeba71e8dc9abddbbda8cdd3af</vt:lpwstr>
      </vt:variant>
      <vt:variant>
        <vt:i4>5505084</vt:i4>
      </vt:variant>
      <vt:variant>
        <vt:i4>1170</vt:i4>
      </vt:variant>
      <vt:variant>
        <vt:i4>0</vt:i4>
      </vt:variant>
      <vt:variant>
        <vt:i4>5</vt:i4>
      </vt:variant>
      <vt:variant>
        <vt:lpwstr/>
      </vt:variant>
      <vt:variant>
        <vt:lpwstr>_02e7adff984d4d5fa179aee3290eb882</vt:lpwstr>
      </vt:variant>
      <vt:variant>
        <vt:i4>983143</vt:i4>
      </vt:variant>
      <vt:variant>
        <vt:i4>1167</vt:i4>
      </vt:variant>
      <vt:variant>
        <vt:i4>0</vt:i4>
      </vt:variant>
      <vt:variant>
        <vt:i4>5</vt:i4>
      </vt:variant>
      <vt:variant>
        <vt:lpwstr/>
      </vt:variant>
      <vt:variant>
        <vt:lpwstr>_40a0bdd83af45ae4834809e8e873ae30</vt:lpwstr>
      </vt:variant>
      <vt:variant>
        <vt:i4>5570658</vt:i4>
      </vt:variant>
      <vt:variant>
        <vt:i4>1164</vt:i4>
      </vt:variant>
      <vt:variant>
        <vt:i4>0</vt:i4>
      </vt:variant>
      <vt:variant>
        <vt:i4>5</vt:i4>
      </vt:variant>
      <vt:variant>
        <vt:lpwstr/>
      </vt:variant>
      <vt:variant>
        <vt:lpwstr>_933f74f9c481c77f021a6aa066d15403</vt:lpwstr>
      </vt:variant>
      <vt:variant>
        <vt:i4>6226018</vt:i4>
      </vt:variant>
      <vt:variant>
        <vt:i4>1161</vt:i4>
      </vt:variant>
      <vt:variant>
        <vt:i4>0</vt:i4>
      </vt:variant>
      <vt:variant>
        <vt:i4>5</vt:i4>
      </vt:variant>
      <vt:variant>
        <vt:lpwstr/>
      </vt:variant>
      <vt:variant>
        <vt:lpwstr>_ee23943e17c0f1205b6b6e8668d19fbe</vt:lpwstr>
      </vt:variant>
      <vt:variant>
        <vt:i4>6225973</vt:i4>
      </vt:variant>
      <vt:variant>
        <vt:i4>1158</vt:i4>
      </vt:variant>
      <vt:variant>
        <vt:i4>0</vt:i4>
      </vt:variant>
      <vt:variant>
        <vt:i4>5</vt:i4>
      </vt:variant>
      <vt:variant>
        <vt:lpwstr/>
      </vt:variant>
      <vt:variant>
        <vt:lpwstr>_278c16cdc9117ab01767e55932a93261</vt:lpwstr>
      </vt:variant>
      <vt:variant>
        <vt:i4>6029365</vt:i4>
      </vt:variant>
      <vt:variant>
        <vt:i4>1155</vt:i4>
      </vt:variant>
      <vt:variant>
        <vt:i4>0</vt:i4>
      </vt:variant>
      <vt:variant>
        <vt:i4>5</vt:i4>
      </vt:variant>
      <vt:variant>
        <vt:lpwstr/>
      </vt:variant>
      <vt:variant>
        <vt:lpwstr>_519cccc0570c7b0fcbd8d311db62c31f</vt:lpwstr>
      </vt:variant>
      <vt:variant>
        <vt:i4>721001</vt:i4>
      </vt:variant>
      <vt:variant>
        <vt:i4>1152</vt:i4>
      </vt:variant>
      <vt:variant>
        <vt:i4>0</vt:i4>
      </vt:variant>
      <vt:variant>
        <vt:i4>5</vt:i4>
      </vt:variant>
      <vt:variant>
        <vt:lpwstr/>
      </vt:variant>
      <vt:variant>
        <vt:lpwstr>_718ef33cd286f3f2127b8dc4741744ba</vt:lpwstr>
      </vt:variant>
      <vt:variant>
        <vt:i4>131181</vt:i4>
      </vt:variant>
      <vt:variant>
        <vt:i4>1149</vt:i4>
      </vt:variant>
      <vt:variant>
        <vt:i4>0</vt:i4>
      </vt:variant>
      <vt:variant>
        <vt:i4>5</vt:i4>
      </vt:variant>
      <vt:variant>
        <vt:lpwstr/>
      </vt:variant>
      <vt:variant>
        <vt:lpwstr>_a7247190b4f22f97e1cbb0ea950da497</vt:lpwstr>
      </vt:variant>
      <vt:variant>
        <vt:i4>5242932</vt:i4>
      </vt:variant>
      <vt:variant>
        <vt:i4>1146</vt:i4>
      </vt:variant>
      <vt:variant>
        <vt:i4>0</vt:i4>
      </vt:variant>
      <vt:variant>
        <vt:i4>5</vt:i4>
      </vt:variant>
      <vt:variant>
        <vt:lpwstr/>
      </vt:variant>
      <vt:variant>
        <vt:lpwstr>_21e770ae7d43fd22c9799148451297c6</vt:lpwstr>
      </vt:variant>
      <vt:variant>
        <vt:i4>5832760</vt:i4>
      </vt:variant>
      <vt:variant>
        <vt:i4>1143</vt:i4>
      </vt:variant>
      <vt:variant>
        <vt:i4>0</vt:i4>
      </vt:variant>
      <vt:variant>
        <vt:i4>5</vt:i4>
      </vt:variant>
      <vt:variant>
        <vt:lpwstr/>
      </vt:variant>
      <vt:variant>
        <vt:lpwstr>_eaebd89af027839b99bc4dfe93c7240b</vt:lpwstr>
      </vt:variant>
      <vt:variant>
        <vt:i4>5570608</vt:i4>
      </vt:variant>
      <vt:variant>
        <vt:i4>1140</vt:i4>
      </vt:variant>
      <vt:variant>
        <vt:i4>0</vt:i4>
      </vt:variant>
      <vt:variant>
        <vt:i4>5</vt:i4>
      </vt:variant>
      <vt:variant>
        <vt:lpwstr/>
      </vt:variant>
      <vt:variant>
        <vt:lpwstr>_7081dca6e387f8b0b1d3f83b67592ad6</vt:lpwstr>
      </vt:variant>
      <vt:variant>
        <vt:i4>5570658</vt:i4>
      </vt:variant>
      <vt:variant>
        <vt:i4>1137</vt:i4>
      </vt:variant>
      <vt:variant>
        <vt:i4>0</vt:i4>
      </vt:variant>
      <vt:variant>
        <vt:i4>5</vt:i4>
      </vt:variant>
      <vt:variant>
        <vt:lpwstr/>
      </vt:variant>
      <vt:variant>
        <vt:lpwstr>_933f74f9c481c77f021a6aa066d15403</vt:lpwstr>
      </vt:variant>
      <vt:variant>
        <vt:i4>5832760</vt:i4>
      </vt:variant>
      <vt:variant>
        <vt:i4>1134</vt:i4>
      </vt:variant>
      <vt:variant>
        <vt:i4>0</vt:i4>
      </vt:variant>
      <vt:variant>
        <vt:i4>5</vt:i4>
      </vt:variant>
      <vt:variant>
        <vt:lpwstr/>
      </vt:variant>
      <vt:variant>
        <vt:lpwstr>_eaebd89af027839b99bc4dfe93c7240b</vt:lpwstr>
      </vt:variant>
      <vt:variant>
        <vt:i4>5570658</vt:i4>
      </vt:variant>
      <vt:variant>
        <vt:i4>1131</vt:i4>
      </vt:variant>
      <vt:variant>
        <vt:i4>0</vt:i4>
      </vt:variant>
      <vt:variant>
        <vt:i4>5</vt:i4>
      </vt:variant>
      <vt:variant>
        <vt:lpwstr/>
      </vt:variant>
      <vt:variant>
        <vt:lpwstr>_933f74f9c481c77f021a6aa066d15403</vt:lpwstr>
      </vt:variant>
      <vt:variant>
        <vt:i4>5570658</vt:i4>
      </vt:variant>
      <vt:variant>
        <vt:i4>1128</vt:i4>
      </vt:variant>
      <vt:variant>
        <vt:i4>0</vt:i4>
      </vt:variant>
      <vt:variant>
        <vt:i4>5</vt:i4>
      </vt:variant>
      <vt:variant>
        <vt:lpwstr/>
      </vt:variant>
      <vt:variant>
        <vt:lpwstr>_933f74f9c481c77f021a6aa066d15403</vt:lpwstr>
      </vt:variant>
      <vt:variant>
        <vt:i4>5570608</vt:i4>
      </vt:variant>
      <vt:variant>
        <vt:i4>1125</vt:i4>
      </vt:variant>
      <vt:variant>
        <vt:i4>0</vt:i4>
      </vt:variant>
      <vt:variant>
        <vt:i4>5</vt:i4>
      </vt:variant>
      <vt:variant>
        <vt:lpwstr/>
      </vt:variant>
      <vt:variant>
        <vt:lpwstr>_7081dca6e387f8b0b1d3f83b67592ad6</vt:lpwstr>
      </vt:variant>
      <vt:variant>
        <vt:i4>5570658</vt:i4>
      </vt:variant>
      <vt:variant>
        <vt:i4>1122</vt:i4>
      </vt:variant>
      <vt:variant>
        <vt:i4>0</vt:i4>
      </vt:variant>
      <vt:variant>
        <vt:i4>5</vt:i4>
      </vt:variant>
      <vt:variant>
        <vt:lpwstr/>
      </vt:variant>
      <vt:variant>
        <vt:lpwstr>_933f74f9c481c77f021a6aa066d15403</vt:lpwstr>
      </vt:variant>
      <vt:variant>
        <vt:i4>5242981</vt:i4>
      </vt:variant>
      <vt:variant>
        <vt:i4>1119</vt:i4>
      </vt:variant>
      <vt:variant>
        <vt:i4>0</vt:i4>
      </vt:variant>
      <vt:variant>
        <vt:i4>5</vt:i4>
      </vt:variant>
      <vt:variant>
        <vt:lpwstr/>
      </vt:variant>
      <vt:variant>
        <vt:lpwstr>_8a4d5abcb5fa8d3f797ec8fba6bb1932</vt:lpwstr>
      </vt:variant>
      <vt:variant>
        <vt:i4>5570658</vt:i4>
      </vt:variant>
      <vt:variant>
        <vt:i4>1116</vt:i4>
      </vt:variant>
      <vt:variant>
        <vt:i4>0</vt:i4>
      </vt:variant>
      <vt:variant>
        <vt:i4>5</vt:i4>
      </vt:variant>
      <vt:variant>
        <vt:lpwstr/>
      </vt:variant>
      <vt:variant>
        <vt:lpwstr>_933f74f9c481c77f021a6aa066d15403</vt:lpwstr>
      </vt:variant>
      <vt:variant>
        <vt:i4>5505086</vt:i4>
      </vt:variant>
      <vt:variant>
        <vt:i4>1113</vt:i4>
      </vt:variant>
      <vt:variant>
        <vt:i4>0</vt:i4>
      </vt:variant>
      <vt:variant>
        <vt:i4>5</vt:i4>
      </vt:variant>
      <vt:variant>
        <vt:lpwstr/>
      </vt:variant>
      <vt:variant>
        <vt:lpwstr>_5537c25172251778e8bc7682648b9a83</vt:lpwstr>
      </vt:variant>
      <vt:variant>
        <vt:i4>5242989</vt:i4>
      </vt:variant>
      <vt:variant>
        <vt:i4>1110</vt:i4>
      </vt:variant>
      <vt:variant>
        <vt:i4>0</vt:i4>
      </vt:variant>
      <vt:variant>
        <vt:i4>5</vt:i4>
      </vt:variant>
      <vt:variant>
        <vt:lpwstr/>
      </vt:variant>
      <vt:variant>
        <vt:lpwstr>_ec2268a228ddfefb4c79482325b3ee61</vt:lpwstr>
      </vt:variant>
      <vt:variant>
        <vt:i4>5242989</vt:i4>
      </vt:variant>
      <vt:variant>
        <vt:i4>1107</vt:i4>
      </vt:variant>
      <vt:variant>
        <vt:i4>0</vt:i4>
      </vt:variant>
      <vt:variant>
        <vt:i4>5</vt:i4>
      </vt:variant>
      <vt:variant>
        <vt:lpwstr/>
      </vt:variant>
      <vt:variant>
        <vt:lpwstr>_ec2268a228ddfefb4c79482325b3ee61</vt:lpwstr>
      </vt:variant>
      <vt:variant>
        <vt:i4>6226024</vt:i4>
      </vt:variant>
      <vt:variant>
        <vt:i4>1104</vt:i4>
      </vt:variant>
      <vt:variant>
        <vt:i4>0</vt:i4>
      </vt:variant>
      <vt:variant>
        <vt:i4>5</vt:i4>
      </vt:variant>
      <vt:variant>
        <vt:lpwstr/>
      </vt:variant>
      <vt:variant>
        <vt:lpwstr>_d771c278124825c9e9b38c7367ded52e</vt:lpwstr>
      </vt:variant>
      <vt:variant>
        <vt:i4>5701695</vt:i4>
      </vt:variant>
      <vt:variant>
        <vt:i4>1101</vt:i4>
      </vt:variant>
      <vt:variant>
        <vt:i4>0</vt:i4>
      </vt:variant>
      <vt:variant>
        <vt:i4>5</vt:i4>
      </vt:variant>
      <vt:variant>
        <vt:lpwstr/>
      </vt:variant>
      <vt:variant>
        <vt:lpwstr>_3cb895d5b7e605722e0a964d7e76d808</vt:lpwstr>
      </vt:variant>
      <vt:variant>
        <vt:i4>458852</vt:i4>
      </vt:variant>
      <vt:variant>
        <vt:i4>1098</vt:i4>
      </vt:variant>
      <vt:variant>
        <vt:i4>0</vt:i4>
      </vt:variant>
      <vt:variant>
        <vt:i4>5</vt:i4>
      </vt:variant>
      <vt:variant>
        <vt:lpwstr/>
      </vt:variant>
      <vt:variant>
        <vt:lpwstr>_d41d8cd98f00b204e9800998ecf8427e</vt:lpwstr>
      </vt:variant>
      <vt:variant>
        <vt:i4>917601</vt:i4>
      </vt:variant>
      <vt:variant>
        <vt:i4>1095</vt:i4>
      </vt:variant>
      <vt:variant>
        <vt:i4>0</vt:i4>
      </vt:variant>
      <vt:variant>
        <vt:i4>5</vt:i4>
      </vt:variant>
      <vt:variant>
        <vt:lpwstr/>
      </vt:variant>
      <vt:variant>
        <vt:lpwstr>_ba5038243cec7ab82d9db246c275f945</vt:lpwstr>
      </vt:variant>
      <vt:variant>
        <vt:i4>458852</vt:i4>
      </vt:variant>
      <vt:variant>
        <vt:i4>1092</vt:i4>
      </vt:variant>
      <vt:variant>
        <vt:i4>0</vt:i4>
      </vt:variant>
      <vt:variant>
        <vt:i4>5</vt:i4>
      </vt:variant>
      <vt:variant>
        <vt:lpwstr/>
      </vt:variant>
      <vt:variant>
        <vt:lpwstr>_d41d8cd98f00b204e9800998ecf8427e</vt:lpwstr>
      </vt:variant>
      <vt:variant>
        <vt:i4>917601</vt:i4>
      </vt:variant>
      <vt:variant>
        <vt:i4>1089</vt:i4>
      </vt:variant>
      <vt:variant>
        <vt:i4>0</vt:i4>
      </vt:variant>
      <vt:variant>
        <vt:i4>5</vt:i4>
      </vt:variant>
      <vt:variant>
        <vt:lpwstr/>
      </vt:variant>
      <vt:variant>
        <vt:lpwstr>_ba5038243cec7ab82d9db246c275f945</vt:lpwstr>
      </vt:variant>
      <vt:variant>
        <vt:i4>6160446</vt:i4>
      </vt:variant>
      <vt:variant>
        <vt:i4>1086</vt:i4>
      </vt:variant>
      <vt:variant>
        <vt:i4>0</vt:i4>
      </vt:variant>
      <vt:variant>
        <vt:i4>5</vt:i4>
      </vt:variant>
      <vt:variant>
        <vt:lpwstr/>
      </vt:variant>
      <vt:variant>
        <vt:lpwstr>_480af2d8311e878f0975aa5498da27fb</vt:lpwstr>
      </vt:variant>
      <vt:variant>
        <vt:i4>589880</vt:i4>
      </vt:variant>
      <vt:variant>
        <vt:i4>1083</vt:i4>
      </vt:variant>
      <vt:variant>
        <vt:i4>0</vt:i4>
      </vt:variant>
      <vt:variant>
        <vt:i4>5</vt:i4>
      </vt:variant>
      <vt:variant>
        <vt:lpwstr/>
      </vt:variant>
      <vt:variant>
        <vt:lpwstr>_04f138937398626aa163961575564324</vt:lpwstr>
      </vt:variant>
      <vt:variant>
        <vt:i4>6160446</vt:i4>
      </vt:variant>
      <vt:variant>
        <vt:i4>1080</vt:i4>
      </vt:variant>
      <vt:variant>
        <vt:i4>0</vt:i4>
      </vt:variant>
      <vt:variant>
        <vt:i4>5</vt:i4>
      </vt:variant>
      <vt:variant>
        <vt:lpwstr/>
      </vt:variant>
      <vt:variant>
        <vt:lpwstr>_480af2d8311e878f0975aa5498da27fb</vt:lpwstr>
      </vt:variant>
      <vt:variant>
        <vt:i4>5898344</vt:i4>
      </vt:variant>
      <vt:variant>
        <vt:i4>1077</vt:i4>
      </vt:variant>
      <vt:variant>
        <vt:i4>0</vt:i4>
      </vt:variant>
      <vt:variant>
        <vt:i4>5</vt:i4>
      </vt:variant>
      <vt:variant>
        <vt:lpwstr/>
      </vt:variant>
      <vt:variant>
        <vt:lpwstr>_35bed76a2985cdf925d90787339f391b</vt:lpwstr>
      </vt:variant>
      <vt:variant>
        <vt:i4>5242991</vt:i4>
      </vt:variant>
      <vt:variant>
        <vt:i4>1074</vt:i4>
      </vt:variant>
      <vt:variant>
        <vt:i4>0</vt:i4>
      </vt:variant>
      <vt:variant>
        <vt:i4>5</vt:i4>
      </vt:variant>
      <vt:variant>
        <vt:lpwstr/>
      </vt:variant>
      <vt:variant>
        <vt:lpwstr>_7a79721caca0c008b72504325d5c2add</vt:lpwstr>
      </vt:variant>
      <vt:variant>
        <vt:i4>65638</vt:i4>
      </vt:variant>
      <vt:variant>
        <vt:i4>1071</vt:i4>
      </vt:variant>
      <vt:variant>
        <vt:i4>0</vt:i4>
      </vt:variant>
      <vt:variant>
        <vt:i4>5</vt:i4>
      </vt:variant>
      <vt:variant>
        <vt:lpwstr/>
      </vt:variant>
      <vt:variant>
        <vt:lpwstr>_cc312f59de173021fd2ee9302c245859</vt:lpwstr>
      </vt:variant>
      <vt:variant>
        <vt:i4>5242991</vt:i4>
      </vt:variant>
      <vt:variant>
        <vt:i4>1068</vt:i4>
      </vt:variant>
      <vt:variant>
        <vt:i4>0</vt:i4>
      </vt:variant>
      <vt:variant>
        <vt:i4>5</vt:i4>
      </vt:variant>
      <vt:variant>
        <vt:lpwstr/>
      </vt:variant>
      <vt:variant>
        <vt:lpwstr>_7a79721caca0c008b72504325d5c2add</vt:lpwstr>
      </vt:variant>
      <vt:variant>
        <vt:i4>5898343</vt:i4>
      </vt:variant>
      <vt:variant>
        <vt:i4>1065</vt:i4>
      </vt:variant>
      <vt:variant>
        <vt:i4>0</vt:i4>
      </vt:variant>
      <vt:variant>
        <vt:i4>5</vt:i4>
      </vt:variant>
      <vt:variant>
        <vt:lpwstr/>
      </vt:variant>
      <vt:variant>
        <vt:lpwstr>_62cb5c224771d1640f9e7846cc2d6042</vt:lpwstr>
      </vt:variant>
      <vt:variant>
        <vt:i4>6094896</vt:i4>
      </vt:variant>
      <vt:variant>
        <vt:i4>1062</vt:i4>
      </vt:variant>
      <vt:variant>
        <vt:i4>0</vt:i4>
      </vt:variant>
      <vt:variant>
        <vt:i4>5</vt:i4>
      </vt:variant>
      <vt:variant>
        <vt:lpwstr/>
      </vt:variant>
      <vt:variant>
        <vt:lpwstr>_d1dd3f00ad6e8c211308d12cd22bc6a2</vt:lpwstr>
      </vt:variant>
      <vt:variant>
        <vt:i4>655421</vt:i4>
      </vt:variant>
      <vt:variant>
        <vt:i4>1059</vt:i4>
      </vt:variant>
      <vt:variant>
        <vt:i4>0</vt:i4>
      </vt:variant>
      <vt:variant>
        <vt:i4>5</vt:i4>
      </vt:variant>
      <vt:variant>
        <vt:lpwstr/>
      </vt:variant>
      <vt:variant>
        <vt:lpwstr>_9765104746d3a81b7515c91df7d0fb0a</vt:lpwstr>
      </vt:variant>
      <vt:variant>
        <vt:i4>50</vt:i4>
      </vt:variant>
      <vt:variant>
        <vt:i4>1056</vt:i4>
      </vt:variant>
      <vt:variant>
        <vt:i4>0</vt:i4>
      </vt:variant>
      <vt:variant>
        <vt:i4>5</vt:i4>
      </vt:variant>
      <vt:variant>
        <vt:lpwstr/>
      </vt:variant>
      <vt:variant>
        <vt:lpwstr>_48c6700ef77c1df113f10add3303c059</vt:lpwstr>
      </vt:variant>
      <vt:variant>
        <vt:i4>524392</vt:i4>
      </vt:variant>
      <vt:variant>
        <vt:i4>1053</vt:i4>
      </vt:variant>
      <vt:variant>
        <vt:i4>0</vt:i4>
      </vt:variant>
      <vt:variant>
        <vt:i4>5</vt:i4>
      </vt:variant>
      <vt:variant>
        <vt:lpwstr/>
      </vt:variant>
      <vt:variant>
        <vt:lpwstr>_3a6ae346100787312464f4264310e2f0</vt:lpwstr>
      </vt:variant>
      <vt:variant>
        <vt:i4>655468</vt:i4>
      </vt:variant>
      <vt:variant>
        <vt:i4>1050</vt:i4>
      </vt:variant>
      <vt:variant>
        <vt:i4>0</vt:i4>
      </vt:variant>
      <vt:variant>
        <vt:i4>5</vt:i4>
      </vt:variant>
      <vt:variant>
        <vt:lpwstr/>
      </vt:variant>
      <vt:variant>
        <vt:lpwstr>_15dcd7d11c2adf476a1062d69e3f7fd2</vt:lpwstr>
      </vt:variant>
      <vt:variant>
        <vt:i4>50</vt:i4>
      </vt:variant>
      <vt:variant>
        <vt:i4>1047</vt:i4>
      </vt:variant>
      <vt:variant>
        <vt:i4>0</vt:i4>
      </vt:variant>
      <vt:variant>
        <vt:i4>5</vt:i4>
      </vt:variant>
      <vt:variant>
        <vt:lpwstr/>
      </vt:variant>
      <vt:variant>
        <vt:lpwstr>_48c6700ef77c1df113f10add3303c059</vt:lpwstr>
      </vt:variant>
      <vt:variant>
        <vt:i4>524392</vt:i4>
      </vt:variant>
      <vt:variant>
        <vt:i4>1044</vt:i4>
      </vt:variant>
      <vt:variant>
        <vt:i4>0</vt:i4>
      </vt:variant>
      <vt:variant>
        <vt:i4>5</vt:i4>
      </vt:variant>
      <vt:variant>
        <vt:lpwstr/>
      </vt:variant>
      <vt:variant>
        <vt:lpwstr>_3a6ae346100787312464f4264310e2f0</vt:lpwstr>
      </vt:variant>
      <vt:variant>
        <vt:i4>5701686</vt:i4>
      </vt:variant>
      <vt:variant>
        <vt:i4>1041</vt:i4>
      </vt:variant>
      <vt:variant>
        <vt:i4>0</vt:i4>
      </vt:variant>
      <vt:variant>
        <vt:i4>5</vt:i4>
      </vt:variant>
      <vt:variant>
        <vt:lpwstr/>
      </vt:variant>
      <vt:variant>
        <vt:lpwstr>_34fedfda86b91515e5596927fff79c5a</vt:lpwstr>
      </vt:variant>
      <vt:variant>
        <vt:i4>6029375</vt:i4>
      </vt:variant>
      <vt:variant>
        <vt:i4>1038</vt:i4>
      </vt:variant>
      <vt:variant>
        <vt:i4>0</vt:i4>
      </vt:variant>
      <vt:variant>
        <vt:i4>5</vt:i4>
      </vt:variant>
      <vt:variant>
        <vt:lpwstr/>
      </vt:variant>
      <vt:variant>
        <vt:lpwstr>_dde0016853320c6e5c7ea22e98859f2d</vt:lpwstr>
      </vt:variant>
      <vt:variant>
        <vt:i4>50</vt:i4>
      </vt:variant>
      <vt:variant>
        <vt:i4>1035</vt:i4>
      </vt:variant>
      <vt:variant>
        <vt:i4>0</vt:i4>
      </vt:variant>
      <vt:variant>
        <vt:i4>5</vt:i4>
      </vt:variant>
      <vt:variant>
        <vt:lpwstr/>
      </vt:variant>
      <vt:variant>
        <vt:lpwstr>_48c6700ef77c1df113f10add3303c059</vt:lpwstr>
      </vt:variant>
      <vt:variant>
        <vt:i4>524392</vt:i4>
      </vt:variant>
      <vt:variant>
        <vt:i4>1032</vt:i4>
      </vt:variant>
      <vt:variant>
        <vt:i4>0</vt:i4>
      </vt:variant>
      <vt:variant>
        <vt:i4>5</vt:i4>
      </vt:variant>
      <vt:variant>
        <vt:lpwstr/>
      </vt:variant>
      <vt:variant>
        <vt:lpwstr>_3a6ae346100787312464f4264310e2f0</vt:lpwstr>
      </vt:variant>
      <vt:variant>
        <vt:i4>6029370</vt:i4>
      </vt:variant>
      <vt:variant>
        <vt:i4>1029</vt:i4>
      </vt:variant>
      <vt:variant>
        <vt:i4>0</vt:i4>
      </vt:variant>
      <vt:variant>
        <vt:i4>5</vt:i4>
      </vt:variant>
      <vt:variant>
        <vt:lpwstr/>
      </vt:variant>
      <vt:variant>
        <vt:lpwstr>_eecb029802a3c515da613cd8c5c50bed</vt:lpwstr>
      </vt:variant>
      <vt:variant>
        <vt:i4>50</vt:i4>
      </vt:variant>
      <vt:variant>
        <vt:i4>1026</vt:i4>
      </vt:variant>
      <vt:variant>
        <vt:i4>0</vt:i4>
      </vt:variant>
      <vt:variant>
        <vt:i4>5</vt:i4>
      </vt:variant>
      <vt:variant>
        <vt:lpwstr/>
      </vt:variant>
      <vt:variant>
        <vt:lpwstr>_48c6700ef77c1df113f10add3303c059</vt:lpwstr>
      </vt:variant>
      <vt:variant>
        <vt:i4>5701686</vt:i4>
      </vt:variant>
      <vt:variant>
        <vt:i4>1023</vt:i4>
      </vt:variant>
      <vt:variant>
        <vt:i4>0</vt:i4>
      </vt:variant>
      <vt:variant>
        <vt:i4>5</vt:i4>
      </vt:variant>
      <vt:variant>
        <vt:lpwstr/>
      </vt:variant>
      <vt:variant>
        <vt:lpwstr>_34fedfda86b91515e5596927fff79c5a</vt:lpwstr>
      </vt:variant>
      <vt:variant>
        <vt:i4>5439545</vt:i4>
      </vt:variant>
      <vt:variant>
        <vt:i4>1020</vt:i4>
      </vt:variant>
      <vt:variant>
        <vt:i4>0</vt:i4>
      </vt:variant>
      <vt:variant>
        <vt:i4>5</vt:i4>
      </vt:variant>
      <vt:variant>
        <vt:lpwstr/>
      </vt:variant>
      <vt:variant>
        <vt:lpwstr>_4b6af07ce29fb6cdb5873c0376c54ad2</vt:lpwstr>
      </vt:variant>
      <vt:variant>
        <vt:i4>655456</vt:i4>
      </vt:variant>
      <vt:variant>
        <vt:i4>1017</vt:i4>
      </vt:variant>
      <vt:variant>
        <vt:i4>0</vt:i4>
      </vt:variant>
      <vt:variant>
        <vt:i4>5</vt:i4>
      </vt:variant>
      <vt:variant>
        <vt:lpwstr/>
      </vt:variant>
      <vt:variant>
        <vt:lpwstr>_b7f5812ac0dc15385e4b1a141b1feee0</vt:lpwstr>
      </vt:variant>
      <vt:variant>
        <vt:i4>5242989</vt:i4>
      </vt:variant>
      <vt:variant>
        <vt:i4>1014</vt:i4>
      </vt:variant>
      <vt:variant>
        <vt:i4>0</vt:i4>
      </vt:variant>
      <vt:variant>
        <vt:i4>5</vt:i4>
      </vt:variant>
      <vt:variant>
        <vt:lpwstr/>
      </vt:variant>
      <vt:variant>
        <vt:lpwstr>_078d7bcfb6a6e694cca749314bba989c</vt:lpwstr>
      </vt:variant>
      <vt:variant>
        <vt:i4>5439589</vt:i4>
      </vt:variant>
      <vt:variant>
        <vt:i4>1011</vt:i4>
      </vt:variant>
      <vt:variant>
        <vt:i4>0</vt:i4>
      </vt:variant>
      <vt:variant>
        <vt:i4>5</vt:i4>
      </vt:variant>
      <vt:variant>
        <vt:lpwstr/>
      </vt:variant>
      <vt:variant>
        <vt:lpwstr>_7ea8b2b4f132d8365f356fe921250db5</vt:lpwstr>
      </vt:variant>
      <vt:variant>
        <vt:i4>5242978</vt:i4>
      </vt:variant>
      <vt:variant>
        <vt:i4>1008</vt:i4>
      </vt:variant>
      <vt:variant>
        <vt:i4>0</vt:i4>
      </vt:variant>
      <vt:variant>
        <vt:i4>5</vt:i4>
      </vt:variant>
      <vt:variant>
        <vt:lpwstr/>
      </vt:variant>
      <vt:variant>
        <vt:lpwstr>_21cdfe32f9e0dd70460ab00ccae364b9</vt:lpwstr>
      </vt:variant>
      <vt:variant>
        <vt:i4>524349</vt:i4>
      </vt:variant>
      <vt:variant>
        <vt:i4>1005</vt:i4>
      </vt:variant>
      <vt:variant>
        <vt:i4>0</vt:i4>
      </vt:variant>
      <vt:variant>
        <vt:i4>5</vt:i4>
      </vt:variant>
      <vt:variant>
        <vt:lpwstr/>
      </vt:variant>
      <vt:variant>
        <vt:lpwstr>_2a3fd95c2d00cf1c5cecca95684a2c29</vt:lpwstr>
      </vt:variant>
      <vt:variant>
        <vt:i4>5701731</vt:i4>
      </vt:variant>
      <vt:variant>
        <vt:i4>1002</vt:i4>
      </vt:variant>
      <vt:variant>
        <vt:i4>0</vt:i4>
      </vt:variant>
      <vt:variant>
        <vt:i4>5</vt:i4>
      </vt:variant>
      <vt:variant>
        <vt:lpwstr/>
      </vt:variant>
      <vt:variant>
        <vt:lpwstr>_a9333219994cb56b8db5af5fc6e40cfd</vt:lpwstr>
      </vt:variant>
      <vt:variant>
        <vt:i4>262193</vt:i4>
      </vt:variant>
      <vt:variant>
        <vt:i4>999</vt:i4>
      </vt:variant>
      <vt:variant>
        <vt:i4>0</vt:i4>
      </vt:variant>
      <vt:variant>
        <vt:i4>5</vt:i4>
      </vt:variant>
      <vt:variant>
        <vt:lpwstr/>
      </vt:variant>
      <vt:variant>
        <vt:lpwstr>_ed84bbedb8e037d261850402a23dfa44</vt:lpwstr>
      </vt:variant>
      <vt:variant>
        <vt:i4>5242989</vt:i4>
      </vt:variant>
      <vt:variant>
        <vt:i4>996</vt:i4>
      </vt:variant>
      <vt:variant>
        <vt:i4>0</vt:i4>
      </vt:variant>
      <vt:variant>
        <vt:i4>5</vt:i4>
      </vt:variant>
      <vt:variant>
        <vt:lpwstr/>
      </vt:variant>
      <vt:variant>
        <vt:lpwstr>_078d7bcfb6a6e694cca749314bba989c</vt:lpwstr>
      </vt:variant>
      <vt:variant>
        <vt:i4>5439589</vt:i4>
      </vt:variant>
      <vt:variant>
        <vt:i4>993</vt:i4>
      </vt:variant>
      <vt:variant>
        <vt:i4>0</vt:i4>
      </vt:variant>
      <vt:variant>
        <vt:i4>5</vt:i4>
      </vt:variant>
      <vt:variant>
        <vt:lpwstr/>
      </vt:variant>
      <vt:variant>
        <vt:lpwstr>_7ea8b2b4f132d8365f356fe921250db5</vt:lpwstr>
      </vt:variant>
      <vt:variant>
        <vt:i4>5701731</vt:i4>
      </vt:variant>
      <vt:variant>
        <vt:i4>990</vt:i4>
      </vt:variant>
      <vt:variant>
        <vt:i4>0</vt:i4>
      </vt:variant>
      <vt:variant>
        <vt:i4>5</vt:i4>
      </vt:variant>
      <vt:variant>
        <vt:lpwstr/>
      </vt:variant>
      <vt:variant>
        <vt:lpwstr>_a9333219994cb56b8db5af5fc6e40cfd</vt:lpwstr>
      </vt:variant>
      <vt:variant>
        <vt:i4>262193</vt:i4>
      </vt:variant>
      <vt:variant>
        <vt:i4>987</vt:i4>
      </vt:variant>
      <vt:variant>
        <vt:i4>0</vt:i4>
      </vt:variant>
      <vt:variant>
        <vt:i4>5</vt:i4>
      </vt:variant>
      <vt:variant>
        <vt:lpwstr/>
      </vt:variant>
      <vt:variant>
        <vt:lpwstr>_ed84bbedb8e037d261850402a23dfa44</vt:lpwstr>
      </vt:variant>
      <vt:variant>
        <vt:i4>5242989</vt:i4>
      </vt:variant>
      <vt:variant>
        <vt:i4>984</vt:i4>
      </vt:variant>
      <vt:variant>
        <vt:i4>0</vt:i4>
      </vt:variant>
      <vt:variant>
        <vt:i4>5</vt:i4>
      </vt:variant>
      <vt:variant>
        <vt:lpwstr/>
      </vt:variant>
      <vt:variant>
        <vt:lpwstr>_078d7bcfb6a6e694cca749314bba989c</vt:lpwstr>
      </vt:variant>
      <vt:variant>
        <vt:i4>5701731</vt:i4>
      </vt:variant>
      <vt:variant>
        <vt:i4>981</vt:i4>
      </vt:variant>
      <vt:variant>
        <vt:i4>0</vt:i4>
      </vt:variant>
      <vt:variant>
        <vt:i4>5</vt:i4>
      </vt:variant>
      <vt:variant>
        <vt:lpwstr/>
      </vt:variant>
      <vt:variant>
        <vt:lpwstr>_a9333219994cb56b8db5af5fc6e40cfd</vt:lpwstr>
      </vt:variant>
      <vt:variant>
        <vt:i4>5439591</vt:i4>
      </vt:variant>
      <vt:variant>
        <vt:i4>978</vt:i4>
      </vt:variant>
      <vt:variant>
        <vt:i4>0</vt:i4>
      </vt:variant>
      <vt:variant>
        <vt:i4>5</vt:i4>
      </vt:variant>
      <vt:variant>
        <vt:lpwstr/>
      </vt:variant>
      <vt:variant>
        <vt:lpwstr>_b4b202ffdde2cb915ce0394386d2e206</vt:lpwstr>
      </vt:variant>
      <vt:variant>
        <vt:i4>6160494</vt:i4>
      </vt:variant>
      <vt:variant>
        <vt:i4>975</vt:i4>
      </vt:variant>
      <vt:variant>
        <vt:i4>0</vt:i4>
      </vt:variant>
      <vt:variant>
        <vt:i4>5</vt:i4>
      </vt:variant>
      <vt:variant>
        <vt:lpwstr/>
      </vt:variant>
      <vt:variant>
        <vt:lpwstr>_45fe3d1dee4c068749b5cd5b2cc6e9c6</vt:lpwstr>
      </vt:variant>
      <vt:variant>
        <vt:i4>58</vt:i4>
      </vt:variant>
      <vt:variant>
        <vt:i4>972</vt:i4>
      </vt:variant>
      <vt:variant>
        <vt:i4>0</vt:i4>
      </vt:variant>
      <vt:variant>
        <vt:i4>5</vt:i4>
      </vt:variant>
      <vt:variant>
        <vt:lpwstr/>
      </vt:variant>
      <vt:variant>
        <vt:lpwstr>_630b9597afb514aac1a6553f4db6067a</vt:lpwstr>
      </vt:variant>
      <vt:variant>
        <vt:i4>589880</vt:i4>
      </vt:variant>
      <vt:variant>
        <vt:i4>969</vt:i4>
      </vt:variant>
      <vt:variant>
        <vt:i4>0</vt:i4>
      </vt:variant>
      <vt:variant>
        <vt:i4>5</vt:i4>
      </vt:variant>
      <vt:variant>
        <vt:lpwstr/>
      </vt:variant>
      <vt:variant>
        <vt:lpwstr>_04f138937398626aa163961575564324</vt:lpwstr>
      </vt:variant>
      <vt:variant>
        <vt:i4>5636158</vt:i4>
      </vt:variant>
      <vt:variant>
        <vt:i4>966</vt:i4>
      </vt:variant>
      <vt:variant>
        <vt:i4>0</vt:i4>
      </vt:variant>
      <vt:variant>
        <vt:i4>5</vt:i4>
      </vt:variant>
      <vt:variant>
        <vt:lpwstr/>
      </vt:variant>
      <vt:variant>
        <vt:lpwstr>_8297bb1e903fad1daa143bb39ad37c5f</vt:lpwstr>
      </vt:variant>
      <vt:variant>
        <vt:i4>393327</vt:i4>
      </vt:variant>
      <vt:variant>
        <vt:i4>963</vt:i4>
      </vt:variant>
      <vt:variant>
        <vt:i4>0</vt:i4>
      </vt:variant>
      <vt:variant>
        <vt:i4>5</vt:i4>
      </vt:variant>
      <vt:variant>
        <vt:lpwstr/>
      </vt:variant>
      <vt:variant>
        <vt:lpwstr>_326b501484014816e2087999dfff6ee9</vt:lpwstr>
      </vt:variant>
      <vt:variant>
        <vt:i4>196711</vt:i4>
      </vt:variant>
      <vt:variant>
        <vt:i4>960</vt:i4>
      </vt:variant>
      <vt:variant>
        <vt:i4>0</vt:i4>
      </vt:variant>
      <vt:variant>
        <vt:i4>5</vt:i4>
      </vt:variant>
      <vt:variant>
        <vt:lpwstr/>
      </vt:variant>
      <vt:variant>
        <vt:lpwstr>_798a55bb334341f2d8a4ddb980b31ffd</vt:lpwstr>
      </vt:variant>
      <vt:variant>
        <vt:i4>6160443</vt:i4>
      </vt:variant>
      <vt:variant>
        <vt:i4>957</vt:i4>
      </vt:variant>
      <vt:variant>
        <vt:i4>0</vt:i4>
      </vt:variant>
      <vt:variant>
        <vt:i4>5</vt:i4>
      </vt:variant>
      <vt:variant>
        <vt:lpwstr/>
      </vt:variant>
      <vt:variant>
        <vt:lpwstr>_7f221299da751e77a4c5f8a23fd5de0a</vt:lpwstr>
      </vt:variant>
      <vt:variant>
        <vt:i4>5767273</vt:i4>
      </vt:variant>
      <vt:variant>
        <vt:i4>954</vt:i4>
      </vt:variant>
      <vt:variant>
        <vt:i4>0</vt:i4>
      </vt:variant>
      <vt:variant>
        <vt:i4>5</vt:i4>
      </vt:variant>
      <vt:variant>
        <vt:lpwstr/>
      </vt:variant>
      <vt:variant>
        <vt:lpwstr>_9bde2362728b1f96f1741ae2cf94a48b</vt:lpwstr>
      </vt:variant>
      <vt:variant>
        <vt:i4>65638</vt:i4>
      </vt:variant>
      <vt:variant>
        <vt:i4>951</vt:i4>
      </vt:variant>
      <vt:variant>
        <vt:i4>0</vt:i4>
      </vt:variant>
      <vt:variant>
        <vt:i4>5</vt:i4>
      </vt:variant>
      <vt:variant>
        <vt:lpwstr/>
      </vt:variant>
      <vt:variant>
        <vt:lpwstr>_cc312f59de173021fd2ee9302c245859</vt:lpwstr>
      </vt:variant>
      <vt:variant>
        <vt:i4>65639</vt:i4>
      </vt:variant>
      <vt:variant>
        <vt:i4>948</vt:i4>
      </vt:variant>
      <vt:variant>
        <vt:i4>0</vt:i4>
      </vt:variant>
      <vt:variant>
        <vt:i4>5</vt:i4>
      </vt:variant>
      <vt:variant>
        <vt:lpwstr/>
      </vt:variant>
      <vt:variant>
        <vt:lpwstr>_3bc8636a3fa04f4e5a8b80a131301ff6</vt:lpwstr>
      </vt:variant>
      <vt:variant>
        <vt:i4>5439538</vt:i4>
      </vt:variant>
      <vt:variant>
        <vt:i4>945</vt:i4>
      </vt:variant>
      <vt:variant>
        <vt:i4>0</vt:i4>
      </vt:variant>
      <vt:variant>
        <vt:i4>5</vt:i4>
      </vt:variant>
      <vt:variant>
        <vt:lpwstr/>
      </vt:variant>
      <vt:variant>
        <vt:lpwstr>_4221a5d7ad216fd9a8b902f42a976794</vt:lpwstr>
      </vt:variant>
      <vt:variant>
        <vt:i4>458804</vt:i4>
      </vt:variant>
      <vt:variant>
        <vt:i4>942</vt:i4>
      </vt:variant>
      <vt:variant>
        <vt:i4>0</vt:i4>
      </vt:variant>
      <vt:variant>
        <vt:i4>5</vt:i4>
      </vt:variant>
      <vt:variant>
        <vt:lpwstr/>
      </vt:variant>
      <vt:variant>
        <vt:lpwstr>_c69fffb73a88fcdd4fa3be0f5313db72</vt:lpwstr>
      </vt:variant>
      <vt:variant>
        <vt:i4>458804</vt:i4>
      </vt:variant>
      <vt:variant>
        <vt:i4>939</vt:i4>
      </vt:variant>
      <vt:variant>
        <vt:i4>0</vt:i4>
      </vt:variant>
      <vt:variant>
        <vt:i4>5</vt:i4>
      </vt:variant>
      <vt:variant>
        <vt:lpwstr/>
      </vt:variant>
      <vt:variant>
        <vt:lpwstr>_c69fffb73a88fcdd4fa3be0f5313db72</vt:lpwstr>
      </vt:variant>
      <vt:variant>
        <vt:i4>5963839</vt:i4>
      </vt:variant>
      <vt:variant>
        <vt:i4>936</vt:i4>
      </vt:variant>
      <vt:variant>
        <vt:i4>0</vt:i4>
      </vt:variant>
      <vt:variant>
        <vt:i4>5</vt:i4>
      </vt:variant>
      <vt:variant>
        <vt:lpwstr/>
      </vt:variant>
      <vt:variant>
        <vt:lpwstr>_1f830bfa3b3919be73d531a9190335d2</vt:lpwstr>
      </vt:variant>
      <vt:variant>
        <vt:i4>458804</vt:i4>
      </vt:variant>
      <vt:variant>
        <vt:i4>933</vt:i4>
      </vt:variant>
      <vt:variant>
        <vt:i4>0</vt:i4>
      </vt:variant>
      <vt:variant>
        <vt:i4>5</vt:i4>
      </vt:variant>
      <vt:variant>
        <vt:lpwstr/>
      </vt:variant>
      <vt:variant>
        <vt:lpwstr>_c69fffb73a88fcdd4fa3be0f5313db72</vt:lpwstr>
      </vt:variant>
      <vt:variant>
        <vt:i4>52</vt:i4>
      </vt:variant>
      <vt:variant>
        <vt:i4>930</vt:i4>
      </vt:variant>
      <vt:variant>
        <vt:i4>0</vt:i4>
      </vt:variant>
      <vt:variant>
        <vt:i4>5</vt:i4>
      </vt:variant>
      <vt:variant>
        <vt:lpwstr/>
      </vt:variant>
      <vt:variant>
        <vt:lpwstr>_864e995089e5a70e3f914c297f516546</vt:lpwstr>
      </vt:variant>
      <vt:variant>
        <vt:i4>5242989</vt:i4>
      </vt:variant>
      <vt:variant>
        <vt:i4>927</vt:i4>
      </vt:variant>
      <vt:variant>
        <vt:i4>0</vt:i4>
      </vt:variant>
      <vt:variant>
        <vt:i4>5</vt:i4>
      </vt:variant>
      <vt:variant>
        <vt:lpwstr/>
      </vt:variant>
      <vt:variant>
        <vt:lpwstr>_078d7bcfb6a6e694cca749314bba989c</vt:lpwstr>
      </vt:variant>
      <vt:variant>
        <vt:i4>262197</vt:i4>
      </vt:variant>
      <vt:variant>
        <vt:i4>924</vt:i4>
      </vt:variant>
      <vt:variant>
        <vt:i4>0</vt:i4>
      </vt:variant>
      <vt:variant>
        <vt:i4>5</vt:i4>
      </vt:variant>
      <vt:variant>
        <vt:lpwstr/>
      </vt:variant>
      <vt:variant>
        <vt:lpwstr>_c65a5a12fafef7a66fe8a66cc742aece</vt:lpwstr>
      </vt:variant>
      <vt:variant>
        <vt:i4>5898291</vt:i4>
      </vt:variant>
      <vt:variant>
        <vt:i4>921</vt:i4>
      </vt:variant>
      <vt:variant>
        <vt:i4>0</vt:i4>
      </vt:variant>
      <vt:variant>
        <vt:i4>5</vt:i4>
      </vt:variant>
      <vt:variant>
        <vt:lpwstr/>
      </vt:variant>
      <vt:variant>
        <vt:lpwstr>_cdb5f16f41e835362e8eac9f9ce1d70b</vt:lpwstr>
      </vt:variant>
      <vt:variant>
        <vt:i4>6160494</vt:i4>
      </vt:variant>
      <vt:variant>
        <vt:i4>918</vt:i4>
      </vt:variant>
      <vt:variant>
        <vt:i4>0</vt:i4>
      </vt:variant>
      <vt:variant>
        <vt:i4>5</vt:i4>
      </vt:variant>
      <vt:variant>
        <vt:lpwstr/>
      </vt:variant>
      <vt:variant>
        <vt:lpwstr>_45fe3d1dee4c068749b5cd5b2cc6e9c6</vt:lpwstr>
      </vt:variant>
      <vt:variant>
        <vt:i4>458807</vt:i4>
      </vt:variant>
      <vt:variant>
        <vt:i4>915</vt:i4>
      </vt:variant>
      <vt:variant>
        <vt:i4>0</vt:i4>
      </vt:variant>
      <vt:variant>
        <vt:i4>5</vt:i4>
      </vt:variant>
      <vt:variant>
        <vt:lpwstr/>
      </vt:variant>
      <vt:variant>
        <vt:lpwstr>_4728ced2c7771f9ac37b2c96c273f27c</vt:lpwstr>
      </vt:variant>
      <vt:variant>
        <vt:i4>5570623</vt:i4>
      </vt:variant>
      <vt:variant>
        <vt:i4>912</vt:i4>
      </vt:variant>
      <vt:variant>
        <vt:i4>0</vt:i4>
      </vt:variant>
      <vt:variant>
        <vt:i4>5</vt:i4>
      </vt:variant>
      <vt:variant>
        <vt:lpwstr/>
      </vt:variant>
      <vt:variant>
        <vt:lpwstr>_2ed1fc89d3498a9780c01f42ccd6c36c</vt:lpwstr>
      </vt:variant>
      <vt:variant>
        <vt:i4>65638</vt:i4>
      </vt:variant>
      <vt:variant>
        <vt:i4>909</vt:i4>
      </vt:variant>
      <vt:variant>
        <vt:i4>0</vt:i4>
      </vt:variant>
      <vt:variant>
        <vt:i4>5</vt:i4>
      </vt:variant>
      <vt:variant>
        <vt:lpwstr/>
      </vt:variant>
      <vt:variant>
        <vt:lpwstr>_cc312f59de173021fd2ee9302c245859</vt:lpwstr>
      </vt:variant>
      <vt:variant>
        <vt:i4>5308479</vt:i4>
      </vt:variant>
      <vt:variant>
        <vt:i4>906</vt:i4>
      </vt:variant>
      <vt:variant>
        <vt:i4>0</vt:i4>
      </vt:variant>
      <vt:variant>
        <vt:i4>5</vt:i4>
      </vt:variant>
      <vt:variant>
        <vt:lpwstr/>
      </vt:variant>
      <vt:variant>
        <vt:lpwstr>_1fc5af7a63012ac8819aca3bd0659988</vt:lpwstr>
      </vt:variant>
      <vt:variant>
        <vt:i4>5439551</vt:i4>
      </vt:variant>
      <vt:variant>
        <vt:i4>903</vt:i4>
      </vt:variant>
      <vt:variant>
        <vt:i4>0</vt:i4>
      </vt:variant>
      <vt:variant>
        <vt:i4>5</vt:i4>
      </vt:variant>
      <vt:variant>
        <vt:lpwstr/>
      </vt:variant>
      <vt:variant>
        <vt:lpwstr>_e2b1229dbea424d177db3a4c82e10532</vt:lpwstr>
      </vt:variant>
      <vt:variant>
        <vt:i4>655456</vt:i4>
      </vt:variant>
      <vt:variant>
        <vt:i4>900</vt:i4>
      </vt:variant>
      <vt:variant>
        <vt:i4>0</vt:i4>
      </vt:variant>
      <vt:variant>
        <vt:i4>5</vt:i4>
      </vt:variant>
      <vt:variant>
        <vt:lpwstr/>
      </vt:variant>
      <vt:variant>
        <vt:lpwstr>_b7f5812ac0dc15385e4b1a141b1feee0</vt:lpwstr>
      </vt:variant>
      <vt:variant>
        <vt:i4>589931</vt:i4>
      </vt:variant>
      <vt:variant>
        <vt:i4>897</vt:i4>
      </vt:variant>
      <vt:variant>
        <vt:i4>0</vt:i4>
      </vt:variant>
      <vt:variant>
        <vt:i4>5</vt:i4>
      </vt:variant>
      <vt:variant>
        <vt:lpwstr/>
      </vt:variant>
      <vt:variant>
        <vt:lpwstr>_ad8bce586c518412615e0f8635633913</vt:lpwstr>
      </vt:variant>
      <vt:variant>
        <vt:i4>6094897</vt:i4>
      </vt:variant>
      <vt:variant>
        <vt:i4>894</vt:i4>
      </vt:variant>
      <vt:variant>
        <vt:i4>0</vt:i4>
      </vt:variant>
      <vt:variant>
        <vt:i4>5</vt:i4>
      </vt:variant>
      <vt:variant>
        <vt:lpwstr/>
      </vt:variant>
      <vt:variant>
        <vt:lpwstr>_bdfc822a55f4cb07552b2fcd1847040f</vt:lpwstr>
      </vt:variant>
      <vt:variant>
        <vt:i4>65638</vt:i4>
      </vt:variant>
      <vt:variant>
        <vt:i4>891</vt:i4>
      </vt:variant>
      <vt:variant>
        <vt:i4>0</vt:i4>
      </vt:variant>
      <vt:variant>
        <vt:i4>5</vt:i4>
      </vt:variant>
      <vt:variant>
        <vt:lpwstr/>
      </vt:variant>
      <vt:variant>
        <vt:lpwstr>_cc312f59de173021fd2ee9302c245859</vt:lpwstr>
      </vt:variant>
      <vt:variant>
        <vt:i4>6029411</vt:i4>
      </vt:variant>
      <vt:variant>
        <vt:i4>888</vt:i4>
      </vt:variant>
      <vt:variant>
        <vt:i4>0</vt:i4>
      </vt:variant>
      <vt:variant>
        <vt:i4>5</vt:i4>
      </vt:variant>
      <vt:variant>
        <vt:lpwstr/>
      </vt:variant>
      <vt:variant>
        <vt:lpwstr>_aafa98ab55bdf9311a1fa68b4e8158a8</vt:lpwstr>
      </vt:variant>
      <vt:variant>
        <vt:i4>6160494</vt:i4>
      </vt:variant>
      <vt:variant>
        <vt:i4>885</vt:i4>
      </vt:variant>
      <vt:variant>
        <vt:i4>0</vt:i4>
      </vt:variant>
      <vt:variant>
        <vt:i4>5</vt:i4>
      </vt:variant>
      <vt:variant>
        <vt:lpwstr/>
      </vt:variant>
      <vt:variant>
        <vt:lpwstr>_45fe3d1dee4c068749b5cd5b2cc6e9c6</vt:lpwstr>
      </vt:variant>
      <vt:variant>
        <vt:i4>5832800</vt:i4>
      </vt:variant>
      <vt:variant>
        <vt:i4>882</vt:i4>
      </vt:variant>
      <vt:variant>
        <vt:i4>0</vt:i4>
      </vt:variant>
      <vt:variant>
        <vt:i4>5</vt:i4>
      </vt:variant>
      <vt:variant>
        <vt:lpwstr/>
      </vt:variant>
      <vt:variant>
        <vt:lpwstr>_d0df9d2fe814020bc4bdcfff04063e1b</vt:lpwstr>
      </vt:variant>
      <vt:variant>
        <vt:i4>65638</vt:i4>
      </vt:variant>
      <vt:variant>
        <vt:i4>879</vt:i4>
      </vt:variant>
      <vt:variant>
        <vt:i4>0</vt:i4>
      </vt:variant>
      <vt:variant>
        <vt:i4>5</vt:i4>
      </vt:variant>
      <vt:variant>
        <vt:lpwstr/>
      </vt:variant>
      <vt:variant>
        <vt:lpwstr>_cc312f59de173021fd2ee9302c245859</vt:lpwstr>
      </vt:variant>
      <vt:variant>
        <vt:i4>65586</vt:i4>
      </vt:variant>
      <vt:variant>
        <vt:i4>876</vt:i4>
      </vt:variant>
      <vt:variant>
        <vt:i4>0</vt:i4>
      </vt:variant>
      <vt:variant>
        <vt:i4>5</vt:i4>
      </vt:variant>
      <vt:variant>
        <vt:lpwstr/>
      </vt:variant>
      <vt:variant>
        <vt:lpwstr>_e04005206ee78bf3e7737fec5ad87396</vt:lpwstr>
      </vt:variant>
      <vt:variant>
        <vt:i4>917561</vt:i4>
      </vt:variant>
      <vt:variant>
        <vt:i4>873</vt:i4>
      </vt:variant>
      <vt:variant>
        <vt:i4>0</vt:i4>
      </vt:variant>
      <vt:variant>
        <vt:i4>5</vt:i4>
      </vt:variant>
      <vt:variant>
        <vt:lpwstr/>
      </vt:variant>
      <vt:variant>
        <vt:lpwstr>_de6e9bfe576809213fc61bd5e0ebe3b8</vt:lpwstr>
      </vt:variant>
      <vt:variant>
        <vt:i4>524339</vt:i4>
      </vt:variant>
      <vt:variant>
        <vt:i4>870</vt:i4>
      </vt:variant>
      <vt:variant>
        <vt:i4>0</vt:i4>
      </vt:variant>
      <vt:variant>
        <vt:i4>5</vt:i4>
      </vt:variant>
      <vt:variant>
        <vt:lpwstr/>
      </vt:variant>
      <vt:variant>
        <vt:lpwstr>_a0b7a210fca717b460c4faeb098575f6</vt:lpwstr>
      </vt:variant>
      <vt:variant>
        <vt:i4>65586</vt:i4>
      </vt:variant>
      <vt:variant>
        <vt:i4>867</vt:i4>
      </vt:variant>
      <vt:variant>
        <vt:i4>0</vt:i4>
      </vt:variant>
      <vt:variant>
        <vt:i4>5</vt:i4>
      </vt:variant>
      <vt:variant>
        <vt:lpwstr/>
      </vt:variant>
      <vt:variant>
        <vt:lpwstr>_e04005206ee78bf3e7737fec5ad87396</vt:lpwstr>
      </vt:variant>
      <vt:variant>
        <vt:i4>917561</vt:i4>
      </vt:variant>
      <vt:variant>
        <vt:i4>864</vt:i4>
      </vt:variant>
      <vt:variant>
        <vt:i4>0</vt:i4>
      </vt:variant>
      <vt:variant>
        <vt:i4>5</vt:i4>
      </vt:variant>
      <vt:variant>
        <vt:lpwstr/>
      </vt:variant>
      <vt:variant>
        <vt:lpwstr>_de6e9bfe576809213fc61bd5e0ebe3b8</vt:lpwstr>
      </vt:variant>
      <vt:variant>
        <vt:i4>5963830</vt:i4>
      </vt:variant>
      <vt:variant>
        <vt:i4>861</vt:i4>
      </vt:variant>
      <vt:variant>
        <vt:i4>0</vt:i4>
      </vt:variant>
      <vt:variant>
        <vt:i4>5</vt:i4>
      </vt:variant>
      <vt:variant>
        <vt:lpwstr/>
      </vt:variant>
      <vt:variant>
        <vt:lpwstr>_7c85e0eaf6d40f3ae137a88eb49f1b02</vt:lpwstr>
      </vt:variant>
      <vt:variant>
        <vt:i4>5374009</vt:i4>
      </vt:variant>
      <vt:variant>
        <vt:i4>858</vt:i4>
      </vt:variant>
      <vt:variant>
        <vt:i4>0</vt:i4>
      </vt:variant>
      <vt:variant>
        <vt:i4>5</vt:i4>
      </vt:variant>
      <vt:variant>
        <vt:lpwstr/>
      </vt:variant>
      <vt:variant>
        <vt:lpwstr>_b0485d6d5ca5c9ad7547b14eb51b1df3</vt:lpwstr>
      </vt:variant>
      <vt:variant>
        <vt:i4>5701729</vt:i4>
      </vt:variant>
      <vt:variant>
        <vt:i4>855</vt:i4>
      </vt:variant>
      <vt:variant>
        <vt:i4>0</vt:i4>
      </vt:variant>
      <vt:variant>
        <vt:i4>5</vt:i4>
      </vt:variant>
      <vt:variant>
        <vt:lpwstr/>
      </vt:variant>
      <vt:variant>
        <vt:lpwstr>_606c2da1b320d77d6630ef5bb8230a21</vt:lpwstr>
      </vt:variant>
      <vt:variant>
        <vt:i4>655469</vt:i4>
      </vt:variant>
      <vt:variant>
        <vt:i4>852</vt:i4>
      </vt:variant>
      <vt:variant>
        <vt:i4>0</vt:i4>
      </vt:variant>
      <vt:variant>
        <vt:i4>5</vt:i4>
      </vt:variant>
      <vt:variant>
        <vt:lpwstr/>
      </vt:variant>
      <vt:variant>
        <vt:lpwstr>_f5fee1cc2a20dbcb555c2ea2b4812e03</vt:lpwstr>
      </vt:variant>
      <vt:variant>
        <vt:i4>5505122</vt:i4>
      </vt:variant>
      <vt:variant>
        <vt:i4>849</vt:i4>
      </vt:variant>
      <vt:variant>
        <vt:i4>0</vt:i4>
      </vt:variant>
      <vt:variant>
        <vt:i4>5</vt:i4>
      </vt:variant>
      <vt:variant>
        <vt:lpwstr/>
      </vt:variant>
      <vt:variant>
        <vt:lpwstr>_779c7e28d1d2d017a1af869f259f9d9a</vt:lpwstr>
      </vt:variant>
      <vt:variant>
        <vt:i4>589880</vt:i4>
      </vt:variant>
      <vt:variant>
        <vt:i4>846</vt:i4>
      </vt:variant>
      <vt:variant>
        <vt:i4>0</vt:i4>
      </vt:variant>
      <vt:variant>
        <vt:i4>5</vt:i4>
      </vt:variant>
      <vt:variant>
        <vt:lpwstr/>
      </vt:variant>
      <vt:variant>
        <vt:lpwstr>_04f138937398626aa163961575564324</vt:lpwstr>
      </vt:variant>
      <vt:variant>
        <vt:i4>5505122</vt:i4>
      </vt:variant>
      <vt:variant>
        <vt:i4>843</vt:i4>
      </vt:variant>
      <vt:variant>
        <vt:i4>0</vt:i4>
      </vt:variant>
      <vt:variant>
        <vt:i4>5</vt:i4>
      </vt:variant>
      <vt:variant>
        <vt:lpwstr/>
      </vt:variant>
      <vt:variant>
        <vt:lpwstr>_779c7e28d1d2d017a1af869f259f9d9a</vt:lpwstr>
      </vt:variant>
      <vt:variant>
        <vt:i4>458852</vt:i4>
      </vt:variant>
      <vt:variant>
        <vt:i4>840</vt:i4>
      </vt:variant>
      <vt:variant>
        <vt:i4>0</vt:i4>
      </vt:variant>
      <vt:variant>
        <vt:i4>5</vt:i4>
      </vt:variant>
      <vt:variant>
        <vt:lpwstr/>
      </vt:variant>
      <vt:variant>
        <vt:lpwstr>_d41d8cd98f00b204e9800998ecf8427e</vt:lpwstr>
      </vt:variant>
      <vt:variant>
        <vt:i4>5439589</vt:i4>
      </vt:variant>
      <vt:variant>
        <vt:i4>837</vt:i4>
      </vt:variant>
      <vt:variant>
        <vt:i4>0</vt:i4>
      </vt:variant>
      <vt:variant>
        <vt:i4>5</vt:i4>
      </vt:variant>
      <vt:variant>
        <vt:lpwstr/>
      </vt:variant>
      <vt:variant>
        <vt:lpwstr>_7ea8b2b4f132d8365f356fe921250db5</vt:lpwstr>
      </vt:variant>
      <vt:variant>
        <vt:i4>655456</vt:i4>
      </vt:variant>
      <vt:variant>
        <vt:i4>834</vt:i4>
      </vt:variant>
      <vt:variant>
        <vt:i4>0</vt:i4>
      </vt:variant>
      <vt:variant>
        <vt:i4>5</vt:i4>
      </vt:variant>
      <vt:variant>
        <vt:lpwstr/>
      </vt:variant>
      <vt:variant>
        <vt:lpwstr>_b7f5812ac0dc15385e4b1a141b1feee0</vt:lpwstr>
      </vt:variant>
      <vt:variant>
        <vt:i4>852027</vt:i4>
      </vt:variant>
      <vt:variant>
        <vt:i4>831</vt:i4>
      </vt:variant>
      <vt:variant>
        <vt:i4>0</vt:i4>
      </vt:variant>
      <vt:variant>
        <vt:i4>5</vt:i4>
      </vt:variant>
      <vt:variant>
        <vt:lpwstr/>
      </vt:variant>
      <vt:variant>
        <vt:lpwstr>_6d5039f98de394b145532000614ce69d</vt:lpwstr>
      </vt:variant>
      <vt:variant>
        <vt:i4>5242989</vt:i4>
      </vt:variant>
      <vt:variant>
        <vt:i4>828</vt:i4>
      </vt:variant>
      <vt:variant>
        <vt:i4>0</vt:i4>
      </vt:variant>
      <vt:variant>
        <vt:i4>5</vt:i4>
      </vt:variant>
      <vt:variant>
        <vt:lpwstr/>
      </vt:variant>
      <vt:variant>
        <vt:lpwstr>_078d7bcfb6a6e694cca749314bba989c</vt:lpwstr>
      </vt:variant>
      <vt:variant>
        <vt:i4>5832755</vt:i4>
      </vt:variant>
      <vt:variant>
        <vt:i4>825</vt:i4>
      </vt:variant>
      <vt:variant>
        <vt:i4>0</vt:i4>
      </vt:variant>
      <vt:variant>
        <vt:i4>5</vt:i4>
      </vt:variant>
      <vt:variant>
        <vt:lpwstr/>
      </vt:variant>
      <vt:variant>
        <vt:lpwstr>_1f1f9a2d7e3a6cfcbfd11b447e494022</vt:lpwstr>
      </vt:variant>
      <vt:variant>
        <vt:i4>5832760</vt:i4>
      </vt:variant>
      <vt:variant>
        <vt:i4>822</vt:i4>
      </vt:variant>
      <vt:variant>
        <vt:i4>0</vt:i4>
      </vt:variant>
      <vt:variant>
        <vt:i4>5</vt:i4>
      </vt:variant>
      <vt:variant>
        <vt:lpwstr/>
      </vt:variant>
      <vt:variant>
        <vt:lpwstr>_fab17c9509911cf3021f4c29eae49b31</vt:lpwstr>
      </vt:variant>
      <vt:variant>
        <vt:i4>5439545</vt:i4>
      </vt:variant>
      <vt:variant>
        <vt:i4>819</vt:i4>
      </vt:variant>
      <vt:variant>
        <vt:i4>0</vt:i4>
      </vt:variant>
      <vt:variant>
        <vt:i4>5</vt:i4>
      </vt:variant>
      <vt:variant>
        <vt:lpwstr/>
      </vt:variant>
      <vt:variant>
        <vt:lpwstr>_4b6af07ce29fb6cdb5873c0376c54ad2</vt:lpwstr>
      </vt:variant>
      <vt:variant>
        <vt:i4>655456</vt:i4>
      </vt:variant>
      <vt:variant>
        <vt:i4>816</vt:i4>
      </vt:variant>
      <vt:variant>
        <vt:i4>0</vt:i4>
      </vt:variant>
      <vt:variant>
        <vt:i4>5</vt:i4>
      </vt:variant>
      <vt:variant>
        <vt:lpwstr/>
      </vt:variant>
      <vt:variant>
        <vt:lpwstr>_b7f5812ac0dc15385e4b1a141b1feee0</vt:lpwstr>
      </vt:variant>
      <vt:variant>
        <vt:i4>5242989</vt:i4>
      </vt:variant>
      <vt:variant>
        <vt:i4>813</vt:i4>
      </vt:variant>
      <vt:variant>
        <vt:i4>0</vt:i4>
      </vt:variant>
      <vt:variant>
        <vt:i4>5</vt:i4>
      </vt:variant>
      <vt:variant>
        <vt:lpwstr/>
      </vt:variant>
      <vt:variant>
        <vt:lpwstr>_078d7bcfb6a6e694cca749314bba989c</vt:lpwstr>
      </vt:variant>
      <vt:variant>
        <vt:i4>5439589</vt:i4>
      </vt:variant>
      <vt:variant>
        <vt:i4>810</vt:i4>
      </vt:variant>
      <vt:variant>
        <vt:i4>0</vt:i4>
      </vt:variant>
      <vt:variant>
        <vt:i4>5</vt:i4>
      </vt:variant>
      <vt:variant>
        <vt:lpwstr/>
      </vt:variant>
      <vt:variant>
        <vt:lpwstr>_7ea8b2b4f132d8365f356fe921250db5</vt:lpwstr>
      </vt:variant>
      <vt:variant>
        <vt:i4>655468</vt:i4>
      </vt:variant>
      <vt:variant>
        <vt:i4>807</vt:i4>
      </vt:variant>
      <vt:variant>
        <vt:i4>0</vt:i4>
      </vt:variant>
      <vt:variant>
        <vt:i4>5</vt:i4>
      </vt:variant>
      <vt:variant>
        <vt:lpwstr/>
      </vt:variant>
      <vt:variant>
        <vt:lpwstr>_15dcd7d11c2adf476a1062d69e3f7fd2</vt:lpwstr>
      </vt:variant>
      <vt:variant>
        <vt:i4>131129</vt:i4>
      </vt:variant>
      <vt:variant>
        <vt:i4>804</vt:i4>
      </vt:variant>
      <vt:variant>
        <vt:i4>0</vt:i4>
      </vt:variant>
      <vt:variant>
        <vt:i4>5</vt:i4>
      </vt:variant>
      <vt:variant>
        <vt:lpwstr/>
      </vt:variant>
      <vt:variant>
        <vt:lpwstr>_6f6397689b97417d4e799b3a2225edb5</vt:lpwstr>
      </vt:variant>
      <vt:variant>
        <vt:i4>5439589</vt:i4>
      </vt:variant>
      <vt:variant>
        <vt:i4>801</vt:i4>
      </vt:variant>
      <vt:variant>
        <vt:i4>0</vt:i4>
      </vt:variant>
      <vt:variant>
        <vt:i4>5</vt:i4>
      </vt:variant>
      <vt:variant>
        <vt:lpwstr/>
      </vt:variant>
      <vt:variant>
        <vt:lpwstr>_7ea8b2b4f132d8365f356fe921250db5</vt:lpwstr>
      </vt:variant>
      <vt:variant>
        <vt:i4>655456</vt:i4>
      </vt:variant>
      <vt:variant>
        <vt:i4>798</vt:i4>
      </vt:variant>
      <vt:variant>
        <vt:i4>0</vt:i4>
      </vt:variant>
      <vt:variant>
        <vt:i4>5</vt:i4>
      </vt:variant>
      <vt:variant>
        <vt:lpwstr/>
      </vt:variant>
      <vt:variant>
        <vt:lpwstr>_b7f5812ac0dc15385e4b1a141b1feee0</vt:lpwstr>
      </vt:variant>
      <vt:variant>
        <vt:i4>852027</vt:i4>
      </vt:variant>
      <vt:variant>
        <vt:i4>795</vt:i4>
      </vt:variant>
      <vt:variant>
        <vt:i4>0</vt:i4>
      </vt:variant>
      <vt:variant>
        <vt:i4>5</vt:i4>
      </vt:variant>
      <vt:variant>
        <vt:lpwstr/>
      </vt:variant>
      <vt:variant>
        <vt:lpwstr>_6d5039f98de394b145532000614ce69d</vt:lpwstr>
      </vt:variant>
      <vt:variant>
        <vt:i4>5242989</vt:i4>
      </vt:variant>
      <vt:variant>
        <vt:i4>792</vt:i4>
      </vt:variant>
      <vt:variant>
        <vt:i4>0</vt:i4>
      </vt:variant>
      <vt:variant>
        <vt:i4>5</vt:i4>
      </vt:variant>
      <vt:variant>
        <vt:lpwstr/>
      </vt:variant>
      <vt:variant>
        <vt:lpwstr>_078d7bcfb6a6e694cca749314bba989c</vt:lpwstr>
      </vt:variant>
      <vt:variant>
        <vt:i4>5832760</vt:i4>
      </vt:variant>
      <vt:variant>
        <vt:i4>789</vt:i4>
      </vt:variant>
      <vt:variant>
        <vt:i4>0</vt:i4>
      </vt:variant>
      <vt:variant>
        <vt:i4>5</vt:i4>
      </vt:variant>
      <vt:variant>
        <vt:lpwstr/>
      </vt:variant>
      <vt:variant>
        <vt:lpwstr>_fab17c9509911cf3021f4c29eae49b31</vt:lpwstr>
      </vt:variant>
      <vt:variant>
        <vt:i4>655410</vt:i4>
      </vt:variant>
      <vt:variant>
        <vt:i4>786</vt:i4>
      </vt:variant>
      <vt:variant>
        <vt:i4>0</vt:i4>
      </vt:variant>
      <vt:variant>
        <vt:i4>5</vt:i4>
      </vt:variant>
      <vt:variant>
        <vt:lpwstr/>
      </vt:variant>
      <vt:variant>
        <vt:lpwstr>_5c37f2d4f20ac173c6889b1bd1971f37</vt:lpwstr>
      </vt:variant>
      <vt:variant>
        <vt:i4>5374059</vt:i4>
      </vt:variant>
      <vt:variant>
        <vt:i4>783</vt:i4>
      </vt:variant>
      <vt:variant>
        <vt:i4>0</vt:i4>
      </vt:variant>
      <vt:variant>
        <vt:i4>5</vt:i4>
      </vt:variant>
      <vt:variant>
        <vt:lpwstr/>
      </vt:variant>
      <vt:variant>
        <vt:lpwstr>_d6a2c76f6ef7f920e78a6b5215f87184</vt:lpwstr>
      </vt:variant>
      <vt:variant>
        <vt:i4>655456</vt:i4>
      </vt:variant>
      <vt:variant>
        <vt:i4>780</vt:i4>
      </vt:variant>
      <vt:variant>
        <vt:i4>0</vt:i4>
      </vt:variant>
      <vt:variant>
        <vt:i4>5</vt:i4>
      </vt:variant>
      <vt:variant>
        <vt:lpwstr/>
      </vt:variant>
      <vt:variant>
        <vt:lpwstr>_b7f5812ac0dc15385e4b1a141b1feee0</vt:lpwstr>
      </vt:variant>
      <vt:variant>
        <vt:i4>50</vt:i4>
      </vt:variant>
      <vt:variant>
        <vt:i4>777</vt:i4>
      </vt:variant>
      <vt:variant>
        <vt:i4>0</vt:i4>
      </vt:variant>
      <vt:variant>
        <vt:i4>5</vt:i4>
      </vt:variant>
      <vt:variant>
        <vt:lpwstr/>
      </vt:variant>
      <vt:variant>
        <vt:lpwstr>_48c6700ef77c1df113f10add3303c059</vt:lpwstr>
      </vt:variant>
      <vt:variant>
        <vt:i4>5374014</vt:i4>
      </vt:variant>
      <vt:variant>
        <vt:i4>774</vt:i4>
      </vt:variant>
      <vt:variant>
        <vt:i4>0</vt:i4>
      </vt:variant>
      <vt:variant>
        <vt:i4>5</vt:i4>
      </vt:variant>
      <vt:variant>
        <vt:lpwstr/>
      </vt:variant>
      <vt:variant>
        <vt:lpwstr>_328cfb2fa25ca96d48b702a53ed7fb81</vt:lpwstr>
      </vt:variant>
      <vt:variant>
        <vt:i4>786487</vt:i4>
      </vt:variant>
      <vt:variant>
        <vt:i4>771</vt:i4>
      </vt:variant>
      <vt:variant>
        <vt:i4>0</vt:i4>
      </vt:variant>
      <vt:variant>
        <vt:i4>5</vt:i4>
      </vt:variant>
      <vt:variant>
        <vt:lpwstr/>
      </vt:variant>
      <vt:variant>
        <vt:lpwstr>_51dc0703c599ca301f20eec1a7047b4f</vt:lpwstr>
      </vt:variant>
      <vt:variant>
        <vt:i4>5439589</vt:i4>
      </vt:variant>
      <vt:variant>
        <vt:i4>768</vt:i4>
      </vt:variant>
      <vt:variant>
        <vt:i4>0</vt:i4>
      </vt:variant>
      <vt:variant>
        <vt:i4>5</vt:i4>
      </vt:variant>
      <vt:variant>
        <vt:lpwstr/>
      </vt:variant>
      <vt:variant>
        <vt:lpwstr>_7ea8b2b4f132d8365f356fe921250db5</vt:lpwstr>
      </vt:variant>
      <vt:variant>
        <vt:i4>5242989</vt:i4>
      </vt:variant>
      <vt:variant>
        <vt:i4>765</vt:i4>
      </vt:variant>
      <vt:variant>
        <vt:i4>0</vt:i4>
      </vt:variant>
      <vt:variant>
        <vt:i4>5</vt:i4>
      </vt:variant>
      <vt:variant>
        <vt:lpwstr/>
      </vt:variant>
      <vt:variant>
        <vt:lpwstr>_078d7bcfb6a6e694cca749314bba989c</vt:lpwstr>
      </vt:variant>
      <vt:variant>
        <vt:i4>6094896</vt:i4>
      </vt:variant>
      <vt:variant>
        <vt:i4>762</vt:i4>
      </vt:variant>
      <vt:variant>
        <vt:i4>0</vt:i4>
      </vt:variant>
      <vt:variant>
        <vt:i4>5</vt:i4>
      </vt:variant>
      <vt:variant>
        <vt:lpwstr/>
      </vt:variant>
      <vt:variant>
        <vt:lpwstr>_d1dd3f00ad6e8c211308d12cd22bc6a2</vt:lpwstr>
      </vt:variant>
      <vt:variant>
        <vt:i4>131129</vt:i4>
      </vt:variant>
      <vt:variant>
        <vt:i4>759</vt:i4>
      </vt:variant>
      <vt:variant>
        <vt:i4>0</vt:i4>
      </vt:variant>
      <vt:variant>
        <vt:i4>5</vt:i4>
      </vt:variant>
      <vt:variant>
        <vt:lpwstr/>
      </vt:variant>
      <vt:variant>
        <vt:lpwstr>_6f6397689b97417d4e799b3a2225edb5</vt:lpwstr>
      </vt:variant>
      <vt:variant>
        <vt:i4>655468</vt:i4>
      </vt:variant>
      <vt:variant>
        <vt:i4>756</vt:i4>
      </vt:variant>
      <vt:variant>
        <vt:i4>0</vt:i4>
      </vt:variant>
      <vt:variant>
        <vt:i4>5</vt:i4>
      </vt:variant>
      <vt:variant>
        <vt:lpwstr/>
      </vt:variant>
      <vt:variant>
        <vt:lpwstr>_fe5f5e329e168f5f8e1819ed1652b0a8</vt:lpwstr>
      </vt:variant>
      <vt:variant>
        <vt:i4>5701686</vt:i4>
      </vt:variant>
      <vt:variant>
        <vt:i4>753</vt:i4>
      </vt:variant>
      <vt:variant>
        <vt:i4>0</vt:i4>
      </vt:variant>
      <vt:variant>
        <vt:i4>5</vt:i4>
      </vt:variant>
      <vt:variant>
        <vt:lpwstr/>
      </vt:variant>
      <vt:variant>
        <vt:lpwstr>_34fedfda86b91515e5596927fff79c5a</vt:lpwstr>
      </vt:variant>
      <vt:variant>
        <vt:i4>6029370</vt:i4>
      </vt:variant>
      <vt:variant>
        <vt:i4>750</vt:i4>
      </vt:variant>
      <vt:variant>
        <vt:i4>0</vt:i4>
      </vt:variant>
      <vt:variant>
        <vt:i4>5</vt:i4>
      </vt:variant>
      <vt:variant>
        <vt:lpwstr/>
      </vt:variant>
      <vt:variant>
        <vt:lpwstr>_eecb029802a3c515da613cd8c5c50bed</vt:lpwstr>
      </vt:variant>
      <vt:variant>
        <vt:i4>52</vt:i4>
      </vt:variant>
      <vt:variant>
        <vt:i4>747</vt:i4>
      </vt:variant>
      <vt:variant>
        <vt:i4>0</vt:i4>
      </vt:variant>
      <vt:variant>
        <vt:i4>5</vt:i4>
      </vt:variant>
      <vt:variant>
        <vt:lpwstr/>
      </vt:variant>
      <vt:variant>
        <vt:lpwstr>_76d9767d8a49b448b6931dcc00a33cb9</vt:lpwstr>
      </vt:variant>
      <vt:variant>
        <vt:i4>5242933</vt:i4>
      </vt:variant>
      <vt:variant>
        <vt:i4>744</vt:i4>
      </vt:variant>
      <vt:variant>
        <vt:i4>0</vt:i4>
      </vt:variant>
      <vt:variant>
        <vt:i4>5</vt:i4>
      </vt:variant>
      <vt:variant>
        <vt:lpwstr/>
      </vt:variant>
      <vt:variant>
        <vt:lpwstr>_e746b6948430663af0dc5ff5f4a82604</vt:lpwstr>
      </vt:variant>
      <vt:variant>
        <vt:i4>524387</vt:i4>
      </vt:variant>
      <vt:variant>
        <vt:i4>741</vt:i4>
      </vt:variant>
      <vt:variant>
        <vt:i4>0</vt:i4>
      </vt:variant>
      <vt:variant>
        <vt:i4>5</vt:i4>
      </vt:variant>
      <vt:variant>
        <vt:lpwstr/>
      </vt:variant>
      <vt:variant>
        <vt:lpwstr>_1b457950e97944ea71dc6c9c69380de7</vt:lpwstr>
      </vt:variant>
      <vt:variant>
        <vt:i4>65638</vt:i4>
      </vt:variant>
      <vt:variant>
        <vt:i4>738</vt:i4>
      </vt:variant>
      <vt:variant>
        <vt:i4>0</vt:i4>
      </vt:variant>
      <vt:variant>
        <vt:i4>5</vt:i4>
      </vt:variant>
      <vt:variant>
        <vt:lpwstr/>
      </vt:variant>
      <vt:variant>
        <vt:lpwstr>_cc312f59de173021fd2ee9302c245859</vt:lpwstr>
      </vt:variant>
      <vt:variant>
        <vt:i4>524387</vt:i4>
      </vt:variant>
      <vt:variant>
        <vt:i4>735</vt:i4>
      </vt:variant>
      <vt:variant>
        <vt:i4>0</vt:i4>
      </vt:variant>
      <vt:variant>
        <vt:i4>5</vt:i4>
      </vt:variant>
      <vt:variant>
        <vt:lpwstr/>
      </vt:variant>
      <vt:variant>
        <vt:lpwstr>_1b457950e97944ea71dc6c9c69380de7</vt:lpwstr>
      </vt:variant>
      <vt:variant>
        <vt:i4>196657</vt:i4>
      </vt:variant>
      <vt:variant>
        <vt:i4>732</vt:i4>
      </vt:variant>
      <vt:variant>
        <vt:i4>0</vt:i4>
      </vt:variant>
      <vt:variant>
        <vt:i4>5</vt:i4>
      </vt:variant>
      <vt:variant>
        <vt:lpwstr/>
      </vt:variant>
      <vt:variant>
        <vt:lpwstr>_433ee99325cdaa20b3b78d3d26aafade</vt:lpwstr>
      </vt:variant>
      <vt:variant>
        <vt:i4>5832755</vt:i4>
      </vt:variant>
      <vt:variant>
        <vt:i4>729</vt:i4>
      </vt:variant>
      <vt:variant>
        <vt:i4>0</vt:i4>
      </vt:variant>
      <vt:variant>
        <vt:i4>5</vt:i4>
      </vt:variant>
      <vt:variant>
        <vt:lpwstr/>
      </vt:variant>
      <vt:variant>
        <vt:lpwstr>_1f1f9a2d7e3a6cfcbfd11b447e494022</vt:lpwstr>
      </vt:variant>
      <vt:variant>
        <vt:i4>721007</vt:i4>
      </vt:variant>
      <vt:variant>
        <vt:i4>726</vt:i4>
      </vt:variant>
      <vt:variant>
        <vt:i4>0</vt:i4>
      </vt:variant>
      <vt:variant>
        <vt:i4>5</vt:i4>
      </vt:variant>
      <vt:variant>
        <vt:lpwstr/>
      </vt:variant>
      <vt:variant>
        <vt:lpwstr>_20d0aba072d95284dd1fee1810545433</vt:lpwstr>
      </vt:variant>
      <vt:variant>
        <vt:i4>5767218</vt:i4>
      </vt:variant>
      <vt:variant>
        <vt:i4>723</vt:i4>
      </vt:variant>
      <vt:variant>
        <vt:i4>0</vt:i4>
      </vt:variant>
      <vt:variant>
        <vt:i4>5</vt:i4>
      </vt:variant>
      <vt:variant>
        <vt:lpwstr/>
      </vt:variant>
      <vt:variant>
        <vt:lpwstr>_fafdec9231ed80245bc0c6f75884076e</vt:lpwstr>
      </vt:variant>
      <vt:variant>
        <vt:i4>6160494</vt:i4>
      </vt:variant>
      <vt:variant>
        <vt:i4>720</vt:i4>
      </vt:variant>
      <vt:variant>
        <vt:i4>0</vt:i4>
      </vt:variant>
      <vt:variant>
        <vt:i4>5</vt:i4>
      </vt:variant>
      <vt:variant>
        <vt:lpwstr/>
      </vt:variant>
      <vt:variant>
        <vt:lpwstr>_45fe3d1dee4c068749b5cd5b2cc6e9c6</vt:lpwstr>
      </vt:variant>
      <vt:variant>
        <vt:i4>5439590</vt:i4>
      </vt:variant>
      <vt:variant>
        <vt:i4>717</vt:i4>
      </vt:variant>
      <vt:variant>
        <vt:i4>0</vt:i4>
      </vt:variant>
      <vt:variant>
        <vt:i4>5</vt:i4>
      </vt:variant>
      <vt:variant>
        <vt:lpwstr/>
      </vt:variant>
      <vt:variant>
        <vt:lpwstr>_e1216f3cf95283e7249337d4d04e5b6d</vt:lpwstr>
      </vt:variant>
      <vt:variant>
        <vt:i4>524385</vt:i4>
      </vt:variant>
      <vt:variant>
        <vt:i4>714</vt:i4>
      </vt:variant>
      <vt:variant>
        <vt:i4>0</vt:i4>
      </vt:variant>
      <vt:variant>
        <vt:i4>5</vt:i4>
      </vt:variant>
      <vt:variant>
        <vt:lpwstr/>
      </vt:variant>
      <vt:variant>
        <vt:lpwstr>_e218bcc3465d6b38884ec34665959447</vt:lpwstr>
      </vt:variant>
      <vt:variant>
        <vt:i4>5570663</vt:i4>
      </vt:variant>
      <vt:variant>
        <vt:i4>711</vt:i4>
      </vt:variant>
      <vt:variant>
        <vt:i4>0</vt:i4>
      </vt:variant>
      <vt:variant>
        <vt:i4>5</vt:i4>
      </vt:variant>
      <vt:variant>
        <vt:lpwstr/>
      </vt:variant>
      <vt:variant>
        <vt:lpwstr>_609eba62b5dfc9949089239038862da6</vt:lpwstr>
      </vt:variant>
      <vt:variant>
        <vt:i4>5505085</vt:i4>
      </vt:variant>
      <vt:variant>
        <vt:i4>708</vt:i4>
      </vt:variant>
      <vt:variant>
        <vt:i4>0</vt:i4>
      </vt:variant>
      <vt:variant>
        <vt:i4>5</vt:i4>
      </vt:variant>
      <vt:variant>
        <vt:lpwstr/>
      </vt:variant>
      <vt:variant>
        <vt:lpwstr>_9e67d3aa59abc3ec33ba5e18604b94bb</vt:lpwstr>
      </vt:variant>
      <vt:variant>
        <vt:i4>65638</vt:i4>
      </vt:variant>
      <vt:variant>
        <vt:i4>705</vt:i4>
      </vt:variant>
      <vt:variant>
        <vt:i4>0</vt:i4>
      </vt:variant>
      <vt:variant>
        <vt:i4>5</vt:i4>
      </vt:variant>
      <vt:variant>
        <vt:lpwstr/>
      </vt:variant>
      <vt:variant>
        <vt:lpwstr>_cc312f59de173021fd2ee9302c245859</vt:lpwstr>
      </vt:variant>
      <vt:variant>
        <vt:i4>720945</vt:i4>
      </vt:variant>
      <vt:variant>
        <vt:i4>702</vt:i4>
      </vt:variant>
      <vt:variant>
        <vt:i4>0</vt:i4>
      </vt:variant>
      <vt:variant>
        <vt:i4>5</vt:i4>
      </vt:variant>
      <vt:variant>
        <vt:lpwstr/>
      </vt:variant>
      <vt:variant>
        <vt:lpwstr>_cbd70a72b0354d4087989d6226b0efa0</vt:lpwstr>
      </vt:variant>
      <vt:variant>
        <vt:i4>852070</vt:i4>
      </vt:variant>
      <vt:variant>
        <vt:i4>699</vt:i4>
      </vt:variant>
      <vt:variant>
        <vt:i4>0</vt:i4>
      </vt:variant>
      <vt:variant>
        <vt:i4>5</vt:i4>
      </vt:variant>
      <vt:variant>
        <vt:lpwstr/>
      </vt:variant>
      <vt:variant>
        <vt:lpwstr>_643e181a9243f4ba63d99f07b9439458</vt:lpwstr>
      </vt:variant>
      <vt:variant>
        <vt:i4>65585</vt:i4>
      </vt:variant>
      <vt:variant>
        <vt:i4>696</vt:i4>
      </vt:variant>
      <vt:variant>
        <vt:i4>0</vt:i4>
      </vt:variant>
      <vt:variant>
        <vt:i4>5</vt:i4>
      </vt:variant>
      <vt:variant>
        <vt:lpwstr/>
      </vt:variant>
      <vt:variant>
        <vt:lpwstr>_b7b0cfb7ecb6b4b3bbe1f173a5f6f80a</vt:lpwstr>
      </vt:variant>
      <vt:variant>
        <vt:i4>5242989</vt:i4>
      </vt:variant>
      <vt:variant>
        <vt:i4>693</vt:i4>
      </vt:variant>
      <vt:variant>
        <vt:i4>0</vt:i4>
      </vt:variant>
      <vt:variant>
        <vt:i4>5</vt:i4>
      </vt:variant>
      <vt:variant>
        <vt:lpwstr/>
      </vt:variant>
      <vt:variant>
        <vt:lpwstr>_078d7bcfb6a6e694cca749314bba989c</vt:lpwstr>
      </vt:variant>
      <vt:variant>
        <vt:i4>65585</vt:i4>
      </vt:variant>
      <vt:variant>
        <vt:i4>690</vt:i4>
      </vt:variant>
      <vt:variant>
        <vt:i4>0</vt:i4>
      </vt:variant>
      <vt:variant>
        <vt:i4>5</vt:i4>
      </vt:variant>
      <vt:variant>
        <vt:lpwstr/>
      </vt:variant>
      <vt:variant>
        <vt:lpwstr>_b7b0cfb7ecb6b4b3bbe1f173a5f6f80a</vt:lpwstr>
      </vt:variant>
      <vt:variant>
        <vt:i4>5374013</vt:i4>
      </vt:variant>
      <vt:variant>
        <vt:i4>687</vt:i4>
      </vt:variant>
      <vt:variant>
        <vt:i4>0</vt:i4>
      </vt:variant>
      <vt:variant>
        <vt:i4>5</vt:i4>
      </vt:variant>
      <vt:variant>
        <vt:lpwstr/>
      </vt:variant>
      <vt:variant>
        <vt:lpwstr>_0e01d1923f49c29c88302f67ce158275</vt:lpwstr>
      </vt:variant>
      <vt:variant>
        <vt:i4>65585</vt:i4>
      </vt:variant>
      <vt:variant>
        <vt:i4>684</vt:i4>
      </vt:variant>
      <vt:variant>
        <vt:i4>0</vt:i4>
      </vt:variant>
      <vt:variant>
        <vt:i4>5</vt:i4>
      </vt:variant>
      <vt:variant>
        <vt:lpwstr/>
      </vt:variant>
      <vt:variant>
        <vt:lpwstr>_b7b0cfb7ecb6b4b3bbe1f173a5f6f80a</vt:lpwstr>
      </vt:variant>
      <vt:variant>
        <vt:i4>5439545</vt:i4>
      </vt:variant>
      <vt:variant>
        <vt:i4>681</vt:i4>
      </vt:variant>
      <vt:variant>
        <vt:i4>0</vt:i4>
      </vt:variant>
      <vt:variant>
        <vt:i4>5</vt:i4>
      </vt:variant>
      <vt:variant>
        <vt:lpwstr/>
      </vt:variant>
      <vt:variant>
        <vt:lpwstr>_4b6af07ce29fb6cdb5873c0376c54ad2</vt:lpwstr>
      </vt:variant>
      <vt:variant>
        <vt:i4>65585</vt:i4>
      </vt:variant>
      <vt:variant>
        <vt:i4>678</vt:i4>
      </vt:variant>
      <vt:variant>
        <vt:i4>0</vt:i4>
      </vt:variant>
      <vt:variant>
        <vt:i4>5</vt:i4>
      </vt:variant>
      <vt:variant>
        <vt:lpwstr/>
      </vt:variant>
      <vt:variant>
        <vt:lpwstr>_b7b0cfb7ecb6b4b3bbe1f173a5f6f80a</vt:lpwstr>
      </vt:variant>
      <vt:variant>
        <vt:i4>5308468</vt:i4>
      </vt:variant>
      <vt:variant>
        <vt:i4>675</vt:i4>
      </vt:variant>
      <vt:variant>
        <vt:i4>0</vt:i4>
      </vt:variant>
      <vt:variant>
        <vt:i4>5</vt:i4>
      </vt:variant>
      <vt:variant>
        <vt:lpwstr/>
      </vt:variant>
      <vt:variant>
        <vt:lpwstr>_06469a52e99f70e843de2fa24844ca7c</vt:lpwstr>
      </vt:variant>
      <vt:variant>
        <vt:i4>720992</vt:i4>
      </vt:variant>
      <vt:variant>
        <vt:i4>672</vt:i4>
      </vt:variant>
      <vt:variant>
        <vt:i4>0</vt:i4>
      </vt:variant>
      <vt:variant>
        <vt:i4>5</vt:i4>
      </vt:variant>
      <vt:variant>
        <vt:lpwstr/>
      </vt:variant>
      <vt:variant>
        <vt:lpwstr>_2f4cb91a21290d756d359584b6e9cd9a</vt:lpwstr>
      </vt:variant>
      <vt:variant>
        <vt:i4>5636155</vt:i4>
      </vt:variant>
      <vt:variant>
        <vt:i4>669</vt:i4>
      </vt:variant>
      <vt:variant>
        <vt:i4>0</vt:i4>
      </vt:variant>
      <vt:variant>
        <vt:i4>5</vt:i4>
      </vt:variant>
      <vt:variant>
        <vt:lpwstr/>
      </vt:variant>
      <vt:variant>
        <vt:lpwstr>_f233669323e458391a6bbd0fedae5f97</vt:lpwstr>
      </vt:variant>
      <vt:variant>
        <vt:i4>589880</vt:i4>
      </vt:variant>
      <vt:variant>
        <vt:i4>666</vt:i4>
      </vt:variant>
      <vt:variant>
        <vt:i4>0</vt:i4>
      </vt:variant>
      <vt:variant>
        <vt:i4>5</vt:i4>
      </vt:variant>
      <vt:variant>
        <vt:lpwstr/>
      </vt:variant>
      <vt:variant>
        <vt:lpwstr>_04f138937398626aa163961575564324</vt:lpwstr>
      </vt:variant>
      <vt:variant>
        <vt:i4>5505122</vt:i4>
      </vt:variant>
      <vt:variant>
        <vt:i4>663</vt:i4>
      </vt:variant>
      <vt:variant>
        <vt:i4>0</vt:i4>
      </vt:variant>
      <vt:variant>
        <vt:i4>5</vt:i4>
      </vt:variant>
      <vt:variant>
        <vt:lpwstr/>
      </vt:variant>
      <vt:variant>
        <vt:lpwstr>_779c7e28d1d2d017a1af869f259f9d9a</vt:lpwstr>
      </vt:variant>
      <vt:variant>
        <vt:i4>589880</vt:i4>
      </vt:variant>
      <vt:variant>
        <vt:i4>660</vt:i4>
      </vt:variant>
      <vt:variant>
        <vt:i4>0</vt:i4>
      </vt:variant>
      <vt:variant>
        <vt:i4>5</vt:i4>
      </vt:variant>
      <vt:variant>
        <vt:lpwstr/>
      </vt:variant>
      <vt:variant>
        <vt:lpwstr>_04f138937398626aa163961575564324</vt:lpwstr>
      </vt:variant>
      <vt:variant>
        <vt:i4>5505122</vt:i4>
      </vt:variant>
      <vt:variant>
        <vt:i4>657</vt:i4>
      </vt:variant>
      <vt:variant>
        <vt:i4>0</vt:i4>
      </vt:variant>
      <vt:variant>
        <vt:i4>5</vt:i4>
      </vt:variant>
      <vt:variant>
        <vt:lpwstr/>
      </vt:variant>
      <vt:variant>
        <vt:lpwstr>_779c7e28d1d2d017a1af869f259f9d9a</vt:lpwstr>
      </vt:variant>
      <vt:variant>
        <vt:i4>589929</vt:i4>
      </vt:variant>
      <vt:variant>
        <vt:i4>651</vt:i4>
      </vt:variant>
      <vt:variant>
        <vt:i4>0</vt:i4>
      </vt:variant>
      <vt:variant>
        <vt:i4>5</vt:i4>
      </vt:variant>
      <vt:variant>
        <vt:lpwstr/>
      </vt:variant>
      <vt:variant>
        <vt:lpwstr>_4f197e865416cb787356c933792c1753</vt:lpwstr>
      </vt:variant>
      <vt:variant>
        <vt:i4>589873</vt:i4>
      </vt:variant>
      <vt:variant>
        <vt:i4>648</vt:i4>
      </vt:variant>
      <vt:variant>
        <vt:i4>0</vt:i4>
      </vt:variant>
      <vt:variant>
        <vt:i4>5</vt:i4>
      </vt:variant>
      <vt:variant>
        <vt:lpwstr/>
      </vt:variant>
      <vt:variant>
        <vt:lpwstr>_7cd59591ab363de44900b80ca99b61f2</vt:lpwstr>
      </vt:variant>
      <vt:variant>
        <vt:i4>6094904</vt:i4>
      </vt:variant>
      <vt:variant>
        <vt:i4>645</vt:i4>
      </vt:variant>
      <vt:variant>
        <vt:i4>0</vt:i4>
      </vt:variant>
      <vt:variant>
        <vt:i4>5</vt:i4>
      </vt:variant>
      <vt:variant>
        <vt:lpwstr/>
      </vt:variant>
      <vt:variant>
        <vt:lpwstr>_bf3a6b9e14c88f7644d603ac8963fc7f</vt:lpwstr>
      </vt:variant>
      <vt:variant>
        <vt:i4>917566</vt:i4>
      </vt:variant>
      <vt:variant>
        <vt:i4>642</vt:i4>
      </vt:variant>
      <vt:variant>
        <vt:i4>0</vt:i4>
      </vt:variant>
      <vt:variant>
        <vt:i4>5</vt:i4>
      </vt:variant>
      <vt:variant>
        <vt:lpwstr/>
      </vt:variant>
      <vt:variant>
        <vt:lpwstr>_b289f99117f574e88f3f1f45e55329bd</vt:lpwstr>
      </vt:variant>
      <vt:variant>
        <vt:i4>5374004</vt:i4>
      </vt:variant>
      <vt:variant>
        <vt:i4>639</vt:i4>
      </vt:variant>
      <vt:variant>
        <vt:i4>0</vt:i4>
      </vt:variant>
      <vt:variant>
        <vt:i4>5</vt:i4>
      </vt:variant>
      <vt:variant>
        <vt:lpwstr/>
      </vt:variant>
      <vt:variant>
        <vt:lpwstr>_b3239e0b260c81e5785736575c929bec</vt:lpwstr>
      </vt:variant>
      <vt:variant>
        <vt:i4>6160443</vt:i4>
      </vt:variant>
      <vt:variant>
        <vt:i4>636</vt:i4>
      </vt:variant>
      <vt:variant>
        <vt:i4>0</vt:i4>
      </vt:variant>
      <vt:variant>
        <vt:i4>5</vt:i4>
      </vt:variant>
      <vt:variant>
        <vt:lpwstr/>
      </vt:variant>
      <vt:variant>
        <vt:lpwstr>_62c3cc488fd850b001dcc587679bbe59</vt:lpwstr>
      </vt:variant>
      <vt:variant>
        <vt:i4>458804</vt:i4>
      </vt:variant>
      <vt:variant>
        <vt:i4>633</vt:i4>
      </vt:variant>
      <vt:variant>
        <vt:i4>0</vt:i4>
      </vt:variant>
      <vt:variant>
        <vt:i4>5</vt:i4>
      </vt:variant>
      <vt:variant>
        <vt:lpwstr/>
      </vt:variant>
      <vt:variant>
        <vt:lpwstr>_e4adc88a52b070e96d193dd37ca898b7</vt:lpwstr>
      </vt:variant>
      <vt:variant>
        <vt:i4>327737</vt:i4>
      </vt:variant>
      <vt:variant>
        <vt:i4>630</vt:i4>
      </vt:variant>
      <vt:variant>
        <vt:i4>0</vt:i4>
      </vt:variant>
      <vt:variant>
        <vt:i4>5</vt:i4>
      </vt:variant>
      <vt:variant>
        <vt:lpwstr/>
      </vt:variant>
      <vt:variant>
        <vt:lpwstr>_cf7c1cfd6f01cb1d417095b2f4ed0c9e</vt:lpwstr>
      </vt:variant>
      <vt:variant>
        <vt:i4>5898297</vt:i4>
      </vt:variant>
      <vt:variant>
        <vt:i4>627</vt:i4>
      </vt:variant>
      <vt:variant>
        <vt:i4>0</vt:i4>
      </vt:variant>
      <vt:variant>
        <vt:i4>5</vt:i4>
      </vt:variant>
      <vt:variant>
        <vt:lpwstr/>
      </vt:variant>
      <vt:variant>
        <vt:lpwstr>_b2861a1bc3b70e07b60de7db6da03d61</vt:lpwstr>
      </vt:variant>
      <vt:variant>
        <vt:i4>5898290</vt:i4>
      </vt:variant>
      <vt:variant>
        <vt:i4>624</vt:i4>
      </vt:variant>
      <vt:variant>
        <vt:i4>0</vt:i4>
      </vt:variant>
      <vt:variant>
        <vt:i4>5</vt:i4>
      </vt:variant>
      <vt:variant>
        <vt:lpwstr/>
      </vt:variant>
      <vt:variant>
        <vt:lpwstr>_3f5b1750a45223f0a290a9371af6a0d5</vt:lpwstr>
      </vt:variant>
      <vt:variant>
        <vt:i4>262204</vt:i4>
      </vt:variant>
      <vt:variant>
        <vt:i4>621</vt:i4>
      </vt:variant>
      <vt:variant>
        <vt:i4>0</vt:i4>
      </vt:variant>
      <vt:variant>
        <vt:i4>5</vt:i4>
      </vt:variant>
      <vt:variant>
        <vt:lpwstr/>
      </vt:variant>
      <vt:variant>
        <vt:lpwstr>_6d35e99dc7257d83cd569cccf2bb3886</vt:lpwstr>
      </vt:variant>
      <vt:variant>
        <vt:i4>196709</vt:i4>
      </vt:variant>
      <vt:variant>
        <vt:i4>612</vt:i4>
      </vt:variant>
      <vt:variant>
        <vt:i4>0</vt:i4>
      </vt:variant>
      <vt:variant>
        <vt:i4>5</vt:i4>
      </vt:variant>
      <vt:variant>
        <vt:lpwstr/>
      </vt:variant>
      <vt:variant>
        <vt:lpwstr>_2d08bbc308b8c3ee2c4f938350a50a78</vt:lpwstr>
      </vt:variant>
      <vt:variant>
        <vt:i4>5308473</vt:i4>
      </vt:variant>
      <vt:variant>
        <vt:i4>609</vt:i4>
      </vt:variant>
      <vt:variant>
        <vt:i4>0</vt:i4>
      </vt:variant>
      <vt:variant>
        <vt:i4>5</vt:i4>
      </vt:variant>
      <vt:variant>
        <vt:lpwstr/>
      </vt:variant>
      <vt:variant>
        <vt:lpwstr>_e14c9a4901d6ab98b5c34a3ebd741ccd</vt:lpwstr>
      </vt:variant>
      <vt:variant>
        <vt:i4>524384</vt:i4>
      </vt:variant>
      <vt:variant>
        <vt:i4>606</vt:i4>
      </vt:variant>
      <vt:variant>
        <vt:i4>0</vt:i4>
      </vt:variant>
      <vt:variant>
        <vt:i4>5</vt:i4>
      </vt:variant>
      <vt:variant>
        <vt:lpwstr/>
      </vt:variant>
      <vt:variant>
        <vt:lpwstr>_1d44824b786d66879cf37838411211a3</vt:lpwstr>
      </vt:variant>
      <vt:variant>
        <vt:i4>524395</vt:i4>
      </vt:variant>
      <vt:variant>
        <vt:i4>603</vt:i4>
      </vt:variant>
      <vt:variant>
        <vt:i4>0</vt:i4>
      </vt:variant>
      <vt:variant>
        <vt:i4>5</vt:i4>
      </vt:variant>
      <vt:variant>
        <vt:lpwstr/>
      </vt:variant>
      <vt:variant>
        <vt:lpwstr>_fe4c66a9b44cd1acd2fb5b78cda3de82</vt:lpwstr>
      </vt:variant>
      <vt:variant>
        <vt:i4>5308527</vt:i4>
      </vt:variant>
      <vt:variant>
        <vt:i4>600</vt:i4>
      </vt:variant>
      <vt:variant>
        <vt:i4>0</vt:i4>
      </vt:variant>
      <vt:variant>
        <vt:i4>5</vt:i4>
      </vt:variant>
      <vt:variant>
        <vt:lpwstr/>
      </vt:variant>
      <vt:variant>
        <vt:lpwstr>_be74789896bc3a2dcaeff086852fdcfd</vt:lpwstr>
      </vt:variant>
      <vt:variant>
        <vt:i4>655466</vt:i4>
      </vt:variant>
      <vt:variant>
        <vt:i4>597</vt:i4>
      </vt:variant>
      <vt:variant>
        <vt:i4>0</vt:i4>
      </vt:variant>
      <vt:variant>
        <vt:i4>5</vt:i4>
      </vt:variant>
      <vt:variant>
        <vt:lpwstr/>
      </vt:variant>
      <vt:variant>
        <vt:lpwstr>_ac2ad4407b471a9e2db07bc097967e14</vt:lpwstr>
      </vt:variant>
      <vt:variant>
        <vt:i4>5898349</vt:i4>
      </vt:variant>
      <vt:variant>
        <vt:i4>594</vt:i4>
      </vt:variant>
      <vt:variant>
        <vt:i4>0</vt:i4>
      </vt:variant>
      <vt:variant>
        <vt:i4>5</vt:i4>
      </vt:variant>
      <vt:variant>
        <vt:lpwstr/>
      </vt:variant>
      <vt:variant>
        <vt:lpwstr>_4222f117bb4a5e070a5715e68e908e07</vt:lpwstr>
      </vt:variant>
      <vt:variant>
        <vt:i4>65599</vt:i4>
      </vt:variant>
      <vt:variant>
        <vt:i4>591</vt:i4>
      </vt:variant>
      <vt:variant>
        <vt:i4>0</vt:i4>
      </vt:variant>
      <vt:variant>
        <vt:i4>5</vt:i4>
      </vt:variant>
      <vt:variant>
        <vt:lpwstr/>
      </vt:variant>
      <vt:variant>
        <vt:lpwstr>_61515ad606035cff2c105b3e2d02e5b8</vt:lpwstr>
      </vt:variant>
      <vt:variant>
        <vt:i4>5636197</vt:i4>
      </vt:variant>
      <vt:variant>
        <vt:i4>588</vt:i4>
      </vt:variant>
      <vt:variant>
        <vt:i4>0</vt:i4>
      </vt:variant>
      <vt:variant>
        <vt:i4>5</vt:i4>
      </vt:variant>
      <vt:variant>
        <vt:lpwstr/>
      </vt:variant>
      <vt:variant>
        <vt:lpwstr>_a8cbd88f9fbc4d4548a80738cc2cce71</vt:lpwstr>
      </vt:variant>
      <vt:variant>
        <vt:i4>262193</vt:i4>
      </vt:variant>
      <vt:variant>
        <vt:i4>579</vt:i4>
      </vt:variant>
      <vt:variant>
        <vt:i4>0</vt:i4>
      </vt:variant>
      <vt:variant>
        <vt:i4>5</vt:i4>
      </vt:variant>
      <vt:variant>
        <vt:lpwstr/>
      </vt:variant>
      <vt:variant>
        <vt:lpwstr>_be35243527d8e15e83eebb93c2e7ff4f</vt:lpwstr>
      </vt:variant>
      <vt:variant>
        <vt:i4>65594</vt:i4>
      </vt:variant>
      <vt:variant>
        <vt:i4>576</vt:i4>
      </vt:variant>
      <vt:variant>
        <vt:i4>0</vt:i4>
      </vt:variant>
      <vt:variant>
        <vt:i4>5</vt:i4>
      </vt:variant>
      <vt:variant>
        <vt:lpwstr/>
      </vt:variant>
      <vt:variant>
        <vt:lpwstr>_af702b5fb5c45f7edb2324b6caeb2ea4</vt:lpwstr>
      </vt:variant>
      <vt:variant>
        <vt:i4>786541</vt:i4>
      </vt:variant>
      <vt:variant>
        <vt:i4>573</vt:i4>
      </vt:variant>
      <vt:variant>
        <vt:i4>0</vt:i4>
      </vt:variant>
      <vt:variant>
        <vt:i4>5</vt:i4>
      </vt:variant>
      <vt:variant>
        <vt:lpwstr/>
      </vt:variant>
      <vt:variant>
        <vt:lpwstr>_f05e8f56e984956a18f0abf2cd0ba0b7</vt:lpwstr>
      </vt:variant>
      <vt:variant>
        <vt:i4>5963831</vt:i4>
      </vt:variant>
      <vt:variant>
        <vt:i4>570</vt:i4>
      </vt:variant>
      <vt:variant>
        <vt:i4>0</vt:i4>
      </vt:variant>
      <vt:variant>
        <vt:i4>5</vt:i4>
      </vt:variant>
      <vt:variant>
        <vt:lpwstr/>
      </vt:variant>
      <vt:variant>
        <vt:lpwstr>_d044f4ec26c6be1a7f07ac7c2c85c82a</vt:lpwstr>
      </vt:variant>
      <vt:variant>
        <vt:i4>458849</vt:i4>
      </vt:variant>
      <vt:variant>
        <vt:i4>567</vt:i4>
      </vt:variant>
      <vt:variant>
        <vt:i4>0</vt:i4>
      </vt:variant>
      <vt:variant>
        <vt:i4>5</vt:i4>
      </vt:variant>
      <vt:variant>
        <vt:lpwstr/>
      </vt:variant>
      <vt:variant>
        <vt:lpwstr>_cc112807442b7cb4afa208b810d45268</vt:lpwstr>
      </vt:variant>
      <vt:variant>
        <vt:i4>6029415</vt:i4>
      </vt:variant>
      <vt:variant>
        <vt:i4>564</vt:i4>
      </vt:variant>
      <vt:variant>
        <vt:i4>0</vt:i4>
      </vt:variant>
      <vt:variant>
        <vt:i4>5</vt:i4>
      </vt:variant>
      <vt:variant>
        <vt:lpwstr/>
      </vt:variant>
      <vt:variant>
        <vt:lpwstr>_4120f3223514e9e03733de9838a20c36</vt:lpwstr>
      </vt:variant>
      <vt:variant>
        <vt:i4>327789</vt:i4>
      </vt:variant>
      <vt:variant>
        <vt:i4>561</vt:i4>
      </vt:variant>
      <vt:variant>
        <vt:i4>0</vt:i4>
      </vt:variant>
      <vt:variant>
        <vt:i4>5</vt:i4>
      </vt:variant>
      <vt:variant>
        <vt:lpwstr/>
      </vt:variant>
      <vt:variant>
        <vt:lpwstr>_504f18f67a8b863b082d15fe72f7a42d</vt:lpwstr>
      </vt:variant>
      <vt:variant>
        <vt:i4>48</vt:i4>
      </vt:variant>
      <vt:variant>
        <vt:i4>552</vt:i4>
      </vt:variant>
      <vt:variant>
        <vt:i4>0</vt:i4>
      </vt:variant>
      <vt:variant>
        <vt:i4>5</vt:i4>
      </vt:variant>
      <vt:variant>
        <vt:lpwstr/>
      </vt:variant>
      <vt:variant>
        <vt:lpwstr>_98212b4b6af7624683084f2677f94a49</vt:lpwstr>
      </vt:variant>
      <vt:variant>
        <vt:i4>262207</vt:i4>
      </vt:variant>
      <vt:variant>
        <vt:i4>549</vt:i4>
      </vt:variant>
      <vt:variant>
        <vt:i4>0</vt:i4>
      </vt:variant>
      <vt:variant>
        <vt:i4>5</vt:i4>
      </vt:variant>
      <vt:variant>
        <vt:lpwstr/>
      </vt:variant>
      <vt:variant>
        <vt:lpwstr>_cda6d322bc841e64105d6d654af08aca</vt:lpwstr>
      </vt:variant>
      <vt:variant>
        <vt:i4>589882</vt:i4>
      </vt:variant>
      <vt:variant>
        <vt:i4>546</vt:i4>
      </vt:variant>
      <vt:variant>
        <vt:i4>0</vt:i4>
      </vt:variant>
      <vt:variant>
        <vt:i4>5</vt:i4>
      </vt:variant>
      <vt:variant>
        <vt:lpwstr/>
      </vt:variant>
      <vt:variant>
        <vt:lpwstr>_0e0e0e9eab0b111c2bf7f4c63af312d0</vt:lpwstr>
      </vt:variant>
      <vt:variant>
        <vt:i4>589881</vt:i4>
      </vt:variant>
      <vt:variant>
        <vt:i4>543</vt:i4>
      </vt:variant>
      <vt:variant>
        <vt:i4>0</vt:i4>
      </vt:variant>
      <vt:variant>
        <vt:i4>5</vt:i4>
      </vt:variant>
      <vt:variant>
        <vt:lpwstr/>
      </vt:variant>
      <vt:variant>
        <vt:lpwstr>_3b4d5eb1498e3438b4407d87a6c0856f</vt:lpwstr>
      </vt:variant>
      <vt:variant>
        <vt:i4>5242978</vt:i4>
      </vt:variant>
      <vt:variant>
        <vt:i4>540</vt:i4>
      </vt:variant>
      <vt:variant>
        <vt:i4>0</vt:i4>
      </vt:variant>
      <vt:variant>
        <vt:i4>5</vt:i4>
      </vt:variant>
      <vt:variant>
        <vt:lpwstr/>
      </vt:variant>
      <vt:variant>
        <vt:lpwstr>_8868779d74df8b44c0bb2acd094286cc</vt:lpwstr>
      </vt:variant>
      <vt:variant>
        <vt:i4>917615</vt:i4>
      </vt:variant>
      <vt:variant>
        <vt:i4>537</vt:i4>
      </vt:variant>
      <vt:variant>
        <vt:i4>0</vt:i4>
      </vt:variant>
      <vt:variant>
        <vt:i4>5</vt:i4>
      </vt:variant>
      <vt:variant>
        <vt:lpwstr/>
      </vt:variant>
      <vt:variant>
        <vt:lpwstr>_0c101f984350e25e1639d0e7a23f2552</vt:lpwstr>
      </vt:variant>
      <vt:variant>
        <vt:i4>655416</vt:i4>
      </vt:variant>
      <vt:variant>
        <vt:i4>534</vt:i4>
      </vt:variant>
      <vt:variant>
        <vt:i4>0</vt:i4>
      </vt:variant>
      <vt:variant>
        <vt:i4>5</vt:i4>
      </vt:variant>
      <vt:variant>
        <vt:lpwstr/>
      </vt:variant>
      <vt:variant>
        <vt:lpwstr>_45fb6f1dcc3b6a674352a1b4e4940aac</vt:lpwstr>
      </vt:variant>
      <vt:variant>
        <vt:i4>5242943</vt:i4>
      </vt:variant>
      <vt:variant>
        <vt:i4>531</vt:i4>
      </vt:variant>
      <vt:variant>
        <vt:i4>0</vt:i4>
      </vt:variant>
      <vt:variant>
        <vt:i4>5</vt:i4>
      </vt:variant>
      <vt:variant>
        <vt:lpwstr/>
      </vt:variant>
      <vt:variant>
        <vt:lpwstr>_fddfac2e7b2b1e60035191c1a2910044</vt:lpwstr>
      </vt:variant>
      <vt:variant>
        <vt:i4>65587</vt:i4>
      </vt:variant>
      <vt:variant>
        <vt:i4>528</vt:i4>
      </vt:variant>
      <vt:variant>
        <vt:i4>0</vt:i4>
      </vt:variant>
      <vt:variant>
        <vt:i4>5</vt:i4>
      </vt:variant>
      <vt:variant>
        <vt:lpwstr/>
      </vt:variant>
      <vt:variant>
        <vt:lpwstr>_53fb3f3992dee34a7230b4573f1a8a7b</vt:lpwstr>
      </vt:variant>
      <vt:variant>
        <vt:i4>589929</vt:i4>
      </vt:variant>
      <vt:variant>
        <vt:i4>525</vt:i4>
      </vt:variant>
      <vt:variant>
        <vt:i4>0</vt:i4>
      </vt:variant>
      <vt:variant>
        <vt:i4>5</vt:i4>
      </vt:variant>
      <vt:variant>
        <vt:lpwstr/>
      </vt:variant>
      <vt:variant>
        <vt:lpwstr>_4f197e865416cb787356c933792c1753</vt:lpwstr>
      </vt:variant>
      <vt:variant>
        <vt:i4>5439584</vt:i4>
      </vt:variant>
      <vt:variant>
        <vt:i4>522</vt:i4>
      </vt:variant>
      <vt:variant>
        <vt:i4>0</vt:i4>
      </vt:variant>
      <vt:variant>
        <vt:i4>5</vt:i4>
      </vt:variant>
      <vt:variant>
        <vt:lpwstr/>
      </vt:variant>
      <vt:variant>
        <vt:lpwstr>_3246df5d7dae016f9b0b177f956368c8</vt:lpwstr>
      </vt:variant>
      <vt:variant>
        <vt:i4>655460</vt:i4>
      </vt:variant>
      <vt:variant>
        <vt:i4>519</vt:i4>
      </vt:variant>
      <vt:variant>
        <vt:i4>0</vt:i4>
      </vt:variant>
      <vt:variant>
        <vt:i4>5</vt:i4>
      </vt:variant>
      <vt:variant>
        <vt:lpwstr/>
      </vt:variant>
      <vt:variant>
        <vt:lpwstr>_82887469d89b0e1b3e9523cfb6149ff6</vt:lpwstr>
      </vt:variant>
      <vt:variant>
        <vt:i4>65634</vt:i4>
      </vt:variant>
      <vt:variant>
        <vt:i4>516</vt:i4>
      </vt:variant>
      <vt:variant>
        <vt:i4>0</vt:i4>
      </vt:variant>
      <vt:variant>
        <vt:i4>5</vt:i4>
      </vt:variant>
      <vt:variant>
        <vt:lpwstr/>
      </vt:variant>
      <vt:variant>
        <vt:lpwstr>_c2ca9a1e8cea5a54a520b621a5031973</vt:lpwstr>
      </vt:variant>
      <vt:variant>
        <vt:i4>720994</vt:i4>
      </vt:variant>
      <vt:variant>
        <vt:i4>513</vt:i4>
      </vt:variant>
      <vt:variant>
        <vt:i4>0</vt:i4>
      </vt:variant>
      <vt:variant>
        <vt:i4>5</vt:i4>
      </vt:variant>
      <vt:variant>
        <vt:lpwstr/>
      </vt:variant>
      <vt:variant>
        <vt:lpwstr>_46379c3b6e37775a17094bd63ff2f7cf</vt:lpwstr>
      </vt:variant>
      <vt:variant>
        <vt:i4>458802</vt:i4>
      </vt:variant>
      <vt:variant>
        <vt:i4>510</vt:i4>
      </vt:variant>
      <vt:variant>
        <vt:i4>0</vt:i4>
      </vt:variant>
      <vt:variant>
        <vt:i4>5</vt:i4>
      </vt:variant>
      <vt:variant>
        <vt:lpwstr/>
      </vt:variant>
      <vt:variant>
        <vt:lpwstr>_af59a19d02ac7bd31a236cd075e12b8b</vt:lpwstr>
      </vt:variant>
      <vt:variant>
        <vt:i4>786537</vt:i4>
      </vt:variant>
      <vt:variant>
        <vt:i4>507</vt:i4>
      </vt:variant>
      <vt:variant>
        <vt:i4>0</vt:i4>
      </vt:variant>
      <vt:variant>
        <vt:i4>5</vt:i4>
      </vt:variant>
      <vt:variant>
        <vt:lpwstr/>
      </vt:variant>
      <vt:variant>
        <vt:lpwstr>_c7801142a3ba3eb7f7b12b34aa9bda9e</vt:lpwstr>
      </vt:variant>
      <vt:variant>
        <vt:i4>327729</vt:i4>
      </vt:variant>
      <vt:variant>
        <vt:i4>504</vt:i4>
      </vt:variant>
      <vt:variant>
        <vt:i4>0</vt:i4>
      </vt:variant>
      <vt:variant>
        <vt:i4>5</vt:i4>
      </vt:variant>
      <vt:variant>
        <vt:lpwstr/>
      </vt:variant>
      <vt:variant>
        <vt:lpwstr>_3fdade2d70ff28a2560619d48a1af995</vt:lpwstr>
      </vt:variant>
      <vt:variant>
        <vt:i4>589935</vt:i4>
      </vt:variant>
      <vt:variant>
        <vt:i4>501</vt:i4>
      </vt:variant>
      <vt:variant>
        <vt:i4>0</vt:i4>
      </vt:variant>
      <vt:variant>
        <vt:i4>5</vt:i4>
      </vt:variant>
      <vt:variant>
        <vt:lpwstr/>
      </vt:variant>
      <vt:variant>
        <vt:lpwstr>_c700767d93e7aa153bf7c09d9f2fa43e</vt:lpwstr>
      </vt:variant>
      <vt:variant>
        <vt:i4>6094955</vt:i4>
      </vt:variant>
      <vt:variant>
        <vt:i4>498</vt:i4>
      </vt:variant>
      <vt:variant>
        <vt:i4>0</vt:i4>
      </vt:variant>
      <vt:variant>
        <vt:i4>5</vt:i4>
      </vt:variant>
      <vt:variant>
        <vt:lpwstr/>
      </vt:variant>
      <vt:variant>
        <vt:lpwstr>_ecd3bb1f3051cc3bec5e8b040223714b</vt:lpwstr>
      </vt:variant>
      <vt:variant>
        <vt:i4>5308469</vt:i4>
      </vt:variant>
      <vt:variant>
        <vt:i4>495</vt:i4>
      </vt:variant>
      <vt:variant>
        <vt:i4>0</vt:i4>
      </vt:variant>
      <vt:variant>
        <vt:i4>5</vt:i4>
      </vt:variant>
      <vt:variant>
        <vt:lpwstr/>
      </vt:variant>
      <vt:variant>
        <vt:lpwstr>_a1611894e75c84b5a3a412d72dc71b12</vt:lpwstr>
      </vt:variant>
      <vt:variant>
        <vt:i4>5308473</vt:i4>
      </vt:variant>
      <vt:variant>
        <vt:i4>492</vt:i4>
      </vt:variant>
      <vt:variant>
        <vt:i4>0</vt:i4>
      </vt:variant>
      <vt:variant>
        <vt:i4>5</vt:i4>
      </vt:variant>
      <vt:variant>
        <vt:lpwstr/>
      </vt:variant>
      <vt:variant>
        <vt:lpwstr>_3626c48970ea6e7251b4558328b4eb70</vt:lpwstr>
      </vt:variant>
      <vt:variant>
        <vt:i4>786531</vt:i4>
      </vt:variant>
      <vt:variant>
        <vt:i4>489</vt:i4>
      </vt:variant>
      <vt:variant>
        <vt:i4>0</vt:i4>
      </vt:variant>
      <vt:variant>
        <vt:i4>5</vt:i4>
      </vt:variant>
      <vt:variant>
        <vt:lpwstr/>
      </vt:variant>
      <vt:variant>
        <vt:lpwstr>_d3411b62d7bd66188c691fb74040d8c2</vt:lpwstr>
      </vt:variant>
      <vt:variant>
        <vt:i4>6094951</vt:i4>
      </vt:variant>
      <vt:variant>
        <vt:i4>486</vt:i4>
      </vt:variant>
      <vt:variant>
        <vt:i4>0</vt:i4>
      </vt:variant>
      <vt:variant>
        <vt:i4>5</vt:i4>
      </vt:variant>
      <vt:variant>
        <vt:lpwstr/>
      </vt:variant>
      <vt:variant>
        <vt:lpwstr>_59586789367754aa832b1f1136221a9c</vt:lpwstr>
      </vt:variant>
      <vt:variant>
        <vt:i4>786532</vt:i4>
      </vt:variant>
      <vt:variant>
        <vt:i4>483</vt:i4>
      </vt:variant>
      <vt:variant>
        <vt:i4>0</vt:i4>
      </vt:variant>
      <vt:variant>
        <vt:i4>5</vt:i4>
      </vt:variant>
      <vt:variant>
        <vt:lpwstr/>
      </vt:variant>
      <vt:variant>
        <vt:lpwstr>_a9f7dec21c970adf3a6a639f328e53d9</vt:lpwstr>
      </vt:variant>
      <vt:variant>
        <vt:i4>5308473</vt:i4>
      </vt:variant>
      <vt:variant>
        <vt:i4>480</vt:i4>
      </vt:variant>
      <vt:variant>
        <vt:i4>0</vt:i4>
      </vt:variant>
      <vt:variant>
        <vt:i4>5</vt:i4>
      </vt:variant>
      <vt:variant>
        <vt:lpwstr/>
      </vt:variant>
      <vt:variant>
        <vt:lpwstr>_3626c48970ea6e7251b4558328b4eb70</vt:lpwstr>
      </vt:variant>
      <vt:variant>
        <vt:i4>786531</vt:i4>
      </vt:variant>
      <vt:variant>
        <vt:i4>477</vt:i4>
      </vt:variant>
      <vt:variant>
        <vt:i4>0</vt:i4>
      </vt:variant>
      <vt:variant>
        <vt:i4>5</vt:i4>
      </vt:variant>
      <vt:variant>
        <vt:lpwstr/>
      </vt:variant>
      <vt:variant>
        <vt:lpwstr>_d3411b62d7bd66188c691fb74040d8c2</vt:lpwstr>
      </vt:variant>
      <vt:variant>
        <vt:i4>720946</vt:i4>
      </vt:variant>
      <vt:variant>
        <vt:i4>474</vt:i4>
      </vt:variant>
      <vt:variant>
        <vt:i4>0</vt:i4>
      </vt:variant>
      <vt:variant>
        <vt:i4>5</vt:i4>
      </vt:variant>
      <vt:variant>
        <vt:lpwstr/>
      </vt:variant>
      <vt:variant>
        <vt:lpwstr>_12fe0614b285c7820929e2f6809698ec</vt:lpwstr>
      </vt:variant>
      <vt:variant>
        <vt:i4>5242936</vt:i4>
      </vt:variant>
      <vt:variant>
        <vt:i4>471</vt:i4>
      </vt:variant>
      <vt:variant>
        <vt:i4>0</vt:i4>
      </vt:variant>
      <vt:variant>
        <vt:i4>5</vt:i4>
      </vt:variant>
      <vt:variant>
        <vt:lpwstr/>
      </vt:variant>
      <vt:variant>
        <vt:lpwstr>_728fc562e89ab29a8cb957afb1d1550d</vt:lpwstr>
      </vt:variant>
      <vt:variant>
        <vt:i4>5308473</vt:i4>
      </vt:variant>
      <vt:variant>
        <vt:i4>468</vt:i4>
      </vt:variant>
      <vt:variant>
        <vt:i4>0</vt:i4>
      </vt:variant>
      <vt:variant>
        <vt:i4>5</vt:i4>
      </vt:variant>
      <vt:variant>
        <vt:lpwstr/>
      </vt:variant>
      <vt:variant>
        <vt:lpwstr>_3626c48970ea6e7251b4558328b4eb70</vt:lpwstr>
      </vt:variant>
      <vt:variant>
        <vt:i4>786531</vt:i4>
      </vt:variant>
      <vt:variant>
        <vt:i4>465</vt:i4>
      </vt:variant>
      <vt:variant>
        <vt:i4>0</vt:i4>
      </vt:variant>
      <vt:variant>
        <vt:i4>5</vt:i4>
      </vt:variant>
      <vt:variant>
        <vt:lpwstr/>
      </vt:variant>
      <vt:variant>
        <vt:lpwstr>_d3411b62d7bd66188c691fb74040d8c2</vt:lpwstr>
      </vt:variant>
      <vt:variant>
        <vt:i4>5963879</vt:i4>
      </vt:variant>
      <vt:variant>
        <vt:i4>462</vt:i4>
      </vt:variant>
      <vt:variant>
        <vt:i4>0</vt:i4>
      </vt:variant>
      <vt:variant>
        <vt:i4>5</vt:i4>
      </vt:variant>
      <vt:variant>
        <vt:lpwstr/>
      </vt:variant>
      <vt:variant>
        <vt:lpwstr>_d8d5430c6e4365fd4f42d46f4f7cda87</vt:lpwstr>
      </vt:variant>
      <vt:variant>
        <vt:i4>458804</vt:i4>
      </vt:variant>
      <vt:variant>
        <vt:i4>459</vt:i4>
      </vt:variant>
      <vt:variant>
        <vt:i4>0</vt:i4>
      </vt:variant>
      <vt:variant>
        <vt:i4>5</vt:i4>
      </vt:variant>
      <vt:variant>
        <vt:lpwstr/>
      </vt:variant>
      <vt:variant>
        <vt:lpwstr>_e4adc88a52b070e96d193dd37ca898b7</vt:lpwstr>
      </vt:variant>
      <vt:variant>
        <vt:i4>5242987</vt:i4>
      </vt:variant>
      <vt:variant>
        <vt:i4>456</vt:i4>
      </vt:variant>
      <vt:variant>
        <vt:i4>0</vt:i4>
      </vt:variant>
      <vt:variant>
        <vt:i4>5</vt:i4>
      </vt:variant>
      <vt:variant>
        <vt:lpwstr/>
      </vt:variant>
      <vt:variant>
        <vt:lpwstr>_333919901b925286283e50ca956cf9c5</vt:lpwstr>
      </vt:variant>
      <vt:variant>
        <vt:i4>5308473</vt:i4>
      </vt:variant>
      <vt:variant>
        <vt:i4>453</vt:i4>
      </vt:variant>
      <vt:variant>
        <vt:i4>0</vt:i4>
      </vt:variant>
      <vt:variant>
        <vt:i4>5</vt:i4>
      </vt:variant>
      <vt:variant>
        <vt:lpwstr/>
      </vt:variant>
      <vt:variant>
        <vt:lpwstr>_3626c48970ea6e7251b4558328b4eb70</vt:lpwstr>
      </vt:variant>
      <vt:variant>
        <vt:i4>786531</vt:i4>
      </vt:variant>
      <vt:variant>
        <vt:i4>450</vt:i4>
      </vt:variant>
      <vt:variant>
        <vt:i4>0</vt:i4>
      </vt:variant>
      <vt:variant>
        <vt:i4>5</vt:i4>
      </vt:variant>
      <vt:variant>
        <vt:lpwstr/>
      </vt:variant>
      <vt:variant>
        <vt:lpwstr>_d3411b62d7bd66188c691fb74040d8c2</vt:lpwstr>
      </vt:variant>
      <vt:variant>
        <vt:i4>5767219</vt:i4>
      </vt:variant>
      <vt:variant>
        <vt:i4>447</vt:i4>
      </vt:variant>
      <vt:variant>
        <vt:i4>0</vt:i4>
      </vt:variant>
      <vt:variant>
        <vt:i4>5</vt:i4>
      </vt:variant>
      <vt:variant>
        <vt:lpwstr/>
      </vt:variant>
      <vt:variant>
        <vt:lpwstr>_542c2aa3715deda3f0ea3b03081a3285</vt:lpwstr>
      </vt:variant>
      <vt:variant>
        <vt:i4>5439539</vt:i4>
      </vt:variant>
      <vt:variant>
        <vt:i4>444</vt:i4>
      </vt:variant>
      <vt:variant>
        <vt:i4>0</vt:i4>
      </vt:variant>
      <vt:variant>
        <vt:i4>5</vt:i4>
      </vt:variant>
      <vt:variant>
        <vt:lpwstr/>
      </vt:variant>
      <vt:variant>
        <vt:lpwstr>_d4bbbb2134e06b133926e96e38d37dfd</vt:lpwstr>
      </vt:variant>
      <vt:variant>
        <vt:i4>5308473</vt:i4>
      </vt:variant>
      <vt:variant>
        <vt:i4>441</vt:i4>
      </vt:variant>
      <vt:variant>
        <vt:i4>0</vt:i4>
      </vt:variant>
      <vt:variant>
        <vt:i4>5</vt:i4>
      </vt:variant>
      <vt:variant>
        <vt:lpwstr/>
      </vt:variant>
      <vt:variant>
        <vt:lpwstr>_3626c48970ea6e7251b4558328b4eb70</vt:lpwstr>
      </vt:variant>
      <vt:variant>
        <vt:i4>786531</vt:i4>
      </vt:variant>
      <vt:variant>
        <vt:i4>438</vt:i4>
      </vt:variant>
      <vt:variant>
        <vt:i4>0</vt:i4>
      </vt:variant>
      <vt:variant>
        <vt:i4>5</vt:i4>
      </vt:variant>
      <vt:variant>
        <vt:lpwstr/>
      </vt:variant>
      <vt:variant>
        <vt:lpwstr>_d3411b62d7bd66188c691fb74040d8c2</vt:lpwstr>
      </vt:variant>
      <vt:variant>
        <vt:i4>786483</vt:i4>
      </vt:variant>
      <vt:variant>
        <vt:i4>435</vt:i4>
      </vt:variant>
      <vt:variant>
        <vt:i4>0</vt:i4>
      </vt:variant>
      <vt:variant>
        <vt:i4>5</vt:i4>
      </vt:variant>
      <vt:variant>
        <vt:lpwstr/>
      </vt:variant>
      <vt:variant>
        <vt:lpwstr>_a36e5d1ac6c3d1eb2cfcf00f96e8717a</vt:lpwstr>
      </vt:variant>
      <vt:variant>
        <vt:i4>458857</vt:i4>
      </vt:variant>
      <vt:variant>
        <vt:i4>432</vt:i4>
      </vt:variant>
      <vt:variant>
        <vt:i4>0</vt:i4>
      </vt:variant>
      <vt:variant>
        <vt:i4>5</vt:i4>
      </vt:variant>
      <vt:variant>
        <vt:lpwstr/>
      </vt:variant>
      <vt:variant>
        <vt:lpwstr>_b846407505f1392a67a15076dbb7d42a</vt:lpwstr>
      </vt:variant>
      <vt:variant>
        <vt:i4>5308473</vt:i4>
      </vt:variant>
      <vt:variant>
        <vt:i4>429</vt:i4>
      </vt:variant>
      <vt:variant>
        <vt:i4>0</vt:i4>
      </vt:variant>
      <vt:variant>
        <vt:i4>5</vt:i4>
      </vt:variant>
      <vt:variant>
        <vt:lpwstr/>
      </vt:variant>
      <vt:variant>
        <vt:lpwstr>_3626c48970ea6e7251b4558328b4eb70</vt:lpwstr>
      </vt:variant>
      <vt:variant>
        <vt:i4>786531</vt:i4>
      </vt:variant>
      <vt:variant>
        <vt:i4>426</vt:i4>
      </vt:variant>
      <vt:variant>
        <vt:i4>0</vt:i4>
      </vt:variant>
      <vt:variant>
        <vt:i4>5</vt:i4>
      </vt:variant>
      <vt:variant>
        <vt:lpwstr/>
      </vt:variant>
      <vt:variant>
        <vt:lpwstr>_d3411b62d7bd66188c691fb74040d8c2</vt:lpwstr>
      </vt:variant>
      <vt:variant>
        <vt:i4>5374003</vt:i4>
      </vt:variant>
      <vt:variant>
        <vt:i4>423</vt:i4>
      </vt:variant>
      <vt:variant>
        <vt:i4>0</vt:i4>
      </vt:variant>
      <vt:variant>
        <vt:i4>5</vt:i4>
      </vt:variant>
      <vt:variant>
        <vt:lpwstr/>
      </vt:variant>
      <vt:variant>
        <vt:lpwstr>_2e38c053987b31e34f3e0a9f1d39d354</vt:lpwstr>
      </vt:variant>
      <vt:variant>
        <vt:i4>852070</vt:i4>
      </vt:variant>
      <vt:variant>
        <vt:i4>420</vt:i4>
      </vt:variant>
      <vt:variant>
        <vt:i4>0</vt:i4>
      </vt:variant>
      <vt:variant>
        <vt:i4>5</vt:i4>
      </vt:variant>
      <vt:variant>
        <vt:lpwstr/>
      </vt:variant>
      <vt:variant>
        <vt:lpwstr>_246f99bd85384c29578f40eea62dc736</vt:lpwstr>
      </vt:variant>
      <vt:variant>
        <vt:i4>5308473</vt:i4>
      </vt:variant>
      <vt:variant>
        <vt:i4>417</vt:i4>
      </vt:variant>
      <vt:variant>
        <vt:i4>0</vt:i4>
      </vt:variant>
      <vt:variant>
        <vt:i4>5</vt:i4>
      </vt:variant>
      <vt:variant>
        <vt:lpwstr/>
      </vt:variant>
      <vt:variant>
        <vt:lpwstr>_3626c48970ea6e7251b4558328b4eb70</vt:lpwstr>
      </vt:variant>
      <vt:variant>
        <vt:i4>786531</vt:i4>
      </vt:variant>
      <vt:variant>
        <vt:i4>414</vt:i4>
      </vt:variant>
      <vt:variant>
        <vt:i4>0</vt:i4>
      </vt:variant>
      <vt:variant>
        <vt:i4>5</vt:i4>
      </vt:variant>
      <vt:variant>
        <vt:lpwstr/>
      </vt:variant>
      <vt:variant>
        <vt:lpwstr>_d3411b62d7bd66188c691fb74040d8c2</vt:lpwstr>
      </vt:variant>
      <vt:variant>
        <vt:i4>131178</vt:i4>
      </vt:variant>
      <vt:variant>
        <vt:i4>411</vt:i4>
      </vt:variant>
      <vt:variant>
        <vt:i4>0</vt:i4>
      </vt:variant>
      <vt:variant>
        <vt:i4>5</vt:i4>
      </vt:variant>
      <vt:variant>
        <vt:lpwstr/>
      </vt:variant>
      <vt:variant>
        <vt:lpwstr>_061f9c6fca3a4c46afd2ada6a694716f</vt:lpwstr>
      </vt:variant>
      <vt:variant>
        <vt:i4>6029413</vt:i4>
      </vt:variant>
      <vt:variant>
        <vt:i4>408</vt:i4>
      </vt:variant>
      <vt:variant>
        <vt:i4>0</vt:i4>
      </vt:variant>
      <vt:variant>
        <vt:i4>5</vt:i4>
      </vt:variant>
      <vt:variant>
        <vt:lpwstr/>
      </vt:variant>
      <vt:variant>
        <vt:lpwstr>_4528f5d78b7344204c1839a1f744b063</vt:lpwstr>
      </vt:variant>
      <vt:variant>
        <vt:i4>5308473</vt:i4>
      </vt:variant>
      <vt:variant>
        <vt:i4>405</vt:i4>
      </vt:variant>
      <vt:variant>
        <vt:i4>0</vt:i4>
      </vt:variant>
      <vt:variant>
        <vt:i4>5</vt:i4>
      </vt:variant>
      <vt:variant>
        <vt:lpwstr/>
      </vt:variant>
      <vt:variant>
        <vt:lpwstr>_3626c48970ea6e7251b4558328b4eb70</vt:lpwstr>
      </vt:variant>
      <vt:variant>
        <vt:i4>786531</vt:i4>
      </vt:variant>
      <vt:variant>
        <vt:i4>402</vt:i4>
      </vt:variant>
      <vt:variant>
        <vt:i4>0</vt:i4>
      </vt:variant>
      <vt:variant>
        <vt:i4>5</vt:i4>
      </vt:variant>
      <vt:variant>
        <vt:lpwstr/>
      </vt:variant>
      <vt:variant>
        <vt:lpwstr>_d3411b62d7bd66188c691fb74040d8c2</vt:lpwstr>
      </vt:variant>
      <vt:variant>
        <vt:i4>5374011</vt:i4>
      </vt:variant>
      <vt:variant>
        <vt:i4>399</vt:i4>
      </vt:variant>
      <vt:variant>
        <vt:i4>0</vt:i4>
      </vt:variant>
      <vt:variant>
        <vt:i4>5</vt:i4>
      </vt:variant>
      <vt:variant>
        <vt:lpwstr/>
      </vt:variant>
      <vt:variant>
        <vt:lpwstr>_19b33faf78e1730d2ece33ef16e77dba</vt:lpwstr>
      </vt:variant>
      <vt:variant>
        <vt:i4>917615</vt:i4>
      </vt:variant>
      <vt:variant>
        <vt:i4>396</vt:i4>
      </vt:variant>
      <vt:variant>
        <vt:i4>0</vt:i4>
      </vt:variant>
      <vt:variant>
        <vt:i4>5</vt:i4>
      </vt:variant>
      <vt:variant>
        <vt:lpwstr/>
      </vt:variant>
      <vt:variant>
        <vt:lpwstr>_0c101f984350e25e1639d0e7a23f2552</vt:lpwstr>
      </vt:variant>
      <vt:variant>
        <vt:i4>65587</vt:i4>
      </vt:variant>
      <vt:variant>
        <vt:i4>393</vt:i4>
      </vt:variant>
      <vt:variant>
        <vt:i4>0</vt:i4>
      </vt:variant>
      <vt:variant>
        <vt:i4>5</vt:i4>
      </vt:variant>
      <vt:variant>
        <vt:lpwstr/>
      </vt:variant>
      <vt:variant>
        <vt:lpwstr>_53fb3f3992dee34a7230b4573f1a8a7b</vt:lpwstr>
      </vt:variant>
      <vt:variant>
        <vt:i4>262198</vt:i4>
      </vt:variant>
      <vt:variant>
        <vt:i4>390</vt:i4>
      </vt:variant>
      <vt:variant>
        <vt:i4>0</vt:i4>
      </vt:variant>
      <vt:variant>
        <vt:i4>5</vt:i4>
      </vt:variant>
      <vt:variant>
        <vt:lpwstr/>
      </vt:variant>
      <vt:variant>
        <vt:lpwstr>_c826ab5e3d7d784a2516e318637446dc</vt:lpwstr>
      </vt:variant>
      <vt:variant>
        <vt:i4>5832765</vt:i4>
      </vt:variant>
      <vt:variant>
        <vt:i4>387</vt:i4>
      </vt:variant>
      <vt:variant>
        <vt:i4>0</vt:i4>
      </vt:variant>
      <vt:variant>
        <vt:i4>5</vt:i4>
      </vt:variant>
      <vt:variant>
        <vt:lpwstr/>
      </vt:variant>
      <vt:variant>
        <vt:lpwstr>_143f712591abf2215f9ef5e7de63738f</vt:lpwstr>
      </vt:variant>
      <vt:variant>
        <vt:i4>589878</vt:i4>
      </vt:variant>
      <vt:variant>
        <vt:i4>378</vt:i4>
      </vt:variant>
      <vt:variant>
        <vt:i4>0</vt:i4>
      </vt:variant>
      <vt:variant>
        <vt:i4>5</vt:i4>
      </vt:variant>
      <vt:variant>
        <vt:lpwstr/>
      </vt:variant>
      <vt:variant>
        <vt:lpwstr>_bde29ec3f675495200c30d9be22a0795</vt:lpwstr>
      </vt:variant>
      <vt:variant>
        <vt:i4>589878</vt:i4>
      </vt:variant>
      <vt:variant>
        <vt:i4>375</vt:i4>
      </vt:variant>
      <vt:variant>
        <vt:i4>0</vt:i4>
      </vt:variant>
      <vt:variant>
        <vt:i4>5</vt:i4>
      </vt:variant>
      <vt:variant>
        <vt:lpwstr/>
      </vt:variant>
      <vt:variant>
        <vt:lpwstr>_bde29ec3f675495200c30d9be22a0795</vt:lpwstr>
      </vt:variant>
      <vt:variant>
        <vt:i4>5832813</vt:i4>
      </vt:variant>
      <vt:variant>
        <vt:i4>372</vt:i4>
      </vt:variant>
      <vt:variant>
        <vt:i4>0</vt:i4>
      </vt:variant>
      <vt:variant>
        <vt:i4>5</vt:i4>
      </vt:variant>
      <vt:variant>
        <vt:lpwstr/>
      </vt:variant>
      <vt:variant>
        <vt:lpwstr>_dcca17bf3856591b2a35e08f3e6d37e3</vt:lpwstr>
      </vt:variant>
      <vt:variant>
        <vt:i4>6226018</vt:i4>
      </vt:variant>
      <vt:variant>
        <vt:i4>369</vt:i4>
      </vt:variant>
      <vt:variant>
        <vt:i4>0</vt:i4>
      </vt:variant>
      <vt:variant>
        <vt:i4>5</vt:i4>
      </vt:variant>
      <vt:variant>
        <vt:lpwstr/>
      </vt:variant>
      <vt:variant>
        <vt:lpwstr>_7a633d7849968261a8acb7334c753686</vt:lpwstr>
      </vt:variant>
      <vt:variant>
        <vt:i4>327742</vt:i4>
      </vt:variant>
      <vt:variant>
        <vt:i4>366</vt:i4>
      </vt:variant>
      <vt:variant>
        <vt:i4>0</vt:i4>
      </vt:variant>
      <vt:variant>
        <vt:i4>5</vt:i4>
      </vt:variant>
      <vt:variant>
        <vt:lpwstr/>
      </vt:variant>
      <vt:variant>
        <vt:lpwstr>_cea26bf20badf299aafbd602688ce7a6</vt:lpwstr>
      </vt:variant>
      <vt:variant>
        <vt:i4>5242929</vt:i4>
      </vt:variant>
      <vt:variant>
        <vt:i4>363</vt:i4>
      </vt:variant>
      <vt:variant>
        <vt:i4>0</vt:i4>
      </vt:variant>
      <vt:variant>
        <vt:i4>5</vt:i4>
      </vt:variant>
      <vt:variant>
        <vt:lpwstr/>
      </vt:variant>
      <vt:variant>
        <vt:lpwstr>_b0dc73fcb8a33a12bd443ddc553b756b</vt:lpwstr>
      </vt:variant>
      <vt:variant>
        <vt:i4>5242978</vt:i4>
      </vt:variant>
      <vt:variant>
        <vt:i4>360</vt:i4>
      </vt:variant>
      <vt:variant>
        <vt:i4>0</vt:i4>
      </vt:variant>
      <vt:variant>
        <vt:i4>5</vt:i4>
      </vt:variant>
      <vt:variant>
        <vt:lpwstr/>
      </vt:variant>
      <vt:variant>
        <vt:lpwstr>_8868779d74df8b44c0bb2acd094286cc</vt:lpwstr>
      </vt:variant>
      <vt:variant>
        <vt:i4>5242976</vt:i4>
      </vt:variant>
      <vt:variant>
        <vt:i4>357</vt:i4>
      </vt:variant>
      <vt:variant>
        <vt:i4>0</vt:i4>
      </vt:variant>
      <vt:variant>
        <vt:i4>5</vt:i4>
      </vt:variant>
      <vt:variant>
        <vt:lpwstr/>
      </vt:variant>
      <vt:variant>
        <vt:lpwstr>_a169f2a55c17ffee96a41dfbc81bb98a</vt:lpwstr>
      </vt:variant>
      <vt:variant>
        <vt:i4>107</vt:i4>
      </vt:variant>
      <vt:variant>
        <vt:i4>354</vt:i4>
      </vt:variant>
      <vt:variant>
        <vt:i4>0</vt:i4>
      </vt:variant>
      <vt:variant>
        <vt:i4>5</vt:i4>
      </vt:variant>
      <vt:variant>
        <vt:lpwstr/>
      </vt:variant>
      <vt:variant>
        <vt:lpwstr>_33f4e7b01b2357b07a5dfac107643441</vt:lpwstr>
      </vt:variant>
      <vt:variant>
        <vt:i4>655417</vt:i4>
      </vt:variant>
      <vt:variant>
        <vt:i4>351</vt:i4>
      </vt:variant>
      <vt:variant>
        <vt:i4>0</vt:i4>
      </vt:variant>
      <vt:variant>
        <vt:i4>5</vt:i4>
      </vt:variant>
      <vt:variant>
        <vt:lpwstr/>
      </vt:variant>
      <vt:variant>
        <vt:lpwstr>_206c7614dc890f4bc1a1337d522529c4</vt:lpwstr>
      </vt:variant>
      <vt:variant>
        <vt:i4>5832813</vt:i4>
      </vt:variant>
      <vt:variant>
        <vt:i4>348</vt:i4>
      </vt:variant>
      <vt:variant>
        <vt:i4>0</vt:i4>
      </vt:variant>
      <vt:variant>
        <vt:i4>5</vt:i4>
      </vt:variant>
      <vt:variant>
        <vt:lpwstr/>
      </vt:variant>
      <vt:variant>
        <vt:lpwstr>_dcca17bf3856591b2a35e08f3e6d37e3</vt:lpwstr>
      </vt:variant>
      <vt:variant>
        <vt:i4>589885</vt:i4>
      </vt:variant>
      <vt:variant>
        <vt:i4>345</vt:i4>
      </vt:variant>
      <vt:variant>
        <vt:i4>0</vt:i4>
      </vt:variant>
      <vt:variant>
        <vt:i4>5</vt:i4>
      </vt:variant>
      <vt:variant>
        <vt:lpwstr/>
      </vt:variant>
      <vt:variant>
        <vt:lpwstr>_a267cb04799d1cc0879759c290c5e194</vt:lpwstr>
      </vt:variant>
      <vt:variant>
        <vt:i4>5439550</vt:i4>
      </vt:variant>
      <vt:variant>
        <vt:i4>342</vt:i4>
      </vt:variant>
      <vt:variant>
        <vt:i4>0</vt:i4>
      </vt:variant>
      <vt:variant>
        <vt:i4>5</vt:i4>
      </vt:variant>
      <vt:variant>
        <vt:lpwstr/>
      </vt:variant>
      <vt:variant>
        <vt:lpwstr>_6c86a715b21f5bb7b9bf89769c84007a</vt:lpwstr>
      </vt:variant>
      <vt:variant>
        <vt:i4>6160443</vt:i4>
      </vt:variant>
      <vt:variant>
        <vt:i4>339</vt:i4>
      </vt:variant>
      <vt:variant>
        <vt:i4>0</vt:i4>
      </vt:variant>
      <vt:variant>
        <vt:i4>5</vt:i4>
      </vt:variant>
      <vt:variant>
        <vt:lpwstr/>
      </vt:variant>
      <vt:variant>
        <vt:lpwstr>_62c3cc488fd850b001dcc587679bbe59</vt:lpwstr>
      </vt:variant>
      <vt:variant>
        <vt:i4>5898297</vt:i4>
      </vt:variant>
      <vt:variant>
        <vt:i4>336</vt:i4>
      </vt:variant>
      <vt:variant>
        <vt:i4>0</vt:i4>
      </vt:variant>
      <vt:variant>
        <vt:i4>5</vt:i4>
      </vt:variant>
      <vt:variant>
        <vt:lpwstr/>
      </vt:variant>
      <vt:variant>
        <vt:lpwstr>_b2861a1bc3b70e07b60de7db6da03d61</vt:lpwstr>
      </vt:variant>
      <vt:variant>
        <vt:i4>6226018</vt:i4>
      </vt:variant>
      <vt:variant>
        <vt:i4>333</vt:i4>
      </vt:variant>
      <vt:variant>
        <vt:i4>0</vt:i4>
      </vt:variant>
      <vt:variant>
        <vt:i4>5</vt:i4>
      </vt:variant>
      <vt:variant>
        <vt:lpwstr/>
      </vt:variant>
      <vt:variant>
        <vt:lpwstr>_7a633d7849968261a8acb7334c753686</vt:lpwstr>
      </vt:variant>
      <vt:variant>
        <vt:i4>5242929</vt:i4>
      </vt:variant>
      <vt:variant>
        <vt:i4>330</vt:i4>
      </vt:variant>
      <vt:variant>
        <vt:i4>0</vt:i4>
      </vt:variant>
      <vt:variant>
        <vt:i4>5</vt:i4>
      </vt:variant>
      <vt:variant>
        <vt:lpwstr/>
      </vt:variant>
      <vt:variant>
        <vt:lpwstr>_b0dc73fcb8a33a12bd443ddc553b756b</vt:lpwstr>
      </vt:variant>
      <vt:variant>
        <vt:i4>65638</vt:i4>
      </vt:variant>
      <vt:variant>
        <vt:i4>324</vt:i4>
      </vt:variant>
      <vt:variant>
        <vt:i4>0</vt:i4>
      </vt:variant>
      <vt:variant>
        <vt:i4>5</vt:i4>
      </vt:variant>
      <vt:variant>
        <vt:lpwstr/>
      </vt:variant>
      <vt:variant>
        <vt:lpwstr>_cc312f59de173021fd2ee9302c245859</vt:lpwstr>
      </vt:variant>
      <vt:variant>
        <vt:i4>65638</vt:i4>
      </vt:variant>
      <vt:variant>
        <vt:i4>321</vt:i4>
      </vt:variant>
      <vt:variant>
        <vt:i4>0</vt:i4>
      </vt:variant>
      <vt:variant>
        <vt:i4>5</vt:i4>
      </vt:variant>
      <vt:variant>
        <vt:lpwstr/>
      </vt:variant>
      <vt:variant>
        <vt:lpwstr>_cc312f59de173021fd2ee9302c245859</vt:lpwstr>
      </vt:variant>
      <vt:variant>
        <vt:i4>458852</vt:i4>
      </vt:variant>
      <vt:variant>
        <vt:i4>318</vt:i4>
      </vt:variant>
      <vt:variant>
        <vt:i4>0</vt:i4>
      </vt:variant>
      <vt:variant>
        <vt:i4>5</vt:i4>
      </vt:variant>
      <vt:variant>
        <vt:lpwstr/>
      </vt:variant>
      <vt:variant>
        <vt:lpwstr>_d41d8cd98f00b204e9800998ecf8427e</vt:lpwstr>
      </vt:variant>
      <vt:variant>
        <vt:i4>5308476</vt:i4>
      </vt:variant>
      <vt:variant>
        <vt:i4>315</vt:i4>
      </vt:variant>
      <vt:variant>
        <vt:i4>0</vt:i4>
      </vt:variant>
      <vt:variant>
        <vt:i4>5</vt:i4>
      </vt:variant>
      <vt:variant>
        <vt:lpwstr/>
      </vt:variant>
      <vt:variant>
        <vt:lpwstr>_dcf9ebca813fbf0130e68313c81f5b42</vt:lpwstr>
      </vt:variant>
      <vt:variant>
        <vt:i4>5308476</vt:i4>
      </vt:variant>
      <vt:variant>
        <vt:i4>312</vt:i4>
      </vt:variant>
      <vt:variant>
        <vt:i4>0</vt:i4>
      </vt:variant>
      <vt:variant>
        <vt:i4>5</vt:i4>
      </vt:variant>
      <vt:variant>
        <vt:lpwstr/>
      </vt:variant>
      <vt:variant>
        <vt:lpwstr>_dcf9ebca813fbf0130e68313c81f5b42</vt:lpwstr>
      </vt:variant>
      <vt:variant>
        <vt:i4>5177375</vt:i4>
      </vt:variant>
      <vt:variant>
        <vt:i4>309</vt:i4>
      </vt:variant>
      <vt:variant>
        <vt:i4>0</vt:i4>
      </vt:variant>
      <vt:variant>
        <vt:i4>5</vt:i4>
      </vt:variant>
      <vt:variant>
        <vt:lpwstr>http://wiki.ford.com/display/RequirementsEngineering/Requirements+Engineering+for+SW+Enabled+Features</vt:lpwstr>
      </vt:variant>
      <vt:variant>
        <vt:lpwstr/>
      </vt:variant>
      <vt:variant>
        <vt:i4>2031669</vt:i4>
      </vt:variant>
      <vt:variant>
        <vt:i4>302</vt:i4>
      </vt:variant>
      <vt:variant>
        <vt:i4>0</vt:i4>
      </vt:variant>
      <vt:variant>
        <vt:i4>5</vt:i4>
      </vt:variant>
      <vt:variant>
        <vt:lpwstr/>
      </vt:variant>
      <vt:variant>
        <vt:lpwstr>_Toc58422062</vt:lpwstr>
      </vt:variant>
      <vt:variant>
        <vt:i4>1835061</vt:i4>
      </vt:variant>
      <vt:variant>
        <vt:i4>296</vt:i4>
      </vt:variant>
      <vt:variant>
        <vt:i4>0</vt:i4>
      </vt:variant>
      <vt:variant>
        <vt:i4>5</vt:i4>
      </vt:variant>
      <vt:variant>
        <vt:lpwstr/>
      </vt:variant>
      <vt:variant>
        <vt:lpwstr>_Toc58422061</vt:lpwstr>
      </vt:variant>
      <vt:variant>
        <vt:i4>1900597</vt:i4>
      </vt:variant>
      <vt:variant>
        <vt:i4>290</vt:i4>
      </vt:variant>
      <vt:variant>
        <vt:i4>0</vt:i4>
      </vt:variant>
      <vt:variant>
        <vt:i4>5</vt:i4>
      </vt:variant>
      <vt:variant>
        <vt:lpwstr/>
      </vt:variant>
      <vt:variant>
        <vt:lpwstr>_Toc58422060</vt:lpwstr>
      </vt:variant>
      <vt:variant>
        <vt:i4>1310774</vt:i4>
      </vt:variant>
      <vt:variant>
        <vt:i4>284</vt:i4>
      </vt:variant>
      <vt:variant>
        <vt:i4>0</vt:i4>
      </vt:variant>
      <vt:variant>
        <vt:i4>5</vt:i4>
      </vt:variant>
      <vt:variant>
        <vt:lpwstr/>
      </vt:variant>
      <vt:variant>
        <vt:lpwstr>_Toc58422059</vt:lpwstr>
      </vt:variant>
      <vt:variant>
        <vt:i4>1376310</vt:i4>
      </vt:variant>
      <vt:variant>
        <vt:i4>278</vt:i4>
      </vt:variant>
      <vt:variant>
        <vt:i4>0</vt:i4>
      </vt:variant>
      <vt:variant>
        <vt:i4>5</vt:i4>
      </vt:variant>
      <vt:variant>
        <vt:lpwstr/>
      </vt:variant>
      <vt:variant>
        <vt:lpwstr>_Toc58422058</vt:lpwstr>
      </vt:variant>
      <vt:variant>
        <vt:i4>1703990</vt:i4>
      </vt:variant>
      <vt:variant>
        <vt:i4>269</vt:i4>
      </vt:variant>
      <vt:variant>
        <vt:i4>0</vt:i4>
      </vt:variant>
      <vt:variant>
        <vt:i4>5</vt:i4>
      </vt:variant>
      <vt:variant>
        <vt:lpwstr/>
      </vt:variant>
      <vt:variant>
        <vt:lpwstr>_Toc58422057</vt:lpwstr>
      </vt:variant>
      <vt:variant>
        <vt:i4>1769526</vt:i4>
      </vt:variant>
      <vt:variant>
        <vt:i4>263</vt:i4>
      </vt:variant>
      <vt:variant>
        <vt:i4>0</vt:i4>
      </vt:variant>
      <vt:variant>
        <vt:i4>5</vt:i4>
      </vt:variant>
      <vt:variant>
        <vt:lpwstr/>
      </vt:variant>
      <vt:variant>
        <vt:lpwstr>_Toc58422056</vt:lpwstr>
      </vt:variant>
      <vt:variant>
        <vt:i4>1572918</vt:i4>
      </vt:variant>
      <vt:variant>
        <vt:i4>257</vt:i4>
      </vt:variant>
      <vt:variant>
        <vt:i4>0</vt:i4>
      </vt:variant>
      <vt:variant>
        <vt:i4>5</vt:i4>
      </vt:variant>
      <vt:variant>
        <vt:lpwstr/>
      </vt:variant>
      <vt:variant>
        <vt:lpwstr>_Toc58422055</vt:lpwstr>
      </vt:variant>
      <vt:variant>
        <vt:i4>1638454</vt:i4>
      </vt:variant>
      <vt:variant>
        <vt:i4>251</vt:i4>
      </vt:variant>
      <vt:variant>
        <vt:i4>0</vt:i4>
      </vt:variant>
      <vt:variant>
        <vt:i4>5</vt:i4>
      </vt:variant>
      <vt:variant>
        <vt:lpwstr/>
      </vt:variant>
      <vt:variant>
        <vt:lpwstr>_Toc58422054</vt:lpwstr>
      </vt:variant>
      <vt:variant>
        <vt:i4>1966134</vt:i4>
      </vt:variant>
      <vt:variant>
        <vt:i4>245</vt:i4>
      </vt:variant>
      <vt:variant>
        <vt:i4>0</vt:i4>
      </vt:variant>
      <vt:variant>
        <vt:i4>5</vt:i4>
      </vt:variant>
      <vt:variant>
        <vt:lpwstr/>
      </vt:variant>
      <vt:variant>
        <vt:lpwstr>_Toc58422053</vt:lpwstr>
      </vt:variant>
      <vt:variant>
        <vt:i4>2031670</vt:i4>
      </vt:variant>
      <vt:variant>
        <vt:i4>236</vt:i4>
      </vt:variant>
      <vt:variant>
        <vt:i4>0</vt:i4>
      </vt:variant>
      <vt:variant>
        <vt:i4>5</vt:i4>
      </vt:variant>
      <vt:variant>
        <vt:lpwstr/>
      </vt:variant>
      <vt:variant>
        <vt:lpwstr>_Toc58422052</vt:lpwstr>
      </vt:variant>
      <vt:variant>
        <vt:i4>1835062</vt:i4>
      </vt:variant>
      <vt:variant>
        <vt:i4>230</vt:i4>
      </vt:variant>
      <vt:variant>
        <vt:i4>0</vt:i4>
      </vt:variant>
      <vt:variant>
        <vt:i4>5</vt:i4>
      </vt:variant>
      <vt:variant>
        <vt:lpwstr/>
      </vt:variant>
      <vt:variant>
        <vt:lpwstr>_Toc58422051</vt:lpwstr>
      </vt:variant>
      <vt:variant>
        <vt:i4>1900598</vt:i4>
      </vt:variant>
      <vt:variant>
        <vt:i4>224</vt:i4>
      </vt:variant>
      <vt:variant>
        <vt:i4>0</vt:i4>
      </vt:variant>
      <vt:variant>
        <vt:i4>5</vt:i4>
      </vt:variant>
      <vt:variant>
        <vt:lpwstr/>
      </vt:variant>
      <vt:variant>
        <vt:lpwstr>_Toc58422050</vt:lpwstr>
      </vt:variant>
      <vt:variant>
        <vt:i4>1310775</vt:i4>
      </vt:variant>
      <vt:variant>
        <vt:i4>218</vt:i4>
      </vt:variant>
      <vt:variant>
        <vt:i4>0</vt:i4>
      </vt:variant>
      <vt:variant>
        <vt:i4>5</vt:i4>
      </vt:variant>
      <vt:variant>
        <vt:lpwstr/>
      </vt:variant>
      <vt:variant>
        <vt:lpwstr>_Toc58422049</vt:lpwstr>
      </vt:variant>
      <vt:variant>
        <vt:i4>1376311</vt:i4>
      </vt:variant>
      <vt:variant>
        <vt:i4>212</vt:i4>
      </vt:variant>
      <vt:variant>
        <vt:i4>0</vt:i4>
      </vt:variant>
      <vt:variant>
        <vt:i4>5</vt:i4>
      </vt:variant>
      <vt:variant>
        <vt:lpwstr/>
      </vt:variant>
      <vt:variant>
        <vt:lpwstr>_Toc58422048</vt:lpwstr>
      </vt:variant>
      <vt:variant>
        <vt:i4>1703991</vt:i4>
      </vt:variant>
      <vt:variant>
        <vt:i4>206</vt:i4>
      </vt:variant>
      <vt:variant>
        <vt:i4>0</vt:i4>
      </vt:variant>
      <vt:variant>
        <vt:i4>5</vt:i4>
      </vt:variant>
      <vt:variant>
        <vt:lpwstr/>
      </vt:variant>
      <vt:variant>
        <vt:lpwstr>_Toc58422047</vt:lpwstr>
      </vt:variant>
      <vt:variant>
        <vt:i4>1769527</vt:i4>
      </vt:variant>
      <vt:variant>
        <vt:i4>200</vt:i4>
      </vt:variant>
      <vt:variant>
        <vt:i4>0</vt:i4>
      </vt:variant>
      <vt:variant>
        <vt:i4>5</vt:i4>
      </vt:variant>
      <vt:variant>
        <vt:lpwstr/>
      </vt:variant>
      <vt:variant>
        <vt:lpwstr>_Toc58422046</vt:lpwstr>
      </vt:variant>
      <vt:variant>
        <vt:i4>1638455</vt:i4>
      </vt:variant>
      <vt:variant>
        <vt:i4>194</vt:i4>
      </vt:variant>
      <vt:variant>
        <vt:i4>0</vt:i4>
      </vt:variant>
      <vt:variant>
        <vt:i4>5</vt:i4>
      </vt:variant>
      <vt:variant>
        <vt:lpwstr/>
      </vt:variant>
      <vt:variant>
        <vt:lpwstr>_Toc58422044</vt:lpwstr>
      </vt:variant>
      <vt:variant>
        <vt:i4>1966135</vt:i4>
      </vt:variant>
      <vt:variant>
        <vt:i4>188</vt:i4>
      </vt:variant>
      <vt:variant>
        <vt:i4>0</vt:i4>
      </vt:variant>
      <vt:variant>
        <vt:i4>5</vt:i4>
      </vt:variant>
      <vt:variant>
        <vt:lpwstr/>
      </vt:variant>
      <vt:variant>
        <vt:lpwstr>_Toc58422043</vt:lpwstr>
      </vt:variant>
      <vt:variant>
        <vt:i4>2031671</vt:i4>
      </vt:variant>
      <vt:variant>
        <vt:i4>182</vt:i4>
      </vt:variant>
      <vt:variant>
        <vt:i4>0</vt:i4>
      </vt:variant>
      <vt:variant>
        <vt:i4>5</vt:i4>
      </vt:variant>
      <vt:variant>
        <vt:lpwstr/>
      </vt:variant>
      <vt:variant>
        <vt:lpwstr>_Toc58422042</vt:lpwstr>
      </vt:variant>
      <vt:variant>
        <vt:i4>1835063</vt:i4>
      </vt:variant>
      <vt:variant>
        <vt:i4>176</vt:i4>
      </vt:variant>
      <vt:variant>
        <vt:i4>0</vt:i4>
      </vt:variant>
      <vt:variant>
        <vt:i4>5</vt:i4>
      </vt:variant>
      <vt:variant>
        <vt:lpwstr/>
      </vt:variant>
      <vt:variant>
        <vt:lpwstr>_Toc58422041</vt:lpwstr>
      </vt:variant>
      <vt:variant>
        <vt:i4>1900599</vt:i4>
      </vt:variant>
      <vt:variant>
        <vt:i4>170</vt:i4>
      </vt:variant>
      <vt:variant>
        <vt:i4>0</vt:i4>
      </vt:variant>
      <vt:variant>
        <vt:i4>5</vt:i4>
      </vt:variant>
      <vt:variant>
        <vt:lpwstr/>
      </vt:variant>
      <vt:variant>
        <vt:lpwstr>_Toc58422040</vt:lpwstr>
      </vt:variant>
      <vt:variant>
        <vt:i4>1310768</vt:i4>
      </vt:variant>
      <vt:variant>
        <vt:i4>164</vt:i4>
      </vt:variant>
      <vt:variant>
        <vt:i4>0</vt:i4>
      </vt:variant>
      <vt:variant>
        <vt:i4>5</vt:i4>
      </vt:variant>
      <vt:variant>
        <vt:lpwstr/>
      </vt:variant>
      <vt:variant>
        <vt:lpwstr>_Toc58422039</vt:lpwstr>
      </vt:variant>
      <vt:variant>
        <vt:i4>1376304</vt:i4>
      </vt:variant>
      <vt:variant>
        <vt:i4>158</vt:i4>
      </vt:variant>
      <vt:variant>
        <vt:i4>0</vt:i4>
      </vt:variant>
      <vt:variant>
        <vt:i4>5</vt:i4>
      </vt:variant>
      <vt:variant>
        <vt:lpwstr/>
      </vt:variant>
      <vt:variant>
        <vt:lpwstr>_Toc58422038</vt:lpwstr>
      </vt:variant>
      <vt:variant>
        <vt:i4>1703984</vt:i4>
      </vt:variant>
      <vt:variant>
        <vt:i4>152</vt:i4>
      </vt:variant>
      <vt:variant>
        <vt:i4>0</vt:i4>
      </vt:variant>
      <vt:variant>
        <vt:i4>5</vt:i4>
      </vt:variant>
      <vt:variant>
        <vt:lpwstr/>
      </vt:variant>
      <vt:variant>
        <vt:lpwstr>_Toc58422037</vt:lpwstr>
      </vt:variant>
      <vt:variant>
        <vt:i4>1769520</vt:i4>
      </vt:variant>
      <vt:variant>
        <vt:i4>146</vt:i4>
      </vt:variant>
      <vt:variant>
        <vt:i4>0</vt:i4>
      </vt:variant>
      <vt:variant>
        <vt:i4>5</vt:i4>
      </vt:variant>
      <vt:variant>
        <vt:lpwstr/>
      </vt:variant>
      <vt:variant>
        <vt:lpwstr>_Toc58422036</vt:lpwstr>
      </vt:variant>
      <vt:variant>
        <vt:i4>1572912</vt:i4>
      </vt:variant>
      <vt:variant>
        <vt:i4>140</vt:i4>
      </vt:variant>
      <vt:variant>
        <vt:i4>0</vt:i4>
      </vt:variant>
      <vt:variant>
        <vt:i4>5</vt:i4>
      </vt:variant>
      <vt:variant>
        <vt:lpwstr/>
      </vt:variant>
      <vt:variant>
        <vt:lpwstr>_Toc58422035</vt:lpwstr>
      </vt:variant>
      <vt:variant>
        <vt:i4>1638448</vt:i4>
      </vt:variant>
      <vt:variant>
        <vt:i4>134</vt:i4>
      </vt:variant>
      <vt:variant>
        <vt:i4>0</vt:i4>
      </vt:variant>
      <vt:variant>
        <vt:i4>5</vt:i4>
      </vt:variant>
      <vt:variant>
        <vt:lpwstr/>
      </vt:variant>
      <vt:variant>
        <vt:lpwstr>_Toc58422034</vt:lpwstr>
      </vt:variant>
      <vt:variant>
        <vt:i4>1966128</vt:i4>
      </vt:variant>
      <vt:variant>
        <vt:i4>128</vt:i4>
      </vt:variant>
      <vt:variant>
        <vt:i4>0</vt:i4>
      </vt:variant>
      <vt:variant>
        <vt:i4>5</vt:i4>
      </vt:variant>
      <vt:variant>
        <vt:lpwstr/>
      </vt:variant>
      <vt:variant>
        <vt:lpwstr>_Toc58422033</vt:lpwstr>
      </vt:variant>
      <vt:variant>
        <vt:i4>2031664</vt:i4>
      </vt:variant>
      <vt:variant>
        <vt:i4>122</vt:i4>
      </vt:variant>
      <vt:variant>
        <vt:i4>0</vt:i4>
      </vt:variant>
      <vt:variant>
        <vt:i4>5</vt:i4>
      </vt:variant>
      <vt:variant>
        <vt:lpwstr/>
      </vt:variant>
      <vt:variant>
        <vt:lpwstr>_Toc58422032</vt:lpwstr>
      </vt:variant>
      <vt:variant>
        <vt:i4>1835056</vt:i4>
      </vt:variant>
      <vt:variant>
        <vt:i4>116</vt:i4>
      </vt:variant>
      <vt:variant>
        <vt:i4>0</vt:i4>
      </vt:variant>
      <vt:variant>
        <vt:i4>5</vt:i4>
      </vt:variant>
      <vt:variant>
        <vt:lpwstr/>
      </vt:variant>
      <vt:variant>
        <vt:lpwstr>_Toc58422031</vt:lpwstr>
      </vt:variant>
      <vt:variant>
        <vt:i4>1900592</vt:i4>
      </vt:variant>
      <vt:variant>
        <vt:i4>110</vt:i4>
      </vt:variant>
      <vt:variant>
        <vt:i4>0</vt:i4>
      </vt:variant>
      <vt:variant>
        <vt:i4>5</vt:i4>
      </vt:variant>
      <vt:variant>
        <vt:lpwstr/>
      </vt:variant>
      <vt:variant>
        <vt:lpwstr>_Toc58422030</vt:lpwstr>
      </vt:variant>
      <vt:variant>
        <vt:i4>1310769</vt:i4>
      </vt:variant>
      <vt:variant>
        <vt:i4>104</vt:i4>
      </vt:variant>
      <vt:variant>
        <vt:i4>0</vt:i4>
      </vt:variant>
      <vt:variant>
        <vt:i4>5</vt:i4>
      </vt:variant>
      <vt:variant>
        <vt:lpwstr/>
      </vt:variant>
      <vt:variant>
        <vt:lpwstr>_Toc58422029</vt:lpwstr>
      </vt:variant>
      <vt:variant>
        <vt:i4>1376305</vt:i4>
      </vt:variant>
      <vt:variant>
        <vt:i4>98</vt:i4>
      </vt:variant>
      <vt:variant>
        <vt:i4>0</vt:i4>
      </vt:variant>
      <vt:variant>
        <vt:i4>5</vt:i4>
      </vt:variant>
      <vt:variant>
        <vt:lpwstr/>
      </vt:variant>
      <vt:variant>
        <vt:lpwstr>_Toc58422028</vt:lpwstr>
      </vt:variant>
      <vt:variant>
        <vt:i4>1703985</vt:i4>
      </vt:variant>
      <vt:variant>
        <vt:i4>92</vt:i4>
      </vt:variant>
      <vt:variant>
        <vt:i4>0</vt:i4>
      </vt:variant>
      <vt:variant>
        <vt:i4>5</vt:i4>
      </vt:variant>
      <vt:variant>
        <vt:lpwstr/>
      </vt:variant>
      <vt:variant>
        <vt:lpwstr>_Toc58422027</vt:lpwstr>
      </vt:variant>
      <vt:variant>
        <vt:i4>1769521</vt:i4>
      </vt:variant>
      <vt:variant>
        <vt:i4>86</vt:i4>
      </vt:variant>
      <vt:variant>
        <vt:i4>0</vt:i4>
      </vt:variant>
      <vt:variant>
        <vt:i4>5</vt:i4>
      </vt:variant>
      <vt:variant>
        <vt:lpwstr/>
      </vt:variant>
      <vt:variant>
        <vt:lpwstr>_Toc58422026</vt:lpwstr>
      </vt:variant>
      <vt:variant>
        <vt:i4>1572913</vt:i4>
      </vt:variant>
      <vt:variant>
        <vt:i4>80</vt:i4>
      </vt:variant>
      <vt:variant>
        <vt:i4>0</vt:i4>
      </vt:variant>
      <vt:variant>
        <vt:i4>5</vt:i4>
      </vt:variant>
      <vt:variant>
        <vt:lpwstr/>
      </vt:variant>
      <vt:variant>
        <vt:lpwstr>_Toc58422025</vt:lpwstr>
      </vt:variant>
      <vt:variant>
        <vt:i4>1638449</vt:i4>
      </vt:variant>
      <vt:variant>
        <vt:i4>74</vt:i4>
      </vt:variant>
      <vt:variant>
        <vt:i4>0</vt:i4>
      </vt:variant>
      <vt:variant>
        <vt:i4>5</vt:i4>
      </vt:variant>
      <vt:variant>
        <vt:lpwstr/>
      </vt:variant>
      <vt:variant>
        <vt:lpwstr>_Toc58422024</vt:lpwstr>
      </vt:variant>
      <vt:variant>
        <vt:i4>1966129</vt:i4>
      </vt:variant>
      <vt:variant>
        <vt:i4>68</vt:i4>
      </vt:variant>
      <vt:variant>
        <vt:i4>0</vt:i4>
      </vt:variant>
      <vt:variant>
        <vt:i4>5</vt:i4>
      </vt:variant>
      <vt:variant>
        <vt:lpwstr/>
      </vt:variant>
      <vt:variant>
        <vt:lpwstr>_Toc58422023</vt:lpwstr>
      </vt:variant>
      <vt:variant>
        <vt:i4>2031665</vt:i4>
      </vt:variant>
      <vt:variant>
        <vt:i4>62</vt:i4>
      </vt:variant>
      <vt:variant>
        <vt:i4>0</vt:i4>
      </vt:variant>
      <vt:variant>
        <vt:i4>5</vt:i4>
      </vt:variant>
      <vt:variant>
        <vt:lpwstr/>
      </vt:variant>
      <vt:variant>
        <vt:lpwstr>_Toc58422022</vt:lpwstr>
      </vt:variant>
      <vt:variant>
        <vt:i4>1835057</vt:i4>
      </vt:variant>
      <vt:variant>
        <vt:i4>56</vt:i4>
      </vt:variant>
      <vt:variant>
        <vt:i4>0</vt:i4>
      </vt:variant>
      <vt:variant>
        <vt:i4>5</vt:i4>
      </vt:variant>
      <vt:variant>
        <vt:lpwstr/>
      </vt:variant>
      <vt:variant>
        <vt:lpwstr>_Toc58422021</vt:lpwstr>
      </vt:variant>
      <vt:variant>
        <vt:i4>1900593</vt:i4>
      </vt:variant>
      <vt:variant>
        <vt:i4>50</vt:i4>
      </vt:variant>
      <vt:variant>
        <vt:i4>0</vt:i4>
      </vt:variant>
      <vt:variant>
        <vt:i4>5</vt:i4>
      </vt:variant>
      <vt:variant>
        <vt:lpwstr/>
      </vt:variant>
      <vt:variant>
        <vt:lpwstr>_Toc58422020</vt:lpwstr>
      </vt:variant>
      <vt:variant>
        <vt:i4>1310770</vt:i4>
      </vt:variant>
      <vt:variant>
        <vt:i4>44</vt:i4>
      </vt:variant>
      <vt:variant>
        <vt:i4>0</vt:i4>
      </vt:variant>
      <vt:variant>
        <vt:i4>5</vt:i4>
      </vt:variant>
      <vt:variant>
        <vt:lpwstr/>
      </vt:variant>
      <vt:variant>
        <vt:lpwstr>_Toc58422019</vt:lpwstr>
      </vt:variant>
      <vt:variant>
        <vt:i4>1376306</vt:i4>
      </vt:variant>
      <vt:variant>
        <vt:i4>38</vt:i4>
      </vt:variant>
      <vt:variant>
        <vt:i4>0</vt:i4>
      </vt:variant>
      <vt:variant>
        <vt:i4>5</vt:i4>
      </vt:variant>
      <vt:variant>
        <vt:lpwstr/>
      </vt:variant>
      <vt:variant>
        <vt:lpwstr>_Toc58422018</vt:lpwstr>
      </vt:variant>
      <vt:variant>
        <vt:i4>1703986</vt:i4>
      </vt:variant>
      <vt:variant>
        <vt:i4>32</vt:i4>
      </vt:variant>
      <vt:variant>
        <vt:i4>0</vt:i4>
      </vt:variant>
      <vt:variant>
        <vt:i4>5</vt:i4>
      </vt:variant>
      <vt:variant>
        <vt:lpwstr/>
      </vt:variant>
      <vt:variant>
        <vt:lpwstr>_Toc58422017</vt:lpwstr>
      </vt:variant>
      <vt:variant>
        <vt:i4>1769522</vt:i4>
      </vt:variant>
      <vt:variant>
        <vt:i4>26</vt:i4>
      </vt:variant>
      <vt:variant>
        <vt:i4>0</vt:i4>
      </vt:variant>
      <vt:variant>
        <vt:i4>5</vt:i4>
      </vt:variant>
      <vt:variant>
        <vt:lpwstr/>
      </vt:variant>
      <vt:variant>
        <vt:lpwstr>_Toc58422016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Stack Display System Function Specification - NFC Entry and Starting</dc:title>
  <dc:subject/>
  <dc:creator>abonnel1@ford.com;ekarpins@ford.com;FEHSAN2@ford.com</dc:creator>
  <cp:keywords/>
  <cp:lastModifiedBy>Bonnell-kangas, Aaron (A.)</cp:lastModifiedBy>
  <cp:revision>83</cp:revision>
  <cp:lastPrinted>2006-07-11T15:32:00Z</cp:lastPrinted>
  <dcterms:created xsi:type="dcterms:W3CDTF">2020-12-09T07:52:00Z</dcterms:created>
  <dcterms:modified xsi:type="dcterms:W3CDTF">2020-12-09T22:14:00Z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0x01010026B3DEDE04233141A468AED40479C3CE</vt:lpwstr>
  </property>
  <property fmtid="{D5CDD505-2E9C-101B-9397-08002B2CF9AE}" pid="31" name="_MarkAsFinal">
    <vt:bool>true</vt:bool>
  </property>
</Properties>
</file>