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85" w:tblpY="1708"/>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1"/>
        <w:gridCol w:w="1972"/>
        <w:gridCol w:w="1078"/>
        <w:gridCol w:w="3048"/>
        <w:gridCol w:w="2058"/>
      </w:tblGrid>
      <w:tr w:rsidR="00D808DC" w:rsidRPr="00B4398C" w14:paraId="7E587E80" w14:textId="77777777" w:rsidTr="00BF0FF6">
        <w:trPr>
          <w:trHeight w:hRule="exact" w:val="567"/>
        </w:trPr>
        <w:tc>
          <w:tcPr>
            <w:tcW w:w="2127" w:type="dxa"/>
            <w:tcBorders>
              <w:top w:val="nil"/>
              <w:left w:val="nil"/>
              <w:bottom w:val="nil"/>
              <w:right w:val="nil"/>
            </w:tcBorders>
            <w:vAlign w:val="center"/>
          </w:tcPr>
          <w:p w14:paraId="2DDE4488" w14:textId="77777777" w:rsidR="00D808DC" w:rsidRPr="00B4398C" w:rsidRDefault="00D808DC" w:rsidP="00BF0FF6">
            <w:pPr>
              <w:spacing w:line="480" w:lineRule="auto"/>
              <w:rPr>
                <w:sz w:val="16"/>
                <w:szCs w:val="16"/>
                <w:lang w:eastAsia="zh-CN"/>
              </w:rPr>
            </w:pPr>
          </w:p>
        </w:tc>
        <w:tc>
          <w:tcPr>
            <w:tcW w:w="6166" w:type="dxa"/>
            <w:gridSpan w:val="3"/>
            <w:tcBorders>
              <w:top w:val="nil"/>
              <w:left w:val="nil"/>
              <w:bottom w:val="nil"/>
              <w:right w:val="nil"/>
            </w:tcBorders>
            <w:vAlign w:val="center"/>
          </w:tcPr>
          <w:p w14:paraId="42F7DEB0" w14:textId="77777777" w:rsidR="00D808DC" w:rsidRPr="00E90E73" w:rsidRDefault="00D808DC" w:rsidP="00BF0FF6">
            <w:pPr>
              <w:spacing w:line="480" w:lineRule="auto"/>
              <w:rPr>
                <w:sz w:val="16"/>
                <w:szCs w:val="16"/>
              </w:rPr>
            </w:pPr>
          </w:p>
        </w:tc>
        <w:tc>
          <w:tcPr>
            <w:tcW w:w="0" w:type="auto"/>
            <w:tcBorders>
              <w:top w:val="nil"/>
              <w:left w:val="nil"/>
              <w:bottom w:val="nil"/>
              <w:right w:val="nil"/>
            </w:tcBorders>
            <w:vAlign w:val="center"/>
          </w:tcPr>
          <w:p w14:paraId="3A26D224" w14:textId="77777777" w:rsidR="00D808DC" w:rsidRPr="00B4398C" w:rsidRDefault="00D808DC" w:rsidP="00BF0FF6">
            <w:pPr>
              <w:spacing w:line="480" w:lineRule="auto"/>
              <w:rPr>
                <w:sz w:val="16"/>
                <w:szCs w:val="16"/>
              </w:rPr>
            </w:pPr>
          </w:p>
        </w:tc>
      </w:tr>
      <w:tr w:rsidR="00D808DC" w:rsidRPr="00B4398C" w14:paraId="55841D27" w14:textId="77777777" w:rsidTr="00BF0FF6">
        <w:trPr>
          <w:trHeight w:hRule="exact" w:val="567"/>
        </w:trPr>
        <w:tc>
          <w:tcPr>
            <w:tcW w:w="2127" w:type="dxa"/>
            <w:tcBorders>
              <w:top w:val="nil"/>
              <w:left w:val="nil"/>
              <w:bottom w:val="nil"/>
              <w:right w:val="nil"/>
            </w:tcBorders>
            <w:vAlign w:val="center"/>
          </w:tcPr>
          <w:p w14:paraId="23F9E305" w14:textId="77777777" w:rsidR="00D808DC" w:rsidRPr="00B4398C" w:rsidRDefault="00D808DC" w:rsidP="00BF0FF6">
            <w:pPr>
              <w:spacing w:line="480" w:lineRule="auto"/>
              <w:rPr>
                <w:sz w:val="16"/>
                <w:szCs w:val="16"/>
              </w:rPr>
            </w:pPr>
          </w:p>
        </w:tc>
        <w:tc>
          <w:tcPr>
            <w:tcW w:w="6166" w:type="dxa"/>
            <w:gridSpan w:val="3"/>
            <w:tcBorders>
              <w:top w:val="nil"/>
              <w:left w:val="nil"/>
              <w:bottom w:val="nil"/>
              <w:right w:val="nil"/>
            </w:tcBorders>
            <w:vAlign w:val="center"/>
          </w:tcPr>
          <w:p w14:paraId="44870DA9" w14:textId="77777777" w:rsidR="00D808DC" w:rsidRPr="00B4398C" w:rsidRDefault="00D808DC" w:rsidP="00BF0FF6">
            <w:pPr>
              <w:spacing w:line="480" w:lineRule="auto"/>
              <w:rPr>
                <w:sz w:val="16"/>
                <w:szCs w:val="16"/>
              </w:rPr>
            </w:pPr>
          </w:p>
        </w:tc>
        <w:tc>
          <w:tcPr>
            <w:tcW w:w="0" w:type="auto"/>
            <w:tcBorders>
              <w:top w:val="nil"/>
              <w:left w:val="nil"/>
              <w:bottom w:val="nil"/>
              <w:right w:val="nil"/>
            </w:tcBorders>
            <w:vAlign w:val="center"/>
          </w:tcPr>
          <w:p w14:paraId="0C23D3E1" w14:textId="77777777" w:rsidR="00D808DC" w:rsidRPr="00B4398C" w:rsidRDefault="00D808DC" w:rsidP="00BF0FF6">
            <w:pPr>
              <w:spacing w:line="480" w:lineRule="auto"/>
              <w:rPr>
                <w:sz w:val="16"/>
                <w:szCs w:val="16"/>
              </w:rPr>
            </w:pPr>
          </w:p>
        </w:tc>
      </w:tr>
      <w:tr w:rsidR="00D808DC" w:rsidRPr="0054236C" w14:paraId="66962279" w14:textId="77777777" w:rsidTr="00BF0FF6">
        <w:trPr>
          <w:trHeight w:hRule="exact" w:val="668"/>
        </w:trPr>
        <w:tc>
          <w:tcPr>
            <w:tcW w:w="2127" w:type="dxa"/>
            <w:tcBorders>
              <w:top w:val="nil"/>
              <w:left w:val="nil"/>
              <w:bottom w:val="nil"/>
              <w:right w:val="nil"/>
            </w:tcBorders>
            <w:vAlign w:val="center"/>
          </w:tcPr>
          <w:p w14:paraId="485F46C5" w14:textId="77777777" w:rsidR="00D808DC" w:rsidRPr="00E90E73" w:rsidRDefault="00D808DC" w:rsidP="00BF0FF6">
            <w:pPr>
              <w:spacing w:line="480" w:lineRule="auto"/>
              <w:rPr>
                <w:sz w:val="16"/>
                <w:szCs w:val="16"/>
              </w:rPr>
            </w:pPr>
          </w:p>
        </w:tc>
        <w:tc>
          <w:tcPr>
            <w:tcW w:w="6166" w:type="dxa"/>
            <w:gridSpan w:val="3"/>
            <w:tcBorders>
              <w:top w:val="nil"/>
              <w:left w:val="nil"/>
              <w:bottom w:val="nil"/>
              <w:right w:val="nil"/>
            </w:tcBorders>
            <w:vAlign w:val="center"/>
          </w:tcPr>
          <w:p w14:paraId="0A2AD919" w14:textId="55719C9E" w:rsidR="00D808DC" w:rsidRPr="00FC5500" w:rsidRDefault="00FB5554" w:rsidP="00BF0FF6">
            <w:pPr>
              <w:pStyle w:val="CoverpageTitle"/>
              <w:spacing w:before="0" w:after="0"/>
            </w:pPr>
            <w:r>
              <w:t>D</w:t>
            </w:r>
            <w:r>
              <w:rPr>
                <w:rFonts w:hint="eastAsia"/>
                <w:lang w:eastAsia="zh-CN"/>
              </w:rPr>
              <w:t>igi</w:t>
            </w:r>
            <w:r>
              <w:t>tal Embrace</w:t>
            </w:r>
            <w:r w:rsidR="009C69E4">
              <w:t xml:space="preserve"> 1.0</w:t>
            </w:r>
          </w:p>
        </w:tc>
        <w:tc>
          <w:tcPr>
            <w:tcW w:w="0" w:type="auto"/>
            <w:tcBorders>
              <w:top w:val="nil"/>
              <w:left w:val="nil"/>
              <w:bottom w:val="nil"/>
              <w:right w:val="nil"/>
            </w:tcBorders>
            <w:vAlign w:val="center"/>
          </w:tcPr>
          <w:p w14:paraId="28D74C48" w14:textId="77777777" w:rsidR="00D808DC" w:rsidRPr="00E90E73" w:rsidRDefault="00D808DC" w:rsidP="00BF0FF6">
            <w:pPr>
              <w:spacing w:line="480" w:lineRule="auto"/>
              <w:rPr>
                <w:sz w:val="16"/>
                <w:szCs w:val="16"/>
              </w:rPr>
            </w:pPr>
          </w:p>
        </w:tc>
      </w:tr>
      <w:tr w:rsidR="00D808DC" w:rsidRPr="0054236C" w14:paraId="0892AF80" w14:textId="77777777" w:rsidTr="00BF0FF6">
        <w:trPr>
          <w:trHeight w:hRule="exact" w:val="635"/>
        </w:trPr>
        <w:tc>
          <w:tcPr>
            <w:tcW w:w="2127" w:type="dxa"/>
            <w:tcBorders>
              <w:top w:val="nil"/>
              <w:left w:val="nil"/>
              <w:bottom w:val="nil"/>
              <w:right w:val="nil"/>
            </w:tcBorders>
            <w:vAlign w:val="center"/>
          </w:tcPr>
          <w:p w14:paraId="28B55E44" w14:textId="77777777" w:rsidR="00D808DC" w:rsidRPr="00E90E73" w:rsidRDefault="00D808DC" w:rsidP="00BF0FF6">
            <w:pPr>
              <w:spacing w:line="480" w:lineRule="auto"/>
              <w:rPr>
                <w:sz w:val="16"/>
                <w:szCs w:val="16"/>
              </w:rPr>
            </w:pPr>
          </w:p>
        </w:tc>
        <w:tc>
          <w:tcPr>
            <w:tcW w:w="6166" w:type="dxa"/>
            <w:gridSpan w:val="3"/>
            <w:tcBorders>
              <w:top w:val="nil"/>
              <w:left w:val="nil"/>
              <w:bottom w:val="nil"/>
              <w:right w:val="nil"/>
            </w:tcBorders>
            <w:vAlign w:val="center"/>
          </w:tcPr>
          <w:p w14:paraId="50EE162B" w14:textId="77777777" w:rsidR="00D808DC" w:rsidRPr="00FC5500" w:rsidRDefault="00D808DC" w:rsidP="00BF0FF6">
            <w:pPr>
              <w:pStyle w:val="CoverpageTitle"/>
              <w:spacing w:before="0" w:after="0"/>
              <w:rPr>
                <w:sz w:val="20"/>
                <w:szCs w:val="20"/>
              </w:rPr>
            </w:pPr>
            <w:r w:rsidRPr="00FC5500">
              <w:rPr>
                <w:sz w:val="20"/>
                <w:szCs w:val="20"/>
              </w:rPr>
              <w:t>(</w:t>
            </w:r>
            <w:r w:rsidRPr="00FC5500">
              <w:rPr>
                <w:sz w:val="20"/>
                <w:szCs w:val="20"/>
              </w:rPr>
              <w:fldChar w:fldCharType="begin"/>
            </w:r>
            <w:r w:rsidRPr="00FC5500">
              <w:rPr>
                <w:sz w:val="20"/>
                <w:szCs w:val="20"/>
              </w:rPr>
              <w:instrText xml:space="preserve"> DOCPROPERTY  ProductId  \* MERGEFORMAT </w:instrText>
            </w:r>
            <w:r w:rsidRPr="00FC5500">
              <w:rPr>
                <w:sz w:val="20"/>
                <w:szCs w:val="20"/>
              </w:rPr>
              <w:fldChar w:fldCharType="separate"/>
            </w:r>
            <w:r w:rsidR="003A39A4">
              <w:rPr>
                <w:sz w:val="20"/>
                <w:szCs w:val="20"/>
              </w:rPr>
              <w:t>MyFeatureId</w:t>
            </w:r>
            <w:r w:rsidRPr="00FC5500">
              <w:rPr>
                <w:sz w:val="20"/>
                <w:szCs w:val="20"/>
              </w:rPr>
              <w:fldChar w:fldCharType="end"/>
            </w:r>
            <w:r w:rsidRPr="00FC5500">
              <w:rPr>
                <w:sz w:val="20"/>
                <w:szCs w:val="20"/>
              </w:rPr>
              <w:t>)</w:t>
            </w:r>
          </w:p>
        </w:tc>
        <w:tc>
          <w:tcPr>
            <w:tcW w:w="0" w:type="auto"/>
            <w:tcBorders>
              <w:top w:val="nil"/>
              <w:left w:val="nil"/>
              <w:bottom w:val="nil"/>
              <w:right w:val="nil"/>
            </w:tcBorders>
            <w:vAlign w:val="center"/>
          </w:tcPr>
          <w:p w14:paraId="58D543B0" w14:textId="77777777" w:rsidR="00D808DC" w:rsidRPr="00E90E73" w:rsidRDefault="00D808DC" w:rsidP="00BF0FF6">
            <w:pPr>
              <w:spacing w:line="480" w:lineRule="auto"/>
              <w:rPr>
                <w:sz w:val="16"/>
                <w:szCs w:val="16"/>
              </w:rPr>
            </w:pPr>
          </w:p>
        </w:tc>
      </w:tr>
      <w:tr w:rsidR="00D808DC" w:rsidRPr="00396024" w14:paraId="5A385F52" w14:textId="77777777" w:rsidTr="00BF0FF6">
        <w:trPr>
          <w:trHeight w:hRule="exact" w:val="567"/>
        </w:trPr>
        <w:tc>
          <w:tcPr>
            <w:tcW w:w="2127" w:type="dxa"/>
            <w:tcBorders>
              <w:top w:val="nil"/>
              <w:left w:val="nil"/>
              <w:bottom w:val="nil"/>
              <w:right w:val="nil"/>
            </w:tcBorders>
            <w:vAlign w:val="center"/>
          </w:tcPr>
          <w:p w14:paraId="7E637EF0" w14:textId="77777777" w:rsidR="00D808DC" w:rsidRPr="00396024" w:rsidRDefault="00D808DC" w:rsidP="00BF0FF6">
            <w:pPr>
              <w:spacing w:line="480" w:lineRule="auto"/>
              <w:rPr>
                <w:sz w:val="16"/>
                <w:szCs w:val="16"/>
              </w:rPr>
            </w:pPr>
          </w:p>
        </w:tc>
        <w:tc>
          <w:tcPr>
            <w:tcW w:w="6166" w:type="dxa"/>
            <w:gridSpan w:val="3"/>
            <w:tcBorders>
              <w:top w:val="nil"/>
              <w:left w:val="nil"/>
              <w:bottom w:val="nil"/>
              <w:right w:val="nil"/>
            </w:tcBorders>
            <w:vAlign w:val="center"/>
          </w:tcPr>
          <w:p w14:paraId="4A09BB4B" w14:textId="77777777" w:rsidR="00D808DC" w:rsidRPr="00396024" w:rsidRDefault="00D808DC" w:rsidP="00BF0FF6">
            <w:pPr>
              <w:spacing w:line="480" w:lineRule="auto"/>
              <w:rPr>
                <w:sz w:val="16"/>
                <w:szCs w:val="16"/>
              </w:rPr>
            </w:pPr>
          </w:p>
        </w:tc>
        <w:tc>
          <w:tcPr>
            <w:tcW w:w="0" w:type="auto"/>
            <w:tcBorders>
              <w:top w:val="nil"/>
              <w:left w:val="nil"/>
              <w:bottom w:val="nil"/>
              <w:right w:val="nil"/>
            </w:tcBorders>
            <w:vAlign w:val="center"/>
          </w:tcPr>
          <w:p w14:paraId="7262FAB1" w14:textId="77777777" w:rsidR="00D808DC" w:rsidRPr="00396024" w:rsidRDefault="00D808DC" w:rsidP="00BF0FF6">
            <w:pPr>
              <w:spacing w:line="480" w:lineRule="auto"/>
              <w:rPr>
                <w:sz w:val="16"/>
                <w:szCs w:val="16"/>
              </w:rPr>
            </w:pPr>
          </w:p>
        </w:tc>
      </w:tr>
      <w:tr w:rsidR="00D808DC" w:rsidRPr="00396024" w14:paraId="3E55A600" w14:textId="77777777" w:rsidTr="00BF0FF6">
        <w:trPr>
          <w:trHeight w:hRule="exact" w:val="567"/>
        </w:trPr>
        <w:tc>
          <w:tcPr>
            <w:tcW w:w="2127" w:type="dxa"/>
            <w:tcBorders>
              <w:top w:val="nil"/>
              <w:left w:val="nil"/>
              <w:bottom w:val="single" w:sz="4" w:space="0" w:color="auto"/>
              <w:right w:val="nil"/>
            </w:tcBorders>
            <w:vAlign w:val="center"/>
          </w:tcPr>
          <w:p w14:paraId="3FADB2EB" w14:textId="77777777" w:rsidR="00D808DC" w:rsidRPr="00396024" w:rsidRDefault="00D808DC" w:rsidP="00BF0FF6">
            <w:pPr>
              <w:spacing w:line="480" w:lineRule="auto"/>
              <w:rPr>
                <w:sz w:val="16"/>
                <w:szCs w:val="16"/>
              </w:rPr>
            </w:pPr>
          </w:p>
        </w:tc>
        <w:tc>
          <w:tcPr>
            <w:tcW w:w="6166" w:type="dxa"/>
            <w:gridSpan w:val="3"/>
            <w:tcBorders>
              <w:top w:val="nil"/>
              <w:left w:val="nil"/>
              <w:bottom w:val="single" w:sz="4" w:space="0" w:color="auto"/>
              <w:right w:val="nil"/>
            </w:tcBorders>
            <w:vAlign w:val="center"/>
          </w:tcPr>
          <w:p w14:paraId="05B5AAF4" w14:textId="77777777" w:rsidR="00D808DC" w:rsidRPr="00396024" w:rsidRDefault="00D808DC" w:rsidP="00BF0FF6">
            <w:pPr>
              <w:spacing w:line="480" w:lineRule="auto"/>
              <w:rPr>
                <w:sz w:val="16"/>
                <w:szCs w:val="16"/>
              </w:rPr>
            </w:pPr>
          </w:p>
        </w:tc>
        <w:tc>
          <w:tcPr>
            <w:tcW w:w="0" w:type="auto"/>
            <w:tcBorders>
              <w:top w:val="nil"/>
              <w:left w:val="nil"/>
              <w:bottom w:val="single" w:sz="4" w:space="0" w:color="auto"/>
              <w:right w:val="nil"/>
            </w:tcBorders>
            <w:vAlign w:val="center"/>
          </w:tcPr>
          <w:p w14:paraId="256C145B" w14:textId="77777777" w:rsidR="00D808DC" w:rsidRPr="00396024" w:rsidRDefault="00D808DC" w:rsidP="00BF0FF6">
            <w:pPr>
              <w:spacing w:line="480" w:lineRule="auto"/>
              <w:rPr>
                <w:sz w:val="16"/>
                <w:szCs w:val="16"/>
              </w:rPr>
            </w:pPr>
          </w:p>
        </w:tc>
      </w:tr>
      <w:tr w:rsidR="00D808DC" w:rsidRPr="00396024" w14:paraId="592B0EBE" w14:textId="77777777" w:rsidTr="00BF0FF6">
        <w:trPr>
          <w:trHeight w:val="20"/>
        </w:trPr>
        <w:tc>
          <w:tcPr>
            <w:tcW w:w="2127" w:type="dxa"/>
            <w:vAlign w:val="center"/>
          </w:tcPr>
          <w:p w14:paraId="76CE17A7" w14:textId="77777777" w:rsidR="00D808DC" w:rsidRPr="00396024" w:rsidRDefault="00D808DC" w:rsidP="00BF0FF6">
            <w:r>
              <w:t>Document Type</w:t>
            </w:r>
          </w:p>
        </w:tc>
        <w:tc>
          <w:tcPr>
            <w:tcW w:w="6166" w:type="dxa"/>
            <w:gridSpan w:val="3"/>
            <w:shd w:val="clear" w:color="auto" w:fill="E6E6E6"/>
            <w:vAlign w:val="center"/>
          </w:tcPr>
          <w:p w14:paraId="5B6E50B6" w14:textId="77777777" w:rsidR="00D808DC" w:rsidRPr="009C2BF3" w:rsidRDefault="001F343A" w:rsidP="00BF0FF6">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3A39A4">
              <w:rPr>
                <w:b/>
              </w:rPr>
              <w:t>Feature Document (FD)</w:t>
            </w:r>
            <w:r w:rsidRPr="009C2BF3">
              <w:rPr>
                <w:b/>
              </w:rPr>
              <w:fldChar w:fldCharType="end"/>
            </w:r>
          </w:p>
        </w:tc>
        <w:tc>
          <w:tcPr>
            <w:tcW w:w="0" w:type="auto"/>
            <w:vAlign w:val="center"/>
          </w:tcPr>
          <w:p w14:paraId="321B3773" w14:textId="77777777" w:rsidR="00D808DC" w:rsidRPr="00396024" w:rsidRDefault="00D808DC" w:rsidP="00BF0FF6">
            <w:pPr>
              <w:rPr>
                <w:sz w:val="16"/>
                <w:szCs w:val="16"/>
              </w:rPr>
            </w:pPr>
          </w:p>
        </w:tc>
      </w:tr>
      <w:tr w:rsidR="00155160" w:rsidRPr="00155160" w14:paraId="4D376977" w14:textId="77777777" w:rsidTr="00BF0FF6">
        <w:trPr>
          <w:trHeight w:val="20"/>
        </w:trPr>
        <w:tc>
          <w:tcPr>
            <w:tcW w:w="2127" w:type="dxa"/>
            <w:vAlign w:val="center"/>
          </w:tcPr>
          <w:p w14:paraId="63E1724D" w14:textId="77777777" w:rsidR="00155160" w:rsidRPr="00155160" w:rsidRDefault="00155160" w:rsidP="00BF0FF6">
            <w:r w:rsidRPr="00155160">
              <w:t>Template Version</w:t>
            </w:r>
          </w:p>
        </w:tc>
        <w:tc>
          <w:tcPr>
            <w:tcW w:w="6166" w:type="dxa"/>
            <w:gridSpan w:val="3"/>
            <w:shd w:val="clear" w:color="auto" w:fill="E6E6E6"/>
            <w:vAlign w:val="center"/>
          </w:tcPr>
          <w:p w14:paraId="5AEAE7A9" w14:textId="77777777" w:rsidR="00155160" w:rsidRPr="009C2BF3" w:rsidRDefault="001F343A" w:rsidP="00381120">
            <w:pPr>
              <w:jc w:val="center"/>
              <w:rPr>
                <w:b/>
              </w:rPr>
            </w:pPr>
            <w:r w:rsidRPr="009C2BF3">
              <w:rPr>
                <w:b/>
              </w:rPr>
              <w:fldChar w:fldCharType="begin"/>
            </w:r>
            <w:r w:rsidRPr="009C2BF3">
              <w:rPr>
                <w:b/>
              </w:rPr>
              <w:instrText xml:space="preserve"> DOCPROPERTY  </w:instrText>
            </w:r>
            <w:r w:rsidR="00381120">
              <w:rPr>
                <w:b/>
              </w:rPr>
              <w:instrText>Template</w:instrText>
            </w:r>
            <w:r w:rsidRPr="009C2BF3">
              <w:rPr>
                <w:b/>
              </w:rPr>
              <w:instrText xml:space="preserve">Version  \* MERGEFORMAT </w:instrText>
            </w:r>
            <w:r w:rsidRPr="009C2BF3">
              <w:rPr>
                <w:b/>
              </w:rPr>
              <w:fldChar w:fldCharType="separate"/>
            </w:r>
            <w:r w:rsidR="003A39A4">
              <w:rPr>
                <w:b/>
              </w:rPr>
              <w:t>6</w:t>
            </w:r>
            <w:r w:rsidRPr="009C2BF3">
              <w:rPr>
                <w:b/>
              </w:rPr>
              <w:fldChar w:fldCharType="end"/>
            </w:r>
            <w:r w:rsidR="00155160" w:rsidRPr="009C2BF3">
              <w:rPr>
                <w:b/>
              </w:rPr>
              <w:t>.</w:t>
            </w:r>
            <w:r w:rsidR="00381120">
              <w:rPr>
                <w:b/>
              </w:rPr>
              <w:fldChar w:fldCharType="begin"/>
            </w:r>
            <w:r w:rsidR="00381120">
              <w:rPr>
                <w:b/>
              </w:rPr>
              <w:instrText xml:space="preserve"> DOCPROPERTY  TemplateRevision  \* MERGEFORMAT </w:instrText>
            </w:r>
            <w:r w:rsidR="00381120">
              <w:rPr>
                <w:b/>
              </w:rPr>
              <w:fldChar w:fldCharType="separate"/>
            </w:r>
            <w:r w:rsidR="003A39A4">
              <w:rPr>
                <w:b/>
              </w:rPr>
              <w:t>0b</w:t>
            </w:r>
            <w:r w:rsidR="00381120">
              <w:rPr>
                <w:b/>
              </w:rPr>
              <w:fldChar w:fldCharType="end"/>
            </w:r>
          </w:p>
        </w:tc>
        <w:tc>
          <w:tcPr>
            <w:tcW w:w="0" w:type="auto"/>
            <w:vAlign w:val="center"/>
          </w:tcPr>
          <w:p w14:paraId="00C6299F" w14:textId="77777777" w:rsidR="00155160" w:rsidRPr="00155160" w:rsidRDefault="00155160" w:rsidP="00BF0FF6">
            <w:pPr>
              <w:rPr>
                <w:sz w:val="16"/>
                <w:szCs w:val="16"/>
              </w:rPr>
            </w:pPr>
          </w:p>
        </w:tc>
      </w:tr>
      <w:tr w:rsidR="00D808DC" w:rsidRPr="00396024" w14:paraId="4816601E" w14:textId="77777777" w:rsidTr="00BF0FF6">
        <w:trPr>
          <w:trHeight w:val="20"/>
        </w:trPr>
        <w:tc>
          <w:tcPr>
            <w:tcW w:w="2127" w:type="dxa"/>
            <w:vAlign w:val="center"/>
          </w:tcPr>
          <w:p w14:paraId="61D5D69E" w14:textId="77777777" w:rsidR="00D808DC" w:rsidRPr="00771878" w:rsidRDefault="00D808DC" w:rsidP="00BF0FF6">
            <w:r w:rsidRPr="00771878">
              <w:t>Document ID</w:t>
            </w:r>
          </w:p>
        </w:tc>
        <w:tc>
          <w:tcPr>
            <w:tcW w:w="6166" w:type="dxa"/>
            <w:gridSpan w:val="3"/>
            <w:shd w:val="clear" w:color="auto" w:fill="E6E6E6"/>
            <w:vAlign w:val="center"/>
          </w:tcPr>
          <w:p w14:paraId="63974F47" w14:textId="77777777" w:rsidR="00D808DC" w:rsidRPr="00381120" w:rsidRDefault="00414956" w:rsidP="00BF0FF6">
            <w:pPr>
              <w:jc w:val="center"/>
            </w:pPr>
            <w:r w:rsidRPr="009C2BF3">
              <w:rPr>
                <w:b/>
              </w:rPr>
              <w:fldChar w:fldCharType="begin"/>
            </w:r>
            <w:r w:rsidRPr="009C2BF3">
              <w:rPr>
                <w:b/>
              </w:rPr>
              <w:instrText xml:space="preserve"> FILENAME  \* Lower  \* MERGEFORMAT </w:instrText>
            </w:r>
            <w:r w:rsidRPr="009C2BF3">
              <w:rPr>
                <w:b/>
              </w:rPr>
              <w:fldChar w:fldCharType="separate"/>
            </w:r>
            <w:r w:rsidR="003A39A4">
              <w:rPr>
                <w:b/>
                <w:noProof/>
              </w:rPr>
              <w:t>document1</w:t>
            </w:r>
            <w:r w:rsidRPr="009C2BF3">
              <w:rPr>
                <w:b/>
                <w:noProof/>
              </w:rPr>
              <w:fldChar w:fldCharType="end"/>
            </w:r>
          </w:p>
        </w:tc>
        <w:tc>
          <w:tcPr>
            <w:tcW w:w="0" w:type="auto"/>
            <w:vAlign w:val="center"/>
          </w:tcPr>
          <w:p w14:paraId="3EC93581" w14:textId="77777777" w:rsidR="00D808DC" w:rsidRPr="00396024" w:rsidRDefault="00D808DC" w:rsidP="00BF0FF6">
            <w:pPr>
              <w:rPr>
                <w:sz w:val="16"/>
                <w:szCs w:val="16"/>
              </w:rPr>
            </w:pPr>
          </w:p>
        </w:tc>
      </w:tr>
      <w:tr w:rsidR="00DE5775" w:rsidRPr="00396024" w14:paraId="4F67EFE6" w14:textId="77777777" w:rsidTr="00465E01">
        <w:trPr>
          <w:trHeight w:val="20"/>
        </w:trPr>
        <w:tc>
          <w:tcPr>
            <w:tcW w:w="2127" w:type="dxa"/>
            <w:tcBorders>
              <w:bottom w:val="single" w:sz="4" w:space="0" w:color="auto"/>
            </w:tcBorders>
            <w:vAlign w:val="center"/>
          </w:tcPr>
          <w:p w14:paraId="1D7238F7" w14:textId="77777777" w:rsidR="00DE5775" w:rsidRDefault="00DE5775" w:rsidP="00DE5775">
            <w:r>
              <w:t>Document Location</w:t>
            </w:r>
          </w:p>
        </w:tc>
        <w:tc>
          <w:tcPr>
            <w:tcW w:w="6166" w:type="dxa"/>
            <w:gridSpan w:val="3"/>
            <w:tcBorders>
              <w:bottom w:val="single" w:sz="4" w:space="0" w:color="auto"/>
            </w:tcBorders>
            <w:shd w:val="clear" w:color="auto" w:fill="E6E6E6"/>
            <w:vAlign w:val="center"/>
          </w:tcPr>
          <w:p w14:paraId="42001BF2" w14:textId="77777777" w:rsidR="00DE5775" w:rsidRPr="009C2BF3" w:rsidRDefault="00DE5775" w:rsidP="00DE5775">
            <w:pPr>
              <w:jc w:val="center"/>
              <w:rPr>
                <w:b/>
              </w:rPr>
            </w:pPr>
          </w:p>
        </w:tc>
        <w:tc>
          <w:tcPr>
            <w:tcW w:w="0" w:type="auto"/>
            <w:tcBorders>
              <w:bottom w:val="single" w:sz="4" w:space="0" w:color="auto"/>
            </w:tcBorders>
            <w:shd w:val="clear" w:color="auto" w:fill="auto"/>
            <w:vAlign w:val="center"/>
          </w:tcPr>
          <w:p w14:paraId="193CDFF1" w14:textId="77777777" w:rsidR="00DE5775" w:rsidRPr="00396024" w:rsidRDefault="00DE5775" w:rsidP="00DE5775"/>
        </w:tc>
      </w:tr>
      <w:tr w:rsidR="00E740D3" w:rsidRPr="00396024" w14:paraId="08802EAF" w14:textId="77777777" w:rsidTr="00465E01">
        <w:trPr>
          <w:trHeight w:val="20"/>
        </w:trPr>
        <w:tc>
          <w:tcPr>
            <w:tcW w:w="2127" w:type="dxa"/>
            <w:tcBorders>
              <w:bottom w:val="single" w:sz="4" w:space="0" w:color="auto"/>
            </w:tcBorders>
            <w:vAlign w:val="center"/>
          </w:tcPr>
          <w:p w14:paraId="616B321B" w14:textId="77777777" w:rsidR="00E740D3" w:rsidRPr="00396024" w:rsidRDefault="00E740D3" w:rsidP="00E740D3">
            <w:r w:rsidRPr="00396024">
              <w:t>Document Owner</w:t>
            </w:r>
          </w:p>
        </w:tc>
        <w:tc>
          <w:tcPr>
            <w:tcW w:w="6166" w:type="dxa"/>
            <w:gridSpan w:val="3"/>
            <w:tcBorders>
              <w:bottom w:val="single" w:sz="4" w:space="0" w:color="auto"/>
            </w:tcBorders>
            <w:shd w:val="clear" w:color="auto" w:fill="E6E6E6"/>
            <w:vAlign w:val="center"/>
          </w:tcPr>
          <w:p w14:paraId="686E10B2" w14:textId="3A3E187E" w:rsidR="00E740D3" w:rsidRPr="009C2BF3" w:rsidRDefault="00FB5554" w:rsidP="00E740D3">
            <w:pPr>
              <w:jc w:val="center"/>
              <w:rPr>
                <w:b/>
              </w:rPr>
            </w:pPr>
            <w:r>
              <w:rPr>
                <w:b/>
              </w:rPr>
              <w:t>Xu Zhang(xzhan304)</w:t>
            </w:r>
          </w:p>
        </w:tc>
        <w:tc>
          <w:tcPr>
            <w:tcW w:w="0" w:type="auto"/>
            <w:tcBorders>
              <w:bottom w:val="single" w:sz="4" w:space="0" w:color="auto"/>
            </w:tcBorders>
            <w:shd w:val="clear" w:color="auto" w:fill="auto"/>
            <w:vAlign w:val="center"/>
          </w:tcPr>
          <w:p w14:paraId="6183632A" w14:textId="77777777" w:rsidR="00E740D3" w:rsidRPr="00396024" w:rsidRDefault="00E740D3" w:rsidP="00E740D3"/>
        </w:tc>
      </w:tr>
      <w:tr w:rsidR="00D808DC" w:rsidRPr="00396024" w14:paraId="6FA9F19E" w14:textId="77777777" w:rsidTr="00BF0FF6">
        <w:trPr>
          <w:trHeight w:val="20"/>
        </w:trPr>
        <w:tc>
          <w:tcPr>
            <w:tcW w:w="2127" w:type="dxa"/>
            <w:vAlign w:val="center"/>
          </w:tcPr>
          <w:p w14:paraId="388B9CAF" w14:textId="77777777" w:rsidR="00D808DC" w:rsidRPr="00396024" w:rsidRDefault="00D808DC" w:rsidP="007467DD">
            <w:r w:rsidRPr="00396024">
              <w:t xml:space="preserve">Document </w:t>
            </w:r>
            <w:r w:rsidR="007467DD">
              <w:t>Revision</w:t>
            </w:r>
          </w:p>
        </w:tc>
        <w:tc>
          <w:tcPr>
            <w:tcW w:w="6166" w:type="dxa"/>
            <w:gridSpan w:val="3"/>
            <w:shd w:val="clear" w:color="auto" w:fill="E6E6E6"/>
            <w:vAlign w:val="center"/>
          </w:tcPr>
          <w:p w14:paraId="5F06A663" w14:textId="77777777" w:rsidR="00D808DC" w:rsidRPr="009C2BF3" w:rsidRDefault="001F343A" w:rsidP="00BF0FF6">
            <w:pPr>
              <w:jc w:val="center"/>
              <w:rPr>
                <w:b/>
              </w:rPr>
            </w:pPr>
            <w:r w:rsidRPr="009C2BF3">
              <w:rPr>
                <w:b/>
              </w:rPr>
              <w:fldChar w:fldCharType="begin"/>
            </w:r>
            <w:r w:rsidRPr="009C2BF3">
              <w:rPr>
                <w:b/>
              </w:rPr>
              <w:instrText xml:space="preserve"> DOCPROPERTY  DocRevision  \* MERGEFORMAT </w:instrText>
            </w:r>
            <w:r w:rsidRPr="009C2BF3">
              <w:rPr>
                <w:b/>
              </w:rPr>
              <w:fldChar w:fldCharType="separate"/>
            </w:r>
            <w:r w:rsidR="003A39A4">
              <w:rPr>
                <w:b/>
              </w:rPr>
              <w:t>A</w:t>
            </w:r>
            <w:r w:rsidRPr="009C2BF3">
              <w:rPr>
                <w:b/>
              </w:rPr>
              <w:fldChar w:fldCharType="end"/>
            </w:r>
          </w:p>
        </w:tc>
        <w:tc>
          <w:tcPr>
            <w:tcW w:w="0" w:type="auto"/>
            <w:tcBorders>
              <w:bottom w:val="single" w:sz="4" w:space="0" w:color="auto"/>
            </w:tcBorders>
            <w:vAlign w:val="center"/>
          </w:tcPr>
          <w:p w14:paraId="1D2A0260" w14:textId="77777777" w:rsidR="00D808DC" w:rsidRPr="00396024" w:rsidRDefault="00D808DC" w:rsidP="00BF0FF6"/>
        </w:tc>
      </w:tr>
      <w:tr w:rsidR="00D808DC" w:rsidRPr="00396024" w14:paraId="208DF9CB" w14:textId="77777777" w:rsidTr="00BF0FF6">
        <w:trPr>
          <w:trHeight w:val="20"/>
        </w:trPr>
        <w:tc>
          <w:tcPr>
            <w:tcW w:w="2127" w:type="dxa"/>
            <w:vAlign w:val="center"/>
          </w:tcPr>
          <w:p w14:paraId="65A724F2" w14:textId="77777777" w:rsidR="00D808DC" w:rsidRPr="00396024" w:rsidRDefault="00D808DC" w:rsidP="00BF0FF6">
            <w:r>
              <w:t>Document Status</w:t>
            </w:r>
          </w:p>
        </w:tc>
        <w:tc>
          <w:tcPr>
            <w:tcW w:w="6166" w:type="dxa"/>
            <w:gridSpan w:val="3"/>
            <w:shd w:val="clear" w:color="auto" w:fill="E6E6E6"/>
            <w:vAlign w:val="center"/>
          </w:tcPr>
          <w:p w14:paraId="58413D24" w14:textId="77777777" w:rsidR="00D808DC" w:rsidRPr="009C2BF3" w:rsidRDefault="001F343A" w:rsidP="00BF0FF6">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3A39A4" w:rsidRPr="003A39A4">
              <w:rPr>
                <w:b/>
                <w:bCs/>
              </w:rPr>
              <w:t>Draft</w:t>
            </w:r>
            <w:r w:rsidRPr="009C2BF3">
              <w:rPr>
                <w:b/>
                <w:bCs/>
              </w:rPr>
              <w:fldChar w:fldCharType="end"/>
            </w:r>
          </w:p>
        </w:tc>
        <w:tc>
          <w:tcPr>
            <w:tcW w:w="0" w:type="auto"/>
            <w:tcBorders>
              <w:bottom w:val="single" w:sz="4" w:space="0" w:color="auto"/>
            </w:tcBorders>
            <w:vAlign w:val="center"/>
          </w:tcPr>
          <w:p w14:paraId="59D37720" w14:textId="77777777" w:rsidR="00D808DC" w:rsidRPr="00396024" w:rsidRDefault="00D808DC" w:rsidP="00BF0FF6"/>
        </w:tc>
      </w:tr>
      <w:tr w:rsidR="00D808DC" w:rsidRPr="00396024" w14:paraId="7C34E290" w14:textId="77777777" w:rsidTr="00BF0FF6">
        <w:trPr>
          <w:trHeight w:val="20"/>
        </w:trPr>
        <w:tc>
          <w:tcPr>
            <w:tcW w:w="2127" w:type="dxa"/>
            <w:tcBorders>
              <w:bottom w:val="single" w:sz="4" w:space="0" w:color="auto"/>
            </w:tcBorders>
            <w:vAlign w:val="center"/>
          </w:tcPr>
          <w:p w14:paraId="01B49B32" w14:textId="77777777" w:rsidR="00D808DC" w:rsidRDefault="00D808DC" w:rsidP="007467DD">
            <w:r>
              <w:t xml:space="preserve">Date </w:t>
            </w:r>
            <w:r w:rsidR="007467DD">
              <w:t>Issued</w:t>
            </w:r>
          </w:p>
        </w:tc>
        <w:tc>
          <w:tcPr>
            <w:tcW w:w="6166" w:type="dxa"/>
            <w:gridSpan w:val="3"/>
            <w:tcBorders>
              <w:bottom w:val="single" w:sz="4" w:space="0" w:color="auto"/>
            </w:tcBorders>
            <w:shd w:val="clear" w:color="auto" w:fill="E6E6E6"/>
            <w:vAlign w:val="center"/>
          </w:tcPr>
          <w:p w14:paraId="08B2745B" w14:textId="6CFEC630" w:rsidR="00D808DC" w:rsidRPr="009C2BF3" w:rsidRDefault="001F343A" w:rsidP="00BF0FF6">
            <w:pPr>
              <w:jc w:val="center"/>
              <w:rPr>
                <w:b/>
              </w:rPr>
            </w:pPr>
            <w:r w:rsidRPr="009C2BF3">
              <w:rPr>
                <w:b/>
              </w:rPr>
              <w:fldChar w:fldCharType="begin"/>
            </w:r>
            <w:r w:rsidRPr="009C2BF3">
              <w:rPr>
                <w:b/>
              </w:rPr>
              <w:instrText xml:space="preserve"> DOCPROPERTY  DocIssueDate  \* MERGEFORMAT </w:instrText>
            </w:r>
            <w:r w:rsidRPr="009C2BF3">
              <w:rPr>
                <w:b/>
              </w:rPr>
              <w:fldChar w:fldCharType="separate"/>
            </w:r>
            <w:r w:rsidR="00FB5554">
              <w:rPr>
                <w:b/>
              </w:rPr>
              <w:t>2021</w:t>
            </w:r>
            <w:r w:rsidR="003A39A4">
              <w:rPr>
                <w:b/>
              </w:rPr>
              <w:t>-</w:t>
            </w:r>
            <w:r w:rsidR="00FB5554">
              <w:rPr>
                <w:b/>
              </w:rPr>
              <w:t>11</w:t>
            </w:r>
            <w:r w:rsidR="003A39A4">
              <w:rPr>
                <w:b/>
              </w:rPr>
              <w:t>-</w:t>
            </w:r>
            <w:r w:rsidR="00FB5554">
              <w:rPr>
                <w:b/>
              </w:rPr>
              <w:t>18</w:t>
            </w:r>
            <w:r w:rsidRPr="009C2BF3">
              <w:rPr>
                <w:b/>
              </w:rPr>
              <w:fldChar w:fldCharType="end"/>
            </w:r>
          </w:p>
        </w:tc>
        <w:tc>
          <w:tcPr>
            <w:tcW w:w="0" w:type="auto"/>
            <w:tcBorders>
              <w:bottom w:val="single" w:sz="4" w:space="0" w:color="auto"/>
            </w:tcBorders>
            <w:shd w:val="clear" w:color="auto" w:fill="auto"/>
            <w:vAlign w:val="center"/>
          </w:tcPr>
          <w:p w14:paraId="41267A76" w14:textId="77777777" w:rsidR="00D808DC" w:rsidRPr="00396024" w:rsidRDefault="00D808DC" w:rsidP="00BF0FF6"/>
        </w:tc>
      </w:tr>
      <w:tr w:rsidR="00D808DC" w:rsidRPr="00396024" w14:paraId="48C7B61B" w14:textId="77777777" w:rsidTr="00BF0FF6">
        <w:trPr>
          <w:trHeight w:val="20"/>
        </w:trPr>
        <w:tc>
          <w:tcPr>
            <w:tcW w:w="2127" w:type="dxa"/>
            <w:tcBorders>
              <w:bottom w:val="single" w:sz="4" w:space="0" w:color="auto"/>
            </w:tcBorders>
            <w:vAlign w:val="center"/>
          </w:tcPr>
          <w:p w14:paraId="13E499D6" w14:textId="77777777" w:rsidR="00D808DC" w:rsidRDefault="00D808DC" w:rsidP="00BF0FF6">
            <w:r>
              <w:t>Date Revised</w:t>
            </w:r>
          </w:p>
        </w:tc>
        <w:tc>
          <w:tcPr>
            <w:tcW w:w="6166" w:type="dxa"/>
            <w:gridSpan w:val="3"/>
            <w:tcBorders>
              <w:bottom w:val="single" w:sz="4" w:space="0" w:color="auto"/>
            </w:tcBorders>
            <w:shd w:val="clear" w:color="auto" w:fill="E6E6E6"/>
            <w:vAlign w:val="center"/>
          </w:tcPr>
          <w:p w14:paraId="43EE7365" w14:textId="77777777" w:rsidR="00D808DC" w:rsidRPr="009C2BF3" w:rsidRDefault="001F343A" w:rsidP="00BF0FF6">
            <w:pPr>
              <w:jc w:val="center"/>
              <w:rPr>
                <w:b/>
              </w:rPr>
            </w:pPr>
            <w:r w:rsidRPr="009C2BF3">
              <w:rPr>
                <w:b/>
              </w:rPr>
              <w:fldChar w:fldCharType="begin"/>
            </w:r>
            <w:r w:rsidRPr="009C2BF3">
              <w:rPr>
                <w:b/>
              </w:rPr>
              <w:instrText xml:space="preserve"> DOCPROPERTY  DocRevisionDate  \* MERGEFORMAT </w:instrText>
            </w:r>
            <w:r w:rsidRPr="009C2BF3">
              <w:rPr>
                <w:b/>
              </w:rPr>
              <w:fldChar w:fldCharType="separate"/>
            </w:r>
            <w:r w:rsidR="003A39A4">
              <w:rPr>
                <w:b/>
              </w:rPr>
              <w:t>yyyy-mm-dd</w:t>
            </w:r>
            <w:r w:rsidRPr="009C2BF3">
              <w:rPr>
                <w:b/>
              </w:rPr>
              <w:fldChar w:fldCharType="end"/>
            </w:r>
          </w:p>
        </w:tc>
        <w:tc>
          <w:tcPr>
            <w:tcW w:w="0" w:type="auto"/>
            <w:tcBorders>
              <w:bottom w:val="single" w:sz="4" w:space="0" w:color="auto"/>
            </w:tcBorders>
            <w:shd w:val="clear" w:color="auto" w:fill="auto"/>
            <w:vAlign w:val="center"/>
          </w:tcPr>
          <w:p w14:paraId="2DCDBC90" w14:textId="77777777" w:rsidR="00D808DC" w:rsidRPr="00396024" w:rsidRDefault="00D808DC" w:rsidP="00BF0FF6"/>
        </w:tc>
      </w:tr>
      <w:tr w:rsidR="00D808DC" w:rsidRPr="00396024" w14:paraId="12E7D22A" w14:textId="77777777" w:rsidTr="00BF0FF6">
        <w:trPr>
          <w:trHeight w:val="20"/>
        </w:trPr>
        <w:tc>
          <w:tcPr>
            <w:tcW w:w="2127" w:type="dxa"/>
            <w:vMerge w:val="restart"/>
            <w:vAlign w:val="center"/>
          </w:tcPr>
          <w:p w14:paraId="30A202D3" w14:textId="77777777" w:rsidR="00D808DC" w:rsidRDefault="00D808DC" w:rsidP="00BF0FF6">
            <w:r>
              <w:t>Document Classification</w:t>
            </w:r>
          </w:p>
        </w:tc>
        <w:tc>
          <w:tcPr>
            <w:tcW w:w="1984" w:type="dxa"/>
            <w:tcBorders>
              <w:right w:val="nil"/>
            </w:tcBorders>
            <w:shd w:val="clear" w:color="auto" w:fill="E6E6E6"/>
            <w:vAlign w:val="center"/>
          </w:tcPr>
          <w:p w14:paraId="52532A66" w14:textId="77777777" w:rsidR="00D808DC" w:rsidRPr="009A5BDD" w:rsidRDefault="00D808DC" w:rsidP="00BF0FF6">
            <w:pPr>
              <w:jc w:val="center"/>
            </w:pPr>
            <w:r w:rsidRPr="009A5BDD">
              <w:t>GIS1 Item Number:</w:t>
            </w:r>
          </w:p>
        </w:tc>
        <w:tc>
          <w:tcPr>
            <w:tcW w:w="4182" w:type="dxa"/>
            <w:gridSpan w:val="2"/>
            <w:tcBorders>
              <w:left w:val="nil"/>
            </w:tcBorders>
            <w:shd w:val="clear" w:color="auto" w:fill="E6E6E6"/>
            <w:vAlign w:val="center"/>
          </w:tcPr>
          <w:p w14:paraId="5B8E6B69" w14:textId="77777777" w:rsidR="00D808DC" w:rsidRPr="009C2BF3" w:rsidRDefault="001F343A" w:rsidP="00BF0FF6">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3A39A4" w:rsidRPr="003A39A4">
              <w:rPr>
                <w:b/>
                <w:bCs/>
              </w:rPr>
              <w:t>27.60/35</w:t>
            </w:r>
            <w:r w:rsidRPr="009C2BF3">
              <w:rPr>
                <w:b/>
                <w:bCs/>
              </w:rPr>
              <w:fldChar w:fldCharType="end"/>
            </w:r>
          </w:p>
        </w:tc>
        <w:tc>
          <w:tcPr>
            <w:tcW w:w="0" w:type="auto"/>
            <w:vMerge w:val="restart"/>
            <w:shd w:val="clear" w:color="auto" w:fill="auto"/>
            <w:vAlign w:val="center"/>
          </w:tcPr>
          <w:p w14:paraId="01BB8B9E" w14:textId="77777777" w:rsidR="00D808DC" w:rsidRPr="00396024" w:rsidRDefault="00D808DC" w:rsidP="00BF0FF6"/>
        </w:tc>
      </w:tr>
      <w:tr w:rsidR="00D808DC" w:rsidRPr="00396024" w14:paraId="641911C0" w14:textId="77777777" w:rsidTr="00BF0FF6">
        <w:trPr>
          <w:trHeight w:val="20"/>
        </w:trPr>
        <w:tc>
          <w:tcPr>
            <w:tcW w:w="2127" w:type="dxa"/>
            <w:vMerge/>
            <w:vAlign w:val="center"/>
          </w:tcPr>
          <w:p w14:paraId="62765DB7" w14:textId="77777777" w:rsidR="00D808DC" w:rsidRDefault="00D808DC" w:rsidP="00BF0FF6"/>
        </w:tc>
        <w:tc>
          <w:tcPr>
            <w:tcW w:w="1984" w:type="dxa"/>
            <w:tcBorders>
              <w:right w:val="nil"/>
            </w:tcBorders>
            <w:shd w:val="clear" w:color="auto" w:fill="E6E6E6"/>
            <w:vAlign w:val="center"/>
          </w:tcPr>
          <w:p w14:paraId="71F618C2" w14:textId="77777777" w:rsidR="00D808DC" w:rsidRPr="009A5BDD" w:rsidRDefault="00D808DC" w:rsidP="00BF0FF6">
            <w:pPr>
              <w:jc w:val="center"/>
            </w:pPr>
            <w:r w:rsidRPr="009A5BDD">
              <w:t>GIS2 Classification:</w:t>
            </w:r>
          </w:p>
        </w:tc>
        <w:tc>
          <w:tcPr>
            <w:tcW w:w="4182" w:type="dxa"/>
            <w:gridSpan w:val="2"/>
            <w:tcBorders>
              <w:left w:val="nil"/>
            </w:tcBorders>
            <w:shd w:val="clear" w:color="auto" w:fill="E6E6E6"/>
            <w:vAlign w:val="center"/>
          </w:tcPr>
          <w:p w14:paraId="0920BE2B" w14:textId="77777777" w:rsidR="00D808DC" w:rsidRPr="009C2BF3" w:rsidRDefault="00D808DC" w:rsidP="00BF0FF6">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3A39A4" w:rsidRPr="003A39A4">
              <w:rPr>
                <w:b/>
              </w:rPr>
              <w:t>Confidential</w:t>
            </w:r>
            <w:r w:rsidRPr="009C2BF3">
              <w:rPr>
                <w:b/>
                <w:bCs/>
              </w:rPr>
              <w:fldChar w:fldCharType="end"/>
            </w:r>
          </w:p>
        </w:tc>
        <w:tc>
          <w:tcPr>
            <w:tcW w:w="0" w:type="auto"/>
            <w:vMerge/>
            <w:shd w:val="clear" w:color="auto" w:fill="auto"/>
            <w:vAlign w:val="center"/>
          </w:tcPr>
          <w:p w14:paraId="482C3C7B" w14:textId="77777777" w:rsidR="00D808DC" w:rsidRPr="00396024" w:rsidRDefault="00D808DC" w:rsidP="00BF0FF6"/>
        </w:tc>
      </w:tr>
      <w:tr w:rsidR="00D808DC" w:rsidRPr="00396024" w14:paraId="6F794A21" w14:textId="77777777" w:rsidTr="00BF0FF6">
        <w:trPr>
          <w:trHeight w:val="20"/>
        </w:trPr>
        <w:tc>
          <w:tcPr>
            <w:tcW w:w="10381" w:type="dxa"/>
            <w:gridSpan w:val="5"/>
            <w:tcBorders>
              <w:left w:val="nil"/>
              <w:bottom w:val="nil"/>
              <w:right w:val="nil"/>
            </w:tcBorders>
            <w:vAlign w:val="center"/>
          </w:tcPr>
          <w:p w14:paraId="30CACF23" w14:textId="77777777" w:rsidR="00D808DC" w:rsidRPr="00396024" w:rsidRDefault="00D808DC" w:rsidP="00BF0FF6"/>
        </w:tc>
      </w:tr>
      <w:tr w:rsidR="00D808DC" w:rsidRPr="00396024" w14:paraId="5E90D984" w14:textId="77777777" w:rsidTr="00BF0FF6">
        <w:trPr>
          <w:trHeight w:val="20"/>
        </w:trPr>
        <w:tc>
          <w:tcPr>
            <w:tcW w:w="10381" w:type="dxa"/>
            <w:gridSpan w:val="5"/>
            <w:tcBorders>
              <w:top w:val="nil"/>
              <w:left w:val="nil"/>
              <w:right w:val="nil"/>
            </w:tcBorders>
            <w:vAlign w:val="center"/>
          </w:tcPr>
          <w:p w14:paraId="1B1DBAB8" w14:textId="77777777" w:rsidR="00D808DC" w:rsidRDefault="00D808DC" w:rsidP="00BF0FF6"/>
        </w:tc>
      </w:tr>
      <w:tr w:rsidR="00D808DC" w:rsidRPr="00396024" w14:paraId="68D78D81" w14:textId="77777777" w:rsidTr="00BF0FF6">
        <w:trPr>
          <w:trHeight w:val="20"/>
        </w:trPr>
        <w:tc>
          <w:tcPr>
            <w:tcW w:w="10381" w:type="dxa"/>
            <w:gridSpan w:val="5"/>
            <w:vAlign w:val="center"/>
          </w:tcPr>
          <w:p w14:paraId="75F59164" w14:textId="77777777" w:rsidR="00D808DC" w:rsidRPr="00396024" w:rsidRDefault="00D808DC" w:rsidP="00BF0FF6">
            <w:r w:rsidRPr="00A0347A">
              <w:t>Document Approval</w:t>
            </w:r>
          </w:p>
        </w:tc>
      </w:tr>
      <w:tr w:rsidR="00D808DC" w:rsidRPr="00396024" w14:paraId="512EE045" w14:textId="77777777" w:rsidTr="00BF0FF6">
        <w:trPr>
          <w:trHeight w:val="20"/>
        </w:trPr>
        <w:tc>
          <w:tcPr>
            <w:tcW w:w="2127" w:type="dxa"/>
            <w:shd w:val="clear" w:color="auto" w:fill="D9D9D9" w:themeFill="background1" w:themeFillShade="D9"/>
            <w:vAlign w:val="center"/>
          </w:tcPr>
          <w:p w14:paraId="305C8886" w14:textId="77777777" w:rsidR="00D808DC" w:rsidRDefault="00D808DC" w:rsidP="00BF0FF6">
            <w:r w:rsidRPr="00FA67AF">
              <w:t>Person</w:t>
            </w:r>
          </w:p>
        </w:tc>
        <w:tc>
          <w:tcPr>
            <w:tcW w:w="3083" w:type="dxa"/>
            <w:gridSpan w:val="2"/>
            <w:shd w:val="clear" w:color="auto" w:fill="D9D9D9" w:themeFill="background1" w:themeFillShade="D9"/>
            <w:vAlign w:val="center"/>
          </w:tcPr>
          <w:p w14:paraId="68EE3D6A" w14:textId="77777777" w:rsidR="00D808DC" w:rsidRDefault="00D808DC" w:rsidP="00BF0FF6">
            <w:r w:rsidRPr="00FA67AF">
              <w:t>Role</w:t>
            </w:r>
          </w:p>
        </w:tc>
        <w:tc>
          <w:tcPr>
            <w:tcW w:w="3083" w:type="dxa"/>
            <w:shd w:val="clear" w:color="auto" w:fill="D9D9D9" w:themeFill="background1" w:themeFillShade="D9"/>
            <w:vAlign w:val="center"/>
          </w:tcPr>
          <w:p w14:paraId="16B70951" w14:textId="77777777" w:rsidR="00D808DC" w:rsidRDefault="00D808DC" w:rsidP="00BF0FF6">
            <w:r w:rsidRPr="00FA67AF">
              <w:t>Email Confirmation</w:t>
            </w:r>
          </w:p>
        </w:tc>
        <w:tc>
          <w:tcPr>
            <w:tcW w:w="0" w:type="auto"/>
            <w:shd w:val="clear" w:color="auto" w:fill="D9D9D9" w:themeFill="background1" w:themeFillShade="D9"/>
            <w:vAlign w:val="center"/>
          </w:tcPr>
          <w:p w14:paraId="06ED1AEE" w14:textId="77777777" w:rsidR="00D808DC" w:rsidRPr="00396024" w:rsidRDefault="00D808DC" w:rsidP="00BF0FF6">
            <w:r w:rsidRPr="00FA67AF">
              <w:t>Date</w:t>
            </w:r>
          </w:p>
        </w:tc>
      </w:tr>
      <w:tr w:rsidR="00D808DC" w:rsidRPr="00396024" w14:paraId="529BAFDF" w14:textId="77777777" w:rsidTr="00BF0FF6">
        <w:trPr>
          <w:trHeight w:val="20"/>
        </w:trPr>
        <w:tc>
          <w:tcPr>
            <w:tcW w:w="2127" w:type="dxa"/>
            <w:vAlign w:val="center"/>
          </w:tcPr>
          <w:p w14:paraId="0E5E9FAB" w14:textId="77777777" w:rsidR="00D808DC" w:rsidRDefault="00D808DC" w:rsidP="00BF0FF6"/>
        </w:tc>
        <w:tc>
          <w:tcPr>
            <w:tcW w:w="3083" w:type="dxa"/>
            <w:gridSpan w:val="2"/>
            <w:shd w:val="clear" w:color="auto" w:fill="auto"/>
            <w:vAlign w:val="center"/>
          </w:tcPr>
          <w:p w14:paraId="5F202C79" w14:textId="77777777" w:rsidR="00D808DC" w:rsidRDefault="00D808DC" w:rsidP="00BF0FF6"/>
        </w:tc>
        <w:tc>
          <w:tcPr>
            <w:tcW w:w="3083" w:type="dxa"/>
            <w:shd w:val="clear" w:color="auto" w:fill="auto"/>
            <w:vAlign w:val="center"/>
          </w:tcPr>
          <w:p w14:paraId="7057177D" w14:textId="77777777" w:rsidR="00D808DC" w:rsidRDefault="00D808DC" w:rsidP="00BF0FF6"/>
        </w:tc>
        <w:tc>
          <w:tcPr>
            <w:tcW w:w="0" w:type="auto"/>
            <w:shd w:val="clear" w:color="auto" w:fill="auto"/>
            <w:vAlign w:val="center"/>
          </w:tcPr>
          <w:p w14:paraId="582D0813" w14:textId="77777777" w:rsidR="00D808DC" w:rsidRPr="00396024" w:rsidRDefault="00D808DC" w:rsidP="00BF0FF6"/>
        </w:tc>
      </w:tr>
      <w:tr w:rsidR="00D808DC" w:rsidRPr="00396024" w14:paraId="48D77285" w14:textId="77777777" w:rsidTr="00BF0FF6">
        <w:trPr>
          <w:trHeight w:val="20"/>
        </w:trPr>
        <w:tc>
          <w:tcPr>
            <w:tcW w:w="2127" w:type="dxa"/>
            <w:vAlign w:val="center"/>
          </w:tcPr>
          <w:p w14:paraId="39B6D83A" w14:textId="77777777" w:rsidR="00D808DC" w:rsidRDefault="00D808DC" w:rsidP="00BF0FF6"/>
        </w:tc>
        <w:tc>
          <w:tcPr>
            <w:tcW w:w="3083" w:type="dxa"/>
            <w:gridSpan w:val="2"/>
            <w:shd w:val="clear" w:color="auto" w:fill="auto"/>
            <w:vAlign w:val="center"/>
          </w:tcPr>
          <w:p w14:paraId="3691F739" w14:textId="77777777" w:rsidR="00D808DC" w:rsidRDefault="00D808DC" w:rsidP="00BF0FF6"/>
        </w:tc>
        <w:tc>
          <w:tcPr>
            <w:tcW w:w="3083" w:type="dxa"/>
            <w:shd w:val="clear" w:color="auto" w:fill="auto"/>
            <w:vAlign w:val="center"/>
          </w:tcPr>
          <w:p w14:paraId="18C60A7E" w14:textId="77777777" w:rsidR="00D808DC" w:rsidRDefault="00D808DC" w:rsidP="00BF0FF6"/>
        </w:tc>
        <w:tc>
          <w:tcPr>
            <w:tcW w:w="0" w:type="auto"/>
            <w:shd w:val="clear" w:color="auto" w:fill="auto"/>
            <w:vAlign w:val="center"/>
          </w:tcPr>
          <w:p w14:paraId="008D53E0" w14:textId="77777777" w:rsidR="00D808DC" w:rsidRPr="00396024" w:rsidRDefault="00D808DC" w:rsidP="00BF0FF6"/>
        </w:tc>
      </w:tr>
    </w:tbl>
    <w:p w14:paraId="0C51305D" w14:textId="77777777" w:rsidR="00227BB0" w:rsidRDefault="00227BB0" w:rsidP="0066402F"/>
    <w:p w14:paraId="21B908C6" w14:textId="77777777" w:rsidR="00D808DC" w:rsidRDefault="00D808DC" w:rsidP="007F5AB7">
      <w:pPr>
        <w:rPr>
          <w:rFonts w:cs="Arial"/>
          <w:caps/>
          <w:sz w:val="36"/>
        </w:rPr>
      </w:pPr>
    </w:p>
    <w:p w14:paraId="5292551E" w14:textId="77777777" w:rsidR="00D808DC" w:rsidRDefault="00D808DC" w:rsidP="007F5AB7">
      <w:pPr>
        <w:rPr>
          <w:rFonts w:cs="Arial"/>
          <w:caps/>
          <w:sz w:val="36"/>
        </w:rPr>
      </w:pPr>
    </w:p>
    <w:p w14:paraId="52D83AC9" w14:textId="77777777" w:rsidR="00D808DC" w:rsidRPr="004A06E0" w:rsidRDefault="00E740D3" w:rsidP="00D808DC">
      <w:pPr>
        <w:pStyle w:val="CoverpageTitle"/>
        <w:spacing w:before="0" w:after="0"/>
      </w:pPr>
      <w:r>
        <w:t>Printed Copies A</w:t>
      </w:r>
      <w:r w:rsidR="00D808DC" w:rsidRPr="004A06E0">
        <w:t>re Uncontrolled</w:t>
      </w:r>
    </w:p>
    <w:p w14:paraId="4C541785" w14:textId="77777777" w:rsidR="00D808DC" w:rsidRPr="007F5AB7" w:rsidRDefault="00D808DC" w:rsidP="007F5AB7">
      <w:pPr>
        <w:rPr>
          <w:sz w:val="32"/>
        </w:rPr>
      </w:pPr>
    </w:p>
    <w:p w14:paraId="511735BD" w14:textId="77777777" w:rsidR="00D808DC" w:rsidRPr="007C20FA" w:rsidRDefault="00D808DC" w:rsidP="0066402F"/>
    <w:p w14:paraId="02756722" w14:textId="77777777" w:rsidR="00227BB0" w:rsidRPr="007C20FA" w:rsidRDefault="00227BB0" w:rsidP="0066402F">
      <w:pPr>
        <w:sectPr w:rsidR="00227BB0" w:rsidRPr="007C20FA" w:rsidSect="00DB513B">
          <w:headerReference w:type="default" r:id="rId11"/>
          <w:pgSz w:w="11907" w:h="16840" w:code="9"/>
          <w:pgMar w:top="1440" w:right="862" w:bottom="1440" w:left="862" w:header="567" w:footer="737" w:gutter="0"/>
          <w:cols w:space="720"/>
        </w:sectPr>
      </w:pPr>
    </w:p>
    <w:p w14:paraId="6D02442A" w14:textId="77777777" w:rsidR="00D808DC" w:rsidRDefault="00D808DC" w:rsidP="00D808DC">
      <w:pPr>
        <w:pStyle w:val="Heading1"/>
        <w:numPr>
          <w:ilvl w:val="0"/>
          <w:numId w:val="0"/>
        </w:numPr>
        <w:ind w:left="432" w:hanging="432"/>
      </w:pPr>
      <w:bookmarkStart w:id="0" w:name="_Toc498356804"/>
      <w:bookmarkStart w:id="1" w:name="_Toc13671930"/>
      <w:r>
        <w:lastRenderedPageBreak/>
        <w:t>Disclaimer</w:t>
      </w:r>
      <w:bookmarkEnd w:id="0"/>
      <w:bookmarkEnd w:id="1"/>
    </w:p>
    <w:p w14:paraId="0AFDDDAC" w14:textId="77777777" w:rsidR="00D808DC" w:rsidRDefault="00D808DC" w:rsidP="00D808DC"/>
    <w:p w14:paraId="482DD4F1" w14:textId="77777777" w:rsidR="00D808DC" w:rsidRDefault="00D808DC" w:rsidP="00D808DC">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3A39A4" w:rsidRPr="003A39A4">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214F0A01" w14:textId="77777777" w:rsidR="00D808DC" w:rsidRDefault="00D808DC" w:rsidP="00D808DC">
      <w:pPr>
        <w:jc w:val="both"/>
        <w:rPr>
          <w:rFonts w:cs="Arial"/>
          <w:b/>
          <w:bCs/>
          <w:color w:val="000000"/>
        </w:rPr>
      </w:pPr>
    </w:p>
    <w:p w14:paraId="703F83C7" w14:textId="77777777" w:rsidR="00D808DC" w:rsidRPr="007163C0" w:rsidRDefault="00D808DC" w:rsidP="00D808DC">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2016</w:t>
      </w:r>
      <w:r w:rsidRPr="007163C0">
        <w:rPr>
          <w:rFonts w:cs="Arial"/>
          <w:b/>
          <w:bCs/>
          <w:color w:val="000000"/>
        </w:rPr>
        <w:t xml:space="preserve"> </w:t>
      </w:r>
      <w:r w:rsidRPr="007163C0">
        <w:rPr>
          <w:rFonts w:cs="Arial"/>
          <w:b/>
          <w:color w:val="000000"/>
        </w:rPr>
        <w:t xml:space="preserve"> Ford Motor Company</w:t>
      </w:r>
    </w:p>
    <w:p w14:paraId="4FAF6B11" w14:textId="77777777" w:rsidR="00D808DC" w:rsidRPr="009478C8" w:rsidRDefault="00D808DC" w:rsidP="00D808DC">
      <w:pPr>
        <w:jc w:val="both"/>
        <w:rPr>
          <w:rFonts w:cs="Arial"/>
          <w:color w:val="000000"/>
        </w:rPr>
      </w:pPr>
    </w:p>
    <w:p w14:paraId="17AB5C18" w14:textId="77777777" w:rsidR="00D808DC" w:rsidRPr="00106737" w:rsidRDefault="00D808DC" w:rsidP="00D808DC">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23F8D44B" w14:textId="77777777" w:rsidR="00D808DC" w:rsidRPr="00106737" w:rsidRDefault="00D808DC" w:rsidP="00D808DC">
      <w:pPr>
        <w:jc w:val="both"/>
        <w:rPr>
          <w:rFonts w:cs="Arial"/>
          <w:color w:val="000000"/>
        </w:rPr>
      </w:pPr>
    </w:p>
    <w:p w14:paraId="1BF51757" w14:textId="77777777" w:rsidR="00D808DC" w:rsidRPr="00106737" w:rsidRDefault="00D808DC" w:rsidP="00D808DC">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248D3322" w14:textId="77777777" w:rsidR="00D808DC" w:rsidRPr="00106737" w:rsidRDefault="00D808DC" w:rsidP="00D808DC">
      <w:pPr>
        <w:jc w:val="both"/>
        <w:rPr>
          <w:rFonts w:cs="Arial"/>
          <w:color w:val="000000"/>
        </w:rPr>
      </w:pPr>
    </w:p>
    <w:p w14:paraId="57EF609D" w14:textId="77777777" w:rsidR="00D808DC" w:rsidRPr="00106737" w:rsidRDefault="00D808DC" w:rsidP="00D808DC">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55A48E5" w14:textId="77777777" w:rsidR="00D808DC" w:rsidRPr="00106737" w:rsidRDefault="00D808DC" w:rsidP="00D808DC">
      <w:pPr>
        <w:jc w:val="both"/>
        <w:rPr>
          <w:rFonts w:cs="Arial"/>
          <w:color w:val="000000"/>
        </w:rPr>
      </w:pPr>
    </w:p>
    <w:p w14:paraId="43AB3536" w14:textId="77777777" w:rsidR="00D808DC" w:rsidRPr="00106737" w:rsidRDefault="00D808DC" w:rsidP="00D808DC">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1A251F0D" w14:textId="77777777" w:rsidR="00D808DC" w:rsidRDefault="00D808DC" w:rsidP="00E828A2">
      <w:pPr>
        <w:pStyle w:val="Heading1"/>
        <w:numPr>
          <w:ilvl w:val="0"/>
          <w:numId w:val="0"/>
        </w:numPr>
        <w:ind w:left="432" w:hanging="432"/>
      </w:pPr>
      <w:bookmarkStart w:id="2" w:name="_Toc498356805"/>
      <w:bookmarkStart w:id="3" w:name="_Toc13671931"/>
      <w:r>
        <w:lastRenderedPageBreak/>
        <w:t>Contents</w:t>
      </w:r>
      <w:bookmarkEnd w:id="2"/>
      <w:bookmarkEnd w:id="3"/>
    </w:p>
    <w:p w14:paraId="1D2505AC" w14:textId="77777777" w:rsidR="00242A9B" w:rsidRPr="00242A9B" w:rsidRDefault="00242A9B" w:rsidP="00242A9B"/>
    <w:p w14:paraId="30576A0E" w14:textId="77777777" w:rsidR="00DE7D51" w:rsidRDefault="007D1D30">
      <w:pPr>
        <w:pStyle w:val="TOC1"/>
        <w:tabs>
          <w:tab w:val="right" w:leader="dot" w:pos="10173"/>
        </w:tabs>
        <w:rPr>
          <w:rFonts w:asciiTheme="minorHAnsi" w:eastAsiaTheme="minorEastAsia" w:hAnsiTheme="minorHAnsi" w:cstheme="minorBidi"/>
          <w:noProof/>
          <w:sz w:val="22"/>
          <w:szCs w:val="22"/>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13671930" w:history="1">
        <w:r w:rsidR="00DE7D51" w:rsidRPr="005F35A7">
          <w:rPr>
            <w:rStyle w:val="Hyperlink"/>
            <w:noProof/>
          </w:rPr>
          <w:t>Disclaimer</w:t>
        </w:r>
        <w:r w:rsidR="00DE7D51">
          <w:rPr>
            <w:noProof/>
            <w:webHidden/>
          </w:rPr>
          <w:tab/>
        </w:r>
        <w:r w:rsidR="00DE7D51">
          <w:rPr>
            <w:noProof/>
            <w:webHidden/>
          </w:rPr>
          <w:fldChar w:fldCharType="begin"/>
        </w:r>
        <w:r w:rsidR="00DE7D51">
          <w:rPr>
            <w:noProof/>
            <w:webHidden/>
          </w:rPr>
          <w:instrText xml:space="preserve"> PAGEREF _Toc13671930 \h </w:instrText>
        </w:r>
        <w:r w:rsidR="00DE7D51">
          <w:rPr>
            <w:noProof/>
            <w:webHidden/>
          </w:rPr>
        </w:r>
        <w:r w:rsidR="00DE7D51">
          <w:rPr>
            <w:noProof/>
            <w:webHidden/>
          </w:rPr>
          <w:fldChar w:fldCharType="separate"/>
        </w:r>
        <w:r w:rsidR="00DE7D51">
          <w:rPr>
            <w:noProof/>
            <w:webHidden/>
          </w:rPr>
          <w:t>2</w:t>
        </w:r>
        <w:r w:rsidR="00DE7D51">
          <w:rPr>
            <w:noProof/>
            <w:webHidden/>
          </w:rPr>
          <w:fldChar w:fldCharType="end"/>
        </w:r>
      </w:hyperlink>
    </w:p>
    <w:p w14:paraId="248C7B5F" w14:textId="77777777" w:rsidR="00DE7D51" w:rsidRDefault="00444359">
      <w:pPr>
        <w:pStyle w:val="TOC1"/>
        <w:tabs>
          <w:tab w:val="right" w:leader="dot" w:pos="10173"/>
        </w:tabs>
        <w:rPr>
          <w:rFonts w:asciiTheme="minorHAnsi" w:eastAsiaTheme="minorEastAsia" w:hAnsiTheme="minorHAnsi" w:cstheme="minorBidi"/>
          <w:noProof/>
          <w:sz w:val="22"/>
          <w:szCs w:val="22"/>
        </w:rPr>
      </w:pPr>
      <w:hyperlink w:anchor="_Toc13671931" w:history="1">
        <w:r w:rsidR="00DE7D51" w:rsidRPr="005F35A7">
          <w:rPr>
            <w:rStyle w:val="Hyperlink"/>
            <w:noProof/>
          </w:rPr>
          <w:t>Contents</w:t>
        </w:r>
        <w:r w:rsidR="00DE7D51">
          <w:rPr>
            <w:noProof/>
            <w:webHidden/>
          </w:rPr>
          <w:tab/>
        </w:r>
        <w:r w:rsidR="00DE7D51">
          <w:rPr>
            <w:noProof/>
            <w:webHidden/>
          </w:rPr>
          <w:fldChar w:fldCharType="begin"/>
        </w:r>
        <w:r w:rsidR="00DE7D51">
          <w:rPr>
            <w:noProof/>
            <w:webHidden/>
          </w:rPr>
          <w:instrText xml:space="preserve"> PAGEREF _Toc13671931 \h </w:instrText>
        </w:r>
        <w:r w:rsidR="00DE7D51">
          <w:rPr>
            <w:noProof/>
            <w:webHidden/>
          </w:rPr>
        </w:r>
        <w:r w:rsidR="00DE7D51">
          <w:rPr>
            <w:noProof/>
            <w:webHidden/>
          </w:rPr>
          <w:fldChar w:fldCharType="separate"/>
        </w:r>
        <w:r w:rsidR="00DE7D51">
          <w:rPr>
            <w:noProof/>
            <w:webHidden/>
          </w:rPr>
          <w:t>3</w:t>
        </w:r>
        <w:r w:rsidR="00DE7D51">
          <w:rPr>
            <w:noProof/>
            <w:webHidden/>
          </w:rPr>
          <w:fldChar w:fldCharType="end"/>
        </w:r>
      </w:hyperlink>
    </w:p>
    <w:p w14:paraId="3C65AEA6"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32" w:history="1">
        <w:r w:rsidR="00DE7D51" w:rsidRPr="005F35A7">
          <w:rPr>
            <w:rStyle w:val="Hyperlink"/>
            <w:noProof/>
          </w:rPr>
          <w:t>1</w:t>
        </w:r>
        <w:r w:rsidR="00DE7D51">
          <w:rPr>
            <w:rFonts w:asciiTheme="minorHAnsi" w:eastAsiaTheme="minorEastAsia" w:hAnsiTheme="minorHAnsi" w:cstheme="minorBidi"/>
            <w:noProof/>
            <w:sz w:val="22"/>
            <w:szCs w:val="22"/>
          </w:rPr>
          <w:tab/>
        </w:r>
        <w:r w:rsidR="00DE7D51" w:rsidRPr="005F35A7">
          <w:rPr>
            <w:rStyle w:val="Hyperlink"/>
            <w:noProof/>
          </w:rPr>
          <w:t>Introduction</w:t>
        </w:r>
        <w:r w:rsidR="00DE7D51">
          <w:rPr>
            <w:noProof/>
            <w:webHidden/>
          </w:rPr>
          <w:tab/>
        </w:r>
        <w:r w:rsidR="00DE7D51">
          <w:rPr>
            <w:noProof/>
            <w:webHidden/>
          </w:rPr>
          <w:fldChar w:fldCharType="begin"/>
        </w:r>
        <w:r w:rsidR="00DE7D51">
          <w:rPr>
            <w:noProof/>
            <w:webHidden/>
          </w:rPr>
          <w:instrText xml:space="preserve"> PAGEREF _Toc13671932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23E9E68E"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33" w:history="1">
        <w:r w:rsidR="00DE7D51" w:rsidRPr="005F35A7">
          <w:rPr>
            <w:rStyle w:val="Hyperlink"/>
            <w:noProof/>
          </w:rPr>
          <w:t>1.1</w:t>
        </w:r>
        <w:r w:rsidR="00DE7D51">
          <w:rPr>
            <w:rFonts w:asciiTheme="minorHAnsi" w:eastAsiaTheme="minorEastAsia" w:hAnsiTheme="minorHAnsi" w:cstheme="minorBidi"/>
            <w:noProof/>
            <w:sz w:val="22"/>
            <w:szCs w:val="22"/>
          </w:rPr>
          <w:tab/>
        </w:r>
        <w:r w:rsidR="00DE7D51" w:rsidRPr="005F35A7">
          <w:rPr>
            <w:rStyle w:val="Hyperlink"/>
            <w:noProof/>
          </w:rPr>
          <w:t>Document Purpose</w:t>
        </w:r>
        <w:r w:rsidR="00DE7D51">
          <w:rPr>
            <w:noProof/>
            <w:webHidden/>
          </w:rPr>
          <w:tab/>
        </w:r>
        <w:r w:rsidR="00DE7D51">
          <w:rPr>
            <w:noProof/>
            <w:webHidden/>
          </w:rPr>
          <w:fldChar w:fldCharType="begin"/>
        </w:r>
        <w:r w:rsidR="00DE7D51">
          <w:rPr>
            <w:noProof/>
            <w:webHidden/>
          </w:rPr>
          <w:instrText xml:space="preserve"> PAGEREF _Toc13671933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5F3E9DAA"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34" w:history="1">
        <w:r w:rsidR="00DE7D51" w:rsidRPr="005F35A7">
          <w:rPr>
            <w:rStyle w:val="Hyperlink"/>
            <w:noProof/>
          </w:rPr>
          <w:t>1.2</w:t>
        </w:r>
        <w:r w:rsidR="00DE7D51">
          <w:rPr>
            <w:rFonts w:asciiTheme="minorHAnsi" w:eastAsiaTheme="minorEastAsia" w:hAnsiTheme="minorHAnsi" w:cstheme="minorBidi"/>
            <w:noProof/>
            <w:sz w:val="22"/>
            <w:szCs w:val="22"/>
          </w:rPr>
          <w:tab/>
        </w:r>
        <w:r w:rsidR="00DE7D51" w:rsidRPr="005F35A7">
          <w:rPr>
            <w:rStyle w:val="Hyperlink"/>
            <w:noProof/>
          </w:rPr>
          <w:t>Document Scope</w:t>
        </w:r>
        <w:r w:rsidR="00DE7D51">
          <w:rPr>
            <w:noProof/>
            <w:webHidden/>
          </w:rPr>
          <w:tab/>
        </w:r>
        <w:r w:rsidR="00DE7D51">
          <w:rPr>
            <w:noProof/>
            <w:webHidden/>
          </w:rPr>
          <w:fldChar w:fldCharType="begin"/>
        </w:r>
        <w:r w:rsidR="00DE7D51">
          <w:rPr>
            <w:noProof/>
            <w:webHidden/>
          </w:rPr>
          <w:instrText xml:space="preserve"> PAGEREF _Toc13671934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003378ED"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35" w:history="1">
        <w:r w:rsidR="00DE7D51" w:rsidRPr="005F35A7">
          <w:rPr>
            <w:rStyle w:val="Hyperlink"/>
            <w:noProof/>
          </w:rPr>
          <w:t>1.3</w:t>
        </w:r>
        <w:r w:rsidR="00DE7D51">
          <w:rPr>
            <w:rFonts w:asciiTheme="minorHAnsi" w:eastAsiaTheme="minorEastAsia" w:hAnsiTheme="minorHAnsi" w:cstheme="minorBidi"/>
            <w:noProof/>
            <w:sz w:val="22"/>
            <w:szCs w:val="22"/>
          </w:rPr>
          <w:tab/>
        </w:r>
        <w:r w:rsidR="00DE7D51" w:rsidRPr="005F35A7">
          <w:rPr>
            <w:rStyle w:val="Hyperlink"/>
            <w:noProof/>
          </w:rPr>
          <w:t>Document Audience</w:t>
        </w:r>
        <w:r w:rsidR="00DE7D51">
          <w:rPr>
            <w:noProof/>
            <w:webHidden/>
          </w:rPr>
          <w:tab/>
        </w:r>
        <w:r w:rsidR="00DE7D51">
          <w:rPr>
            <w:noProof/>
            <w:webHidden/>
          </w:rPr>
          <w:fldChar w:fldCharType="begin"/>
        </w:r>
        <w:r w:rsidR="00DE7D51">
          <w:rPr>
            <w:noProof/>
            <w:webHidden/>
          </w:rPr>
          <w:instrText xml:space="preserve"> PAGEREF _Toc13671935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51B2BA5E"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36" w:history="1">
        <w:r w:rsidR="00DE7D51" w:rsidRPr="005F35A7">
          <w:rPr>
            <w:rStyle w:val="Hyperlink"/>
            <w:noProof/>
          </w:rPr>
          <w:t>1.3.1</w:t>
        </w:r>
        <w:r w:rsidR="00DE7D51">
          <w:rPr>
            <w:rFonts w:asciiTheme="minorHAnsi" w:eastAsiaTheme="minorEastAsia" w:hAnsiTheme="minorHAnsi" w:cstheme="minorBidi"/>
            <w:noProof/>
            <w:sz w:val="22"/>
            <w:szCs w:val="22"/>
          </w:rPr>
          <w:tab/>
        </w:r>
        <w:r w:rsidR="00DE7D51" w:rsidRPr="005F35A7">
          <w:rPr>
            <w:rStyle w:val="Hyperlink"/>
            <w:noProof/>
          </w:rPr>
          <w:t>Stakeholder List</w:t>
        </w:r>
        <w:r w:rsidR="00DE7D51">
          <w:rPr>
            <w:noProof/>
            <w:webHidden/>
          </w:rPr>
          <w:tab/>
        </w:r>
        <w:r w:rsidR="00DE7D51">
          <w:rPr>
            <w:noProof/>
            <w:webHidden/>
          </w:rPr>
          <w:fldChar w:fldCharType="begin"/>
        </w:r>
        <w:r w:rsidR="00DE7D51">
          <w:rPr>
            <w:noProof/>
            <w:webHidden/>
          </w:rPr>
          <w:instrText xml:space="preserve"> PAGEREF _Toc13671936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50A490AD"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37" w:history="1">
        <w:r w:rsidR="00DE7D51" w:rsidRPr="005F35A7">
          <w:rPr>
            <w:rStyle w:val="Hyperlink"/>
            <w:noProof/>
          </w:rPr>
          <w:t>1.4</w:t>
        </w:r>
        <w:r w:rsidR="00DE7D51">
          <w:rPr>
            <w:rFonts w:asciiTheme="minorHAnsi" w:eastAsiaTheme="minorEastAsia" w:hAnsiTheme="minorHAnsi" w:cstheme="minorBidi"/>
            <w:noProof/>
            <w:sz w:val="22"/>
            <w:szCs w:val="22"/>
          </w:rPr>
          <w:tab/>
        </w:r>
        <w:r w:rsidR="00DE7D51" w:rsidRPr="005F35A7">
          <w:rPr>
            <w:rStyle w:val="Hyperlink"/>
            <w:noProof/>
          </w:rPr>
          <w:t>Document Organization</w:t>
        </w:r>
        <w:r w:rsidR="00DE7D51">
          <w:rPr>
            <w:noProof/>
            <w:webHidden/>
          </w:rPr>
          <w:tab/>
        </w:r>
        <w:r w:rsidR="00DE7D51">
          <w:rPr>
            <w:noProof/>
            <w:webHidden/>
          </w:rPr>
          <w:fldChar w:fldCharType="begin"/>
        </w:r>
        <w:r w:rsidR="00DE7D51">
          <w:rPr>
            <w:noProof/>
            <w:webHidden/>
          </w:rPr>
          <w:instrText xml:space="preserve"> PAGEREF _Toc13671937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544F0D9F"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38" w:history="1">
        <w:r w:rsidR="00DE7D51" w:rsidRPr="005F35A7">
          <w:rPr>
            <w:rStyle w:val="Hyperlink"/>
            <w:noProof/>
          </w:rPr>
          <w:t>1.4.1</w:t>
        </w:r>
        <w:r w:rsidR="00DE7D51">
          <w:rPr>
            <w:rFonts w:asciiTheme="minorHAnsi" w:eastAsiaTheme="minorEastAsia" w:hAnsiTheme="minorHAnsi" w:cstheme="minorBidi"/>
            <w:noProof/>
            <w:sz w:val="22"/>
            <w:szCs w:val="22"/>
          </w:rPr>
          <w:tab/>
        </w:r>
        <w:r w:rsidR="00DE7D51" w:rsidRPr="005F35A7">
          <w:rPr>
            <w:rStyle w:val="Hyperlink"/>
            <w:noProof/>
          </w:rPr>
          <w:t>Document Context</w:t>
        </w:r>
        <w:r w:rsidR="00DE7D51">
          <w:rPr>
            <w:noProof/>
            <w:webHidden/>
          </w:rPr>
          <w:tab/>
        </w:r>
        <w:r w:rsidR="00DE7D51">
          <w:rPr>
            <w:noProof/>
            <w:webHidden/>
          </w:rPr>
          <w:fldChar w:fldCharType="begin"/>
        </w:r>
        <w:r w:rsidR="00DE7D51">
          <w:rPr>
            <w:noProof/>
            <w:webHidden/>
          </w:rPr>
          <w:instrText xml:space="preserve"> PAGEREF _Toc13671938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77CA5F41"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39" w:history="1">
        <w:r w:rsidR="00DE7D51" w:rsidRPr="005F35A7">
          <w:rPr>
            <w:rStyle w:val="Hyperlink"/>
            <w:noProof/>
          </w:rPr>
          <w:t>1.4.2</w:t>
        </w:r>
        <w:r w:rsidR="00DE7D51">
          <w:rPr>
            <w:rFonts w:asciiTheme="minorHAnsi" w:eastAsiaTheme="minorEastAsia" w:hAnsiTheme="minorHAnsi" w:cstheme="minorBidi"/>
            <w:noProof/>
            <w:sz w:val="22"/>
            <w:szCs w:val="22"/>
          </w:rPr>
          <w:tab/>
        </w:r>
        <w:r w:rsidR="00DE7D51" w:rsidRPr="005F35A7">
          <w:rPr>
            <w:rStyle w:val="Hyperlink"/>
            <w:noProof/>
          </w:rPr>
          <w:t>Document Structure</w:t>
        </w:r>
        <w:r w:rsidR="00DE7D51">
          <w:rPr>
            <w:noProof/>
            <w:webHidden/>
          </w:rPr>
          <w:tab/>
        </w:r>
        <w:r w:rsidR="00DE7D51">
          <w:rPr>
            <w:noProof/>
            <w:webHidden/>
          </w:rPr>
          <w:fldChar w:fldCharType="begin"/>
        </w:r>
        <w:r w:rsidR="00DE7D51">
          <w:rPr>
            <w:noProof/>
            <w:webHidden/>
          </w:rPr>
          <w:instrText xml:space="preserve"> PAGEREF _Toc13671939 \h </w:instrText>
        </w:r>
        <w:r w:rsidR="00DE7D51">
          <w:rPr>
            <w:noProof/>
            <w:webHidden/>
          </w:rPr>
        </w:r>
        <w:r w:rsidR="00DE7D51">
          <w:rPr>
            <w:noProof/>
            <w:webHidden/>
          </w:rPr>
          <w:fldChar w:fldCharType="separate"/>
        </w:r>
        <w:r w:rsidR="00DE7D51">
          <w:rPr>
            <w:noProof/>
            <w:webHidden/>
          </w:rPr>
          <w:t>6</w:t>
        </w:r>
        <w:r w:rsidR="00DE7D51">
          <w:rPr>
            <w:noProof/>
            <w:webHidden/>
          </w:rPr>
          <w:fldChar w:fldCharType="end"/>
        </w:r>
      </w:hyperlink>
    </w:p>
    <w:p w14:paraId="29B5404B"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40" w:history="1">
        <w:r w:rsidR="00DE7D51" w:rsidRPr="005F35A7">
          <w:rPr>
            <w:rStyle w:val="Hyperlink"/>
            <w:noProof/>
          </w:rPr>
          <w:t>1.5</w:t>
        </w:r>
        <w:r w:rsidR="00DE7D51">
          <w:rPr>
            <w:rFonts w:asciiTheme="minorHAnsi" w:eastAsiaTheme="minorEastAsia" w:hAnsiTheme="minorHAnsi" w:cstheme="minorBidi"/>
            <w:noProof/>
            <w:sz w:val="22"/>
            <w:szCs w:val="22"/>
          </w:rPr>
          <w:tab/>
        </w:r>
        <w:r w:rsidR="00DE7D51" w:rsidRPr="005F35A7">
          <w:rPr>
            <w:rStyle w:val="Hyperlink"/>
            <w:noProof/>
          </w:rPr>
          <w:t>Document Conventions</w:t>
        </w:r>
        <w:r w:rsidR="00DE7D51">
          <w:rPr>
            <w:noProof/>
            <w:webHidden/>
          </w:rPr>
          <w:tab/>
        </w:r>
        <w:r w:rsidR="00DE7D51">
          <w:rPr>
            <w:noProof/>
            <w:webHidden/>
          </w:rPr>
          <w:fldChar w:fldCharType="begin"/>
        </w:r>
        <w:r w:rsidR="00DE7D51">
          <w:rPr>
            <w:noProof/>
            <w:webHidden/>
          </w:rPr>
          <w:instrText xml:space="preserve"> PAGEREF _Toc13671940 \h </w:instrText>
        </w:r>
        <w:r w:rsidR="00DE7D51">
          <w:rPr>
            <w:noProof/>
            <w:webHidden/>
          </w:rPr>
        </w:r>
        <w:r w:rsidR="00DE7D51">
          <w:rPr>
            <w:noProof/>
            <w:webHidden/>
          </w:rPr>
          <w:fldChar w:fldCharType="separate"/>
        </w:r>
        <w:r w:rsidR="00DE7D51">
          <w:rPr>
            <w:noProof/>
            <w:webHidden/>
          </w:rPr>
          <w:t>6</w:t>
        </w:r>
        <w:r w:rsidR="00DE7D51">
          <w:rPr>
            <w:noProof/>
            <w:webHidden/>
          </w:rPr>
          <w:fldChar w:fldCharType="end"/>
        </w:r>
      </w:hyperlink>
    </w:p>
    <w:p w14:paraId="29704481"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41" w:history="1">
        <w:r w:rsidR="00DE7D51" w:rsidRPr="005F35A7">
          <w:rPr>
            <w:rStyle w:val="Hyperlink"/>
            <w:noProof/>
          </w:rPr>
          <w:t>1.5.1</w:t>
        </w:r>
        <w:r w:rsidR="00DE7D51">
          <w:rPr>
            <w:rFonts w:asciiTheme="minorHAnsi" w:eastAsiaTheme="minorEastAsia" w:hAnsiTheme="minorHAnsi" w:cstheme="minorBidi"/>
            <w:noProof/>
            <w:sz w:val="22"/>
            <w:szCs w:val="22"/>
          </w:rPr>
          <w:tab/>
        </w:r>
        <w:r w:rsidR="00DE7D51" w:rsidRPr="005F35A7">
          <w:rPr>
            <w:rStyle w:val="Hyperlink"/>
            <w:noProof/>
          </w:rPr>
          <w:t>Requirements Templates</w:t>
        </w:r>
        <w:r w:rsidR="00DE7D51">
          <w:rPr>
            <w:noProof/>
            <w:webHidden/>
          </w:rPr>
          <w:tab/>
        </w:r>
        <w:r w:rsidR="00DE7D51">
          <w:rPr>
            <w:noProof/>
            <w:webHidden/>
          </w:rPr>
          <w:fldChar w:fldCharType="begin"/>
        </w:r>
        <w:r w:rsidR="00DE7D51">
          <w:rPr>
            <w:noProof/>
            <w:webHidden/>
          </w:rPr>
          <w:instrText xml:space="preserve"> PAGEREF _Toc13671941 \h </w:instrText>
        </w:r>
        <w:r w:rsidR="00DE7D51">
          <w:rPr>
            <w:noProof/>
            <w:webHidden/>
          </w:rPr>
        </w:r>
        <w:r w:rsidR="00DE7D51">
          <w:rPr>
            <w:noProof/>
            <w:webHidden/>
          </w:rPr>
          <w:fldChar w:fldCharType="separate"/>
        </w:r>
        <w:r w:rsidR="00DE7D51">
          <w:rPr>
            <w:noProof/>
            <w:webHidden/>
          </w:rPr>
          <w:t>6</w:t>
        </w:r>
        <w:r w:rsidR="00DE7D51">
          <w:rPr>
            <w:noProof/>
            <w:webHidden/>
          </w:rPr>
          <w:fldChar w:fldCharType="end"/>
        </w:r>
      </w:hyperlink>
    </w:p>
    <w:p w14:paraId="5300D8BC"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42" w:history="1">
        <w:r w:rsidR="00DE7D51" w:rsidRPr="005F35A7">
          <w:rPr>
            <w:rStyle w:val="Hyperlink"/>
            <w:noProof/>
          </w:rPr>
          <w:t>1.6</w:t>
        </w:r>
        <w:r w:rsidR="00DE7D51">
          <w:rPr>
            <w:rFonts w:asciiTheme="minorHAnsi" w:eastAsiaTheme="minorEastAsia" w:hAnsiTheme="minorHAnsi" w:cstheme="minorBidi"/>
            <w:noProof/>
            <w:sz w:val="22"/>
            <w:szCs w:val="22"/>
          </w:rPr>
          <w:tab/>
        </w:r>
        <w:r w:rsidR="00DE7D51" w:rsidRPr="005F35A7">
          <w:rPr>
            <w:rStyle w:val="Hyperlink"/>
            <w:noProof/>
          </w:rPr>
          <w:t>References</w:t>
        </w:r>
        <w:r w:rsidR="00DE7D51">
          <w:rPr>
            <w:noProof/>
            <w:webHidden/>
          </w:rPr>
          <w:tab/>
        </w:r>
        <w:r w:rsidR="00DE7D51">
          <w:rPr>
            <w:noProof/>
            <w:webHidden/>
          </w:rPr>
          <w:fldChar w:fldCharType="begin"/>
        </w:r>
        <w:r w:rsidR="00DE7D51">
          <w:rPr>
            <w:noProof/>
            <w:webHidden/>
          </w:rPr>
          <w:instrText xml:space="preserve"> PAGEREF _Toc13671942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62879643"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43" w:history="1">
        <w:r w:rsidR="00DE7D51" w:rsidRPr="005F35A7">
          <w:rPr>
            <w:rStyle w:val="Hyperlink"/>
            <w:noProof/>
          </w:rPr>
          <w:t>1.6.1</w:t>
        </w:r>
        <w:r w:rsidR="00DE7D51">
          <w:rPr>
            <w:rFonts w:asciiTheme="minorHAnsi" w:eastAsiaTheme="minorEastAsia" w:hAnsiTheme="minorHAnsi" w:cstheme="minorBidi"/>
            <w:noProof/>
            <w:sz w:val="22"/>
            <w:szCs w:val="22"/>
          </w:rPr>
          <w:tab/>
        </w:r>
        <w:r w:rsidR="00DE7D51" w:rsidRPr="005F35A7">
          <w:rPr>
            <w:rStyle w:val="Hyperlink"/>
            <w:noProof/>
          </w:rPr>
          <w:t>Ford Documents</w:t>
        </w:r>
        <w:r w:rsidR="00DE7D51">
          <w:rPr>
            <w:noProof/>
            <w:webHidden/>
          </w:rPr>
          <w:tab/>
        </w:r>
        <w:r w:rsidR="00DE7D51">
          <w:rPr>
            <w:noProof/>
            <w:webHidden/>
          </w:rPr>
          <w:fldChar w:fldCharType="begin"/>
        </w:r>
        <w:r w:rsidR="00DE7D51">
          <w:rPr>
            <w:noProof/>
            <w:webHidden/>
          </w:rPr>
          <w:instrText xml:space="preserve"> PAGEREF _Toc13671943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069C6CBF"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44" w:history="1">
        <w:r w:rsidR="00DE7D51" w:rsidRPr="005F35A7">
          <w:rPr>
            <w:rStyle w:val="Hyperlink"/>
            <w:noProof/>
          </w:rPr>
          <w:t>1.6.2</w:t>
        </w:r>
        <w:r w:rsidR="00DE7D51">
          <w:rPr>
            <w:rFonts w:asciiTheme="minorHAnsi" w:eastAsiaTheme="minorEastAsia" w:hAnsiTheme="minorHAnsi" w:cstheme="minorBidi"/>
            <w:noProof/>
            <w:sz w:val="22"/>
            <w:szCs w:val="22"/>
          </w:rPr>
          <w:tab/>
        </w:r>
        <w:r w:rsidR="00DE7D51" w:rsidRPr="005F35A7">
          <w:rPr>
            <w:rStyle w:val="Hyperlink"/>
            <w:noProof/>
          </w:rPr>
          <w:t>External Documents and Publications</w:t>
        </w:r>
        <w:r w:rsidR="00DE7D51">
          <w:rPr>
            <w:noProof/>
            <w:webHidden/>
          </w:rPr>
          <w:tab/>
        </w:r>
        <w:r w:rsidR="00DE7D51">
          <w:rPr>
            <w:noProof/>
            <w:webHidden/>
          </w:rPr>
          <w:fldChar w:fldCharType="begin"/>
        </w:r>
        <w:r w:rsidR="00DE7D51">
          <w:rPr>
            <w:noProof/>
            <w:webHidden/>
          </w:rPr>
          <w:instrText xml:space="preserve"> PAGEREF _Toc13671944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3A049E26"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45" w:history="1">
        <w:r w:rsidR="00DE7D51" w:rsidRPr="005F35A7">
          <w:rPr>
            <w:rStyle w:val="Hyperlink"/>
            <w:noProof/>
          </w:rPr>
          <w:t>1.7</w:t>
        </w:r>
        <w:r w:rsidR="00DE7D51">
          <w:rPr>
            <w:rFonts w:asciiTheme="minorHAnsi" w:eastAsiaTheme="minorEastAsia" w:hAnsiTheme="minorHAnsi" w:cstheme="minorBidi"/>
            <w:noProof/>
            <w:sz w:val="22"/>
            <w:szCs w:val="22"/>
          </w:rPr>
          <w:tab/>
        </w:r>
        <w:r w:rsidR="00DE7D51" w:rsidRPr="005F35A7">
          <w:rPr>
            <w:rStyle w:val="Hyperlink"/>
            <w:noProof/>
          </w:rPr>
          <w:t>Glossary</w:t>
        </w:r>
        <w:r w:rsidR="00DE7D51">
          <w:rPr>
            <w:noProof/>
            <w:webHidden/>
          </w:rPr>
          <w:tab/>
        </w:r>
        <w:r w:rsidR="00DE7D51">
          <w:rPr>
            <w:noProof/>
            <w:webHidden/>
          </w:rPr>
          <w:fldChar w:fldCharType="begin"/>
        </w:r>
        <w:r w:rsidR="00DE7D51">
          <w:rPr>
            <w:noProof/>
            <w:webHidden/>
          </w:rPr>
          <w:instrText xml:space="preserve"> PAGEREF _Toc13671945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5E33EB93"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46" w:history="1">
        <w:r w:rsidR="00DE7D51" w:rsidRPr="005F35A7">
          <w:rPr>
            <w:rStyle w:val="Hyperlink"/>
            <w:noProof/>
          </w:rPr>
          <w:t>1.7.1</w:t>
        </w:r>
        <w:r w:rsidR="00DE7D51">
          <w:rPr>
            <w:rFonts w:asciiTheme="minorHAnsi" w:eastAsiaTheme="minorEastAsia" w:hAnsiTheme="minorHAnsi" w:cstheme="minorBidi"/>
            <w:noProof/>
            <w:sz w:val="22"/>
            <w:szCs w:val="22"/>
          </w:rPr>
          <w:tab/>
        </w:r>
        <w:r w:rsidR="00DE7D51" w:rsidRPr="005F35A7">
          <w:rPr>
            <w:rStyle w:val="Hyperlink"/>
            <w:noProof/>
          </w:rPr>
          <w:t>Definitions</w:t>
        </w:r>
        <w:r w:rsidR="00DE7D51">
          <w:rPr>
            <w:noProof/>
            <w:webHidden/>
          </w:rPr>
          <w:tab/>
        </w:r>
        <w:r w:rsidR="00DE7D51">
          <w:rPr>
            <w:noProof/>
            <w:webHidden/>
          </w:rPr>
          <w:fldChar w:fldCharType="begin"/>
        </w:r>
        <w:r w:rsidR="00DE7D51">
          <w:rPr>
            <w:noProof/>
            <w:webHidden/>
          </w:rPr>
          <w:instrText xml:space="preserve"> PAGEREF _Toc13671946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08E14318"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47" w:history="1">
        <w:r w:rsidR="00DE7D51" w:rsidRPr="005F35A7">
          <w:rPr>
            <w:rStyle w:val="Hyperlink"/>
            <w:noProof/>
          </w:rPr>
          <w:t>1.7.2</w:t>
        </w:r>
        <w:r w:rsidR="00DE7D51">
          <w:rPr>
            <w:rFonts w:asciiTheme="minorHAnsi" w:eastAsiaTheme="minorEastAsia" w:hAnsiTheme="minorHAnsi" w:cstheme="minorBidi"/>
            <w:noProof/>
            <w:sz w:val="22"/>
            <w:szCs w:val="22"/>
          </w:rPr>
          <w:tab/>
        </w:r>
        <w:r w:rsidR="00DE7D51" w:rsidRPr="005F35A7">
          <w:rPr>
            <w:rStyle w:val="Hyperlink"/>
            <w:noProof/>
          </w:rPr>
          <w:t>Abbreviations</w:t>
        </w:r>
        <w:r w:rsidR="00DE7D51">
          <w:rPr>
            <w:noProof/>
            <w:webHidden/>
          </w:rPr>
          <w:tab/>
        </w:r>
        <w:r w:rsidR="00DE7D51">
          <w:rPr>
            <w:noProof/>
            <w:webHidden/>
          </w:rPr>
          <w:fldChar w:fldCharType="begin"/>
        </w:r>
        <w:r w:rsidR="00DE7D51">
          <w:rPr>
            <w:noProof/>
            <w:webHidden/>
          </w:rPr>
          <w:instrText xml:space="preserve"> PAGEREF _Toc13671947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44D79748"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48" w:history="1">
        <w:r w:rsidR="00DE7D51" w:rsidRPr="005F35A7">
          <w:rPr>
            <w:rStyle w:val="Hyperlink"/>
            <w:noProof/>
          </w:rPr>
          <w:t>1.7.3</w:t>
        </w:r>
        <w:r w:rsidR="00DE7D51">
          <w:rPr>
            <w:rFonts w:asciiTheme="minorHAnsi" w:eastAsiaTheme="minorEastAsia" w:hAnsiTheme="minorHAnsi" w:cstheme="minorBidi"/>
            <w:noProof/>
            <w:sz w:val="22"/>
            <w:szCs w:val="22"/>
          </w:rPr>
          <w:tab/>
        </w:r>
        <w:r w:rsidR="00DE7D51" w:rsidRPr="005F35A7">
          <w:rPr>
            <w:rStyle w:val="Hyperlink"/>
            <w:noProof/>
          </w:rPr>
          <w:t>Parameters / Values</w:t>
        </w:r>
        <w:r w:rsidR="00DE7D51">
          <w:rPr>
            <w:noProof/>
            <w:webHidden/>
          </w:rPr>
          <w:tab/>
        </w:r>
        <w:r w:rsidR="00DE7D51">
          <w:rPr>
            <w:noProof/>
            <w:webHidden/>
          </w:rPr>
          <w:fldChar w:fldCharType="begin"/>
        </w:r>
        <w:r w:rsidR="00DE7D51">
          <w:rPr>
            <w:noProof/>
            <w:webHidden/>
          </w:rPr>
          <w:instrText xml:space="preserve"> PAGEREF _Toc13671948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1DD37B67"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49" w:history="1">
        <w:r w:rsidR="00DE7D51" w:rsidRPr="005F35A7">
          <w:rPr>
            <w:rStyle w:val="Hyperlink"/>
            <w:noProof/>
          </w:rPr>
          <w:t>2</w:t>
        </w:r>
        <w:r w:rsidR="00DE7D51">
          <w:rPr>
            <w:rFonts w:asciiTheme="minorHAnsi" w:eastAsiaTheme="minorEastAsia" w:hAnsiTheme="minorHAnsi" w:cstheme="minorBidi"/>
            <w:noProof/>
            <w:sz w:val="22"/>
            <w:szCs w:val="22"/>
          </w:rPr>
          <w:tab/>
        </w:r>
        <w:r w:rsidR="00DE7D51" w:rsidRPr="005F35A7">
          <w:rPr>
            <w:rStyle w:val="Hyperlink"/>
            <w:noProof/>
          </w:rPr>
          <w:t>Feature Overview</w:t>
        </w:r>
        <w:r w:rsidR="00DE7D51">
          <w:rPr>
            <w:noProof/>
            <w:webHidden/>
          </w:rPr>
          <w:tab/>
        </w:r>
        <w:r w:rsidR="00DE7D51">
          <w:rPr>
            <w:noProof/>
            <w:webHidden/>
          </w:rPr>
          <w:fldChar w:fldCharType="begin"/>
        </w:r>
        <w:r w:rsidR="00DE7D51">
          <w:rPr>
            <w:noProof/>
            <w:webHidden/>
          </w:rPr>
          <w:instrText xml:space="preserve"> PAGEREF _Toc13671949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5531D484"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50" w:history="1">
        <w:r w:rsidR="00DE7D51" w:rsidRPr="005F35A7">
          <w:rPr>
            <w:rStyle w:val="Hyperlink"/>
            <w:noProof/>
          </w:rPr>
          <w:t>2.1</w:t>
        </w:r>
        <w:r w:rsidR="00DE7D51">
          <w:rPr>
            <w:rFonts w:asciiTheme="minorHAnsi" w:eastAsiaTheme="minorEastAsia" w:hAnsiTheme="minorHAnsi" w:cstheme="minorBidi"/>
            <w:noProof/>
            <w:sz w:val="22"/>
            <w:szCs w:val="22"/>
          </w:rPr>
          <w:tab/>
        </w:r>
        <w:r w:rsidR="00DE7D51" w:rsidRPr="005F35A7">
          <w:rPr>
            <w:rStyle w:val="Hyperlink"/>
            <w:noProof/>
          </w:rPr>
          <w:t>Purpose and Description of Feature</w:t>
        </w:r>
        <w:r w:rsidR="00DE7D51">
          <w:rPr>
            <w:noProof/>
            <w:webHidden/>
          </w:rPr>
          <w:tab/>
        </w:r>
        <w:r w:rsidR="00DE7D51">
          <w:rPr>
            <w:noProof/>
            <w:webHidden/>
          </w:rPr>
          <w:fldChar w:fldCharType="begin"/>
        </w:r>
        <w:r w:rsidR="00DE7D51">
          <w:rPr>
            <w:noProof/>
            <w:webHidden/>
          </w:rPr>
          <w:instrText xml:space="preserve"> PAGEREF _Toc13671950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73B2AB56"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51" w:history="1">
        <w:r w:rsidR="00DE7D51" w:rsidRPr="005F35A7">
          <w:rPr>
            <w:rStyle w:val="Hyperlink"/>
            <w:noProof/>
          </w:rPr>
          <w:t>2.2</w:t>
        </w:r>
        <w:r w:rsidR="00DE7D51">
          <w:rPr>
            <w:rFonts w:asciiTheme="minorHAnsi" w:eastAsiaTheme="minorEastAsia" w:hAnsiTheme="minorHAnsi" w:cstheme="minorBidi"/>
            <w:noProof/>
            <w:sz w:val="22"/>
            <w:szCs w:val="22"/>
          </w:rPr>
          <w:tab/>
        </w:r>
        <w:r w:rsidR="00DE7D51" w:rsidRPr="005F35A7">
          <w:rPr>
            <w:rStyle w:val="Hyperlink"/>
            <w:noProof/>
          </w:rPr>
          <w:t>Feature Variants</w:t>
        </w:r>
        <w:r w:rsidR="00DE7D51">
          <w:rPr>
            <w:noProof/>
            <w:webHidden/>
          </w:rPr>
          <w:tab/>
        </w:r>
        <w:r w:rsidR="00DE7D51">
          <w:rPr>
            <w:noProof/>
            <w:webHidden/>
          </w:rPr>
          <w:fldChar w:fldCharType="begin"/>
        </w:r>
        <w:r w:rsidR="00DE7D51">
          <w:rPr>
            <w:noProof/>
            <w:webHidden/>
          </w:rPr>
          <w:instrText xml:space="preserve"> PAGEREF _Toc13671951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2863E4D9"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52" w:history="1">
        <w:r w:rsidR="00DE7D51" w:rsidRPr="005F35A7">
          <w:rPr>
            <w:rStyle w:val="Hyperlink"/>
            <w:noProof/>
          </w:rPr>
          <w:t>2.2.1</w:t>
        </w:r>
        <w:r w:rsidR="00DE7D51">
          <w:rPr>
            <w:rFonts w:asciiTheme="minorHAnsi" w:eastAsiaTheme="minorEastAsia" w:hAnsiTheme="minorHAnsi" w:cstheme="minorBidi"/>
            <w:noProof/>
            <w:sz w:val="22"/>
            <w:szCs w:val="22"/>
          </w:rPr>
          <w:tab/>
        </w:r>
        <w:r w:rsidR="00DE7D51" w:rsidRPr="005F35A7">
          <w:rPr>
            <w:rStyle w:val="Hyperlink"/>
            <w:noProof/>
          </w:rPr>
          <w:t>Regions &amp; Markets</w:t>
        </w:r>
        <w:r w:rsidR="00DE7D51">
          <w:rPr>
            <w:noProof/>
            <w:webHidden/>
          </w:rPr>
          <w:tab/>
        </w:r>
        <w:r w:rsidR="00DE7D51">
          <w:rPr>
            <w:noProof/>
            <w:webHidden/>
          </w:rPr>
          <w:fldChar w:fldCharType="begin"/>
        </w:r>
        <w:r w:rsidR="00DE7D51">
          <w:rPr>
            <w:noProof/>
            <w:webHidden/>
          </w:rPr>
          <w:instrText xml:space="preserve"> PAGEREF _Toc13671952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1B4F342C"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53" w:history="1">
        <w:r w:rsidR="00DE7D51" w:rsidRPr="005F35A7">
          <w:rPr>
            <w:rStyle w:val="Hyperlink"/>
            <w:noProof/>
          </w:rPr>
          <w:t>2.3</w:t>
        </w:r>
        <w:r w:rsidR="00DE7D51">
          <w:rPr>
            <w:rFonts w:asciiTheme="minorHAnsi" w:eastAsiaTheme="minorEastAsia" w:hAnsiTheme="minorHAnsi" w:cstheme="minorBidi"/>
            <w:noProof/>
            <w:sz w:val="22"/>
            <w:szCs w:val="22"/>
          </w:rPr>
          <w:tab/>
        </w:r>
        <w:r w:rsidR="00DE7D51" w:rsidRPr="005F35A7">
          <w:rPr>
            <w:rStyle w:val="Hyperlink"/>
            <w:noProof/>
          </w:rPr>
          <w:t>Input Requirements</w:t>
        </w:r>
        <w:r w:rsidR="00DE7D51">
          <w:rPr>
            <w:noProof/>
            <w:webHidden/>
          </w:rPr>
          <w:tab/>
        </w:r>
        <w:r w:rsidR="00DE7D51">
          <w:rPr>
            <w:noProof/>
            <w:webHidden/>
          </w:rPr>
          <w:fldChar w:fldCharType="begin"/>
        </w:r>
        <w:r w:rsidR="00DE7D51">
          <w:rPr>
            <w:noProof/>
            <w:webHidden/>
          </w:rPr>
          <w:instrText xml:space="preserve"> PAGEREF _Toc13671953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48913F92"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54" w:history="1">
        <w:r w:rsidR="00DE7D51" w:rsidRPr="005F35A7">
          <w:rPr>
            <w:rStyle w:val="Hyperlink"/>
            <w:noProof/>
          </w:rPr>
          <w:t>2.3.1</w:t>
        </w:r>
        <w:r w:rsidR="00DE7D51">
          <w:rPr>
            <w:rFonts w:asciiTheme="minorHAnsi" w:eastAsiaTheme="minorEastAsia" w:hAnsiTheme="minorHAnsi" w:cstheme="minorBidi"/>
            <w:noProof/>
            <w:sz w:val="22"/>
            <w:szCs w:val="22"/>
          </w:rPr>
          <w:tab/>
        </w:r>
        <w:r w:rsidR="00DE7D51" w:rsidRPr="005F35A7">
          <w:rPr>
            <w:rStyle w:val="Hyperlink"/>
            <w:noProof/>
          </w:rPr>
          <w:t>Legal Requirements</w:t>
        </w:r>
        <w:r w:rsidR="00DE7D51">
          <w:rPr>
            <w:noProof/>
            <w:webHidden/>
          </w:rPr>
          <w:tab/>
        </w:r>
        <w:r w:rsidR="00DE7D51">
          <w:rPr>
            <w:noProof/>
            <w:webHidden/>
          </w:rPr>
          <w:fldChar w:fldCharType="begin"/>
        </w:r>
        <w:r w:rsidR="00DE7D51">
          <w:rPr>
            <w:noProof/>
            <w:webHidden/>
          </w:rPr>
          <w:instrText xml:space="preserve"> PAGEREF _Toc13671954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074097BD"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55" w:history="1">
        <w:r w:rsidR="00DE7D51" w:rsidRPr="005F35A7">
          <w:rPr>
            <w:rStyle w:val="Hyperlink"/>
            <w:noProof/>
          </w:rPr>
          <w:t>2.3.2</w:t>
        </w:r>
        <w:r w:rsidR="00DE7D51">
          <w:rPr>
            <w:rFonts w:asciiTheme="minorHAnsi" w:eastAsiaTheme="minorEastAsia" w:hAnsiTheme="minorHAnsi" w:cstheme="minorBidi"/>
            <w:noProof/>
            <w:sz w:val="22"/>
            <w:szCs w:val="22"/>
          </w:rPr>
          <w:tab/>
        </w:r>
        <w:r w:rsidR="00DE7D51" w:rsidRPr="005F35A7">
          <w:rPr>
            <w:rStyle w:val="Hyperlink"/>
            <w:noProof/>
          </w:rPr>
          <w:t>Trustmark Requirements</w:t>
        </w:r>
        <w:r w:rsidR="00DE7D51">
          <w:rPr>
            <w:noProof/>
            <w:webHidden/>
          </w:rPr>
          <w:tab/>
        </w:r>
        <w:r w:rsidR="00DE7D51">
          <w:rPr>
            <w:noProof/>
            <w:webHidden/>
          </w:rPr>
          <w:fldChar w:fldCharType="begin"/>
        </w:r>
        <w:r w:rsidR="00DE7D51">
          <w:rPr>
            <w:noProof/>
            <w:webHidden/>
          </w:rPr>
          <w:instrText xml:space="preserve"> PAGEREF _Toc13671955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5409DD04"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56" w:history="1">
        <w:r w:rsidR="00DE7D51" w:rsidRPr="005F35A7">
          <w:rPr>
            <w:rStyle w:val="Hyperlink"/>
            <w:noProof/>
          </w:rPr>
          <w:t>2.3.3</w:t>
        </w:r>
        <w:r w:rsidR="00DE7D51">
          <w:rPr>
            <w:rFonts w:asciiTheme="minorHAnsi" w:eastAsiaTheme="minorEastAsia" w:hAnsiTheme="minorHAnsi" w:cstheme="minorBidi"/>
            <w:noProof/>
            <w:sz w:val="22"/>
            <w:szCs w:val="22"/>
          </w:rPr>
          <w:tab/>
        </w:r>
        <w:r w:rsidR="00DE7D51" w:rsidRPr="005F35A7">
          <w:rPr>
            <w:rStyle w:val="Hyperlink"/>
            <w:noProof/>
          </w:rPr>
          <w:t>Industry Standards</w:t>
        </w:r>
        <w:r w:rsidR="00DE7D51">
          <w:rPr>
            <w:noProof/>
            <w:webHidden/>
          </w:rPr>
          <w:tab/>
        </w:r>
        <w:r w:rsidR="00DE7D51">
          <w:rPr>
            <w:noProof/>
            <w:webHidden/>
          </w:rPr>
          <w:fldChar w:fldCharType="begin"/>
        </w:r>
        <w:r w:rsidR="00DE7D51">
          <w:rPr>
            <w:noProof/>
            <w:webHidden/>
          </w:rPr>
          <w:instrText xml:space="preserve"> PAGEREF _Toc13671956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1970B481"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57" w:history="1">
        <w:r w:rsidR="00DE7D51" w:rsidRPr="005F35A7">
          <w:rPr>
            <w:rStyle w:val="Hyperlink"/>
            <w:noProof/>
          </w:rPr>
          <w:t>2.4</w:t>
        </w:r>
        <w:r w:rsidR="00DE7D51">
          <w:rPr>
            <w:rFonts w:asciiTheme="minorHAnsi" w:eastAsiaTheme="minorEastAsia" w:hAnsiTheme="minorHAnsi" w:cstheme="minorBidi"/>
            <w:noProof/>
            <w:sz w:val="22"/>
            <w:szCs w:val="22"/>
          </w:rPr>
          <w:tab/>
        </w:r>
        <w:r w:rsidR="00DE7D51" w:rsidRPr="005F35A7">
          <w:rPr>
            <w:rStyle w:val="Hyperlink"/>
            <w:noProof/>
          </w:rPr>
          <w:t>Lessons Learned</w:t>
        </w:r>
        <w:r w:rsidR="00DE7D51">
          <w:rPr>
            <w:noProof/>
            <w:webHidden/>
          </w:rPr>
          <w:tab/>
        </w:r>
        <w:r w:rsidR="00DE7D51">
          <w:rPr>
            <w:noProof/>
            <w:webHidden/>
          </w:rPr>
          <w:fldChar w:fldCharType="begin"/>
        </w:r>
        <w:r w:rsidR="00DE7D51">
          <w:rPr>
            <w:noProof/>
            <w:webHidden/>
          </w:rPr>
          <w:instrText xml:space="preserve"> PAGEREF _Toc13671957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13C9685F"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58" w:history="1">
        <w:r w:rsidR="00DE7D51" w:rsidRPr="005F35A7">
          <w:rPr>
            <w:rStyle w:val="Hyperlink"/>
            <w:noProof/>
          </w:rPr>
          <w:t>2.5</w:t>
        </w:r>
        <w:r w:rsidR="00DE7D51">
          <w:rPr>
            <w:rFonts w:asciiTheme="minorHAnsi" w:eastAsiaTheme="minorEastAsia" w:hAnsiTheme="minorHAnsi" w:cstheme="minorBidi"/>
            <w:noProof/>
            <w:sz w:val="22"/>
            <w:szCs w:val="22"/>
          </w:rPr>
          <w:tab/>
        </w:r>
        <w:r w:rsidR="00DE7D51" w:rsidRPr="005F35A7">
          <w:rPr>
            <w:rStyle w:val="Hyperlink"/>
            <w:noProof/>
          </w:rPr>
          <w:t>Assumptions</w:t>
        </w:r>
        <w:r w:rsidR="00DE7D51">
          <w:rPr>
            <w:noProof/>
            <w:webHidden/>
          </w:rPr>
          <w:tab/>
        </w:r>
        <w:r w:rsidR="00DE7D51">
          <w:rPr>
            <w:noProof/>
            <w:webHidden/>
          </w:rPr>
          <w:fldChar w:fldCharType="begin"/>
        </w:r>
        <w:r w:rsidR="00DE7D51">
          <w:rPr>
            <w:noProof/>
            <w:webHidden/>
          </w:rPr>
          <w:instrText xml:space="preserve"> PAGEREF _Toc13671958 \h </w:instrText>
        </w:r>
        <w:r w:rsidR="00DE7D51">
          <w:rPr>
            <w:noProof/>
            <w:webHidden/>
          </w:rPr>
        </w:r>
        <w:r w:rsidR="00DE7D51">
          <w:rPr>
            <w:noProof/>
            <w:webHidden/>
          </w:rPr>
          <w:fldChar w:fldCharType="separate"/>
        </w:r>
        <w:r w:rsidR="00DE7D51">
          <w:rPr>
            <w:noProof/>
            <w:webHidden/>
          </w:rPr>
          <w:t>10</w:t>
        </w:r>
        <w:r w:rsidR="00DE7D51">
          <w:rPr>
            <w:noProof/>
            <w:webHidden/>
          </w:rPr>
          <w:fldChar w:fldCharType="end"/>
        </w:r>
      </w:hyperlink>
    </w:p>
    <w:p w14:paraId="30B5BE22"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59" w:history="1">
        <w:r w:rsidR="00DE7D51" w:rsidRPr="005F35A7">
          <w:rPr>
            <w:rStyle w:val="Hyperlink"/>
            <w:noProof/>
          </w:rPr>
          <w:t>3</w:t>
        </w:r>
        <w:r w:rsidR="00DE7D51">
          <w:rPr>
            <w:rFonts w:asciiTheme="minorHAnsi" w:eastAsiaTheme="minorEastAsia" w:hAnsiTheme="minorHAnsi" w:cstheme="minorBidi"/>
            <w:noProof/>
            <w:sz w:val="22"/>
            <w:szCs w:val="22"/>
          </w:rPr>
          <w:tab/>
        </w:r>
        <w:r w:rsidR="00DE7D51" w:rsidRPr="005F35A7">
          <w:rPr>
            <w:rStyle w:val="Hyperlink"/>
            <w:noProof/>
          </w:rPr>
          <w:t>Feature Context</w:t>
        </w:r>
        <w:r w:rsidR="00DE7D51">
          <w:rPr>
            <w:noProof/>
            <w:webHidden/>
          </w:rPr>
          <w:tab/>
        </w:r>
        <w:r w:rsidR="00DE7D51">
          <w:rPr>
            <w:noProof/>
            <w:webHidden/>
          </w:rPr>
          <w:fldChar w:fldCharType="begin"/>
        </w:r>
        <w:r w:rsidR="00DE7D51">
          <w:rPr>
            <w:noProof/>
            <w:webHidden/>
          </w:rPr>
          <w:instrText xml:space="preserve"> PAGEREF _Toc13671959 \h </w:instrText>
        </w:r>
        <w:r w:rsidR="00DE7D51">
          <w:rPr>
            <w:noProof/>
            <w:webHidden/>
          </w:rPr>
        </w:r>
        <w:r w:rsidR="00DE7D51">
          <w:rPr>
            <w:noProof/>
            <w:webHidden/>
          </w:rPr>
          <w:fldChar w:fldCharType="separate"/>
        </w:r>
        <w:r w:rsidR="00DE7D51">
          <w:rPr>
            <w:noProof/>
            <w:webHidden/>
          </w:rPr>
          <w:t>11</w:t>
        </w:r>
        <w:r w:rsidR="00DE7D51">
          <w:rPr>
            <w:noProof/>
            <w:webHidden/>
          </w:rPr>
          <w:fldChar w:fldCharType="end"/>
        </w:r>
      </w:hyperlink>
    </w:p>
    <w:p w14:paraId="474BEBFA"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60" w:history="1">
        <w:r w:rsidR="00DE7D51" w:rsidRPr="005F35A7">
          <w:rPr>
            <w:rStyle w:val="Hyperlink"/>
            <w:noProof/>
          </w:rPr>
          <w:t>3.1</w:t>
        </w:r>
        <w:r w:rsidR="00DE7D51">
          <w:rPr>
            <w:rFonts w:asciiTheme="minorHAnsi" w:eastAsiaTheme="minorEastAsia" w:hAnsiTheme="minorHAnsi" w:cstheme="minorBidi"/>
            <w:noProof/>
            <w:sz w:val="22"/>
            <w:szCs w:val="22"/>
          </w:rPr>
          <w:tab/>
        </w:r>
        <w:r w:rsidR="00DE7D51" w:rsidRPr="005F35A7">
          <w:rPr>
            <w:rStyle w:val="Hyperlink"/>
            <w:noProof/>
          </w:rPr>
          <w:t>Feature Context Diagram</w:t>
        </w:r>
        <w:r w:rsidR="00DE7D51">
          <w:rPr>
            <w:noProof/>
            <w:webHidden/>
          </w:rPr>
          <w:tab/>
        </w:r>
        <w:r w:rsidR="00DE7D51">
          <w:rPr>
            <w:noProof/>
            <w:webHidden/>
          </w:rPr>
          <w:fldChar w:fldCharType="begin"/>
        </w:r>
        <w:r w:rsidR="00DE7D51">
          <w:rPr>
            <w:noProof/>
            <w:webHidden/>
          </w:rPr>
          <w:instrText xml:space="preserve"> PAGEREF _Toc13671960 \h </w:instrText>
        </w:r>
        <w:r w:rsidR="00DE7D51">
          <w:rPr>
            <w:noProof/>
            <w:webHidden/>
          </w:rPr>
        </w:r>
        <w:r w:rsidR="00DE7D51">
          <w:rPr>
            <w:noProof/>
            <w:webHidden/>
          </w:rPr>
          <w:fldChar w:fldCharType="separate"/>
        </w:r>
        <w:r w:rsidR="00DE7D51">
          <w:rPr>
            <w:noProof/>
            <w:webHidden/>
          </w:rPr>
          <w:t>11</w:t>
        </w:r>
        <w:r w:rsidR="00DE7D51">
          <w:rPr>
            <w:noProof/>
            <w:webHidden/>
          </w:rPr>
          <w:fldChar w:fldCharType="end"/>
        </w:r>
      </w:hyperlink>
    </w:p>
    <w:p w14:paraId="46A8B68D"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61" w:history="1">
        <w:r w:rsidR="00DE7D51" w:rsidRPr="005F35A7">
          <w:rPr>
            <w:rStyle w:val="Hyperlink"/>
            <w:noProof/>
          </w:rPr>
          <w:t>3.2</w:t>
        </w:r>
        <w:r w:rsidR="00DE7D51">
          <w:rPr>
            <w:rFonts w:asciiTheme="minorHAnsi" w:eastAsiaTheme="minorEastAsia" w:hAnsiTheme="minorHAnsi" w:cstheme="minorBidi"/>
            <w:noProof/>
            <w:sz w:val="22"/>
            <w:szCs w:val="22"/>
          </w:rPr>
          <w:tab/>
        </w:r>
        <w:r w:rsidR="00DE7D51" w:rsidRPr="005F35A7">
          <w:rPr>
            <w:rStyle w:val="Hyperlink"/>
            <w:noProof/>
          </w:rPr>
          <w:t>List of Influences</w:t>
        </w:r>
        <w:r w:rsidR="00DE7D51">
          <w:rPr>
            <w:noProof/>
            <w:webHidden/>
          </w:rPr>
          <w:tab/>
        </w:r>
        <w:r w:rsidR="00DE7D51">
          <w:rPr>
            <w:noProof/>
            <w:webHidden/>
          </w:rPr>
          <w:fldChar w:fldCharType="begin"/>
        </w:r>
        <w:r w:rsidR="00DE7D51">
          <w:rPr>
            <w:noProof/>
            <w:webHidden/>
          </w:rPr>
          <w:instrText xml:space="preserve"> PAGEREF _Toc13671961 \h </w:instrText>
        </w:r>
        <w:r w:rsidR="00DE7D51">
          <w:rPr>
            <w:noProof/>
            <w:webHidden/>
          </w:rPr>
        </w:r>
        <w:r w:rsidR="00DE7D51">
          <w:rPr>
            <w:noProof/>
            <w:webHidden/>
          </w:rPr>
          <w:fldChar w:fldCharType="separate"/>
        </w:r>
        <w:r w:rsidR="00DE7D51">
          <w:rPr>
            <w:noProof/>
            <w:webHidden/>
          </w:rPr>
          <w:t>11</w:t>
        </w:r>
        <w:r w:rsidR="00DE7D51">
          <w:rPr>
            <w:noProof/>
            <w:webHidden/>
          </w:rPr>
          <w:fldChar w:fldCharType="end"/>
        </w:r>
      </w:hyperlink>
    </w:p>
    <w:p w14:paraId="51702C2B"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62" w:history="1">
        <w:r w:rsidR="00DE7D51" w:rsidRPr="005F35A7">
          <w:rPr>
            <w:rStyle w:val="Hyperlink"/>
            <w:noProof/>
          </w:rPr>
          <w:t>4</w:t>
        </w:r>
        <w:r w:rsidR="00DE7D51">
          <w:rPr>
            <w:rFonts w:asciiTheme="minorHAnsi" w:eastAsiaTheme="minorEastAsia" w:hAnsiTheme="minorHAnsi" w:cstheme="minorBidi"/>
            <w:noProof/>
            <w:sz w:val="22"/>
            <w:szCs w:val="22"/>
          </w:rPr>
          <w:tab/>
        </w:r>
        <w:r w:rsidR="00DE7D51" w:rsidRPr="005F35A7">
          <w:rPr>
            <w:rStyle w:val="Hyperlink"/>
            <w:noProof/>
          </w:rPr>
          <w:t>Feature Modeling</w:t>
        </w:r>
        <w:r w:rsidR="00DE7D51">
          <w:rPr>
            <w:noProof/>
            <w:webHidden/>
          </w:rPr>
          <w:tab/>
        </w:r>
        <w:r w:rsidR="00DE7D51">
          <w:rPr>
            <w:noProof/>
            <w:webHidden/>
          </w:rPr>
          <w:fldChar w:fldCharType="begin"/>
        </w:r>
        <w:r w:rsidR="00DE7D51">
          <w:rPr>
            <w:noProof/>
            <w:webHidden/>
          </w:rPr>
          <w:instrText xml:space="preserve"> PAGEREF _Toc13671962 \h </w:instrText>
        </w:r>
        <w:r w:rsidR="00DE7D51">
          <w:rPr>
            <w:noProof/>
            <w:webHidden/>
          </w:rPr>
        </w:r>
        <w:r w:rsidR="00DE7D51">
          <w:rPr>
            <w:noProof/>
            <w:webHidden/>
          </w:rPr>
          <w:fldChar w:fldCharType="separate"/>
        </w:r>
        <w:r w:rsidR="00DE7D51">
          <w:rPr>
            <w:noProof/>
            <w:webHidden/>
          </w:rPr>
          <w:t>13</w:t>
        </w:r>
        <w:r w:rsidR="00DE7D51">
          <w:rPr>
            <w:noProof/>
            <w:webHidden/>
          </w:rPr>
          <w:fldChar w:fldCharType="end"/>
        </w:r>
      </w:hyperlink>
    </w:p>
    <w:p w14:paraId="575B4B81"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63" w:history="1">
        <w:r w:rsidR="00DE7D51" w:rsidRPr="005F35A7">
          <w:rPr>
            <w:rStyle w:val="Hyperlink"/>
            <w:noProof/>
          </w:rPr>
          <w:t>4.1</w:t>
        </w:r>
        <w:r w:rsidR="00DE7D51">
          <w:rPr>
            <w:rFonts w:asciiTheme="minorHAnsi" w:eastAsiaTheme="minorEastAsia" w:hAnsiTheme="minorHAnsi" w:cstheme="minorBidi"/>
            <w:noProof/>
            <w:sz w:val="22"/>
            <w:szCs w:val="22"/>
          </w:rPr>
          <w:tab/>
        </w:r>
        <w:r w:rsidR="00DE7D51" w:rsidRPr="005F35A7">
          <w:rPr>
            <w:rStyle w:val="Hyperlink"/>
            <w:noProof/>
          </w:rPr>
          <w:t>Operation Modes and States</w:t>
        </w:r>
        <w:r w:rsidR="00DE7D51">
          <w:rPr>
            <w:noProof/>
            <w:webHidden/>
          </w:rPr>
          <w:tab/>
        </w:r>
        <w:r w:rsidR="00DE7D51">
          <w:rPr>
            <w:noProof/>
            <w:webHidden/>
          </w:rPr>
          <w:fldChar w:fldCharType="begin"/>
        </w:r>
        <w:r w:rsidR="00DE7D51">
          <w:rPr>
            <w:noProof/>
            <w:webHidden/>
          </w:rPr>
          <w:instrText xml:space="preserve"> PAGEREF _Toc13671963 \h </w:instrText>
        </w:r>
        <w:r w:rsidR="00DE7D51">
          <w:rPr>
            <w:noProof/>
            <w:webHidden/>
          </w:rPr>
        </w:r>
        <w:r w:rsidR="00DE7D51">
          <w:rPr>
            <w:noProof/>
            <w:webHidden/>
          </w:rPr>
          <w:fldChar w:fldCharType="separate"/>
        </w:r>
        <w:r w:rsidR="00DE7D51">
          <w:rPr>
            <w:noProof/>
            <w:webHidden/>
          </w:rPr>
          <w:t>13</w:t>
        </w:r>
        <w:r w:rsidR="00DE7D51">
          <w:rPr>
            <w:noProof/>
            <w:webHidden/>
          </w:rPr>
          <w:fldChar w:fldCharType="end"/>
        </w:r>
      </w:hyperlink>
    </w:p>
    <w:p w14:paraId="646C848E"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64" w:history="1">
        <w:r w:rsidR="00DE7D51" w:rsidRPr="005F35A7">
          <w:rPr>
            <w:rStyle w:val="Hyperlink"/>
            <w:noProof/>
          </w:rPr>
          <w:t>4.2</w:t>
        </w:r>
        <w:r w:rsidR="00DE7D51">
          <w:rPr>
            <w:rFonts w:asciiTheme="minorHAnsi" w:eastAsiaTheme="minorEastAsia" w:hAnsiTheme="minorHAnsi" w:cstheme="minorBidi"/>
            <w:noProof/>
            <w:sz w:val="22"/>
            <w:szCs w:val="22"/>
          </w:rPr>
          <w:tab/>
        </w:r>
        <w:r w:rsidR="00DE7D51" w:rsidRPr="005F35A7">
          <w:rPr>
            <w:rStyle w:val="Hyperlink"/>
            <w:noProof/>
          </w:rPr>
          <w:t>Use Cases</w:t>
        </w:r>
        <w:r w:rsidR="00DE7D51">
          <w:rPr>
            <w:noProof/>
            <w:webHidden/>
          </w:rPr>
          <w:tab/>
        </w:r>
        <w:r w:rsidR="00DE7D51">
          <w:rPr>
            <w:noProof/>
            <w:webHidden/>
          </w:rPr>
          <w:fldChar w:fldCharType="begin"/>
        </w:r>
        <w:r w:rsidR="00DE7D51">
          <w:rPr>
            <w:noProof/>
            <w:webHidden/>
          </w:rPr>
          <w:instrText xml:space="preserve"> PAGEREF _Toc13671964 \h </w:instrText>
        </w:r>
        <w:r w:rsidR="00DE7D51">
          <w:rPr>
            <w:noProof/>
            <w:webHidden/>
          </w:rPr>
        </w:r>
        <w:r w:rsidR="00DE7D51">
          <w:rPr>
            <w:noProof/>
            <w:webHidden/>
          </w:rPr>
          <w:fldChar w:fldCharType="separate"/>
        </w:r>
        <w:r w:rsidR="00DE7D51">
          <w:rPr>
            <w:noProof/>
            <w:webHidden/>
          </w:rPr>
          <w:t>14</w:t>
        </w:r>
        <w:r w:rsidR="00DE7D51">
          <w:rPr>
            <w:noProof/>
            <w:webHidden/>
          </w:rPr>
          <w:fldChar w:fldCharType="end"/>
        </w:r>
      </w:hyperlink>
    </w:p>
    <w:p w14:paraId="32261C9F"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65" w:history="1">
        <w:r w:rsidR="00DE7D51" w:rsidRPr="005F35A7">
          <w:rPr>
            <w:rStyle w:val="Hyperlink"/>
            <w:noProof/>
          </w:rPr>
          <w:t>4.2.1</w:t>
        </w:r>
        <w:r w:rsidR="00DE7D51">
          <w:rPr>
            <w:rFonts w:asciiTheme="minorHAnsi" w:eastAsiaTheme="minorEastAsia" w:hAnsiTheme="minorHAnsi" w:cstheme="minorBidi"/>
            <w:noProof/>
            <w:sz w:val="22"/>
            <w:szCs w:val="22"/>
          </w:rPr>
          <w:tab/>
        </w:r>
        <w:r w:rsidR="00DE7D51" w:rsidRPr="005F35A7">
          <w:rPr>
            <w:rStyle w:val="Hyperlink"/>
            <w:noProof/>
          </w:rPr>
          <w:t>Use Case Diagram</w:t>
        </w:r>
        <w:r w:rsidR="00DE7D51">
          <w:rPr>
            <w:noProof/>
            <w:webHidden/>
          </w:rPr>
          <w:tab/>
        </w:r>
        <w:r w:rsidR="00DE7D51">
          <w:rPr>
            <w:noProof/>
            <w:webHidden/>
          </w:rPr>
          <w:fldChar w:fldCharType="begin"/>
        </w:r>
        <w:r w:rsidR="00DE7D51">
          <w:rPr>
            <w:noProof/>
            <w:webHidden/>
          </w:rPr>
          <w:instrText xml:space="preserve"> PAGEREF _Toc13671965 \h </w:instrText>
        </w:r>
        <w:r w:rsidR="00DE7D51">
          <w:rPr>
            <w:noProof/>
            <w:webHidden/>
          </w:rPr>
        </w:r>
        <w:r w:rsidR="00DE7D51">
          <w:rPr>
            <w:noProof/>
            <w:webHidden/>
          </w:rPr>
          <w:fldChar w:fldCharType="separate"/>
        </w:r>
        <w:r w:rsidR="00DE7D51">
          <w:rPr>
            <w:noProof/>
            <w:webHidden/>
          </w:rPr>
          <w:t>14</w:t>
        </w:r>
        <w:r w:rsidR="00DE7D51">
          <w:rPr>
            <w:noProof/>
            <w:webHidden/>
          </w:rPr>
          <w:fldChar w:fldCharType="end"/>
        </w:r>
      </w:hyperlink>
    </w:p>
    <w:p w14:paraId="7B24BBDA"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66" w:history="1">
        <w:r w:rsidR="00DE7D51" w:rsidRPr="005F35A7">
          <w:rPr>
            <w:rStyle w:val="Hyperlink"/>
            <w:noProof/>
          </w:rPr>
          <w:t>4.2.2</w:t>
        </w:r>
        <w:r w:rsidR="00DE7D51">
          <w:rPr>
            <w:rFonts w:asciiTheme="minorHAnsi" w:eastAsiaTheme="minorEastAsia" w:hAnsiTheme="minorHAnsi" w:cstheme="minorBidi"/>
            <w:noProof/>
            <w:sz w:val="22"/>
            <w:szCs w:val="22"/>
          </w:rPr>
          <w:tab/>
        </w:r>
        <w:r w:rsidR="00DE7D51" w:rsidRPr="005F35A7">
          <w:rPr>
            <w:rStyle w:val="Hyperlink"/>
            <w:noProof/>
          </w:rPr>
          <w:t>Actors</w:t>
        </w:r>
        <w:r w:rsidR="00DE7D51">
          <w:rPr>
            <w:noProof/>
            <w:webHidden/>
          </w:rPr>
          <w:tab/>
        </w:r>
        <w:r w:rsidR="00DE7D51">
          <w:rPr>
            <w:noProof/>
            <w:webHidden/>
          </w:rPr>
          <w:fldChar w:fldCharType="begin"/>
        </w:r>
        <w:r w:rsidR="00DE7D51">
          <w:rPr>
            <w:noProof/>
            <w:webHidden/>
          </w:rPr>
          <w:instrText xml:space="preserve"> PAGEREF _Toc13671966 \h </w:instrText>
        </w:r>
        <w:r w:rsidR="00DE7D51">
          <w:rPr>
            <w:noProof/>
            <w:webHidden/>
          </w:rPr>
        </w:r>
        <w:r w:rsidR="00DE7D51">
          <w:rPr>
            <w:noProof/>
            <w:webHidden/>
          </w:rPr>
          <w:fldChar w:fldCharType="separate"/>
        </w:r>
        <w:r w:rsidR="00DE7D51">
          <w:rPr>
            <w:noProof/>
            <w:webHidden/>
          </w:rPr>
          <w:t>14</w:t>
        </w:r>
        <w:r w:rsidR="00DE7D51">
          <w:rPr>
            <w:noProof/>
            <w:webHidden/>
          </w:rPr>
          <w:fldChar w:fldCharType="end"/>
        </w:r>
      </w:hyperlink>
    </w:p>
    <w:p w14:paraId="4B478DF6"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67" w:history="1">
        <w:r w:rsidR="00DE7D51" w:rsidRPr="005F35A7">
          <w:rPr>
            <w:rStyle w:val="Hyperlink"/>
            <w:noProof/>
          </w:rPr>
          <w:t>4.2.3</w:t>
        </w:r>
        <w:r w:rsidR="00DE7D51">
          <w:rPr>
            <w:rFonts w:asciiTheme="minorHAnsi" w:eastAsiaTheme="minorEastAsia" w:hAnsiTheme="minorHAnsi" w:cstheme="minorBidi"/>
            <w:noProof/>
            <w:sz w:val="22"/>
            <w:szCs w:val="22"/>
          </w:rPr>
          <w:tab/>
        </w:r>
        <w:r w:rsidR="00DE7D51" w:rsidRPr="005F35A7">
          <w:rPr>
            <w:rStyle w:val="Hyperlink"/>
            <w:noProof/>
          </w:rPr>
          <w:t>Use Case Descriptions</w:t>
        </w:r>
        <w:r w:rsidR="00DE7D51">
          <w:rPr>
            <w:noProof/>
            <w:webHidden/>
          </w:rPr>
          <w:tab/>
        </w:r>
        <w:r w:rsidR="00DE7D51">
          <w:rPr>
            <w:noProof/>
            <w:webHidden/>
          </w:rPr>
          <w:fldChar w:fldCharType="begin"/>
        </w:r>
        <w:r w:rsidR="00DE7D51">
          <w:rPr>
            <w:noProof/>
            <w:webHidden/>
          </w:rPr>
          <w:instrText xml:space="preserve"> PAGEREF _Toc13671967 \h </w:instrText>
        </w:r>
        <w:r w:rsidR="00DE7D51">
          <w:rPr>
            <w:noProof/>
            <w:webHidden/>
          </w:rPr>
        </w:r>
        <w:r w:rsidR="00DE7D51">
          <w:rPr>
            <w:noProof/>
            <w:webHidden/>
          </w:rPr>
          <w:fldChar w:fldCharType="separate"/>
        </w:r>
        <w:r w:rsidR="00DE7D51">
          <w:rPr>
            <w:noProof/>
            <w:webHidden/>
          </w:rPr>
          <w:t>15</w:t>
        </w:r>
        <w:r w:rsidR="00DE7D51">
          <w:rPr>
            <w:noProof/>
            <w:webHidden/>
          </w:rPr>
          <w:fldChar w:fldCharType="end"/>
        </w:r>
      </w:hyperlink>
    </w:p>
    <w:p w14:paraId="131DE246"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68" w:history="1">
        <w:r w:rsidR="00DE7D51" w:rsidRPr="005F35A7">
          <w:rPr>
            <w:rStyle w:val="Hyperlink"/>
            <w:noProof/>
          </w:rPr>
          <w:t>4.3</w:t>
        </w:r>
        <w:r w:rsidR="00DE7D51">
          <w:rPr>
            <w:rFonts w:asciiTheme="minorHAnsi" w:eastAsiaTheme="minorEastAsia" w:hAnsiTheme="minorHAnsi" w:cstheme="minorBidi"/>
            <w:noProof/>
            <w:sz w:val="22"/>
            <w:szCs w:val="22"/>
          </w:rPr>
          <w:tab/>
        </w:r>
        <w:r w:rsidR="00DE7D51" w:rsidRPr="005F35A7">
          <w:rPr>
            <w:rStyle w:val="Hyperlink"/>
            <w:noProof/>
          </w:rPr>
          <w:t>Driving and Operation Scenarios</w:t>
        </w:r>
        <w:r w:rsidR="00DE7D51">
          <w:rPr>
            <w:noProof/>
            <w:webHidden/>
          </w:rPr>
          <w:tab/>
        </w:r>
        <w:r w:rsidR="00DE7D51">
          <w:rPr>
            <w:noProof/>
            <w:webHidden/>
          </w:rPr>
          <w:fldChar w:fldCharType="begin"/>
        </w:r>
        <w:r w:rsidR="00DE7D51">
          <w:rPr>
            <w:noProof/>
            <w:webHidden/>
          </w:rPr>
          <w:instrText xml:space="preserve"> PAGEREF _Toc13671968 \h </w:instrText>
        </w:r>
        <w:r w:rsidR="00DE7D51">
          <w:rPr>
            <w:noProof/>
            <w:webHidden/>
          </w:rPr>
        </w:r>
        <w:r w:rsidR="00DE7D51">
          <w:rPr>
            <w:noProof/>
            <w:webHidden/>
          </w:rPr>
          <w:fldChar w:fldCharType="separate"/>
        </w:r>
        <w:r w:rsidR="00DE7D51">
          <w:rPr>
            <w:noProof/>
            <w:webHidden/>
          </w:rPr>
          <w:t>15</w:t>
        </w:r>
        <w:r w:rsidR="00DE7D51">
          <w:rPr>
            <w:noProof/>
            <w:webHidden/>
          </w:rPr>
          <w:fldChar w:fldCharType="end"/>
        </w:r>
      </w:hyperlink>
    </w:p>
    <w:p w14:paraId="7C7E4AFA"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69" w:history="1">
        <w:r w:rsidR="00DE7D51" w:rsidRPr="005F35A7">
          <w:rPr>
            <w:rStyle w:val="Hyperlink"/>
            <w:noProof/>
          </w:rPr>
          <w:t>4.4</w:t>
        </w:r>
        <w:r w:rsidR="00DE7D51">
          <w:rPr>
            <w:rFonts w:asciiTheme="minorHAnsi" w:eastAsiaTheme="minorEastAsia" w:hAnsiTheme="minorHAnsi" w:cstheme="minorBidi"/>
            <w:noProof/>
            <w:sz w:val="22"/>
            <w:szCs w:val="22"/>
          </w:rPr>
          <w:tab/>
        </w:r>
        <w:r w:rsidR="00DE7D51" w:rsidRPr="005F35A7">
          <w:rPr>
            <w:rStyle w:val="Hyperlink"/>
            <w:noProof/>
          </w:rPr>
          <w:t>Decision Tables</w:t>
        </w:r>
        <w:r w:rsidR="00DE7D51">
          <w:rPr>
            <w:noProof/>
            <w:webHidden/>
          </w:rPr>
          <w:tab/>
        </w:r>
        <w:r w:rsidR="00DE7D51">
          <w:rPr>
            <w:noProof/>
            <w:webHidden/>
          </w:rPr>
          <w:fldChar w:fldCharType="begin"/>
        </w:r>
        <w:r w:rsidR="00DE7D51">
          <w:rPr>
            <w:noProof/>
            <w:webHidden/>
          </w:rPr>
          <w:instrText xml:space="preserve"> PAGEREF _Toc13671969 \h </w:instrText>
        </w:r>
        <w:r w:rsidR="00DE7D51">
          <w:rPr>
            <w:noProof/>
            <w:webHidden/>
          </w:rPr>
        </w:r>
        <w:r w:rsidR="00DE7D51">
          <w:rPr>
            <w:noProof/>
            <w:webHidden/>
          </w:rPr>
          <w:fldChar w:fldCharType="separate"/>
        </w:r>
        <w:r w:rsidR="00DE7D51">
          <w:rPr>
            <w:noProof/>
            <w:webHidden/>
          </w:rPr>
          <w:t>15</w:t>
        </w:r>
        <w:r w:rsidR="00DE7D51">
          <w:rPr>
            <w:noProof/>
            <w:webHidden/>
          </w:rPr>
          <w:fldChar w:fldCharType="end"/>
        </w:r>
      </w:hyperlink>
    </w:p>
    <w:p w14:paraId="140F57D4"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70" w:history="1">
        <w:r w:rsidR="00DE7D51" w:rsidRPr="005F35A7">
          <w:rPr>
            <w:rStyle w:val="Hyperlink"/>
            <w:noProof/>
          </w:rPr>
          <w:t>5</w:t>
        </w:r>
        <w:r w:rsidR="00DE7D51">
          <w:rPr>
            <w:rFonts w:asciiTheme="minorHAnsi" w:eastAsiaTheme="minorEastAsia" w:hAnsiTheme="minorHAnsi" w:cstheme="minorBidi"/>
            <w:noProof/>
            <w:sz w:val="22"/>
            <w:szCs w:val="22"/>
          </w:rPr>
          <w:tab/>
        </w:r>
        <w:r w:rsidR="00DE7D51" w:rsidRPr="005F35A7">
          <w:rPr>
            <w:rStyle w:val="Hyperlink"/>
            <w:noProof/>
          </w:rPr>
          <w:t>Feature Requirements</w:t>
        </w:r>
        <w:r w:rsidR="00DE7D51">
          <w:rPr>
            <w:noProof/>
            <w:webHidden/>
          </w:rPr>
          <w:tab/>
        </w:r>
        <w:r w:rsidR="00DE7D51">
          <w:rPr>
            <w:noProof/>
            <w:webHidden/>
          </w:rPr>
          <w:fldChar w:fldCharType="begin"/>
        </w:r>
        <w:r w:rsidR="00DE7D51">
          <w:rPr>
            <w:noProof/>
            <w:webHidden/>
          </w:rPr>
          <w:instrText xml:space="preserve"> PAGEREF _Toc13671970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2BA90EFF"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71" w:history="1">
        <w:r w:rsidR="00DE7D51" w:rsidRPr="005F35A7">
          <w:rPr>
            <w:rStyle w:val="Hyperlink"/>
            <w:noProof/>
          </w:rPr>
          <w:t>5.1</w:t>
        </w:r>
        <w:r w:rsidR="00DE7D51">
          <w:rPr>
            <w:rFonts w:asciiTheme="minorHAnsi" w:eastAsiaTheme="minorEastAsia" w:hAnsiTheme="minorHAnsi" w:cstheme="minorBidi"/>
            <w:noProof/>
            <w:sz w:val="22"/>
            <w:szCs w:val="22"/>
          </w:rPr>
          <w:tab/>
        </w:r>
        <w:r w:rsidR="00DE7D51" w:rsidRPr="005F35A7">
          <w:rPr>
            <w:rStyle w:val="Hyperlink"/>
            <w:noProof/>
          </w:rPr>
          <w:t>Functional Requirements</w:t>
        </w:r>
        <w:r w:rsidR="00DE7D51">
          <w:rPr>
            <w:noProof/>
            <w:webHidden/>
          </w:rPr>
          <w:tab/>
        </w:r>
        <w:r w:rsidR="00DE7D51">
          <w:rPr>
            <w:noProof/>
            <w:webHidden/>
          </w:rPr>
          <w:fldChar w:fldCharType="begin"/>
        </w:r>
        <w:r w:rsidR="00DE7D51">
          <w:rPr>
            <w:noProof/>
            <w:webHidden/>
          </w:rPr>
          <w:instrText xml:space="preserve"> PAGEREF _Toc13671971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0FB12235"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72" w:history="1">
        <w:r w:rsidR="00DE7D51" w:rsidRPr="005F35A7">
          <w:rPr>
            <w:rStyle w:val="Hyperlink"/>
            <w:noProof/>
          </w:rPr>
          <w:t>5.1.1</w:t>
        </w:r>
        <w:r w:rsidR="00DE7D51">
          <w:rPr>
            <w:rFonts w:asciiTheme="minorHAnsi" w:eastAsiaTheme="minorEastAsia" w:hAnsiTheme="minorHAnsi" w:cstheme="minorBidi"/>
            <w:noProof/>
            <w:sz w:val="22"/>
            <w:szCs w:val="22"/>
          </w:rPr>
          <w:tab/>
        </w:r>
        <w:r w:rsidR="00DE7D51" w:rsidRPr="005F35A7">
          <w:rPr>
            <w:rStyle w:val="Hyperlink"/>
            <w:noProof/>
          </w:rPr>
          <w:t>Error Handling</w:t>
        </w:r>
        <w:r w:rsidR="00DE7D51">
          <w:rPr>
            <w:noProof/>
            <w:webHidden/>
          </w:rPr>
          <w:tab/>
        </w:r>
        <w:r w:rsidR="00DE7D51">
          <w:rPr>
            <w:noProof/>
            <w:webHidden/>
          </w:rPr>
          <w:fldChar w:fldCharType="begin"/>
        </w:r>
        <w:r w:rsidR="00DE7D51">
          <w:rPr>
            <w:noProof/>
            <w:webHidden/>
          </w:rPr>
          <w:instrText xml:space="preserve"> PAGEREF _Toc13671972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197A0F5E"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73" w:history="1">
        <w:r w:rsidR="00DE7D51" w:rsidRPr="005F35A7">
          <w:rPr>
            <w:rStyle w:val="Hyperlink"/>
            <w:noProof/>
          </w:rPr>
          <w:t>5.2</w:t>
        </w:r>
        <w:r w:rsidR="00DE7D51">
          <w:rPr>
            <w:rFonts w:asciiTheme="minorHAnsi" w:eastAsiaTheme="minorEastAsia" w:hAnsiTheme="minorHAnsi" w:cstheme="minorBidi"/>
            <w:noProof/>
            <w:sz w:val="22"/>
            <w:szCs w:val="22"/>
          </w:rPr>
          <w:tab/>
        </w:r>
        <w:r w:rsidR="00DE7D51" w:rsidRPr="005F35A7">
          <w:rPr>
            <w:rStyle w:val="Hyperlink"/>
            <w:noProof/>
          </w:rPr>
          <w:t>Non-Functional Requirements</w:t>
        </w:r>
        <w:r w:rsidR="00DE7D51">
          <w:rPr>
            <w:noProof/>
            <w:webHidden/>
          </w:rPr>
          <w:tab/>
        </w:r>
        <w:r w:rsidR="00DE7D51">
          <w:rPr>
            <w:noProof/>
            <w:webHidden/>
          </w:rPr>
          <w:fldChar w:fldCharType="begin"/>
        </w:r>
        <w:r w:rsidR="00DE7D51">
          <w:rPr>
            <w:noProof/>
            <w:webHidden/>
          </w:rPr>
          <w:instrText xml:space="preserve"> PAGEREF _Toc13671973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7AAC40E4"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74" w:history="1">
        <w:r w:rsidR="00DE7D51" w:rsidRPr="005F35A7">
          <w:rPr>
            <w:rStyle w:val="Hyperlink"/>
            <w:noProof/>
          </w:rPr>
          <w:t>5.2.1</w:t>
        </w:r>
        <w:r w:rsidR="00DE7D51">
          <w:rPr>
            <w:rFonts w:asciiTheme="minorHAnsi" w:eastAsiaTheme="minorEastAsia" w:hAnsiTheme="minorHAnsi" w:cstheme="minorBidi"/>
            <w:noProof/>
            <w:sz w:val="22"/>
            <w:szCs w:val="22"/>
          </w:rPr>
          <w:tab/>
        </w:r>
        <w:r w:rsidR="00DE7D51" w:rsidRPr="005F35A7">
          <w:rPr>
            <w:rStyle w:val="Hyperlink"/>
            <w:noProof/>
          </w:rPr>
          <w:t>Safety</w:t>
        </w:r>
        <w:r w:rsidR="00DE7D51">
          <w:rPr>
            <w:noProof/>
            <w:webHidden/>
          </w:rPr>
          <w:tab/>
        </w:r>
        <w:r w:rsidR="00DE7D51">
          <w:rPr>
            <w:noProof/>
            <w:webHidden/>
          </w:rPr>
          <w:fldChar w:fldCharType="begin"/>
        </w:r>
        <w:r w:rsidR="00DE7D51">
          <w:rPr>
            <w:noProof/>
            <w:webHidden/>
          </w:rPr>
          <w:instrText xml:space="preserve"> PAGEREF _Toc13671974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3D42706D"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75" w:history="1">
        <w:r w:rsidR="00DE7D51" w:rsidRPr="005F35A7">
          <w:rPr>
            <w:rStyle w:val="Hyperlink"/>
            <w:noProof/>
          </w:rPr>
          <w:t>5.2.2</w:t>
        </w:r>
        <w:r w:rsidR="00DE7D51">
          <w:rPr>
            <w:rFonts w:asciiTheme="minorHAnsi" w:eastAsiaTheme="minorEastAsia" w:hAnsiTheme="minorHAnsi" w:cstheme="minorBidi"/>
            <w:noProof/>
            <w:sz w:val="22"/>
            <w:szCs w:val="22"/>
          </w:rPr>
          <w:tab/>
        </w:r>
        <w:r w:rsidR="00DE7D51" w:rsidRPr="005F35A7">
          <w:rPr>
            <w:rStyle w:val="Hyperlink"/>
            <w:noProof/>
          </w:rPr>
          <w:t>Security</w:t>
        </w:r>
        <w:r w:rsidR="00DE7D51">
          <w:rPr>
            <w:noProof/>
            <w:webHidden/>
          </w:rPr>
          <w:tab/>
        </w:r>
        <w:r w:rsidR="00DE7D51">
          <w:rPr>
            <w:noProof/>
            <w:webHidden/>
          </w:rPr>
          <w:fldChar w:fldCharType="begin"/>
        </w:r>
        <w:r w:rsidR="00DE7D51">
          <w:rPr>
            <w:noProof/>
            <w:webHidden/>
          </w:rPr>
          <w:instrText xml:space="preserve"> PAGEREF _Toc13671975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38DFDA58"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76" w:history="1">
        <w:r w:rsidR="00DE7D51" w:rsidRPr="005F35A7">
          <w:rPr>
            <w:rStyle w:val="Hyperlink"/>
            <w:noProof/>
          </w:rPr>
          <w:t>5.2.3</w:t>
        </w:r>
        <w:r w:rsidR="00DE7D51">
          <w:rPr>
            <w:rFonts w:asciiTheme="minorHAnsi" w:eastAsiaTheme="minorEastAsia" w:hAnsiTheme="minorHAnsi" w:cstheme="minorBidi"/>
            <w:noProof/>
            <w:sz w:val="22"/>
            <w:szCs w:val="22"/>
          </w:rPr>
          <w:tab/>
        </w:r>
        <w:r w:rsidR="00DE7D51" w:rsidRPr="005F35A7">
          <w:rPr>
            <w:rStyle w:val="Hyperlink"/>
            <w:noProof/>
          </w:rPr>
          <w:t>Reliability</w:t>
        </w:r>
        <w:r w:rsidR="00DE7D51">
          <w:rPr>
            <w:noProof/>
            <w:webHidden/>
          </w:rPr>
          <w:tab/>
        </w:r>
        <w:r w:rsidR="00DE7D51">
          <w:rPr>
            <w:noProof/>
            <w:webHidden/>
          </w:rPr>
          <w:fldChar w:fldCharType="begin"/>
        </w:r>
        <w:r w:rsidR="00DE7D51">
          <w:rPr>
            <w:noProof/>
            <w:webHidden/>
          </w:rPr>
          <w:instrText xml:space="preserve"> PAGEREF _Toc13671976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7EC82626"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77" w:history="1">
        <w:r w:rsidR="00DE7D51" w:rsidRPr="005F35A7">
          <w:rPr>
            <w:rStyle w:val="Hyperlink"/>
            <w:noProof/>
          </w:rPr>
          <w:t>5.3</w:t>
        </w:r>
        <w:r w:rsidR="00DE7D51">
          <w:rPr>
            <w:rFonts w:asciiTheme="minorHAnsi" w:eastAsiaTheme="minorEastAsia" w:hAnsiTheme="minorHAnsi" w:cstheme="minorBidi"/>
            <w:noProof/>
            <w:sz w:val="22"/>
            <w:szCs w:val="22"/>
          </w:rPr>
          <w:tab/>
        </w:r>
        <w:r w:rsidR="00DE7D51" w:rsidRPr="005F35A7">
          <w:rPr>
            <w:rStyle w:val="Hyperlink"/>
            <w:noProof/>
          </w:rPr>
          <w:t>HMI Requirements</w:t>
        </w:r>
        <w:r w:rsidR="00DE7D51">
          <w:rPr>
            <w:noProof/>
            <w:webHidden/>
          </w:rPr>
          <w:tab/>
        </w:r>
        <w:r w:rsidR="00DE7D51">
          <w:rPr>
            <w:noProof/>
            <w:webHidden/>
          </w:rPr>
          <w:fldChar w:fldCharType="begin"/>
        </w:r>
        <w:r w:rsidR="00DE7D51">
          <w:rPr>
            <w:noProof/>
            <w:webHidden/>
          </w:rPr>
          <w:instrText xml:space="preserve"> PAGEREF _Toc13671977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5F6C8B3F"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78" w:history="1">
        <w:r w:rsidR="00DE7D51" w:rsidRPr="005F35A7">
          <w:rPr>
            <w:rStyle w:val="Hyperlink"/>
            <w:noProof/>
          </w:rPr>
          <w:t>5.4</w:t>
        </w:r>
        <w:r w:rsidR="00DE7D51">
          <w:rPr>
            <w:rFonts w:asciiTheme="minorHAnsi" w:eastAsiaTheme="minorEastAsia" w:hAnsiTheme="minorHAnsi" w:cstheme="minorBidi"/>
            <w:noProof/>
            <w:sz w:val="22"/>
            <w:szCs w:val="22"/>
          </w:rPr>
          <w:tab/>
        </w:r>
        <w:r w:rsidR="00DE7D51" w:rsidRPr="005F35A7">
          <w:rPr>
            <w:rStyle w:val="Hyperlink"/>
            <w:noProof/>
          </w:rPr>
          <w:t>Other Requirements</w:t>
        </w:r>
        <w:r w:rsidR="00DE7D51">
          <w:rPr>
            <w:noProof/>
            <w:webHidden/>
          </w:rPr>
          <w:tab/>
        </w:r>
        <w:r w:rsidR="00DE7D51">
          <w:rPr>
            <w:noProof/>
            <w:webHidden/>
          </w:rPr>
          <w:fldChar w:fldCharType="begin"/>
        </w:r>
        <w:r w:rsidR="00DE7D51">
          <w:rPr>
            <w:noProof/>
            <w:webHidden/>
          </w:rPr>
          <w:instrText xml:space="preserve"> PAGEREF _Toc13671978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6226CB13"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79" w:history="1">
        <w:r w:rsidR="00DE7D51" w:rsidRPr="005F35A7">
          <w:rPr>
            <w:rStyle w:val="Hyperlink"/>
            <w:noProof/>
          </w:rPr>
          <w:t>5.4.1</w:t>
        </w:r>
        <w:r w:rsidR="00DE7D51">
          <w:rPr>
            <w:rFonts w:asciiTheme="minorHAnsi" w:eastAsiaTheme="minorEastAsia" w:hAnsiTheme="minorHAnsi" w:cstheme="minorBidi"/>
            <w:noProof/>
            <w:sz w:val="22"/>
            <w:szCs w:val="22"/>
          </w:rPr>
          <w:tab/>
        </w:r>
        <w:r w:rsidR="00DE7D51" w:rsidRPr="005F35A7">
          <w:rPr>
            <w:rStyle w:val="Hyperlink"/>
            <w:noProof/>
          </w:rPr>
          <w:t>Design Requirements</w:t>
        </w:r>
        <w:r w:rsidR="00DE7D51">
          <w:rPr>
            <w:noProof/>
            <w:webHidden/>
          </w:rPr>
          <w:tab/>
        </w:r>
        <w:r w:rsidR="00DE7D51">
          <w:rPr>
            <w:noProof/>
            <w:webHidden/>
          </w:rPr>
          <w:fldChar w:fldCharType="begin"/>
        </w:r>
        <w:r w:rsidR="00DE7D51">
          <w:rPr>
            <w:noProof/>
            <w:webHidden/>
          </w:rPr>
          <w:instrText xml:space="preserve"> PAGEREF _Toc13671979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054973EB"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80" w:history="1">
        <w:r w:rsidR="00DE7D51" w:rsidRPr="005F35A7">
          <w:rPr>
            <w:rStyle w:val="Hyperlink"/>
            <w:noProof/>
          </w:rPr>
          <w:t>5.4.2</w:t>
        </w:r>
        <w:r w:rsidR="00DE7D51">
          <w:rPr>
            <w:rFonts w:asciiTheme="minorHAnsi" w:eastAsiaTheme="minorEastAsia" w:hAnsiTheme="minorHAnsi" w:cstheme="minorBidi"/>
            <w:noProof/>
            <w:sz w:val="22"/>
            <w:szCs w:val="22"/>
          </w:rPr>
          <w:tab/>
        </w:r>
        <w:r w:rsidR="00DE7D51" w:rsidRPr="005F35A7">
          <w:rPr>
            <w:rStyle w:val="Hyperlink"/>
            <w:noProof/>
          </w:rPr>
          <w:t>Manufacturing Requirements</w:t>
        </w:r>
        <w:r w:rsidR="00DE7D51">
          <w:rPr>
            <w:noProof/>
            <w:webHidden/>
          </w:rPr>
          <w:tab/>
        </w:r>
        <w:r w:rsidR="00DE7D51">
          <w:rPr>
            <w:noProof/>
            <w:webHidden/>
          </w:rPr>
          <w:fldChar w:fldCharType="begin"/>
        </w:r>
        <w:r w:rsidR="00DE7D51">
          <w:rPr>
            <w:noProof/>
            <w:webHidden/>
          </w:rPr>
          <w:instrText xml:space="preserve"> PAGEREF _Toc13671980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6DF0B3F1"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81" w:history="1">
        <w:r w:rsidR="00DE7D51" w:rsidRPr="005F35A7">
          <w:rPr>
            <w:rStyle w:val="Hyperlink"/>
            <w:noProof/>
          </w:rPr>
          <w:t>5.4.3</w:t>
        </w:r>
        <w:r w:rsidR="00DE7D51">
          <w:rPr>
            <w:rFonts w:asciiTheme="minorHAnsi" w:eastAsiaTheme="minorEastAsia" w:hAnsiTheme="minorHAnsi" w:cstheme="minorBidi"/>
            <w:noProof/>
            <w:sz w:val="22"/>
            <w:szCs w:val="22"/>
          </w:rPr>
          <w:tab/>
        </w:r>
        <w:r w:rsidR="00DE7D51" w:rsidRPr="005F35A7">
          <w:rPr>
            <w:rStyle w:val="Hyperlink"/>
            <w:noProof/>
          </w:rPr>
          <w:t>Service Requirements</w:t>
        </w:r>
        <w:r w:rsidR="00DE7D51">
          <w:rPr>
            <w:noProof/>
            <w:webHidden/>
          </w:rPr>
          <w:tab/>
        </w:r>
        <w:r w:rsidR="00DE7D51">
          <w:rPr>
            <w:noProof/>
            <w:webHidden/>
          </w:rPr>
          <w:fldChar w:fldCharType="begin"/>
        </w:r>
        <w:r w:rsidR="00DE7D51">
          <w:rPr>
            <w:noProof/>
            <w:webHidden/>
          </w:rPr>
          <w:instrText xml:space="preserve"> PAGEREF _Toc13671981 \h </w:instrText>
        </w:r>
        <w:r w:rsidR="00DE7D51">
          <w:rPr>
            <w:noProof/>
            <w:webHidden/>
          </w:rPr>
        </w:r>
        <w:r w:rsidR="00DE7D51">
          <w:rPr>
            <w:noProof/>
            <w:webHidden/>
          </w:rPr>
          <w:fldChar w:fldCharType="separate"/>
        </w:r>
        <w:r w:rsidR="00DE7D51">
          <w:rPr>
            <w:noProof/>
            <w:webHidden/>
          </w:rPr>
          <w:t>16</w:t>
        </w:r>
        <w:r w:rsidR="00DE7D51">
          <w:rPr>
            <w:noProof/>
            <w:webHidden/>
          </w:rPr>
          <w:fldChar w:fldCharType="end"/>
        </w:r>
      </w:hyperlink>
    </w:p>
    <w:p w14:paraId="46341FE2"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82" w:history="1">
        <w:r w:rsidR="00DE7D51" w:rsidRPr="005F35A7">
          <w:rPr>
            <w:rStyle w:val="Hyperlink"/>
            <w:noProof/>
          </w:rPr>
          <w:t>5.4.4</w:t>
        </w:r>
        <w:r w:rsidR="00DE7D51">
          <w:rPr>
            <w:rFonts w:asciiTheme="minorHAnsi" w:eastAsiaTheme="minorEastAsia" w:hAnsiTheme="minorHAnsi" w:cstheme="minorBidi"/>
            <w:noProof/>
            <w:sz w:val="22"/>
            <w:szCs w:val="22"/>
          </w:rPr>
          <w:tab/>
        </w:r>
        <w:r w:rsidR="00DE7D51" w:rsidRPr="005F35A7">
          <w:rPr>
            <w:rStyle w:val="Hyperlink"/>
            <w:noProof/>
          </w:rPr>
          <w:t>After Sales Requirements</w:t>
        </w:r>
        <w:r w:rsidR="00DE7D51">
          <w:rPr>
            <w:noProof/>
            <w:webHidden/>
          </w:rPr>
          <w:tab/>
        </w:r>
        <w:r w:rsidR="00DE7D51">
          <w:rPr>
            <w:noProof/>
            <w:webHidden/>
          </w:rPr>
          <w:fldChar w:fldCharType="begin"/>
        </w:r>
        <w:r w:rsidR="00DE7D51">
          <w:rPr>
            <w:noProof/>
            <w:webHidden/>
          </w:rPr>
          <w:instrText xml:space="preserve"> PAGEREF _Toc13671982 \h </w:instrText>
        </w:r>
        <w:r w:rsidR="00DE7D51">
          <w:rPr>
            <w:noProof/>
            <w:webHidden/>
          </w:rPr>
        </w:r>
        <w:r w:rsidR="00DE7D51">
          <w:rPr>
            <w:noProof/>
            <w:webHidden/>
          </w:rPr>
          <w:fldChar w:fldCharType="separate"/>
        </w:r>
        <w:r w:rsidR="00DE7D51">
          <w:rPr>
            <w:noProof/>
            <w:webHidden/>
          </w:rPr>
          <w:t>17</w:t>
        </w:r>
        <w:r w:rsidR="00DE7D51">
          <w:rPr>
            <w:noProof/>
            <w:webHidden/>
          </w:rPr>
          <w:fldChar w:fldCharType="end"/>
        </w:r>
      </w:hyperlink>
    </w:p>
    <w:p w14:paraId="58B7FA57"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83" w:history="1">
        <w:r w:rsidR="00DE7D51" w:rsidRPr="005F35A7">
          <w:rPr>
            <w:rStyle w:val="Hyperlink"/>
            <w:noProof/>
          </w:rPr>
          <w:t>5.4.5</w:t>
        </w:r>
        <w:r w:rsidR="00DE7D51">
          <w:rPr>
            <w:rFonts w:asciiTheme="minorHAnsi" w:eastAsiaTheme="minorEastAsia" w:hAnsiTheme="minorHAnsi" w:cstheme="minorBidi"/>
            <w:noProof/>
            <w:sz w:val="22"/>
            <w:szCs w:val="22"/>
          </w:rPr>
          <w:tab/>
        </w:r>
        <w:r w:rsidR="00DE7D51" w:rsidRPr="005F35A7">
          <w:rPr>
            <w:rStyle w:val="Hyperlink"/>
            <w:noProof/>
          </w:rPr>
          <w:t>Process requirements</w:t>
        </w:r>
        <w:r w:rsidR="00DE7D51">
          <w:rPr>
            <w:noProof/>
            <w:webHidden/>
          </w:rPr>
          <w:tab/>
        </w:r>
        <w:r w:rsidR="00DE7D51">
          <w:rPr>
            <w:noProof/>
            <w:webHidden/>
          </w:rPr>
          <w:fldChar w:fldCharType="begin"/>
        </w:r>
        <w:r w:rsidR="00DE7D51">
          <w:rPr>
            <w:noProof/>
            <w:webHidden/>
          </w:rPr>
          <w:instrText xml:space="preserve"> PAGEREF _Toc13671983 \h </w:instrText>
        </w:r>
        <w:r w:rsidR="00DE7D51">
          <w:rPr>
            <w:noProof/>
            <w:webHidden/>
          </w:rPr>
        </w:r>
        <w:r w:rsidR="00DE7D51">
          <w:rPr>
            <w:noProof/>
            <w:webHidden/>
          </w:rPr>
          <w:fldChar w:fldCharType="separate"/>
        </w:r>
        <w:r w:rsidR="00DE7D51">
          <w:rPr>
            <w:noProof/>
            <w:webHidden/>
          </w:rPr>
          <w:t>17</w:t>
        </w:r>
        <w:r w:rsidR="00DE7D51">
          <w:rPr>
            <w:noProof/>
            <w:webHidden/>
          </w:rPr>
          <w:fldChar w:fldCharType="end"/>
        </w:r>
      </w:hyperlink>
    </w:p>
    <w:p w14:paraId="250BC242"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84" w:history="1">
        <w:r w:rsidR="00DE7D51" w:rsidRPr="005F35A7">
          <w:rPr>
            <w:rStyle w:val="Hyperlink"/>
            <w:noProof/>
          </w:rPr>
          <w:t>6</w:t>
        </w:r>
        <w:r w:rsidR="00DE7D51">
          <w:rPr>
            <w:rFonts w:asciiTheme="minorHAnsi" w:eastAsiaTheme="minorEastAsia" w:hAnsiTheme="minorHAnsi" w:cstheme="minorBidi"/>
            <w:noProof/>
            <w:sz w:val="22"/>
            <w:szCs w:val="22"/>
          </w:rPr>
          <w:tab/>
        </w:r>
        <w:r w:rsidR="00DE7D51" w:rsidRPr="005F35A7">
          <w:rPr>
            <w:rStyle w:val="Hyperlink"/>
            <w:noProof/>
          </w:rPr>
          <w:t>Functional Safety</w:t>
        </w:r>
        <w:r w:rsidR="00DE7D51">
          <w:rPr>
            <w:noProof/>
            <w:webHidden/>
          </w:rPr>
          <w:tab/>
        </w:r>
        <w:r w:rsidR="00DE7D51">
          <w:rPr>
            <w:noProof/>
            <w:webHidden/>
          </w:rPr>
          <w:fldChar w:fldCharType="begin"/>
        </w:r>
        <w:r w:rsidR="00DE7D51">
          <w:rPr>
            <w:noProof/>
            <w:webHidden/>
          </w:rPr>
          <w:instrText xml:space="preserve"> PAGEREF _Toc13671984 \h </w:instrText>
        </w:r>
        <w:r w:rsidR="00DE7D51">
          <w:rPr>
            <w:noProof/>
            <w:webHidden/>
          </w:rPr>
        </w:r>
        <w:r w:rsidR="00DE7D51">
          <w:rPr>
            <w:noProof/>
            <w:webHidden/>
          </w:rPr>
          <w:fldChar w:fldCharType="separate"/>
        </w:r>
        <w:r w:rsidR="00DE7D51">
          <w:rPr>
            <w:noProof/>
            <w:webHidden/>
          </w:rPr>
          <w:t>18</w:t>
        </w:r>
        <w:r w:rsidR="00DE7D51">
          <w:rPr>
            <w:noProof/>
            <w:webHidden/>
          </w:rPr>
          <w:fldChar w:fldCharType="end"/>
        </w:r>
      </w:hyperlink>
    </w:p>
    <w:p w14:paraId="4F2831F8"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85" w:history="1">
        <w:r w:rsidR="00DE7D51" w:rsidRPr="005F35A7">
          <w:rPr>
            <w:rStyle w:val="Hyperlink"/>
            <w:noProof/>
          </w:rPr>
          <w:t>6.1</w:t>
        </w:r>
        <w:r w:rsidR="00DE7D51">
          <w:rPr>
            <w:rFonts w:asciiTheme="minorHAnsi" w:eastAsiaTheme="minorEastAsia" w:hAnsiTheme="minorHAnsi" w:cstheme="minorBidi"/>
            <w:noProof/>
            <w:sz w:val="22"/>
            <w:szCs w:val="22"/>
          </w:rPr>
          <w:tab/>
        </w:r>
        <w:r w:rsidR="00DE7D51" w:rsidRPr="005F35A7">
          <w:rPr>
            <w:rStyle w:val="Hyperlink"/>
            <w:noProof/>
          </w:rPr>
          <w:t>System Behaviors for HARA</w:t>
        </w:r>
        <w:r w:rsidR="00DE7D51">
          <w:rPr>
            <w:noProof/>
            <w:webHidden/>
          </w:rPr>
          <w:tab/>
        </w:r>
        <w:r w:rsidR="00DE7D51">
          <w:rPr>
            <w:noProof/>
            <w:webHidden/>
          </w:rPr>
          <w:fldChar w:fldCharType="begin"/>
        </w:r>
        <w:r w:rsidR="00DE7D51">
          <w:rPr>
            <w:noProof/>
            <w:webHidden/>
          </w:rPr>
          <w:instrText xml:space="preserve"> PAGEREF _Toc13671985 \h </w:instrText>
        </w:r>
        <w:r w:rsidR="00DE7D51">
          <w:rPr>
            <w:noProof/>
            <w:webHidden/>
          </w:rPr>
        </w:r>
        <w:r w:rsidR="00DE7D51">
          <w:rPr>
            <w:noProof/>
            <w:webHidden/>
          </w:rPr>
          <w:fldChar w:fldCharType="separate"/>
        </w:r>
        <w:r w:rsidR="00DE7D51">
          <w:rPr>
            <w:noProof/>
            <w:webHidden/>
          </w:rPr>
          <w:t>18</w:t>
        </w:r>
        <w:r w:rsidR="00DE7D51">
          <w:rPr>
            <w:noProof/>
            <w:webHidden/>
          </w:rPr>
          <w:fldChar w:fldCharType="end"/>
        </w:r>
      </w:hyperlink>
    </w:p>
    <w:p w14:paraId="5411E8AF"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86" w:history="1">
        <w:r w:rsidR="00DE7D51" w:rsidRPr="005F35A7">
          <w:rPr>
            <w:rStyle w:val="Hyperlink"/>
            <w:noProof/>
          </w:rPr>
          <w:t>6.2</w:t>
        </w:r>
        <w:r w:rsidR="00DE7D51">
          <w:rPr>
            <w:rFonts w:asciiTheme="minorHAnsi" w:eastAsiaTheme="minorEastAsia" w:hAnsiTheme="minorHAnsi" w:cstheme="minorBidi"/>
            <w:noProof/>
            <w:sz w:val="22"/>
            <w:szCs w:val="22"/>
          </w:rPr>
          <w:tab/>
        </w:r>
        <w:r w:rsidR="00DE7D51" w:rsidRPr="005F35A7">
          <w:rPr>
            <w:rStyle w:val="Hyperlink"/>
            <w:noProof/>
          </w:rPr>
          <w:t>Safety Assumptions</w:t>
        </w:r>
        <w:r w:rsidR="00DE7D51">
          <w:rPr>
            <w:noProof/>
            <w:webHidden/>
          </w:rPr>
          <w:tab/>
        </w:r>
        <w:r w:rsidR="00DE7D51">
          <w:rPr>
            <w:noProof/>
            <w:webHidden/>
          </w:rPr>
          <w:fldChar w:fldCharType="begin"/>
        </w:r>
        <w:r w:rsidR="00DE7D51">
          <w:rPr>
            <w:noProof/>
            <w:webHidden/>
          </w:rPr>
          <w:instrText xml:space="preserve"> PAGEREF _Toc13671986 \h </w:instrText>
        </w:r>
        <w:r w:rsidR="00DE7D51">
          <w:rPr>
            <w:noProof/>
            <w:webHidden/>
          </w:rPr>
        </w:r>
        <w:r w:rsidR="00DE7D51">
          <w:rPr>
            <w:noProof/>
            <w:webHidden/>
          </w:rPr>
          <w:fldChar w:fldCharType="separate"/>
        </w:r>
        <w:r w:rsidR="00DE7D51">
          <w:rPr>
            <w:noProof/>
            <w:webHidden/>
          </w:rPr>
          <w:t>18</w:t>
        </w:r>
        <w:r w:rsidR="00DE7D51">
          <w:rPr>
            <w:noProof/>
            <w:webHidden/>
          </w:rPr>
          <w:fldChar w:fldCharType="end"/>
        </w:r>
      </w:hyperlink>
    </w:p>
    <w:p w14:paraId="4E186980"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87" w:history="1">
        <w:r w:rsidR="00DE7D51" w:rsidRPr="005F35A7">
          <w:rPr>
            <w:rStyle w:val="Hyperlink"/>
            <w:noProof/>
          </w:rPr>
          <w:t>6.3</w:t>
        </w:r>
        <w:r w:rsidR="00DE7D51">
          <w:rPr>
            <w:rFonts w:asciiTheme="minorHAnsi" w:eastAsiaTheme="minorEastAsia" w:hAnsiTheme="minorHAnsi" w:cstheme="minorBidi"/>
            <w:noProof/>
            <w:sz w:val="22"/>
            <w:szCs w:val="22"/>
          </w:rPr>
          <w:tab/>
        </w:r>
        <w:r w:rsidR="00DE7D51" w:rsidRPr="005F35A7">
          <w:rPr>
            <w:rStyle w:val="Hyperlink"/>
            <w:noProof/>
          </w:rPr>
          <w:t>Safety Goals</w:t>
        </w:r>
        <w:r w:rsidR="00DE7D51">
          <w:rPr>
            <w:noProof/>
            <w:webHidden/>
          </w:rPr>
          <w:tab/>
        </w:r>
        <w:r w:rsidR="00DE7D51">
          <w:rPr>
            <w:noProof/>
            <w:webHidden/>
          </w:rPr>
          <w:fldChar w:fldCharType="begin"/>
        </w:r>
        <w:r w:rsidR="00DE7D51">
          <w:rPr>
            <w:noProof/>
            <w:webHidden/>
          </w:rPr>
          <w:instrText xml:space="preserve"> PAGEREF _Toc13671987 \h </w:instrText>
        </w:r>
        <w:r w:rsidR="00DE7D51">
          <w:rPr>
            <w:noProof/>
            <w:webHidden/>
          </w:rPr>
        </w:r>
        <w:r w:rsidR="00DE7D51">
          <w:rPr>
            <w:noProof/>
            <w:webHidden/>
          </w:rPr>
          <w:fldChar w:fldCharType="separate"/>
        </w:r>
        <w:r w:rsidR="00DE7D51">
          <w:rPr>
            <w:noProof/>
            <w:webHidden/>
          </w:rPr>
          <w:t>18</w:t>
        </w:r>
        <w:r w:rsidR="00DE7D51">
          <w:rPr>
            <w:noProof/>
            <w:webHidden/>
          </w:rPr>
          <w:fldChar w:fldCharType="end"/>
        </w:r>
      </w:hyperlink>
    </w:p>
    <w:p w14:paraId="19942ADE"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88" w:history="1">
        <w:r w:rsidR="00DE7D51" w:rsidRPr="005F35A7">
          <w:rPr>
            <w:rStyle w:val="Hyperlink"/>
            <w:noProof/>
          </w:rPr>
          <w:t>6.4</w:t>
        </w:r>
        <w:r w:rsidR="00DE7D51">
          <w:rPr>
            <w:rFonts w:asciiTheme="minorHAnsi" w:eastAsiaTheme="minorEastAsia" w:hAnsiTheme="minorHAnsi" w:cstheme="minorBidi"/>
            <w:noProof/>
            <w:sz w:val="22"/>
            <w:szCs w:val="22"/>
          </w:rPr>
          <w:tab/>
        </w:r>
        <w:r w:rsidR="00DE7D51" w:rsidRPr="005F35A7">
          <w:rPr>
            <w:rStyle w:val="Hyperlink"/>
            <w:noProof/>
          </w:rPr>
          <w:t>Functional Safety Requirements</w:t>
        </w:r>
        <w:r w:rsidR="00DE7D51">
          <w:rPr>
            <w:noProof/>
            <w:webHidden/>
          </w:rPr>
          <w:tab/>
        </w:r>
        <w:r w:rsidR="00DE7D51">
          <w:rPr>
            <w:noProof/>
            <w:webHidden/>
          </w:rPr>
          <w:fldChar w:fldCharType="begin"/>
        </w:r>
        <w:r w:rsidR="00DE7D51">
          <w:rPr>
            <w:noProof/>
            <w:webHidden/>
          </w:rPr>
          <w:instrText xml:space="preserve"> PAGEREF _Toc13671988 \h </w:instrText>
        </w:r>
        <w:r w:rsidR="00DE7D51">
          <w:rPr>
            <w:noProof/>
            <w:webHidden/>
          </w:rPr>
        </w:r>
        <w:r w:rsidR="00DE7D51">
          <w:rPr>
            <w:noProof/>
            <w:webHidden/>
          </w:rPr>
          <w:fldChar w:fldCharType="separate"/>
        </w:r>
        <w:r w:rsidR="00DE7D51">
          <w:rPr>
            <w:noProof/>
            <w:webHidden/>
          </w:rPr>
          <w:t>19</w:t>
        </w:r>
        <w:r w:rsidR="00DE7D51">
          <w:rPr>
            <w:noProof/>
            <w:webHidden/>
          </w:rPr>
          <w:fldChar w:fldCharType="end"/>
        </w:r>
      </w:hyperlink>
    </w:p>
    <w:p w14:paraId="643D588B"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89" w:history="1">
        <w:r w:rsidR="00DE7D51" w:rsidRPr="005F35A7">
          <w:rPr>
            <w:rStyle w:val="Hyperlink"/>
            <w:noProof/>
          </w:rPr>
          <w:t>6.4.1</w:t>
        </w:r>
        <w:r w:rsidR="00DE7D51">
          <w:rPr>
            <w:rFonts w:asciiTheme="minorHAnsi" w:eastAsiaTheme="minorEastAsia" w:hAnsiTheme="minorHAnsi" w:cstheme="minorBidi"/>
            <w:noProof/>
            <w:sz w:val="22"/>
            <w:szCs w:val="22"/>
          </w:rPr>
          <w:tab/>
        </w:r>
        <w:r w:rsidR="00DE7D51" w:rsidRPr="005F35A7">
          <w:rPr>
            <w:rStyle w:val="Hyperlink"/>
            <w:noProof/>
          </w:rPr>
          <w:t>&lt;Goal 1 Name&gt;</w:t>
        </w:r>
        <w:r w:rsidR="00DE7D51">
          <w:rPr>
            <w:noProof/>
            <w:webHidden/>
          </w:rPr>
          <w:tab/>
        </w:r>
        <w:r w:rsidR="00DE7D51">
          <w:rPr>
            <w:noProof/>
            <w:webHidden/>
          </w:rPr>
          <w:fldChar w:fldCharType="begin"/>
        </w:r>
        <w:r w:rsidR="00DE7D51">
          <w:rPr>
            <w:noProof/>
            <w:webHidden/>
          </w:rPr>
          <w:instrText xml:space="preserve"> PAGEREF _Toc13671989 \h </w:instrText>
        </w:r>
        <w:r w:rsidR="00DE7D51">
          <w:rPr>
            <w:noProof/>
            <w:webHidden/>
          </w:rPr>
        </w:r>
        <w:r w:rsidR="00DE7D51">
          <w:rPr>
            <w:noProof/>
            <w:webHidden/>
          </w:rPr>
          <w:fldChar w:fldCharType="separate"/>
        </w:r>
        <w:r w:rsidR="00DE7D51">
          <w:rPr>
            <w:noProof/>
            <w:webHidden/>
          </w:rPr>
          <w:t>19</w:t>
        </w:r>
        <w:r w:rsidR="00DE7D51">
          <w:rPr>
            <w:noProof/>
            <w:webHidden/>
          </w:rPr>
          <w:fldChar w:fldCharType="end"/>
        </w:r>
      </w:hyperlink>
    </w:p>
    <w:p w14:paraId="207ABACB"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90" w:history="1">
        <w:r w:rsidR="00DE7D51" w:rsidRPr="005F35A7">
          <w:rPr>
            <w:rStyle w:val="Hyperlink"/>
            <w:noProof/>
          </w:rPr>
          <w:t>6.4.2</w:t>
        </w:r>
        <w:r w:rsidR="00DE7D51">
          <w:rPr>
            <w:rFonts w:asciiTheme="minorHAnsi" w:eastAsiaTheme="minorEastAsia" w:hAnsiTheme="minorHAnsi" w:cstheme="minorBidi"/>
            <w:noProof/>
            <w:sz w:val="22"/>
            <w:szCs w:val="22"/>
          </w:rPr>
          <w:tab/>
        </w:r>
        <w:r w:rsidR="00DE7D51" w:rsidRPr="005F35A7">
          <w:rPr>
            <w:rStyle w:val="Hyperlink"/>
            <w:noProof/>
          </w:rPr>
          <w:t>&lt;Goal 2 Name&gt;</w:t>
        </w:r>
        <w:r w:rsidR="00DE7D51">
          <w:rPr>
            <w:noProof/>
            <w:webHidden/>
          </w:rPr>
          <w:tab/>
        </w:r>
        <w:r w:rsidR="00DE7D51">
          <w:rPr>
            <w:noProof/>
            <w:webHidden/>
          </w:rPr>
          <w:fldChar w:fldCharType="begin"/>
        </w:r>
        <w:r w:rsidR="00DE7D51">
          <w:rPr>
            <w:noProof/>
            <w:webHidden/>
          </w:rPr>
          <w:instrText xml:space="preserve"> PAGEREF _Toc13671990 \h </w:instrText>
        </w:r>
        <w:r w:rsidR="00DE7D51">
          <w:rPr>
            <w:noProof/>
            <w:webHidden/>
          </w:rPr>
        </w:r>
        <w:r w:rsidR="00DE7D51">
          <w:rPr>
            <w:noProof/>
            <w:webHidden/>
          </w:rPr>
          <w:fldChar w:fldCharType="separate"/>
        </w:r>
        <w:r w:rsidR="00DE7D51">
          <w:rPr>
            <w:noProof/>
            <w:webHidden/>
          </w:rPr>
          <w:t>19</w:t>
        </w:r>
        <w:r w:rsidR="00DE7D51">
          <w:rPr>
            <w:noProof/>
            <w:webHidden/>
          </w:rPr>
          <w:fldChar w:fldCharType="end"/>
        </w:r>
      </w:hyperlink>
    </w:p>
    <w:p w14:paraId="1F5CBF9C"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91" w:history="1">
        <w:r w:rsidR="00DE7D51" w:rsidRPr="005F35A7">
          <w:rPr>
            <w:rStyle w:val="Hyperlink"/>
            <w:noProof/>
          </w:rPr>
          <w:t>6.4.3</w:t>
        </w:r>
        <w:r w:rsidR="00DE7D51">
          <w:rPr>
            <w:rFonts w:asciiTheme="minorHAnsi" w:eastAsiaTheme="minorEastAsia" w:hAnsiTheme="minorHAnsi" w:cstheme="minorBidi"/>
            <w:noProof/>
            <w:sz w:val="22"/>
            <w:szCs w:val="22"/>
          </w:rPr>
          <w:tab/>
        </w:r>
        <w:r w:rsidR="00DE7D51" w:rsidRPr="005F35A7">
          <w:rPr>
            <w:rStyle w:val="Hyperlink"/>
            <w:noProof/>
          </w:rPr>
          <w:t>Derivation of Requirements on Assumptions</w:t>
        </w:r>
        <w:r w:rsidR="00DE7D51">
          <w:rPr>
            <w:noProof/>
            <w:webHidden/>
          </w:rPr>
          <w:tab/>
        </w:r>
        <w:r w:rsidR="00DE7D51">
          <w:rPr>
            <w:noProof/>
            <w:webHidden/>
          </w:rPr>
          <w:fldChar w:fldCharType="begin"/>
        </w:r>
        <w:r w:rsidR="00DE7D51">
          <w:rPr>
            <w:noProof/>
            <w:webHidden/>
          </w:rPr>
          <w:instrText xml:space="preserve"> PAGEREF _Toc13671991 \h </w:instrText>
        </w:r>
        <w:r w:rsidR="00DE7D51">
          <w:rPr>
            <w:noProof/>
            <w:webHidden/>
          </w:rPr>
        </w:r>
        <w:r w:rsidR="00DE7D51">
          <w:rPr>
            <w:noProof/>
            <w:webHidden/>
          </w:rPr>
          <w:fldChar w:fldCharType="separate"/>
        </w:r>
        <w:r w:rsidR="00DE7D51">
          <w:rPr>
            <w:noProof/>
            <w:webHidden/>
          </w:rPr>
          <w:t>19</w:t>
        </w:r>
        <w:r w:rsidR="00DE7D51">
          <w:rPr>
            <w:noProof/>
            <w:webHidden/>
          </w:rPr>
          <w:fldChar w:fldCharType="end"/>
        </w:r>
      </w:hyperlink>
    </w:p>
    <w:p w14:paraId="442F908C"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92" w:history="1">
        <w:r w:rsidR="00DE7D51" w:rsidRPr="005F35A7">
          <w:rPr>
            <w:rStyle w:val="Hyperlink"/>
            <w:noProof/>
          </w:rPr>
          <w:t>6.5</w:t>
        </w:r>
        <w:r w:rsidR="00DE7D51">
          <w:rPr>
            <w:rFonts w:asciiTheme="minorHAnsi" w:eastAsiaTheme="minorEastAsia" w:hAnsiTheme="minorHAnsi" w:cstheme="minorBidi"/>
            <w:noProof/>
            <w:sz w:val="22"/>
            <w:szCs w:val="22"/>
          </w:rPr>
          <w:tab/>
        </w:r>
        <w:r w:rsidR="00DE7D51" w:rsidRPr="005F35A7">
          <w:rPr>
            <w:rStyle w:val="Hyperlink"/>
            <w:noProof/>
          </w:rPr>
          <w:t>(Decomposed) Functional Safety Requirements</w:t>
        </w:r>
        <w:r w:rsidR="00DE7D51">
          <w:rPr>
            <w:noProof/>
            <w:webHidden/>
          </w:rPr>
          <w:tab/>
        </w:r>
        <w:r w:rsidR="00DE7D51">
          <w:rPr>
            <w:noProof/>
            <w:webHidden/>
          </w:rPr>
          <w:fldChar w:fldCharType="begin"/>
        </w:r>
        <w:r w:rsidR="00DE7D51">
          <w:rPr>
            <w:noProof/>
            <w:webHidden/>
          </w:rPr>
          <w:instrText xml:space="preserve"> PAGEREF _Toc13671992 \h </w:instrText>
        </w:r>
        <w:r w:rsidR="00DE7D51">
          <w:rPr>
            <w:noProof/>
            <w:webHidden/>
          </w:rPr>
        </w:r>
        <w:r w:rsidR="00DE7D51">
          <w:rPr>
            <w:noProof/>
            <w:webHidden/>
          </w:rPr>
          <w:fldChar w:fldCharType="separate"/>
        </w:r>
        <w:r w:rsidR="00DE7D51">
          <w:rPr>
            <w:noProof/>
            <w:webHidden/>
          </w:rPr>
          <w:t>19</w:t>
        </w:r>
        <w:r w:rsidR="00DE7D51">
          <w:rPr>
            <w:noProof/>
            <w:webHidden/>
          </w:rPr>
          <w:fldChar w:fldCharType="end"/>
        </w:r>
      </w:hyperlink>
    </w:p>
    <w:p w14:paraId="6FC932A2"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93" w:history="1">
        <w:r w:rsidR="00DE7D51" w:rsidRPr="005F35A7">
          <w:rPr>
            <w:rStyle w:val="Hyperlink"/>
            <w:noProof/>
          </w:rPr>
          <w:t>7</w:t>
        </w:r>
        <w:r w:rsidR="00DE7D51">
          <w:rPr>
            <w:rFonts w:asciiTheme="minorHAnsi" w:eastAsiaTheme="minorEastAsia" w:hAnsiTheme="minorHAnsi" w:cstheme="minorBidi"/>
            <w:noProof/>
            <w:sz w:val="22"/>
            <w:szCs w:val="22"/>
          </w:rPr>
          <w:tab/>
        </w:r>
        <w:r w:rsidR="00DE7D51" w:rsidRPr="005F35A7">
          <w:rPr>
            <w:rStyle w:val="Hyperlink"/>
            <w:noProof/>
          </w:rPr>
          <w:t>Architecture</w:t>
        </w:r>
        <w:r w:rsidR="00DE7D51">
          <w:rPr>
            <w:noProof/>
            <w:webHidden/>
          </w:rPr>
          <w:tab/>
        </w:r>
        <w:r w:rsidR="00DE7D51">
          <w:rPr>
            <w:noProof/>
            <w:webHidden/>
          </w:rPr>
          <w:fldChar w:fldCharType="begin"/>
        </w:r>
        <w:r w:rsidR="00DE7D51">
          <w:rPr>
            <w:noProof/>
            <w:webHidden/>
          </w:rPr>
          <w:instrText xml:space="preserve"> PAGEREF _Toc13671993 \h </w:instrText>
        </w:r>
        <w:r w:rsidR="00DE7D51">
          <w:rPr>
            <w:noProof/>
            <w:webHidden/>
          </w:rPr>
        </w:r>
        <w:r w:rsidR="00DE7D51">
          <w:rPr>
            <w:noProof/>
            <w:webHidden/>
          </w:rPr>
          <w:fldChar w:fldCharType="separate"/>
        </w:r>
        <w:r w:rsidR="00DE7D51">
          <w:rPr>
            <w:noProof/>
            <w:webHidden/>
          </w:rPr>
          <w:t>21</w:t>
        </w:r>
        <w:r w:rsidR="00DE7D51">
          <w:rPr>
            <w:noProof/>
            <w:webHidden/>
          </w:rPr>
          <w:fldChar w:fldCharType="end"/>
        </w:r>
      </w:hyperlink>
    </w:p>
    <w:p w14:paraId="14A860A6"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94" w:history="1">
        <w:r w:rsidR="00DE7D51" w:rsidRPr="005F35A7">
          <w:rPr>
            <w:rStyle w:val="Hyperlink"/>
            <w:noProof/>
          </w:rPr>
          <w:t>7.1</w:t>
        </w:r>
        <w:r w:rsidR="00DE7D51">
          <w:rPr>
            <w:rFonts w:asciiTheme="minorHAnsi" w:eastAsiaTheme="minorEastAsia" w:hAnsiTheme="minorHAnsi" w:cstheme="minorBidi"/>
            <w:noProof/>
            <w:sz w:val="22"/>
            <w:szCs w:val="22"/>
          </w:rPr>
          <w:tab/>
        </w:r>
        <w:r w:rsidR="00DE7D51" w:rsidRPr="005F35A7">
          <w:rPr>
            <w:rStyle w:val="Hyperlink"/>
            <w:noProof/>
          </w:rPr>
          <w:t>Functional Architecture</w:t>
        </w:r>
        <w:r w:rsidR="00DE7D51">
          <w:rPr>
            <w:noProof/>
            <w:webHidden/>
          </w:rPr>
          <w:tab/>
        </w:r>
        <w:r w:rsidR="00DE7D51">
          <w:rPr>
            <w:noProof/>
            <w:webHidden/>
          </w:rPr>
          <w:fldChar w:fldCharType="begin"/>
        </w:r>
        <w:r w:rsidR="00DE7D51">
          <w:rPr>
            <w:noProof/>
            <w:webHidden/>
          </w:rPr>
          <w:instrText xml:space="preserve"> PAGEREF _Toc13671994 \h </w:instrText>
        </w:r>
        <w:r w:rsidR="00DE7D51">
          <w:rPr>
            <w:noProof/>
            <w:webHidden/>
          </w:rPr>
        </w:r>
        <w:r w:rsidR="00DE7D51">
          <w:rPr>
            <w:noProof/>
            <w:webHidden/>
          </w:rPr>
          <w:fldChar w:fldCharType="separate"/>
        </w:r>
        <w:r w:rsidR="00DE7D51">
          <w:rPr>
            <w:noProof/>
            <w:webHidden/>
          </w:rPr>
          <w:t>21</w:t>
        </w:r>
        <w:r w:rsidR="00DE7D51">
          <w:rPr>
            <w:noProof/>
            <w:webHidden/>
          </w:rPr>
          <w:fldChar w:fldCharType="end"/>
        </w:r>
      </w:hyperlink>
    </w:p>
    <w:p w14:paraId="1A907415"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95" w:history="1">
        <w:r w:rsidR="00DE7D51" w:rsidRPr="005F35A7">
          <w:rPr>
            <w:rStyle w:val="Hyperlink"/>
            <w:noProof/>
          </w:rPr>
          <w:t>7.1.1</w:t>
        </w:r>
        <w:r w:rsidR="00DE7D51">
          <w:rPr>
            <w:rFonts w:asciiTheme="minorHAnsi" w:eastAsiaTheme="minorEastAsia" w:hAnsiTheme="minorHAnsi" w:cstheme="minorBidi"/>
            <w:noProof/>
            <w:sz w:val="22"/>
            <w:szCs w:val="22"/>
          </w:rPr>
          <w:tab/>
        </w:r>
        <w:r w:rsidR="00DE7D51" w:rsidRPr="005F35A7">
          <w:rPr>
            <w:rStyle w:val="Hyperlink"/>
            <w:noProof/>
          </w:rPr>
          <w:t>List of Functions</w:t>
        </w:r>
        <w:r w:rsidR="00DE7D51">
          <w:rPr>
            <w:noProof/>
            <w:webHidden/>
          </w:rPr>
          <w:tab/>
        </w:r>
        <w:r w:rsidR="00DE7D51">
          <w:rPr>
            <w:noProof/>
            <w:webHidden/>
          </w:rPr>
          <w:fldChar w:fldCharType="begin"/>
        </w:r>
        <w:r w:rsidR="00DE7D51">
          <w:rPr>
            <w:noProof/>
            <w:webHidden/>
          </w:rPr>
          <w:instrText xml:space="preserve"> PAGEREF _Toc13671995 \h </w:instrText>
        </w:r>
        <w:r w:rsidR="00DE7D51">
          <w:rPr>
            <w:noProof/>
            <w:webHidden/>
          </w:rPr>
        </w:r>
        <w:r w:rsidR="00DE7D51">
          <w:rPr>
            <w:noProof/>
            <w:webHidden/>
          </w:rPr>
          <w:fldChar w:fldCharType="separate"/>
        </w:r>
        <w:r w:rsidR="00DE7D51">
          <w:rPr>
            <w:noProof/>
            <w:webHidden/>
          </w:rPr>
          <w:t>21</w:t>
        </w:r>
        <w:r w:rsidR="00DE7D51">
          <w:rPr>
            <w:noProof/>
            <w:webHidden/>
          </w:rPr>
          <w:fldChar w:fldCharType="end"/>
        </w:r>
      </w:hyperlink>
    </w:p>
    <w:p w14:paraId="32C210D0" w14:textId="77777777" w:rsidR="00DE7D51" w:rsidRDefault="00444359">
      <w:pPr>
        <w:pStyle w:val="TOC2"/>
        <w:tabs>
          <w:tab w:val="left" w:pos="600"/>
          <w:tab w:val="right" w:leader="dot" w:pos="10173"/>
        </w:tabs>
        <w:rPr>
          <w:rFonts w:asciiTheme="minorHAnsi" w:eastAsiaTheme="minorEastAsia" w:hAnsiTheme="minorHAnsi" w:cstheme="minorBidi"/>
          <w:noProof/>
          <w:sz w:val="22"/>
          <w:szCs w:val="22"/>
        </w:rPr>
      </w:pPr>
      <w:hyperlink w:anchor="_Toc13671996" w:history="1">
        <w:r w:rsidR="00DE7D51" w:rsidRPr="005F35A7">
          <w:rPr>
            <w:rStyle w:val="Hyperlink"/>
            <w:noProof/>
          </w:rPr>
          <w:t>7.2</w:t>
        </w:r>
        <w:r w:rsidR="00DE7D51">
          <w:rPr>
            <w:rFonts w:asciiTheme="minorHAnsi" w:eastAsiaTheme="minorEastAsia" w:hAnsiTheme="minorHAnsi" w:cstheme="minorBidi"/>
            <w:noProof/>
            <w:sz w:val="22"/>
            <w:szCs w:val="22"/>
          </w:rPr>
          <w:tab/>
        </w:r>
        <w:r w:rsidR="00DE7D51" w:rsidRPr="005F35A7">
          <w:rPr>
            <w:rStyle w:val="Hyperlink"/>
            <w:noProof/>
          </w:rPr>
          <w:t>Logical Architecture</w:t>
        </w:r>
        <w:r w:rsidR="00DE7D51">
          <w:rPr>
            <w:noProof/>
            <w:webHidden/>
          </w:rPr>
          <w:tab/>
        </w:r>
        <w:r w:rsidR="00DE7D51">
          <w:rPr>
            <w:noProof/>
            <w:webHidden/>
          </w:rPr>
          <w:fldChar w:fldCharType="begin"/>
        </w:r>
        <w:r w:rsidR="00DE7D51">
          <w:rPr>
            <w:noProof/>
            <w:webHidden/>
          </w:rPr>
          <w:instrText xml:space="preserve"> PAGEREF _Toc13671996 \h </w:instrText>
        </w:r>
        <w:r w:rsidR="00DE7D51">
          <w:rPr>
            <w:noProof/>
            <w:webHidden/>
          </w:rPr>
        </w:r>
        <w:r w:rsidR="00DE7D51">
          <w:rPr>
            <w:noProof/>
            <w:webHidden/>
          </w:rPr>
          <w:fldChar w:fldCharType="separate"/>
        </w:r>
        <w:r w:rsidR="00DE7D51">
          <w:rPr>
            <w:noProof/>
            <w:webHidden/>
          </w:rPr>
          <w:t>22</w:t>
        </w:r>
        <w:r w:rsidR="00DE7D51">
          <w:rPr>
            <w:noProof/>
            <w:webHidden/>
          </w:rPr>
          <w:fldChar w:fldCharType="end"/>
        </w:r>
      </w:hyperlink>
    </w:p>
    <w:p w14:paraId="5A0BC477"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97" w:history="1">
        <w:r w:rsidR="00DE7D51" w:rsidRPr="005F35A7">
          <w:rPr>
            <w:rStyle w:val="Hyperlink"/>
            <w:noProof/>
          </w:rPr>
          <w:t>7.2.1</w:t>
        </w:r>
        <w:r w:rsidR="00DE7D51">
          <w:rPr>
            <w:rFonts w:asciiTheme="minorHAnsi" w:eastAsiaTheme="minorEastAsia" w:hAnsiTheme="minorHAnsi" w:cstheme="minorBidi"/>
            <w:noProof/>
            <w:sz w:val="22"/>
            <w:szCs w:val="22"/>
          </w:rPr>
          <w:tab/>
        </w:r>
        <w:r w:rsidR="00DE7D51" w:rsidRPr="005F35A7">
          <w:rPr>
            <w:rStyle w:val="Hyperlink"/>
            <w:noProof/>
          </w:rPr>
          <w:t>Logical Elements</w:t>
        </w:r>
        <w:r w:rsidR="00DE7D51">
          <w:rPr>
            <w:noProof/>
            <w:webHidden/>
          </w:rPr>
          <w:tab/>
        </w:r>
        <w:r w:rsidR="00DE7D51">
          <w:rPr>
            <w:noProof/>
            <w:webHidden/>
          </w:rPr>
          <w:fldChar w:fldCharType="begin"/>
        </w:r>
        <w:r w:rsidR="00DE7D51">
          <w:rPr>
            <w:noProof/>
            <w:webHidden/>
          </w:rPr>
          <w:instrText xml:space="preserve"> PAGEREF _Toc13671997 \h </w:instrText>
        </w:r>
        <w:r w:rsidR="00DE7D51">
          <w:rPr>
            <w:noProof/>
            <w:webHidden/>
          </w:rPr>
        </w:r>
        <w:r w:rsidR="00DE7D51">
          <w:rPr>
            <w:noProof/>
            <w:webHidden/>
          </w:rPr>
          <w:fldChar w:fldCharType="separate"/>
        </w:r>
        <w:r w:rsidR="00DE7D51">
          <w:rPr>
            <w:noProof/>
            <w:webHidden/>
          </w:rPr>
          <w:t>23</w:t>
        </w:r>
        <w:r w:rsidR="00DE7D51">
          <w:rPr>
            <w:noProof/>
            <w:webHidden/>
          </w:rPr>
          <w:fldChar w:fldCharType="end"/>
        </w:r>
      </w:hyperlink>
    </w:p>
    <w:p w14:paraId="107CFF52" w14:textId="77777777" w:rsidR="00DE7D51" w:rsidRDefault="00444359">
      <w:pPr>
        <w:pStyle w:val="TOC3"/>
        <w:tabs>
          <w:tab w:val="left" w:pos="1200"/>
          <w:tab w:val="right" w:leader="dot" w:pos="10173"/>
        </w:tabs>
        <w:rPr>
          <w:rFonts w:asciiTheme="minorHAnsi" w:eastAsiaTheme="minorEastAsia" w:hAnsiTheme="minorHAnsi" w:cstheme="minorBidi"/>
          <w:noProof/>
          <w:sz w:val="22"/>
          <w:szCs w:val="22"/>
        </w:rPr>
      </w:pPr>
      <w:hyperlink w:anchor="_Toc13671998" w:history="1">
        <w:r w:rsidR="00DE7D51" w:rsidRPr="005F35A7">
          <w:rPr>
            <w:rStyle w:val="Hyperlink"/>
            <w:noProof/>
          </w:rPr>
          <w:t>7.2.2</w:t>
        </w:r>
        <w:r w:rsidR="00DE7D51">
          <w:rPr>
            <w:rFonts w:asciiTheme="minorHAnsi" w:eastAsiaTheme="minorEastAsia" w:hAnsiTheme="minorHAnsi" w:cstheme="minorBidi"/>
            <w:noProof/>
            <w:sz w:val="22"/>
            <w:szCs w:val="22"/>
          </w:rPr>
          <w:tab/>
        </w:r>
        <w:r w:rsidR="00DE7D51" w:rsidRPr="005F35A7">
          <w:rPr>
            <w:rStyle w:val="Hyperlink"/>
            <w:noProof/>
          </w:rPr>
          <w:t>Logical Interfaces</w:t>
        </w:r>
        <w:r w:rsidR="00DE7D51">
          <w:rPr>
            <w:noProof/>
            <w:webHidden/>
          </w:rPr>
          <w:tab/>
        </w:r>
        <w:r w:rsidR="00DE7D51">
          <w:rPr>
            <w:noProof/>
            <w:webHidden/>
          </w:rPr>
          <w:fldChar w:fldCharType="begin"/>
        </w:r>
        <w:r w:rsidR="00DE7D51">
          <w:rPr>
            <w:noProof/>
            <w:webHidden/>
          </w:rPr>
          <w:instrText xml:space="preserve"> PAGEREF _Toc13671998 \h </w:instrText>
        </w:r>
        <w:r w:rsidR="00DE7D51">
          <w:rPr>
            <w:noProof/>
            <w:webHidden/>
          </w:rPr>
        </w:r>
        <w:r w:rsidR="00DE7D51">
          <w:rPr>
            <w:noProof/>
            <w:webHidden/>
          </w:rPr>
          <w:fldChar w:fldCharType="separate"/>
        </w:r>
        <w:r w:rsidR="00DE7D51">
          <w:rPr>
            <w:noProof/>
            <w:webHidden/>
          </w:rPr>
          <w:t>23</w:t>
        </w:r>
        <w:r w:rsidR="00DE7D51">
          <w:rPr>
            <w:noProof/>
            <w:webHidden/>
          </w:rPr>
          <w:fldChar w:fldCharType="end"/>
        </w:r>
      </w:hyperlink>
    </w:p>
    <w:p w14:paraId="265BAA75"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1999" w:history="1">
        <w:r w:rsidR="00DE7D51" w:rsidRPr="005F35A7">
          <w:rPr>
            <w:rStyle w:val="Hyperlink"/>
            <w:noProof/>
          </w:rPr>
          <w:t>8</w:t>
        </w:r>
        <w:r w:rsidR="00DE7D51">
          <w:rPr>
            <w:rFonts w:asciiTheme="minorHAnsi" w:eastAsiaTheme="minorEastAsia" w:hAnsiTheme="minorHAnsi" w:cstheme="minorBidi"/>
            <w:noProof/>
            <w:sz w:val="22"/>
            <w:szCs w:val="22"/>
          </w:rPr>
          <w:tab/>
        </w:r>
        <w:r w:rsidR="00DE7D51" w:rsidRPr="005F35A7">
          <w:rPr>
            <w:rStyle w:val="Hyperlink"/>
            <w:noProof/>
          </w:rPr>
          <w:t>Open Concerns</w:t>
        </w:r>
        <w:r w:rsidR="00DE7D51">
          <w:rPr>
            <w:noProof/>
            <w:webHidden/>
          </w:rPr>
          <w:tab/>
        </w:r>
        <w:r w:rsidR="00DE7D51">
          <w:rPr>
            <w:noProof/>
            <w:webHidden/>
          </w:rPr>
          <w:fldChar w:fldCharType="begin"/>
        </w:r>
        <w:r w:rsidR="00DE7D51">
          <w:rPr>
            <w:noProof/>
            <w:webHidden/>
          </w:rPr>
          <w:instrText xml:space="preserve"> PAGEREF _Toc13671999 \h </w:instrText>
        </w:r>
        <w:r w:rsidR="00DE7D51">
          <w:rPr>
            <w:noProof/>
            <w:webHidden/>
          </w:rPr>
        </w:r>
        <w:r w:rsidR="00DE7D51">
          <w:rPr>
            <w:noProof/>
            <w:webHidden/>
          </w:rPr>
          <w:fldChar w:fldCharType="separate"/>
        </w:r>
        <w:r w:rsidR="00DE7D51">
          <w:rPr>
            <w:noProof/>
            <w:webHidden/>
          </w:rPr>
          <w:t>24</w:t>
        </w:r>
        <w:r w:rsidR="00DE7D51">
          <w:rPr>
            <w:noProof/>
            <w:webHidden/>
          </w:rPr>
          <w:fldChar w:fldCharType="end"/>
        </w:r>
      </w:hyperlink>
    </w:p>
    <w:p w14:paraId="25A710CA" w14:textId="77777777" w:rsidR="00DE7D51" w:rsidRDefault="00444359">
      <w:pPr>
        <w:pStyle w:val="TOC1"/>
        <w:tabs>
          <w:tab w:val="left" w:pos="400"/>
          <w:tab w:val="right" w:leader="dot" w:pos="10173"/>
        </w:tabs>
        <w:rPr>
          <w:rFonts w:asciiTheme="minorHAnsi" w:eastAsiaTheme="minorEastAsia" w:hAnsiTheme="minorHAnsi" w:cstheme="minorBidi"/>
          <w:noProof/>
          <w:sz w:val="22"/>
          <w:szCs w:val="22"/>
        </w:rPr>
      </w:pPr>
      <w:hyperlink w:anchor="_Toc13672000" w:history="1">
        <w:r w:rsidR="00DE7D51" w:rsidRPr="005F35A7">
          <w:rPr>
            <w:rStyle w:val="Hyperlink"/>
            <w:noProof/>
          </w:rPr>
          <w:t>9</w:t>
        </w:r>
        <w:r w:rsidR="00DE7D51">
          <w:rPr>
            <w:rFonts w:asciiTheme="minorHAnsi" w:eastAsiaTheme="minorEastAsia" w:hAnsiTheme="minorHAnsi" w:cstheme="minorBidi"/>
            <w:noProof/>
            <w:sz w:val="22"/>
            <w:szCs w:val="22"/>
          </w:rPr>
          <w:tab/>
        </w:r>
        <w:r w:rsidR="00DE7D51" w:rsidRPr="005F35A7">
          <w:rPr>
            <w:rStyle w:val="Hyperlink"/>
            <w:noProof/>
          </w:rPr>
          <w:t>Revision History</w:t>
        </w:r>
        <w:r w:rsidR="00DE7D51">
          <w:rPr>
            <w:noProof/>
            <w:webHidden/>
          </w:rPr>
          <w:tab/>
        </w:r>
        <w:r w:rsidR="00DE7D51">
          <w:rPr>
            <w:noProof/>
            <w:webHidden/>
          </w:rPr>
          <w:fldChar w:fldCharType="begin"/>
        </w:r>
        <w:r w:rsidR="00DE7D51">
          <w:rPr>
            <w:noProof/>
            <w:webHidden/>
          </w:rPr>
          <w:instrText xml:space="preserve"> PAGEREF _Toc13672000 \h </w:instrText>
        </w:r>
        <w:r w:rsidR="00DE7D51">
          <w:rPr>
            <w:noProof/>
            <w:webHidden/>
          </w:rPr>
        </w:r>
        <w:r w:rsidR="00DE7D51">
          <w:rPr>
            <w:noProof/>
            <w:webHidden/>
          </w:rPr>
          <w:fldChar w:fldCharType="separate"/>
        </w:r>
        <w:r w:rsidR="00DE7D51">
          <w:rPr>
            <w:noProof/>
            <w:webHidden/>
          </w:rPr>
          <w:t>25</w:t>
        </w:r>
        <w:r w:rsidR="00DE7D51">
          <w:rPr>
            <w:noProof/>
            <w:webHidden/>
          </w:rPr>
          <w:fldChar w:fldCharType="end"/>
        </w:r>
      </w:hyperlink>
    </w:p>
    <w:p w14:paraId="153BD766" w14:textId="77777777" w:rsidR="00DE7D51" w:rsidRDefault="00444359">
      <w:pPr>
        <w:pStyle w:val="TOC1"/>
        <w:tabs>
          <w:tab w:val="left" w:pos="600"/>
          <w:tab w:val="right" w:leader="dot" w:pos="10173"/>
        </w:tabs>
        <w:rPr>
          <w:rFonts w:asciiTheme="minorHAnsi" w:eastAsiaTheme="minorEastAsia" w:hAnsiTheme="minorHAnsi" w:cstheme="minorBidi"/>
          <w:noProof/>
          <w:sz w:val="22"/>
          <w:szCs w:val="22"/>
        </w:rPr>
      </w:pPr>
      <w:hyperlink w:anchor="_Toc13672002" w:history="1">
        <w:r w:rsidR="00DE7D51" w:rsidRPr="005F35A7">
          <w:rPr>
            <w:rStyle w:val="Hyperlink"/>
            <w:noProof/>
          </w:rPr>
          <w:t>10</w:t>
        </w:r>
        <w:r w:rsidR="00DE7D51">
          <w:rPr>
            <w:rFonts w:asciiTheme="minorHAnsi" w:eastAsiaTheme="minorEastAsia" w:hAnsiTheme="minorHAnsi" w:cstheme="minorBidi"/>
            <w:noProof/>
            <w:sz w:val="22"/>
            <w:szCs w:val="22"/>
          </w:rPr>
          <w:tab/>
        </w:r>
        <w:r w:rsidR="00DE7D51" w:rsidRPr="005F35A7">
          <w:rPr>
            <w:rStyle w:val="Hyperlink"/>
            <w:noProof/>
          </w:rPr>
          <w:t>Appendix</w:t>
        </w:r>
        <w:r w:rsidR="00DE7D51">
          <w:rPr>
            <w:noProof/>
            <w:webHidden/>
          </w:rPr>
          <w:tab/>
        </w:r>
        <w:r w:rsidR="00DE7D51">
          <w:rPr>
            <w:noProof/>
            <w:webHidden/>
          </w:rPr>
          <w:fldChar w:fldCharType="begin"/>
        </w:r>
        <w:r w:rsidR="00DE7D51">
          <w:rPr>
            <w:noProof/>
            <w:webHidden/>
          </w:rPr>
          <w:instrText xml:space="preserve"> PAGEREF _Toc13672002 \h </w:instrText>
        </w:r>
        <w:r w:rsidR="00DE7D51">
          <w:rPr>
            <w:noProof/>
            <w:webHidden/>
          </w:rPr>
        </w:r>
        <w:r w:rsidR="00DE7D51">
          <w:rPr>
            <w:noProof/>
            <w:webHidden/>
          </w:rPr>
          <w:fldChar w:fldCharType="separate"/>
        </w:r>
        <w:r w:rsidR="00DE7D51">
          <w:rPr>
            <w:noProof/>
            <w:webHidden/>
          </w:rPr>
          <w:t>26</w:t>
        </w:r>
        <w:r w:rsidR="00DE7D51">
          <w:rPr>
            <w:noProof/>
            <w:webHidden/>
          </w:rPr>
          <w:fldChar w:fldCharType="end"/>
        </w:r>
      </w:hyperlink>
    </w:p>
    <w:p w14:paraId="33C31881" w14:textId="77777777" w:rsidR="003A3CDA" w:rsidRDefault="007D1D30" w:rsidP="0066402F">
      <w:r w:rsidRPr="007C20FA">
        <w:fldChar w:fldCharType="end"/>
      </w:r>
    </w:p>
    <w:p w14:paraId="5E8FEC65" w14:textId="77777777" w:rsidR="00D551E4" w:rsidRPr="0046323D" w:rsidRDefault="00D551E4" w:rsidP="00D551E4">
      <w:pPr>
        <w:rPr>
          <w:b/>
          <w:sz w:val="32"/>
        </w:rPr>
      </w:pPr>
      <w:r w:rsidRPr="0046323D">
        <w:rPr>
          <w:b/>
          <w:sz w:val="32"/>
        </w:rPr>
        <w:t>List of Figures</w:t>
      </w:r>
    </w:p>
    <w:p w14:paraId="526CCF3C" w14:textId="77777777" w:rsidR="00D551E4" w:rsidRPr="00E2703A" w:rsidRDefault="00D551E4" w:rsidP="00D551E4">
      <w:pPr>
        <w:pStyle w:val="TOC2"/>
        <w:rPr>
          <w:rStyle w:val="Hyperlink"/>
          <w:noProof/>
          <w:color w:val="auto"/>
        </w:rPr>
      </w:pPr>
    </w:p>
    <w:p w14:paraId="335703E5" w14:textId="77777777" w:rsidR="00DE7D51" w:rsidRDefault="00D551E4">
      <w:pPr>
        <w:pStyle w:val="TableofFigures"/>
        <w:tabs>
          <w:tab w:val="right" w:pos="10173"/>
        </w:tabs>
        <w:rPr>
          <w:rFonts w:asciiTheme="minorHAnsi" w:eastAsiaTheme="minorEastAsia" w:hAnsiTheme="minorHAnsi" w:cstheme="minorBidi"/>
          <w:noProof/>
          <w:sz w:val="22"/>
          <w:szCs w:val="22"/>
        </w:rPr>
      </w:pPr>
      <w:r>
        <w:rPr>
          <w:rStyle w:val="Hyperlink"/>
          <w:noProof/>
          <w:color w:val="auto"/>
          <w:u w:val="none"/>
        </w:rPr>
        <w:fldChar w:fldCharType="begin"/>
      </w:r>
      <w:r>
        <w:rPr>
          <w:rStyle w:val="Hyperlink"/>
          <w:noProof/>
          <w:color w:val="auto"/>
          <w:u w:val="none"/>
        </w:rPr>
        <w:instrText xml:space="preserve"> TOC \h \z \c "Figure" </w:instrText>
      </w:r>
      <w:r>
        <w:rPr>
          <w:rStyle w:val="Hyperlink"/>
          <w:noProof/>
          <w:color w:val="auto"/>
          <w:u w:val="none"/>
        </w:rPr>
        <w:fldChar w:fldCharType="separate"/>
      </w:r>
      <w:hyperlink w:anchor="_Toc13672003" w:history="1">
        <w:r w:rsidR="00DE7D51" w:rsidRPr="008B604E">
          <w:rPr>
            <w:rStyle w:val="Hyperlink"/>
            <w:noProof/>
          </w:rPr>
          <w:t>Figure 1: Sample Context Diagram</w:t>
        </w:r>
        <w:r w:rsidR="00DE7D51">
          <w:rPr>
            <w:noProof/>
            <w:webHidden/>
          </w:rPr>
          <w:tab/>
        </w:r>
        <w:r w:rsidR="00DE7D51">
          <w:rPr>
            <w:noProof/>
            <w:webHidden/>
          </w:rPr>
          <w:fldChar w:fldCharType="begin"/>
        </w:r>
        <w:r w:rsidR="00DE7D51">
          <w:rPr>
            <w:noProof/>
            <w:webHidden/>
          </w:rPr>
          <w:instrText xml:space="preserve"> PAGEREF _Toc13672003 \h </w:instrText>
        </w:r>
        <w:r w:rsidR="00DE7D51">
          <w:rPr>
            <w:noProof/>
            <w:webHidden/>
          </w:rPr>
        </w:r>
        <w:r w:rsidR="00DE7D51">
          <w:rPr>
            <w:noProof/>
            <w:webHidden/>
          </w:rPr>
          <w:fldChar w:fldCharType="separate"/>
        </w:r>
        <w:r w:rsidR="00DE7D51">
          <w:rPr>
            <w:noProof/>
            <w:webHidden/>
          </w:rPr>
          <w:t>11</w:t>
        </w:r>
        <w:r w:rsidR="00DE7D51">
          <w:rPr>
            <w:noProof/>
            <w:webHidden/>
          </w:rPr>
          <w:fldChar w:fldCharType="end"/>
        </w:r>
      </w:hyperlink>
    </w:p>
    <w:p w14:paraId="2C3D2C87" w14:textId="77777777" w:rsidR="00DE7D51" w:rsidRDefault="00444359">
      <w:pPr>
        <w:pStyle w:val="TableofFigures"/>
        <w:tabs>
          <w:tab w:val="right" w:pos="10173"/>
        </w:tabs>
        <w:rPr>
          <w:rFonts w:asciiTheme="minorHAnsi" w:eastAsiaTheme="minorEastAsia" w:hAnsiTheme="minorHAnsi" w:cstheme="minorBidi"/>
          <w:noProof/>
          <w:sz w:val="22"/>
          <w:szCs w:val="22"/>
        </w:rPr>
      </w:pPr>
      <w:hyperlink w:anchor="_Toc13672004" w:history="1">
        <w:r w:rsidR="00DE7D51" w:rsidRPr="008B604E">
          <w:rPr>
            <w:rStyle w:val="Hyperlink"/>
            <w:noProof/>
          </w:rPr>
          <w:t>Figure 2: Feature Operation Modes and States</w:t>
        </w:r>
        <w:r w:rsidR="00DE7D51">
          <w:rPr>
            <w:noProof/>
            <w:webHidden/>
          </w:rPr>
          <w:tab/>
        </w:r>
        <w:r w:rsidR="00DE7D51">
          <w:rPr>
            <w:noProof/>
            <w:webHidden/>
          </w:rPr>
          <w:fldChar w:fldCharType="begin"/>
        </w:r>
        <w:r w:rsidR="00DE7D51">
          <w:rPr>
            <w:noProof/>
            <w:webHidden/>
          </w:rPr>
          <w:instrText xml:space="preserve"> PAGEREF _Toc13672004 \h </w:instrText>
        </w:r>
        <w:r w:rsidR="00DE7D51">
          <w:rPr>
            <w:noProof/>
            <w:webHidden/>
          </w:rPr>
        </w:r>
        <w:r w:rsidR="00DE7D51">
          <w:rPr>
            <w:noProof/>
            <w:webHidden/>
          </w:rPr>
          <w:fldChar w:fldCharType="separate"/>
        </w:r>
        <w:r w:rsidR="00DE7D51">
          <w:rPr>
            <w:noProof/>
            <w:webHidden/>
          </w:rPr>
          <w:t>13</w:t>
        </w:r>
        <w:r w:rsidR="00DE7D51">
          <w:rPr>
            <w:noProof/>
            <w:webHidden/>
          </w:rPr>
          <w:fldChar w:fldCharType="end"/>
        </w:r>
      </w:hyperlink>
    </w:p>
    <w:p w14:paraId="41E203B2" w14:textId="77777777" w:rsidR="00DE7D51" w:rsidRDefault="00444359">
      <w:pPr>
        <w:pStyle w:val="TableofFigures"/>
        <w:tabs>
          <w:tab w:val="right" w:pos="10173"/>
        </w:tabs>
        <w:rPr>
          <w:rFonts w:asciiTheme="minorHAnsi" w:eastAsiaTheme="minorEastAsia" w:hAnsiTheme="minorHAnsi" w:cstheme="minorBidi"/>
          <w:noProof/>
          <w:sz w:val="22"/>
          <w:szCs w:val="22"/>
        </w:rPr>
      </w:pPr>
      <w:hyperlink w:anchor="_Toc13672005" w:history="1">
        <w:r w:rsidR="00DE7D51" w:rsidRPr="008B604E">
          <w:rPr>
            <w:rStyle w:val="Hyperlink"/>
            <w:noProof/>
          </w:rPr>
          <w:t>Figure 3: Use Case Diagram</w:t>
        </w:r>
        <w:r w:rsidR="00DE7D51">
          <w:rPr>
            <w:noProof/>
            <w:webHidden/>
          </w:rPr>
          <w:tab/>
        </w:r>
        <w:r w:rsidR="00DE7D51">
          <w:rPr>
            <w:noProof/>
            <w:webHidden/>
          </w:rPr>
          <w:fldChar w:fldCharType="begin"/>
        </w:r>
        <w:r w:rsidR="00DE7D51">
          <w:rPr>
            <w:noProof/>
            <w:webHidden/>
          </w:rPr>
          <w:instrText xml:space="preserve"> PAGEREF _Toc13672005 \h </w:instrText>
        </w:r>
        <w:r w:rsidR="00DE7D51">
          <w:rPr>
            <w:noProof/>
            <w:webHidden/>
          </w:rPr>
        </w:r>
        <w:r w:rsidR="00DE7D51">
          <w:rPr>
            <w:noProof/>
            <w:webHidden/>
          </w:rPr>
          <w:fldChar w:fldCharType="separate"/>
        </w:r>
        <w:r w:rsidR="00DE7D51">
          <w:rPr>
            <w:noProof/>
            <w:webHidden/>
          </w:rPr>
          <w:t>14</w:t>
        </w:r>
        <w:r w:rsidR="00DE7D51">
          <w:rPr>
            <w:noProof/>
            <w:webHidden/>
          </w:rPr>
          <w:fldChar w:fldCharType="end"/>
        </w:r>
      </w:hyperlink>
    </w:p>
    <w:p w14:paraId="16B4968A" w14:textId="77777777" w:rsidR="00DE7D51" w:rsidRDefault="00444359">
      <w:pPr>
        <w:pStyle w:val="TableofFigures"/>
        <w:tabs>
          <w:tab w:val="right" w:pos="10173"/>
        </w:tabs>
        <w:rPr>
          <w:rFonts w:asciiTheme="minorHAnsi" w:eastAsiaTheme="minorEastAsia" w:hAnsiTheme="minorHAnsi" w:cstheme="minorBidi"/>
          <w:noProof/>
          <w:sz w:val="22"/>
          <w:szCs w:val="22"/>
        </w:rPr>
      </w:pPr>
      <w:hyperlink w:anchor="_Toc13672006" w:history="1">
        <w:r w:rsidR="00DE7D51" w:rsidRPr="008B604E">
          <w:rPr>
            <w:rStyle w:val="Hyperlink"/>
            <w:noProof/>
          </w:rPr>
          <w:t>Figure 4: Functional Boundary Diagram</w:t>
        </w:r>
        <w:r w:rsidR="00DE7D51">
          <w:rPr>
            <w:noProof/>
            <w:webHidden/>
          </w:rPr>
          <w:tab/>
        </w:r>
        <w:r w:rsidR="00DE7D51">
          <w:rPr>
            <w:noProof/>
            <w:webHidden/>
          </w:rPr>
          <w:fldChar w:fldCharType="begin"/>
        </w:r>
        <w:r w:rsidR="00DE7D51">
          <w:rPr>
            <w:noProof/>
            <w:webHidden/>
          </w:rPr>
          <w:instrText xml:space="preserve"> PAGEREF _Toc13672006 \h </w:instrText>
        </w:r>
        <w:r w:rsidR="00DE7D51">
          <w:rPr>
            <w:noProof/>
            <w:webHidden/>
          </w:rPr>
        </w:r>
        <w:r w:rsidR="00DE7D51">
          <w:rPr>
            <w:noProof/>
            <w:webHidden/>
          </w:rPr>
          <w:fldChar w:fldCharType="separate"/>
        </w:r>
        <w:r w:rsidR="00DE7D51">
          <w:rPr>
            <w:noProof/>
            <w:webHidden/>
          </w:rPr>
          <w:t>21</w:t>
        </w:r>
        <w:r w:rsidR="00DE7D51">
          <w:rPr>
            <w:noProof/>
            <w:webHidden/>
          </w:rPr>
          <w:fldChar w:fldCharType="end"/>
        </w:r>
      </w:hyperlink>
    </w:p>
    <w:p w14:paraId="28FFDB90" w14:textId="77777777" w:rsidR="00DE7D51" w:rsidRDefault="00444359">
      <w:pPr>
        <w:pStyle w:val="TableofFigures"/>
        <w:tabs>
          <w:tab w:val="right" w:pos="10173"/>
        </w:tabs>
        <w:rPr>
          <w:rFonts w:asciiTheme="minorHAnsi" w:eastAsiaTheme="minorEastAsia" w:hAnsiTheme="minorHAnsi" w:cstheme="minorBidi"/>
          <w:noProof/>
          <w:sz w:val="22"/>
          <w:szCs w:val="22"/>
        </w:rPr>
      </w:pPr>
      <w:hyperlink w:anchor="_Toc13672007" w:history="1">
        <w:r w:rsidR="00DE7D51" w:rsidRPr="008B604E">
          <w:rPr>
            <w:rStyle w:val="Hyperlink"/>
            <w:noProof/>
          </w:rPr>
          <w:t>Figure 5: Logical Boundary Diagram</w:t>
        </w:r>
        <w:r w:rsidR="00DE7D51">
          <w:rPr>
            <w:noProof/>
            <w:webHidden/>
          </w:rPr>
          <w:tab/>
        </w:r>
        <w:r w:rsidR="00DE7D51">
          <w:rPr>
            <w:noProof/>
            <w:webHidden/>
          </w:rPr>
          <w:fldChar w:fldCharType="begin"/>
        </w:r>
        <w:r w:rsidR="00DE7D51">
          <w:rPr>
            <w:noProof/>
            <w:webHidden/>
          </w:rPr>
          <w:instrText xml:space="preserve"> PAGEREF _Toc13672007 \h </w:instrText>
        </w:r>
        <w:r w:rsidR="00DE7D51">
          <w:rPr>
            <w:noProof/>
            <w:webHidden/>
          </w:rPr>
        </w:r>
        <w:r w:rsidR="00DE7D51">
          <w:rPr>
            <w:noProof/>
            <w:webHidden/>
          </w:rPr>
          <w:fldChar w:fldCharType="separate"/>
        </w:r>
        <w:r w:rsidR="00DE7D51">
          <w:rPr>
            <w:noProof/>
            <w:webHidden/>
          </w:rPr>
          <w:t>22</w:t>
        </w:r>
        <w:r w:rsidR="00DE7D51">
          <w:rPr>
            <w:noProof/>
            <w:webHidden/>
          </w:rPr>
          <w:fldChar w:fldCharType="end"/>
        </w:r>
      </w:hyperlink>
    </w:p>
    <w:p w14:paraId="7A96FC53" w14:textId="77777777" w:rsidR="00D551E4" w:rsidRDefault="00D551E4" w:rsidP="00D551E4">
      <w:pPr>
        <w:pStyle w:val="BlockText"/>
        <w:ind w:left="0" w:firstLine="0"/>
      </w:pPr>
      <w:r>
        <w:rPr>
          <w:rStyle w:val="Hyperlink"/>
          <w:rFonts w:ascii="Arial" w:hAnsi="Arial"/>
          <w:noProof/>
          <w:color w:val="auto"/>
          <w:szCs w:val="20"/>
          <w:u w:val="none"/>
        </w:rPr>
        <w:fldChar w:fldCharType="end"/>
      </w:r>
    </w:p>
    <w:p w14:paraId="0D5AF444" w14:textId="77777777" w:rsidR="00D551E4" w:rsidRPr="0046323D" w:rsidRDefault="00D551E4" w:rsidP="00D551E4">
      <w:pPr>
        <w:rPr>
          <w:b/>
          <w:sz w:val="32"/>
        </w:rPr>
      </w:pPr>
      <w:bookmarkStart w:id="4" w:name="_Toc423619082"/>
      <w:r w:rsidRPr="0046323D">
        <w:rPr>
          <w:b/>
          <w:sz w:val="32"/>
        </w:rPr>
        <w:t>List of Tables</w:t>
      </w:r>
      <w:bookmarkEnd w:id="4"/>
    </w:p>
    <w:p w14:paraId="75598EC5" w14:textId="77777777" w:rsidR="00D551E4" w:rsidRPr="00E2703A" w:rsidRDefault="00D551E4" w:rsidP="00D551E4">
      <w:pPr>
        <w:pStyle w:val="TOC2"/>
        <w:rPr>
          <w:rStyle w:val="Hyperlink"/>
          <w:noProof/>
          <w:color w:val="auto"/>
        </w:rPr>
      </w:pPr>
    </w:p>
    <w:p w14:paraId="07C71302" w14:textId="77777777" w:rsidR="00DE7D51" w:rsidRDefault="00D551E4">
      <w:pPr>
        <w:pStyle w:val="TableofFigures"/>
        <w:tabs>
          <w:tab w:val="right" w:leader="dot" w:pos="10173"/>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13672008" w:history="1">
        <w:r w:rsidR="00DE7D51" w:rsidRPr="003E4FC6">
          <w:rPr>
            <w:rStyle w:val="Hyperlink"/>
            <w:noProof/>
          </w:rPr>
          <w:t>Table 1: Features described in this FD</w:t>
        </w:r>
        <w:r w:rsidR="00DE7D51">
          <w:rPr>
            <w:noProof/>
            <w:webHidden/>
          </w:rPr>
          <w:tab/>
        </w:r>
        <w:r w:rsidR="00DE7D51">
          <w:rPr>
            <w:noProof/>
            <w:webHidden/>
          </w:rPr>
          <w:fldChar w:fldCharType="begin"/>
        </w:r>
        <w:r w:rsidR="00DE7D51">
          <w:rPr>
            <w:noProof/>
            <w:webHidden/>
          </w:rPr>
          <w:instrText xml:space="preserve"> PAGEREF _Toc13672008 \h </w:instrText>
        </w:r>
        <w:r w:rsidR="00DE7D51">
          <w:rPr>
            <w:noProof/>
            <w:webHidden/>
          </w:rPr>
        </w:r>
        <w:r w:rsidR="00DE7D51">
          <w:rPr>
            <w:noProof/>
            <w:webHidden/>
          </w:rPr>
          <w:fldChar w:fldCharType="separate"/>
        </w:r>
        <w:r w:rsidR="00DE7D51">
          <w:rPr>
            <w:noProof/>
            <w:webHidden/>
          </w:rPr>
          <w:t>5</w:t>
        </w:r>
        <w:r w:rsidR="00DE7D51">
          <w:rPr>
            <w:noProof/>
            <w:webHidden/>
          </w:rPr>
          <w:fldChar w:fldCharType="end"/>
        </w:r>
      </w:hyperlink>
    </w:p>
    <w:p w14:paraId="7B30D584"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09" w:history="1">
        <w:r w:rsidR="00DE7D51" w:rsidRPr="003E4FC6">
          <w:rPr>
            <w:rStyle w:val="Hyperlink"/>
            <w:noProof/>
          </w:rPr>
          <w:t>Table 4: Ford internal Documents</w:t>
        </w:r>
        <w:r w:rsidR="00DE7D51">
          <w:rPr>
            <w:noProof/>
            <w:webHidden/>
          </w:rPr>
          <w:tab/>
        </w:r>
        <w:r w:rsidR="00DE7D51">
          <w:rPr>
            <w:noProof/>
            <w:webHidden/>
          </w:rPr>
          <w:fldChar w:fldCharType="begin"/>
        </w:r>
        <w:r w:rsidR="00DE7D51">
          <w:rPr>
            <w:noProof/>
            <w:webHidden/>
          </w:rPr>
          <w:instrText xml:space="preserve"> PAGEREF _Toc13672009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1B7C2616"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0" w:history="1">
        <w:r w:rsidR="00DE7D51" w:rsidRPr="003E4FC6">
          <w:rPr>
            <w:rStyle w:val="Hyperlink"/>
            <w:noProof/>
          </w:rPr>
          <w:t>Table 5: External documents and publications</w:t>
        </w:r>
        <w:r w:rsidR="00DE7D51">
          <w:rPr>
            <w:noProof/>
            <w:webHidden/>
          </w:rPr>
          <w:tab/>
        </w:r>
        <w:r w:rsidR="00DE7D51">
          <w:rPr>
            <w:noProof/>
            <w:webHidden/>
          </w:rPr>
          <w:fldChar w:fldCharType="begin"/>
        </w:r>
        <w:r w:rsidR="00DE7D51">
          <w:rPr>
            <w:noProof/>
            <w:webHidden/>
          </w:rPr>
          <w:instrText xml:space="preserve"> PAGEREF _Toc13672010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04CDDAA9"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1" w:history="1">
        <w:r w:rsidR="00DE7D51" w:rsidRPr="003E4FC6">
          <w:rPr>
            <w:rStyle w:val="Hyperlink"/>
            <w:noProof/>
          </w:rPr>
          <w:t>Table 6: Definitions used in this document</w:t>
        </w:r>
        <w:r w:rsidR="00DE7D51">
          <w:rPr>
            <w:noProof/>
            <w:webHidden/>
          </w:rPr>
          <w:tab/>
        </w:r>
        <w:r w:rsidR="00DE7D51">
          <w:rPr>
            <w:noProof/>
            <w:webHidden/>
          </w:rPr>
          <w:fldChar w:fldCharType="begin"/>
        </w:r>
        <w:r w:rsidR="00DE7D51">
          <w:rPr>
            <w:noProof/>
            <w:webHidden/>
          </w:rPr>
          <w:instrText xml:space="preserve"> PAGEREF _Toc13672011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684A2F81"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2" w:history="1">
        <w:r w:rsidR="00DE7D51" w:rsidRPr="003E4FC6">
          <w:rPr>
            <w:rStyle w:val="Hyperlink"/>
            <w:noProof/>
          </w:rPr>
          <w:t>Table 7: Abbreviations</w:t>
        </w:r>
        <w:r w:rsidR="00DE7D51">
          <w:rPr>
            <w:noProof/>
            <w:webHidden/>
          </w:rPr>
          <w:tab/>
        </w:r>
        <w:r w:rsidR="00DE7D51">
          <w:rPr>
            <w:noProof/>
            <w:webHidden/>
          </w:rPr>
          <w:fldChar w:fldCharType="begin"/>
        </w:r>
        <w:r w:rsidR="00DE7D51">
          <w:rPr>
            <w:noProof/>
            <w:webHidden/>
          </w:rPr>
          <w:instrText xml:space="preserve"> PAGEREF _Toc13672012 \h </w:instrText>
        </w:r>
        <w:r w:rsidR="00DE7D51">
          <w:rPr>
            <w:noProof/>
            <w:webHidden/>
          </w:rPr>
        </w:r>
        <w:r w:rsidR="00DE7D51">
          <w:rPr>
            <w:noProof/>
            <w:webHidden/>
          </w:rPr>
          <w:fldChar w:fldCharType="separate"/>
        </w:r>
        <w:r w:rsidR="00DE7D51">
          <w:rPr>
            <w:noProof/>
            <w:webHidden/>
          </w:rPr>
          <w:t>7</w:t>
        </w:r>
        <w:r w:rsidR="00DE7D51">
          <w:rPr>
            <w:noProof/>
            <w:webHidden/>
          </w:rPr>
          <w:fldChar w:fldCharType="end"/>
        </w:r>
      </w:hyperlink>
    </w:p>
    <w:p w14:paraId="010D44DA"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3" w:history="1">
        <w:r w:rsidR="00DE7D51" w:rsidRPr="003E4FC6">
          <w:rPr>
            <w:rStyle w:val="Hyperlink"/>
            <w:noProof/>
          </w:rPr>
          <w:t>Table 8: Parameters / Values used in this document</w:t>
        </w:r>
        <w:r w:rsidR="00DE7D51">
          <w:rPr>
            <w:noProof/>
            <w:webHidden/>
          </w:rPr>
          <w:tab/>
        </w:r>
        <w:r w:rsidR="00DE7D51">
          <w:rPr>
            <w:noProof/>
            <w:webHidden/>
          </w:rPr>
          <w:fldChar w:fldCharType="begin"/>
        </w:r>
        <w:r w:rsidR="00DE7D51">
          <w:rPr>
            <w:noProof/>
            <w:webHidden/>
          </w:rPr>
          <w:instrText xml:space="preserve"> PAGEREF _Toc13672013 \h </w:instrText>
        </w:r>
        <w:r w:rsidR="00DE7D51">
          <w:rPr>
            <w:noProof/>
            <w:webHidden/>
          </w:rPr>
        </w:r>
        <w:r w:rsidR="00DE7D51">
          <w:rPr>
            <w:noProof/>
            <w:webHidden/>
          </w:rPr>
          <w:fldChar w:fldCharType="separate"/>
        </w:r>
        <w:r w:rsidR="00DE7D51">
          <w:rPr>
            <w:noProof/>
            <w:webHidden/>
          </w:rPr>
          <w:t>8</w:t>
        </w:r>
        <w:r w:rsidR="00DE7D51">
          <w:rPr>
            <w:noProof/>
            <w:webHidden/>
          </w:rPr>
          <w:fldChar w:fldCharType="end"/>
        </w:r>
      </w:hyperlink>
    </w:p>
    <w:p w14:paraId="751722A1"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4" w:history="1">
        <w:r w:rsidR="00DE7D51" w:rsidRPr="003E4FC6">
          <w:rPr>
            <w:rStyle w:val="Hyperlink"/>
            <w:noProof/>
          </w:rPr>
          <w:t>Table 2: Feature Variants</w:t>
        </w:r>
        <w:r w:rsidR="00DE7D51">
          <w:rPr>
            <w:noProof/>
            <w:webHidden/>
          </w:rPr>
          <w:tab/>
        </w:r>
        <w:r w:rsidR="00DE7D51">
          <w:rPr>
            <w:noProof/>
            <w:webHidden/>
          </w:rPr>
          <w:fldChar w:fldCharType="begin"/>
        </w:r>
        <w:r w:rsidR="00DE7D51">
          <w:rPr>
            <w:noProof/>
            <w:webHidden/>
          </w:rPr>
          <w:instrText xml:space="preserve"> PAGEREF _Toc13672014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1398669D"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5" w:history="1">
        <w:r w:rsidR="00DE7D51" w:rsidRPr="003E4FC6">
          <w:rPr>
            <w:rStyle w:val="Hyperlink"/>
            <w:noProof/>
          </w:rPr>
          <w:t>Table 3: Regions &amp; Markets</w:t>
        </w:r>
        <w:r w:rsidR="00DE7D51">
          <w:rPr>
            <w:noProof/>
            <w:webHidden/>
          </w:rPr>
          <w:tab/>
        </w:r>
        <w:r w:rsidR="00DE7D51">
          <w:rPr>
            <w:noProof/>
            <w:webHidden/>
          </w:rPr>
          <w:fldChar w:fldCharType="begin"/>
        </w:r>
        <w:r w:rsidR="00DE7D51">
          <w:rPr>
            <w:noProof/>
            <w:webHidden/>
          </w:rPr>
          <w:instrText xml:space="preserve"> PAGEREF _Toc13672015 \h </w:instrText>
        </w:r>
        <w:r w:rsidR="00DE7D51">
          <w:rPr>
            <w:noProof/>
            <w:webHidden/>
          </w:rPr>
        </w:r>
        <w:r w:rsidR="00DE7D51">
          <w:rPr>
            <w:noProof/>
            <w:webHidden/>
          </w:rPr>
          <w:fldChar w:fldCharType="separate"/>
        </w:r>
        <w:r w:rsidR="00DE7D51">
          <w:rPr>
            <w:noProof/>
            <w:webHidden/>
          </w:rPr>
          <w:t>9</w:t>
        </w:r>
        <w:r w:rsidR="00DE7D51">
          <w:rPr>
            <w:noProof/>
            <w:webHidden/>
          </w:rPr>
          <w:fldChar w:fldCharType="end"/>
        </w:r>
      </w:hyperlink>
    </w:p>
    <w:p w14:paraId="58A5583F"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6" w:history="1">
        <w:r w:rsidR="00DE7D51" w:rsidRPr="003E4FC6">
          <w:rPr>
            <w:rStyle w:val="Hyperlink"/>
            <w:noProof/>
          </w:rPr>
          <w:t>Table 9: List of Influences</w:t>
        </w:r>
        <w:r w:rsidR="00DE7D51">
          <w:rPr>
            <w:noProof/>
            <w:webHidden/>
          </w:rPr>
          <w:tab/>
        </w:r>
        <w:r w:rsidR="00DE7D51">
          <w:rPr>
            <w:noProof/>
            <w:webHidden/>
          </w:rPr>
          <w:fldChar w:fldCharType="begin"/>
        </w:r>
        <w:r w:rsidR="00DE7D51">
          <w:rPr>
            <w:noProof/>
            <w:webHidden/>
          </w:rPr>
          <w:instrText xml:space="preserve"> PAGEREF _Toc13672016 \h </w:instrText>
        </w:r>
        <w:r w:rsidR="00DE7D51">
          <w:rPr>
            <w:noProof/>
            <w:webHidden/>
          </w:rPr>
        </w:r>
        <w:r w:rsidR="00DE7D51">
          <w:rPr>
            <w:noProof/>
            <w:webHidden/>
          </w:rPr>
          <w:fldChar w:fldCharType="separate"/>
        </w:r>
        <w:r w:rsidR="00DE7D51">
          <w:rPr>
            <w:noProof/>
            <w:webHidden/>
          </w:rPr>
          <w:t>12</w:t>
        </w:r>
        <w:r w:rsidR="00DE7D51">
          <w:rPr>
            <w:noProof/>
            <w:webHidden/>
          </w:rPr>
          <w:fldChar w:fldCharType="end"/>
        </w:r>
      </w:hyperlink>
    </w:p>
    <w:p w14:paraId="5A37401A"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7" w:history="1">
        <w:r w:rsidR="00DE7D51" w:rsidRPr="003E4FC6">
          <w:rPr>
            <w:rStyle w:val="Hyperlink"/>
            <w:noProof/>
          </w:rPr>
          <w:t>Table 10: Operation Modes and States</w:t>
        </w:r>
        <w:r w:rsidR="00DE7D51">
          <w:rPr>
            <w:noProof/>
            <w:webHidden/>
          </w:rPr>
          <w:tab/>
        </w:r>
        <w:r w:rsidR="00DE7D51">
          <w:rPr>
            <w:noProof/>
            <w:webHidden/>
          </w:rPr>
          <w:fldChar w:fldCharType="begin"/>
        </w:r>
        <w:r w:rsidR="00DE7D51">
          <w:rPr>
            <w:noProof/>
            <w:webHidden/>
          </w:rPr>
          <w:instrText xml:space="preserve"> PAGEREF _Toc13672017 \h </w:instrText>
        </w:r>
        <w:r w:rsidR="00DE7D51">
          <w:rPr>
            <w:noProof/>
            <w:webHidden/>
          </w:rPr>
        </w:r>
        <w:r w:rsidR="00DE7D51">
          <w:rPr>
            <w:noProof/>
            <w:webHidden/>
          </w:rPr>
          <w:fldChar w:fldCharType="separate"/>
        </w:r>
        <w:r w:rsidR="00DE7D51">
          <w:rPr>
            <w:noProof/>
            <w:webHidden/>
          </w:rPr>
          <w:t>13</w:t>
        </w:r>
        <w:r w:rsidR="00DE7D51">
          <w:rPr>
            <w:noProof/>
            <w:webHidden/>
          </w:rPr>
          <w:fldChar w:fldCharType="end"/>
        </w:r>
      </w:hyperlink>
    </w:p>
    <w:p w14:paraId="14A30FC6"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8" w:history="1">
        <w:r w:rsidR="00DE7D51" w:rsidRPr="003E4FC6">
          <w:rPr>
            <w:rStyle w:val="Hyperlink"/>
            <w:noProof/>
          </w:rPr>
          <w:t>Table 11: Transitions between Operational Modes and States</w:t>
        </w:r>
        <w:r w:rsidR="00DE7D51">
          <w:rPr>
            <w:noProof/>
            <w:webHidden/>
          </w:rPr>
          <w:tab/>
        </w:r>
        <w:r w:rsidR="00DE7D51">
          <w:rPr>
            <w:noProof/>
            <w:webHidden/>
          </w:rPr>
          <w:fldChar w:fldCharType="begin"/>
        </w:r>
        <w:r w:rsidR="00DE7D51">
          <w:rPr>
            <w:noProof/>
            <w:webHidden/>
          </w:rPr>
          <w:instrText xml:space="preserve"> PAGEREF _Toc13672018 \h </w:instrText>
        </w:r>
        <w:r w:rsidR="00DE7D51">
          <w:rPr>
            <w:noProof/>
            <w:webHidden/>
          </w:rPr>
        </w:r>
        <w:r w:rsidR="00DE7D51">
          <w:rPr>
            <w:noProof/>
            <w:webHidden/>
          </w:rPr>
          <w:fldChar w:fldCharType="separate"/>
        </w:r>
        <w:r w:rsidR="00DE7D51">
          <w:rPr>
            <w:noProof/>
            <w:webHidden/>
          </w:rPr>
          <w:t>14</w:t>
        </w:r>
        <w:r w:rsidR="00DE7D51">
          <w:rPr>
            <w:noProof/>
            <w:webHidden/>
          </w:rPr>
          <w:fldChar w:fldCharType="end"/>
        </w:r>
      </w:hyperlink>
    </w:p>
    <w:p w14:paraId="4EA0C8BD"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19" w:history="1">
        <w:r w:rsidR="00DE7D51" w:rsidRPr="003E4FC6">
          <w:rPr>
            <w:rStyle w:val="Hyperlink"/>
            <w:noProof/>
          </w:rPr>
          <w:t>Table 12: List of Actors</w:t>
        </w:r>
        <w:r w:rsidR="00DE7D51">
          <w:rPr>
            <w:noProof/>
            <w:webHidden/>
          </w:rPr>
          <w:tab/>
        </w:r>
        <w:r w:rsidR="00DE7D51">
          <w:rPr>
            <w:noProof/>
            <w:webHidden/>
          </w:rPr>
          <w:fldChar w:fldCharType="begin"/>
        </w:r>
        <w:r w:rsidR="00DE7D51">
          <w:rPr>
            <w:noProof/>
            <w:webHidden/>
          </w:rPr>
          <w:instrText xml:space="preserve"> PAGEREF _Toc13672019 \h </w:instrText>
        </w:r>
        <w:r w:rsidR="00DE7D51">
          <w:rPr>
            <w:noProof/>
            <w:webHidden/>
          </w:rPr>
        </w:r>
        <w:r w:rsidR="00DE7D51">
          <w:rPr>
            <w:noProof/>
            <w:webHidden/>
          </w:rPr>
          <w:fldChar w:fldCharType="separate"/>
        </w:r>
        <w:r w:rsidR="00DE7D51">
          <w:rPr>
            <w:noProof/>
            <w:webHidden/>
          </w:rPr>
          <w:t>15</w:t>
        </w:r>
        <w:r w:rsidR="00DE7D51">
          <w:rPr>
            <w:noProof/>
            <w:webHidden/>
          </w:rPr>
          <w:fldChar w:fldCharType="end"/>
        </w:r>
      </w:hyperlink>
    </w:p>
    <w:p w14:paraId="0941E224"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0" w:history="1">
        <w:r w:rsidR="00DE7D51" w:rsidRPr="003E4FC6">
          <w:rPr>
            <w:rStyle w:val="Hyperlink"/>
            <w:noProof/>
          </w:rPr>
          <w:t>Table 13: Sample Decision Table</w:t>
        </w:r>
        <w:r w:rsidR="00DE7D51">
          <w:rPr>
            <w:noProof/>
            <w:webHidden/>
          </w:rPr>
          <w:tab/>
        </w:r>
        <w:r w:rsidR="00DE7D51">
          <w:rPr>
            <w:noProof/>
            <w:webHidden/>
          </w:rPr>
          <w:fldChar w:fldCharType="begin"/>
        </w:r>
        <w:r w:rsidR="00DE7D51">
          <w:rPr>
            <w:noProof/>
            <w:webHidden/>
          </w:rPr>
          <w:instrText xml:space="preserve"> PAGEREF _Toc13672020 \h </w:instrText>
        </w:r>
        <w:r w:rsidR="00DE7D51">
          <w:rPr>
            <w:noProof/>
            <w:webHidden/>
          </w:rPr>
        </w:r>
        <w:r w:rsidR="00DE7D51">
          <w:rPr>
            <w:noProof/>
            <w:webHidden/>
          </w:rPr>
          <w:fldChar w:fldCharType="separate"/>
        </w:r>
        <w:r w:rsidR="00DE7D51">
          <w:rPr>
            <w:noProof/>
            <w:webHidden/>
          </w:rPr>
          <w:t>15</w:t>
        </w:r>
        <w:r w:rsidR="00DE7D51">
          <w:rPr>
            <w:noProof/>
            <w:webHidden/>
          </w:rPr>
          <w:fldChar w:fldCharType="end"/>
        </w:r>
      </w:hyperlink>
    </w:p>
    <w:p w14:paraId="3F8D2CA3"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1" w:history="1">
        <w:r w:rsidR="00DE7D51" w:rsidRPr="003E4FC6">
          <w:rPr>
            <w:rStyle w:val="Hyperlink"/>
            <w:noProof/>
          </w:rPr>
          <w:t>Table 14: System Behaviors for HARA</w:t>
        </w:r>
        <w:r w:rsidR="00DE7D51">
          <w:rPr>
            <w:noProof/>
            <w:webHidden/>
          </w:rPr>
          <w:tab/>
        </w:r>
        <w:r w:rsidR="00DE7D51">
          <w:rPr>
            <w:noProof/>
            <w:webHidden/>
          </w:rPr>
          <w:fldChar w:fldCharType="begin"/>
        </w:r>
        <w:r w:rsidR="00DE7D51">
          <w:rPr>
            <w:noProof/>
            <w:webHidden/>
          </w:rPr>
          <w:instrText xml:space="preserve"> PAGEREF _Toc13672021 \h </w:instrText>
        </w:r>
        <w:r w:rsidR="00DE7D51">
          <w:rPr>
            <w:noProof/>
            <w:webHidden/>
          </w:rPr>
        </w:r>
        <w:r w:rsidR="00DE7D51">
          <w:rPr>
            <w:noProof/>
            <w:webHidden/>
          </w:rPr>
          <w:fldChar w:fldCharType="separate"/>
        </w:r>
        <w:r w:rsidR="00DE7D51">
          <w:rPr>
            <w:noProof/>
            <w:webHidden/>
          </w:rPr>
          <w:t>18</w:t>
        </w:r>
        <w:r w:rsidR="00DE7D51">
          <w:rPr>
            <w:noProof/>
            <w:webHidden/>
          </w:rPr>
          <w:fldChar w:fldCharType="end"/>
        </w:r>
      </w:hyperlink>
    </w:p>
    <w:p w14:paraId="25F62D7A"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2" w:history="1">
        <w:r w:rsidR="00DE7D51" w:rsidRPr="003E4FC6">
          <w:rPr>
            <w:rStyle w:val="Hyperlink"/>
            <w:noProof/>
          </w:rPr>
          <w:t>Table 15: Functional Safety Assumptions</w:t>
        </w:r>
        <w:r w:rsidR="00DE7D51">
          <w:rPr>
            <w:noProof/>
            <w:webHidden/>
          </w:rPr>
          <w:tab/>
        </w:r>
        <w:r w:rsidR="00DE7D51">
          <w:rPr>
            <w:noProof/>
            <w:webHidden/>
          </w:rPr>
          <w:fldChar w:fldCharType="begin"/>
        </w:r>
        <w:r w:rsidR="00DE7D51">
          <w:rPr>
            <w:noProof/>
            <w:webHidden/>
          </w:rPr>
          <w:instrText xml:space="preserve"> PAGEREF _Toc13672022 \h </w:instrText>
        </w:r>
        <w:r w:rsidR="00DE7D51">
          <w:rPr>
            <w:noProof/>
            <w:webHidden/>
          </w:rPr>
        </w:r>
        <w:r w:rsidR="00DE7D51">
          <w:rPr>
            <w:noProof/>
            <w:webHidden/>
          </w:rPr>
          <w:fldChar w:fldCharType="separate"/>
        </w:r>
        <w:r w:rsidR="00DE7D51">
          <w:rPr>
            <w:noProof/>
            <w:webHidden/>
          </w:rPr>
          <w:t>18</w:t>
        </w:r>
        <w:r w:rsidR="00DE7D51">
          <w:rPr>
            <w:noProof/>
            <w:webHidden/>
          </w:rPr>
          <w:fldChar w:fldCharType="end"/>
        </w:r>
      </w:hyperlink>
    </w:p>
    <w:p w14:paraId="703B6700"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3" w:history="1">
        <w:r w:rsidR="00DE7D51" w:rsidRPr="003E4FC6">
          <w:rPr>
            <w:rStyle w:val="Hyperlink"/>
            <w:noProof/>
          </w:rPr>
          <w:t>Table 16: Functional Safety Goals</w:t>
        </w:r>
        <w:r w:rsidR="00DE7D51">
          <w:rPr>
            <w:noProof/>
            <w:webHidden/>
          </w:rPr>
          <w:tab/>
        </w:r>
        <w:r w:rsidR="00DE7D51">
          <w:rPr>
            <w:noProof/>
            <w:webHidden/>
          </w:rPr>
          <w:fldChar w:fldCharType="begin"/>
        </w:r>
        <w:r w:rsidR="00DE7D51">
          <w:rPr>
            <w:noProof/>
            <w:webHidden/>
          </w:rPr>
          <w:instrText xml:space="preserve"> PAGEREF _Toc13672023 \h </w:instrText>
        </w:r>
        <w:r w:rsidR="00DE7D51">
          <w:rPr>
            <w:noProof/>
            <w:webHidden/>
          </w:rPr>
        </w:r>
        <w:r w:rsidR="00DE7D51">
          <w:rPr>
            <w:noProof/>
            <w:webHidden/>
          </w:rPr>
          <w:fldChar w:fldCharType="separate"/>
        </w:r>
        <w:r w:rsidR="00DE7D51">
          <w:rPr>
            <w:noProof/>
            <w:webHidden/>
          </w:rPr>
          <w:t>19</w:t>
        </w:r>
        <w:r w:rsidR="00DE7D51">
          <w:rPr>
            <w:noProof/>
            <w:webHidden/>
          </w:rPr>
          <w:fldChar w:fldCharType="end"/>
        </w:r>
      </w:hyperlink>
    </w:p>
    <w:p w14:paraId="31EB685B"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4" w:history="1">
        <w:r w:rsidR="00DE7D51" w:rsidRPr="003E4FC6">
          <w:rPr>
            <w:rStyle w:val="Hyperlink"/>
            <w:noProof/>
          </w:rPr>
          <w:t>Table 17: Requirements Decomposition Table</w:t>
        </w:r>
        <w:r w:rsidR="00DE7D51">
          <w:rPr>
            <w:noProof/>
            <w:webHidden/>
          </w:rPr>
          <w:tab/>
        </w:r>
        <w:r w:rsidR="00DE7D51">
          <w:rPr>
            <w:noProof/>
            <w:webHidden/>
          </w:rPr>
          <w:fldChar w:fldCharType="begin"/>
        </w:r>
        <w:r w:rsidR="00DE7D51">
          <w:rPr>
            <w:noProof/>
            <w:webHidden/>
          </w:rPr>
          <w:instrText xml:space="preserve"> PAGEREF _Toc13672024 \h </w:instrText>
        </w:r>
        <w:r w:rsidR="00DE7D51">
          <w:rPr>
            <w:noProof/>
            <w:webHidden/>
          </w:rPr>
        </w:r>
        <w:r w:rsidR="00DE7D51">
          <w:rPr>
            <w:noProof/>
            <w:webHidden/>
          </w:rPr>
          <w:fldChar w:fldCharType="separate"/>
        </w:r>
        <w:r w:rsidR="00DE7D51">
          <w:rPr>
            <w:noProof/>
            <w:webHidden/>
          </w:rPr>
          <w:t>20</w:t>
        </w:r>
        <w:r w:rsidR="00DE7D51">
          <w:rPr>
            <w:noProof/>
            <w:webHidden/>
          </w:rPr>
          <w:fldChar w:fldCharType="end"/>
        </w:r>
      </w:hyperlink>
    </w:p>
    <w:p w14:paraId="2F0F408E"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5" w:history="1">
        <w:r w:rsidR="00DE7D51" w:rsidRPr="003E4FC6">
          <w:rPr>
            <w:rStyle w:val="Hyperlink"/>
            <w:noProof/>
          </w:rPr>
          <w:t>Table 18: List of Functions</w:t>
        </w:r>
        <w:r w:rsidR="00DE7D51">
          <w:rPr>
            <w:noProof/>
            <w:webHidden/>
          </w:rPr>
          <w:tab/>
        </w:r>
        <w:r w:rsidR="00DE7D51">
          <w:rPr>
            <w:noProof/>
            <w:webHidden/>
          </w:rPr>
          <w:fldChar w:fldCharType="begin"/>
        </w:r>
        <w:r w:rsidR="00DE7D51">
          <w:rPr>
            <w:noProof/>
            <w:webHidden/>
          </w:rPr>
          <w:instrText xml:space="preserve"> PAGEREF _Toc13672025 \h </w:instrText>
        </w:r>
        <w:r w:rsidR="00DE7D51">
          <w:rPr>
            <w:noProof/>
            <w:webHidden/>
          </w:rPr>
        </w:r>
        <w:r w:rsidR="00DE7D51">
          <w:rPr>
            <w:noProof/>
            <w:webHidden/>
          </w:rPr>
          <w:fldChar w:fldCharType="separate"/>
        </w:r>
        <w:r w:rsidR="00DE7D51">
          <w:rPr>
            <w:noProof/>
            <w:webHidden/>
          </w:rPr>
          <w:t>22</w:t>
        </w:r>
        <w:r w:rsidR="00DE7D51">
          <w:rPr>
            <w:noProof/>
            <w:webHidden/>
          </w:rPr>
          <w:fldChar w:fldCharType="end"/>
        </w:r>
      </w:hyperlink>
    </w:p>
    <w:p w14:paraId="772C44B9"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6" w:history="1">
        <w:r w:rsidR="00DE7D51" w:rsidRPr="003E4FC6">
          <w:rPr>
            <w:rStyle w:val="Hyperlink"/>
            <w:noProof/>
          </w:rPr>
          <w:t>Table 19: Logical Elements</w:t>
        </w:r>
        <w:r w:rsidR="00DE7D51">
          <w:rPr>
            <w:noProof/>
            <w:webHidden/>
          </w:rPr>
          <w:tab/>
        </w:r>
        <w:r w:rsidR="00DE7D51">
          <w:rPr>
            <w:noProof/>
            <w:webHidden/>
          </w:rPr>
          <w:fldChar w:fldCharType="begin"/>
        </w:r>
        <w:r w:rsidR="00DE7D51">
          <w:rPr>
            <w:noProof/>
            <w:webHidden/>
          </w:rPr>
          <w:instrText xml:space="preserve"> PAGEREF _Toc13672026 \h </w:instrText>
        </w:r>
        <w:r w:rsidR="00DE7D51">
          <w:rPr>
            <w:noProof/>
            <w:webHidden/>
          </w:rPr>
        </w:r>
        <w:r w:rsidR="00DE7D51">
          <w:rPr>
            <w:noProof/>
            <w:webHidden/>
          </w:rPr>
          <w:fldChar w:fldCharType="separate"/>
        </w:r>
        <w:r w:rsidR="00DE7D51">
          <w:rPr>
            <w:noProof/>
            <w:webHidden/>
          </w:rPr>
          <w:t>23</w:t>
        </w:r>
        <w:r w:rsidR="00DE7D51">
          <w:rPr>
            <w:noProof/>
            <w:webHidden/>
          </w:rPr>
          <w:fldChar w:fldCharType="end"/>
        </w:r>
      </w:hyperlink>
    </w:p>
    <w:p w14:paraId="785575CC"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7" w:history="1">
        <w:r w:rsidR="00DE7D51" w:rsidRPr="003E4FC6">
          <w:rPr>
            <w:rStyle w:val="Hyperlink"/>
            <w:noProof/>
          </w:rPr>
          <w:t>Table 20: Logical Interfaces</w:t>
        </w:r>
        <w:r w:rsidR="00DE7D51">
          <w:rPr>
            <w:noProof/>
            <w:webHidden/>
          </w:rPr>
          <w:tab/>
        </w:r>
        <w:r w:rsidR="00DE7D51">
          <w:rPr>
            <w:noProof/>
            <w:webHidden/>
          </w:rPr>
          <w:fldChar w:fldCharType="begin"/>
        </w:r>
        <w:r w:rsidR="00DE7D51">
          <w:rPr>
            <w:noProof/>
            <w:webHidden/>
          </w:rPr>
          <w:instrText xml:space="preserve"> PAGEREF _Toc13672027 \h </w:instrText>
        </w:r>
        <w:r w:rsidR="00DE7D51">
          <w:rPr>
            <w:noProof/>
            <w:webHidden/>
          </w:rPr>
        </w:r>
        <w:r w:rsidR="00DE7D51">
          <w:rPr>
            <w:noProof/>
            <w:webHidden/>
          </w:rPr>
          <w:fldChar w:fldCharType="separate"/>
        </w:r>
        <w:r w:rsidR="00DE7D51">
          <w:rPr>
            <w:noProof/>
            <w:webHidden/>
          </w:rPr>
          <w:t>23</w:t>
        </w:r>
        <w:r w:rsidR="00DE7D51">
          <w:rPr>
            <w:noProof/>
            <w:webHidden/>
          </w:rPr>
          <w:fldChar w:fldCharType="end"/>
        </w:r>
      </w:hyperlink>
    </w:p>
    <w:p w14:paraId="01951869" w14:textId="77777777" w:rsidR="00DE7D51" w:rsidRDefault="00444359">
      <w:pPr>
        <w:pStyle w:val="TableofFigures"/>
        <w:tabs>
          <w:tab w:val="right" w:leader="dot" w:pos="10173"/>
        </w:tabs>
        <w:rPr>
          <w:rFonts w:asciiTheme="minorHAnsi" w:eastAsiaTheme="minorEastAsia" w:hAnsiTheme="minorHAnsi" w:cstheme="minorBidi"/>
          <w:noProof/>
          <w:sz w:val="22"/>
          <w:szCs w:val="22"/>
        </w:rPr>
      </w:pPr>
      <w:hyperlink w:anchor="_Toc13672028" w:history="1">
        <w:r w:rsidR="00DE7D51" w:rsidRPr="003E4FC6">
          <w:rPr>
            <w:rStyle w:val="Hyperlink"/>
            <w:noProof/>
          </w:rPr>
          <w:t>Table 21: Open Concerns</w:t>
        </w:r>
        <w:r w:rsidR="00DE7D51">
          <w:rPr>
            <w:noProof/>
            <w:webHidden/>
          </w:rPr>
          <w:tab/>
        </w:r>
        <w:r w:rsidR="00DE7D51">
          <w:rPr>
            <w:noProof/>
            <w:webHidden/>
          </w:rPr>
          <w:fldChar w:fldCharType="begin"/>
        </w:r>
        <w:r w:rsidR="00DE7D51">
          <w:rPr>
            <w:noProof/>
            <w:webHidden/>
          </w:rPr>
          <w:instrText xml:space="preserve"> PAGEREF _Toc13672028 \h </w:instrText>
        </w:r>
        <w:r w:rsidR="00DE7D51">
          <w:rPr>
            <w:noProof/>
            <w:webHidden/>
          </w:rPr>
        </w:r>
        <w:r w:rsidR="00DE7D51">
          <w:rPr>
            <w:noProof/>
            <w:webHidden/>
          </w:rPr>
          <w:fldChar w:fldCharType="separate"/>
        </w:r>
        <w:r w:rsidR="00DE7D51">
          <w:rPr>
            <w:noProof/>
            <w:webHidden/>
          </w:rPr>
          <w:t>24</w:t>
        </w:r>
        <w:r w:rsidR="00DE7D51">
          <w:rPr>
            <w:noProof/>
            <w:webHidden/>
          </w:rPr>
          <w:fldChar w:fldCharType="end"/>
        </w:r>
      </w:hyperlink>
    </w:p>
    <w:p w14:paraId="4FD62D04" w14:textId="77777777" w:rsidR="00D551E4" w:rsidRPr="00E2703A" w:rsidRDefault="00D551E4" w:rsidP="00D551E4">
      <w:r w:rsidRPr="00E2703A">
        <w:rPr>
          <w:rStyle w:val="Hyperlink"/>
          <w:rFonts w:cs="Arial"/>
          <w:noProof/>
          <w:color w:val="auto"/>
        </w:rPr>
        <w:fldChar w:fldCharType="end"/>
      </w:r>
    </w:p>
    <w:p w14:paraId="6689C71F" w14:textId="77777777" w:rsidR="0027671B" w:rsidRPr="007C20FA" w:rsidRDefault="00D808DC" w:rsidP="0027671B">
      <w:pPr>
        <w:pStyle w:val="Heading1"/>
      </w:pPr>
      <w:bookmarkStart w:id="5" w:name="_Toc13671932"/>
      <w:bookmarkStart w:id="6" w:name="_Toc215652170"/>
      <w:r>
        <w:lastRenderedPageBreak/>
        <w:t>Introduction</w:t>
      </w:r>
      <w:bookmarkEnd w:id="5"/>
    </w:p>
    <w:p w14:paraId="4EA8DF4E" w14:textId="77777777" w:rsidR="0027671B" w:rsidRDefault="00F173E3" w:rsidP="0027671B">
      <w:pPr>
        <w:pStyle w:val="Heading2"/>
      </w:pPr>
      <w:bookmarkStart w:id="7" w:name="_Toc215652128"/>
      <w:bookmarkStart w:id="8" w:name="_Toc397081411"/>
      <w:bookmarkStart w:id="9" w:name="_Toc13671933"/>
      <w:r>
        <w:t xml:space="preserve">Document </w:t>
      </w:r>
      <w:r w:rsidR="0027671B" w:rsidRPr="007C20FA">
        <w:t>Purpose</w:t>
      </w:r>
      <w:bookmarkEnd w:id="7"/>
      <w:bookmarkEnd w:id="8"/>
      <w:bookmarkEnd w:id="9"/>
    </w:p>
    <w:p w14:paraId="3F8B9485" w14:textId="77777777" w:rsidR="00C7649D" w:rsidRDefault="00C7649D" w:rsidP="00C7649D">
      <w:pPr>
        <w:pStyle w:val="BodyTex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68CD7C58" w14:textId="77777777" w:rsidR="00C7649D" w:rsidRDefault="00C7649D" w:rsidP="00C7649D">
      <w:pPr>
        <w:pStyle w:val="BodyText"/>
        <w:ind w:right="142"/>
        <w:jc w:val="both"/>
        <w:rPr>
          <w:rFonts w:cs="Arial"/>
          <w:lang w:val="en-US"/>
        </w:rPr>
      </w:pPr>
    </w:p>
    <w:p w14:paraId="2E28277E" w14:textId="77777777" w:rsidR="007C56E9" w:rsidRDefault="007C56E9" w:rsidP="007C56E9">
      <w:pPr>
        <w:overflowPunct/>
        <w:autoSpaceDE/>
        <w:autoSpaceDN/>
        <w:adjustRightInd/>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14:paraId="557FD959" w14:textId="77777777" w:rsidR="00F173E3" w:rsidRDefault="00F173E3" w:rsidP="007C56E9">
      <w:pPr>
        <w:overflowPunct/>
        <w:autoSpaceDE/>
        <w:autoSpaceDN/>
        <w:adjustRightInd/>
      </w:pPr>
    </w:p>
    <w:p w14:paraId="24C21D9A" w14:textId="77777777" w:rsidR="007C56E9" w:rsidRPr="00572A49" w:rsidRDefault="007C56E9" w:rsidP="00656A1A">
      <w:pPr>
        <w:pStyle w:val="BodyText"/>
        <w:ind w:right="142"/>
        <w:jc w:val="both"/>
        <w:rPr>
          <w:rFonts w:cs="Arial"/>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2"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3" w:history="1">
        <w:r w:rsidR="008C0B3A" w:rsidRPr="008C0B3A">
          <w:rPr>
            <w:rStyle w:val="SubtleEmphasis"/>
            <w:i w:val="0"/>
            <w:color w:val="0000FF"/>
          </w:rPr>
          <w:t>Ford Functional Safety Sharepoint</w:t>
        </w:r>
      </w:hyperlink>
      <w:r w:rsidRPr="00572A49">
        <w:rPr>
          <w:rStyle w:val="Hyperlink"/>
          <w:color w:val="auto"/>
          <w:u w:val="none"/>
        </w:rPr>
        <w:t>.</w:t>
      </w:r>
    </w:p>
    <w:p w14:paraId="45F6507F" w14:textId="77777777" w:rsidR="001B64D2" w:rsidRDefault="00F173E3" w:rsidP="001B64D2">
      <w:pPr>
        <w:pStyle w:val="Heading2"/>
        <w:tabs>
          <w:tab w:val="num" w:pos="718"/>
        </w:tabs>
        <w:ind w:left="601" w:hanging="601"/>
      </w:pPr>
      <w:bookmarkStart w:id="10" w:name="_Toc13671934"/>
      <w:r>
        <w:t xml:space="preserve">Document </w:t>
      </w:r>
      <w:r w:rsidR="001B64D2">
        <w:t>Scope</w:t>
      </w:r>
      <w:bookmarkEnd w:id="10"/>
    </w:p>
    <w:p w14:paraId="157AF0C8" w14:textId="77777777" w:rsidR="00C7649D" w:rsidRDefault="00C7649D" w:rsidP="00C7649D">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2873D790" w14:textId="77777777" w:rsidR="00103D55" w:rsidRDefault="00103D55" w:rsidP="00C7649D">
      <w:pPr>
        <w:pStyle w:val="BodyText"/>
        <w:ind w:right="142"/>
        <w:jc w:val="both"/>
        <w:rPr>
          <w:rFonts w:cs="Arial"/>
          <w:color w:val="000000" w:themeColor="text1"/>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2126"/>
        <w:gridCol w:w="2551"/>
        <w:gridCol w:w="3510"/>
      </w:tblGrid>
      <w:tr w:rsidR="00C7649D" w:rsidRPr="001B1565" w14:paraId="6705C730" w14:textId="77777777" w:rsidTr="00FC6ED2">
        <w:tc>
          <w:tcPr>
            <w:tcW w:w="2019" w:type="dxa"/>
            <w:shd w:val="clear" w:color="auto" w:fill="D9D9D9" w:themeFill="background1" w:themeFillShade="D9"/>
          </w:tcPr>
          <w:p w14:paraId="7F217DE9" w14:textId="77777777" w:rsidR="00C7649D" w:rsidRPr="001B1565" w:rsidRDefault="00C7649D" w:rsidP="00F91477">
            <w:pPr>
              <w:rPr>
                <w:rFonts w:ascii="Helvetica" w:hAnsi="Helvetica" w:cs="Helvetica"/>
                <w:b/>
              </w:rPr>
            </w:pPr>
            <w:r w:rsidRPr="001B1565">
              <w:rPr>
                <w:rFonts w:ascii="Helvetica" w:hAnsi="Helvetica" w:cs="Helvetica"/>
                <w:b/>
              </w:rPr>
              <w:t>Feature ID</w:t>
            </w:r>
          </w:p>
        </w:tc>
        <w:tc>
          <w:tcPr>
            <w:tcW w:w="2126" w:type="dxa"/>
            <w:shd w:val="clear" w:color="auto" w:fill="D9D9D9" w:themeFill="background1" w:themeFillShade="D9"/>
          </w:tcPr>
          <w:p w14:paraId="42E8423D" w14:textId="77777777" w:rsidR="00C7649D" w:rsidRPr="001B1565" w:rsidRDefault="00C7649D" w:rsidP="00F91477">
            <w:pPr>
              <w:rPr>
                <w:rFonts w:ascii="Helvetica" w:hAnsi="Helvetica" w:cs="Helvetica"/>
                <w:b/>
              </w:rPr>
            </w:pPr>
            <w:r w:rsidRPr="001B1565">
              <w:rPr>
                <w:rFonts w:ascii="Helvetica" w:hAnsi="Helvetica" w:cs="Helvetica"/>
                <w:b/>
              </w:rPr>
              <w:t>Feature Name</w:t>
            </w:r>
          </w:p>
        </w:tc>
        <w:tc>
          <w:tcPr>
            <w:tcW w:w="2551" w:type="dxa"/>
            <w:shd w:val="clear" w:color="auto" w:fill="D9D9D9" w:themeFill="background1" w:themeFillShade="D9"/>
          </w:tcPr>
          <w:p w14:paraId="6341FBE5" w14:textId="77777777" w:rsidR="00C7649D" w:rsidRPr="001B1565" w:rsidRDefault="00C7649D" w:rsidP="00F91477">
            <w:pPr>
              <w:rPr>
                <w:rFonts w:ascii="Helvetica" w:hAnsi="Helvetica" w:cs="Helvetica"/>
                <w:b/>
              </w:rPr>
            </w:pPr>
            <w:r w:rsidRPr="001B1565">
              <w:rPr>
                <w:rFonts w:ascii="Helvetica" w:hAnsi="Helvetica" w:cs="Helvetica"/>
                <w:b/>
              </w:rPr>
              <w:t>Owner</w:t>
            </w:r>
          </w:p>
        </w:tc>
        <w:tc>
          <w:tcPr>
            <w:tcW w:w="3510" w:type="dxa"/>
            <w:shd w:val="clear" w:color="auto" w:fill="D9D9D9" w:themeFill="background1" w:themeFillShade="D9"/>
          </w:tcPr>
          <w:p w14:paraId="756962F2" w14:textId="77777777" w:rsidR="00C7649D" w:rsidRPr="001B1565" w:rsidRDefault="00C7649D" w:rsidP="00F91477">
            <w:pPr>
              <w:rPr>
                <w:rFonts w:ascii="Helvetica" w:hAnsi="Helvetica" w:cs="Helvetica"/>
                <w:b/>
              </w:rPr>
            </w:pPr>
            <w:r w:rsidRPr="001B1565">
              <w:rPr>
                <w:rFonts w:ascii="Helvetica" w:hAnsi="Helvetica" w:cs="Helvetica"/>
                <w:b/>
              </w:rPr>
              <w:t>Reference</w:t>
            </w:r>
          </w:p>
        </w:tc>
      </w:tr>
      <w:tr w:rsidR="00C7649D" w:rsidRPr="001B1565" w14:paraId="1FB17CC7" w14:textId="77777777" w:rsidTr="00FC6ED2">
        <w:tc>
          <w:tcPr>
            <w:tcW w:w="2019" w:type="dxa"/>
          </w:tcPr>
          <w:p w14:paraId="63B75E38" w14:textId="77777777" w:rsidR="00C7649D" w:rsidRPr="001B1565" w:rsidRDefault="00C7649D" w:rsidP="00F91477">
            <w:pPr>
              <w:rPr>
                <w:rFonts w:ascii="Helvetica" w:hAnsi="Helvetica" w:cs="Helvetica"/>
                <w:color w:val="0000FF"/>
              </w:rPr>
            </w:pPr>
            <w:r w:rsidRPr="001B1565">
              <w:rPr>
                <w:rFonts w:ascii="Helvetica" w:hAnsi="Helvetica" w:cs="Helvetica"/>
                <w:color w:val="0000FF"/>
              </w:rPr>
              <w:t>&lt;Add VSEM Global Feature Dictionary ID&gt;</w:t>
            </w:r>
          </w:p>
        </w:tc>
        <w:tc>
          <w:tcPr>
            <w:tcW w:w="2126" w:type="dxa"/>
          </w:tcPr>
          <w:p w14:paraId="0CA665C2" w14:textId="744C307F" w:rsidR="00C7649D" w:rsidRPr="001B1565" w:rsidRDefault="009C69E4" w:rsidP="00F91477">
            <w:pPr>
              <w:rPr>
                <w:rFonts w:ascii="Helvetica" w:hAnsi="Helvetica" w:cs="Helvetica"/>
                <w:color w:val="0000FF"/>
              </w:rPr>
            </w:pPr>
            <w:r>
              <w:rPr>
                <w:rFonts w:ascii="Helvetica" w:hAnsi="Helvetica" w:cs="Helvetica"/>
                <w:color w:val="0000FF"/>
              </w:rPr>
              <w:t xml:space="preserve">Digital Embrace 1.0 </w:t>
            </w:r>
          </w:p>
        </w:tc>
        <w:tc>
          <w:tcPr>
            <w:tcW w:w="2551" w:type="dxa"/>
          </w:tcPr>
          <w:p w14:paraId="669A8E07" w14:textId="4CD41B2A" w:rsidR="00C7649D" w:rsidRPr="0097363F" w:rsidRDefault="007A6524" w:rsidP="00F91477">
            <w:pPr>
              <w:rPr>
                <w:rFonts w:ascii="Helvetica" w:hAnsi="Helvetica" w:cs="Helvetica"/>
                <w:color w:val="000000" w:themeColor="text1"/>
              </w:rPr>
            </w:pPr>
            <w:r>
              <w:rPr>
                <w:rFonts w:ascii="Helvetica" w:hAnsi="Helvetica" w:cs="Helvetica"/>
                <w:color w:val="000000" w:themeColor="text1"/>
              </w:rPr>
              <w:t>X</w:t>
            </w:r>
            <w:r>
              <w:rPr>
                <w:rFonts w:ascii="Helvetica" w:hAnsi="Helvetica" w:cs="Helvetica" w:hint="eastAsia"/>
                <w:color w:val="000000" w:themeColor="text1"/>
                <w:lang w:eastAsia="zh-CN"/>
              </w:rPr>
              <w:t>u</w:t>
            </w:r>
            <w:r>
              <w:rPr>
                <w:rFonts w:ascii="Helvetica" w:hAnsi="Helvetica" w:cs="Helvetica"/>
                <w:color w:val="000000" w:themeColor="text1"/>
              </w:rPr>
              <w:t xml:space="preserve"> Z</w:t>
            </w:r>
            <w:r>
              <w:rPr>
                <w:rFonts w:ascii="Helvetica" w:hAnsi="Helvetica" w:cs="Helvetica" w:hint="eastAsia"/>
                <w:color w:val="000000" w:themeColor="text1"/>
                <w:lang w:eastAsia="zh-CN"/>
              </w:rPr>
              <w:t>hang</w:t>
            </w:r>
            <w:r w:rsidR="009C69E4">
              <w:rPr>
                <w:rFonts w:ascii="Helvetica" w:hAnsi="Helvetica" w:cs="Helvetica"/>
                <w:color w:val="000000" w:themeColor="text1"/>
              </w:rPr>
              <w:t>&lt;xzhan304&gt;</w:t>
            </w:r>
          </w:p>
        </w:tc>
        <w:tc>
          <w:tcPr>
            <w:tcW w:w="3510" w:type="dxa"/>
          </w:tcPr>
          <w:p w14:paraId="5247987B" w14:textId="77777777" w:rsidR="00C7649D" w:rsidRPr="001B1565" w:rsidRDefault="00C7649D" w:rsidP="00F91477">
            <w:pPr>
              <w:rPr>
                <w:rFonts w:ascii="Helvetica" w:hAnsi="Helvetica" w:cs="Helvetica"/>
                <w:color w:val="0000FF"/>
              </w:rPr>
            </w:pPr>
            <w:r w:rsidRPr="001B1565">
              <w:rPr>
                <w:rFonts w:ascii="Helvetica" w:hAnsi="Helvetica" w:cs="Helvetica"/>
                <w:color w:val="0000FF"/>
              </w:rPr>
              <w:t>&lt;Add VSEM Link&gt;</w:t>
            </w:r>
          </w:p>
        </w:tc>
      </w:tr>
      <w:tr w:rsidR="00C7649D" w:rsidRPr="001B1565" w14:paraId="3A73B1A1" w14:textId="77777777" w:rsidTr="00FC6ED2">
        <w:tc>
          <w:tcPr>
            <w:tcW w:w="2019" w:type="dxa"/>
          </w:tcPr>
          <w:p w14:paraId="770CACD1" w14:textId="77777777" w:rsidR="00C7649D" w:rsidRPr="001B1565" w:rsidRDefault="00C7649D" w:rsidP="00F91477">
            <w:pPr>
              <w:rPr>
                <w:rFonts w:ascii="Helvetica" w:hAnsi="Helvetica" w:cs="Helvetica"/>
                <w:color w:val="0000FF"/>
              </w:rPr>
            </w:pPr>
          </w:p>
        </w:tc>
        <w:tc>
          <w:tcPr>
            <w:tcW w:w="2126" w:type="dxa"/>
          </w:tcPr>
          <w:p w14:paraId="3C4EB58D" w14:textId="77777777" w:rsidR="00C7649D" w:rsidRPr="001B1565" w:rsidRDefault="00C7649D" w:rsidP="00F91477">
            <w:pPr>
              <w:rPr>
                <w:rFonts w:ascii="Helvetica" w:hAnsi="Helvetica" w:cs="Helvetica"/>
                <w:color w:val="0000FF"/>
              </w:rPr>
            </w:pPr>
          </w:p>
        </w:tc>
        <w:tc>
          <w:tcPr>
            <w:tcW w:w="2551" w:type="dxa"/>
          </w:tcPr>
          <w:p w14:paraId="3297C428" w14:textId="77777777" w:rsidR="00C7649D" w:rsidRPr="001B1565" w:rsidRDefault="00C7649D" w:rsidP="00F91477">
            <w:pPr>
              <w:rPr>
                <w:rFonts w:ascii="Helvetica" w:hAnsi="Helvetica" w:cs="Helvetica"/>
                <w:color w:val="0000FF"/>
              </w:rPr>
            </w:pPr>
          </w:p>
        </w:tc>
        <w:tc>
          <w:tcPr>
            <w:tcW w:w="3510" w:type="dxa"/>
          </w:tcPr>
          <w:p w14:paraId="034CF585" w14:textId="77777777" w:rsidR="00C7649D" w:rsidRPr="001B1565" w:rsidRDefault="00C7649D" w:rsidP="00F91477">
            <w:pPr>
              <w:rPr>
                <w:rFonts w:ascii="Helvetica" w:hAnsi="Helvetica" w:cs="Helvetica"/>
                <w:color w:val="0000FF"/>
              </w:rPr>
            </w:pPr>
          </w:p>
        </w:tc>
      </w:tr>
    </w:tbl>
    <w:p w14:paraId="03723DD1" w14:textId="77777777" w:rsidR="00C7649D" w:rsidRPr="00C7649D" w:rsidRDefault="00C7649D" w:rsidP="00C7649D">
      <w:pPr>
        <w:pStyle w:val="Caption"/>
      </w:pPr>
      <w:bookmarkStart w:id="11" w:name="_Toc435447978"/>
      <w:bookmarkStart w:id="12" w:name="_Toc13672008"/>
      <w:r w:rsidRPr="001B1565">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1</w:t>
      </w:r>
      <w:r w:rsidR="002C1D22">
        <w:rPr>
          <w:noProof/>
        </w:rPr>
        <w:fldChar w:fldCharType="end"/>
      </w:r>
      <w:r w:rsidRPr="001B1565">
        <w:t>: Features described in this FD</w:t>
      </w:r>
      <w:bookmarkEnd w:id="11"/>
      <w:bookmarkEnd w:id="12"/>
    </w:p>
    <w:p w14:paraId="50BA3A9D" w14:textId="77777777" w:rsidR="0027671B" w:rsidRPr="007C20FA" w:rsidRDefault="00F173E3" w:rsidP="0027671B">
      <w:pPr>
        <w:pStyle w:val="Heading2"/>
      </w:pPr>
      <w:bookmarkStart w:id="13" w:name="_Toc397081412"/>
      <w:bookmarkStart w:id="14" w:name="_Toc13671935"/>
      <w:r>
        <w:t xml:space="preserve">Document </w:t>
      </w:r>
      <w:r w:rsidR="0027671B" w:rsidRPr="007C20FA">
        <w:t>Audience</w:t>
      </w:r>
      <w:bookmarkEnd w:id="13"/>
      <w:bookmarkEnd w:id="14"/>
    </w:p>
    <w:p w14:paraId="13678203" w14:textId="44293C5D" w:rsidR="00D41852" w:rsidRDefault="00D41852" w:rsidP="00BB7AB4">
      <w:pPr>
        <w:pStyle w:val="BodyText"/>
        <w:jc w:val="both"/>
      </w:pPr>
      <w:r w:rsidRPr="001B1565">
        <w:t xml:space="preserve">The FD is written by the feature owner of </w:t>
      </w:r>
      <w:r w:rsidRPr="00BF75F8">
        <w:rPr>
          <w:rFonts w:cs="Arial"/>
          <w:color w:val="3333FF"/>
          <w:lang w:val="en-US"/>
        </w:rPr>
        <w:t>&lt;</w:t>
      </w:r>
      <w:r w:rsidR="003C6C32">
        <w:rPr>
          <w:rFonts w:cs="Arial"/>
          <w:color w:val="3333FF"/>
          <w:lang w:val="en-US"/>
        </w:rPr>
        <w:t>Xu Zhang</w:t>
      </w:r>
      <w:r w:rsidRPr="00BF75F8">
        <w:rPr>
          <w:rFonts w:cs="Arial"/>
          <w:color w:val="3333FF"/>
          <w:lang w:val="en-US"/>
        </w:rPr>
        <w:t>&gt;</w:t>
      </w:r>
      <w:r w:rsidRPr="001B1565">
        <w:t>. All Stakeholders, i.e., all people who have a valid interest in the feature should read and, if possible, review the FD. It needs to be guaranteed, that all stakeholders have access to the currently valid version of the FD.</w:t>
      </w:r>
    </w:p>
    <w:p w14:paraId="04F372ED" w14:textId="77777777" w:rsidR="00E322B9" w:rsidRDefault="00E322B9" w:rsidP="00FC6ED2">
      <w:pPr>
        <w:shd w:val="clear" w:color="auto" w:fill="D6E3BC" w:themeFill="accent3" w:themeFillTint="66"/>
        <w:rPr>
          <w:rStyle w:val="SubtleEmphasis"/>
        </w:rPr>
      </w:pPr>
      <w:r w:rsidRPr="00242A4D">
        <w:rPr>
          <w:rStyle w:val="SubtleEmphasis"/>
          <w:b/>
        </w:rPr>
        <w:t>#Hint:</w:t>
      </w:r>
      <w:r>
        <w:rPr>
          <w:rStyle w:val="SubtleEmphasis"/>
        </w:rPr>
        <w:t xml:space="preserve"> </w:t>
      </w:r>
      <w:r w:rsidRPr="00E322B9">
        <w:rPr>
          <w:rStyle w:val="SubtleEmphasis"/>
        </w:rPr>
        <w:t>The FD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0A8CACAB" w14:textId="77777777" w:rsidR="00DE5C04" w:rsidRPr="00E322B9" w:rsidRDefault="00DE5C04" w:rsidP="00FC6ED2">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14" w:anchor="HowtousetheSpecificationTemplates-EditDocProperties" w:history="1">
        <w:r w:rsidRPr="00DE5C04">
          <w:rPr>
            <w:rStyle w:val="SubtleEmphasis"/>
            <w:color w:val="0000FF"/>
          </w:rPr>
          <w:t xml:space="preserve">Add Ins -&gt; </w:t>
        </w:r>
        <w:r>
          <w:rPr>
            <w:rStyle w:val="SubtleEmphasis"/>
            <w:color w:val="0000FF"/>
          </w:rPr>
          <w:t>Edit Document Properties</w:t>
        </w:r>
        <w:r w:rsidRPr="00DE5C04">
          <w:rPr>
            <w:rStyle w:val="SubtleEmphasis"/>
            <w:color w:val="0000FF"/>
          </w:rPr>
          <w:t xml:space="preserve"> macro</w:t>
        </w:r>
      </w:hyperlink>
      <w:r w:rsidRPr="00347A88">
        <w:rPr>
          <w:rStyle w:val="SubtleEmphasis"/>
        </w:rPr>
        <w:t xml:space="preserve"> (select </w:t>
      </w:r>
      <w:r>
        <w:rPr>
          <w:rStyle w:val="SubtleEmphasis"/>
        </w:rPr>
        <w:t xml:space="preserve">“Proprietary” for </w:t>
      </w:r>
      <w:r w:rsidRPr="00347A88">
        <w:rPr>
          <w:rStyle w:val="SubtleEmphasis"/>
        </w:rPr>
        <w:t>“</w:t>
      </w:r>
      <w:r>
        <w:rPr>
          <w:rStyle w:val="SubtleEmphasis"/>
        </w:rPr>
        <w:t>Document Classification</w:t>
      </w:r>
      <w:r w:rsidRPr="00347A88">
        <w:rPr>
          <w:rStyle w:val="SubtleEmphasis"/>
        </w:rPr>
        <w:t>”)</w:t>
      </w:r>
    </w:p>
    <w:p w14:paraId="51C8C2EF" w14:textId="77777777" w:rsidR="00CD3B7B" w:rsidRDefault="00CD3B7B" w:rsidP="00CD3B7B">
      <w:pPr>
        <w:pStyle w:val="Heading3"/>
        <w:ind w:left="0" w:firstLine="0"/>
      </w:pPr>
      <w:bookmarkStart w:id="15" w:name="_Toc420397663"/>
      <w:bookmarkStart w:id="16" w:name="_Toc456346126"/>
      <w:bookmarkStart w:id="17" w:name="_Toc13671936"/>
      <w:r>
        <w:t>Stakeholder List</w:t>
      </w:r>
      <w:bookmarkEnd w:id="15"/>
      <w:bookmarkEnd w:id="16"/>
      <w:bookmarkEnd w:id="17"/>
    </w:p>
    <w:p w14:paraId="1DEB281D" w14:textId="3E4B326B" w:rsidR="00D41852" w:rsidRDefault="00D41852" w:rsidP="00BB7AB4">
      <w:pPr>
        <w:pStyle w:val="BodyText"/>
        <w:jc w:val="both"/>
      </w:pPr>
      <w:r>
        <w:t xml:space="preserve">For the latest list of </w:t>
      </w:r>
      <w:r w:rsidRPr="001B1565">
        <w:t xml:space="preserve">stakeholder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tbl>
      <w:tblPr>
        <w:tblStyle w:val="TableGrid"/>
        <w:tblW w:w="10632" w:type="dxa"/>
        <w:jc w:val="center"/>
        <w:tblLayout w:type="fixed"/>
        <w:tblLook w:val="04A0" w:firstRow="1" w:lastRow="0" w:firstColumn="1" w:lastColumn="0" w:noHBand="0" w:noVBand="1"/>
      </w:tblPr>
      <w:tblGrid>
        <w:gridCol w:w="2965"/>
        <w:gridCol w:w="1620"/>
        <w:gridCol w:w="3109"/>
        <w:gridCol w:w="2938"/>
      </w:tblGrid>
      <w:tr w:rsidR="007A6524" w:rsidRPr="00661D87" w14:paraId="2167B36A" w14:textId="77777777" w:rsidTr="003C6C32">
        <w:trPr>
          <w:jc w:val="center"/>
        </w:trPr>
        <w:tc>
          <w:tcPr>
            <w:tcW w:w="2965" w:type="dxa"/>
            <w:shd w:val="clear" w:color="auto" w:fill="BFBFBF" w:themeFill="background1" w:themeFillShade="BF"/>
            <w:vAlign w:val="center"/>
          </w:tcPr>
          <w:p w14:paraId="30F68C60" w14:textId="77777777" w:rsidR="007A6524" w:rsidRPr="00661D87" w:rsidRDefault="007A6524" w:rsidP="007F7B47">
            <w:pPr>
              <w:jc w:val="center"/>
              <w:rPr>
                <w:rFonts w:ascii="Helvetica" w:hAnsi="Helvetica" w:cs="Helvetica"/>
                <w:b/>
              </w:rPr>
            </w:pPr>
            <w:r w:rsidRPr="00661D87">
              <w:rPr>
                <w:rFonts w:ascii="Helvetica" w:hAnsi="Helvetica" w:cs="Helvetica"/>
                <w:b/>
              </w:rPr>
              <w:t>Name</w:t>
            </w:r>
          </w:p>
        </w:tc>
        <w:tc>
          <w:tcPr>
            <w:tcW w:w="1620" w:type="dxa"/>
            <w:shd w:val="clear" w:color="auto" w:fill="BFBFBF" w:themeFill="background1" w:themeFillShade="BF"/>
            <w:vAlign w:val="center"/>
          </w:tcPr>
          <w:p w14:paraId="7D73FCC3" w14:textId="77777777" w:rsidR="007A6524" w:rsidRPr="00661D87" w:rsidRDefault="007A6524" w:rsidP="007F7B47">
            <w:pPr>
              <w:jc w:val="center"/>
              <w:rPr>
                <w:rFonts w:ascii="Helvetica" w:hAnsi="Helvetica" w:cs="Helvetica"/>
                <w:b/>
              </w:rPr>
            </w:pPr>
            <w:r w:rsidRPr="00661D87">
              <w:rPr>
                <w:rFonts w:ascii="Helvetica" w:hAnsi="Helvetica" w:cs="Helvetica"/>
                <w:b/>
              </w:rPr>
              <w:t>CDSID</w:t>
            </w:r>
          </w:p>
        </w:tc>
        <w:tc>
          <w:tcPr>
            <w:tcW w:w="3109" w:type="dxa"/>
            <w:shd w:val="clear" w:color="auto" w:fill="BFBFBF" w:themeFill="background1" w:themeFillShade="BF"/>
            <w:vAlign w:val="center"/>
          </w:tcPr>
          <w:p w14:paraId="65B4C664" w14:textId="77777777" w:rsidR="007A6524" w:rsidRPr="00661D87" w:rsidRDefault="007A6524" w:rsidP="007F7B47">
            <w:pPr>
              <w:jc w:val="center"/>
              <w:rPr>
                <w:rFonts w:ascii="Helvetica" w:hAnsi="Helvetica" w:cs="Helvetica"/>
                <w:b/>
              </w:rPr>
            </w:pPr>
            <w:r w:rsidRPr="00661D87">
              <w:rPr>
                <w:rFonts w:ascii="Helvetica" w:hAnsi="Helvetica" w:cs="Helvetica"/>
                <w:b/>
              </w:rPr>
              <w:t>Role</w:t>
            </w:r>
          </w:p>
        </w:tc>
        <w:tc>
          <w:tcPr>
            <w:tcW w:w="2938" w:type="dxa"/>
            <w:shd w:val="clear" w:color="auto" w:fill="BFBFBF" w:themeFill="background1" w:themeFillShade="BF"/>
            <w:vAlign w:val="center"/>
          </w:tcPr>
          <w:p w14:paraId="632BC66A" w14:textId="77777777" w:rsidR="007A6524" w:rsidRPr="00661D87" w:rsidRDefault="007A6524" w:rsidP="007F7B47">
            <w:pPr>
              <w:jc w:val="center"/>
              <w:rPr>
                <w:rFonts w:ascii="Helvetica" w:hAnsi="Helvetica" w:cs="Helvetica"/>
                <w:b/>
              </w:rPr>
            </w:pPr>
            <w:r w:rsidRPr="00661D87">
              <w:rPr>
                <w:rFonts w:ascii="Helvetica" w:hAnsi="Helvetica" w:cs="Helvetica"/>
                <w:b/>
              </w:rPr>
              <w:t>Stakeholder Group</w:t>
            </w:r>
          </w:p>
        </w:tc>
      </w:tr>
      <w:tr w:rsidR="007A6524" w:rsidRPr="00661D87" w14:paraId="0541A515" w14:textId="77777777" w:rsidTr="003C6C32">
        <w:trPr>
          <w:jc w:val="center"/>
        </w:trPr>
        <w:tc>
          <w:tcPr>
            <w:tcW w:w="2965" w:type="dxa"/>
            <w:vAlign w:val="center"/>
          </w:tcPr>
          <w:p w14:paraId="225ABA5C" w14:textId="2CC0739C" w:rsidR="007A6524" w:rsidRPr="00661D87" w:rsidRDefault="003C6C32" w:rsidP="007F7B47">
            <w:pPr>
              <w:jc w:val="center"/>
              <w:rPr>
                <w:rFonts w:ascii="Helvetica" w:hAnsi="Helvetica" w:cs="Helvetica"/>
              </w:rPr>
            </w:pPr>
            <w:r>
              <w:rPr>
                <w:rFonts w:ascii="Helvetica" w:hAnsi="Helvetica" w:cs="Helvetica"/>
              </w:rPr>
              <w:t>Xu Zhang</w:t>
            </w:r>
            <w:r w:rsidR="007A6524" w:rsidRPr="00661D87">
              <w:rPr>
                <w:rFonts w:ascii="Helvetica" w:hAnsi="Helvetica" w:cs="Helvetica"/>
              </w:rPr>
              <w:t xml:space="preserve"> </w:t>
            </w:r>
          </w:p>
        </w:tc>
        <w:tc>
          <w:tcPr>
            <w:tcW w:w="1620" w:type="dxa"/>
            <w:vAlign w:val="center"/>
          </w:tcPr>
          <w:p w14:paraId="0DAC0E87" w14:textId="3B66062D" w:rsidR="007A6524" w:rsidRPr="00661D87" w:rsidRDefault="003C6C32" w:rsidP="007F7B47">
            <w:pPr>
              <w:jc w:val="center"/>
              <w:rPr>
                <w:rFonts w:ascii="Helvetica" w:hAnsi="Helvetica" w:cs="Helvetica"/>
              </w:rPr>
            </w:pPr>
            <w:r>
              <w:rPr>
                <w:rFonts w:ascii="Helvetica" w:hAnsi="Helvetica" w:cs="Helvetica"/>
              </w:rPr>
              <w:t>xzhan304</w:t>
            </w:r>
          </w:p>
        </w:tc>
        <w:tc>
          <w:tcPr>
            <w:tcW w:w="3109" w:type="dxa"/>
            <w:vAlign w:val="center"/>
          </w:tcPr>
          <w:p w14:paraId="1CB5FFE0" w14:textId="30D27D74" w:rsidR="007A6524" w:rsidRPr="00661D87" w:rsidRDefault="003C6C32" w:rsidP="007F7B47">
            <w:pPr>
              <w:jc w:val="center"/>
              <w:rPr>
                <w:rFonts w:ascii="Helvetica" w:hAnsi="Helvetica" w:cs="Helvetica"/>
              </w:rPr>
            </w:pPr>
            <w:r>
              <w:rPr>
                <w:rFonts w:ascii="Helvetica" w:hAnsi="Helvetica" w:cs="Helvetica"/>
              </w:rPr>
              <w:t>Teac Lead</w:t>
            </w:r>
          </w:p>
        </w:tc>
        <w:tc>
          <w:tcPr>
            <w:tcW w:w="2938" w:type="dxa"/>
            <w:vAlign w:val="center"/>
          </w:tcPr>
          <w:p w14:paraId="0D25FC03" w14:textId="35999407" w:rsidR="007A6524" w:rsidRPr="00661D87" w:rsidRDefault="007A6524" w:rsidP="007F7B47">
            <w:pPr>
              <w:jc w:val="center"/>
              <w:rPr>
                <w:rFonts w:ascii="Helvetica" w:hAnsi="Helvetica" w:cs="Helvetica"/>
              </w:rPr>
            </w:pPr>
          </w:p>
        </w:tc>
      </w:tr>
      <w:tr w:rsidR="007A6524" w:rsidRPr="00661D87" w14:paraId="41F7B629" w14:textId="77777777" w:rsidTr="003C6C32">
        <w:trPr>
          <w:jc w:val="center"/>
        </w:trPr>
        <w:tc>
          <w:tcPr>
            <w:tcW w:w="2965" w:type="dxa"/>
            <w:vAlign w:val="center"/>
          </w:tcPr>
          <w:p w14:paraId="4266CDA0" w14:textId="6E1FF24C" w:rsidR="007A6524" w:rsidRPr="00661D87" w:rsidRDefault="003C6C32" w:rsidP="007F7B47">
            <w:pPr>
              <w:jc w:val="center"/>
              <w:rPr>
                <w:rFonts w:ascii="Helvetica" w:hAnsi="Helvetica" w:cs="Helvetica"/>
              </w:rPr>
            </w:pPr>
            <w:r>
              <w:rPr>
                <w:rFonts w:ascii="Helvetica" w:hAnsi="Helvetica" w:cs="Helvetica"/>
              </w:rPr>
              <w:t>Shengjun Wu</w:t>
            </w:r>
            <w:r w:rsidR="007A6524" w:rsidRPr="00661D87">
              <w:rPr>
                <w:rFonts w:ascii="Helvetica" w:hAnsi="Helvetica" w:cs="Helvetica"/>
              </w:rPr>
              <w:t xml:space="preserve"> </w:t>
            </w:r>
          </w:p>
        </w:tc>
        <w:tc>
          <w:tcPr>
            <w:tcW w:w="1620" w:type="dxa"/>
            <w:vAlign w:val="center"/>
          </w:tcPr>
          <w:p w14:paraId="7CEB5966" w14:textId="4B2E47AB" w:rsidR="007A6524" w:rsidRPr="00661D87" w:rsidRDefault="003C6C32" w:rsidP="007F7B47">
            <w:pPr>
              <w:jc w:val="center"/>
              <w:rPr>
                <w:rFonts w:ascii="Helvetica" w:hAnsi="Helvetica" w:cs="Helvetica"/>
              </w:rPr>
            </w:pPr>
            <w:r>
              <w:rPr>
                <w:rFonts w:ascii="Helvetica" w:hAnsi="Helvetica" w:cs="Helvetica"/>
              </w:rPr>
              <w:t>swu104</w:t>
            </w:r>
          </w:p>
        </w:tc>
        <w:tc>
          <w:tcPr>
            <w:tcW w:w="3109" w:type="dxa"/>
            <w:vAlign w:val="center"/>
          </w:tcPr>
          <w:p w14:paraId="6BD19BEF" w14:textId="5FBAFD9D" w:rsidR="007A6524" w:rsidRPr="00661D87" w:rsidRDefault="003C6C32" w:rsidP="007F7B47">
            <w:pPr>
              <w:jc w:val="center"/>
              <w:rPr>
                <w:rFonts w:ascii="Helvetica" w:hAnsi="Helvetica" w:cs="Helvetica"/>
              </w:rPr>
            </w:pPr>
            <w:r>
              <w:rPr>
                <w:rFonts w:ascii="Helvetica" w:hAnsi="Helvetica" w:cs="Helvetica"/>
              </w:rPr>
              <w:t>Product Owner</w:t>
            </w:r>
          </w:p>
        </w:tc>
        <w:tc>
          <w:tcPr>
            <w:tcW w:w="2938" w:type="dxa"/>
            <w:vAlign w:val="center"/>
          </w:tcPr>
          <w:p w14:paraId="6357FFA8" w14:textId="5FD09FBE" w:rsidR="007A6524" w:rsidRPr="00661D87" w:rsidRDefault="007A6524" w:rsidP="007F7B47">
            <w:pPr>
              <w:jc w:val="center"/>
              <w:rPr>
                <w:rFonts w:ascii="Helvetica" w:hAnsi="Helvetica" w:cs="Helvetica"/>
              </w:rPr>
            </w:pPr>
          </w:p>
        </w:tc>
      </w:tr>
      <w:tr w:rsidR="007A6524" w:rsidRPr="00661D87" w14:paraId="4678D91C" w14:textId="77777777" w:rsidTr="003C6C32">
        <w:trPr>
          <w:jc w:val="center"/>
        </w:trPr>
        <w:tc>
          <w:tcPr>
            <w:tcW w:w="2965" w:type="dxa"/>
            <w:vAlign w:val="center"/>
          </w:tcPr>
          <w:p w14:paraId="57140C79" w14:textId="5A9F4A83" w:rsidR="007A6524" w:rsidRPr="00661D87" w:rsidRDefault="003C6C32" w:rsidP="007F7B47">
            <w:pPr>
              <w:jc w:val="center"/>
              <w:rPr>
                <w:rFonts w:ascii="Helvetica" w:hAnsi="Helvetica" w:cs="Helvetica"/>
              </w:rPr>
            </w:pPr>
            <w:r>
              <w:rPr>
                <w:rFonts w:ascii="Helvetica" w:hAnsi="Helvetica" w:cs="Helvetica"/>
              </w:rPr>
              <w:t xml:space="preserve">Alan Chen </w:t>
            </w:r>
          </w:p>
        </w:tc>
        <w:tc>
          <w:tcPr>
            <w:tcW w:w="1620" w:type="dxa"/>
            <w:vAlign w:val="center"/>
          </w:tcPr>
          <w:p w14:paraId="372F6609" w14:textId="3A842FD7" w:rsidR="007A6524" w:rsidRPr="00661D87" w:rsidRDefault="003C6C32" w:rsidP="007F7B47">
            <w:pPr>
              <w:jc w:val="center"/>
              <w:rPr>
                <w:rFonts w:ascii="Helvetica" w:hAnsi="Helvetica" w:cs="Helvetica"/>
              </w:rPr>
            </w:pPr>
            <w:r>
              <w:rPr>
                <w:rFonts w:ascii="Helvetica" w:hAnsi="Helvetica" w:cs="Helvetica"/>
              </w:rPr>
              <w:t>Cyu41</w:t>
            </w:r>
          </w:p>
        </w:tc>
        <w:tc>
          <w:tcPr>
            <w:tcW w:w="3109" w:type="dxa"/>
            <w:vAlign w:val="center"/>
          </w:tcPr>
          <w:p w14:paraId="306A2636" w14:textId="2A2D7A52" w:rsidR="007A6524" w:rsidRPr="00661D87" w:rsidRDefault="003C6C32" w:rsidP="007F7B47">
            <w:pPr>
              <w:jc w:val="center"/>
              <w:rPr>
                <w:rFonts w:ascii="Helvetica" w:hAnsi="Helvetica" w:cs="Helvetica"/>
              </w:rPr>
            </w:pPr>
            <w:r>
              <w:rPr>
                <w:rFonts w:ascii="Helvetica" w:hAnsi="Helvetica" w:cs="Helvetica"/>
              </w:rPr>
              <w:t xml:space="preserve">Cloud </w:t>
            </w:r>
            <w:r w:rsidRPr="00661D87">
              <w:rPr>
                <w:rFonts w:ascii="Helvetica" w:hAnsi="Helvetica" w:cs="Helvetica"/>
              </w:rPr>
              <w:t>System Architect</w:t>
            </w:r>
          </w:p>
        </w:tc>
        <w:tc>
          <w:tcPr>
            <w:tcW w:w="2938" w:type="dxa"/>
            <w:vAlign w:val="center"/>
          </w:tcPr>
          <w:p w14:paraId="7348AF45" w14:textId="618D15A3" w:rsidR="007A6524" w:rsidRPr="00661D87" w:rsidRDefault="007A6524" w:rsidP="007F7B47">
            <w:pPr>
              <w:jc w:val="center"/>
              <w:rPr>
                <w:rFonts w:ascii="Helvetica" w:hAnsi="Helvetica" w:cs="Helvetica"/>
              </w:rPr>
            </w:pPr>
          </w:p>
        </w:tc>
      </w:tr>
      <w:tr w:rsidR="007A6524" w:rsidRPr="00661D87" w14:paraId="710837EA" w14:textId="77777777" w:rsidTr="003C6C32">
        <w:trPr>
          <w:jc w:val="center"/>
        </w:trPr>
        <w:tc>
          <w:tcPr>
            <w:tcW w:w="2965" w:type="dxa"/>
            <w:vAlign w:val="center"/>
          </w:tcPr>
          <w:p w14:paraId="252DE881" w14:textId="6E41B824" w:rsidR="007A6524" w:rsidRPr="00661D87" w:rsidRDefault="003C6C32" w:rsidP="007F7B47">
            <w:pPr>
              <w:jc w:val="center"/>
              <w:rPr>
                <w:rFonts w:ascii="Helvetica" w:hAnsi="Helvetica" w:cs="Helvetica"/>
              </w:rPr>
            </w:pPr>
            <w:r>
              <w:rPr>
                <w:rFonts w:ascii="Helvetica" w:hAnsi="Helvetica" w:cs="Helvetica"/>
              </w:rPr>
              <w:t>Ashley Jian</w:t>
            </w:r>
          </w:p>
        </w:tc>
        <w:tc>
          <w:tcPr>
            <w:tcW w:w="1620" w:type="dxa"/>
            <w:vAlign w:val="center"/>
          </w:tcPr>
          <w:p w14:paraId="6D3D74D4" w14:textId="3F8B4886" w:rsidR="007A6524" w:rsidRPr="00661D87" w:rsidRDefault="003C6C32" w:rsidP="007F7B47">
            <w:pPr>
              <w:jc w:val="center"/>
              <w:rPr>
                <w:rFonts w:ascii="Helvetica" w:hAnsi="Helvetica" w:cs="Helvetica"/>
              </w:rPr>
            </w:pPr>
            <w:r>
              <w:rPr>
                <w:rFonts w:ascii="Helvetica" w:hAnsi="Helvetica" w:cs="Helvetica"/>
              </w:rPr>
              <w:t>yjian</w:t>
            </w:r>
          </w:p>
        </w:tc>
        <w:tc>
          <w:tcPr>
            <w:tcW w:w="3109" w:type="dxa"/>
            <w:vAlign w:val="center"/>
          </w:tcPr>
          <w:p w14:paraId="69B7CC4B" w14:textId="61031E4E" w:rsidR="007A6524" w:rsidRPr="00661D87" w:rsidRDefault="003C6C32" w:rsidP="007F7B47">
            <w:pPr>
              <w:jc w:val="center"/>
              <w:rPr>
                <w:rFonts w:ascii="Helvetica" w:hAnsi="Helvetica" w:cs="Helvetica"/>
              </w:rPr>
            </w:pPr>
            <w:r>
              <w:rPr>
                <w:rFonts w:ascii="Helvetica" w:hAnsi="Helvetica" w:cs="Helvetica"/>
              </w:rPr>
              <w:t xml:space="preserve">Vehicle </w:t>
            </w:r>
            <w:r w:rsidR="007A6524" w:rsidRPr="00661D87">
              <w:rPr>
                <w:rFonts w:ascii="Helvetica" w:hAnsi="Helvetica" w:cs="Helvetica"/>
              </w:rPr>
              <w:t>System Architect</w:t>
            </w:r>
          </w:p>
        </w:tc>
        <w:tc>
          <w:tcPr>
            <w:tcW w:w="2938" w:type="dxa"/>
            <w:vAlign w:val="center"/>
          </w:tcPr>
          <w:p w14:paraId="4B254D03" w14:textId="7C83F157" w:rsidR="007A6524" w:rsidRPr="00661D87" w:rsidRDefault="007A6524" w:rsidP="007F7B47">
            <w:pPr>
              <w:jc w:val="center"/>
              <w:rPr>
                <w:rFonts w:ascii="Helvetica" w:hAnsi="Helvetica" w:cs="Helvetica"/>
              </w:rPr>
            </w:pPr>
          </w:p>
        </w:tc>
      </w:tr>
      <w:tr w:rsidR="007A6524" w:rsidRPr="00661D87" w14:paraId="2BC2AAC8" w14:textId="77777777" w:rsidTr="003C6C32">
        <w:trPr>
          <w:jc w:val="center"/>
        </w:trPr>
        <w:tc>
          <w:tcPr>
            <w:tcW w:w="2965" w:type="dxa"/>
            <w:vAlign w:val="center"/>
          </w:tcPr>
          <w:p w14:paraId="63560551" w14:textId="04D36B5D" w:rsidR="007A6524" w:rsidRPr="00661D87" w:rsidRDefault="00A22E2D" w:rsidP="007F7B47">
            <w:pPr>
              <w:jc w:val="center"/>
              <w:rPr>
                <w:rFonts w:ascii="Helvetica" w:hAnsi="Helvetica" w:cs="Helvetica"/>
              </w:rPr>
            </w:pPr>
            <w:r>
              <w:rPr>
                <w:rFonts w:ascii="Helvetica" w:hAnsi="Helvetica" w:cs="Helvetica"/>
              </w:rPr>
              <w:t>Haifeng Yang</w:t>
            </w:r>
          </w:p>
        </w:tc>
        <w:tc>
          <w:tcPr>
            <w:tcW w:w="1620" w:type="dxa"/>
            <w:vAlign w:val="center"/>
          </w:tcPr>
          <w:p w14:paraId="7616D142" w14:textId="5906A9EA" w:rsidR="007A6524" w:rsidRPr="00661D87" w:rsidRDefault="00A22E2D" w:rsidP="007F7B47">
            <w:pPr>
              <w:jc w:val="center"/>
              <w:rPr>
                <w:rFonts w:ascii="Helvetica" w:hAnsi="Helvetica" w:cs="Helvetica"/>
              </w:rPr>
            </w:pPr>
            <w:r>
              <w:rPr>
                <w:rFonts w:ascii="Helvetica" w:hAnsi="Helvetica" w:cs="Helvetica"/>
              </w:rPr>
              <w:t>yyang80</w:t>
            </w:r>
          </w:p>
        </w:tc>
        <w:tc>
          <w:tcPr>
            <w:tcW w:w="3109" w:type="dxa"/>
            <w:vAlign w:val="center"/>
          </w:tcPr>
          <w:p w14:paraId="6466D333" w14:textId="79798034" w:rsidR="007A6524" w:rsidRPr="00661D87" w:rsidRDefault="00A22E2D" w:rsidP="007F7B47">
            <w:pPr>
              <w:jc w:val="center"/>
              <w:rPr>
                <w:rFonts w:ascii="Helvetica" w:hAnsi="Helvetica" w:cs="Helvetica"/>
              </w:rPr>
            </w:pPr>
            <w:r>
              <w:rPr>
                <w:rFonts w:ascii="Helvetica" w:hAnsi="Helvetica" w:cs="Helvetica"/>
              </w:rPr>
              <w:t>CMS Engineer</w:t>
            </w:r>
          </w:p>
        </w:tc>
        <w:tc>
          <w:tcPr>
            <w:tcW w:w="2938" w:type="dxa"/>
            <w:vAlign w:val="center"/>
          </w:tcPr>
          <w:p w14:paraId="57C1400A" w14:textId="6CCEA2B8" w:rsidR="007A6524" w:rsidRPr="00661D87" w:rsidRDefault="007A6524" w:rsidP="007F7B47">
            <w:pPr>
              <w:jc w:val="center"/>
              <w:rPr>
                <w:rFonts w:ascii="Helvetica" w:hAnsi="Helvetica" w:cs="Helvetica"/>
              </w:rPr>
            </w:pPr>
          </w:p>
        </w:tc>
      </w:tr>
      <w:tr w:rsidR="00A22E2D" w:rsidRPr="00661D87" w14:paraId="1FDB25DF" w14:textId="77777777" w:rsidTr="003C6C32">
        <w:trPr>
          <w:jc w:val="center"/>
        </w:trPr>
        <w:tc>
          <w:tcPr>
            <w:tcW w:w="2965" w:type="dxa"/>
            <w:vAlign w:val="center"/>
          </w:tcPr>
          <w:p w14:paraId="2C427D11" w14:textId="1F90076B" w:rsidR="00A22E2D" w:rsidRDefault="00A22E2D" w:rsidP="007F7B47">
            <w:pPr>
              <w:jc w:val="center"/>
              <w:rPr>
                <w:rFonts w:ascii="Helvetica" w:hAnsi="Helvetica" w:cs="Helvetica"/>
              </w:rPr>
            </w:pPr>
            <w:r>
              <w:rPr>
                <w:rFonts w:ascii="Helvetica" w:hAnsi="Helvetica" w:cs="Helvetica"/>
              </w:rPr>
              <w:t>Yifan Shen</w:t>
            </w:r>
          </w:p>
        </w:tc>
        <w:tc>
          <w:tcPr>
            <w:tcW w:w="1620" w:type="dxa"/>
            <w:vAlign w:val="center"/>
          </w:tcPr>
          <w:p w14:paraId="0DC4CEB8" w14:textId="47E92EF8" w:rsidR="00A22E2D" w:rsidRDefault="00A22E2D" w:rsidP="007F7B47">
            <w:pPr>
              <w:jc w:val="center"/>
              <w:rPr>
                <w:rFonts w:ascii="Helvetica" w:hAnsi="Helvetica" w:cs="Helvetica"/>
              </w:rPr>
            </w:pPr>
            <w:r>
              <w:rPr>
                <w:rFonts w:ascii="Helvetica" w:hAnsi="Helvetica" w:cs="Helvetica"/>
              </w:rPr>
              <w:t>yshen58</w:t>
            </w:r>
          </w:p>
        </w:tc>
        <w:tc>
          <w:tcPr>
            <w:tcW w:w="3109" w:type="dxa"/>
            <w:vAlign w:val="center"/>
          </w:tcPr>
          <w:p w14:paraId="523B1EA4" w14:textId="1A8FA12A" w:rsidR="00A22E2D" w:rsidRDefault="00A22E2D" w:rsidP="007F7B47">
            <w:pPr>
              <w:jc w:val="center"/>
              <w:rPr>
                <w:rFonts w:ascii="Helvetica" w:hAnsi="Helvetica" w:cs="Helvetica"/>
              </w:rPr>
            </w:pPr>
            <w:r>
              <w:rPr>
                <w:rFonts w:ascii="Helvetica" w:hAnsi="Helvetica" w:cs="Helvetica"/>
              </w:rPr>
              <w:t>CMS Engineer</w:t>
            </w:r>
          </w:p>
        </w:tc>
        <w:tc>
          <w:tcPr>
            <w:tcW w:w="2938" w:type="dxa"/>
            <w:vAlign w:val="center"/>
          </w:tcPr>
          <w:p w14:paraId="41136374" w14:textId="77777777" w:rsidR="00A22E2D" w:rsidRPr="00661D87" w:rsidRDefault="00A22E2D" w:rsidP="007F7B47">
            <w:pPr>
              <w:jc w:val="center"/>
              <w:rPr>
                <w:rFonts w:ascii="Helvetica" w:hAnsi="Helvetica" w:cs="Helvetica"/>
              </w:rPr>
            </w:pPr>
          </w:p>
        </w:tc>
      </w:tr>
      <w:tr w:rsidR="00A22E2D" w:rsidRPr="00661D87" w14:paraId="3FCF926D" w14:textId="77777777" w:rsidTr="003C6C32">
        <w:trPr>
          <w:jc w:val="center"/>
        </w:trPr>
        <w:tc>
          <w:tcPr>
            <w:tcW w:w="2965" w:type="dxa"/>
            <w:vAlign w:val="center"/>
          </w:tcPr>
          <w:p w14:paraId="1E156D17" w14:textId="54BFE217" w:rsidR="00A22E2D" w:rsidRDefault="00A22E2D" w:rsidP="007F7B47">
            <w:pPr>
              <w:jc w:val="center"/>
              <w:rPr>
                <w:rFonts w:ascii="Helvetica" w:hAnsi="Helvetica" w:cs="Helvetica"/>
              </w:rPr>
            </w:pPr>
            <w:r>
              <w:rPr>
                <w:rFonts w:ascii="Helvetica" w:hAnsi="Helvetica" w:cs="Helvetica"/>
              </w:rPr>
              <w:t>Wenger Gong</w:t>
            </w:r>
          </w:p>
        </w:tc>
        <w:tc>
          <w:tcPr>
            <w:tcW w:w="1620" w:type="dxa"/>
            <w:vAlign w:val="center"/>
          </w:tcPr>
          <w:p w14:paraId="3706C08E" w14:textId="04647A90" w:rsidR="00A22E2D" w:rsidRDefault="00A22E2D" w:rsidP="007F7B47">
            <w:pPr>
              <w:jc w:val="center"/>
              <w:rPr>
                <w:rFonts w:ascii="Helvetica" w:hAnsi="Helvetica" w:cs="Helvetica"/>
              </w:rPr>
            </w:pPr>
            <w:r>
              <w:rPr>
                <w:rFonts w:ascii="Helvetica" w:hAnsi="Helvetica" w:cs="Helvetica"/>
              </w:rPr>
              <w:t>ygong6</w:t>
            </w:r>
          </w:p>
        </w:tc>
        <w:tc>
          <w:tcPr>
            <w:tcW w:w="3109" w:type="dxa"/>
            <w:vAlign w:val="center"/>
          </w:tcPr>
          <w:p w14:paraId="1915E014" w14:textId="73157009" w:rsidR="00A22E2D" w:rsidRDefault="00A22E2D" w:rsidP="007F7B47">
            <w:pPr>
              <w:jc w:val="center"/>
              <w:rPr>
                <w:rFonts w:ascii="Helvetica" w:hAnsi="Helvetica" w:cs="Helvetica"/>
              </w:rPr>
            </w:pPr>
            <w:r>
              <w:rPr>
                <w:rFonts w:ascii="Helvetica" w:hAnsi="Helvetica" w:cs="Helvetica"/>
              </w:rPr>
              <w:t>IVISL Engineer</w:t>
            </w:r>
          </w:p>
        </w:tc>
        <w:tc>
          <w:tcPr>
            <w:tcW w:w="2938" w:type="dxa"/>
            <w:vAlign w:val="center"/>
          </w:tcPr>
          <w:p w14:paraId="77422698" w14:textId="77777777" w:rsidR="00A22E2D" w:rsidRPr="00661D87" w:rsidRDefault="00A22E2D" w:rsidP="007F7B47">
            <w:pPr>
              <w:jc w:val="center"/>
              <w:rPr>
                <w:rFonts w:ascii="Helvetica" w:hAnsi="Helvetica" w:cs="Helvetica"/>
              </w:rPr>
            </w:pPr>
          </w:p>
        </w:tc>
      </w:tr>
      <w:tr w:rsidR="00A22E2D" w:rsidRPr="00661D87" w14:paraId="038BE8CF" w14:textId="77777777" w:rsidTr="003C6C32">
        <w:trPr>
          <w:jc w:val="center"/>
        </w:trPr>
        <w:tc>
          <w:tcPr>
            <w:tcW w:w="2965" w:type="dxa"/>
            <w:vAlign w:val="center"/>
          </w:tcPr>
          <w:p w14:paraId="3FAE0C9E" w14:textId="1AD38A63" w:rsidR="00A22E2D" w:rsidRDefault="00A22E2D" w:rsidP="007F7B47">
            <w:pPr>
              <w:jc w:val="center"/>
              <w:rPr>
                <w:rFonts w:ascii="Helvetica" w:hAnsi="Helvetica" w:cs="Helvetica"/>
              </w:rPr>
            </w:pPr>
            <w:r>
              <w:rPr>
                <w:rFonts w:ascii="Helvetica" w:hAnsi="Helvetica" w:cs="Helvetica"/>
              </w:rPr>
              <w:t>Daozhong Cheng</w:t>
            </w:r>
          </w:p>
        </w:tc>
        <w:tc>
          <w:tcPr>
            <w:tcW w:w="1620" w:type="dxa"/>
            <w:vAlign w:val="center"/>
          </w:tcPr>
          <w:p w14:paraId="1326D35B" w14:textId="6B013698" w:rsidR="00A22E2D" w:rsidRDefault="00A22E2D" w:rsidP="007F7B47">
            <w:pPr>
              <w:jc w:val="center"/>
              <w:rPr>
                <w:rFonts w:ascii="Helvetica" w:hAnsi="Helvetica" w:cs="Helvetica"/>
              </w:rPr>
            </w:pPr>
            <w:r>
              <w:rPr>
                <w:rFonts w:ascii="Helvetica" w:hAnsi="Helvetica" w:cs="Helvetica"/>
              </w:rPr>
              <w:t>ddcheng17</w:t>
            </w:r>
          </w:p>
        </w:tc>
        <w:tc>
          <w:tcPr>
            <w:tcW w:w="3109" w:type="dxa"/>
            <w:vAlign w:val="center"/>
          </w:tcPr>
          <w:p w14:paraId="53870840" w14:textId="6E2239A8" w:rsidR="00A22E2D" w:rsidRDefault="00A22E2D" w:rsidP="007F7B47">
            <w:pPr>
              <w:jc w:val="center"/>
              <w:rPr>
                <w:rFonts w:ascii="Helvetica" w:hAnsi="Helvetica" w:cs="Helvetica"/>
              </w:rPr>
            </w:pPr>
            <w:r>
              <w:rPr>
                <w:rFonts w:ascii="Helvetica" w:hAnsi="Helvetica" w:cs="Helvetica"/>
              </w:rPr>
              <w:t>Inhouse Development Engineer</w:t>
            </w:r>
          </w:p>
        </w:tc>
        <w:tc>
          <w:tcPr>
            <w:tcW w:w="2938" w:type="dxa"/>
            <w:vAlign w:val="center"/>
          </w:tcPr>
          <w:p w14:paraId="7E544FF2" w14:textId="77777777" w:rsidR="00A22E2D" w:rsidRPr="00661D87" w:rsidRDefault="00A22E2D" w:rsidP="007F7B47">
            <w:pPr>
              <w:jc w:val="center"/>
              <w:rPr>
                <w:rFonts w:ascii="Helvetica" w:hAnsi="Helvetica" w:cs="Helvetica"/>
              </w:rPr>
            </w:pPr>
          </w:p>
        </w:tc>
      </w:tr>
      <w:tr w:rsidR="00A22E2D" w:rsidRPr="00661D87" w14:paraId="453848D3" w14:textId="77777777" w:rsidTr="003C6C32">
        <w:trPr>
          <w:jc w:val="center"/>
        </w:trPr>
        <w:tc>
          <w:tcPr>
            <w:tcW w:w="2965" w:type="dxa"/>
            <w:vAlign w:val="center"/>
          </w:tcPr>
          <w:p w14:paraId="5604998A" w14:textId="77777777" w:rsidR="00A22E2D" w:rsidRDefault="00A22E2D" w:rsidP="007F7B47">
            <w:pPr>
              <w:jc w:val="center"/>
              <w:rPr>
                <w:rFonts w:ascii="Helvetica" w:hAnsi="Helvetica" w:cs="Helvetica"/>
              </w:rPr>
            </w:pPr>
          </w:p>
        </w:tc>
        <w:tc>
          <w:tcPr>
            <w:tcW w:w="1620" w:type="dxa"/>
            <w:vAlign w:val="center"/>
          </w:tcPr>
          <w:p w14:paraId="098325D2" w14:textId="77777777" w:rsidR="00A22E2D" w:rsidRDefault="00A22E2D" w:rsidP="007F7B47">
            <w:pPr>
              <w:jc w:val="center"/>
              <w:rPr>
                <w:rFonts w:ascii="Helvetica" w:hAnsi="Helvetica" w:cs="Helvetica"/>
              </w:rPr>
            </w:pPr>
          </w:p>
        </w:tc>
        <w:tc>
          <w:tcPr>
            <w:tcW w:w="3109" w:type="dxa"/>
            <w:vAlign w:val="center"/>
          </w:tcPr>
          <w:p w14:paraId="074E95E0" w14:textId="77777777" w:rsidR="00A22E2D" w:rsidRDefault="00A22E2D" w:rsidP="007F7B47">
            <w:pPr>
              <w:jc w:val="center"/>
              <w:rPr>
                <w:rFonts w:ascii="Helvetica" w:hAnsi="Helvetica" w:cs="Helvetica"/>
              </w:rPr>
            </w:pPr>
          </w:p>
        </w:tc>
        <w:tc>
          <w:tcPr>
            <w:tcW w:w="2938" w:type="dxa"/>
            <w:vAlign w:val="center"/>
          </w:tcPr>
          <w:p w14:paraId="6CD868C5" w14:textId="77777777" w:rsidR="00A22E2D" w:rsidRPr="00661D87" w:rsidRDefault="00A22E2D" w:rsidP="007F7B47">
            <w:pPr>
              <w:jc w:val="center"/>
              <w:rPr>
                <w:rFonts w:ascii="Helvetica" w:hAnsi="Helvetica" w:cs="Helvetica"/>
              </w:rPr>
            </w:pPr>
          </w:p>
        </w:tc>
      </w:tr>
    </w:tbl>
    <w:p w14:paraId="65D9F57B" w14:textId="77777777" w:rsidR="007A6524" w:rsidRPr="00A22E2D" w:rsidRDefault="007A6524" w:rsidP="00BB7AB4">
      <w:pPr>
        <w:pStyle w:val="BodyText"/>
        <w:jc w:val="both"/>
        <w:rPr>
          <w:lang w:val="en-US"/>
        </w:rPr>
      </w:pPr>
    </w:p>
    <w:p w14:paraId="616E997B" w14:textId="2A61718E" w:rsidR="00B920DD" w:rsidRDefault="00B920DD"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Refer to </w:t>
      </w:r>
      <w:hyperlink r:id="rId15" w:history="1">
        <w:r w:rsidR="0090320B" w:rsidRPr="00DE5C04">
          <w:rPr>
            <w:rStyle w:val="SubtleEmphasis"/>
            <w:color w:val="0000FF"/>
          </w:rPr>
          <w:t>Ford RE Wiki – Stakeholder List</w:t>
        </w:r>
      </w:hyperlink>
      <w:r w:rsidRPr="00347A88">
        <w:rPr>
          <w:rStyle w:val="SubtleEmphasis"/>
        </w:rPr>
        <w:t xml:space="preserve"> on how to create a stakeholder list.</w:t>
      </w:r>
      <w:r w:rsidR="00A66CE5">
        <w:rPr>
          <w:rStyle w:val="SubtleEmphasis"/>
        </w:rPr>
        <w:t xml:space="preserve"> The stakeholder list should be stored in VSEM in the pseudo folder “General Data Artifacts” of the corresponding feature.</w:t>
      </w:r>
    </w:p>
    <w:p w14:paraId="774E147F" w14:textId="77777777" w:rsidR="007A6524" w:rsidRPr="00347A88" w:rsidRDefault="007A6524" w:rsidP="00FC6ED2">
      <w:pPr>
        <w:shd w:val="clear" w:color="auto" w:fill="D6E3BC" w:themeFill="accent3" w:themeFillTint="66"/>
        <w:rPr>
          <w:rStyle w:val="SubtleEmphasis"/>
        </w:rPr>
      </w:pPr>
    </w:p>
    <w:p w14:paraId="6B02DF52" w14:textId="77777777" w:rsidR="00514EE8" w:rsidRDefault="00514EE8" w:rsidP="0027671B">
      <w:pPr>
        <w:pStyle w:val="Heading2"/>
      </w:pPr>
      <w:bookmarkStart w:id="18" w:name="_Toc13671937"/>
      <w:bookmarkStart w:id="19" w:name="_Toc215652130"/>
      <w:bookmarkStart w:id="20" w:name="_Toc397081415"/>
      <w:r>
        <w:t>Document Organization</w:t>
      </w:r>
      <w:bookmarkEnd w:id="18"/>
    </w:p>
    <w:p w14:paraId="683E2C3F" w14:textId="77777777" w:rsidR="00514EE8" w:rsidRDefault="00514EE8" w:rsidP="00F50158">
      <w:pPr>
        <w:pStyle w:val="Heading3"/>
        <w:numPr>
          <w:ilvl w:val="2"/>
          <w:numId w:val="9"/>
        </w:numPr>
      </w:pPr>
      <w:bookmarkStart w:id="21" w:name="_Toc420397665"/>
      <w:bookmarkStart w:id="22" w:name="_Toc519694212"/>
      <w:bookmarkStart w:id="23" w:name="_Toc13671938"/>
      <w:r>
        <w:t>Document Context</w:t>
      </w:r>
      <w:bookmarkEnd w:id="21"/>
      <w:bookmarkEnd w:id="22"/>
      <w:bookmarkEnd w:id="23"/>
    </w:p>
    <w:p w14:paraId="3434569D" w14:textId="77777777" w:rsidR="00514EE8" w:rsidRDefault="00514EE8" w:rsidP="00514EE8">
      <w:pPr>
        <w:pStyle w:val="BlockText"/>
        <w:ind w:left="0" w:hanging="11"/>
      </w:pPr>
      <w:r>
        <w:t xml:space="preserve">Refer to the </w:t>
      </w:r>
      <w:hyperlink r:id="rId16" w:history="1">
        <w:r w:rsidRPr="007312EA">
          <w:rPr>
            <w:rStyle w:val="Hyperlink"/>
          </w:rPr>
          <w:t>Specification Structure page</w:t>
        </w:r>
      </w:hyperlink>
      <w:r>
        <w:t xml:space="preserve"> in the </w:t>
      </w:r>
      <w:hyperlink r:id="rId17" w:history="1">
        <w:r w:rsidR="00043512" w:rsidRPr="00DE5C04">
          <w:rPr>
            <w:rStyle w:val="Hyperlink"/>
            <w:rFonts w:cs="Arial"/>
          </w:rPr>
          <w:t>Ford RE Wiki</w:t>
        </w:r>
      </w:hyperlink>
      <w:r>
        <w:t xml:space="preserve"> to understand how the FD relates to other Ford Requirements Documents and Specifications. </w:t>
      </w:r>
    </w:p>
    <w:p w14:paraId="56EB83D3" w14:textId="77777777" w:rsidR="0027671B" w:rsidRPr="007C20FA" w:rsidRDefault="0027671B" w:rsidP="00514EE8">
      <w:pPr>
        <w:pStyle w:val="Heading3"/>
      </w:pPr>
      <w:bookmarkStart w:id="24" w:name="_Toc13671939"/>
      <w:r w:rsidRPr="007C20FA">
        <w:lastRenderedPageBreak/>
        <w:t xml:space="preserve">Document </w:t>
      </w:r>
      <w:bookmarkEnd w:id="19"/>
      <w:bookmarkEnd w:id="20"/>
      <w:r w:rsidR="00514EE8">
        <w:t>Structure</w:t>
      </w:r>
      <w:bookmarkEnd w:id="24"/>
    </w:p>
    <w:p w14:paraId="242D17BC" w14:textId="77777777" w:rsidR="0027671B" w:rsidRPr="007C20FA" w:rsidRDefault="0027671B" w:rsidP="0027671B">
      <w:pPr>
        <w:pStyle w:val="BodyText"/>
        <w:ind w:right="142"/>
        <w:rPr>
          <w:rFonts w:cs="Arial"/>
          <w:lang w:val="en-US"/>
        </w:rPr>
      </w:pPr>
      <w:r w:rsidRPr="007C20FA">
        <w:rPr>
          <w:rFonts w:cs="Arial"/>
          <w:lang w:val="en-US"/>
        </w:rPr>
        <w:t>The structure of this document is explained below:</w:t>
      </w:r>
    </w:p>
    <w:p w14:paraId="70F45837" w14:textId="77777777" w:rsidR="0027671B" w:rsidRPr="007C20FA" w:rsidRDefault="0027671B" w:rsidP="0027671B">
      <w:pPr>
        <w:pStyle w:val="BodyText"/>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rsidRPr="007C20FA">
        <w:rPr>
          <w:rFonts w:cs="Arial"/>
          <w:lang w:val="en-US"/>
        </w:rPr>
        <w:tab/>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68E93CC6" w14:textId="77777777" w:rsidR="0027671B" w:rsidRPr="007C56E9"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rsidR="0027671B" w:rsidRPr="007C20FA">
        <w:rPr>
          <w:rFonts w:cs="Arial"/>
          <w:lang w:val="en-US"/>
        </w:rPr>
        <w:tab/>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14:paraId="56CD6F70"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rsidR="0027671B" w:rsidRPr="007C20FA">
        <w:rPr>
          <w:rFonts w:cs="Arial"/>
          <w:lang w:val="en-US"/>
        </w:rP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22391107"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rsidR="0027671B" w:rsidRPr="007C20FA">
        <w:rPr>
          <w:rFonts w:cs="Arial"/>
          <w:lang w:val="en-US"/>
        </w:rPr>
        <w:tab/>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024EFE42"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rsidR="0027671B" w:rsidRPr="007C20FA">
        <w:rPr>
          <w:rFonts w:cs="Arial"/>
          <w:lang w:val="en-US"/>
        </w:rPr>
        <w:tab/>
      </w:r>
      <w:r w:rsidR="00E635F1" w:rsidRPr="00E635F1">
        <w:rPr>
          <w:rFonts w:cs="Arial"/>
          <w:lang w:val="en-US"/>
        </w:rPr>
        <w:t>Safety. Lists System Behaviors and Safety Goals of the feature</w:t>
      </w:r>
      <w:r w:rsidR="00E635F1">
        <w:rPr>
          <w:rFonts w:cs="Arial"/>
          <w:lang w:val="en-US"/>
        </w:rPr>
        <w:t>.</w:t>
      </w:r>
    </w:p>
    <w:p w14:paraId="2B7CCCBF" w14:textId="77777777" w:rsidR="005F2AC4" w:rsidRPr="007C20FA" w:rsidRDefault="005F2AC4" w:rsidP="005F2AC4">
      <w:pPr>
        <w:pStyle w:val="BodyText"/>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rsidRPr="007C20FA">
        <w:rPr>
          <w:rFonts w:cs="Arial"/>
          <w:lang w:val="en-US"/>
        </w:rPr>
        <w:tab/>
        <w:t>Feature Requirements. Lists functional and non-functional requirements of the feature.</w:t>
      </w:r>
    </w:p>
    <w:p w14:paraId="6DC779A7"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rsidR="0027671B" w:rsidRPr="007C20FA">
        <w:rPr>
          <w:rFonts w:cs="Arial"/>
          <w:lang w:val="en-US"/>
        </w:rP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1892EA57" w14:textId="77777777" w:rsidR="0075196F" w:rsidRPr="007C20FA" w:rsidRDefault="005F2AC4" w:rsidP="0075196F">
      <w:pPr>
        <w:pStyle w:val="BodyText"/>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rsidR="0075196F" w:rsidRPr="007C20FA">
        <w:rPr>
          <w:rFonts w:cs="Arial"/>
          <w:lang w:val="en-US"/>
        </w:rPr>
        <w:tab/>
      </w:r>
      <w:r w:rsidR="005366D0">
        <w:rPr>
          <w:rFonts w:cs="Arial"/>
          <w:lang w:val="en-US"/>
        </w:rPr>
        <w:t xml:space="preserve">List of </w:t>
      </w:r>
      <w:r w:rsidR="0075196F" w:rsidRPr="007C20FA">
        <w:rPr>
          <w:rFonts w:cs="Arial"/>
          <w:lang w:val="en-US"/>
        </w:rPr>
        <w:t xml:space="preserve">Open </w:t>
      </w:r>
      <w:r w:rsidR="00E635F1">
        <w:rPr>
          <w:rFonts w:cs="Arial"/>
          <w:lang w:val="en-US"/>
        </w:rPr>
        <w:t>C</w:t>
      </w:r>
      <w:r w:rsidR="007C56E9">
        <w:rPr>
          <w:rFonts w:cs="Arial"/>
          <w:lang w:val="en-US"/>
        </w:rPr>
        <w:t>onerns</w:t>
      </w:r>
    </w:p>
    <w:p w14:paraId="5734CA05" w14:textId="77777777" w:rsidR="0027671B" w:rsidRDefault="0027671B" w:rsidP="00685C0E">
      <w:pPr>
        <w:pStyle w:val="BodyText"/>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rsidRPr="007C20FA">
        <w:rPr>
          <w:rFonts w:cs="Arial"/>
          <w:lang w:val="en-US"/>
        </w:rP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1F37076C" w14:textId="77777777" w:rsidR="009A5EBD" w:rsidRPr="007C20FA" w:rsidRDefault="009A5EBD" w:rsidP="009A5EBD">
      <w:pPr>
        <w:pStyle w:val="BodyText"/>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rsidRPr="007C20FA">
        <w:rPr>
          <w:rFonts w:cs="Arial"/>
          <w:lang w:val="en-US"/>
        </w:rPr>
        <w:tab/>
      </w:r>
      <w:r>
        <w:rPr>
          <w:rFonts w:cs="Arial"/>
          <w:lang w:val="en-US"/>
        </w:rPr>
        <w:t>Appendix</w:t>
      </w:r>
    </w:p>
    <w:p w14:paraId="1D247967" w14:textId="77777777" w:rsidR="009A5EBD" w:rsidRDefault="009A5EBD" w:rsidP="009A5EBD">
      <w:pPr>
        <w:pStyle w:val="BodyText"/>
        <w:tabs>
          <w:tab w:val="clear" w:pos="1134"/>
          <w:tab w:val="left" w:pos="1276"/>
        </w:tabs>
        <w:ind w:right="142"/>
        <w:jc w:val="both"/>
        <w:rPr>
          <w:rFonts w:cs="Arial"/>
          <w:lang w:val="en-US"/>
        </w:rPr>
      </w:pPr>
    </w:p>
    <w:p w14:paraId="1B521C9E" w14:textId="77777777" w:rsidR="00C35116" w:rsidRPr="00C35116" w:rsidRDefault="00C35116" w:rsidP="00C35116"/>
    <w:p w14:paraId="382095B7" w14:textId="77777777" w:rsidR="00C35116" w:rsidRPr="00C35116" w:rsidRDefault="00C35116" w:rsidP="00FC6ED2">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w:t>
      </w:r>
      <w:r w:rsidR="0020727C">
        <w:rPr>
          <w:rStyle w:val="SubtleEmphasis"/>
        </w:rPr>
        <w:t xml:space="preserve"> are mandatory</w:t>
      </w:r>
      <w:r>
        <w:rPr>
          <w:rStyle w:val="SubtleEmphasis"/>
        </w:rPr>
        <w:t xml:space="preserve">, </w:t>
      </w:r>
      <w:r w:rsidR="0020727C">
        <w:rPr>
          <w:rStyle w:val="SubtleEmphasis"/>
        </w:rPr>
        <w:t>unless</w:t>
      </w:r>
      <w:r>
        <w:rPr>
          <w:rStyle w:val="SubtleEmphasis"/>
        </w:rPr>
        <w:t xml:space="preserve"> explicitly marked by the tag “#Classification” as “optional” or as applicable </w:t>
      </w:r>
      <w:r w:rsidR="0020727C">
        <w:rPr>
          <w:rStyle w:val="SubtleEmphasis"/>
        </w:rPr>
        <w:t xml:space="preserve">e.g. </w:t>
      </w:r>
      <w:r>
        <w:rPr>
          <w:rStyle w:val="SubtleEmphasis"/>
        </w:rPr>
        <w:t xml:space="preserve">to certain domains </w:t>
      </w:r>
      <w:r w:rsidR="0020727C">
        <w:rPr>
          <w:rStyle w:val="SubtleEmphasis"/>
        </w:rPr>
        <w:t>like</w:t>
      </w:r>
      <w:r>
        <w:rPr>
          <w:rStyle w:val="SubtleEmphasis"/>
        </w:rPr>
        <w:t xml:space="preserve"> “Fun</w:t>
      </w:r>
      <w:r w:rsidR="002D1E9E">
        <w:rPr>
          <w:rStyle w:val="SubtleEmphasis"/>
        </w:rPr>
        <w:t>ctional Safety”.</w:t>
      </w:r>
    </w:p>
    <w:p w14:paraId="551C6FC9" w14:textId="77777777" w:rsidR="00514EE8" w:rsidRPr="007C20FA" w:rsidRDefault="00514EE8" w:rsidP="00514EE8">
      <w:pPr>
        <w:pStyle w:val="Heading2"/>
      </w:pPr>
      <w:bookmarkStart w:id="25" w:name="_Toc13671940"/>
      <w:bookmarkStart w:id="26" w:name="_Toc397081418"/>
      <w:bookmarkStart w:id="27" w:name="_Toc211245114"/>
      <w:bookmarkStart w:id="28" w:name="_Toc216841808"/>
      <w:bookmarkStart w:id="29" w:name="_Toc215652133"/>
      <w:r>
        <w:t>Document Conventions</w:t>
      </w:r>
      <w:bookmarkEnd w:id="25"/>
    </w:p>
    <w:p w14:paraId="3EF957D9" w14:textId="77777777" w:rsidR="00514EE8" w:rsidRPr="007C20FA" w:rsidRDefault="00514EE8" w:rsidP="00514EE8">
      <w:pPr>
        <w:pStyle w:val="Heading3"/>
      </w:pPr>
      <w:bookmarkStart w:id="30" w:name="_Toc13671941"/>
      <w:bookmarkStart w:id="31" w:name="_Toc388364620"/>
      <w:bookmarkStart w:id="32" w:name="_Toc396825968"/>
      <w:bookmarkStart w:id="33" w:name="_Ref402369865"/>
      <w:r w:rsidRPr="007C20FA">
        <w:t>Requirements Templates</w:t>
      </w:r>
      <w:bookmarkEnd w:id="30"/>
    </w:p>
    <w:bookmarkEnd w:id="31"/>
    <w:bookmarkEnd w:id="32"/>
    <w:bookmarkEnd w:id="33"/>
    <w:p w14:paraId="7EABF3E6" w14:textId="77777777" w:rsidR="00514EE8" w:rsidRDefault="00514EE8" w:rsidP="00514EE8">
      <w:pPr>
        <w:pStyle w:val="BodyText"/>
      </w:pPr>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18" w:history="1">
        <w:r>
          <w:rPr>
            <w:rStyle w:val="Hyperlink"/>
          </w:rPr>
          <w:t>RE Wiki - Specification Templates</w:t>
        </w:r>
      </w:hyperlink>
      <w:r>
        <w:t>.</w:t>
      </w:r>
    </w:p>
    <w:p w14:paraId="25B8B71E" w14:textId="77777777" w:rsidR="00514EE8" w:rsidRPr="00347A88" w:rsidRDefault="00514EE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The Specification_Macros.dotm template also provides macros to insert the requirement templates. Refer to </w:t>
      </w:r>
      <w:r w:rsidRPr="00DE5C04">
        <w:rPr>
          <w:rStyle w:val="SubtleEmphasis"/>
          <w:color w:val="0000FF"/>
        </w:rPr>
        <w:t>“</w:t>
      </w:r>
      <w:hyperlink r:id="rId19" w:history="1">
        <w:r w:rsidRPr="00DE5C04">
          <w:rPr>
            <w:rStyle w:val="SubtleEmphasis"/>
            <w:color w:val="0000FF"/>
          </w:rPr>
          <w:t>How to use the Specification Templates</w:t>
        </w:r>
      </w:hyperlink>
      <w:r w:rsidRPr="00DE5C04">
        <w:rPr>
          <w:rStyle w:val="SubtleEmphasis"/>
          <w:color w:val="0000FF"/>
        </w:rPr>
        <w:t xml:space="preserve">” </w:t>
      </w:r>
      <w:r w:rsidRPr="00347A88">
        <w:rPr>
          <w:rStyle w:val="SubtleEmphasis"/>
        </w:rPr>
        <w:t xml:space="preserve">on how to enable the macros and the requirements templates in this specification. </w:t>
      </w:r>
    </w:p>
    <w:p w14:paraId="3A55B76A" w14:textId="77777777" w:rsidR="00514EE8" w:rsidRPr="00347A88" w:rsidRDefault="00514EE8" w:rsidP="00FC6ED2">
      <w:pPr>
        <w:shd w:val="clear" w:color="auto" w:fill="D6E3BC" w:themeFill="accent3" w:themeFillTint="66"/>
        <w:rPr>
          <w:rStyle w:val="SubtleEmphasis"/>
        </w:rPr>
      </w:pPr>
      <w:r w:rsidRPr="00347A88">
        <w:rPr>
          <w:rStyle w:val="SubtleEmphasis"/>
        </w:rPr>
        <w:t xml:space="preserve">The requirements macro and requirements templates also enable the import of the specification to VSEM (refer to </w:t>
      </w:r>
      <w:hyperlink r:id="rId20" w:history="1">
        <w:r w:rsidRPr="00347A88">
          <w:rPr>
            <w:rStyle w:val="SubtleEmphasis"/>
          </w:rPr>
          <w:t>"How to import specifications into VSEM as separate requirements"</w:t>
        </w:r>
      </w:hyperlink>
      <w:r w:rsidRPr="00347A88">
        <w:rPr>
          <w:rStyle w:val="SubtleEmphasis"/>
        </w:rPr>
        <w:t>).</w:t>
      </w:r>
    </w:p>
    <w:p w14:paraId="056A3C39" w14:textId="77777777" w:rsidR="00514EE8" w:rsidRPr="00D003AB" w:rsidRDefault="00514EE8" w:rsidP="00514EE8">
      <w:pPr>
        <w:pStyle w:val="Heading4"/>
        <w:ind w:hanging="1135"/>
      </w:pPr>
      <w:r w:rsidRPr="00D003AB">
        <w:t>Identification of requirements</w:t>
      </w:r>
    </w:p>
    <w:p w14:paraId="5794FA99" w14:textId="77777777" w:rsidR="00514EE8" w:rsidRPr="007C20FA" w:rsidRDefault="00514EE8" w:rsidP="00514EE8">
      <w:pPr>
        <w:pStyle w:val="BodyText"/>
      </w:pPr>
      <w:r w:rsidRPr="007C20FA">
        <w:t>The unique requirement ID given in the headline of any requirement follows the requirement throughout the development process. The requirement ID format follows a well-defined syntax.</w:t>
      </w:r>
    </w:p>
    <w:p w14:paraId="095E99A6" w14:textId="77777777" w:rsidR="00514EE8" w:rsidRPr="007C20FA" w:rsidRDefault="00514EE8" w:rsidP="00514EE8">
      <w:pPr>
        <w:pStyle w:val="BodyText"/>
      </w:pPr>
    </w:p>
    <w:p w14:paraId="0D393586" w14:textId="77777777" w:rsidR="00514EE8" w:rsidRPr="00870BF7" w:rsidRDefault="00514EE8" w:rsidP="00514EE8">
      <w:pPr>
        <w:rPr>
          <w:rFonts w:cs="Arial"/>
        </w:rPr>
      </w:pPr>
      <w:r>
        <w:t xml:space="preserve">All identifiers in </w:t>
      </w:r>
      <w:r>
        <w:rPr>
          <w:rFonts w:cs="Arial"/>
        </w:rPr>
        <w:t xml:space="preserve">a FD </w:t>
      </w:r>
      <w:r w:rsidRPr="00870BF7">
        <w:rPr>
          <w:rFonts w:cs="Arial"/>
        </w:rPr>
        <w:t xml:space="preserve">shall be composed of </w:t>
      </w:r>
      <w:r>
        <w:rPr>
          <w:rFonts w:cs="Arial"/>
        </w:rPr>
        <w:t>4</w:t>
      </w:r>
      <w:r w:rsidRPr="00870BF7">
        <w:rPr>
          <w:rFonts w:cs="Arial"/>
        </w:rPr>
        <w:t xml:space="preserve"> parts:</w:t>
      </w:r>
    </w:p>
    <w:p w14:paraId="66C6FC57" w14:textId="77777777" w:rsidR="00514EE8" w:rsidRDefault="00514EE8" w:rsidP="00514EE8">
      <w:pPr>
        <w:pStyle w:val="ListParagraph"/>
        <w:numPr>
          <w:ilvl w:val="0"/>
          <w:numId w:val="6"/>
        </w:numPr>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7ACB8B51" w14:textId="77777777" w:rsidR="00514EE8" w:rsidRPr="00870BF7" w:rsidRDefault="00514EE8" w:rsidP="00514EE8">
      <w:pPr>
        <w:pStyle w:val="ListParagraph"/>
        <w:numPr>
          <w:ilvl w:val="0"/>
          <w:numId w:val="6"/>
        </w:numPr>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6DAC89F9" w14:textId="77777777" w:rsidR="00514EE8" w:rsidRPr="00870BF7" w:rsidRDefault="00514EE8" w:rsidP="00514EE8">
      <w:pPr>
        <w:pStyle w:val="ListParagraph"/>
        <w:numPr>
          <w:ilvl w:val="0"/>
          <w:numId w:val="6"/>
        </w:numPr>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indicating the scope, which the requirement belongs to (e.g. feature or function name )</w:t>
      </w:r>
    </w:p>
    <w:p w14:paraId="0F3616DD" w14:textId="77777777" w:rsidR="00514EE8" w:rsidRPr="00870BF7" w:rsidRDefault="00514EE8" w:rsidP="00514EE8">
      <w:pPr>
        <w:pStyle w:val="ListParagraph"/>
        <w:numPr>
          <w:ilvl w:val="0"/>
          <w:numId w:val="6"/>
        </w:numPr>
        <w:rPr>
          <w:rFonts w:ascii="Arial" w:hAnsi="Arial" w:cs="Arial"/>
        </w:rPr>
      </w:pPr>
      <w:r w:rsidRPr="00870BF7">
        <w:rPr>
          <w:rFonts w:ascii="Arial" w:hAnsi="Arial" w:cs="Arial"/>
        </w:rPr>
        <w:t xml:space="preserve">Ending with the actual requirement number </w:t>
      </w:r>
    </w:p>
    <w:p w14:paraId="2917C413" w14:textId="77777777" w:rsidR="00514EE8" w:rsidRPr="00870BF7" w:rsidRDefault="00514EE8" w:rsidP="00514EE8">
      <w:pPr>
        <w:rPr>
          <w:rFonts w:cs="Arial"/>
          <w:b/>
          <w:sz w:val="16"/>
          <w:szCs w:val="16"/>
        </w:rPr>
      </w:pPr>
      <w:r w:rsidRPr="00870BF7">
        <w:rPr>
          <w:rFonts w:cs="Arial"/>
          <w:i/>
          <w:iCs/>
          <w:szCs w:val="22"/>
        </w:rPr>
        <w:t>Example:</w:t>
      </w:r>
    </w:p>
    <w:p w14:paraId="0FC9D1B1" w14:textId="77777777" w:rsidR="00514EE8" w:rsidRPr="00870BF7" w:rsidRDefault="00514EE8" w:rsidP="00514EE8">
      <w:pPr>
        <w:ind w:left="3600" w:hanging="3600"/>
        <w:rPr>
          <w:rFonts w:cs="Arial"/>
          <w:iCs/>
          <w:szCs w:val="22"/>
        </w:rPr>
      </w:pPr>
      <w:r>
        <w:rPr>
          <w:rFonts w:cs="Arial"/>
          <w:i/>
          <w:iCs/>
          <w:szCs w:val="22"/>
        </w:rPr>
        <w:t>R_F</w:t>
      </w:r>
      <w:r w:rsidRPr="00870BF7">
        <w:rPr>
          <w:rFonts w:cs="Arial"/>
          <w:i/>
          <w:iCs/>
          <w:szCs w:val="22"/>
        </w:rPr>
        <w:t>_</w:t>
      </w:r>
      <w:r>
        <w:rPr>
          <w:rFonts w:cs="Arial"/>
          <w:i/>
          <w:iCs/>
          <w:szCs w:val="22"/>
        </w:rPr>
        <w:t>AutoLamps</w:t>
      </w:r>
      <w:r w:rsidRPr="00870BF7">
        <w:rPr>
          <w:rFonts w:cs="Arial"/>
          <w:i/>
          <w:iCs/>
          <w:szCs w:val="22"/>
        </w:rPr>
        <w:t>_00004</w:t>
      </w:r>
      <w:r w:rsidRPr="00870BF7">
        <w:rPr>
          <w:rFonts w:cs="Arial"/>
          <w:i/>
          <w:iCs/>
          <w:szCs w:val="22"/>
        </w:rPr>
        <w:tab/>
      </w:r>
      <w:r w:rsidRPr="00870BF7">
        <w:rPr>
          <w:rFonts w:cs="Arial"/>
          <w:iCs/>
          <w:szCs w:val="22"/>
        </w:rPr>
        <w:t xml:space="preserve">This is the fourth requirement on </w:t>
      </w:r>
      <w:r>
        <w:rPr>
          <w:rFonts w:cs="Arial"/>
          <w:iCs/>
          <w:szCs w:val="22"/>
        </w:rPr>
        <w:t>feature</w:t>
      </w:r>
      <w:r w:rsidRPr="00870BF7">
        <w:rPr>
          <w:rFonts w:cs="Arial"/>
          <w:iCs/>
          <w:szCs w:val="22"/>
        </w:rPr>
        <w:t xml:space="preserve"> level for the </w:t>
      </w:r>
      <w:r>
        <w:rPr>
          <w:rFonts w:cs="Arial"/>
          <w:iCs/>
          <w:szCs w:val="22"/>
        </w:rPr>
        <w:t>feature</w:t>
      </w:r>
      <w:r w:rsidRPr="00870BF7">
        <w:rPr>
          <w:rFonts w:cs="Arial"/>
          <w:iCs/>
          <w:szCs w:val="22"/>
        </w:rPr>
        <w:t xml:space="preserve"> </w:t>
      </w:r>
      <w:r>
        <w:rPr>
          <w:rFonts w:cs="Arial"/>
          <w:iCs/>
          <w:szCs w:val="22"/>
        </w:rPr>
        <w:t>Autolamps</w:t>
      </w:r>
      <w:r w:rsidRPr="00870BF7">
        <w:rPr>
          <w:rFonts w:cs="Arial"/>
          <w:iCs/>
          <w:szCs w:val="22"/>
        </w:rPr>
        <w:t>.</w:t>
      </w:r>
    </w:p>
    <w:p w14:paraId="4C7E1D09" w14:textId="77777777" w:rsidR="00514EE8" w:rsidRPr="00D003AB" w:rsidRDefault="00514EE8" w:rsidP="00514EE8">
      <w:pPr>
        <w:pStyle w:val="Heading4"/>
        <w:ind w:hanging="1135"/>
      </w:pPr>
      <w:r w:rsidRPr="00D003AB">
        <w:lastRenderedPageBreak/>
        <w:t>Requirements Attributes</w:t>
      </w:r>
    </w:p>
    <w:p w14:paraId="1D2CC2C8" w14:textId="77777777" w:rsidR="00514EE8" w:rsidRPr="007C20FA" w:rsidRDefault="00514EE8" w:rsidP="00514EE8">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1" w:history="1">
        <w:r w:rsidRPr="00DE5C04">
          <w:rPr>
            <w:rStyle w:val="Hyperlink"/>
          </w:rPr>
          <w:t>RE Wiki - Requirements Attributes</w:t>
        </w:r>
      </w:hyperlink>
      <w:r w:rsidRPr="007C20FA">
        <w:t>.</w:t>
      </w:r>
    </w:p>
    <w:p w14:paraId="59392455" w14:textId="77777777" w:rsidR="00514EE8" w:rsidRPr="007C20FA" w:rsidRDefault="00514EE8" w:rsidP="00514EE8">
      <w:pPr>
        <w:pStyle w:val="BodyText"/>
      </w:pPr>
    </w:p>
    <w:p w14:paraId="0033BB22" w14:textId="77777777" w:rsidR="00144C68" w:rsidRPr="007C20FA" w:rsidRDefault="00144C68" w:rsidP="00144C68">
      <w:pPr>
        <w:pStyle w:val="Heading2"/>
      </w:pPr>
      <w:bookmarkStart w:id="34" w:name="_Toc13671942"/>
      <w:bookmarkEnd w:id="26"/>
      <w:bookmarkEnd w:id="27"/>
      <w:bookmarkEnd w:id="28"/>
      <w:bookmarkEnd w:id="29"/>
      <w:r w:rsidRPr="007C20FA">
        <w:t>References</w:t>
      </w:r>
      <w:bookmarkEnd w:id="34"/>
    </w:p>
    <w:p w14:paraId="5B9EAA31" w14:textId="77777777" w:rsidR="00144C68" w:rsidRPr="007C20FA" w:rsidRDefault="00144C68" w:rsidP="00144C68">
      <w:pPr>
        <w:pStyle w:val="Heading3"/>
      </w:pPr>
      <w:bookmarkStart w:id="35" w:name="_Toc216853727"/>
      <w:bookmarkStart w:id="36" w:name="_Toc397081419"/>
      <w:bookmarkStart w:id="37" w:name="_Toc13671943"/>
      <w:r w:rsidRPr="007C20FA">
        <w:t xml:space="preserve">Ford </w:t>
      </w:r>
      <w:r>
        <w:t>D</w:t>
      </w:r>
      <w:r w:rsidRPr="007C20FA">
        <w:t>ocuments</w:t>
      </w:r>
      <w:bookmarkEnd w:id="35"/>
      <w:bookmarkEnd w:id="36"/>
      <w:bookmarkEnd w:id="37"/>
    </w:p>
    <w:p w14:paraId="70F40566" w14:textId="77777777" w:rsidR="00144C68" w:rsidRPr="007C20FA" w:rsidRDefault="00144C68" w:rsidP="00144C68">
      <w:pPr>
        <w:pStyle w:val="BodyText"/>
        <w:ind w:right="142"/>
        <w:jc w:val="both"/>
        <w:rPr>
          <w:rFonts w:cs="Arial"/>
          <w:lang w:val="en-US"/>
        </w:rPr>
      </w:pPr>
      <w:r w:rsidRPr="007C20FA">
        <w:rPr>
          <w:rFonts w:cs="Arial"/>
          <w:lang w:val="en-US"/>
        </w:rPr>
        <w:t>List here all Ford internal documents, which are directly related to the feature.</w:t>
      </w:r>
    </w:p>
    <w:p w14:paraId="5C7FFBFC" w14:textId="77777777" w:rsidR="00144C68" w:rsidRPr="007C20FA" w:rsidRDefault="00144C68" w:rsidP="00144C68"/>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144C68" w:rsidRPr="007C20FA" w14:paraId="119C3D33" w14:textId="77777777" w:rsidTr="00FB5554">
        <w:trPr>
          <w:cantSplit/>
          <w:tblHeader/>
        </w:trPr>
        <w:tc>
          <w:tcPr>
            <w:tcW w:w="1418" w:type="dxa"/>
            <w:shd w:val="clear" w:color="auto" w:fill="E0E0E0"/>
          </w:tcPr>
          <w:p w14:paraId="34F2DBF9" w14:textId="77777777" w:rsidR="00144C68" w:rsidRPr="007C20FA" w:rsidRDefault="00144C68" w:rsidP="00FB5554">
            <w:pPr>
              <w:rPr>
                <w:rFonts w:ascii="Helvetica" w:hAnsi="Helvetica" w:cs="Helvetica"/>
                <w:b/>
              </w:rPr>
            </w:pPr>
            <w:r w:rsidRPr="007C20FA">
              <w:rPr>
                <w:rFonts w:ascii="Helvetica" w:hAnsi="Helvetica" w:cs="Helvetica"/>
                <w:b/>
              </w:rPr>
              <w:t>Reference</w:t>
            </w:r>
          </w:p>
        </w:tc>
        <w:tc>
          <w:tcPr>
            <w:tcW w:w="3969" w:type="dxa"/>
            <w:shd w:val="clear" w:color="auto" w:fill="E0E0E0"/>
          </w:tcPr>
          <w:p w14:paraId="63EDA8BC" w14:textId="77777777" w:rsidR="00144C68" w:rsidRPr="007C20FA" w:rsidRDefault="00144C68" w:rsidP="00FB5554">
            <w:pPr>
              <w:rPr>
                <w:rFonts w:ascii="Helvetica" w:hAnsi="Helvetica" w:cs="Helvetica"/>
                <w:b/>
              </w:rPr>
            </w:pPr>
            <w:r w:rsidRPr="007C20FA">
              <w:rPr>
                <w:rFonts w:ascii="Helvetica" w:hAnsi="Helvetica" w:cs="Helvetica"/>
                <w:b/>
              </w:rPr>
              <w:t>Title</w:t>
            </w:r>
          </w:p>
        </w:tc>
        <w:tc>
          <w:tcPr>
            <w:tcW w:w="1417" w:type="dxa"/>
            <w:shd w:val="clear" w:color="auto" w:fill="E0E0E0"/>
          </w:tcPr>
          <w:p w14:paraId="2F6F26DD" w14:textId="77777777" w:rsidR="00144C68" w:rsidRPr="007C20FA" w:rsidRDefault="00144C68" w:rsidP="00FB5554">
            <w:pPr>
              <w:rPr>
                <w:rFonts w:ascii="Helvetica" w:hAnsi="Helvetica" w:cs="Helvetica"/>
                <w:b/>
              </w:rPr>
            </w:pPr>
            <w:r w:rsidRPr="007C20FA">
              <w:rPr>
                <w:rFonts w:ascii="Helvetica" w:hAnsi="Helvetica" w:cs="Helvetica"/>
                <w:b/>
              </w:rPr>
              <w:t>Doc. ID</w:t>
            </w:r>
          </w:p>
        </w:tc>
        <w:tc>
          <w:tcPr>
            <w:tcW w:w="2269" w:type="dxa"/>
            <w:shd w:val="clear" w:color="auto" w:fill="E0E0E0"/>
          </w:tcPr>
          <w:p w14:paraId="5632BBB5" w14:textId="77777777" w:rsidR="00144C68" w:rsidRPr="007C20FA" w:rsidRDefault="00144C68" w:rsidP="00FB5554">
            <w:pPr>
              <w:rPr>
                <w:rFonts w:ascii="Helvetica" w:hAnsi="Helvetica" w:cs="Helvetica"/>
                <w:b/>
              </w:rPr>
            </w:pPr>
            <w:r>
              <w:rPr>
                <w:rFonts w:ascii="Helvetica" w:hAnsi="Helvetica" w:cs="Helvetica"/>
                <w:b/>
              </w:rPr>
              <w:t>Document Location</w:t>
            </w:r>
          </w:p>
        </w:tc>
        <w:tc>
          <w:tcPr>
            <w:tcW w:w="1133" w:type="dxa"/>
            <w:shd w:val="clear" w:color="auto" w:fill="E0E0E0"/>
          </w:tcPr>
          <w:p w14:paraId="7357FD45" w14:textId="77777777" w:rsidR="00144C68" w:rsidRPr="007C20FA" w:rsidRDefault="00144C68" w:rsidP="00FB5554">
            <w:pPr>
              <w:rPr>
                <w:rFonts w:ascii="Helvetica" w:hAnsi="Helvetica" w:cs="Helvetica"/>
                <w:b/>
              </w:rPr>
            </w:pPr>
            <w:r w:rsidRPr="007C20FA">
              <w:rPr>
                <w:rFonts w:ascii="Helvetica" w:hAnsi="Helvetica" w:cs="Helvetica"/>
                <w:b/>
              </w:rPr>
              <w:t>Revision</w:t>
            </w:r>
          </w:p>
        </w:tc>
      </w:tr>
      <w:tr w:rsidR="00144C68" w:rsidRPr="007C20FA" w14:paraId="12A01E8B" w14:textId="77777777" w:rsidTr="00FB5554">
        <w:trPr>
          <w:trHeight w:val="104"/>
        </w:trPr>
        <w:tc>
          <w:tcPr>
            <w:tcW w:w="1418" w:type="dxa"/>
          </w:tcPr>
          <w:p w14:paraId="31E48E31" w14:textId="77777777" w:rsidR="00144C68" w:rsidRPr="00D410AE" w:rsidRDefault="00144C68" w:rsidP="00FB5554">
            <w:pPr>
              <w:rPr>
                <w:rFonts w:cs="Arial"/>
              </w:rPr>
            </w:pPr>
            <w:r>
              <w:rPr>
                <w:rFonts w:cs="Arial"/>
              </w:rPr>
              <w:t>[aaa]</w:t>
            </w:r>
          </w:p>
        </w:tc>
        <w:tc>
          <w:tcPr>
            <w:tcW w:w="3969" w:type="dxa"/>
          </w:tcPr>
          <w:p w14:paraId="282FBE47" w14:textId="77777777" w:rsidR="00144C68" w:rsidRPr="00D410AE" w:rsidRDefault="00144C68" w:rsidP="00FB5554">
            <w:pPr>
              <w:rPr>
                <w:rFonts w:cs="Arial"/>
              </w:rPr>
            </w:pPr>
          </w:p>
        </w:tc>
        <w:tc>
          <w:tcPr>
            <w:tcW w:w="1417" w:type="dxa"/>
          </w:tcPr>
          <w:p w14:paraId="4AA3606A" w14:textId="77777777" w:rsidR="00144C68" w:rsidRPr="00D410AE" w:rsidRDefault="00144C68" w:rsidP="00FB5554">
            <w:pPr>
              <w:rPr>
                <w:rFonts w:cs="Arial"/>
              </w:rPr>
            </w:pPr>
          </w:p>
        </w:tc>
        <w:tc>
          <w:tcPr>
            <w:tcW w:w="2269" w:type="dxa"/>
          </w:tcPr>
          <w:p w14:paraId="78B6AC4E" w14:textId="77777777" w:rsidR="00144C68" w:rsidRPr="00D410AE" w:rsidRDefault="00144C68" w:rsidP="00FB5554">
            <w:pPr>
              <w:rPr>
                <w:rFonts w:cs="Arial"/>
              </w:rPr>
            </w:pPr>
          </w:p>
        </w:tc>
        <w:tc>
          <w:tcPr>
            <w:tcW w:w="1133" w:type="dxa"/>
          </w:tcPr>
          <w:p w14:paraId="12FD1876" w14:textId="77777777" w:rsidR="00144C68" w:rsidRPr="00D410AE" w:rsidRDefault="00144C68" w:rsidP="00FB5554">
            <w:pPr>
              <w:rPr>
                <w:rFonts w:cs="Arial"/>
              </w:rPr>
            </w:pPr>
          </w:p>
        </w:tc>
      </w:tr>
      <w:tr w:rsidR="00144C68" w:rsidRPr="007C20FA" w14:paraId="4F1F237D" w14:textId="77777777" w:rsidTr="00FB5554">
        <w:tc>
          <w:tcPr>
            <w:tcW w:w="1418" w:type="dxa"/>
          </w:tcPr>
          <w:p w14:paraId="23C06C66" w14:textId="77777777" w:rsidR="00144C68" w:rsidRPr="00D410AE" w:rsidRDefault="00144C68" w:rsidP="00FB5554">
            <w:pPr>
              <w:rPr>
                <w:rFonts w:cs="Arial"/>
              </w:rPr>
            </w:pPr>
          </w:p>
        </w:tc>
        <w:tc>
          <w:tcPr>
            <w:tcW w:w="3969" w:type="dxa"/>
          </w:tcPr>
          <w:p w14:paraId="280B5DD9" w14:textId="77777777" w:rsidR="00144C68" w:rsidRPr="00D410AE" w:rsidRDefault="00144C68" w:rsidP="00FB5554">
            <w:pPr>
              <w:rPr>
                <w:rFonts w:cs="Arial"/>
              </w:rPr>
            </w:pPr>
          </w:p>
        </w:tc>
        <w:tc>
          <w:tcPr>
            <w:tcW w:w="1417" w:type="dxa"/>
          </w:tcPr>
          <w:p w14:paraId="571C0AAC" w14:textId="77777777" w:rsidR="00144C68" w:rsidRPr="00D410AE" w:rsidRDefault="00144C68" w:rsidP="00FB5554">
            <w:pPr>
              <w:rPr>
                <w:rFonts w:cs="Arial"/>
              </w:rPr>
            </w:pPr>
          </w:p>
        </w:tc>
        <w:tc>
          <w:tcPr>
            <w:tcW w:w="2269" w:type="dxa"/>
          </w:tcPr>
          <w:p w14:paraId="69D25534" w14:textId="77777777" w:rsidR="00144C68" w:rsidRPr="00D410AE" w:rsidRDefault="00144C68" w:rsidP="00FB5554">
            <w:pPr>
              <w:rPr>
                <w:rFonts w:cs="Arial"/>
              </w:rPr>
            </w:pPr>
          </w:p>
        </w:tc>
        <w:tc>
          <w:tcPr>
            <w:tcW w:w="1133" w:type="dxa"/>
          </w:tcPr>
          <w:p w14:paraId="451B9B3C" w14:textId="77777777" w:rsidR="00144C68" w:rsidRPr="00D410AE" w:rsidRDefault="00144C68" w:rsidP="00FB5554">
            <w:pPr>
              <w:rPr>
                <w:rFonts w:cs="Arial"/>
              </w:rPr>
            </w:pPr>
          </w:p>
        </w:tc>
      </w:tr>
    </w:tbl>
    <w:p w14:paraId="78A15251" w14:textId="77777777" w:rsidR="00144C68" w:rsidRPr="00C7649D" w:rsidRDefault="00144C68" w:rsidP="00144C68">
      <w:pPr>
        <w:pStyle w:val="Caption"/>
      </w:pPr>
      <w:bookmarkStart w:id="38" w:name="_Toc13672009"/>
      <w:bookmarkStart w:id="39" w:name="_Toc215652136"/>
      <w:bookmarkStart w:id="40" w:name="_Toc216853729"/>
      <w:bookmarkStart w:id="41" w:name="_Toc397081420"/>
      <w:r w:rsidRPr="001B1565">
        <w:t xml:space="preserve">Table </w:t>
      </w:r>
      <w:r>
        <w:rPr>
          <w:noProof/>
        </w:rPr>
        <w:fldChar w:fldCharType="begin"/>
      </w:r>
      <w:r>
        <w:rPr>
          <w:noProof/>
        </w:rPr>
        <w:instrText xml:space="preserve"> SEQ Table \* ARABIC </w:instrText>
      </w:r>
      <w:r>
        <w:rPr>
          <w:noProof/>
        </w:rPr>
        <w:fldChar w:fldCharType="separate"/>
      </w:r>
      <w:r w:rsidR="003A39A4">
        <w:rPr>
          <w:noProof/>
        </w:rPr>
        <w:t>2</w:t>
      </w:r>
      <w:r>
        <w:rPr>
          <w:noProof/>
        </w:rPr>
        <w:fldChar w:fldCharType="end"/>
      </w:r>
      <w:r w:rsidRPr="001B1565">
        <w:t xml:space="preserve">: </w:t>
      </w:r>
      <w:r>
        <w:t>Ford internal Documents</w:t>
      </w:r>
      <w:bookmarkEnd w:id="38"/>
    </w:p>
    <w:p w14:paraId="5FDFDA72" w14:textId="77777777" w:rsidR="00144C68" w:rsidRPr="007C20FA" w:rsidRDefault="00144C68" w:rsidP="00144C68">
      <w:pPr>
        <w:pStyle w:val="Heading3"/>
      </w:pPr>
      <w:bookmarkStart w:id="42" w:name="_Toc13671944"/>
      <w:r w:rsidRPr="007C20FA">
        <w:t xml:space="preserve">External </w:t>
      </w:r>
      <w:r>
        <w:t>Documents and P</w:t>
      </w:r>
      <w:r w:rsidRPr="007C20FA">
        <w:t>ublications</w:t>
      </w:r>
      <w:bookmarkEnd w:id="39"/>
      <w:bookmarkEnd w:id="40"/>
      <w:bookmarkEnd w:id="41"/>
      <w:bookmarkEnd w:id="42"/>
    </w:p>
    <w:p w14:paraId="29CC2C58" w14:textId="77777777" w:rsidR="00144C68" w:rsidRDefault="00144C68" w:rsidP="00144C68">
      <w:pPr>
        <w:pStyle w:val="BodyText"/>
      </w:pPr>
      <w:r w:rsidRPr="000F2AEC">
        <w:t>The list of external documents could include books, reports and online sources.</w:t>
      </w:r>
    </w:p>
    <w:p w14:paraId="18CDF926" w14:textId="77777777" w:rsidR="00144C68" w:rsidRPr="00347A88" w:rsidRDefault="00144C68" w:rsidP="00144C68">
      <w:pPr>
        <w:shd w:val="clear" w:color="auto" w:fill="D6E3BC" w:themeFill="accent3" w:themeFillTint="66"/>
        <w:rPr>
          <w:rStyle w:val="SubtleEmphasis"/>
        </w:rPr>
      </w:pPr>
      <w:r w:rsidRPr="00347A88">
        <w:rPr>
          <w:rStyle w:val="SubtleEmphasis"/>
          <w:b/>
        </w:rPr>
        <w:t>#Hint:</w:t>
      </w:r>
      <w:r w:rsidRPr="00347A88">
        <w:rPr>
          <w:rStyle w:val="SubtleEmphasis"/>
        </w:rPr>
        <w:t xml:space="preserve"> You may refer to </w:t>
      </w:r>
      <w:hyperlink r:id="rId22" w:history="1">
        <w:r w:rsidRPr="00DE5C04">
          <w:rPr>
            <w:rStyle w:val="SubtleEmphasis"/>
            <w:color w:val="0000FF"/>
          </w:rPr>
          <w:t>IEEE Citation Reference</w:t>
        </w:r>
      </w:hyperlink>
      <w:r w:rsidRPr="00347A88">
        <w:rPr>
          <w:rStyle w:val="SubtleEmphasis"/>
        </w:rPr>
        <w:t xml:space="preserve"> on how to format a reference.</w:t>
      </w:r>
    </w:p>
    <w:p w14:paraId="30DBDDBA" w14:textId="77777777" w:rsidR="00144C68" w:rsidRDefault="00144C68" w:rsidP="00144C68">
      <w:pPr>
        <w:rPr>
          <w:rFonts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144C68" w:rsidRPr="007C20FA" w14:paraId="568E0E53" w14:textId="77777777" w:rsidTr="00FB5554">
        <w:trPr>
          <w:cantSplit/>
          <w:tblHeader/>
        </w:trPr>
        <w:tc>
          <w:tcPr>
            <w:tcW w:w="1418" w:type="dxa"/>
            <w:shd w:val="clear" w:color="auto" w:fill="E0E0E0"/>
          </w:tcPr>
          <w:p w14:paraId="7DD607E0" w14:textId="77777777" w:rsidR="00144C68" w:rsidRPr="007C20FA" w:rsidRDefault="00144C68" w:rsidP="00FB5554">
            <w:pPr>
              <w:rPr>
                <w:rFonts w:ascii="Helvetica" w:hAnsi="Helvetica" w:cs="Helvetica"/>
                <w:b/>
              </w:rPr>
            </w:pPr>
            <w:r w:rsidRPr="007C20FA">
              <w:rPr>
                <w:rFonts w:ascii="Helvetica" w:hAnsi="Helvetica" w:cs="Helvetica"/>
                <w:b/>
              </w:rPr>
              <w:t>Reference</w:t>
            </w:r>
          </w:p>
        </w:tc>
        <w:tc>
          <w:tcPr>
            <w:tcW w:w="6520" w:type="dxa"/>
            <w:shd w:val="clear" w:color="auto" w:fill="E0E0E0"/>
          </w:tcPr>
          <w:p w14:paraId="16F91E61" w14:textId="77777777" w:rsidR="00144C68" w:rsidRPr="007C20FA" w:rsidRDefault="00144C68" w:rsidP="00FB5554">
            <w:pPr>
              <w:rPr>
                <w:rFonts w:ascii="Helvetica" w:hAnsi="Helvetica" w:cs="Helvetica"/>
                <w:b/>
              </w:rPr>
            </w:pPr>
            <w:r>
              <w:rPr>
                <w:rFonts w:ascii="Helvetica" w:hAnsi="Helvetica" w:cs="Helvetica"/>
                <w:b/>
              </w:rPr>
              <w:t>Document / Publication</w:t>
            </w:r>
          </w:p>
        </w:tc>
        <w:tc>
          <w:tcPr>
            <w:tcW w:w="2268" w:type="dxa"/>
            <w:shd w:val="clear" w:color="auto" w:fill="E0E0E0"/>
          </w:tcPr>
          <w:p w14:paraId="6E0F2868" w14:textId="77777777" w:rsidR="00144C68" w:rsidRDefault="00144C68" w:rsidP="00FB5554">
            <w:pPr>
              <w:rPr>
                <w:rFonts w:ascii="Helvetica" w:hAnsi="Helvetica" w:cs="Helvetica"/>
                <w:b/>
              </w:rPr>
            </w:pPr>
            <w:r>
              <w:rPr>
                <w:rFonts w:ascii="Helvetica" w:hAnsi="Helvetica" w:cs="Helvetica"/>
                <w:b/>
              </w:rPr>
              <w:t>Document Location</w:t>
            </w:r>
          </w:p>
        </w:tc>
      </w:tr>
      <w:tr w:rsidR="00144C68" w:rsidRPr="007C20FA" w14:paraId="7333F9CA" w14:textId="77777777" w:rsidTr="00FB5554">
        <w:trPr>
          <w:trHeight w:val="104"/>
        </w:trPr>
        <w:tc>
          <w:tcPr>
            <w:tcW w:w="1418" w:type="dxa"/>
          </w:tcPr>
          <w:p w14:paraId="22C85966" w14:textId="77777777" w:rsidR="00144C68" w:rsidRPr="00D410AE" w:rsidRDefault="00144C68" w:rsidP="00FB5554">
            <w:pPr>
              <w:rPr>
                <w:rFonts w:cs="Arial"/>
              </w:rPr>
            </w:pPr>
            <w:r>
              <w:rPr>
                <w:rFonts w:cs="Arial"/>
              </w:rPr>
              <w:t>[bbb]</w:t>
            </w:r>
          </w:p>
        </w:tc>
        <w:tc>
          <w:tcPr>
            <w:tcW w:w="6520" w:type="dxa"/>
          </w:tcPr>
          <w:p w14:paraId="7B1A7053" w14:textId="77777777" w:rsidR="00144C68" w:rsidRPr="00EF0135" w:rsidRDefault="00144C68" w:rsidP="00FB5554">
            <w:pPr>
              <w:rPr>
                <w:rFonts w:cs="Arial"/>
              </w:rPr>
            </w:pPr>
          </w:p>
        </w:tc>
        <w:tc>
          <w:tcPr>
            <w:tcW w:w="2268" w:type="dxa"/>
          </w:tcPr>
          <w:p w14:paraId="40540AED" w14:textId="77777777" w:rsidR="00144C68" w:rsidRPr="00EF0135" w:rsidRDefault="00144C68" w:rsidP="00FB5554">
            <w:pPr>
              <w:rPr>
                <w:rFonts w:cs="Arial"/>
              </w:rPr>
            </w:pPr>
          </w:p>
        </w:tc>
      </w:tr>
      <w:tr w:rsidR="00144C68" w:rsidRPr="007C20FA" w14:paraId="703CD586" w14:textId="77777777" w:rsidTr="00FB5554">
        <w:trPr>
          <w:trHeight w:val="104"/>
        </w:trPr>
        <w:tc>
          <w:tcPr>
            <w:tcW w:w="1418" w:type="dxa"/>
          </w:tcPr>
          <w:p w14:paraId="2C02B677" w14:textId="77777777" w:rsidR="00144C68" w:rsidRDefault="00144C68" w:rsidP="00FB5554">
            <w:pPr>
              <w:rPr>
                <w:rFonts w:cs="Arial"/>
              </w:rPr>
            </w:pPr>
          </w:p>
        </w:tc>
        <w:tc>
          <w:tcPr>
            <w:tcW w:w="6520" w:type="dxa"/>
          </w:tcPr>
          <w:p w14:paraId="7F1EC546" w14:textId="77777777" w:rsidR="00144C68" w:rsidRPr="00EF0135" w:rsidRDefault="00144C68" w:rsidP="00FB5554">
            <w:pPr>
              <w:rPr>
                <w:rFonts w:cs="Arial"/>
              </w:rPr>
            </w:pPr>
          </w:p>
        </w:tc>
        <w:tc>
          <w:tcPr>
            <w:tcW w:w="2268" w:type="dxa"/>
          </w:tcPr>
          <w:p w14:paraId="5A830AA9" w14:textId="77777777" w:rsidR="00144C68" w:rsidRPr="00EF0135" w:rsidRDefault="00144C68" w:rsidP="00FB5554">
            <w:pPr>
              <w:rPr>
                <w:rFonts w:cs="Arial"/>
              </w:rPr>
            </w:pPr>
          </w:p>
        </w:tc>
      </w:tr>
    </w:tbl>
    <w:p w14:paraId="68D8779A" w14:textId="77777777" w:rsidR="00144C68" w:rsidRDefault="00144C68" w:rsidP="00144C68">
      <w:pPr>
        <w:pStyle w:val="Caption"/>
      </w:pPr>
      <w:bookmarkStart w:id="43" w:name="_Toc13672010"/>
      <w:r w:rsidRPr="001B1565">
        <w:t xml:space="preserve">Table </w:t>
      </w:r>
      <w:r>
        <w:rPr>
          <w:noProof/>
        </w:rPr>
        <w:fldChar w:fldCharType="begin"/>
      </w:r>
      <w:r>
        <w:rPr>
          <w:noProof/>
        </w:rPr>
        <w:instrText xml:space="preserve"> SEQ Table \* ARABIC </w:instrText>
      </w:r>
      <w:r>
        <w:rPr>
          <w:noProof/>
        </w:rPr>
        <w:fldChar w:fldCharType="separate"/>
      </w:r>
      <w:r w:rsidR="003A39A4">
        <w:rPr>
          <w:noProof/>
        </w:rPr>
        <w:t>3</w:t>
      </w:r>
      <w:r>
        <w:rPr>
          <w:noProof/>
        </w:rPr>
        <w:fldChar w:fldCharType="end"/>
      </w:r>
      <w:r w:rsidRPr="001B1565">
        <w:t xml:space="preserve">: </w:t>
      </w:r>
      <w:r w:rsidRPr="007C20FA">
        <w:t>External documents and publications</w:t>
      </w:r>
      <w:bookmarkEnd w:id="43"/>
    </w:p>
    <w:p w14:paraId="53714DF3" w14:textId="77777777" w:rsidR="00144C68" w:rsidRDefault="00144C68" w:rsidP="00144C68">
      <w:pPr>
        <w:pStyle w:val="Heading2"/>
      </w:pPr>
      <w:bookmarkStart w:id="44" w:name="_Toc13671945"/>
      <w:r>
        <w:t>Glossary</w:t>
      </w:r>
      <w:bookmarkEnd w:id="44"/>
    </w:p>
    <w:p w14:paraId="3CC8388C" w14:textId="77777777" w:rsidR="00144C68" w:rsidRPr="00347A88" w:rsidRDefault="00144C68" w:rsidP="00144C68">
      <w:pPr>
        <w:shd w:val="clear" w:color="auto" w:fill="D6E3BC"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682E2175" w14:textId="77777777" w:rsidR="00144C68" w:rsidRPr="00347A88" w:rsidRDefault="00144C68" w:rsidP="00144C68">
      <w:pPr>
        <w:shd w:val="clear" w:color="auto" w:fill="D6E3BC"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23" w:history="1">
        <w:r w:rsidRPr="00DE5C04">
          <w:rPr>
            <w:rStyle w:val="SubtleEmphasis"/>
            <w:color w:val="0000FF"/>
          </w:rPr>
          <w:t>RE Glossary</w:t>
        </w:r>
      </w:hyperlink>
    </w:p>
    <w:p w14:paraId="4CC67419" w14:textId="77777777" w:rsidR="00144C68" w:rsidRDefault="00144C68" w:rsidP="00144C68">
      <w:pPr>
        <w:pStyle w:val="Heading3"/>
      </w:pPr>
      <w:bookmarkStart w:id="45" w:name="_Toc216841809"/>
      <w:bookmarkStart w:id="46" w:name="_Toc397081422"/>
      <w:bookmarkStart w:id="47" w:name="_Toc13671946"/>
      <w:r w:rsidRPr="007C20FA">
        <w:t>Definitions</w:t>
      </w:r>
      <w:bookmarkEnd w:id="45"/>
      <w:bookmarkEnd w:id="46"/>
      <w:bookmarkEnd w:id="47"/>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938"/>
      </w:tblGrid>
      <w:tr w:rsidR="00144C68" w:rsidRPr="007C20FA" w14:paraId="17A4A0A3" w14:textId="77777777" w:rsidTr="00FB5554">
        <w:trPr>
          <w:tblHeader/>
        </w:trPr>
        <w:tc>
          <w:tcPr>
            <w:tcW w:w="2268" w:type="dxa"/>
            <w:shd w:val="pct20" w:color="auto" w:fill="FFFFFF"/>
          </w:tcPr>
          <w:p w14:paraId="7460C0D0" w14:textId="77777777" w:rsidR="00144C68" w:rsidRPr="00B40B0A" w:rsidRDefault="00144C68" w:rsidP="00FB5554">
            <w:pPr>
              <w:rPr>
                <w:rFonts w:ascii="Helvetica" w:hAnsi="Helvetica" w:cs="Helvetica"/>
                <w:b/>
              </w:rPr>
            </w:pPr>
            <w:r w:rsidRPr="00B40B0A">
              <w:rPr>
                <w:rFonts w:ascii="Helvetica" w:hAnsi="Helvetica" w:cs="Helvetica"/>
                <w:b/>
              </w:rPr>
              <w:t>Definition</w:t>
            </w:r>
          </w:p>
        </w:tc>
        <w:tc>
          <w:tcPr>
            <w:tcW w:w="7938" w:type="dxa"/>
            <w:shd w:val="pct20" w:color="auto" w:fill="FFFFFF"/>
          </w:tcPr>
          <w:p w14:paraId="3ED1F4AF" w14:textId="77777777" w:rsidR="00144C68" w:rsidRPr="00B40B0A" w:rsidRDefault="00144C68" w:rsidP="00FB5554">
            <w:pPr>
              <w:rPr>
                <w:rFonts w:ascii="Helvetica" w:hAnsi="Helvetica" w:cs="Helvetica"/>
                <w:b/>
              </w:rPr>
            </w:pPr>
            <w:r w:rsidRPr="00B40B0A">
              <w:rPr>
                <w:rFonts w:ascii="Helvetica" w:hAnsi="Helvetica" w:cs="Helvetica"/>
                <w:b/>
              </w:rPr>
              <w:t>Description</w:t>
            </w:r>
          </w:p>
        </w:tc>
      </w:tr>
      <w:tr w:rsidR="00144C68" w:rsidRPr="007C20FA" w14:paraId="356E6308" w14:textId="77777777" w:rsidTr="00FB5554">
        <w:tc>
          <w:tcPr>
            <w:tcW w:w="2268" w:type="dxa"/>
          </w:tcPr>
          <w:p w14:paraId="21B3567F" w14:textId="1FA5D49C" w:rsidR="00144C68" w:rsidRPr="007C20FA" w:rsidRDefault="00144C68" w:rsidP="00FB5554">
            <w:pPr>
              <w:pStyle w:val="BodyText"/>
              <w:rPr>
                <w:lang w:val="en-US"/>
              </w:rPr>
            </w:pPr>
          </w:p>
        </w:tc>
        <w:tc>
          <w:tcPr>
            <w:tcW w:w="7938" w:type="dxa"/>
          </w:tcPr>
          <w:p w14:paraId="780A1256" w14:textId="77777777" w:rsidR="00144C68" w:rsidRPr="00106C17" w:rsidRDefault="00144C68" w:rsidP="00FB5554">
            <w:pPr>
              <w:overflowPunct/>
              <w:autoSpaceDE/>
              <w:autoSpaceDN/>
              <w:adjustRightInd/>
              <w:textAlignment w:val="auto"/>
            </w:pPr>
          </w:p>
        </w:tc>
      </w:tr>
      <w:tr w:rsidR="00144C68" w:rsidRPr="007C20FA" w14:paraId="695CE2A4" w14:textId="77777777" w:rsidTr="00FB5554">
        <w:tc>
          <w:tcPr>
            <w:tcW w:w="2268" w:type="dxa"/>
          </w:tcPr>
          <w:p w14:paraId="66D9F20F" w14:textId="77777777" w:rsidR="00144C68" w:rsidRPr="007C20FA" w:rsidRDefault="00144C68" w:rsidP="00FB5554">
            <w:pPr>
              <w:rPr>
                <w:snapToGrid w:val="0"/>
              </w:rPr>
            </w:pPr>
          </w:p>
        </w:tc>
        <w:tc>
          <w:tcPr>
            <w:tcW w:w="7938" w:type="dxa"/>
          </w:tcPr>
          <w:p w14:paraId="52282694" w14:textId="77777777" w:rsidR="00144C68" w:rsidRPr="007C20FA" w:rsidRDefault="00144C68" w:rsidP="00FB5554">
            <w:pPr>
              <w:rPr>
                <w:snapToGrid w:val="0"/>
              </w:rPr>
            </w:pPr>
          </w:p>
        </w:tc>
      </w:tr>
      <w:tr w:rsidR="00144C68" w:rsidRPr="007C20FA" w14:paraId="7C7E02E8" w14:textId="77777777" w:rsidTr="00FB5554">
        <w:tc>
          <w:tcPr>
            <w:tcW w:w="2268" w:type="dxa"/>
          </w:tcPr>
          <w:p w14:paraId="2B6F967B" w14:textId="77777777" w:rsidR="00144C68" w:rsidRDefault="00144C68" w:rsidP="00FB5554">
            <w:pPr>
              <w:rPr>
                <w:snapToGrid w:val="0"/>
              </w:rPr>
            </w:pPr>
          </w:p>
        </w:tc>
        <w:tc>
          <w:tcPr>
            <w:tcW w:w="7938" w:type="dxa"/>
          </w:tcPr>
          <w:p w14:paraId="72ECAB8C" w14:textId="77777777" w:rsidR="00144C68" w:rsidRDefault="00144C68" w:rsidP="00FB5554">
            <w:pPr>
              <w:rPr>
                <w:snapToGrid w:val="0"/>
              </w:rPr>
            </w:pPr>
          </w:p>
        </w:tc>
      </w:tr>
    </w:tbl>
    <w:p w14:paraId="09427199" w14:textId="77777777" w:rsidR="00144C68" w:rsidRPr="002B1398" w:rsidRDefault="00144C68" w:rsidP="00144C68">
      <w:pPr>
        <w:pStyle w:val="Caption"/>
      </w:pPr>
      <w:bookmarkStart w:id="48" w:name="_Toc13672011"/>
      <w:bookmarkStart w:id="49" w:name="_Toc216768466"/>
      <w:bookmarkStart w:id="50" w:name="_Toc500052220"/>
      <w:bookmarkStart w:id="51" w:name="_Toc211245116"/>
      <w:r w:rsidRPr="002B1398">
        <w:t xml:space="preserve">Table </w:t>
      </w:r>
      <w:r>
        <w:rPr>
          <w:noProof/>
        </w:rPr>
        <w:fldChar w:fldCharType="begin"/>
      </w:r>
      <w:r>
        <w:rPr>
          <w:noProof/>
        </w:rPr>
        <w:instrText xml:space="preserve"> SEQ Table \* ARABIC </w:instrText>
      </w:r>
      <w:r>
        <w:rPr>
          <w:noProof/>
        </w:rPr>
        <w:fldChar w:fldCharType="separate"/>
      </w:r>
      <w:r w:rsidR="003A39A4">
        <w:rPr>
          <w:noProof/>
        </w:rPr>
        <w:t>4</w:t>
      </w:r>
      <w:r>
        <w:rPr>
          <w:noProof/>
        </w:rPr>
        <w:fldChar w:fldCharType="end"/>
      </w:r>
      <w:r w:rsidRPr="002B1398">
        <w:t>: Definitions used in this document</w:t>
      </w:r>
      <w:bookmarkEnd w:id="48"/>
    </w:p>
    <w:p w14:paraId="550CC309" w14:textId="77777777" w:rsidR="00144C68" w:rsidRPr="007C20FA" w:rsidRDefault="00144C68" w:rsidP="00144C68">
      <w:pPr>
        <w:pStyle w:val="Heading3"/>
      </w:pPr>
      <w:bookmarkStart w:id="52" w:name="_Toc216841810"/>
      <w:bookmarkStart w:id="53" w:name="_Toc397081423"/>
      <w:bookmarkStart w:id="54" w:name="_Toc13671947"/>
      <w:r w:rsidRPr="007C20FA">
        <w:t>Abbreviations</w:t>
      </w:r>
      <w:bookmarkEnd w:id="49"/>
      <w:bookmarkEnd w:id="52"/>
      <w:bookmarkEnd w:id="53"/>
      <w:bookmarkEnd w:id="54"/>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402"/>
        <w:gridCol w:w="5528"/>
      </w:tblGrid>
      <w:tr w:rsidR="00144C68" w:rsidRPr="007C20FA" w14:paraId="1B020144" w14:textId="77777777" w:rsidTr="00FB5554">
        <w:trPr>
          <w:tblHeader/>
        </w:trPr>
        <w:tc>
          <w:tcPr>
            <w:tcW w:w="1276" w:type="dxa"/>
            <w:shd w:val="pct20" w:color="auto" w:fill="FFFFFF"/>
          </w:tcPr>
          <w:p w14:paraId="65A322E8" w14:textId="77777777" w:rsidR="00144C68" w:rsidRPr="00B40B0A" w:rsidRDefault="00144C68" w:rsidP="00FB5554">
            <w:pPr>
              <w:rPr>
                <w:rFonts w:ascii="Helvetica" w:hAnsi="Helvetica" w:cs="Helvetica"/>
                <w:b/>
              </w:rPr>
            </w:pPr>
            <w:r w:rsidRPr="00B40B0A">
              <w:rPr>
                <w:rFonts w:ascii="Helvetica" w:hAnsi="Helvetica" w:cs="Helvetica"/>
                <w:b/>
              </w:rPr>
              <w:t>Abbr.</w:t>
            </w:r>
          </w:p>
        </w:tc>
        <w:tc>
          <w:tcPr>
            <w:tcW w:w="3402" w:type="dxa"/>
            <w:shd w:val="pct20" w:color="auto" w:fill="FFFFFF"/>
          </w:tcPr>
          <w:p w14:paraId="3E7F1B0A" w14:textId="77777777" w:rsidR="00144C68" w:rsidRPr="00B40B0A" w:rsidRDefault="00144C68" w:rsidP="00FB5554">
            <w:pPr>
              <w:rPr>
                <w:rFonts w:ascii="Helvetica" w:hAnsi="Helvetica" w:cs="Helvetica"/>
                <w:b/>
              </w:rPr>
            </w:pPr>
            <w:r w:rsidRPr="00B40B0A">
              <w:rPr>
                <w:rFonts w:ascii="Helvetica" w:hAnsi="Helvetica" w:cs="Helvetica"/>
                <w:b/>
              </w:rPr>
              <w:t>Stands for</w:t>
            </w:r>
          </w:p>
        </w:tc>
        <w:tc>
          <w:tcPr>
            <w:tcW w:w="5528" w:type="dxa"/>
            <w:shd w:val="pct20" w:color="auto" w:fill="FFFFFF"/>
          </w:tcPr>
          <w:p w14:paraId="2D3D12AB" w14:textId="77777777" w:rsidR="00144C68" w:rsidRPr="00B40B0A" w:rsidRDefault="00144C68" w:rsidP="00FB5554">
            <w:pPr>
              <w:rPr>
                <w:rFonts w:ascii="Helvetica" w:hAnsi="Helvetica" w:cs="Helvetica"/>
                <w:b/>
              </w:rPr>
            </w:pPr>
            <w:r w:rsidRPr="00B40B0A">
              <w:rPr>
                <w:rFonts w:ascii="Helvetica" w:hAnsi="Helvetica" w:cs="Helvetica"/>
                <w:b/>
              </w:rPr>
              <w:t>Description</w:t>
            </w:r>
          </w:p>
        </w:tc>
      </w:tr>
      <w:tr w:rsidR="00144C68" w:rsidRPr="007C20FA" w14:paraId="17B33B41" w14:textId="77777777" w:rsidTr="00FB5554">
        <w:tc>
          <w:tcPr>
            <w:tcW w:w="1276" w:type="dxa"/>
          </w:tcPr>
          <w:p w14:paraId="36F74AB2" w14:textId="37DA2A48" w:rsidR="00144C68" w:rsidRPr="007C20FA" w:rsidRDefault="009C69E4" w:rsidP="00FB5554">
            <w:pPr>
              <w:ind w:right="142"/>
              <w:rPr>
                <w:rFonts w:cs="Arial"/>
                <w:snapToGrid w:val="0"/>
              </w:rPr>
            </w:pPr>
            <w:r>
              <w:t>APIM</w:t>
            </w:r>
          </w:p>
        </w:tc>
        <w:tc>
          <w:tcPr>
            <w:tcW w:w="3402" w:type="dxa"/>
          </w:tcPr>
          <w:p w14:paraId="47F962F5" w14:textId="5AD5341F" w:rsidR="00144C68" w:rsidRPr="007C20FA" w:rsidRDefault="009C69E4" w:rsidP="00FB5554">
            <w:pPr>
              <w:ind w:right="142"/>
              <w:rPr>
                <w:rFonts w:cs="Arial"/>
                <w:snapToGrid w:val="0"/>
              </w:rPr>
            </w:pPr>
            <w:r>
              <w:rPr>
                <w:rFonts w:cs="Arial"/>
                <w:color w:val="333333"/>
                <w:sz w:val="21"/>
                <w:szCs w:val="21"/>
                <w:shd w:val="clear" w:color="auto" w:fill="FFFFFF"/>
              </w:rPr>
              <w:t xml:space="preserve">Accessory Protocol Interface Module </w:t>
            </w:r>
          </w:p>
        </w:tc>
        <w:tc>
          <w:tcPr>
            <w:tcW w:w="5528" w:type="dxa"/>
          </w:tcPr>
          <w:p w14:paraId="4556381B" w14:textId="77777777" w:rsidR="00144C68" w:rsidRPr="007C20FA" w:rsidRDefault="00144C68" w:rsidP="00FB5554">
            <w:pPr>
              <w:ind w:right="142"/>
              <w:rPr>
                <w:rFonts w:cs="Arial"/>
                <w:snapToGrid w:val="0"/>
              </w:rPr>
            </w:pPr>
          </w:p>
        </w:tc>
      </w:tr>
      <w:tr w:rsidR="00144C68" w:rsidRPr="007C20FA" w14:paraId="5B1C8169" w14:textId="77777777" w:rsidTr="00FB5554">
        <w:tc>
          <w:tcPr>
            <w:tcW w:w="1276" w:type="dxa"/>
          </w:tcPr>
          <w:p w14:paraId="51F4DF1D" w14:textId="200B62C1" w:rsidR="00144C68" w:rsidRPr="007C20FA" w:rsidRDefault="009C69E4" w:rsidP="00FB5554">
            <w:pPr>
              <w:ind w:right="142"/>
              <w:rPr>
                <w:rFonts w:cs="Arial"/>
                <w:snapToGrid w:val="0"/>
              </w:rPr>
            </w:pPr>
            <w:r>
              <w:rPr>
                <w:rFonts w:cs="Arial"/>
                <w:snapToGrid w:val="0"/>
              </w:rPr>
              <w:t>BCM</w:t>
            </w:r>
          </w:p>
        </w:tc>
        <w:tc>
          <w:tcPr>
            <w:tcW w:w="3402" w:type="dxa"/>
          </w:tcPr>
          <w:p w14:paraId="3A2045B6" w14:textId="7E0D6FD2" w:rsidR="00144C68" w:rsidRPr="007C20FA" w:rsidRDefault="009C69E4" w:rsidP="00FB5554">
            <w:pPr>
              <w:ind w:right="142"/>
              <w:rPr>
                <w:rFonts w:cs="Arial"/>
                <w:snapToGrid w:val="0"/>
              </w:rPr>
            </w:pPr>
            <w:r>
              <w:rPr>
                <w:rFonts w:cs="Arial"/>
                <w:color w:val="333333"/>
                <w:sz w:val="21"/>
                <w:szCs w:val="21"/>
                <w:shd w:val="clear" w:color="auto" w:fill="FFFFFF"/>
              </w:rPr>
              <w:t>Body Control Module</w:t>
            </w:r>
          </w:p>
        </w:tc>
        <w:tc>
          <w:tcPr>
            <w:tcW w:w="5528" w:type="dxa"/>
          </w:tcPr>
          <w:p w14:paraId="031F195C" w14:textId="77777777" w:rsidR="00144C68" w:rsidRPr="007C20FA" w:rsidRDefault="00144C68" w:rsidP="00FB5554">
            <w:pPr>
              <w:ind w:right="142"/>
              <w:rPr>
                <w:rFonts w:cs="Arial"/>
                <w:snapToGrid w:val="0"/>
              </w:rPr>
            </w:pPr>
          </w:p>
        </w:tc>
      </w:tr>
      <w:tr w:rsidR="00144C68" w:rsidRPr="007C20FA" w14:paraId="4D52DCBA" w14:textId="77777777" w:rsidTr="00FB5554">
        <w:tc>
          <w:tcPr>
            <w:tcW w:w="1276" w:type="dxa"/>
          </w:tcPr>
          <w:p w14:paraId="6F9D92AE" w14:textId="68E37728" w:rsidR="00144C68" w:rsidRPr="007C20FA" w:rsidRDefault="002507FD" w:rsidP="00FB5554">
            <w:pPr>
              <w:ind w:right="142"/>
              <w:rPr>
                <w:rFonts w:cs="Arial"/>
                <w:snapToGrid w:val="0"/>
              </w:rPr>
            </w:pPr>
            <w:r>
              <w:rPr>
                <w:rFonts w:cs="Arial"/>
                <w:snapToGrid w:val="0"/>
              </w:rPr>
              <w:t>CMS</w:t>
            </w:r>
          </w:p>
        </w:tc>
        <w:tc>
          <w:tcPr>
            <w:tcW w:w="3402" w:type="dxa"/>
          </w:tcPr>
          <w:p w14:paraId="0B10FF85" w14:textId="1684737B" w:rsidR="00144C68" w:rsidRPr="007C20FA" w:rsidRDefault="00267F6F" w:rsidP="00FB5554">
            <w:pPr>
              <w:ind w:right="142"/>
              <w:rPr>
                <w:rFonts w:cs="Arial"/>
                <w:lang w:eastAsia="zh-CN"/>
              </w:rPr>
            </w:pPr>
            <w:r>
              <w:rPr>
                <w:rFonts w:cs="Arial"/>
                <w:lang w:eastAsia="zh-CN"/>
              </w:rPr>
              <w:t>C</w:t>
            </w:r>
            <w:r w:rsidRPr="00267F6F">
              <w:rPr>
                <w:rFonts w:cs="Arial"/>
                <w:lang w:eastAsia="zh-CN"/>
              </w:rPr>
              <w:t xml:space="preserve">ontent </w:t>
            </w:r>
            <w:r>
              <w:rPr>
                <w:rFonts w:cs="Arial"/>
                <w:lang w:eastAsia="zh-CN"/>
              </w:rPr>
              <w:t>M</w:t>
            </w:r>
            <w:r w:rsidRPr="00267F6F">
              <w:rPr>
                <w:rFonts w:cs="Arial"/>
                <w:lang w:eastAsia="zh-CN"/>
              </w:rPr>
              <w:t xml:space="preserve">anagement </w:t>
            </w:r>
            <w:r>
              <w:rPr>
                <w:rFonts w:cs="Arial"/>
                <w:lang w:eastAsia="zh-CN"/>
              </w:rPr>
              <w:t>S</w:t>
            </w:r>
            <w:r w:rsidRPr="00267F6F">
              <w:rPr>
                <w:rFonts w:cs="Arial"/>
                <w:lang w:eastAsia="zh-CN"/>
              </w:rPr>
              <w:t>ystem</w:t>
            </w:r>
          </w:p>
        </w:tc>
        <w:tc>
          <w:tcPr>
            <w:tcW w:w="5528" w:type="dxa"/>
          </w:tcPr>
          <w:p w14:paraId="262750C8" w14:textId="77777777" w:rsidR="00144C68" w:rsidRPr="007C20FA" w:rsidRDefault="00144C68" w:rsidP="00FB5554">
            <w:pPr>
              <w:ind w:right="142"/>
              <w:rPr>
                <w:rFonts w:cs="Arial"/>
              </w:rPr>
            </w:pPr>
          </w:p>
        </w:tc>
      </w:tr>
      <w:tr w:rsidR="002507FD" w:rsidRPr="007C20FA" w14:paraId="0AF4C226" w14:textId="77777777" w:rsidTr="00FB5554">
        <w:tc>
          <w:tcPr>
            <w:tcW w:w="1276" w:type="dxa"/>
          </w:tcPr>
          <w:p w14:paraId="25EBA75C" w14:textId="1438F1E1" w:rsidR="002507FD" w:rsidRDefault="002507FD" w:rsidP="00FB5554">
            <w:pPr>
              <w:ind w:right="142"/>
              <w:rPr>
                <w:rFonts w:cs="Arial"/>
                <w:snapToGrid w:val="0"/>
              </w:rPr>
            </w:pPr>
            <w:r>
              <w:rPr>
                <w:rFonts w:cs="Arial"/>
                <w:snapToGrid w:val="0"/>
              </w:rPr>
              <w:t>ECG</w:t>
            </w:r>
          </w:p>
        </w:tc>
        <w:tc>
          <w:tcPr>
            <w:tcW w:w="3402" w:type="dxa"/>
          </w:tcPr>
          <w:p w14:paraId="5C8044E5" w14:textId="707C58AD" w:rsidR="002507FD" w:rsidRPr="007C20FA" w:rsidRDefault="002507FD" w:rsidP="00FB5554">
            <w:pPr>
              <w:ind w:right="142"/>
              <w:rPr>
                <w:rFonts w:cs="Arial"/>
                <w:lang w:eastAsia="zh-CN"/>
              </w:rPr>
            </w:pPr>
            <w:r>
              <w:rPr>
                <w:rFonts w:cs="Arial"/>
                <w:color w:val="333333"/>
                <w:sz w:val="21"/>
                <w:szCs w:val="21"/>
                <w:shd w:val="clear" w:color="auto" w:fill="FFFFFF"/>
              </w:rPr>
              <w:t>Enhanced Central Gateway</w:t>
            </w:r>
          </w:p>
        </w:tc>
        <w:tc>
          <w:tcPr>
            <w:tcW w:w="5528" w:type="dxa"/>
          </w:tcPr>
          <w:p w14:paraId="3FDFE22E" w14:textId="77777777" w:rsidR="002507FD" w:rsidRPr="007C20FA" w:rsidRDefault="002507FD" w:rsidP="00FB5554">
            <w:pPr>
              <w:ind w:right="142"/>
              <w:rPr>
                <w:rFonts w:cs="Arial"/>
              </w:rPr>
            </w:pPr>
          </w:p>
        </w:tc>
      </w:tr>
      <w:tr w:rsidR="002507FD" w:rsidRPr="007C20FA" w14:paraId="3132CD74" w14:textId="77777777" w:rsidTr="00FB5554">
        <w:tc>
          <w:tcPr>
            <w:tcW w:w="1276" w:type="dxa"/>
          </w:tcPr>
          <w:p w14:paraId="72ECBB33" w14:textId="073DD434" w:rsidR="002507FD" w:rsidRDefault="002507FD" w:rsidP="00FB5554">
            <w:pPr>
              <w:ind w:right="142"/>
              <w:rPr>
                <w:rFonts w:cs="Arial"/>
                <w:snapToGrid w:val="0"/>
              </w:rPr>
            </w:pPr>
            <w:r>
              <w:rPr>
                <w:rFonts w:cs="Arial"/>
                <w:snapToGrid w:val="0"/>
              </w:rPr>
              <w:t>IVISL</w:t>
            </w:r>
          </w:p>
        </w:tc>
        <w:tc>
          <w:tcPr>
            <w:tcW w:w="3402" w:type="dxa"/>
          </w:tcPr>
          <w:p w14:paraId="7ED68BA2" w14:textId="26B9BCDD" w:rsidR="002507FD" w:rsidRPr="007C20FA" w:rsidRDefault="002507FD" w:rsidP="00FB5554">
            <w:pPr>
              <w:ind w:right="142"/>
              <w:rPr>
                <w:rFonts w:cs="Arial"/>
              </w:rPr>
            </w:pPr>
            <w:r>
              <w:rPr>
                <w:rFonts w:cs="Arial"/>
                <w:color w:val="333333"/>
                <w:sz w:val="21"/>
                <w:szCs w:val="21"/>
                <w:shd w:val="clear" w:color="auto" w:fill="FFFFFF"/>
              </w:rPr>
              <w:t>in-Vehicle Infotainment Service Layer</w:t>
            </w:r>
          </w:p>
        </w:tc>
        <w:tc>
          <w:tcPr>
            <w:tcW w:w="5528" w:type="dxa"/>
          </w:tcPr>
          <w:p w14:paraId="07B7CCA7" w14:textId="77777777" w:rsidR="002507FD" w:rsidRPr="007C20FA" w:rsidRDefault="002507FD" w:rsidP="00FB5554">
            <w:pPr>
              <w:ind w:right="142"/>
              <w:rPr>
                <w:rFonts w:cs="Arial"/>
              </w:rPr>
            </w:pPr>
          </w:p>
        </w:tc>
      </w:tr>
    </w:tbl>
    <w:p w14:paraId="7EEA9DC3" w14:textId="77777777" w:rsidR="00144C68" w:rsidRDefault="00144C68" w:rsidP="00144C68">
      <w:pPr>
        <w:pStyle w:val="Caption"/>
      </w:pPr>
      <w:bookmarkStart w:id="55" w:name="_Toc13672012"/>
      <w:r w:rsidRPr="002B1398">
        <w:t xml:space="preserve">Table </w:t>
      </w:r>
      <w:r>
        <w:rPr>
          <w:noProof/>
        </w:rPr>
        <w:fldChar w:fldCharType="begin"/>
      </w:r>
      <w:r>
        <w:rPr>
          <w:noProof/>
        </w:rPr>
        <w:instrText xml:space="preserve"> SEQ Table \* ARABIC </w:instrText>
      </w:r>
      <w:r>
        <w:rPr>
          <w:noProof/>
        </w:rPr>
        <w:fldChar w:fldCharType="separate"/>
      </w:r>
      <w:r w:rsidR="003A39A4">
        <w:rPr>
          <w:noProof/>
        </w:rPr>
        <w:t>5</w:t>
      </w:r>
      <w:r>
        <w:rPr>
          <w:noProof/>
        </w:rPr>
        <w:fldChar w:fldCharType="end"/>
      </w:r>
      <w:r w:rsidRPr="002B1398">
        <w:t>: Abbreviations</w:t>
      </w:r>
      <w:bookmarkEnd w:id="55"/>
    </w:p>
    <w:p w14:paraId="09B34C03" w14:textId="77777777" w:rsidR="00144C68" w:rsidRDefault="00144C68" w:rsidP="00144C68"/>
    <w:p w14:paraId="3E77C078" w14:textId="77777777" w:rsidR="00144C68" w:rsidRPr="000F7EE0" w:rsidRDefault="00144C68" w:rsidP="00144C68">
      <w:pPr>
        <w:pStyle w:val="Heading3"/>
      </w:pPr>
      <w:bookmarkStart w:id="56" w:name="_Toc13671948"/>
      <w:r w:rsidRPr="000F7EE0">
        <w:lastRenderedPageBreak/>
        <w:t>Parameters / Values</w:t>
      </w:r>
      <w:bookmarkEnd w:id="56"/>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144C68" w:rsidRPr="000F7EE0" w14:paraId="486AEFBF" w14:textId="77777777" w:rsidTr="00FB5554">
        <w:trPr>
          <w:tblHeader/>
        </w:trPr>
        <w:tc>
          <w:tcPr>
            <w:tcW w:w="2268" w:type="dxa"/>
            <w:shd w:val="pct20" w:color="auto" w:fill="FFFFFF"/>
          </w:tcPr>
          <w:p w14:paraId="131F89F9" w14:textId="77777777" w:rsidR="00144C68" w:rsidRPr="000F7EE0" w:rsidRDefault="00144C68" w:rsidP="00FB5554">
            <w:pPr>
              <w:rPr>
                <w:rFonts w:ascii="Helvetica" w:hAnsi="Helvetica" w:cs="Helvetica"/>
                <w:b/>
              </w:rPr>
            </w:pPr>
            <w:r w:rsidRPr="000F7EE0">
              <w:rPr>
                <w:rFonts w:ascii="Helvetica" w:hAnsi="Helvetica" w:cs="Helvetica"/>
                <w:b/>
              </w:rPr>
              <w:t>Name</w:t>
            </w:r>
          </w:p>
        </w:tc>
        <w:tc>
          <w:tcPr>
            <w:tcW w:w="4707" w:type="dxa"/>
            <w:shd w:val="pct20" w:color="auto" w:fill="FFFFFF"/>
          </w:tcPr>
          <w:p w14:paraId="3BFCC8C9" w14:textId="77777777" w:rsidR="00144C68" w:rsidRPr="000F7EE0" w:rsidRDefault="00144C68" w:rsidP="00FB5554">
            <w:pPr>
              <w:rPr>
                <w:rFonts w:ascii="Helvetica" w:hAnsi="Helvetica" w:cs="Helvetica"/>
                <w:b/>
              </w:rPr>
            </w:pPr>
            <w:r w:rsidRPr="000F7EE0">
              <w:rPr>
                <w:rFonts w:ascii="Helvetica" w:hAnsi="Helvetica" w:cs="Helvetica"/>
                <w:b/>
              </w:rPr>
              <w:t>Description</w:t>
            </w:r>
          </w:p>
        </w:tc>
        <w:tc>
          <w:tcPr>
            <w:tcW w:w="3231" w:type="dxa"/>
            <w:shd w:val="pct20" w:color="auto" w:fill="FFFFFF"/>
          </w:tcPr>
          <w:p w14:paraId="6BAF8AC1" w14:textId="77777777" w:rsidR="00144C68" w:rsidRPr="000F7EE0" w:rsidRDefault="00144C68" w:rsidP="00FB5554">
            <w:pPr>
              <w:rPr>
                <w:rFonts w:ascii="Helvetica" w:hAnsi="Helvetica" w:cs="Helvetica"/>
                <w:b/>
              </w:rPr>
            </w:pPr>
            <w:r w:rsidRPr="000F7EE0">
              <w:rPr>
                <w:rFonts w:ascii="Helvetica" w:hAnsi="Helvetica" w:cs="Helvetica"/>
                <w:b/>
              </w:rPr>
              <w:t>Range / Resolution</w:t>
            </w:r>
          </w:p>
        </w:tc>
      </w:tr>
      <w:tr w:rsidR="00144C68" w:rsidRPr="000F7EE0" w14:paraId="5012A77B" w14:textId="77777777" w:rsidTr="00FB5554">
        <w:tc>
          <w:tcPr>
            <w:tcW w:w="2268" w:type="dxa"/>
          </w:tcPr>
          <w:p w14:paraId="497C3FF0" w14:textId="77777777" w:rsidR="00144C68" w:rsidRPr="000F7EE0" w:rsidRDefault="00144C68" w:rsidP="00FB5554">
            <w:pPr>
              <w:pStyle w:val="BodyText"/>
              <w:rPr>
                <w:lang w:val="en-US"/>
              </w:rPr>
            </w:pPr>
          </w:p>
        </w:tc>
        <w:tc>
          <w:tcPr>
            <w:tcW w:w="4707" w:type="dxa"/>
          </w:tcPr>
          <w:p w14:paraId="3EADB3F4" w14:textId="77777777" w:rsidR="00144C68" w:rsidRPr="000F7EE0" w:rsidRDefault="00144C68" w:rsidP="00FB5554">
            <w:pPr>
              <w:overflowPunct/>
              <w:autoSpaceDE/>
              <w:autoSpaceDN/>
              <w:adjustRightInd/>
              <w:textAlignment w:val="auto"/>
            </w:pPr>
          </w:p>
        </w:tc>
        <w:tc>
          <w:tcPr>
            <w:tcW w:w="3231" w:type="dxa"/>
          </w:tcPr>
          <w:p w14:paraId="28DD6259" w14:textId="77777777" w:rsidR="00144C68" w:rsidRPr="000F7EE0" w:rsidRDefault="00144C68" w:rsidP="00FB5554">
            <w:pPr>
              <w:overflowPunct/>
              <w:autoSpaceDE/>
              <w:autoSpaceDN/>
              <w:adjustRightInd/>
              <w:textAlignment w:val="auto"/>
            </w:pPr>
          </w:p>
        </w:tc>
      </w:tr>
      <w:tr w:rsidR="00144C68" w:rsidRPr="000F7EE0" w14:paraId="0DA34C85" w14:textId="77777777" w:rsidTr="00FB5554">
        <w:tc>
          <w:tcPr>
            <w:tcW w:w="2268" w:type="dxa"/>
          </w:tcPr>
          <w:p w14:paraId="76AFE788" w14:textId="77777777" w:rsidR="00144C68" w:rsidRPr="000F7EE0" w:rsidRDefault="00144C68" w:rsidP="00FB5554">
            <w:pPr>
              <w:rPr>
                <w:snapToGrid w:val="0"/>
              </w:rPr>
            </w:pPr>
          </w:p>
        </w:tc>
        <w:tc>
          <w:tcPr>
            <w:tcW w:w="4707" w:type="dxa"/>
          </w:tcPr>
          <w:p w14:paraId="5552420B" w14:textId="77777777" w:rsidR="00144C68" w:rsidRPr="000F7EE0" w:rsidRDefault="00144C68" w:rsidP="00FB5554">
            <w:pPr>
              <w:rPr>
                <w:snapToGrid w:val="0"/>
              </w:rPr>
            </w:pPr>
          </w:p>
        </w:tc>
        <w:tc>
          <w:tcPr>
            <w:tcW w:w="3231" w:type="dxa"/>
          </w:tcPr>
          <w:p w14:paraId="4FBC80BA" w14:textId="77777777" w:rsidR="00144C68" w:rsidRPr="000F7EE0" w:rsidRDefault="00144C68" w:rsidP="00FB5554">
            <w:pPr>
              <w:rPr>
                <w:snapToGrid w:val="0"/>
              </w:rPr>
            </w:pPr>
          </w:p>
        </w:tc>
      </w:tr>
      <w:tr w:rsidR="00144C68" w:rsidRPr="000F7EE0" w14:paraId="4285F384" w14:textId="77777777" w:rsidTr="00FB5554">
        <w:tc>
          <w:tcPr>
            <w:tcW w:w="2268" w:type="dxa"/>
          </w:tcPr>
          <w:p w14:paraId="4CBB41D6" w14:textId="77777777" w:rsidR="00144C68" w:rsidRPr="000F7EE0" w:rsidRDefault="00144C68" w:rsidP="00FB5554">
            <w:pPr>
              <w:rPr>
                <w:snapToGrid w:val="0"/>
              </w:rPr>
            </w:pPr>
          </w:p>
        </w:tc>
        <w:tc>
          <w:tcPr>
            <w:tcW w:w="4707" w:type="dxa"/>
          </w:tcPr>
          <w:p w14:paraId="46D99F6F" w14:textId="77777777" w:rsidR="00144C68" w:rsidRPr="000F7EE0" w:rsidRDefault="00144C68" w:rsidP="00FB5554">
            <w:pPr>
              <w:rPr>
                <w:snapToGrid w:val="0"/>
              </w:rPr>
            </w:pPr>
          </w:p>
        </w:tc>
        <w:tc>
          <w:tcPr>
            <w:tcW w:w="3231" w:type="dxa"/>
          </w:tcPr>
          <w:p w14:paraId="25C6465C" w14:textId="77777777" w:rsidR="00144C68" w:rsidRPr="000F7EE0" w:rsidRDefault="00144C68" w:rsidP="00FB5554">
            <w:pPr>
              <w:rPr>
                <w:snapToGrid w:val="0"/>
              </w:rPr>
            </w:pPr>
          </w:p>
        </w:tc>
      </w:tr>
    </w:tbl>
    <w:p w14:paraId="27DBDC5B" w14:textId="77777777" w:rsidR="00144C68" w:rsidRPr="002B1398" w:rsidRDefault="00144C68" w:rsidP="00144C68">
      <w:pPr>
        <w:pStyle w:val="Caption"/>
      </w:pPr>
      <w:bookmarkStart w:id="57" w:name="_Toc13672013"/>
      <w:r w:rsidRPr="000F7EE0">
        <w:t xml:space="preserve">Table </w:t>
      </w:r>
      <w:r w:rsidRPr="000F7EE0">
        <w:rPr>
          <w:noProof/>
        </w:rPr>
        <w:fldChar w:fldCharType="begin"/>
      </w:r>
      <w:r w:rsidRPr="000F7EE0">
        <w:rPr>
          <w:noProof/>
        </w:rPr>
        <w:instrText xml:space="preserve"> SEQ Table \* ARABIC </w:instrText>
      </w:r>
      <w:r w:rsidRPr="000F7EE0">
        <w:rPr>
          <w:noProof/>
        </w:rPr>
        <w:fldChar w:fldCharType="separate"/>
      </w:r>
      <w:r w:rsidR="003A39A4">
        <w:rPr>
          <w:noProof/>
        </w:rPr>
        <w:t>6</w:t>
      </w:r>
      <w:r w:rsidRPr="000F7EE0">
        <w:rPr>
          <w:noProof/>
        </w:rPr>
        <w:fldChar w:fldCharType="end"/>
      </w:r>
      <w:r w:rsidRPr="000F7EE0">
        <w:t>: Parameters / Values used in this document</w:t>
      </w:r>
      <w:bookmarkEnd w:id="57"/>
    </w:p>
    <w:p w14:paraId="38A15AE3" w14:textId="77777777" w:rsidR="00144C68" w:rsidRPr="00CE3BD6" w:rsidRDefault="00144C68" w:rsidP="00144C68"/>
    <w:p w14:paraId="2128896A" w14:textId="77777777" w:rsidR="0027671B" w:rsidRPr="007C20FA" w:rsidRDefault="00D808DC" w:rsidP="0027671B">
      <w:pPr>
        <w:pStyle w:val="Heading1"/>
      </w:pPr>
      <w:bookmarkStart w:id="58" w:name="_Toc13671949"/>
      <w:bookmarkEnd w:id="50"/>
      <w:bookmarkEnd w:id="51"/>
      <w:r>
        <w:lastRenderedPageBreak/>
        <w:t xml:space="preserve">Feature </w:t>
      </w:r>
      <w:r w:rsidR="005300DD">
        <w:t>Overview</w:t>
      </w:r>
      <w:bookmarkEnd w:id="58"/>
    </w:p>
    <w:p w14:paraId="2B2C5DE8" w14:textId="77777777" w:rsidR="0027671B" w:rsidRPr="00CE5AA2" w:rsidRDefault="00CC4DA9" w:rsidP="0027671B">
      <w:pPr>
        <w:pStyle w:val="Heading2"/>
        <w:rPr>
          <w:highlight w:val="yellow"/>
        </w:rPr>
      </w:pPr>
      <w:bookmarkStart w:id="59" w:name="_Toc397081435"/>
      <w:bookmarkStart w:id="60" w:name="_Toc13671950"/>
      <w:bookmarkStart w:id="61" w:name="_Toc147810526"/>
      <w:bookmarkStart w:id="62" w:name="_Toc147810600"/>
      <w:bookmarkStart w:id="63" w:name="_Toc151542239"/>
      <w:bookmarkStart w:id="64" w:name="_Toc152475008"/>
      <w:bookmarkStart w:id="65" w:name="_Toc152665350"/>
      <w:bookmarkStart w:id="66" w:name="_Toc152743161"/>
      <w:bookmarkStart w:id="67" w:name="_Toc153182176"/>
      <w:bookmarkStart w:id="68" w:name="_Toc153183126"/>
      <w:bookmarkStart w:id="69" w:name="_Toc153267791"/>
      <w:bookmarkStart w:id="70" w:name="_Toc156292312"/>
      <w:bookmarkStart w:id="71" w:name="_Toc156293079"/>
      <w:bookmarkStart w:id="72" w:name="_Toc156293228"/>
      <w:bookmarkStart w:id="73" w:name="_Toc156379465"/>
      <w:bookmarkStart w:id="74" w:name="_Toc156712169"/>
      <w:bookmarkStart w:id="75" w:name="_Toc157239608"/>
      <w:bookmarkStart w:id="76" w:name="_Toc273517494"/>
      <w:r w:rsidRPr="00CE5AA2">
        <w:rPr>
          <w:highlight w:val="yellow"/>
        </w:rPr>
        <w:t xml:space="preserve">Purpose and </w:t>
      </w:r>
      <w:r w:rsidR="005300DD" w:rsidRPr="00CE5AA2">
        <w:rPr>
          <w:highlight w:val="yellow"/>
        </w:rPr>
        <w:t>Description</w:t>
      </w:r>
      <w:r w:rsidRPr="00CE5AA2">
        <w:rPr>
          <w:highlight w:val="yellow"/>
        </w:rPr>
        <w:t xml:space="preserve"> of Feature</w:t>
      </w:r>
      <w:bookmarkEnd w:id="59"/>
      <w:bookmarkEnd w:id="60"/>
    </w:p>
    <w:p w14:paraId="601B622C" w14:textId="77777777" w:rsidR="00253FF5" w:rsidRDefault="0006574F" w:rsidP="00FC6ED2">
      <w:pPr>
        <w:shd w:val="clear" w:color="auto" w:fill="D6E3BC" w:themeFill="accent3" w:themeFillTint="66"/>
        <w:ind w:left="567" w:hanging="567"/>
        <w:rPr>
          <w:rStyle w:val="SubtleEmphasis"/>
        </w:rPr>
      </w:pPr>
      <w:r w:rsidRPr="006955B0">
        <w:rPr>
          <w:rStyle w:val="SubtleEmphasis"/>
          <w:b/>
        </w:rPr>
        <w:t>#Hint:</w:t>
      </w:r>
      <w:r w:rsidRPr="00E322B9">
        <w:rPr>
          <w:rStyle w:val="SubtleEmphasis"/>
        </w:rPr>
        <w:t xml:space="preserve"> </w:t>
      </w:r>
      <w:r w:rsidR="00C35116">
        <w:rPr>
          <w:rStyle w:val="SubtleEmphasis"/>
        </w:rPr>
        <w:t>Some descriptive text to explain the</w:t>
      </w:r>
      <w:r w:rsidR="001F2F3B" w:rsidRPr="00E322B9">
        <w:rPr>
          <w:rStyle w:val="SubtleEmphasis"/>
        </w:rPr>
        <w:t xml:space="preserve"> purpose and functionality of the feature.</w:t>
      </w:r>
    </w:p>
    <w:p w14:paraId="27AD315F" w14:textId="60DD0BCA" w:rsidR="002507FD" w:rsidRDefault="002507FD" w:rsidP="002507FD">
      <w:pPr>
        <w:rPr>
          <w:rFonts w:ascii="宋体" w:hAnsi="宋体"/>
          <w:lang w:eastAsia="zh-CN"/>
        </w:rPr>
      </w:pPr>
      <w:bookmarkStart w:id="77" w:name="_Toc273517495"/>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2507FD">
        <w:rPr>
          <w:rFonts w:ascii="宋体" w:hAnsi="宋体" w:hint="eastAsia"/>
          <w:lang w:eastAsia="zh-CN"/>
        </w:rPr>
        <w:t>Digital</w:t>
      </w:r>
      <w:r w:rsidRPr="002507FD">
        <w:rPr>
          <w:rFonts w:ascii="宋体" w:hAnsi="宋体"/>
          <w:lang w:eastAsia="zh-CN"/>
        </w:rPr>
        <w:t xml:space="preserve"> </w:t>
      </w:r>
      <w:r w:rsidRPr="002507FD">
        <w:rPr>
          <w:rFonts w:ascii="宋体" w:hAnsi="宋体" w:hint="eastAsia"/>
          <w:lang w:eastAsia="zh-CN"/>
        </w:rPr>
        <w:t>Embrace是基于Lincoln</w:t>
      </w:r>
      <w:r w:rsidRPr="002507FD">
        <w:rPr>
          <w:rFonts w:ascii="宋体" w:hAnsi="宋体"/>
          <w:lang w:eastAsia="zh-CN"/>
        </w:rPr>
        <w:t xml:space="preserve"> </w:t>
      </w:r>
      <w:r w:rsidRPr="002507FD">
        <w:rPr>
          <w:rFonts w:ascii="宋体" w:hAnsi="宋体" w:hint="eastAsia"/>
          <w:lang w:eastAsia="zh-CN"/>
        </w:rPr>
        <w:t>Embrace的软硬件能力，通过配置云端管理后台，</w:t>
      </w:r>
      <w:r w:rsidR="00FB2332">
        <w:rPr>
          <w:rFonts w:ascii="宋体" w:hAnsi="宋体" w:hint="eastAsia"/>
          <w:lang w:eastAsia="zh-CN"/>
        </w:rPr>
        <w:t>将开关机视频等相关的迎宾行为进行定义并存储在云端。车端会定期对云端相关定义信息进行查询，当查询到有新的参数定义时会下载相关文件并在车端进行相应的迎宾行为</w:t>
      </w:r>
      <w:r w:rsidRPr="002507FD">
        <w:rPr>
          <w:rFonts w:ascii="宋体" w:hAnsi="宋体" w:hint="eastAsia"/>
          <w:lang w:eastAsia="zh-CN"/>
        </w:rPr>
        <w:t>。</w:t>
      </w:r>
      <w:r w:rsidR="00B4540D">
        <w:rPr>
          <w:rFonts w:ascii="宋体" w:hAnsi="宋体" w:hint="eastAsia"/>
          <w:lang w:eastAsia="zh-CN"/>
        </w:rPr>
        <w:t>后期还会将设置权限开放给用户，在车端和手机A</w:t>
      </w:r>
      <w:r w:rsidR="00B4540D">
        <w:rPr>
          <w:rFonts w:ascii="宋体" w:hAnsi="宋体"/>
          <w:lang w:eastAsia="zh-CN"/>
        </w:rPr>
        <w:t>PP</w:t>
      </w:r>
      <w:r w:rsidR="00B4540D">
        <w:rPr>
          <w:rFonts w:ascii="宋体" w:hAnsi="宋体" w:hint="eastAsia"/>
          <w:lang w:eastAsia="zh-CN"/>
        </w:rPr>
        <w:t>上均可以进行个性化设置。</w:t>
      </w:r>
    </w:p>
    <w:p w14:paraId="780C02B3" w14:textId="34D2CB1E" w:rsidR="00FB2332" w:rsidRPr="002507FD" w:rsidRDefault="00FB2332" w:rsidP="002507FD">
      <w:pPr>
        <w:rPr>
          <w:rFonts w:ascii="宋体" w:hAnsi="宋体"/>
          <w:lang w:eastAsia="zh-CN"/>
        </w:rPr>
      </w:pPr>
      <w:r>
        <w:rPr>
          <w:rFonts w:ascii="宋体" w:hAnsi="宋体" w:hint="eastAsia"/>
          <w:lang w:eastAsia="zh-CN"/>
        </w:rPr>
        <w:t>Digital</w:t>
      </w:r>
      <w:r>
        <w:rPr>
          <w:rFonts w:ascii="宋体" w:hAnsi="宋体"/>
          <w:lang w:eastAsia="zh-CN"/>
        </w:rPr>
        <w:t xml:space="preserve"> Embrace</w:t>
      </w:r>
      <w:r>
        <w:rPr>
          <w:rFonts w:ascii="宋体" w:hAnsi="宋体" w:hint="eastAsia"/>
          <w:lang w:eastAsia="zh-CN"/>
        </w:rPr>
        <w:t>共有三个阶段功能，分为1</w:t>
      </w:r>
      <w:r>
        <w:rPr>
          <w:rFonts w:ascii="宋体" w:hAnsi="宋体"/>
          <w:lang w:eastAsia="zh-CN"/>
        </w:rPr>
        <w:t>.0</w:t>
      </w:r>
      <w:r>
        <w:rPr>
          <w:rFonts w:ascii="宋体" w:hAnsi="宋体" w:hint="eastAsia"/>
          <w:lang w:eastAsia="zh-CN"/>
        </w:rPr>
        <w:t>，</w:t>
      </w:r>
      <w:r>
        <w:rPr>
          <w:rFonts w:ascii="宋体" w:hAnsi="宋体"/>
          <w:lang w:eastAsia="zh-CN"/>
        </w:rPr>
        <w:t>2.0</w:t>
      </w:r>
      <w:r>
        <w:rPr>
          <w:rFonts w:ascii="宋体" w:hAnsi="宋体" w:hint="eastAsia"/>
          <w:lang w:eastAsia="zh-CN"/>
        </w:rPr>
        <w:t>和3</w:t>
      </w:r>
      <w:r>
        <w:rPr>
          <w:rFonts w:ascii="宋体" w:hAnsi="宋体"/>
          <w:lang w:eastAsia="zh-CN"/>
        </w:rPr>
        <w:t>.0</w:t>
      </w:r>
      <w:r w:rsidR="007A6524">
        <w:rPr>
          <w:rFonts w:ascii="宋体" w:hAnsi="宋体" w:hint="eastAsia"/>
          <w:lang w:eastAsia="zh-CN"/>
        </w:rPr>
        <w:t>，相应功能如</w:t>
      </w:r>
      <w:r w:rsidR="002B4697">
        <w:rPr>
          <w:rFonts w:ascii="宋体" w:hAnsi="宋体" w:hint="eastAsia"/>
          <w:lang w:eastAsia="zh-CN"/>
        </w:rPr>
        <w:t>下</w:t>
      </w:r>
      <w:r w:rsidR="007A6524">
        <w:rPr>
          <w:rFonts w:ascii="宋体" w:hAnsi="宋体" w:hint="eastAsia"/>
          <w:lang w:eastAsia="zh-CN"/>
        </w:rPr>
        <w:t>所示</w:t>
      </w:r>
      <w:r>
        <w:rPr>
          <w:rFonts w:ascii="宋体" w:hAnsi="宋体" w:hint="eastAsia"/>
          <w:lang w:eastAsia="zh-CN"/>
        </w:rPr>
        <w:t>，此文档当前只定义了Digi</w:t>
      </w:r>
      <w:r>
        <w:rPr>
          <w:rFonts w:ascii="宋体" w:hAnsi="宋体"/>
          <w:lang w:eastAsia="zh-CN"/>
        </w:rPr>
        <w:t>tal Embrace 1.O</w:t>
      </w:r>
      <w:r>
        <w:rPr>
          <w:rFonts w:ascii="宋体" w:hAnsi="宋体" w:hint="eastAsia"/>
          <w:lang w:eastAsia="zh-CN"/>
        </w:rPr>
        <w:t>的功能需求。</w:t>
      </w:r>
    </w:p>
    <w:p w14:paraId="15922A79" w14:textId="4347E2DA" w:rsidR="001F2F3B" w:rsidRDefault="001F2F3B" w:rsidP="0027671B">
      <w:pPr>
        <w:rPr>
          <w:rFonts w:cs="Arial"/>
          <w:lang w:eastAsia="zh-CN"/>
        </w:rPr>
      </w:pPr>
    </w:p>
    <w:p w14:paraId="21F8CE04" w14:textId="0691E532" w:rsidR="00A22E2D" w:rsidRDefault="007F7B47" w:rsidP="0027671B">
      <w:pPr>
        <w:rPr>
          <w:rFonts w:cs="Arial"/>
          <w:lang w:eastAsia="zh-CN"/>
        </w:rPr>
      </w:pPr>
      <w:r>
        <w:rPr>
          <w:rFonts w:cs="Arial"/>
          <w:noProof/>
          <w:lang w:eastAsia="zh-CN"/>
        </w:rPr>
        <mc:AlternateContent>
          <mc:Choice Requires="wps">
            <w:drawing>
              <wp:anchor distT="0" distB="0" distL="114300" distR="114300" simplePos="0" relativeHeight="251662336" behindDoc="0" locked="0" layoutInCell="1" allowOverlap="1" wp14:anchorId="66D96F5F" wp14:editId="6A8A7843">
                <wp:simplePos x="0" y="0"/>
                <wp:positionH relativeFrom="column">
                  <wp:posOffset>2132330</wp:posOffset>
                </wp:positionH>
                <wp:positionV relativeFrom="paragraph">
                  <wp:posOffset>103505</wp:posOffset>
                </wp:positionV>
                <wp:extent cx="2203450" cy="3263900"/>
                <wp:effectExtent l="0" t="0" r="25400" b="12700"/>
                <wp:wrapNone/>
                <wp:docPr id="3" name="Rectangle: Rounded Corners 3"/>
                <wp:cNvGraphicFramePr/>
                <a:graphic xmlns:a="http://schemas.openxmlformats.org/drawingml/2006/main">
                  <a:graphicData uri="http://schemas.microsoft.com/office/word/2010/wordprocessingShape">
                    <wps:wsp>
                      <wps:cNvSpPr/>
                      <wps:spPr>
                        <a:xfrm>
                          <a:off x="0" y="0"/>
                          <a:ext cx="2203450" cy="326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DC838" w14:textId="5205F34F" w:rsidR="00CE5AA2" w:rsidRDefault="00CE5AA2" w:rsidP="002B4697">
                            <w:pPr>
                              <w:jc w:val="center"/>
                              <w:rPr>
                                <w:lang w:eastAsia="zh-CN"/>
                              </w:rPr>
                            </w:pPr>
                            <w:r>
                              <w:rPr>
                                <w:lang w:eastAsia="zh-CN"/>
                              </w:rPr>
                              <w:t>Phase2(2.0)</w:t>
                            </w:r>
                            <w:r>
                              <w:rPr>
                                <w:lang w:eastAsia="zh-CN"/>
                              </w:rPr>
                              <w:t>目标</w:t>
                            </w:r>
                          </w:p>
                          <w:p w14:paraId="4953F84A" w14:textId="12BEB36B" w:rsidR="00CE5AA2" w:rsidRDefault="00CE5AA2" w:rsidP="002B4697">
                            <w:pPr>
                              <w:rPr>
                                <w:rFonts w:ascii="宋体" w:hAnsi="宋体"/>
                                <w:lang w:eastAsia="zh-CN"/>
                              </w:rPr>
                            </w:pPr>
                            <w:r>
                              <w:rPr>
                                <w:lang w:eastAsia="zh-CN"/>
                              </w:rPr>
                              <w:t>3.</w:t>
                            </w:r>
                            <w:r w:rsidRPr="002B4697">
                              <w:rPr>
                                <w:rFonts w:ascii="宋体" w:hAnsi="宋体"/>
                                <w:lang w:eastAsia="zh-CN"/>
                              </w:rPr>
                              <w:t xml:space="preserve"> </w:t>
                            </w:r>
                            <w:r w:rsidRPr="00605D76">
                              <w:rPr>
                                <w:rFonts w:ascii="宋体" w:hAnsi="宋体"/>
                                <w:lang w:eastAsia="zh-CN"/>
                              </w:rPr>
                              <w:t>具备车机端和移动端App同时设置Digital Embrace能力；</w:t>
                            </w:r>
                          </w:p>
                          <w:p w14:paraId="38F5BC28" w14:textId="77777777" w:rsidR="00CE5AA2" w:rsidRDefault="00CE5AA2" w:rsidP="002B4697">
                            <w:pPr>
                              <w:rPr>
                                <w:rFonts w:ascii="宋体" w:hAnsi="宋体"/>
                                <w:lang w:eastAsia="zh-CN"/>
                              </w:rPr>
                            </w:pPr>
                          </w:p>
                          <w:p w14:paraId="209D2C79" w14:textId="4A2AE456" w:rsidR="00CE5AA2" w:rsidRDefault="00CE5AA2" w:rsidP="002B4697">
                            <w:pPr>
                              <w:rPr>
                                <w:rFonts w:ascii="宋体" w:hAnsi="宋体"/>
                                <w:lang w:eastAsia="zh-CN"/>
                              </w:rPr>
                            </w:pPr>
                            <w:r>
                              <w:rPr>
                                <w:rFonts w:ascii="宋体" w:hAnsi="宋体"/>
                                <w:lang w:eastAsia="zh-CN"/>
                              </w:rPr>
                              <w:t>4.</w:t>
                            </w:r>
                            <w:r w:rsidRPr="002B4697">
                              <w:rPr>
                                <w:rFonts w:ascii="宋体" w:hAnsi="宋体"/>
                                <w:lang w:eastAsia="zh-CN"/>
                              </w:rPr>
                              <w:t xml:space="preserve"> </w:t>
                            </w:r>
                            <w:r w:rsidRPr="00605D76">
                              <w:rPr>
                                <w:rFonts w:ascii="宋体" w:hAnsi="宋体"/>
                                <w:lang w:eastAsia="zh-CN"/>
                              </w:rPr>
                              <w:t>部分硬件具备可编程能力（车外灯光、车内氛围灯等</w:t>
                            </w:r>
                            <w:r>
                              <w:rPr>
                                <w:rFonts w:ascii="宋体" w:hAnsi="宋体"/>
                                <w:lang w:eastAsia="zh-CN"/>
                              </w:rPr>
                              <w:t>）</w:t>
                            </w:r>
                            <w:r>
                              <w:rPr>
                                <w:rFonts w:ascii="宋体" w:hAnsi="宋体" w:hint="eastAsia"/>
                                <w:lang w:eastAsia="zh-CN"/>
                              </w:rPr>
                              <w:t>;</w:t>
                            </w:r>
                          </w:p>
                          <w:p w14:paraId="5720149E" w14:textId="486CF94F" w:rsidR="00CE5AA2" w:rsidRDefault="00CE5AA2" w:rsidP="002B4697">
                            <w:pPr>
                              <w:rPr>
                                <w:rFonts w:ascii="宋体" w:hAnsi="宋体"/>
                                <w:lang w:eastAsia="zh-CN"/>
                              </w:rPr>
                            </w:pPr>
                            <w:r>
                              <w:rPr>
                                <w:rFonts w:ascii="宋体" w:hAnsi="宋体" w:hint="eastAsia"/>
                                <w:lang w:eastAsia="zh-CN"/>
                              </w:rPr>
                              <w:t>5</w:t>
                            </w:r>
                            <w:r>
                              <w:rPr>
                                <w:rFonts w:ascii="宋体" w:hAnsi="宋体"/>
                                <w:lang w:eastAsia="zh-CN"/>
                              </w:rPr>
                              <w:t>.</w:t>
                            </w:r>
                            <w:r w:rsidRPr="00605D76">
                              <w:rPr>
                                <w:rFonts w:ascii="宋体" w:hAnsi="宋体"/>
                                <w:lang w:eastAsia="zh-CN"/>
                              </w:rPr>
                              <w:t>云端管理平台升级</w:t>
                            </w:r>
                            <w:r>
                              <w:rPr>
                                <w:rFonts w:ascii="宋体" w:hAnsi="宋体" w:hint="eastAsia"/>
                                <w:lang w:eastAsia="zh-CN"/>
                              </w:rPr>
                              <w:t>:</w:t>
                            </w:r>
                          </w:p>
                          <w:p w14:paraId="17A52012" w14:textId="1C7335E9" w:rsidR="00CE5AA2" w:rsidRDefault="00CE5AA2" w:rsidP="002B4697">
                            <w:pPr>
                              <w:rPr>
                                <w:rFonts w:ascii="宋体" w:hAnsi="宋体"/>
                                <w:lang w:eastAsia="zh-CN"/>
                              </w:rPr>
                            </w:pPr>
                            <w:r>
                              <w:rPr>
                                <w:rFonts w:ascii="宋体" w:hAnsi="宋体"/>
                                <w:lang w:eastAsia="zh-CN"/>
                              </w:rPr>
                              <w:t xml:space="preserve">  (1)</w:t>
                            </w:r>
                            <w:r w:rsidRPr="00621F1E">
                              <w:rPr>
                                <w:rFonts w:ascii="宋体" w:hAnsi="宋体"/>
                                <w:lang w:eastAsia="zh-CN"/>
                              </w:rPr>
                              <w:t xml:space="preserve"> </w:t>
                            </w:r>
                            <w:r w:rsidRPr="00605D76">
                              <w:rPr>
                                <w:rFonts w:ascii="宋体" w:hAnsi="宋体"/>
                                <w:lang w:eastAsia="zh-CN"/>
                              </w:rPr>
                              <w:t>接入车主画像库</w:t>
                            </w:r>
                            <w:r w:rsidRPr="00605D76">
                              <w:rPr>
                                <w:rFonts w:ascii="宋体" w:hAnsi="宋体" w:hint="eastAsia"/>
                                <w:lang w:eastAsia="zh-CN"/>
                              </w:rPr>
                              <w:t>（需数据部门支持）</w:t>
                            </w:r>
                            <w:r>
                              <w:rPr>
                                <w:rFonts w:ascii="宋体" w:hAnsi="宋体" w:hint="eastAsia"/>
                                <w:lang w:eastAsia="zh-CN"/>
                              </w:rPr>
                              <w:t>;</w:t>
                            </w:r>
                          </w:p>
                          <w:p w14:paraId="0AE7F886" w14:textId="1687C68E" w:rsidR="00CE5AA2" w:rsidRDefault="00CE5AA2" w:rsidP="002B4697">
                            <w:pPr>
                              <w:rPr>
                                <w:rFonts w:ascii="宋体" w:hAnsi="宋体"/>
                                <w:lang w:eastAsia="zh-CN"/>
                              </w:rPr>
                            </w:pPr>
                            <w:r>
                              <w:rPr>
                                <w:rFonts w:ascii="宋体" w:hAnsi="宋体"/>
                                <w:lang w:eastAsia="zh-CN"/>
                              </w:rPr>
                              <w:t xml:space="preserve">  (2)</w:t>
                            </w:r>
                            <w:r w:rsidRPr="00621F1E">
                              <w:rPr>
                                <w:rFonts w:ascii="宋体" w:hAnsi="宋体"/>
                                <w:lang w:eastAsia="zh-CN"/>
                              </w:rPr>
                              <w:t xml:space="preserve"> </w:t>
                            </w:r>
                            <w:r w:rsidRPr="00605D76">
                              <w:rPr>
                                <w:rFonts w:ascii="宋体" w:hAnsi="宋体"/>
                                <w:lang w:eastAsia="zh-CN"/>
                              </w:rPr>
                              <w:t>内容库扩展支持</w:t>
                            </w:r>
                            <w:r>
                              <w:rPr>
                                <w:rFonts w:ascii="宋体" w:hAnsi="宋体" w:hint="eastAsia"/>
                                <w:lang w:eastAsia="zh-CN"/>
                              </w:rPr>
                              <w:t>;</w:t>
                            </w:r>
                          </w:p>
                          <w:p w14:paraId="7A732FC5" w14:textId="2DEE09AA" w:rsidR="00CE5AA2" w:rsidRPr="00605D76" w:rsidRDefault="00CE5AA2" w:rsidP="00621F1E">
                            <w:pPr>
                              <w:rPr>
                                <w:rFonts w:ascii="宋体" w:hAnsi="宋体"/>
                                <w:lang w:eastAsia="zh-CN"/>
                              </w:rPr>
                            </w:pPr>
                            <w:r>
                              <w:rPr>
                                <w:rFonts w:ascii="宋体" w:hAnsi="宋体"/>
                                <w:lang w:eastAsia="zh-CN"/>
                              </w:rPr>
                              <w:t xml:space="preserve">      </w:t>
                            </w:r>
                            <w:r w:rsidRPr="00605D76">
                              <w:rPr>
                                <w:rFonts w:ascii="宋体" w:hAnsi="宋体"/>
                                <w:lang w:eastAsia="zh-CN"/>
                              </w:rPr>
                              <w:t>*开关机动画视频配置</w:t>
                            </w:r>
                          </w:p>
                          <w:p w14:paraId="2FFCA38F" w14:textId="603385A5" w:rsidR="00CE5AA2" w:rsidRPr="00605D76" w:rsidRDefault="00CE5AA2" w:rsidP="00621F1E">
                            <w:pPr>
                              <w:rPr>
                                <w:rFonts w:ascii="宋体" w:hAnsi="宋体"/>
                                <w:lang w:eastAsia="zh-CN"/>
                              </w:rPr>
                            </w:pPr>
                            <w:r w:rsidRPr="00605D76">
                              <w:rPr>
                                <w:rFonts w:ascii="宋体" w:hAnsi="宋体"/>
                                <w:lang w:eastAsia="zh-CN"/>
                              </w:rPr>
                              <w:t xml:space="preserve">      *车外灯光效果配置（新增项）</w:t>
                            </w:r>
                          </w:p>
                          <w:p w14:paraId="71D8FD71" w14:textId="6A7CDEFE" w:rsidR="00CE5AA2" w:rsidRDefault="00CE5AA2" w:rsidP="00621F1E">
                            <w:pPr>
                              <w:rPr>
                                <w:rFonts w:ascii="宋体" w:hAnsi="宋体"/>
                                <w:lang w:eastAsia="zh-CN"/>
                              </w:rPr>
                            </w:pPr>
                            <w:r w:rsidRPr="00605D76">
                              <w:rPr>
                                <w:rFonts w:ascii="宋体" w:hAnsi="宋体"/>
                                <w:lang w:eastAsia="zh-CN"/>
                              </w:rPr>
                              <w:t xml:space="preserve">      *氛围灯效果配置（新增项）</w:t>
                            </w:r>
                          </w:p>
                          <w:p w14:paraId="53839761" w14:textId="7A534DA9" w:rsidR="00CE5AA2" w:rsidRDefault="00CE5AA2" w:rsidP="00621F1E">
                            <w:pPr>
                              <w:rPr>
                                <w:rFonts w:ascii="宋体" w:hAnsi="宋体"/>
                                <w:lang w:eastAsia="zh-CN"/>
                              </w:rPr>
                            </w:pPr>
                          </w:p>
                          <w:p w14:paraId="68D73C09" w14:textId="242717FD" w:rsidR="00CE5AA2" w:rsidRDefault="00CE5AA2" w:rsidP="00621F1E">
                            <w:pPr>
                              <w:rPr>
                                <w:rFonts w:ascii="宋体" w:hAnsi="宋体"/>
                                <w:lang w:eastAsia="zh-CN"/>
                              </w:rPr>
                            </w:pPr>
                          </w:p>
                          <w:p w14:paraId="0ACFFBE9" w14:textId="77777777" w:rsidR="00CE5AA2" w:rsidRDefault="00CE5AA2" w:rsidP="00621F1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96F5F" id="Rectangle: Rounded Corners 3" o:spid="_x0000_s1026" style="position:absolute;margin-left:167.9pt;margin-top:8.15pt;width:173.5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" fillcolor="#4f81bd [3204]" strokecolor="#243f60 [1604]" strokeweight="2pt">
                <v:textbox>
                  <w:txbxContent>
                    <w:p w14:paraId="76EDC838" w14:textId="5205F34F" w:rsidR="00CE5AA2" w:rsidRDefault="00CE5AA2" w:rsidP="002B4697">
                      <w:pPr>
                        <w:jc w:val="center"/>
                        <w:rPr>
                          <w:lang w:eastAsia="zh-CN"/>
                        </w:rPr>
                      </w:pPr>
                      <w:r>
                        <w:rPr>
                          <w:lang w:eastAsia="zh-CN"/>
                        </w:rPr>
                        <w:t>Phase2(</w:t>
                      </w:r>
                      <w:proofErr w:type="gramStart"/>
                      <w:r>
                        <w:rPr>
                          <w:lang w:eastAsia="zh-CN"/>
                        </w:rPr>
                        <w:t>2.0)</w:t>
                      </w:r>
                      <w:r>
                        <w:rPr>
                          <w:lang w:eastAsia="zh-CN"/>
                        </w:rPr>
                        <w:t>目标</w:t>
                      </w:r>
                      <w:proofErr w:type="gramEnd"/>
                    </w:p>
                    <w:p w14:paraId="4953F84A" w14:textId="12BEB36B" w:rsidR="00CE5AA2" w:rsidRDefault="00CE5AA2" w:rsidP="002B4697">
                      <w:pPr>
                        <w:rPr>
                          <w:rFonts w:ascii="宋体" w:hAnsi="宋体"/>
                          <w:lang w:eastAsia="zh-CN"/>
                        </w:rPr>
                      </w:pPr>
                      <w:r>
                        <w:rPr>
                          <w:lang w:eastAsia="zh-CN"/>
                        </w:rPr>
                        <w:t>3.</w:t>
                      </w:r>
                      <w:r w:rsidRPr="002B4697">
                        <w:rPr>
                          <w:rFonts w:ascii="宋体" w:hAnsi="宋体"/>
                          <w:lang w:eastAsia="zh-CN"/>
                        </w:rPr>
                        <w:t xml:space="preserve"> </w:t>
                      </w:r>
                      <w:r w:rsidRPr="00605D76">
                        <w:rPr>
                          <w:rFonts w:ascii="宋体" w:hAnsi="宋体"/>
                          <w:lang w:eastAsia="zh-CN"/>
                        </w:rPr>
                        <w:t xml:space="preserve">具备车机端和移动端App同时设置Digital </w:t>
                      </w:r>
                      <w:proofErr w:type="gramStart"/>
                      <w:r w:rsidRPr="00605D76">
                        <w:rPr>
                          <w:rFonts w:ascii="宋体" w:hAnsi="宋体"/>
                          <w:lang w:eastAsia="zh-CN"/>
                        </w:rPr>
                        <w:t>Embrace能力；</w:t>
                      </w:r>
                      <w:proofErr w:type="gramEnd"/>
                    </w:p>
                    <w:p w14:paraId="38F5BC28" w14:textId="77777777" w:rsidR="00CE5AA2" w:rsidRDefault="00CE5AA2" w:rsidP="002B4697">
                      <w:pPr>
                        <w:rPr>
                          <w:rFonts w:ascii="宋体" w:hAnsi="宋体"/>
                          <w:lang w:eastAsia="zh-CN"/>
                        </w:rPr>
                      </w:pPr>
                    </w:p>
                    <w:p w14:paraId="209D2C79" w14:textId="4A2AE456" w:rsidR="00CE5AA2" w:rsidRDefault="00CE5AA2" w:rsidP="002B4697">
                      <w:pPr>
                        <w:rPr>
                          <w:rFonts w:ascii="宋体" w:hAnsi="宋体"/>
                          <w:lang w:eastAsia="zh-CN"/>
                        </w:rPr>
                      </w:pPr>
                      <w:r>
                        <w:rPr>
                          <w:rFonts w:ascii="宋体" w:hAnsi="宋体"/>
                          <w:lang w:eastAsia="zh-CN"/>
                        </w:rPr>
                        <w:t>4.</w:t>
                      </w:r>
                      <w:r w:rsidRPr="002B4697">
                        <w:rPr>
                          <w:rFonts w:ascii="宋体" w:hAnsi="宋体"/>
                          <w:lang w:eastAsia="zh-CN"/>
                        </w:rPr>
                        <w:t xml:space="preserve"> </w:t>
                      </w:r>
                      <w:r w:rsidRPr="00605D76">
                        <w:rPr>
                          <w:rFonts w:ascii="宋体" w:hAnsi="宋体"/>
                          <w:lang w:eastAsia="zh-CN"/>
                        </w:rPr>
                        <w:t>部分硬件具备可编程能力（车外灯光、车内氛围灯等</w:t>
                      </w:r>
                      <w:proofErr w:type="gramStart"/>
                      <w:r>
                        <w:rPr>
                          <w:rFonts w:ascii="宋体" w:hAnsi="宋体"/>
                          <w:lang w:eastAsia="zh-CN"/>
                        </w:rPr>
                        <w:t>）</w:t>
                      </w:r>
                      <w:r>
                        <w:rPr>
                          <w:rFonts w:ascii="宋体" w:hAnsi="宋体" w:hint="eastAsia"/>
                          <w:lang w:eastAsia="zh-CN"/>
                        </w:rPr>
                        <w:t>;</w:t>
                      </w:r>
                      <w:proofErr w:type="gramEnd"/>
                    </w:p>
                    <w:p w14:paraId="5720149E" w14:textId="486CF94F" w:rsidR="00CE5AA2" w:rsidRDefault="00CE5AA2" w:rsidP="002B4697">
                      <w:pPr>
                        <w:rPr>
                          <w:rFonts w:ascii="宋体" w:hAnsi="宋体"/>
                          <w:lang w:eastAsia="zh-CN"/>
                        </w:rPr>
                      </w:pPr>
                      <w:r>
                        <w:rPr>
                          <w:rFonts w:ascii="宋体" w:hAnsi="宋体" w:hint="eastAsia"/>
                          <w:lang w:eastAsia="zh-CN"/>
                        </w:rPr>
                        <w:t>5</w:t>
                      </w:r>
                      <w:r>
                        <w:rPr>
                          <w:rFonts w:ascii="宋体" w:hAnsi="宋体"/>
                          <w:lang w:eastAsia="zh-CN"/>
                        </w:rPr>
                        <w:t>.</w:t>
                      </w:r>
                      <w:r w:rsidRPr="00605D76">
                        <w:rPr>
                          <w:rFonts w:ascii="宋体" w:hAnsi="宋体"/>
                          <w:lang w:eastAsia="zh-CN"/>
                        </w:rPr>
                        <w:t>云端管理平台升级</w:t>
                      </w:r>
                      <w:r>
                        <w:rPr>
                          <w:rFonts w:ascii="宋体" w:hAnsi="宋体" w:hint="eastAsia"/>
                          <w:lang w:eastAsia="zh-CN"/>
                        </w:rPr>
                        <w:t>:</w:t>
                      </w:r>
                    </w:p>
                    <w:p w14:paraId="17A52012" w14:textId="1C7335E9" w:rsidR="00CE5AA2" w:rsidRDefault="00CE5AA2" w:rsidP="002B4697">
                      <w:pPr>
                        <w:rPr>
                          <w:rFonts w:ascii="宋体" w:hAnsi="宋体"/>
                          <w:lang w:eastAsia="zh-CN"/>
                        </w:rPr>
                      </w:pPr>
                      <w:r>
                        <w:rPr>
                          <w:rFonts w:ascii="宋体" w:hAnsi="宋体"/>
                          <w:lang w:eastAsia="zh-CN"/>
                        </w:rPr>
                        <w:t xml:space="preserve">  (1)</w:t>
                      </w:r>
                      <w:r w:rsidRPr="00621F1E">
                        <w:rPr>
                          <w:rFonts w:ascii="宋体" w:hAnsi="宋体"/>
                          <w:lang w:eastAsia="zh-CN"/>
                        </w:rPr>
                        <w:t xml:space="preserve"> </w:t>
                      </w:r>
                      <w:r w:rsidRPr="00605D76">
                        <w:rPr>
                          <w:rFonts w:ascii="宋体" w:hAnsi="宋体"/>
                          <w:lang w:eastAsia="zh-CN"/>
                        </w:rPr>
                        <w:t>接入车主画像库</w:t>
                      </w:r>
                      <w:r w:rsidRPr="00605D76">
                        <w:rPr>
                          <w:rFonts w:ascii="宋体" w:hAnsi="宋体" w:hint="eastAsia"/>
                          <w:lang w:eastAsia="zh-CN"/>
                        </w:rPr>
                        <w:t>（需数据部门支持</w:t>
                      </w:r>
                      <w:proofErr w:type="gramStart"/>
                      <w:r w:rsidRPr="00605D76">
                        <w:rPr>
                          <w:rFonts w:ascii="宋体" w:hAnsi="宋体" w:hint="eastAsia"/>
                          <w:lang w:eastAsia="zh-CN"/>
                        </w:rPr>
                        <w:t>）</w:t>
                      </w:r>
                      <w:r>
                        <w:rPr>
                          <w:rFonts w:ascii="宋体" w:hAnsi="宋体" w:hint="eastAsia"/>
                          <w:lang w:eastAsia="zh-CN"/>
                        </w:rPr>
                        <w:t>;</w:t>
                      </w:r>
                      <w:proofErr w:type="gramEnd"/>
                    </w:p>
                    <w:p w14:paraId="0AE7F886" w14:textId="1687C68E" w:rsidR="00CE5AA2" w:rsidRDefault="00CE5AA2" w:rsidP="002B4697">
                      <w:pPr>
                        <w:rPr>
                          <w:rFonts w:ascii="宋体" w:hAnsi="宋体"/>
                          <w:lang w:eastAsia="zh-CN"/>
                        </w:rPr>
                      </w:pPr>
                      <w:r>
                        <w:rPr>
                          <w:rFonts w:ascii="宋体" w:hAnsi="宋体"/>
                          <w:lang w:eastAsia="zh-CN"/>
                        </w:rPr>
                        <w:t xml:space="preserve">  (2)</w:t>
                      </w:r>
                      <w:r w:rsidRPr="00621F1E">
                        <w:rPr>
                          <w:rFonts w:ascii="宋体" w:hAnsi="宋体"/>
                          <w:lang w:eastAsia="zh-CN"/>
                        </w:rPr>
                        <w:t xml:space="preserve"> </w:t>
                      </w:r>
                      <w:proofErr w:type="gramStart"/>
                      <w:r w:rsidRPr="00605D76">
                        <w:rPr>
                          <w:rFonts w:ascii="宋体" w:hAnsi="宋体"/>
                          <w:lang w:eastAsia="zh-CN"/>
                        </w:rPr>
                        <w:t>内容库扩展支持</w:t>
                      </w:r>
                      <w:r>
                        <w:rPr>
                          <w:rFonts w:ascii="宋体" w:hAnsi="宋体" w:hint="eastAsia"/>
                          <w:lang w:eastAsia="zh-CN"/>
                        </w:rPr>
                        <w:t>;</w:t>
                      </w:r>
                      <w:proofErr w:type="gramEnd"/>
                    </w:p>
                    <w:p w14:paraId="7A732FC5" w14:textId="2DEE09AA" w:rsidR="00CE5AA2" w:rsidRPr="00605D76" w:rsidRDefault="00CE5AA2" w:rsidP="00621F1E">
                      <w:pPr>
                        <w:rPr>
                          <w:rFonts w:ascii="宋体" w:hAnsi="宋体"/>
                          <w:lang w:eastAsia="zh-CN"/>
                        </w:rPr>
                      </w:pPr>
                      <w:r>
                        <w:rPr>
                          <w:rFonts w:ascii="宋体" w:hAnsi="宋体"/>
                          <w:lang w:eastAsia="zh-CN"/>
                        </w:rPr>
                        <w:t xml:space="preserve">      </w:t>
                      </w:r>
                      <w:r w:rsidRPr="00605D76">
                        <w:rPr>
                          <w:rFonts w:ascii="宋体" w:hAnsi="宋体"/>
                          <w:lang w:eastAsia="zh-CN"/>
                        </w:rPr>
                        <w:t>*开关机动画视频配置</w:t>
                      </w:r>
                    </w:p>
                    <w:p w14:paraId="2FFCA38F" w14:textId="603385A5" w:rsidR="00CE5AA2" w:rsidRPr="00605D76" w:rsidRDefault="00CE5AA2" w:rsidP="00621F1E">
                      <w:pPr>
                        <w:rPr>
                          <w:rFonts w:ascii="宋体" w:hAnsi="宋体"/>
                          <w:lang w:eastAsia="zh-CN"/>
                        </w:rPr>
                      </w:pPr>
                      <w:r w:rsidRPr="00605D76">
                        <w:rPr>
                          <w:rFonts w:ascii="宋体" w:hAnsi="宋体"/>
                          <w:lang w:eastAsia="zh-CN"/>
                        </w:rPr>
                        <w:t xml:space="preserve">      *车外灯光效果配置（新增项）</w:t>
                      </w:r>
                    </w:p>
                    <w:p w14:paraId="71D8FD71" w14:textId="6A7CDEFE" w:rsidR="00CE5AA2" w:rsidRDefault="00CE5AA2" w:rsidP="00621F1E">
                      <w:pPr>
                        <w:rPr>
                          <w:rFonts w:ascii="宋体" w:hAnsi="宋体"/>
                          <w:lang w:eastAsia="zh-CN"/>
                        </w:rPr>
                      </w:pPr>
                      <w:r w:rsidRPr="00605D76">
                        <w:rPr>
                          <w:rFonts w:ascii="宋体" w:hAnsi="宋体"/>
                          <w:lang w:eastAsia="zh-CN"/>
                        </w:rPr>
                        <w:t xml:space="preserve">      *氛围灯效果配置（新增项）</w:t>
                      </w:r>
                    </w:p>
                    <w:p w14:paraId="53839761" w14:textId="7A534DA9" w:rsidR="00CE5AA2" w:rsidRDefault="00CE5AA2" w:rsidP="00621F1E">
                      <w:pPr>
                        <w:rPr>
                          <w:rFonts w:ascii="宋体" w:hAnsi="宋体"/>
                          <w:lang w:eastAsia="zh-CN"/>
                        </w:rPr>
                      </w:pPr>
                    </w:p>
                    <w:p w14:paraId="68D73C09" w14:textId="242717FD" w:rsidR="00CE5AA2" w:rsidRDefault="00CE5AA2" w:rsidP="00621F1E">
                      <w:pPr>
                        <w:rPr>
                          <w:rFonts w:ascii="宋体" w:hAnsi="宋体"/>
                          <w:lang w:eastAsia="zh-CN"/>
                        </w:rPr>
                      </w:pPr>
                    </w:p>
                    <w:p w14:paraId="0ACFFBE9" w14:textId="77777777" w:rsidR="00CE5AA2" w:rsidRDefault="00CE5AA2" w:rsidP="00621F1E">
                      <w:pPr>
                        <w:rPr>
                          <w:lang w:eastAsia="zh-CN"/>
                        </w:rPr>
                      </w:pPr>
                    </w:p>
                  </w:txbxContent>
                </v:textbox>
              </v:roundrect>
            </w:pict>
          </mc:Fallback>
        </mc:AlternateContent>
      </w:r>
      <w:r>
        <w:rPr>
          <w:rFonts w:cs="Arial"/>
          <w:noProof/>
          <w:lang w:eastAsia="zh-CN"/>
        </w:rPr>
        <mc:AlternateContent>
          <mc:Choice Requires="wps">
            <w:drawing>
              <wp:anchor distT="0" distB="0" distL="114300" distR="114300" simplePos="0" relativeHeight="251660288" behindDoc="0" locked="0" layoutInCell="1" allowOverlap="1" wp14:anchorId="3B38FAE1" wp14:editId="38B3F353">
                <wp:simplePos x="0" y="0"/>
                <wp:positionH relativeFrom="column">
                  <wp:posOffset>-287020</wp:posOffset>
                </wp:positionH>
                <wp:positionV relativeFrom="paragraph">
                  <wp:posOffset>65405</wp:posOffset>
                </wp:positionV>
                <wp:extent cx="2159000" cy="3257550"/>
                <wp:effectExtent l="0" t="0" r="12700" b="19050"/>
                <wp:wrapNone/>
                <wp:docPr id="1" name="Rectangle: Rounded Corners 1"/>
                <wp:cNvGraphicFramePr/>
                <a:graphic xmlns:a="http://schemas.openxmlformats.org/drawingml/2006/main">
                  <a:graphicData uri="http://schemas.microsoft.com/office/word/2010/wordprocessingShape">
                    <wps:wsp>
                      <wps:cNvSpPr/>
                      <wps:spPr>
                        <a:xfrm>
                          <a:off x="0" y="0"/>
                          <a:ext cx="2159000" cy="3257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92354" w14:textId="18AE47FD" w:rsidR="00CE5AA2" w:rsidRDefault="00CE5AA2" w:rsidP="00A22E2D">
                            <w:pPr>
                              <w:jc w:val="center"/>
                              <w:rPr>
                                <w:lang w:eastAsia="zh-CN"/>
                              </w:rPr>
                            </w:pPr>
                            <w:r>
                              <w:rPr>
                                <w:lang w:eastAsia="zh-CN"/>
                              </w:rPr>
                              <w:t>Phase1(1.0)</w:t>
                            </w:r>
                            <w:r>
                              <w:rPr>
                                <w:lang w:eastAsia="zh-CN"/>
                              </w:rPr>
                              <w:t>目标</w:t>
                            </w:r>
                          </w:p>
                          <w:p w14:paraId="710C8096" w14:textId="650A8739" w:rsidR="00CE5AA2" w:rsidRDefault="00CE5AA2" w:rsidP="002B4697">
                            <w:pPr>
                              <w:rPr>
                                <w:rFonts w:ascii="宋体" w:hAnsi="宋体"/>
                                <w:lang w:eastAsia="zh-CN"/>
                              </w:rPr>
                            </w:pPr>
                            <w:r>
                              <w:rPr>
                                <w:rFonts w:ascii="宋体" w:hAnsi="宋体" w:hint="eastAsia"/>
                                <w:lang w:eastAsia="zh-CN"/>
                              </w:rPr>
                              <w:t>1</w:t>
                            </w:r>
                            <w:r>
                              <w:rPr>
                                <w:rFonts w:ascii="宋体" w:hAnsi="宋体"/>
                                <w:lang w:eastAsia="zh-CN"/>
                              </w:rPr>
                              <w:t>.</w:t>
                            </w:r>
                            <w:r w:rsidRPr="002B4697">
                              <w:rPr>
                                <w:rFonts w:ascii="宋体" w:hAnsi="宋体"/>
                                <w:lang w:eastAsia="zh-CN"/>
                              </w:rPr>
                              <w:t>实现开关机动画视频替换能力.</w:t>
                            </w:r>
                          </w:p>
                          <w:p w14:paraId="5FF28E44" w14:textId="77777777" w:rsidR="00CE5AA2" w:rsidRPr="002B4697" w:rsidRDefault="00CE5AA2" w:rsidP="002B4697">
                            <w:pPr>
                              <w:rPr>
                                <w:rFonts w:ascii="宋体" w:hAnsi="宋体"/>
                                <w:lang w:eastAsia="zh-CN"/>
                              </w:rPr>
                            </w:pPr>
                          </w:p>
                          <w:p w14:paraId="217E69FA" w14:textId="6755A2A8" w:rsidR="00CE5AA2" w:rsidRDefault="00CE5AA2" w:rsidP="002B4697">
                            <w:pPr>
                              <w:rPr>
                                <w:rFonts w:ascii="宋体" w:hAnsi="宋体"/>
                                <w:lang w:eastAsia="zh-CN"/>
                              </w:rPr>
                            </w:pPr>
                            <w:r>
                              <w:rPr>
                                <w:lang w:eastAsia="zh-CN"/>
                              </w:rPr>
                              <w:t>2.</w:t>
                            </w:r>
                            <w:r w:rsidRPr="002B4697">
                              <w:rPr>
                                <w:rFonts w:ascii="宋体" w:hAnsi="宋体"/>
                                <w:lang w:eastAsia="zh-CN"/>
                              </w:rPr>
                              <w:t xml:space="preserve"> </w:t>
                            </w:r>
                            <w:r w:rsidRPr="00605D76">
                              <w:rPr>
                                <w:rFonts w:ascii="宋体" w:hAnsi="宋体"/>
                                <w:lang w:eastAsia="zh-CN"/>
                              </w:rPr>
                              <w:t>配备开关机动画视频云端管理平台</w:t>
                            </w:r>
                            <w:r>
                              <w:rPr>
                                <w:rFonts w:ascii="宋体" w:hAnsi="宋体" w:hint="eastAsia"/>
                                <w:lang w:eastAsia="zh-CN"/>
                              </w:rPr>
                              <w:t>：</w:t>
                            </w:r>
                          </w:p>
                          <w:p w14:paraId="5B4DE909" w14:textId="25CA3A06" w:rsidR="00CE5AA2" w:rsidRDefault="00CE5AA2" w:rsidP="002B4697">
                            <w:pPr>
                              <w:rPr>
                                <w:rFonts w:ascii="宋体" w:hAnsi="宋体"/>
                                <w:lang w:eastAsia="zh-CN"/>
                              </w:rPr>
                            </w:pPr>
                            <w:r>
                              <w:rPr>
                                <w:rFonts w:ascii="宋体" w:hAnsi="宋体" w:hint="eastAsia"/>
                                <w:lang w:eastAsia="zh-CN"/>
                              </w:rPr>
                              <w:t xml:space="preserve"> (</w:t>
                            </w:r>
                            <w:r>
                              <w:rPr>
                                <w:rFonts w:ascii="宋体" w:hAnsi="宋体"/>
                                <w:lang w:eastAsia="zh-CN"/>
                              </w:rPr>
                              <w:t>1)</w:t>
                            </w:r>
                            <w:r w:rsidRPr="00605D76">
                              <w:rPr>
                                <w:rFonts w:ascii="宋体" w:hAnsi="宋体"/>
                                <w:lang w:eastAsia="zh-CN"/>
                              </w:rPr>
                              <w:t>云端管理平台具备本地数据上传、云端数据推送和管理员远程设置能力</w:t>
                            </w:r>
                            <w:r>
                              <w:rPr>
                                <w:rFonts w:ascii="宋体" w:hAnsi="宋体" w:hint="eastAsia"/>
                                <w:lang w:eastAsia="zh-CN"/>
                              </w:rPr>
                              <w:t>；</w:t>
                            </w:r>
                          </w:p>
                          <w:p w14:paraId="476EADF6" w14:textId="31C92C9B" w:rsidR="00CE5AA2" w:rsidRPr="00605D76" w:rsidRDefault="00CE5AA2" w:rsidP="002B4697">
                            <w:pPr>
                              <w:rPr>
                                <w:rFonts w:ascii="宋体" w:hAnsi="宋体"/>
                                <w:lang w:eastAsia="zh-CN"/>
                              </w:rPr>
                            </w:pPr>
                            <w:r>
                              <w:rPr>
                                <w:rFonts w:ascii="宋体" w:hAnsi="宋体" w:hint="eastAsia"/>
                                <w:lang w:eastAsia="zh-CN"/>
                              </w:rPr>
                              <w:t xml:space="preserve"> (</w:t>
                            </w:r>
                            <w:r>
                              <w:rPr>
                                <w:rFonts w:ascii="宋体" w:hAnsi="宋体"/>
                                <w:lang w:eastAsia="zh-CN"/>
                              </w:rPr>
                              <w:t>2)</w:t>
                            </w:r>
                            <w:r w:rsidRPr="00605D76">
                              <w:rPr>
                                <w:rFonts w:ascii="宋体" w:hAnsi="宋体"/>
                                <w:lang w:eastAsia="zh-CN"/>
                              </w:rPr>
                              <w:t>云端管理平台配备推送规则引擎库：</w:t>
                            </w:r>
                          </w:p>
                          <w:p w14:paraId="7C149719" w14:textId="426475AD" w:rsidR="00CE5AA2" w:rsidRPr="00605D76" w:rsidRDefault="00CE5AA2" w:rsidP="002B4697">
                            <w:pPr>
                              <w:rPr>
                                <w:rFonts w:ascii="宋体" w:hAnsi="宋体"/>
                                <w:lang w:eastAsia="zh-CN"/>
                              </w:rPr>
                            </w:pPr>
                            <w:r w:rsidRPr="00605D76">
                              <w:rPr>
                                <w:rFonts w:ascii="宋体" w:hAnsi="宋体"/>
                                <w:lang w:eastAsia="zh-CN"/>
                              </w:rPr>
                              <w:t xml:space="preserve">    *定向能力：VIN、指定车型；</w:t>
                            </w:r>
                          </w:p>
                          <w:p w14:paraId="5A4D18F8" w14:textId="4ED0E8E5" w:rsidR="00CE5AA2" w:rsidRDefault="00CE5AA2" w:rsidP="002B4697">
                            <w:pPr>
                              <w:rPr>
                                <w:lang w:eastAsia="zh-CN"/>
                              </w:rPr>
                            </w:pPr>
                            <w:r w:rsidRPr="00605D76">
                              <w:rPr>
                                <w:rFonts w:ascii="宋体" w:hAnsi="宋体"/>
                                <w:lang w:eastAsia="zh-CN"/>
                              </w:rPr>
                              <w:t xml:space="preserve">    *数据时效性：云端推送的数据可设置有效期，如国庆长假类的，有效期则可设置为7天，方便运营人员灵活操作；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8FAE1" id="Rectangle: Rounded Corners 1" o:spid="_x0000_s1027" style="position:absolute;margin-left:-22.6pt;margin-top:5.15pt;width:170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" fillcolor="#4f81bd [3204]" strokecolor="#243f60 [1604]" strokeweight="2pt">
                <v:textbox>
                  <w:txbxContent>
                    <w:p w14:paraId="1FD92354" w14:textId="18AE47FD" w:rsidR="00CE5AA2" w:rsidRDefault="00CE5AA2" w:rsidP="00A22E2D">
                      <w:pPr>
                        <w:jc w:val="center"/>
                        <w:rPr>
                          <w:lang w:eastAsia="zh-CN"/>
                        </w:rPr>
                      </w:pPr>
                      <w:r>
                        <w:rPr>
                          <w:lang w:eastAsia="zh-CN"/>
                        </w:rPr>
                        <w:t>Phase1(</w:t>
                      </w:r>
                      <w:proofErr w:type="gramStart"/>
                      <w:r>
                        <w:rPr>
                          <w:lang w:eastAsia="zh-CN"/>
                        </w:rPr>
                        <w:t>1.0)</w:t>
                      </w:r>
                      <w:r>
                        <w:rPr>
                          <w:lang w:eastAsia="zh-CN"/>
                        </w:rPr>
                        <w:t>目标</w:t>
                      </w:r>
                      <w:proofErr w:type="gramEnd"/>
                    </w:p>
                    <w:p w14:paraId="710C8096" w14:textId="650A8739" w:rsidR="00CE5AA2" w:rsidRDefault="00CE5AA2" w:rsidP="002B4697">
                      <w:pPr>
                        <w:rPr>
                          <w:rFonts w:ascii="宋体" w:hAnsi="宋体"/>
                          <w:lang w:eastAsia="zh-CN"/>
                        </w:rPr>
                      </w:pPr>
                      <w:r>
                        <w:rPr>
                          <w:rFonts w:ascii="宋体" w:hAnsi="宋体" w:hint="eastAsia"/>
                          <w:lang w:eastAsia="zh-CN"/>
                        </w:rPr>
                        <w:t>1</w:t>
                      </w:r>
                      <w:r>
                        <w:rPr>
                          <w:rFonts w:ascii="宋体" w:hAnsi="宋体"/>
                          <w:lang w:eastAsia="zh-CN"/>
                        </w:rPr>
                        <w:t>.</w:t>
                      </w:r>
                      <w:r w:rsidRPr="002B4697">
                        <w:rPr>
                          <w:rFonts w:ascii="宋体" w:hAnsi="宋体"/>
                          <w:lang w:eastAsia="zh-CN"/>
                        </w:rPr>
                        <w:t>实现开关机动画视频替换能力.</w:t>
                      </w:r>
                    </w:p>
                    <w:p w14:paraId="5FF28E44" w14:textId="77777777" w:rsidR="00CE5AA2" w:rsidRPr="002B4697" w:rsidRDefault="00CE5AA2" w:rsidP="002B4697">
                      <w:pPr>
                        <w:rPr>
                          <w:rFonts w:ascii="宋体" w:hAnsi="宋体"/>
                          <w:lang w:eastAsia="zh-CN"/>
                        </w:rPr>
                      </w:pPr>
                    </w:p>
                    <w:p w14:paraId="217E69FA" w14:textId="6755A2A8" w:rsidR="00CE5AA2" w:rsidRDefault="00CE5AA2" w:rsidP="002B4697">
                      <w:pPr>
                        <w:rPr>
                          <w:rFonts w:ascii="宋体" w:hAnsi="宋体"/>
                          <w:lang w:eastAsia="zh-CN"/>
                        </w:rPr>
                      </w:pPr>
                      <w:r>
                        <w:rPr>
                          <w:lang w:eastAsia="zh-CN"/>
                        </w:rPr>
                        <w:t>2.</w:t>
                      </w:r>
                      <w:r w:rsidRPr="002B4697">
                        <w:rPr>
                          <w:rFonts w:ascii="宋体" w:hAnsi="宋体"/>
                          <w:lang w:eastAsia="zh-CN"/>
                        </w:rPr>
                        <w:t xml:space="preserve"> </w:t>
                      </w:r>
                      <w:r w:rsidRPr="00605D76">
                        <w:rPr>
                          <w:rFonts w:ascii="宋体" w:hAnsi="宋体"/>
                          <w:lang w:eastAsia="zh-CN"/>
                        </w:rPr>
                        <w:t>配备开关机动画视频云端管理平台</w:t>
                      </w:r>
                      <w:r>
                        <w:rPr>
                          <w:rFonts w:ascii="宋体" w:hAnsi="宋体" w:hint="eastAsia"/>
                          <w:lang w:eastAsia="zh-CN"/>
                        </w:rPr>
                        <w:t>：</w:t>
                      </w:r>
                    </w:p>
                    <w:p w14:paraId="5B4DE909" w14:textId="25CA3A06" w:rsidR="00CE5AA2" w:rsidRDefault="00CE5AA2" w:rsidP="002B4697">
                      <w:pPr>
                        <w:rPr>
                          <w:rFonts w:ascii="宋体" w:hAnsi="宋体"/>
                          <w:lang w:eastAsia="zh-CN"/>
                        </w:rPr>
                      </w:pPr>
                      <w:r>
                        <w:rPr>
                          <w:rFonts w:ascii="宋体" w:hAnsi="宋体" w:hint="eastAsia"/>
                          <w:lang w:eastAsia="zh-CN"/>
                        </w:rPr>
                        <w:t xml:space="preserve"> (</w:t>
                      </w:r>
                      <w:proofErr w:type="gramStart"/>
                      <w:r>
                        <w:rPr>
                          <w:rFonts w:ascii="宋体" w:hAnsi="宋体"/>
                          <w:lang w:eastAsia="zh-CN"/>
                        </w:rPr>
                        <w:t>1)</w:t>
                      </w:r>
                      <w:r w:rsidRPr="00605D76">
                        <w:rPr>
                          <w:rFonts w:ascii="宋体" w:hAnsi="宋体"/>
                          <w:lang w:eastAsia="zh-CN"/>
                        </w:rPr>
                        <w:t>云端管理平台具备本地数据上传</w:t>
                      </w:r>
                      <w:proofErr w:type="gramEnd"/>
                      <w:r w:rsidRPr="00605D76">
                        <w:rPr>
                          <w:rFonts w:ascii="宋体" w:hAnsi="宋体"/>
                          <w:lang w:eastAsia="zh-CN"/>
                        </w:rPr>
                        <w:t>、云端数据推送和管理员远程设置能力</w:t>
                      </w:r>
                      <w:r>
                        <w:rPr>
                          <w:rFonts w:ascii="宋体" w:hAnsi="宋体" w:hint="eastAsia"/>
                          <w:lang w:eastAsia="zh-CN"/>
                        </w:rPr>
                        <w:t>；</w:t>
                      </w:r>
                    </w:p>
                    <w:p w14:paraId="476EADF6" w14:textId="31C92C9B" w:rsidR="00CE5AA2" w:rsidRPr="00605D76" w:rsidRDefault="00CE5AA2" w:rsidP="002B4697">
                      <w:pPr>
                        <w:rPr>
                          <w:rFonts w:ascii="宋体" w:hAnsi="宋体"/>
                          <w:lang w:eastAsia="zh-CN"/>
                        </w:rPr>
                      </w:pPr>
                      <w:r>
                        <w:rPr>
                          <w:rFonts w:ascii="宋体" w:hAnsi="宋体" w:hint="eastAsia"/>
                          <w:lang w:eastAsia="zh-CN"/>
                        </w:rPr>
                        <w:t xml:space="preserve"> (</w:t>
                      </w:r>
                      <w:proofErr w:type="gramStart"/>
                      <w:r>
                        <w:rPr>
                          <w:rFonts w:ascii="宋体" w:hAnsi="宋体"/>
                          <w:lang w:eastAsia="zh-CN"/>
                        </w:rPr>
                        <w:t>2)</w:t>
                      </w:r>
                      <w:r w:rsidRPr="00605D76">
                        <w:rPr>
                          <w:rFonts w:ascii="宋体" w:hAnsi="宋体"/>
                          <w:lang w:eastAsia="zh-CN"/>
                        </w:rPr>
                        <w:t>云端管理平台配备推送规则引擎库</w:t>
                      </w:r>
                      <w:proofErr w:type="gramEnd"/>
                      <w:r w:rsidRPr="00605D76">
                        <w:rPr>
                          <w:rFonts w:ascii="宋体" w:hAnsi="宋体"/>
                          <w:lang w:eastAsia="zh-CN"/>
                        </w:rPr>
                        <w:t>：</w:t>
                      </w:r>
                    </w:p>
                    <w:p w14:paraId="7C149719" w14:textId="426475AD" w:rsidR="00CE5AA2" w:rsidRPr="00605D76" w:rsidRDefault="00CE5AA2" w:rsidP="002B4697">
                      <w:pPr>
                        <w:rPr>
                          <w:rFonts w:ascii="宋体" w:hAnsi="宋体"/>
                          <w:lang w:eastAsia="zh-CN"/>
                        </w:rPr>
                      </w:pPr>
                      <w:r w:rsidRPr="00605D76">
                        <w:rPr>
                          <w:rFonts w:ascii="宋体" w:hAnsi="宋体"/>
                          <w:lang w:eastAsia="zh-CN"/>
                        </w:rPr>
                        <w:t xml:space="preserve">    *定向能力：VIN、</w:t>
                      </w:r>
                      <w:proofErr w:type="gramStart"/>
                      <w:r w:rsidRPr="00605D76">
                        <w:rPr>
                          <w:rFonts w:ascii="宋体" w:hAnsi="宋体"/>
                          <w:lang w:eastAsia="zh-CN"/>
                        </w:rPr>
                        <w:t>指定车型；</w:t>
                      </w:r>
                      <w:proofErr w:type="gramEnd"/>
                    </w:p>
                    <w:p w14:paraId="5A4D18F8" w14:textId="4ED0E8E5" w:rsidR="00CE5AA2" w:rsidRDefault="00CE5AA2" w:rsidP="002B4697">
                      <w:pPr>
                        <w:rPr>
                          <w:lang w:eastAsia="zh-CN"/>
                        </w:rPr>
                      </w:pPr>
                      <w:r w:rsidRPr="00605D76">
                        <w:rPr>
                          <w:rFonts w:ascii="宋体" w:hAnsi="宋体"/>
                          <w:lang w:eastAsia="zh-CN"/>
                        </w:rPr>
                        <w:t xml:space="preserve">    *数据时效性：云端推送的数据可设置有效期，如国庆长假类的，有效期则可设置为7天，</w:t>
                      </w:r>
                      <w:proofErr w:type="gramStart"/>
                      <w:r w:rsidRPr="00605D76">
                        <w:rPr>
                          <w:rFonts w:ascii="宋体" w:hAnsi="宋体"/>
                          <w:lang w:eastAsia="zh-CN"/>
                        </w:rPr>
                        <w:t>方便运营人员灵活操作；</w:t>
                      </w:r>
                      <w:proofErr w:type="gramEnd"/>
                    </w:p>
                  </w:txbxContent>
                </v:textbox>
              </v:roundrect>
            </w:pict>
          </mc:Fallback>
        </mc:AlternateContent>
      </w:r>
      <w:r>
        <w:rPr>
          <w:rFonts w:cs="Arial"/>
          <w:noProof/>
          <w:lang w:eastAsia="zh-CN"/>
        </w:rPr>
        <mc:AlternateContent>
          <mc:Choice Requires="wps">
            <w:drawing>
              <wp:anchor distT="0" distB="0" distL="114300" distR="114300" simplePos="0" relativeHeight="251664384" behindDoc="0" locked="0" layoutInCell="1" allowOverlap="1" wp14:anchorId="1D578F19" wp14:editId="60B2715D">
                <wp:simplePos x="0" y="0"/>
                <wp:positionH relativeFrom="column">
                  <wp:posOffset>4596130</wp:posOffset>
                </wp:positionH>
                <wp:positionV relativeFrom="paragraph">
                  <wp:posOffset>78105</wp:posOffset>
                </wp:positionV>
                <wp:extent cx="2133600" cy="32893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2133600" cy="3289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08D4E" w14:textId="0457FF6B" w:rsidR="00CE5AA2" w:rsidRDefault="00CE5AA2" w:rsidP="00621F1E">
                            <w:pPr>
                              <w:jc w:val="center"/>
                              <w:rPr>
                                <w:lang w:eastAsia="zh-CN"/>
                              </w:rPr>
                            </w:pPr>
                            <w:r>
                              <w:rPr>
                                <w:lang w:eastAsia="zh-CN"/>
                              </w:rPr>
                              <w:t>Phase3(3.0)</w:t>
                            </w:r>
                            <w:r>
                              <w:rPr>
                                <w:lang w:eastAsia="zh-CN"/>
                              </w:rPr>
                              <w:t>目标</w:t>
                            </w:r>
                          </w:p>
                          <w:p w14:paraId="0099D34A" w14:textId="7BC2EE15" w:rsidR="00CE5AA2" w:rsidRDefault="00CE5AA2" w:rsidP="00621F1E">
                            <w:pPr>
                              <w:rPr>
                                <w:rFonts w:ascii="宋体" w:hAnsi="宋体"/>
                                <w:lang w:eastAsia="zh-CN"/>
                              </w:rPr>
                            </w:pPr>
                            <w:r>
                              <w:rPr>
                                <w:rFonts w:ascii="宋体" w:hAnsi="宋体"/>
                                <w:lang w:eastAsia="zh-CN"/>
                              </w:rPr>
                              <w:t>6.</w:t>
                            </w:r>
                            <w:r w:rsidRPr="00621F1E">
                              <w:rPr>
                                <w:rFonts w:ascii="宋体" w:hAnsi="宋体"/>
                                <w:lang w:eastAsia="zh-CN"/>
                              </w:rPr>
                              <w:t xml:space="preserve"> </w:t>
                            </w:r>
                            <w:r w:rsidRPr="00605D76">
                              <w:rPr>
                                <w:rFonts w:ascii="宋体" w:hAnsi="宋体"/>
                                <w:lang w:eastAsia="zh-CN"/>
                              </w:rPr>
                              <w:t>用户可</w:t>
                            </w:r>
                            <w:r w:rsidRPr="00605D76">
                              <w:rPr>
                                <w:rFonts w:ascii="宋体" w:hAnsi="宋体" w:hint="eastAsia"/>
                                <w:lang w:eastAsia="zh-CN"/>
                              </w:rPr>
                              <w:t>在商城</w:t>
                            </w:r>
                            <w:r w:rsidRPr="00605D76">
                              <w:rPr>
                                <w:rFonts w:ascii="宋体" w:hAnsi="宋体"/>
                                <w:lang w:eastAsia="zh-CN"/>
                              </w:rPr>
                              <w:t>购买Digital Embrace效果</w:t>
                            </w:r>
                            <w:r w:rsidRPr="002B4697">
                              <w:rPr>
                                <w:rFonts w:ascii="宋体" w:hAnsi="宋体"/>
                                <w:lang w:eastAsia="zh-CN"/>
                              </w:rPr>
                              <w:t>.</w:t>
                            </w:r>
                          </w:p>
                          <w:p w14:paraId="705CF2B2" w14:textId="50030A37" w:rsidR="00CE5AA2" w:rsidRDefault="00CE5AA2" w:rsidP="00621F1E">
                            <w:pPr>
                              <w:rPr>
                                <w:rFonts w:ascii="宋体" w:hAnsi="宋体"/>
                                <w:lang w:eastAsia="zh-CN"/>
                              </w:rPr>
                            </w:pPr>
                            <w:r>
                              <w:rPr>
                                <w:rFonts w:ascii="宋体" w:hAnsi="宋体"/>
                                <w:lang w:eastAsia="zh-CN"/>
                              </w:rPr>
                              <w:t xml:space="preserve">  (1)</w:t>
                            </w:r>
                            <w:r w:rsidRPr="00621F1E">
                              <w:rPr>
                                <w:rFonts w:ascii="宋体" w:hAnsi="宋体"/>
                                <w:lang w:eastAsia="zh-CN"/>
                              </w:rPr>
                              <w:t xml:space="preserve"> </w:t>
                            </w:r>
                            <w:r w:rsidRPr="00605D76">
                              <w:rPr>
                                <w:rFonts w:ascii="宋体" w:hAnsi="宋体"/>
                                <w:lang w:eastAsia="zh-CN"/>
                              </w:rPr>
                              <w:t>效果包括</w:t>
                            </w:r>
                            <w:r>
                              <w:rPr>
                                <w:rFonts w:ascii="宋体" w:hAnsi="宋体" w:hint="eastAsia"/>
                                <w:lang w:eastAsia="zh-CN"/>
                              </w:rPr>
                              <w:t>:</w:t>
                            </w:r>
                          </w:p>
                          <w:p w14:paraId="306313B1" w14:textId="262FC18E" w:rsidR="00CE5AA2" w:rsidRPr="00605D76" w:rsidRDefault="00CE5AA2" w:rsidP="00621F1E">
                            <w:pPr>
                              <w:rPr>
                                <w:rFonts w:ascii="宋体" w:hAnsi="宋体"/>
                                <w:lang w:eastAsia="zh-CN"/>
                              </w:rPr>
                            </w:pPr>
                            <w:r>
                              <w:rPr>
                                <w:rFonts w:ascii="宋体" w:hAnsi="宋体"/>
                                <w:lang w:eastAsia="zh-CN"/>
                              </w:rPr>
                              <w:t xml:space="preserve"> </w:t>
                            </w:r>
                            <w:r>
                              <w:rPr>
                                <w:rFonts w:ascii="宋体" w:hAnsi="宋体" w:hint="eastAsia"/>
                                <w:lang w:eastAsia="zh-CN"/>
                              </w:rPr>
                              <w:t xml:space="preserve"> </w:t>
                            </w:r>
                            <w:r>
                              <w:rPr>
                                <w:rFonts w:ascii="宋体" w:hAnsi="宋体"/>
                                <w:lang w:eastAsia="zh-CN"/>
                              </w:rPr>
                              <w:t xml:space="preserve">    </w:t>
                            </w:r>
                            <w:r w:rsidRPr="00605D76">
                              <w:rPr>
                                <w:rFonts w:ascii="宋体" w:hAnsi="宋体"/>
                                <w:lang w:eastAsia="zh-CN"/>
                              </w:rPr>
                              <w:t>*开关机动画视频；</w:t>
                            </w:r>
                          </w:p>
                          <w:p w14:paraId="63F7383A" w14:textId="011640F8" w:rsidR="00CE5AA2" w:rsidRPr="00605D76" w:rsidRDefault="00CE5AA2" w:rsidP="00621F1E">
                            <w:pPr>
                              <w:rPr>
                                <w:rFonts w:ascii="宋体" w:hAnsi="宋体"/>
                                <w:lang w:eastAsia="zh-CN"/>
                              </w:rPr>
                            </w:pPr>
                            <w:r w:rsidRPr="00605D76">
                              <w:rPr>
                                <w:rFonts w:ascii="宋体" w:hAnsi="宋体"/>
                                <w:lang w:eastAsia="zh-CN"/>
                              </w:rPr>
                              <w:t xml:space="preserve">      *车外前后大灯效果</w:t>
                            </w:r>
                          </w:p>
                          <w:p w14:paraId="1E34FB7D" w14:textId="7D1091B5" w:rsidR="00CE5AA2" w:rsidRPr="00605D76" w:rsidRDefault="00CE5AA2" w:rsidP="00621F1E">
                            <w:pPr>
                              <w:rPr>
                                <w:rFonts w:ascii="宋体" w:hAnsi="宋体"/>
                                <w:lang w:eastAsia="zh-CN"/>
                              </w:rPr>
                            </w:pPr>
                            <w:r w:rsidRPr="00605D76">
                              <w:rPr>
                                <w:rFonts w:ascii="宋体" w:hAnsi="宋体"/>
                                <w:lang w:eastAsia="zh-CN"/>
                              </w:rPr>
                              <w:t xml:space="preserve">      *车内氛围灯效果</w:t>
                            </w:r>
                          </w:p>
                          <w:p w14:paraId="29E5BED0" w14:textId="3BB7BED5" w:rsidR="00CE5AA2" w:rsidRDefault="00CE5AA2" w:rsidP="00621F1E">
                            <w:pPr>
                              <w:rPr>
                                <w:rFonts w:ascii="宋体" w:hAnsi="宋体"/>
                                <w:lang w:eastAsia="zh-CN"/>
                              </w:rPr>
                            </w:pPr>
                            <w:r w:rsidRPr="00605D76">
                              <w:rPr>
                                <w:rFonts w:ascii="宋体" w:hAnsi="宋体"/>
                                <w:lang w:eastAsia="zh-CN"/>
                              </w:rPr>
                              <w:t xml:space="preserve">  </w:t>
                            </w:r>
                            <w:r>
                              <w:rPr>
                                <w:rFonts w:ascii="宋体" w:hAnsi="宋体"/>
                                <w:lang w:eastAsia="zh-CN"/>
                              </w:rPr>
                              <w:t>(2)</w:t>
                            </w:r>
                            <w:r w:rsidRPr="00605D76">
                              <w:rPr>
                                <w:rFonts w:ascii="宋体" w:hAnsi="宋体"/>
                              </w:rPr>
                              <w:t>购买Digital Embrace效果后可一键设置启用，无需再进入Digital Embrace页面额外配置</w:t>
                            </w:r>
                            <w:r>
                              <w:rPr>
                                <w:rFonts w:ascii="宋体" w:hAnsi="宋体" w:hint="eastAsia"/>
                                <w:lang w:eastAsia="zh-CN"/>
                              </w:rPr>
                              <w:t>。</w:t>
                            </w:r>
                          </w:p>
                          <w:p w14:paraId="1320B9C3" w14:textId="69833325" w:rsidR="00CE5AA2" w:rsidRDefault="00CE5AA2" w:rsidP="00621F1E">
                            <w:pPr>
                              <w:rPr>
                                <w:rFonts w:ascii="宋体" w:hAnsi="宋体"/>
                                <w:lang w:eastAsia="zh-CN"/>
                              </w:rPr>
                            </w:pPr>
                          </w:p>
                          <w:p w14:paraId="694E1351" w14:textId="7347F472" w:rsidR="00CE5AA2" w:rsidRDefault="00CE5AA2" w:rsidP="00621F1E">
                            <w:pPr>
                              <w:rPr>
                                <w:rFonts w:ascii="宋体" w:hAnsi="宋体"/>
                                <w:lang w:eastAsia="zh-CN"/>
                              </w:rPr>
                            </w:pPr>
                          </w:p>
                          <w:p w14:paraId="2A79BA71" w14:textId="1AF252CD" w:rsidR="00CE5AA2" w:rsidRDefault="00CE5AA2" w:rsidP="00621F1E">
                            <w:pPr>
                              <w:rPr>
                                <w:rFonts w:ascii="宋体" w:hAnsi="宋体"/>
                                <w:lang w:eastAsia="zh-CN"/>
                              </w:rPr>
                            </w:pPr>
                          </w:p>
                          <w:p w14:paraId="5D5F3C77" w14:textId="299F91B3" w:rsidR="00CE5AA2" w:rsidRDefault="00CE5AA2" w:rsidP="00621F1E">
                            <w:pPr>
                              <w:rPr>
                                <w:rFonts w:ascii="宋体" w:hAnsi="宋体"/>
                                <w:lang w:eastAsia="zh-CN"/>
                              </w:rPr>
                            </w:pPr>
                          </w:p>
                          <w:p w14:paraId="69A54C27" w14:textId="056762FE" w:rsidR="00CE5AA2" w:rsidRDefault="00CE5AA2" w:rsidP="00621F1E">
                            <w:pPr>
                              <w:rPr>
                                <w:rFonts w:ascii="宋体" w:hAnsi="宋体"/>
                                <w:lang w:eastAsia="zh-CN"/>
                              </w:rPr>
                            </w:pPr>
                          </w:p>
                          <w:p w14:paraId="6A4D502F" w14:textId="77777777" w:rsidR="00CE5AA2" w:rsidRDefault="00CE5AA2" w:rsidP="00621F1E">
                            <w:pPr>
                              <w:rPr>
                                <w:lang w:eastAsia="zh-CN"/>
                              </w:rPr>
                            </w:pPr>
                          </w:p>
                          <w:p w14:paraId="292010E2" w14:textId="77777777" w:rsidR="00CE5AA2" w:rsidRDefault="00CE5AA2" w:rsidP="00621F1E">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78F19" id="Rectangle: Rounded Corners 4" o:spid="_x0000_s1028" style="position:absolute;margin-left:361.9pt;margin-top:6.15pt;width:168pt;height:2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" fillcolor="#4f81bd [3204]" strokecolor="#243f60 [1604]" strokeweight="2pt">
                <v:textbox>
                  <w:txbxContent>
                    <w:p w14:paraId="4BE08D4E" w14:textId="0457FF6B" w:rsidR="00CE5AA2" w:rsidRDefault="00CE5AA2" w:rsidP="00621F1E">
                      <w:pPr>
                        <w:jc w:val="center"/>
                        <w:rPr>
                          <w:lang w:eastAsia="zh-CN"/>
                        </w:rPr>
                      </w:pPr>
                      <w:r>
                        <w:rPr>
                          <w:lang w:eastAsia="zh-CN"/>
                        </w:rPr>
                        <w:t>Phase3(</w:t>
                      </w:r>
                      <w:proofErr w:type="gramStart"/>
                      <w:r>
                        <w:rPr>
                          <w:lang w:eastAsia="zh-CN"/>
                        </w:rPr>
                        <w:t>3.0)</w:t>
                      </w:r>
                      <w:r>
                        <w:rPr>
                          <w:lang w:eastAsia="zh-CN"/>
                        </w:rPr>
                        <w:t>目标</w:t>
                      </w:r>
                      <w:proofErr w:type="gramEnd"/>
                    </w:p>
                    <w:p w14:paraId="0099D34A" w14:textId="7BC2EE15" w:rsidR="00CE5AA2" w:rsidRDefault="00CE5AA2" w:rsidP="00621F1E">
                      <w:pPr>
                        <w:rPr>
                          <w:rFonts w:ascii="宋体" w:hAnsi="宋体"/>
                          <w:lang w:eastAsia="zh-CN"/>
                        </w:rPr>
                      </w:pPr>
                      <w:r>
                        <w:rPr>
                          <w:rFonts w:ascii="宋体" w:hAnsi="宋体"/>
                          <w:lang w:eastAsia="zh-CN"/>
                        </w:rPr>
                        <w:t>6.</w:t>
                      </w:r>
                      <w:r w:rsidRPr="00621F1E">
                        <w:rPr>
                          <w:rFonts w:ascii="宋体" w:hAnsi="宋体"/>
                          <w:lang w:eastAsia="zh-CN"/>
                        </w:rPr>
                        <w:t xml:space="preserve"> </w:t>
                      </w:r>
                      <w:r w:rsidRPr="00605D76">
                        <w:rPr>
                          <w:rFonts w:ascii="宋体" w:hAnsi="宋体"/>
                          <w:lang w:eastAsia="zh-CN"/>
                        </w:rPr>
                        <w:t>用户可</w:t>
                      </w:r>
                      <w:r w:rsidRPr="00605D76">
                        <w:rPr>
                          <w:rFonts w:ascii="宋体" w:hAnsi="宋体" w:hint="eastAsia"/>
                          <w:lang w:eastAsia="zh-CN"/>
                        </w:rPr>
                        <w:t>在商城</w:t>
                      </w:r>
                      <w:r w:rsidRPr="00605D76">
                        <w:rPr>
                          <w:rFonts w:ascii="宋体" w:hAnsi="宋体"/>
                          <w:lang w:eastAsia="zh-CN"/>
                        </w:rPr>
                        <w:t>购买Digital Embrace效果</w:t>
                      </w:r>
                      <w:r w:rsidRPr="002B4697">
                        <w:rPr>
                          <w:rFonts w:ascii="宋体" w:hAnsi="宋体"/>
                          <w:lang w:eastAsia="zh-CN"/>
                        </w:rPr>
                        <w:t>.</w:t>
                      </w:r>
                    </w:p>
                    <w:p w14:paraId="705CF2B2" w14:textId="50030A37" w:rsidR="00CE5AA2" w:rsidRDefault="00CE5AA2" w:rsidP="00621F1E">
                      <w:pPr>
                        <w:rPr>
                          <w:rFonts w:ascii="宋体" w:hAnsi="宋体"/>
                          <w:lang w:eastAsia="zh-CN"/>
                        </w:rPr>
                      </w:pPr>
                      <w:r>
                        <w:rPr>
                          <w:rFonts w:ascii="宋体" w:hAnsi="宋体"/>
                          <w:lang w:eastAsia="zh-CN"/>
                        </w:rPr>
                        <w:t xml:space="preserve">  (1)</w:t>
                      </w:r>
                      <w:r w:rsidRPr="00621F1E">
                        <w:rPr>
                          <w:rFonts w:ascii="宋体" w:hAnsi="宋体"/>
                          <w:lang w:eastAsia="zh-CN"/>
                        </w:rPr>
                        <w:t xml:space="preserve"> </w:t>
                      </w:r>
                      <w:r w:rsidRPr="00605D76">
                        <w:rPr>
                          <w:rFonts w:ascii="宋体" w:hAnsi="宋体"/>
                          <w:lang w:eastAsia="zh-CN"/>
                        </w:rPr>
                        <w:t>效果包括</w:t>
                      </w:r>
                      <w:r>
                        <w:rPr>
                          <w:rFonts w:ascii="宋体" w:hAnsi="宋体" w:hint="eastAsia"/>
                          <w:lang w:eastAsia="zh-CN"/>
                        </w:rPr>
                        <w:t>:</w:t>
                      </w:r>
                    </w:p>
                    <w:p w14:paraId="306313B1" w14:textId="262FC18E" w:rsidR="00CE5AA2" w:rsidRPr="00605D76" w:rsidRDefault="00CE5AA2" w:rsidP="00621F1E">
                      <w:pPr>
                        <w:rPr>
                          <w:rFonts w:ascii="宋体" w:hAnsi="宋体"/>
                          <w:lang w:eastAsia="zh-CN"/>
                        </w:rPr>
                      </w:pPr>
                      <w:r>
                        <w:rPr>
                          <w:rFonts w:ascii="宋体" w:hAnsi="宋体"/>
                          <w:lang w:eastAsia="zh-CN"/>
                        </w:rPr>
                        <w:t xml:space="preserve"> </w:t>
                      </w:r>
                      <w:r>
                        <w:rPr>
                          <w:rFonts w:ascii="宋体" w:hAnsi="宋体" w:hint="eastAsia"/>
                          <w:lang w:eastAsia="zh-CN"/>
                        </w:rPr>
                        <w:t xml:space="preserve"> </w:t>
                      </w:r>
                      <w:r>
                        <w:rPr>
                          <w:rFonts w:ascii="宋体" w:hAnsi="宋体"/>
                          <w:lang w:eastAsia="zh-CN"/>
                        </w:rPr>
                        <w:t xml:space="preserve">    </w:t>
                      </w:r>
                      <w:r w:rsidRPr="00605D76">
                        <w:rPr>
                          <w:rFonts w:ascii="宋体" w:hAnsi="宋体"/>
                          <w:lang w:eastAsia="zh-CN"/>
                        </w:rPr>
                        <w:t>*</w:t>
                      </w:r>
                      <w:proofErr w:type="gramStart"/>
                      <w:r w:rsidRPr="00605D76">
                        <w:rPr>
                          <w:rFonts w:ascii="宋体" w:hAnsi="宋体"/>
                          <w:lang w:eastAsia="zh-CN"/>
                        </w:rPr>
                        <w:t>开关机动画视频；</w:t>
                      </w:r>
                      <w:proofErr w:type="gramEnd"/>
                    </w:p>
                    <w:p w14:paraId="63F7383A" w14:textId="011640F8" w:rsidR="00CE5AA2" w:rsidRPr="00605D76" w:rsidRDefault="00CE5AA2" w:rsidP="00621F1E">
                      <w:pPr>
                        <w:rPr>
                          <w:rFonts w:ascii="宋体" w:hAnsi="宋体"/>
                          <w:lang w:eastAsia="zh-CN"/>
                        </w:rPr>
                      </w:pPr>
                      <w:r w:rsidRPr="00605D76">
                        <w:rPr>
                          <w:rFonts w:ascii="宋体" w:hAnsi="宋体"/>
                          <w:lang w:eastAsia="zh-CN"/>
                        </w:rPr>
                        <w:t xml:space="preserve">      *车外前后大灯效果</w:t>
                      </w:r>
                    </w:p>
                    <w:p w14:paraId="1E34FB7D" w14:textId="7D1091B5" w:rsidR="00CE5AA2" w:rsidRPr="00605D76" w:rsidRDefault="00CE5AA2" w:rsidP="00621F1E">
                      <w:pPr>
                        <w:rPr>
                          <w:rFonts w:ascii="宋体" w:hAnsi="宋体"/>
                          <w:lang w:eastAsia="zh-CN"/>
                        </w:rPr>
                      </w:pPr>
                      <w:r w:rsidRPr="00605D76">
                        <w:rPr>
                          <w:rFonts w:ascii="宋体" w:hAnsi="宋体"/>
                          <w:lang w:eastAsia="zh-CN"/>
                        </w:rPr>
                        <w:t xml:space="preserve">      *车内氛围灯效果</w:t>
                      </w:r>
                    </w:p>
                    <w:p w14:paraId="29E5BED0" w14:textId="3BB7BED5" w:rsidR="00CE5AA2" w:rsidRDefault="00CE5AA2" w:rsidP="00621F1E">
                      <w:pPr>
                        <w:rPr>
                          <w:rFonts w:ascii="宋体" w:hAnsi="宋体"/>
                          <w:lang w:eastAsia="zh-CN"/>
                        </w:rPr>
                      </w:pPr>
                      <w:r w:rsidRPr="00605D76">
                        <w:rPr>
                          <w:rFonts w:ascii="宋体" w:hAnsi="宋体"/>
                          <w:lang w:eastAsia="zh-CN"/>
                        </w:rPr>
                        <w:t xml:space="preserve">  </w:t>
                      </w:r>
                      <w:r>
                        <w:rPr>
                          <w:rFonts w:ascii="宋体" w:hAnsi="宋体"/>
                          <w:lang w:eastAsia="zh-CN"/>
                        </w:rPr>
                        <w:t>(</w:t>
                      </w:r>
                      <w:proofErr w:type="gramStart"/>
                      <w:r>
                        <w:rPr>
                          <w:rFonts w:ascii="宋体" w:hAnsi="宋体"/>
                          <w:lang w:eastAsia="zh-CN"/>
                        </w:rPr>
                        <w:t>2)</w:t>
                      </w:r>
                      <w:proofErr w:type="spellStart"/>
                      <w:r w:rsidRPr="00605D76">
                        <w:rPr>
                          <w:rFonts w:ascii="宋体" w:hAnsi="宋体"/>
                        </w:rPr>
                        <w:t>购买</w:t>
                      </w:r>
                      <w:proofErr w:type="gramEnd"/>
                      <w:r w:rsidRPr="00605D76">
                        <w:rPr>
                          <w:rFonts w:ascii="宋体" w:hAnsi="宋体"/>
                        </w:rPr>
                        <w:t>Digital</w:t>
                      </w:r>
                      <w:proofErr w:type="spellEnd"/>
                      <w:r w:rsidRPr="00605D76">
                        <w:rPr>
                          <w:rFonts w:ascii="宋体" w:hAnsi="宋体"/>
                        </w:rPr>
                        <w:t xml:space="preserve"> </w:t>
                      </w:r>
                      <w:proofErr w:type="spellStart"/>
                      <w:r w:rsidRPr="00605D76">
                        <w:rPr>
                          <w:rFonts w:ascii="宋体" w:hAnsi="宋体"/>
                        </w:rPr>
                        <w:t>Embrace效果后可一键设置启用，无需再进入Digital</w:t>
                      </w:r>
                      <w:proofErr w:type="spellEnd"/>
                      <w:r w:rsidRPr="00605D76">
                        <w:rPr>
                          <w:rFonts w:ascii="宋体" w:hAnsi="宋体"/>
                        </w:rPr>
                        <w:t xml:space="preserve"> </w:t>
                      </w:r>
                      <w:proofErr w:type="spellStart"/>
                      <w:r w:rsidRPr="00605D76">
                        <w:rPr>
                          <w:rFonts w:ascii="宋体" w:hAnsi="宋体"/>
                        </w:rPr>
                        <w:t>Embrace页面额外配置</w:t>
                      </w:r>
                      <w:proofErr w:type="spellEnd"/>
                      <w:r>
                        <w:rPr>
                          <w:rFonts w:ascii="宋体" w:hAnsi="宋体" w:hint="eastAsia"/>
                          <w:lang w:eastAsia="zh-CN"/>
                        </w:rPr>
                        <w:t>。</w:t>
                      </w:r>
                    </w:p>
                    <w:p w14:paraId="1320B9C3" w14:textId="69833325" w:rsidR="00CE5AA2" w:rsidRDefault="00CE5AA2" w:rsidP="00621F1E">
                      <w:pPr>
                        <w:rPr>
                          <w:rFonts w:ascii="宋体" w:hAnsi="宋体"/>
                          <w:lang w:eastAsia="zh-CN"/>
                        </w:rPr>
                      </w:pPr>
                    </w:p>
                    <w:p w14:paraId="694E1351" w14:textId="7347F472" w:rsidR="00CE5AA2" w:rsidRDefault="00CE5AA2" w:rsidP="00621F1E">
                      <w:pPr>
                        <w:rPr>
                          <w:rFonts w:ascii="宋体" w:hAnsi="宋体"/>
                          <w:lang w:eastAsia="zh-CN"/>
                        </w:rPr>
                      </w:pPr>
                    </w:p>
                    <w:p w14:paraId="2A79BA71" w14:textId="1AF252CD" w:rsidR="00CE5AA2" w:rsidRDefault="00CE5AA2" w:rsidP="00621F1E">
                      <w:pPr>
                        <w:rPr>
                          <w:rFonts w:ascii="宋体" w:hAnsi="宋体"/>
                          <w:lang w:eastAsia="zh-CN"/>
                        </w:rPr>
                      </w:pPr>
                    </w:p>
                    <w:p w14:paraId="5D5F3C77" w14:textId="299F91B3" w:rsidR="00CE5AA2" w:rsidRDefault="00CE5AA2" w:rsidP="00621F1E">
                      <w:pPr>
                        <w:rPr>
                          <w:rFonts w:ascii="宋体" w:hAnsi="宋体"/>
                          <w:lang w:eastAsia="zh-CN"/>
                        </w:rPr>
                      </w:pPr>
                    </w:p>
                    <w:p w14:paraId="69A54C27" w14:textId="056762FE" w:rsidR="00CE5AA2" w:rsidRDefault="00CE5AA2" w:rsidP="00621F1E">
                      <w:pPr>
                        <w:rPr>
                          <w:rFonts w:ascii="宋体" w:hAnsi="宋体"/>
                          <w:lang w:eastAsia="zh-CN"/>
                        </w:rPr>
                      </w:pPr>
                    </w:p>
                    <w:p w14:paraId="6A4D502F" w14:textId="77777777" w:rsidR="00CE5AA2" w:rsidRDefault="00CE5AA2" w:rsidP="00621F1E">
                      <w:pPr>
                        <w:rPr>
                          <w:lang w:eastAsia="zh-CN"/>
                        </w:rPr>
                      </w:pPr>
                    </w:p>
                    <w:p w14:paraId="292010E2" w14:textId="77777777" w:rsidR="00CE5AA2" w:rsidRDefault="00CE5AA2" w:rsidP="00621F1E">
                      <w:pPr>
                        <w:jc w:val="center"/>
                        <w:rPr>
                          <w:lang w:eastAsia="zh-CN"/>
                        </w:rPr>
                      </w:pPr>
                    </w:p>
                  </w:txbxContent>
                </v:textbox>
              </v:roundrect>
            </w:pict>
          </mc:Fallback>
        </mc:AlternateContent>
      </w:r>
    </w:p>
    <w:p w14:paraId="56B94133" w14:textId="1A7431E0" w:rsidR="007A6524" w:rsidRDefault="007A6524" w:rsidP="0027671B">
      <w:pPr>
        <w:rPr>
          <w:rFonts w:cs="Arial"/>
          <w:lang w:eastAsia="zh-CN"/>
        </w:rPr>
      </w:pPr>
    </w:p>
    <w:p w14:paraId="42451DD1" w14:textId="1B82C2CF" w:rsidR="00A22E2D" w:rsidRDefault="00A22E2D" w:rsidP="0027671B">
      <w:pPr>
        <w:rPr>
          <w:rFonts w:cs="Arial"/>
          <w:lang w:eastAsia="zh-CN"/>
        </w:rPr>
      </w:pPr>
    </w:p>
    <w:p w14:paraId="6C31CF50" w14:textId="1CDAD365" w:rsidR="00A22E2D" w:rsidRDefault="00A22E2D" w:rsidP="0027671B">
      <w:pPr>
        <w:rPr>
          <w:rFonts w:cs="Arial"/>
          <w:lang w:eastAsia="zh-CN"/>
        </w:rPr>
      </w:pPr>
    </w:p>
    <w:p w14:paraId="1E4B0E5F" w14:textId="64A59EBB" w:rsidR="00A22E2D" w:rsidRDefault="00A22E2D" w:rsidP="0027671B">
      <w:pPr>
        <w:rPr>
          <w:rFonts w:cs="Arial"/>
          <w:lang w:eastAsia="zh-CN"/>
        </w:rPr>
      </w:pPr>
    </w:p>
    <w:p w14:paraId="430F05B8" w14:textId="7B9A8A54" w:rsidR="00A22E2D" w:rsidRDefault="00A22E2D" w:rsidP="0027671B">
      <w:pPr>
        <w:rPr>
          <w:rFonts w:cs="Arial"/>
          <w:lang w:eastAsia="zh-CN"/>
        </w:rPr>
      </w:pPr>
    </w:p>
    <w:p w14:paraId="5A03C31F" w14:textId="4E1A5E6B" w:rsidR="00A22E2D" w:rsidRDefault="00A22E2D" w:rsidP="0027671B">
      <w:pPr>
        <w:rPr>
          <w:rFonts w:cs="Arial"/>
          <w:lang w:eastAsia="zh-CN"/>
        </w:rPr>
      </w:pPr>
    </w:p>
    <w:p w14:paraId="5B742CD5" w14:textId="15771C59" w:rsidR="00A22E2D" w:rsidRDefault="00A22E2D" w:rsidP="0027671B">
      <w:pPr>
        <w:rPr>
          <w:rFonts w:cs="Arial"/>
          <w:lang w:eastAsia="zh-CN"/>
        </w:rPr>
      </w:pPr>
    </w:p>
    <w:p w14:paraId="5AD08AAF" w14:textId="10E97570" w:rsidR="00A22E2D" w:rsidRDefault="00A22E2D" w:rsidP="0027671B">
      <w:pPr>
        <w:rPr>
          <w:rFonts w:cs="Arial"/>
          <w:lang w:eastAsia="zh-CN"/>
        </w:rPr>
      </w:pPr>
    </w:p>
    <w:p w14:paraId="674B0DDF" w14:textId="10C47F47" w:rsidR="00A22E2D" w:rsidRDefault="00A22E2D" w:rsidP="0027671B">
      <w:pPr>
        <w:rPr>
          <w:rFonts w:cs="Arial"/>
          <w:lang w:eastAsia="zh-CN"/>
        </w:rPr>
      </w:pPr>
    </w:p>
    <w:p w14:paraId="5D53752C" w14:textId="0813AEF1" w:rsidR="00A22E2D" w:rsidRDefault="00A22E2D" w:rsidP="0027671B">
      <w:pPr>
        <w:rPr>
          <w:rFonts w:cs="Arial"/>
          <w:lang w:eastAsia="zh-CN"/>
        </w:rPr>
      </w:pPr>
    </w:p>
    <w:p w14:paraId="762B0D3F" w14:textId="731EA034" w:rsidR="00A22E2D" w:rsidRDefault="00A22E2D" w:rsidP="0027671B">
      <w:pPr>
        <w:rPr>
          <w:rFonts w:cs="Arial"/>
          <w:lang w:eastAsia="zh-CN"/>
        </w:rPr>
      </w:pPr>
    </w:p>
    <w:p w14:paraId="78F4E34C" w14:textId="01D0F179" w:rsidR="00A22E2D" w:rsidRDefault="00A22E2D" w:rsidP="0027671B">
      <w:pPr>
        <w:rPr>
          <w:rFonts w:cs="Arial"/>
          <w:lang w:eastAsia="zh-CN"/>
        </w:rPr>
      </w:pPr>
    </w:p>
    <w:p w14:paraId="37713387" w14:textId="3F74E0AC" w:rsidR="00A22E2D" w:rsidRDefault="00A22E2D" w:rsidP="0027671B">
      <w:pPr>
        <w:rPr>
          <w:rFonts w:cs="Arial"/>
          <w:lang w:eastAsia="zh-CN"/>
        </w:rPr>
      </w:pPr>
    </w:p>
    <w:p w14:paraId="01DC0952" w14:textId="3D51C1F9" w:rsidR="00A22E2D" w:rsidRDefault="00A22E2D" w:rsidP="0027671B">
      <w:pPr>
        <w:rPr>
          <w:rFonts w:cs="Arial"/>
          <w:lang w:eastAsia="zh-CN"/>
        </w:rPr>
      </w:pPr>
    </w:p>
    <w:p w14:paraId="048B5340" w14:textId="72184F12" w:rsidR="00A22E2D" w:rsidRDefault="00A22E2D" w:rsidP="0027671B">
      <w:pPr>
        <w:rPr>
          <w:rFonts w:cs="Arial"/>
          <w:lang w:eastAsia="zh-CN"/>
        </w:rPr>
      </w:pPr>
    </w:p>
    <w:p w14:paraId="299E4B85" w14:textId="2FBAADDF" w:rsidR="00A22E2D" w:rsidRDefault="00A22E2D" w:rsidP="0027671B">
      <w:pPr>
        <w:rPr>
          <w:rFonts w:cs="Arial"/>
          <w:lang w:eastAsia="zh-CN"/>
        </w:rPr>
      </w:pPr>
    </w:p>
    <w:p w14:paraId="27AD0C05" w14:textId="1A6429DB" w:rsidR="00A22E2D" w:rsidRDefault="00A22E2D" w:rsidP="0027671B">
      <w:pPr>
        <w:rPr>
          <w:rFonts w:cs="Arial"/>
          <w:lang w:eastAsia="zh-CN"/>
        </w:rPr>
      </w:pPr>
    </w:p>
    <w:p w14:paraId="0FA67C18" w14:textId="36E54A7A" w:rsidR="00A22E2D" w:rsidRDefault="00A22E2D" w:rsidP="0027671B">
      <w:pPr>
        <w:rPr>
          <w:rFonts w:cs="Arial"/>
          <w:lang w:eastAsia="zh-CN"/>
        </w:rPr>
      </w:pPr>
    </w:p>
    <w:p w14:paraId="1566F3F1" w14:textId="635ABA2F" w:rsidR="00A22E2D" w:rsidRDefault="00A22E2D" w:rsidP="0027671B">
      <w:pPr>
        <w:rPr>
          <w:rFonts w:cs="Arial"/>
          <w:lang w:eastAsia="zh-CN"/>
        </w:rPr>
      </w:pPr>
    </w:p>
    <w:p w14:paraId="2AA57F15" w14:textId="18FE3CF6" w:rsidR="002B4697" w:rsidRDefault="002B4697" w:rsidP="0027671B">
      <w:pPr>
        <w:rPr>
          <w:rFonts w:cs="Arial"/>
          <w:lang w:eastAsia="zh-CN"/>
        </w:rPr>
      </w:pPr>
    </w:p>
    <w:p w14:paraId="6C756070" w14:textId="46381868" w:rsidR="002B4697" w:rsidRDefault="002B4697" w:rsidP="0027671B">
      <w:pPr>
        <w:rPr>
          <w:rFonts w:cs="Arial"/>
          <w:lang w:eastAsia="zh-CN"/>
        </w:rPr>
      </w:pPr>
    </w:p>
    <w:p w14:paraId="710D1EC7" w14:textId="77777777" w:rsidR="002B4697" w:rsidRDefault="002B4697" w:rsidP="0027671B">
      <w:pPr>
        <w:rPr>
          <w:rFonts w:cs="Arial"/>
          <w:lang w:eastAsia="zh-CN"/>
        </w:rPr>
      </w:pPr>
    </w:p>
    <w:p w14:paraId="23741A6F" w14:textId="77777777" w:rsidR="00741AA6" w:rsidRPr="007C20FA" w:rsidRDefault="00741AA6" w:rsidP="00741AA6">
      <w:pPr>
        <w:pStyle w:val="Heading2"/>
      </w:pPr>
      <w:bookmarkStart w:id="78" w:name="_Toc13671951"/>
      <w:bookmarkStart w:id="79" w:name="_Toc397081437"/>
      <w:r>
        <w:t>Feature Variants</w:t>
      </w:r>
      <w:bookmarkEnd w:id="78"/>
    </w:p>
    <w:p w14:paraId="3826C9D3" w14:textId="77777777" w:rsidR="00E322B9" w:rsidRDefault="00E322B9" w:rsidP="00FC6ED2">
      <w:pPr>
        <w:shd w:val="clear" w:color="auto" w:fill="D6E3BC" w:themeFill="accent3" w:themeFillTint="66"/>
        <w:rPr>
          <w:rStyle w:val="SubtleEmphasis"/>
        </w:rPr>
      </w:pPr>
      <w:r w:rsidRPr="006955B0">
        <w:rPr>
          <w:rStyle w:val="SubtleEmphasis"/>
          <w:b/>
        </w:rPr>
        <w:t>#Hint:</w:t>
      </w:r>
      <w:r>
        <w:rPr>
          <w:rStyle w:val="SubtleEmphasis"/>
        </w:rPr>
        <w:t xml:space="preserve"> </w:t>
      </w:r>
      <w:r w:rsidR="00C35116">
        <w:rPr>
          <w:rStyle w:val="SubtleEmphasis"/>
        </w:rPr>
        <w:t>D</w:t>
      </w:r>
      <w:r w:rsidRPr="009B4EB0">
        <w:rPr>
          <w:rStyle w:val="SubtleEmphasis"/>
        </w:rPr>
        <w:t xml:space="preserve">efinitions for different variants of </w:t>
      </w:r>
      <w:r w:rsidR="00253FF5">
        <w:rPr>
          <w:rStyle w:val="SubtleEmphasis"/>
        </w:rPr>
        <w:t>the feature</w:t>
      </w:r>
      <w:r w:rsidR="00C35116">
        <w:rPr>
          <w:rStyle w:val="SubtleEmphasis"/>
        </w:rPr>
        <w:t xml:space="preserve"> (if applicable)</w:t>
      </w:r>
      <w:r w:rsidR="00253FF5">
        <w:rPr>
          <w:rStyle w:val="SubtleEmphasis"/>
        </w:rPr>
        <w:t xml:space="preserve">. </w:t>
      </w:r>
      <w:r w:rsidR="008B77BB">
        <w:rPr>
          <w:rStyle w:val="SubtleEmphasis"/>
        </w:rPr>
        <w:t>Give each variant a descriptive name by which it can be referenced further</w:t>
      </w:r>
      <w:r w:rsidR="003E4A3D">
        <w:rPr>
          <w:rStyle w:val="SubtleEmphasis"/>
        </w:rPr>
        <w:t xml:space="preserve"> </w:t>
      </w:r>
      <w:r w:rsidR="008B77BB">
        <w:rPr>
          <w:rStyle w:val="SubtleEmphasis"/>
        </w:rPr>
        <w:t xml:space="preserve">on in the document. </w:t>
      </w:r>
      <w:r w:rsidR="00253FF5">
        <w:rPr>
          <w:rStyle w:val="SubtleEmphasis"/>
        </w:rPr>
        <w:t>If no variant</w:t>
      </w:r>
      <w:r w:rsidR="00C35116">
        <w:rPr>
          <w:rStyle w:val="SubtleEmphasis"/>
        </w:rPr>
        <w:t xml:space="preserve"> exists</w:t>
      </w:r>
      <w:r w:rsidR="00253FF5">
        <w:rPr>
          <w:rStyle w:val="SubtleEmphasis"/>
        </w:rPr>
        <w:t>, state “No Feature Variants”</w:t>
      </w:r>
      <w:r w:rsidR="00C35116">
        <w:rPr>
          <w:rStyle w:val="SubtleEmphasis"/>
        </w:rPr>
        <w:t>.</w:t>
      </w:r>
    </w:p>
    <w:p w14:paraId="431971A7" w14:textId="77777777" w:rsidR="00063792" w:rsidRPr="00531AAA" w:rsidRDefault="00063792" w:rsidP="00FC6ED2">
      <w:pPr>
        <w:shd w:val="clear" w:color="auto" w:fill="D6E3BC" w:themeFill="accent3" w:themeFillTint="66"/>
        <w:rPr>
          <w:rStyle w:val="SubtleEmphasis"/>
        </w:rPr>
      </w:pPr>
      <w:r w:rsidRPr="00063792">
        <w:rPr>
          <w:rStyle w:val="SubtleEmphasis"/>
        </w:rPr>
        <w:t xml:space="preserve">The Variant Description </w:t>
      </w:r>
      <w:r>
        <w:rPr>
          <w:rStyle w:val="SubtleEmphasis"/>
        </w:rPr>
        <w:t xml:space="preserve">should give a short informative </w:t>
      </w:r>
      <w:r w:rsidRPr="00063792">
        <w:rPr>
          <w:rStyle w:val="SubtleEmphasis"/>
        </w:rPr>
        <w:t>text which de</w:t>
      </w:r>
      <w:r>
        <w:rPr>
          <w:rStyle w:val="SubtleEmphasis"/>
        </w:rPr>
        <w:t>scribes the variants</w:t>
      </w:r>
      <w:r w:rsidRPr="00063792">
        <w:rPr>
          <w:rStyle w:val="SubtleEmphasis"/>
        </w:rPr>
        <w:t xml:space="preserve"> of the </w:t>
      </w:r>
      <w:r w:rsidR="00364C4F">
        <w:rPr>
          <w:rStyle w:val="SubtleEmphasis"/>
        </w:rPr>
        <w:t>feature.</w:t>
      </w:r>
    </w:p>
    <w:p w14:paraId="4229F0E1" w14:textId="77777777" w:rsidR="00741AA6" w:rsidRPr="007C20FA" w:rsidRDefault="00741AA6" w:rsidP="00741AA6">
      <w:pPr>
        <w:rPr>
          <w:rFonts w:cs="Arial"/>
          <w:color w:val="808080"/>
          <w:szCs w:val="2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01"/>
        <w:gridCol w:w="5529"/>
        <w:gridCol w:w="2976"/>
      </w:tblGrid>
      <w:tr w:rsidR="00412038" w14:paraId="4EA45F6F" w14:textId="77777777" w:rsidTr="00FC6ED2">
        <w:trPr>
          <w:trHeight w:val="805"/>
        </w:trPr>
        <w:tc>
          <w:tcPr>
            <w:tcW w:w="1701" w:type="dxa"/>
            <w:shd w:val="clear" w:color="auto" w:fill="D9D9D9" w:themeFill="background1" w:themeFillShade="D9"/>
          </w:tcPr>
          <w:p w14:paraId="5E0AC014" w14:textId="77777777" w:rsidR="00412038" w:rsidRPr="000D0295" w:rsidRDefault="00412038" w:rsidP="00D21F02">
            <w:pPr>
              <w:pStyle w:val="Caption"/>
              <w:rPr>
                <w:lang w:val="en-GB"/>
              </w:rPr>
            </w:pPr>
            <w:r w:rsidRPr="000D0295">
              <w:rPr>
                <w:lang w:val="en-GB"/>
              </w:rPr>
              <w:t>Variant Name</w:t>
            </w:r>
          </w:p>
        </w:tc>
        <w:tc>
          <w:tcPr>
            <w:tcW w:w="5529" w:type="dxa"/>
            <w:shd w:val="clear" w:color="auto" w:fill="D9D9D9" w:themeFill="background1" w:themeFillShade="D9"/>
          </w:tcPr>
          <w:p w14:paraId="5D779F06" w14:textId="77777777" w:rsidR="00412038" w:rsidRPr="000D0295" w:rsidRDefault="00412038" w:rsidP="00D21F02">
            <w:pPr>
              <w:pStyle w:val="Caption"/>
              <w:rPr>
                <w:lang w:val="en-GB"/>
              </w:rPr>
            </w:pPr>
            <w:r w:rsidRPr="000D0295">
              <w:rPr>
                <w:lang w:val="en-GB"/>
              </w:rPr>
              <w:t>Variant Description</w:t>
            </w:r>
          </w:p>
        </w:tc>
        <w:tc>
          <w:tcPr>
            <w:tcW w:w="2976" w:type="dxa"/>
            <w:shd w:val="clear" w:color="auto" w:fill="D9D9D9" w:themeFill="background1" w:themeFillShade="D9"/>
          </w:tcPr>
          <w:p w14:paraId="511C8843" w14:textId="77777777" w:rsidR="00412038" w:rsidRPr="000D0295" w:rsidRDefault="009B22DC" w:rsidP="00D21F02">
            <w:pPr>
              <w:pStyle w:val="Caption"/>
              <w:rPr>
                <w:lang w:val="en-GB"/>
              </w:rPr>
            </w:pPr>
            <w:r>
              <w:rPr>
                <w:lang w:val="en-GB"/>
              </w:rPr>
              <w:t>Remarks</w:t>
            </w:r>
          </w:p>
        </w:tc>
      </w:tr>
      <w:tr w:rsidR="00412038" w14:paraId="03553817" w14:textId="77777777" w:rsidTr="00FC6ED2">
        <w:tc>
          <w:tcPr>
            <w:tcW w:w="1701" w:type="dxa"/>
          </w:tcPr>
          <w:p w14:paraId="12EE1126" w14:textId="77777777" w:rsidR="00412038" w:rsidRPr="006D1C07" w:rsidRDefault="00412038" w:rsidP="008B77BB">
            <w:pPr>
              <w:rPr>
                <w:b/>
              </w:rPr>
            </w:pPr>
          </w:p>
        </w:tc>
        <w:tc>
          <w:tcPr>
            <w:tcW w:w="5529" w:type="dxa"/>
          </w:tcPr>
          <w:p w14:paraId="5214A0E4" w14:textId="77777777" w:rsidR="00412038" w:rsidRDefault="00412038" w:rsidP="00C35116"/>
        </w:tc>
        <w:tc>
          <w:tcPr>
            <w:tcW w:w="2976" w:type="dxa"/>
          </w:tcPr>
          <w:p w14:paraId="7C6D2C9B" w14:textId="77777777" w:rsidR="00412038" w:rsidRDefault="00412038" w:rsidP="009B22DC"/>
        </w:tc>
      </w:tr>
      <w:tr w:rsidR="00412038" w14:paraId="0A5B8791" w14:textId="77777777" w:rsidTr="00FC6ED2">
        <w:tc>
          <w:tcPr>
            <w:tcW w:w="1701" w:type="dxa"/>
          </w:tcPr>
          <w:p w14:paraId="77556E8B" w14:textId="77777777" w:rsidR="00412038" w:rsidRPr="006D1C07" w:rsidRDefault="00412038" w:rsidP="00D21F02">
            <w:pPr>
              <w:rPr>
                <w:b/>
              </w:rPr>
            </w:pPr>
          </w:p>
        </w:tc>
        <w:tc>
          <w:tcPr>
            <w:tcW w:w="5529" w:type="dxa"/>
          </w:tcPr>
          <w:p w14:paraId="237EC070" w14:textId="77777777" w:rsidR="00412038" w:rsidRDefault="00412038" w:rsidP="00CD482E"/>
        </w:tc>
        <w:tc>
          <w:tcPr>
            <w:tcW w:w="2976" w:type="dxa"/>
          </w:tcPr>
          <w:p w14:paraId="50A94F7E" w14:textId="77777777" w:rsidR="00412038" w:rsidRDefault="00412038" w:rsidP="00D21F02"/>
        </w:tc>
      </w:tr>
      <w:tr w:rsidR="00412038" w14:paraId="57D8AD7E" w14:textId="77777777" w:rsidTr="00FC6ED2">
        <w:tc>
          <w:tcPr>
            <w:tcW w:w="1701" w:type="dxa"/>
          </w:tcPr>
          <w:p w14:paraId="746C83A3" w14:textId="77777777" w:rsidR="00412038" w:rsidRPr="006D1C07" w:rsidRDefault="00412038" w:rsidP="00AB2156">
            <w:pPr>
              <w:rPr>
                <w:b/>
              </w:rPr>
            </w:pPr>
          </w:p>
        </w:tc>
        <w:tc>
          <w:tcPr>
            <w:tcW w:w="5529" w:type="dxa"/>
          </w:tcPr>
          <w:p w14:paraId="02030CBD" w14:textId="77777777" w:rsidR="00412038" w:rsidRDefault="00412038" w:rsidP="009B22DC"/>
        </w:tc>
        <w:tc>
          <w:tcPr>
            <w:tcW w:w="2976" w:type="dxa"/>
          </w:tcPr>
          <w:p w14:paraId="4A0C6056" w14:textId="77777777" w:rsidR="00412038" w:rsidRDefault="00412038" w:rsidP="009C2384">
            <w:pPr>
              <w:keepNext/>
            </w:pPr>
          </w:p>
        </w:tc>
      </w:tr>
    </w:tbl>
    <w:p w14:paraId="2E849AFC" w14:textId="77777777" w:rsidR="00741AA6" w:rsidRPr="009C2384" w:rsidRDefault="009C2384" w:rsidP="00054DF3">
      <w:pPr>
        <w:pStyle w:val="Caption"/>
      </w:pPr>
      <w:bookmarkStart w:id="80" w:name="_Toc13672014"/>
      <w:r w:rsidRPr="009C2384">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7</w:t>
      </w:r>
      <w:r w:rsidR="002C1D22">
        <w:rPr>
          <w:noProof/>
        </w:rPr>
        <w:fldChar w:fldCharType="end"/>
      </w:r>
      <w:r w:rsidRPr="009C2384">
        <w:t>: Feature Variants</w:t>
      </w:r>
      <w:bookmarkEnd w:id="80"/>
    </w:p>
    <w:p w14:paraId="303A71B7" w14:textId="77777777" w:rsidR="000C0B77" w:rsidRDefault="000C0B77" w:rsidP="004574B4">
      <w:pPr>
        <w:pStyle w:val="Heading3"/>
      </w:pPr>
      <w:bookmarkStart w:id="81" w:name="_Toc13671952"/>
      <w:r>
        <w:t>Regions &amp; Markets</w:t>
      </w:r>
      <w:bookmarkEnd w:id="81"/>
    </w:p>
    <w:p w14:paraId="4D294DD9" w14:textId="77777777" w:rsidR="001F2F3B" w:rsidRDefault="0006574F" w:rsidP="00FC6ED2">
      <w:pPr>
        <w:shd w:val="clear" w:color="auto" w:fill="D6E3BC" w:themeFill="accent3" w:themeFillTint="66"/>
        <w:rPr>
          <w:rStyle w:val="SubtleEmphasis"/>
        </w:rPr>
      </w:pPr>
      <w:r w:rsidRPr="006955B0">
        <w:rPr>
          <w:rStyle w:val="SubtleEmphasis"/>
          <w:b/>
        </w:rPr>
        <w:t>#Hint:</w:t>
      </w:r>
      <w:r w:rsidRPr="00E322B9">
        <w:rPr>
          <w:rStyle w:val="SubtleEmphasis"/>
        </w:rPr>
        <w:t xml:space="preserve"> </w:t>
      </w:r>
      <w:r w:rsidR="001F2F3B" w:rsidRPr="00E322B9">
        <w:rPr>
          <w:rStyle w:val="SubtleEmphasis"/>
        </w:rPr>
        <w:t>Description of purpose and</w:t>
      </w:r>
      <w:r w:rsidR="00EA04E5" w:rsidRPr="00E322B9">
        <w:rPr>
          <w:rStyle w:val="SubtleEmphasis"/>
        </w:rPr>
        <w:t xml:space="preserve"> functionality of the feature.</w:t>
      </w:r>
      <w:r w:rsidR="008B77BB">
        <w:rPr>
          <w:rStyle w:val="SubtleEmphasis"/>
        </w:rPr>
        <w:t xml:space="preserve"> If there is no variant, </w:t>
      </w:r>
      <w:r w:rsidR="00A41AEE">
        <w:rPr>
          <w:rStyle w:val="SubtleEmphasis"/>
        </w:rPr>
        <w:t>give feature name in first column</w:t>
      </w:r>
      <w:r w:rsidR="008B77BB">
        <w:rPr>
          <w:rStyle w:val="SubtleEmphasis"/>
        </w:rPr>
        <w:t>.</w:t>
      </w:r>
    </w:p>
    <w:p w14:paraId="449C6BE7" w14:textId="77777777" w:rsidR="00F366EE" w:rsidRDefault="00F366EE" w:rsidP="00412038"/>
    <w:tbl>
      <w:tblPr>
        <w:tblW w:w="10206" w:type="dxa"/>
        <w:tblInd w:w="108" w:type="dxa"/>
        <w:tblLook w:val="0620" w:firstRow="1" w:lastRow="0" w:firstColumn="0" w:lastColumn="0" w:noHBand="1" w:noVBand="1"/>
      </w:tblPr>
      <w:tblGrid>
        <w:gridCol w:w="1670"/>
        <w:gridCol w:w="1591"/>
        <w:gridCol w:w="1559"/>
        <w:gridCol w:w="1229"/>
        <w:gridCol w:w="1727"/>
        <w:gridCol w:w="1352"/>
        <w:gridCol w:w="1078"/>
      </w:tblGrid>
      <w:tr w:rsidR="00D410AE" w14:paraId="4243640B" w14:textId="77777777" w:rsidTr="00FC6ED2">
        <w:trPr>
          <w:trHeight w:val="1083"/>
        </w:trPr>
        <w:tc>
          <w:tcPr>
            <w:tcW w:w="1670" w:type="dxa"/>
            <w:tcBorders>
              <w:top w:val="single" w:sz="4" w:space="0" w:color="auto"/>
              <w:left w:val="single" w:sz="4" w:space="0" w:color="auto"/>
              <w:bottom w:val="single" w:sz="4" w:space="0" w:color="auto"/>
              <w:right w:val="single" w:sz="4" w:space="0" w:color="auto"/>
              <w:tl2br w:val="single" w:sz="4" w:space="0" w:color="auto"/>
            </w:tcBorders>
            <w:shd w:val="clear" w:color="auto" w:fill="D9D9D9" w:themeFill="background1" w:themeFillShade="D9"/>
          </w:tcPr>
          <w:p w14:paraId="3FE4503D" w14:textId="77777777" w:rsidR="00D410AE" w:rsidRPr="001C5D2D" w:rsidRDefault="00D410AE" w:rsidP="001C5D2D">
            <w:pPr>
              <w:jc w:val="right"/>
              <w:rPr>
                <w:b/>
                <w:sz w:val="18"/>
                <w:szCs w:val="18"/>
              </w:rPr>
            </w:pPr>
            <w:r w:rsidRPr="001C5D2D">
              <w:rPr>
                <w:b/>
                <w:sz w:val="18"/>
                <w:szCs w:val="18"/>
              </w:rPr>
              <w:t>Market /</w:t>
            </w:r>
          </w:p>
          <w:p w14:paraId="34E70D67" w14:textId="77777777" w:rsidR="00D410AE" w:rsidRPr="001C5D2D" w:rsidRDefault="00D410AE" w:rsidP="001C5D2D">
            <w:pPr>
              <w:jc w:val="right"/>
              <w:rPr>
                <w:b/>
                <w:sz w:val="18"/>
                <w:szCs w:val="18"/>
              </w:rPr>
            </w:pPr>
            <w:r w:rsidRPr="001C5D2D">
              <w:rPr>
                <w:b/>
                <w:sz w:val="18"/>
                <w:szCs w:val="18"/>
              </w:rPr>
              <w:t xml:space="preserve"> Region</w:t>
            </w:r>
          </w:p>
          <w:p w14:paraId="1EF9E8B5" w14:textId="77777777" w:rsidR="00D410AE" w:rsidRPr="001C5D2D" w:rsidRDefault="00D410AE" w:rsidP="001C5D2D">
            <w:pPr>
              <w:pStyle w:val="Caption"/>
              <w:jc w:val="left"/>
              <w:rPr>
                <w:sz w:val="18"/>
                <w:szCs w:val="18"/>
              </w:rPr>
            </w:pPr>
            <w:r w:rsidRPr="001C5D2D">
              <w:rPr>
                <w:sz w:val="18"/>
                <w:szCs w:val="18"/>
              </w:rPr>
              <w:t>Variant</w:t>
            </w:r>
            <w:r w:rsidRPr="001C5D2D">
              <w:rPr>
                <w:sz w:val="18"/>
                <w:szCs w:val="18"/>
              </w:rPr>
              <w:br/>
              <w:t xml:space="preserve">Name </w:t>
            </w:r>
          </w:p>
        </w:tc>
        <w:tc>
          <w:tcPr>
            <w:tcW w:w="1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13BBF" w14:textId="77777777" w:rsidR="00D410AE" w:rsidRPr="001C5D2D" w:rsidRDefault="00D410AE" w:rsidP="00D410AE">
            <w:pPr>
              <w:rPr>
                <w:sz w:val="18"/>
                <w:szCs w:val="18"/>
              </w:rPr>
            </w:pPr>
            <w:r>
              <w:rPr>
                <w:b/>
                <w:sz w:val="18"/>
                <w:szCs w:val="18"/>
              </w:rPr>
              <w:t xml:space="preserve">North </w:t>
            </w:r>
            <w:r w:rsidRPr="001C5D2D">
              <w:rPr>
                <w:b/>
                <w:sz w:val="18"/>
                <w:szCs w:val="18"/>
              </w:rPr>
              <w:t>America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3DFFFA" w14:textId="77777777" w:rsidR="00D410AE" w:rsidRPr="00D410AE" w:rsidRDefault="00D410AE" w:rsidP="00D410AE">
            <w:pPr>
              <w:rPr>
                <w:b/>
                <w:sz w:val="18"/>
                <w:szCs w:val="18"/>
              </w:rPr>
            </w:pPr>
            <w:r w:rsidRPr="001C5D2D">
              <w:rPr>
                <w:b/>
                <w:sz w:val="18"/>
                <w:szCs w:val="18"/>
              </w:rPr>
              <w:t>South America</w:t>
            </w:r>
          </w:p>
        </w:tc>
        <w:tc>
          <w:tcPr>
            <w:tcW w:w="1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9201BF" w14:textId="77777777" w:rsidR="00D410AE" w:rsidRPr="001C5D2D" w:rsidRDefault="00D410AE" w:rsidP="00D410AE">
            <w:pPr>
              <w:rPr>
                <w:b/>
                <w:sz w:val="18"/>
                <w:szCs w:val="18"/>
              </w:rPr>
            </w:pPr>
            <w:r w:rsidRPr="001C5D2D">
              <w:rPr>
                <w:b/>
                <w:sz w:val="18"/>
                <w:szCs w:val="18"/>
              </w:rPr>
              <w:t>Europe</w:t>
            </w:r>
          </w:p>
        </w:tc>
        <w:tc>
          <w:tcPr>
            <w:tcW w:w="1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59D3C1" w14:textId="77777777" w:rsidR="00D410AE" w:rsidRPr="00D410AE" w:rsidRDefault="00D410AE" w:rsidP="00EA5D7F">
            <w:pPr>
              <w:rPr>
                <w:b/>
                <w:sz w:val="18"/>
                <w:szCs w:val="18"/>
              </w:rPr>
            </w:pPr>
            <w:r>
              <w:rPr>
                <w:b/>
                <w:sz w:val="18"/>
                <w:szCs w:val="18"/>
              </w:rPr>
              <w:t>Middle</w:t>
            </w:r>
            <w:r w:rsidR="00364C4F">
              <w:rPr>
                <w:b/>
                <w:sz w:val="18"/>
                <w:szCs w:val="18"/>
              </w:rPr>
              <w:t xml:space="preserve"> </w:t>
            </w:r>
            <w:r>
              <w:rPr>
                <w:b/>
                <w:sz w:val="18"/>
                <w:szCs w:val="18"/>
              </w:rPr>
              <w:t>East</w:t>
            </w:r>
            <w:r w:rsidR="00364C4F">
              <w:rPr>
                <w:b/>
                <w:sz w:val="18"/>
                <w:szCs w:val="18"/>
              </w:rPr>
              <w:t xml:space="preserve"> </w:t>
            </w:r>
            <w:r>
              <w:rPr>
                <w:b/>
                <w:sz w:val="18"/>
                <w:szCs w:val="18"/>
              </w:rPr>
              <w:t>/</w:t>
            </w:r>
            <w:r w:rsidR="00364C4F">
              <w:rPr>
                <w:b/>
                <w:sz w:val="18"/>
                <w:szCs w:val="18"/>
              </w:rPr>
              <w:t xml:space="preserve"> </w:t>
            </w:r>
            <w:r>
              <w:rPr>
                <w:b/>
                <w:sz w:val="18"/>
                <w:szCs w:val="18"/>
              </w:rPr>
              <w:t>Africa</w:t>
            </w:r>
          </w:p>
        </w:tc>
        <w:tc>
          <w:tcPr>
            <w:tcW w:w="1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1D6502" w14:textId="77777777" w:rsidR="00D410AE" w:rsidRPr="00D410AE" w:rsidRDefault="00D410AE" w:rsidP="00EA5D7F">
            <w:pPr>
              <w:rPr>
                <w:b/>
                <w:sz w:val="18"/>
                <w:szCs w:val="18"/>
              </w:rPr>
            </w:pPr>
            <w:r>
              <w:rPr>
                <w:b/>
                <w:sz w:val="18"/>
                <w:szCs w:val="18"/>
              </w:rPr>
              <w:t>Asia / Pacific</w:t>
            </w:r>
          </w:p>
        </w:tc>
        <w:tc>
          <w:tcPr>
            <w:tcW w:w="1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B8EC06" w14:textId="77777777" w:rsidR="00D410AE" w:rsidRPr="00D410AE" w:rsidRDefault="00D410AE" w:rsidP="00D410AE">
            <w:pPr>
              <w:rPr>
                <w:b/>
                <w:sz w:val="18"/>
                <w:szCs w:val="18"/>
              </w:rPr>
            </w:pPr>
            <w:r w:rsidRPr="001C5D2D">
              <w:rPr>
                <w:b/>
                <w:sz w:val="18"/>
                <w:szCs w:val="18"/>
              </w:rPr>
              <w:t>China</w:t>
            </w:r>
          </w:p>
        </w:tc>
      </w:tr>
      <w:tr w:rsidR="00D410AE" w14:paraId="4FBDBC43" w14:textId="77777777" w:rsidTr="00FC6ED2">
        <w:tc>
          <w:tcPr>
            <w:tcW w:w="1670" w:type="dxa"/>
            <w:tcBorders>
              <w:top w:val="single" w:sz="4" w:space="0" w:color="auto"/>
              <w:left w:val="single" w:sz="4" w:space="0" w:color="auto"/>
              <w:bottom w:val="single" w:sz="4" w:space="0" w:color="auto"/>
              <w:right w:val="single" w:sz="4" w:space="0" w:color="auto"/>
            </w:tcBorders>
          </w:tcPr>
          <w:p w14:paraId="2E61C6E0" w14:textId="77777777" w:rsidR="00D410AE" w:rsidRPr="00724EFB" w:rsidRDefault="00D410AE" w:rsidP="0003780F">
            <w:pPr>
              <w:rPr>
                <w:b/>
              </w:rPr>
            </w:pPr>
          </w:p>
        </w:tc>
        <w:tc>
          <w:tcPr>
            <w:tcW w:w="1591" w:type="dxa"/>
            <w:tcBorders>
              <w:top w:val="single" w:sz="4" w:space="0" w:color="auto"/>
              <w:left w:val="single" w:sz="4" w:space="0" w:color="auto"/>
              <w:bottom w:val="single" w:sz="4" w:space="0" w:color="auto"/>
              <w:right w:val="single" w:sz="4" w:space="0" w:color="auto"/>
            </w:tcBorders>
            <w:vAlign w:val="center"/>
          </w:tcPr>
          <w:p w14:paraId="781740C9" w14:textId="77777777" w:rsidR="00D410AE" w:rsidRPr="00724EFB" w:rsidRDefault="007E62EF" w:rsidP="00A904F0">
            <w:pPr>
              <w:jc w:val="center"/>
            </w:pPr>
            <w:r w:rsidRPr="00724EFB">
              <w:rPr>
                <w:i/>
              </w:rPr>
              <w:t xml:space="preserve">&lt;Put “Optional” or “Mandatory” </w:t>
            </w:r>
            <w:r w:rsidR="00A904F0" w:rsidRPr="00724EFB">
              <w:rPr>
                <w:i/>
              </w:rPr>
              <w:t>or some condition</w:t>
            </w:r>
            <w:r w:rsidR="008B77BB" w:rsidRPr="00724EFB">
              <w:rPr>
                <w:i/>
              </w:rPr>
              <w:t>al statement</w:t>
            </w:r>
            <w:r w:rsidR="00A904F0" w:rsidRPr="00724EFB">
              <w:rPr>
                <w:i/>
              </w:rPr>
              <w:t xml:space="preserve"> here</w:t>
            </w:r>
            <w:r w:rsidRPr="00724EFB">
              <w:rPr>
                <w:i/>
              </w:rPr>
              <w:t>&gt;</w:t>
            </w:r>
          </w:p>
        </w:tc>
        <w:tc>
          <w:tcPr>
            <w:tcW w:w="1559" w:type="dxa"/>
            <w:tcBorders>
              <w:top w:val="single" w:sz="4" w:space="0" w:color="auto"/>
              <w:left w:val="single" w:sz="4" w:space="0" w:color="auto"/>
              <w:bottom w:val="single" w:sz="4" w:space="0" w:color="auto"/>
              <w:right w:val="single" w:sz="4" w:space="0" w:color="auto"/>
            </w:tcBorders>
            <w:vAlign w:val="center"/>
          </w:tcPr>
          <w:p w14:paraId="2F1D4ED0" w14:textId="77777777" w:rsidR="00D410AE" w:rsidRPr="00724EFB" w:rsidRDefault="00D410AE" w:rsidP="00EA5D7F">
            <w:pPr>
              <w:jc w:val="center"/>
            </w:pPr>
          </w:p>
        </w:tc>
        <w:tc>
          <w:tcPr>
            <w:tcW w:w="1229" w:type="dxa"/>
            <w:tcBorders>
              <w:top w:val="single" w:sz="4" w:space="0" w:color="auto"/>
              <w:left w:val="single" w:sz="4" w:space="0" w:color="auto"/>
              <w:bottom w:val="single" w:sz="4" w:space="0" w:color="auto"/>
              <w:right w:val="single" w:sz="4" w:space="0" w:color="auto"/>
            </w:tcBorders>
            <w:vAlign w:val="center"/>
          </w:tcPr>
          <w:p w14:paraId="12655BB4" w14:textId="77777777" w:rsidR="00D410AE" w:rsidRPr="00724EFB" w:rsidRDefault="00D410AE" w:rsidP="00EA5D7F">
            <w:pPr>
              <w:jc w:val="center"/>
            </w:pPr>
          </w:p>
        </w:tc>
        <w:tc>
          <w:tcPr>
            <w:tcW w:w="1727" w:type="dxa"/>
            <w:tcBorders>
              <w:top w:val="single" w:sz="4" w:space="0" w:color="auto"/>
              <w:left w:val="single" w:sz="4" w:space="0" w:color="auto"/>
              <w:bottom w:val="single" w:sz="4" w:space="0" w:color="auto"/>
              <w:right w:val="single" w:sz="4" w:space="0" w:color="auto"/>
            </w:tcBorders>
            <w:vAlign w:val="center"/>
          </w:tcPr>
          <w:p w14:paraId="557BCF92" w14:textId="77777777" w:rsidR="00D410AE" w:rsidRPr="00724EFB" w:rsidRDefault="00D410AE" w:rsidP="00EA5D7F">
            <w:pPr>
              <w:jc w:val="center"/>
            </w:pPr>
          </w:p>
        </w:tc>
        <w:tc>
          <w:tcPr>
            <w:tcW w:w="1352" w:type="dxa"/>
            <w:tcBorders>
              <w:top w:val="single" w:sz="4" w:space="0" w:color="auto"/>
              <w:left w:val="single" w:sz="4" w:space="0" w:color="auto"/>
              <w:bottom w:val="single" w:sz="4" w:space="0" w:color="auto"/>
              <w:right w:val="single" w:sz="4" w:space="0" w:color="auto"/>
            </w:tcBorders>
            <w:vAlign w:val="center"/>
          </w:tcPr>
          <w:p w14:paraId="09D70350" w14:textId="77777777" w:rsidR="00D410AE" w:rsidRPr="00724EFB" w:rsidRDefault="00D410AE" w:rsidP="00EA5D7F">
            <w:pPr>
              <w:jc w:val="center"/>
            </w:pPr>
          </w:p>
        </w:tc>
        <w:tc>
          <w:tcPr>
            <w:tcW w:w="1078" w:type="dxa"/>
            <w:tcBorders>
              <w:top w:val="single" w:sz="4" w:space="0" w:color="auto"/>
              <w:left w:val="single" w:sz="4" w:space="0" w:color="auto"/>
              <w:bottom w:val="single" w:sz="4" w:space="0" w:color="auto"/>
              <w:right w:val="single" w:sz="4" w:space="0" w:color="auto"/>
            </w:tcBorders>
            <w:vAlign w:val="center"/>
          </w:tcPr>
          <w:p w14:paraId="18A6BD6D" w14:textId="1B1A2C3C" w:rsidR="00D410AE" w:rsidRPr="00FB2332" w:rsidRDefault="00D410AE" w:rsidP="009C2384">
            <w:pPr>
              <w:keepNext/>
              <w:jc w:val="center"/>
              <w:rPr>
                <w:i/>
              </w:rPr>
            </w:pPr>
          </w:p>
        </w:tc>
      </w:tr>
    </w:tbl>
    <w:p w14:paraId="3CEC42FD" w14:textId="77777777" w:rsidR="00412038" w:rsidRPr="009C2384" w:rsidRDefault="009C2384" w:rsidP="00054DF3">
      <w:pPr>
        <w:pStyle w:val="Caption"/>
      </w:pPr>
      <w:bookmarkStart w:id="82" w:name="_Toc13672015"/>
      <w:r w:rsidRPr="009C2384">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8</w:t>
      </w:r>
      <w:r w:rsidR="002C1D22">
        <w:rPr>
          <w:noProof/>
        </w:rPr>
        <w:fldChar w:fldCharType="end"/>
      </w:r>
      <w:r w:rsidRPr="009C2384">
        <w:t>: Regions &amp; Markets</w:t>
      </w:r>
      <w:bookmarkEnd w:id="82"/>
    </w:p>
    <w:p w14:paraId="4ED2A5EC" w14:textId="77777777" w:rsidR="00741AA6" w:rsidRDefault="000157E2" w:rsidP="00741AA6">
      <w:pPr>
        <w:pStyle w:val="Heading2"/>
      </w:pPr>
      <w:bookmarkStart w:id="83" w:name="_Toc13671953"/>
      <w:bookmarkStart w:id="84" w:name="_Toc215652140"/>
      <w:bookmarkStart w:id="85" w:name="_Toc397081444"/>
      <w:bookmarkStart w:id="86" w:name="_Toc215652148"/>
      <w:bookmarkEnd w:id="77"/>
      <w:bookmarkEnd w:id="79"/>
      <w:r>
        <w:t>Input Requirements</w:t>
      </w:r>
      <w:bookmarkEnd w:id="83"/>
    </w:p>
    <w:p w14:paraId="0234298D" w14:textId="77777777" w:rsidR="001F2F3B" w:rsidRPr="0063372E" w:rsidRDefault="00845E88" w:rsidP="00FC6ED2">
      <w:pPr>
        <w:shd w:val="clear" w:color="auto" w:fill="D6E3BC" w:themeFill="accent3" w:themeFillTint="66"/>
        <w:rPr>
          <w:rStyle w:val="SubtleEmphasis"/>
        </w:rPr>
      </w:pPr>
      <w:r w:rsidRPr="006955B0">
        <w:rPr>
          <w:rStyle w:val="SubtleEmphasis"/>
          <w:b/>
        </w:rPr>
        <w:t>#Hint:</w:t>
      </w:r>
      <w:r w:rsidRPr="0063372E">
        <w:rPr>
          <w:rStyle w:val="SubtleEmphasis"/>
        </w:rPr>
        <w:t xml:space="preserve"> </w:t>
      </w:r>
      <w:r w:rsidR="00A41AEE">
        <w:rPr>
          <w:rStyle w:val="SubtleEmphasis"/>
        </w:rPr>
        <w:t>List all input requirements, which are relevant for the feature. Typically, attribute requirements,</w:t>
      </w:r>
      <w:r w:rsidR="009F4BA0">
        <w:rPr>
          <w:rStyle w:val="SubtleEmphasis"/>
        </w:rPr>
        <w:t xml:space="preserve"> legal requirements </w:t>
      </w:r>
      <w:r w:rsidR="001F2F3B" w:rsidRPr="0063372E">
        <w:rPr>
          <w:rStyle w:val="SubtleEmphasis"/>
        </w:rPr>
        <w:t xml:space="preserve">as well as national </w:t>
      </w:r>
      <w:r w:rsidR="00A41AEE">
        <w:rPr>
          <w:rStyle w:val="SubtleEmphasis"/>
        </w:rPr>
        <w:t>and international standards</w:t>
      </w:r>
      <w:r w:rsidR="009F4BA0">
        <w:rPr>
          <w:rStyle w:val="SubtleEmphasis"/>
        </w:rPr>
        <w:t xml:space="preserve"> have to be considered</w:t>
      </w:r>
      <w:r w:rsidR="001F2F3B" w:rsidRPr="0063372E">
        <w:rPr>
          <w:rStyle w:val="SubtleEmphasis"/>
        </w:rPr>
        <w:t>.</w:t>
      </w:r>
    </w:p>
    <w:p w14:paraId="262ABF65" w14:textId="77777777" w:rsidR="00741AA6" w:rsidRPr="00CE5AA2" w:rsidRDefault="00741AA6" w:rsidP="00741AA6">
      <w:pPr>
        <w:pStyle w:val="Heading3"/>
        <w:rPr>
          <w:highlight w:val="yellow"/>
        </w:rPr>
      </w:pPr>
      <w:bookmarkStart w:id="87" w:name="_Toc397081431"/>
      <w:bookmarkStart w:id="88" w:name="_Toc13671954"/>
      <w:r w:rsidRPr="00CE5AA2">
        <w:rPr>
          <w:highlight w:val="yellow"/>
        </w:rPr>
        <w:t>Legal Requirements</w:t>
      </w:r>
      <w:bookmarkEnd w:id="87"/>
      <w:bookmarkEnd w:id="88"/>
    </w:p>
    <w:p w14:paraId="50FD4FDF" w14:textId="60DA17F2" w:rsidR="00AE0397" w:rsidRPr="00AE0397" w:rsidRDefault="00CE5AA2" w:rsidP="00AE0397">
      <w:pPr>
        <w:pStyle w:val="BodyText"/>
      </w:pPr>
      <w:r>
        <w:t>TBD</w:t>
      </w:r>
    </w:p>
    <w:p w14:paraId="20EE081D" w14:textId="77777777" w:rsidR="00CC4DA9" w:rsidRDefault="00CC4DA9" w:rsidP="00CC4DA9">
      <w:pPr>
        <w:pStyle w:val="Heading3"/>
      </w:pPr>
      <w:bookmarkStart w:id="89" w:name="_Toc397081433"/>
      <w:bookmarkStart w:id="90" w:name="_Toc13671955"/>
      <w:r w:rsidRPr="007C20FA">
        <w:t>Trustmark Requirements</w:t>
      </w:r>
      <w:bookmarkEnd w:id="89"/>
      <w:bookmarkEnd w:id="90"/>
    </w:p>
    <w:p w14:paraId="66B9FBCD" w14:textId="77777777" w:rsidR="00AE0397" w:rsidRPr="00AE0397" w:rsidRDefault="00AE0397" w:rsidP="00AE0397">
      <w:pPr>
        <w:pStyle w:val="BodyText"/>
      </w:pPr>
    </w:p>
    <w:p w14:paraId="07FDDB51" w14:textId="77777777" w:rsidR="00741AA6" w:rsidRDefault="00741AA6" w:rsidP="00741AA6">
      <w:pPr>
        <w:pStyle w:val="Heading3"/>
      </w:pPr>
      <w:bookmarkStart w:id="91" w:name="_Toc397081432"/>
      <w:bookmarkStart w:id="92" w:name="_Toc13671956"/>
      <w:r w:rsidRPr="007C20FA">
        <w:t>Industry Standards</w:t>
      </w:r>
      <w:bookmarkEnd w:id="91"/>
      <w:bookmarkEnd w:id="92"/>
    </w:p>
    <w:p w14:paraId="30D35EDC" w14:textId="77777777" w:rsidR="00AE0397" w:rsidRPr="00AE0397" w:rsidRDefault="00AE0397" w:rsidP="00AE0397">
      <w:pPr>
        <w:pStyle w:val="BodyText"/>
      </w:pPr>
    </w:p>
    <w:p w14:paraId="37EAECBF" w14:textId="77777777" w:rsidR="003A1067" w:rsidRPr="00CE5AA2" w:rsidRDefault="003A1067" w:rsidP="00B618BF">
      <w:pPr>
        <w:pStyle w:val="Heading2"/>
        <w:rPr>
          <w:highlight w:val="yellow"/>
        </w:rPr>
      </w:pPr>
      <w:bookmarkStart w:id="93" w:name="_Toc13671957"/>
      <w:r w:rsidRPr="00CE5AA2">
        <w:rPr>
          <w:highlight w:val="yellow"/>
        </w:rPr>
        <w:t>Lessons Learned</w:t>
      </w:r>
      <w:bookmarkEnd w:id="93"/>
    </w:p>
    <w:p w14:paraId="4A893886" w14:textId="77777777" w:rsidR="008B57DC" w:rsidRPr="00347A88" w:rsidRDefault="00A41AEE" w:rsidP="00FC6ED2">
      <w:pPr>
        <w:shd w:val="clear" w:color="auto" w:fill="D6E3BC" w:themeFill="accent3" w:themeFillTint="66"/>
        <w:rPr>
          <w:rStyle w:val="SubtleEmphasis"/>
        </w:rPr>
      </w:pPr>
      <w:r w:rsidRPr="00347A88">
        <w:rPr>
          <w:rStyle w:val="SubtleEmphasis"/>
          <w:b/>
        </w:rPr>
        <w:t>#Hint:</w:t>
      </w:r>
      <w:r w:rsidR="00B17487" w:rsidRPr="00347A88">
        <w:rPr>
          <w:rStyle w:val="SubtleEmphasis"/>
        </w:rPr>
        <w:t xml:space="preserve"> Additional information and lessons learned from previous development </w:t>
      </w:r>
      <w:r w:rsidR="008B57DC" w:rsidRPr="00347A88">
        <w:rPr>
          <w:rStyle w:val="SubtleEmphasis"/>
        </w:rPr>
        <w:t>or</w:t>
      </w:r>
      <w:r w:rsidR="00B17487" w:rsidRPr="00347A88">
        <w:rPr>
          <w:rStyle w:val="SubtleEmphasis"/>
        </w:rPr>
        <w:t xml:space="preserve"> relat</w:t>
      </w:r>
      <w:r w:rsidR="00DD09C6" w:rsidRPr="00347A88">
        <w:rPr>
          <w:rStyle w:val="SubtleEmphasis"/>
        </w:rPr>
        <w:t>ed features</w:t>
      </w:r>
      <w:r w:rsidR="008B57DC" w:rsidRPr="00347A88">
        <w:rPr>
          <w:rStyle w:val="SubtleEmphasis"/>
        </w:rPr>
        <w:t>. A typical source for Lessons Learned is the FMA Quality History.</w:t>
      </w:r>
    </w:p>
    <w:p w14:paraId="0D4A3E0E" w14:textId="77777777" w:rsidR="001A72A2" w:rsidRPr="00347A88" w:rsidRDefault="001A72A2" w:rsidP="00FC6ED2">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w:t>
      </w:r>
      <w:r w:rsidR="008B57DC" w:rsidRPr="00347A88">
        <w:rPr>
          <w:rStyle w:val="SubtleEmphasis"/>
        </w:rPr>
        <w:t>In context of Functional Safety Lessons Learned and similar</w:t>
      </w:r>
      <w:r w:rsidRPr="00347A88">
        <w:rPr>
          <w:rStyle w:val="SubtleEmphasis"/>
        </w:rPr>
        <w:t xml:space="preserve"> information </w:t>
      </w:r>
      <w:r w:rsidR="00A55E53" w:rsidRPr="00347A88">
        <w:rPr>
          <w:rStyle w:val="SubtleEmphasis"/>
        </w:rPr>
        <w:t>will</w:t>
      </w:r>
      <w:r w:rsidRPr="00347A88">
        <w:rPr>
          <w:rStyle w:val="SubtleEmphasis"/>
        </w:rPr>
        <w:t xml:space="preserve"> be used to</w:t>
      </w:r>
      <w:r w:rsidR="008B57DC" w:rsidRPr="00347A88">
        <w:rPr>
          <w:rStyle w:val="SubtleEmphasis"/>
        </w:rPr>
        <w:t xml:space="preserve"> check the completeness of the Functional Safety G</w:t>
      </w:r>
      <w:r w:rsidRPr="00347A88">
        <w:rPr>
          <w:rStyle w:val="SubtleEmphasis"/>
        </w:rPr>
        <w:t>o</w:t>
      </w:r>
      <w:r w:rsidR="008B57DC" w:rsidRPr="00347A88">
        <w:rPr>
          <w:rStyle w:val="SubtleEmphasis"/>
        </w:rPr>
        <w:t xml:space="preserve">als and </w:t>
      </w:r>
      <w:r w:rsidR="00A55E53" w:rsidRPr="00347A88">
        <w:rPr>
          <w:rStyle w:val="SubtleEmphasis"/>
        </w:rPr>
        <w:t>a</w:t>
      </w:r>
      <w:r w:rsidRPr="00347A88">
        <w:rPr>
          <w:rStyle w:val="SubtleEmphasis"/>
        </w:rPr>
        <w:t>ssumption</w:t>
      </w:r>
      <w:r w:rsidR="008B57DC" w:rsidRPr="00347A88">
        <w:rPr>
          <w:rStyle w:val="SubtleEmphasis"/>
        </w:rPr>
        <w:t>s</w:t>
      </w:r>
      <w:r w:rsidRPr="00347A88">
        <w:rPr>
          <w:rStyle w:val="SubtleEmphasis"/>
        </w:rPr>
        <w:t xml:space="preserve"> in the </w:t>
      </w:r>
      <w:r w:rsidR="00D142C1" w:rsidRPr="00347A88">
        <w:rPr>
          <w:rStyle w:val="SubtleEmphasis"/>
        </w:rPr>
        <w:t>Hazard Analysis and Risk Assessment (HARA)</w:t>
      </w:r>
      <w:r w:rsidRPr="00347A88">
        <w:rPr>
          <w:rStyle w:val="SubtleEmphasis"/>
        </w:rPr>
        <w:t>.</w:t>
      </w:r>
    </w:p>
    <w:p w14:paraId="743B5C99" w14:textId="77777777" w:rsidR="00B17487" w:rsidRPr="00347A88" w:rsidRDefault="001761FE" w:rsidP="00FC6ED2">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4" w:history="1">
        <w:r w:rsidR="00572A49" w:rsidRPr="00DE5C04">
          <w:rPr>
            <w:rStyle w:val="SubtleEmphasis"/>
            <w:color w:val="0000FF"/>
          </w:rPr>
          <w:t>Ford Functional Safety Sharepoint</w:t>
        </w:r>
      </w:hyperlink>
    </w:p>
    <w:p w14:paraId="16C76CCA" w14:textId="6B6EDF20" w:rsidR="00267F6F" w:rsidRPr="00617670" w:rsidRDefault="00267F6F" w:rsidP="00F50158">
      <w:pPr>
        <w:pStyle w:val="ListParagraph"/>
        <w:numPr>
          <w:ilvl w:val="0"/>
          <w:numId w:val="10"/>
        </w:numPr>
        <w:rPr>
          <w:rFonts w:ascii="Arial" w:hAnsi="Arial" w:cs="Arial"/>
          <w:lang w:eastAsia="zh-CN"/>
        </w:rPr>
      </w:pPr>
      <w:r>
        <w:rPr>
          <w:rFonts w:ascii="Arial" w:hAnsi="Arial" w:cs="Arial" w:hint="eastAsia"/>
          <w:lang w:eastAsia="zh-CN"/>
        </w:rPr>
        <w:t>数据传输过程中网络信号不佳；</w:t>
      </w:r>
    </w:p>
    <w:p w14:paraId="7BA53468" w14:textId="444D7ADA" w:rsidR="00267F6F" w:rsidRPr="00617670" w:rsidRDefault="00267F6F" w:rsidP="00F50158">
      <w:pPr>
        <w:pStyle w:val="ListParagraph"/>
        <w:numPr>
          <w:ilvl w:val="0"/>
          <w:numId w:val="10"/>
        </w:numPr>
        <w:rPr>
          <w:rFonts w:ascii="Arial" w:hAnsi="Arial" w:cs="Arial"/>
          <w:lang w:eastAsia="zh-CN"/>
        </w:rPr>
      </w:pPr>
      <w:r>
        <w:rPr>
          <w:rFonts w:ascii="Arial" w:hAnsi="Arial" w:cs="Arial" w:hint="eastAsia"/>
          <w:lang w:eastAsia="zh-CN"/>
        </w:rPr>
        <w:t>数据传输过程中突然失去供电；</w:t>
      </w:r>
    </w:p>
    <w:p w14:paraId="0BD86E60" w14:textId="0F45F536" w:rsidR="00267F6F" w:rsidRDefault="00267F6F" w:rsidP="00F50158">
      <w:pPr>
        <w:pStyle w:val="ListParagraph"/>
        <w:numPr>
          <w:ilvl w:val="0"/>
          <w:numId w:val="10"/>
        </w:numPr>
        <w:rPr>
          <w:rFonts w:ascii="Arial" w:hAnsi="Arial" w:cs="Arial"/>
          <w:lang w:eastAsia="zh-CN"/>
        </w:rPr>
      </w:pPr>
      <w:r>
        <w:rPr>
          <w:rFonts w:ascii="Arial" w:hAnsi="Arial" w:cs="Arial" w:hint="eastAsia"/>
          <w:lang w:eastAsia="zh-CN"/>
        </w:rPr>
        <w:t>动画质量差，播放黑屏或延迟；</w:t>
      </w:r>
    </w:p>
    <w:p w14:paraId="09DCC3C8" w14:textId="27CFA803" w:rsidR="00267F6F" w:rsidRPr="00617670" w:rsidRDefault="00267F6F" w:rsidP="00F50158">
      <w:pPr>
        <w:pStyle w:val="ListParagraph"/>
        <w:numPr>
          <w:ilvl w:val="0"/>
          <w:numId w:val="10"/>
        </w:numPr>
        <w:rPr>
          <w:rFonts w:ascii="Arial" w:hAnsi="Arial" w:cs="Arial"/>
          <w:lang w:eastAsia="zh-CN"/>
        </w:rPr>
      </w:pPr>
      <w:r>
        <w:rPr>
          <w:rFonts w:ascii="Arial" w:hAnsi="Arial" w:cs="Arial" w:hint="eastAsia"/>
          <w:lang w:eastAsia="zh-CN"/>
        </w:rPr>
        <w:t>迎宾探测相关传感器（蓝牙钥匙、</w:t>
      </w:r>
      <w:r>
        <w:rPr>
          <w:rFonts w:ascii="Arial" w:hAnsi="Arial" w:cs="Arial"/>
          <w:lang w:eastAsia="zh-CN"/>
        </w:rPr>
        <w:t>RKE</w:t>
      </w:r>
      <w:r>
        <w:rPr>
          <w:rFonts w:ascii="Arial" w:hAnsi="Arial" w:cs="Arial" w:hint="eastAsia"/>
          <w:lang w:eastAsia="zh-CN"/>
        </w:rPr>
        <w:t>、</w:t>
      </w:r>
      <w:r>
        <w:rPr>
          <w:rFonts w:ascii="Arial" w:hAnsi="Arial" w:cs="Arial" w:hint="eastAsia"/>
          <w:lang w:eastAsia="zh-CN"/>
        </w:rPr>
        <w:t>P</w:t>
      </w:r>
      <w:r>
        <w:rPr>
          <w:rFonts w:ascii="Arial" w:hAnsi="Arial" w:cs="Arial"/>
          <w:lang w:eastAsia="zh-CN"/>
        </w:rPr>
        <w:t>KE</w:t>
      </w:r>
      <w:r>
        <w:rPr>
          <w:rFonts w:ascii="Arial" w:hAnsi="Arial" w:cs="Arial" w:hint="eastAsia"/>
          <w:lang w:eastAsia="zh-CN"/>
        </w:rPr>
        <w:t>）失效；</w:t>
      </w:r>
    </w:p>
    <w:p w14:paraId="090EFE45" w14:textId="5C89A6C4" w:rsidR="00267F6F" w:rsidRPr="00617670" w:rsidRDefault="00267F6F" w:rsidP="00F50158">
      <w:pPr>
        <w:pStyle w:val="ListParagraph"/>
        <w:numPr>
          <w:ilvl w:val="0"/>
          <w:numId w:val="10"/>
        </w:numPr>
        <w:rPr>
          <w:rFonts w:ascii="Arial" w:hAnsi="Arial" w:cs="Arial"/>
        </w:rPr>
      </w:pPr>
      <w:r>
        <w:rPr>
          <w:rFonts w:ascii="Arial" w:hAnsi="Arial" w:cs="Arial" w:hint="eastAsia"/>
          <w:lang w:eastAsia="zh-CN"/>
        </w:rPr>
        <w:t>蓄电池电量低；</w:t>
      </w:r>
    </w:p>
    <w:p w14:paraId="245C5EA8" w14:textId="77777777" w:rsidR="00AE0397" w:rsidRPr="00AE0397" w:rsidRDefault="00AE0397" w:rsidP="00AE0397">
      <w:pPr>
        <w:pStyle w:val="BodyText"/>
      </w:pPr>
    </w:p>
    <w:p w14:paraId="06A81D4A" w14:textId="77777777" w:rsidR="00B618BF" w:rsidRDefault="00367469" w:rsidP="00B618BF">
      <w:pPr>
        <w:pStyle w:val="Heading2"/>
      </w:pPr>
      <w:bookmarkStart w:id="94" w:name="_Toc13671958"/>
      <w:r>
        <w:t>Assumptions</w:t>
      </w:r>
      <w:bookmarkEnd w:id="94"/>
    </w:p>
    <w:p w14:paraId="7A785395" w14:textId="77777777" w:rsidR="009F4BA0" w:rsidRPr="00347A88" w:rsidRDefault="009F4BA0" w:rsidP="00FC6ED2">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982947">
        <w:rPr>
          <w:rStyle w:val="SubtleEmphasis"/>
        </w:rPr>
        <w:t>Optional</w:t>
      </w:r>
    </w:p>
    <w:p w14:paraId="752B61B4" w14:textId="77777777" w:rsidR="004D7DC4" w:rsidRPr="00C4581C"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1F2F3B" w:rsidRPr="00347A88">
        <w:rPr>
          <w:rStyle w:val="SubtleEmphasis"/>
        </w:rPr>
        <w:t xml:space="preserve">A list of known assumptions concerning the effects of the feature’s behavior on other features or elements </w:t>
      </w:r>
      <w:r w:rsidR="004F0A20">
        <w:rPr>
          <w:rStyle w:val="SubtleEmphasis"/>
        </w:rPr>
        <w:t xml:space="preserve">(i.e., dependencies) </w:t>
      </w:r>
      <w:r w:rsidR="001F2F3B" w:rsidRPr="00347A88">
        <w:rPr>
          <w:rStyle w:val="SubtleEmphasis"/>
        </w:rPr>
        <w:t>as well as assumptions on the behavior expected by the feature</w:t>
      </w:r>
      <w:r w:rsidR="006E5776" w:rsidRPr="00347A88">
        <w:rPr>
          <w:rStyle w:val="SubtleEmphasis"/>
        </w:rPr>
        <w:t xml:space="preserve"> (e.g. known limitations)</w:t>
      </w:r>
      <w:r w:rsidR="00CB10CF" w:rsidRPr="00347A88">
        <w:rPr>
          <w:rStyle w:val="SubtleEmphasis"/>
        </w:rPr>
        <w:t>.</w:t>
      </w:r>
      <w:r w:rsidR="00982947">
        <w:rPr>
          <w:rStyle w:val="SubtleEmphasis"/>
        </w:rPr>
        <w:t xml:space="preserve"> During the course of the feature development most of those assumptions are typically either converted into actual requirements or discarded at some point – such that this chapter remains mostly empty. For assumptions, which are relevant for the Functional Safety process refer to </w:t>
      </w:r>
      <w:r w:rsidR="00982947" w:rsidRPr="00C4581C">
        <w:rPr>
          <w:rStyle w:val="SubtleEmphasis"/>
        </w:rPr>
        <w:t xml:space="preserve">chapter </w:t>
      </w:r>
      <w:r w:rsidR="00982947" w:rsidRPr="00C4581C">
        <w:rPr>
          <w:rStyle w:val="SubtleEmphasis"/>
        </w:rPr>
        <w:fldChar w:fldCharType="begin"/>
      </w:r>
      <w:r w:rsidR="00982947" w:rsidRPr="00C4581C">
        <w:rPr>
          <w:rStyle w:val="SubtleEmphasis"/>
        </w:rPr>
        <w:instrText xml:space="preserve"> REF _Ref519952222 \r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3A39A4">
        <w:rPr>
          <w:rStyle w:val="SubtleEmphasis"/>
        </w:rPr>
        <w:t>6.2</w:t>
      </w:r>
      <w:r w:rsidR="00982947" w:rsidRPr="00C4581C">
        <w:rPr>
          <w:rStyle w:val="SubtleEmphasis"/>
        </w:rPr>
        <w:fldChar w:fldCharType="end"/>
      </w:r>
      <w:r w:rsidR="00982947" w:rsidRPr="00C4581C">
        <w:rPr>
          <w:rStyle w:val="SubtleEmphasis"/>
        </w:rPr>
        <w:t xml:space="preserve"> “</w:t>
      </w:r>
      <w:r w:rsidR="00982947" w:rsidRPr="00C4581C">
        <w:rPr>
          <w:rStyle w:val="SubtleEmphasis"/>
        </w:rPr>
        <w:fldChar w:fldCharType="begin"/>
      </w:r>
      <w:r w:rsidR="00982947" w:rsidRPr="00C4581C">
        <w:rPr>
          <w:rStyle w:val="SubtleEmphasis"/>
        </w:rPr>
        <w:instrText xml:space="preserve"> REF _Ref519952229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3A39A4" w:rsidRPr="003A39A4">
        <w:rPr>
          <w:rStyle w:val="SubtleEmphasis"/>
        </w:rPr>
        <w:t>Safety Assumptions</w:t>
      </w:r>
      <w:r w:rsidR="00982947" w:rsidRPr="00C4581C">
        <w:rPr>
          <w:rStyle w:val="SubtleEmphasis"/>
        </w:rPr>
        <w:fldChar w:fldCharType="end"/>
      </w:r>
      <w:r w:rsidR="00982947" w:rsidRPr="00C4581C">
        <w:rPr>
          <w:rStyle w:val="SubtleEmphasis"/>
        </w:rPr>
        <w:t>”</w:t>
      </w:r>
    </w:p>
    <w:p w14:paraId="1C5029DC" w14:textId="77777777" w:rsidR="001F2F3B" w:rsidRPr="001F2F3B" w:rsidRDefault="001F2F3B" w:rsidP="001F2F3B"/>
    <w:p w14:paraId="4A628CF3" w14:textId="77777777" w:rsidR="0027671B" w:rsidRPr="007C20FA" w:rsidRDefault="00D808DC" w:rsidP="0027671B">
      <w:pPr>
        <w:pStyle w:val="Heading1"/>
      </w:pPr>
      <w:bookmarkStart w:id="95" w:name="_Toc13671959"/>
      <w:bookmarkEnd w:id="84"/>
      <w:bookmarkEnd w:id="85"/>
      <w:r>
        <w:lastRenderedPageBreak/>
        <w:t>Feature Context</w:t>
      </w:r>
      <w:bookmarkEnd w:id="95"/>
    </w:p>
    <w:p w14:paraId="41C630AD" w14:textId="77777777" w:rsidR="00CB3F15" w:rsidRPr="00CE5AA2" w:rsidRDefault="0027671B" w:rsidP="0027671B">
      <w:pPr>
        <w:pStyle w:val="Heading2"/>
        <w:rPr>
          <w:highlight w:val="yellow"/>
        </w:rPr>
      </w:pPr>
      <w:bookmarkStart w:id="96" w:name="_Toc13671960"/>
      <w:r w:rsidRPr="00CE5AA2">
        <w:rPr>
          <w:highlight w:val="yellow"/>
        </w:rPr>
        <w:t xml:space="preserve">Feature </w:t>
      </w:r>
      <w:r w:rsidR="00CC22B6" w:rsidRPr="00CE5AA2">
        <w:rPr>
          <w:highlight w:val="yellow"/>
        </w:rPr>
        <w:t>Context</w:t>
      </w:r>
      <w:r w:rsidRPr="00CE5AA2">
        <w:rPr>
          <w:highlight w:val="yellow"/>
        </w:rPr>
        <w:t xml:space="preserve"> Diagram</w:t>
      </w:r>
      <w:bookmarkEnd w:id="96"/>
    </w:p>
    <w:p w14:paraId="6B4633FD" w14:textId="77777777" w:rsidR="003210D1" w:rsidRPr="00347A88"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273FCA" w:rsidRPr="00347A88">
        <w:rPr>
          <w:rStyle w:val="SubtleEmphasis"/>
        </w:rPr>
        <w:t>High level diagram of feature interactions with the environment, people or other feature or other external entities</w:t>
      </w:r>
      <w:r w:rsidR="003210D1" w:rsidRPr="00347A88">
        <w:rPr>
          <w:rStyle w:val="SubtleEmphasis"/>
        </w:rPr>
        <w:t>.</w:t>
      </w:r>
    </w:p>
    <w:p w14:paraId="7F455443" w14:textId="77777777" w:rsidR="00273FCA" w:rsidRPr="00347A88" w:rsidRDefault="003210D1" w:rsidP="00FC6ED2">
      <w:pPr>
        <w:shd w:val="clear" w:color="auto" w:fill="D6E3BC" w:themeFill="accent3" w:themeFillTint="66"/>
        <w:rPr>
          <w:rStyle w:val="SubtleEmphasis"/>
        </w:rPr>
      </w:pPr>
      <w:r w:rsidRPr="00347A88">
        <w:rPr>
          <w:rStyle w:val="SubtleEmphasis"/>
          <w:b/>
        </w:rPr>
        <w:t>#Link:</w:t>
      </w:r>
      <w:r w:rsidR="0063372E" w:rsidRPr="00347A88">
        <w:rPr>
          <w:rStyle w:val="SubtleEmphasis"/>
        </w:rPr>
        <w:t xml:space="preserve"> </w:t>
      </w:r>
      <w:hyperlink r:id="rId25" w:history="1">
        <w:r w:rsidR="0063372E" w:rsidRPr="00DE5C04">
          <w:rPr>
            <w:rStyle w:val="SubtleEmphasis"/>
            <w:color w:val="0000FF"/>
          </w:rPr>
          <w:t>RE Wiki</w:t>
        </w:r>
        <w:r w:rsidR="00C6303B" w:rsidRPr="00DE5C04">
          <w:rPr>
            <w:rStyle w:val="SubtleEmphasis"/>
            <w:color w:val="0000FF"/>
          </w:rPr>
          <w:t xml:space="preserve"> - Context Diagram</w:t>
        </w:r>
      </w:hyperlink>
    </w:p>
    <w:p w14:paraId="21BE8926" w14:textId="77777777" w:rsidR="00273FCA" w:rsidRPr="00273FCA" w:rsidRDefault="00273FCA" w:rsidP="00273FCA"/>
    <w:p w14:paraId="25A0458E" w14:textId="46EF9AA8" w:rsidR="007A6A17" w:rsidRDefault="006045B2" w:rsidP="007A6A17">
      <w:pPr>
        <w:keepNext/>
        <w:rPr>
          <w:i/>
          <w:vanish/>
          <w:color w:val="808080"/>
        </w:rPr>
      </w:pPr>
      <w:r w:rsidRPr="007A6A17">
        <w:rPr>
          <w:i/>
          <w:color w:val="808080"/>
        </w:rPr>
        <w:object w:dxaOrig="8293" w:dyaOrig="8293" w14:anchorId="1ED8F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4pt;height:492.4pt" o:ole="">
            <v:imagedata r:id="rId26" o:title=""/>
          </v:shape>
          <o:OLEObject Type="Embed" ProgID="Visio.Drawing.11" ShapeID="_x0000_i1025" DrawAspect="Content" ObjectID="_1699684774" r:id="rId27"/>
        </w:object>
      </w:r>
    </w:p>
    <w:p w14:paraId="10992EC2" w14:textId="77777777" w:rsidR="007A6A17" w:rsidRPr="007A6A17" w:rsidRDefault="007A6A17" w:rsidP="00054DF3">
      <w:pPr>
        <w:pStyle w:val="Caption"/>
      </w:pPr>
      <w:bookmarkStart w:id="97" w:name="_Toc13672003"/>
      <w:r w:rsidRPr="007A6A17">
        <w:t xml:space="preserve">Figure </w:t>
      </w:r>
      <w:r w:rsidR="002C1D22">
        <w:rPr>
          <w:noProof/>
        </w:rPr>
        <w:fldChar w:fldCharType="begin"/>
      </w:r>
      <w:r w:rsidR="002C1D22">
        <w:rPr>
          <w:noProof/>
        </w:rPr>
        <w:instrText xml:space="preserve"> SEQ Figure \* ARABIC </w:instrText>
      </w:r>
      <w:r w:rsidR="002C1D22">
        <w:rPr>
          <w:noProof/>
        </w:rPr>
        <w:fldChar w:fldCharType="separate"/>
      </w:r>
      <w:r w:rsidR="003A39A4">
        <w:rPr>
          <w:noProof/>
        </w:rPr>
        <w:t>1</w:t>
      </w:r>
      <w:r w:rsidR="002C1D22">
        <w:rPr>
          <w:noProof/>
        </w:rPr>
        <w:fldChar w:fldCharType="end"/>
      </w:r>
      <w:r w:rsidRPr="007A6A17">
        <w:t>: Sample Context Diagram</w:t>
      </w:r>
      <w:bookmarkEnd w:id="97"/>
    </w:p>
    <w:p w14:paraId="5FA3779B" w14:textId="77777777" w:rsidR="007A6A17" w:rsidRPr="007A6A17" w:rsidRDefault="007A6A17" w:rsidP="007A6A17"/>
    <w:p w14:paraId="1D3058D1" w14:textId="77777777" w:rsidR="00E11755" w:rsidRPr="00CE5AA2" w:rsidRDefault="00A8754B" w:rsidP="00E11755">
      <w:pPr>
        <w:pStyle w:val="Heading2"/>
        <w:tabs>
          <w:tab w:val="left" w:pos="709"/>
        </w:tabs>
        <w:ind w:left="0" w:firstLine="0"/>
        <w:rPr>
          <w:highlight w:val="yellow"/>
        </w:rPr>
      </w:pPr>
      <w:bookmarkStart w:id="98" w:name="_Toc13671961"/>
      <w:bookmarkStart w:id="99" w:name="_Toc215652143"/>
      <w:r w:rsidRPr="00CE5AA2">
        <w:rPr>
          <w:highlight w:val="yellow"/>
        </w:rPr>
        <w:t xml:space="preserve">List of </w:t>
      </w:r>
      <w:r w:rsidR="00E33B01" w:rsidRPr="00CE5AA2">
        <w:rPr>
          <w:highlight w:val="yellow"/>
        </w:rPr>
        <w:t>Influences</w:t>
      </w:r>
      <w:bookmarkEnd w:id="98"/>
    </w:p>
    <w:p w14:paraId="62CC05CB" w14:textId="77777777" w:rsidR="00E11755" w:rsidRPr="00242F50" w:rsidRDefault="00E11755" w:rsidP="00E11755"/>
    <w:tbl>
      <w:tblPr>
        <w:tblStyle w:val="TableGrid"/>
        <w:tblW w:w="10206" w:type="dxa"/>
        <w:tblInd w:w="108" w:type="dxa"/>
        <w:tblLayout w:type="fixed"/>
        <w:tblLook w:val="0620" w:firstRow="1" w:lastRow="0" w:firstColumn="0" w:lastColumn="0" w:noHBand="1" w:noVBand="1"/>
      </w:tblPr>
      <w:tblGrid>
        <w:gridCol w:w="567"/>
        <w:gridCol w:w="2835"/>
        <w:gridCol w:w="6804"/>
      </w:tblGrid>
      <w:tr w:rsidR="00A546A3" w:rsidRPr="00490955" w14:paraId="4A90DA1D" w14:textId="77777777" w:rsidTr="00FC6ED2">
        <w:tc>
          <w:tcPr>
            <w:tcW w:w="567" w:type="dxa"/>
            <w:shd w:val="clear" w:color="auto" w:fill="BFBFBF" w:themeFill="background1" w:themeFillShade="BF"/>
          </w:tcPr>
          <w:bookmarkEnd w:id="99"/>
          <w:p w14:paraId="48071B9B" w14:textId="77777777" w:rsidR="00A546A3" w:rsidRDefault="00A546A3" w:rsidP="00F91477">
            <w:pPr>
              <w:rPr>
                <w:rFonts w:cs="Arial"/>
                <w:b/>
                <w:bCs/>
                <w:snapToGrid w:val="0"/>
                <w:lang w:val="en-GB"/>
              </w:rPr>
            </w:pPr>
            <w:r>
              <w:rPr>
                <w:rFonts w:cs="Arial"/>
                <w:b/>
                <w:bCs/>
                <w:snapToGrid w:val="0"/>
                <w:lang w:val="en-GB"/>
              </w:rPr>
              <w:t>ID</w:t>
            </w:r>
          </w:p>
        </w:tc>
        <w:tc>
          <w:tcPr>
            <w:tcW w:w="2835" w:type="dxa"/>
            <w:shd w:val="clear" w:color="auto" w:fill="BFBFBF" w:themeFill="background1" w:themeFillShade="BF"/>
          </w:tcPr>
          <w:p w14:paraId="53BAE180" w14:textId="77777777" w:rsidR="00A546A3" w:rsidRDefault="00A546A3" w:rsidP="00F91477">
            <w:pPr>
              <w:rPr>
                <w:rFonts w:cs="Arial"/>
                <w:b/>
                <w:bCs/>
                <w:snapToGrid w:val="0"/>
                <w:lang w:val="en-GB"/>
              </w:rPr>
            </w:pPr>
            <w:r>
              <w:rPr>
                <w:rFonts w:cs="Arial"/>
                <w:b/>
                <w:bCs/>
                <w:snapToGrid w:val="0"/>
                <w:lang w:val="en-GB"/>
              </w:rPr>
              <w:t>External Entity</w:t>
            </w:r>
          </w:p>
        </w:tc>
        <w:tc>
          <w:tcPr>
            <w:tcW w:w="6804" w:type="dxa"/>
            <w:shd w:val="clear" w:color="auto" w:fill="BFBFBF" w:themeFill="background1" w:themeFillShade="BF"/>
          </w:tcPr>
          <w:p w14:paraId="4369BD52" w14:textId="77777777" w:rsidR="00A546A3" w:rsidRDefault="00A546A3" w:rsidP="00F91477">
            <w:pPr>
              <w:rPr>
                <w:rFonts w:cs="Arial"/>
                <w:b/>
                <w:bCs/>
                <w:snapToGrid w:val="0"/>
                <w:lang w:val="en-GB"/>
              </w:rPr>
            </w:pPr>
            <w:r>
              <w:rPr>
                <w:rFonts w:cs="Arial"/>
                <w:b/>
                <w:bCs/>
                <w:snapToGrid w:val="0"/>
                <w:lang w:val="en-GB"/>
              </w:rPr>
              <w:t>Influence Description</w:t>
            </w:r>
          </w:p>
        </w:tc>
      </w:tr>
      <w:tr w:rsidR="00A546A3" w:rsidRPr="00717330" w14:paraId="6897938E" w14:textId="77777777" w:rsidTr="00FC6ED2">
        <w:tc>
          <w:tcPr>
            <w:tcW w:w="567" w:type="dxa"/>
          </w:tcPr>
          <w:p w14:paraId="320C76E2" w14:textId="77777777" w:rsidR="00A546A3" w:rsidRPr="007A6A17" w:rsidRDefault="007A6A17" w:rsidP="00F91477">
            <w:pPr>
              <w:rPr>
                <w:rFonts w:ascii="Helvetica" w:hAnsi="Helvetica" w:cs="Helvetica"/>
              </w:rPr>
            </w:pPr>
            <w:r w:rsidRPr="007A6A17">
              <w:rPr>
                <w:rFonts w:ascii="Helvetica" w:hAnsi="Helvetica" w:cs="Helvetica"/>
              </w:rPr>
              <w:t>I1</w:t>
            </w:r>
          </w:p>
        </w:tc>
        <w:tc>
          <w:tcPr>
            <w:tcW w:w="2835" w:type="dxa"/>
          </w:tcPr>
          <w:p w14:paraId="2339889B" w14:textId="58ADE114" w:rsidR="00A546A3" w:rsidRPr="00724EFB" w:rsidRDefault="00485621" w:rsidP="007A6A17">
            <w:pPr>
              <w:rPr>
                <w:rFonts w:ascii="Helvetica" w:hAnsi="Helvetica" w:cs="Helvetica"/>
              </w:rPr>
            </w:pPr>
            <w:r>
              <w:rPr>
                <w:rFonts w:ascii="Helvetica" w:hAnsi="Helvetica" w:cs="Helvetica"/>
              </w:rPr>
              <w:t>D</w:t>
            </w:r>
            <w:r>
              <w:rPr>
                <w:rFonts w:ascii="Helvetica" w:hAnsi="Helvetica" w:cs="Helvetica"/>
                <w:lang w:eastAsia="zh-CN"/>
              </w:rPr>
              <w:t>river</w:t>
            </w:r>
          </w:p>
        </w:tc>
        <w:tc>
          <w:tcPr>
            <w:tcW w:w="6804" w:type="dxa"/>
          </w:tcPr>
          <w:p w14:paraId="713A673D" w14:textId="12AA26B7" w:rsidR="00A546A3" w:rsidRPr="00485621" w:rsidRDefault="00485621" w:rsidP="0025233C">
            <w:pPr>
              <w:rPr>
                <w:rFonts w:ascii="Helvetica" w:hAnsi="Helvetica" w:cs="Helvetica"/>
                <w:iCs/>
                <w:lang w:eastAsia="zh-CN"/>
              </w:rPr>
            </w:pPr>
            <w:r w:rsidRPr="00485621">
              <w:rPr>
                <w:rFonts w:hint="eastAsia"/>
                <w:iCs/>
                <w:lang w:eastAsia="zh-CN"/>
              </w:rPr>
              <w:t>驾驶员</w:t>
            </w:r>
            <w:r>
              <w:rPr>
                <w:rFonts w:hint="eastAsia"/>
                <w:iCs/>
                <w:lang w:eastAsia="zh-CN"/>
              </w:rPr>
              <w:t>触发</w:t>
            </w:r>
            <w:r>
              <w:rPr>
                <w:rFonts w:hint="eastAsia"/>
                <w:iCs/>
                <w:lang w:eastAsia="zh-CN"/>
              </w:rPr>
              <w:t>Lin</w:t>
            </w:r>
            <w:r>
              <w:rPr>
                <w:iCs/>
                <w:lang w:eastAsia="zh-CN"/>
              </w:rPr>
              <w:t>coln E</w:t>
            </w:r>
            <w:r>
              <w:rPr>
                <w:rFonts w:hint="eastAsia"/>
                <w:iCs/>
                <w:lang w:eastAsia="zh-CN"/>
              </w:rPr>
              <w:t>m</w:t>
            </w:r>
            <w:r>
              <w:rPr>
                <w:iCs/>
                <w:lang w:eastAsia="zh-CN"/>
              </w:rPr>
              <w:t>brace</w:t>
            </w:r>
            <w:r>
              <w:rPr>
                <w:rFonts w:hint="eastAsia"/>
                <w:iCs/>
                <w:lang w:eastAsia="zh-CN"/>
              </w:rPr>
              <w:t>功能后，迎宾功能展示开机动画</w:t>
            </w:r>
          </w:p>
        </w:tc>
      </w:tr>
      <w:tr w:rsidR="00485621" w:rsidRPr="00717330" w14:paraId="475A317D" w14:textId="77777777" w:rsidTr="00FC6ED2">
        <w:tc>
          <w:tcPr>
            <w:tcW w:w="567" w:type="dxa"/>
          </w:tcPr>
          <w:p w14:paraId="1A04AD4B" w14:textId="77777777" w:rsidR="00485621" w:rsidRPr="00370FA3" w:rsidRDefault="00485621" w:rsidP="00F91477">
            <w:pPr>
              <w:rPr>
                <w:rFonts w:ascii="Helvetica" w:hAnsi="Helvetica" w:cs="Helvetica"/>
              </w:rPr>
            </w:pPr>
            <w:r>
              <w:rPr>
                <w:rFonts w:ascii="Helvetica" w:hAnsi="Helvetica" w:cs="Helvetica"/>
              </w:rPr>
              <w:lastRenderedPageBreak/>
              <w:t>I2</w:t>
            </w:r>
          </w:p>
        </w:tc>
        <w:tc>
          <w:tcPr>
            <w:tcW w:w="2835" w:type="dxa"/>
          </w:tcPr>
          <w:p w14:paraId="4078CFA4" w14:textId="7EB81FE7" w:rsidR="00485621" w:rsidRPr="00724EFB" w:rsidRDefault="0021382B" w:rsidP="00F91477">
            <w:pPr>
              <w:rPr>
                <w:rFonts w:ascii="Helvetica" w:hAnsi="Helvetica" w:cs="Helvetica"/>
              </w:rPr>
            </w:pPr>
            <w:r>
              <w:rPr>
                <w:rFonts w:ascii="Helvetica" w:hAnsi="Helvetica" w:cs="Helvetica"/>
              </w:rPr>
              <w:t>L</w:t>
            </w:r>
            <w:r>
              <w:rPr>
                <w:rFonts w:ascii="Helvetica" w:hAnsi="Helvetica" w:cs="Helvetica" w:hint="eastAsia"/>
                <w:lang w:eastAsia="zh-CN"/>
              </w:rPr>
              <w:t>in</w:t>
            </w:r>
            <w:r>
              <w:rPr>
                <w:rFonts w:ascii="Helvetica" w:hAnsi="Helvetica" w:cs="Helvetica"/>
              </w:rPr>
              <w:t>coln Embrace</w:t>
            </w:r>
          </w:p>
        </w:tc>
        <w:tc>
          <w:tcPr>
            <w:tcW w:w="6804" w:type="dxa"/>
          </w:tcPr>
          <w:p w14:paraId="75C2A5A9" w14:textId="6863D549" w:rsidR="00485621" w:rsidRPr="00724EFB" w:rsidRDefault="00346645" w:rsidP="00F91477">
            <w:pPr>
              <w:rPr>
                <w:rFonts w:ascii="Helvetica" w:hAnsi="Helvetica" w:cs="Helvetica"/>
              </w:rPr>
            </w:pPr>
            <w:r>
              <w:rPr>
                <w:rFonts w:ascii="Helvetica" w:hAnsi="Helvetica" w:cs="Helvetica"/>
              </w:rPr>
              <w:t>L</w:t>
            </w:r>
            <w:r>
              <w:rPr>
                <w:rFonts w:ascii="Helvetica" w:hAnsi="Helvetica" w:cs="Helvetica" w:hint="eastAsia"/>
                <w:lang w:eastAsia="zh-CN"/>
              </w:rPr>
              <w:t>in</w:t>
            </w:r>
            <w:r>
              <w:rPr>
                <w:rFonts w:ascii="Helvetica" w:hAnsi="Helvetica" w:cs="Helvetica"/>
              </w:rPr>
              <w:t>coln Embrace</w:t>
            </w:r>
            <w:r>
              <w:rPr>
                <w:rFonts w:ascii="Helvetica" w:hAnsi="Helvetica" w:cs="Helvetica" w:hint="eastAsia"/>
                <w:lang w:eastAsia="zh-CN"/>
              </w:rPr>
              <w:t>功能失效将无法触发</w:t>
            </w:r>
            <w:r>
              <w:rPr>
                <w:rFonts w:ascii="Helvetica" w:hAnsi="Helvetica" w:cs="Helvetica" w:hint="eastAsia"/>
                <w:lang w:eastAsia="zh-CN"/>
              </w:rPr>
              <w:t>Digit</w:t>
            </w:r>
            <w:r>
              <w:rPr>
                <w:rFonts w:ascii="Helvetica" w:hAnsi="Helvetica" w:cs="Helvetica"/>
                <w:lang w:eastAsia="zh-CN"/>
              </w:rPr>
              <w:t>al Embrace</w:t>
            </w:r>
          </w:p>
        </w:tc>
      </w:tr>
      <w:tr w:rsidR="00A546A3" w:rsidRPr="00717330" w14:paraId="50095783" w14:textId="77777777" w:rsidTr="00FC6ED2">
        <w:tc>
          <w:tcPr>
            <w:tcW w:w="567" w:type="dxa"/>
          </w:tcPr>
          <w:p w14:paraId="6A29743B" w14:textId="77777777" w:rsidR="00A546A3" w:rsidRPr="00370FA3" w:rsidRDefault="007A6A17" w:rsidP="004B2E8E">
            <w:pPr>
              <w:rPr>
                <w:rFonts w:ascii="Helvetica" w:hAnsi="Helvetica" w:cs="Helvetica"/>
              </w:rPr>
            </w:pPr>
            <w:r>
              <w:rPr>
                <w:rFonts w:ascii="Helvetica" w:hAnsi="Helvetica" w:cs="Helvetica"/>
              </w:rPr>
              <w:t>I3</w:t>
            </w:r>
          </w:p>
        </w:tc>
        <w:tc>
          <w:tcPr>
            <w:tcW w:w="2835" w:type="dxa"/>
          </w:tcPr>
          <w:p w14:paraId="535CE3E2" w14:textId="7FED0BC6" w:rsidR="00A546A3" w:rsidRPr="00724EFB" w:rsidRDefault="006045B2" w:rsidP="00F91477">
            <w:pPr>
              <w:rPr>
                <w:rFonts w:ascii="Helvetica" w:hAnsi="Helvetica" w:cs="Helvetica"/>
              </w:rPr>
            </w:pPr>
            <w:r>
              <w:rPr>
                <w:rFonts w:ascii="Helvetica" w:hAnsi="Helvetica" w:cs="Helvetica"/>
              </w:rPr>
              <w:t>P</w:t>
            </w:r>
            <w:r>
              <w:rPr>
                <w:rFonts w:ascii="Helvetica" w:hAnsi="Helvetica" w:cs="Helvetica" w:hint="eastAsia"/>
                <w:lang w:eastAsia="zh-CN"/>
              </w:rPr>
              <w:t>owe</w:t>
            </w:r>
            <w:r>
              <w:rPr>
                <w:rFonts w:ascii="Helvetica" w:hAnsi="Helvetica" w:cs="Helvetica"/>
              </w:rPr>
              <w:t>r Supply</w:t>
            </w:r>
          </w:p>
        </w:tc>
        <w:tc>
          <w:tcPr>
            <w:tcW w:w="6804" w:type="dxa"/>
          </w:tcPr>
          <w:p w14:paraId="2D9F36E2" w14:textId="27F64F09" w:rsidR="00A546A3" w:rsidRPr="00724EFB" w:rsidRDefault="0073234B" w:rsidP="00F91477">
            <w:pPr>
              <w:rPr>
                <w:rFonts w:ascii="Helvetica" w:hAnsi="Helvetica" w:cs="Helvetica"/>
              </w:rPr>
            </w:pPr>
            <w:r>
              <w:rPr>
                <w:rFonts w:ascii="Helvetica" w:hAnsi="Helvetica" w:cs="Helvetica" w:hint="eastAsia"/>
                <w:lang w:eastAsia="zh-CN"/>
              </w:rPr>
              <w:t>Digit</w:t>
            </w:r>
            <w:r>
              <w:rPr>
                <w:rFonts w:ascii="Helvetica" w:hAnsi="Helvetica" w:cs="Helvetica"/>
                <w:lang w:eastAsia="zh-CN"/>
              </w:rPr>
              <w:t>al Embrace</w:t>
            </w:r>
            <w:r w:rsidR="006045B2">
              <w:rPr>
                <w:rFonts w:ascii="Helvetica" w:hAnsi="Helvetica" w:cs="Helvetica" w:hint="eastAsia"/>
                <w:lang w:eastAsia="zh-CN"/>
              </w:rPr>
              <w:t>需要在有供电的情况下实现</w:t>
            </w:r>
          </w:p>
        </w:tc>
      </w:tr>
      <w:tr w:rsidR="00A546A3" w:rsidRPr="00717330" w14:paraId="13591A47" w14:textId="77777777" w:rsidTr="00FC6ED2">
        <w:tc>
          <w:tcPr>
            <w:tcW w:w="567" w:type="dxa"/>
          </w:tcPr>
          <w:p w14:paraId="116F2D83" w14:textId="3C6ECF24" w:rsidR="00A546A3" w:rsidRPr="00370FA3" w:rsidRDefault="006045B2" w:rsidP="00F91477">
            <w:pPr>
              <w:rPr>
                <w:rFonts w:ascii="Helvetica" w:hAnsi="Helvetica" w:cs="Helvetica"/>
              </w:rPr>
            </w:pPr>
            <w:r>
              <w:rPr>
                <w:rFonts w:ascii="Helvetica" w:hAnsi="Helvetica" w:cs="Helvetica"/>
                <w:lang w:eastAsia="zh-CN"/>
              </w:rPr>
              <w:t>l4</w:t>
            </w:r>
          </w:p>
        </w:tc>
        <w:tc>
          <w:tcPr>
            <w:tcW w:w="2835" w:type="dxa"/>
          </w:tcPr>
          <w:p w14:paraId="7131A3CC" w14:textId="529B4419" w:rsidR="00A546A3" w:rsidRPr="00724EFB" w:rsidRDefault="006045B2" w:rsidP="00F91477">
            <w:pPr>
              <w:rPr>
                <w:rFonts w:ascii="Helvetica" w:hAnsi="Helvetica" w:cs="Helvetica"/>
              </w:rPr>
            </w:pPr>
            <w:r>
              <w:rPr>
                <w:rFonts w:ascii="Helvetica" w:hAnsi="Helvetica" w:cs="Helvetica"/>
              </w:rPr>
              <w:t>Animation Storage(Vehicle)</w:t>
            </w:r>
          </w:p>
        </w:tc>
        <w:tc>
          <w:tcPr>
            <w:tcW w:w="6804" w:type="dxa"/>
          </w:tcPr>
          <w:p w14:paraId="1865C591" w14:textId="3518FB4D" w:rsidR="00A546A3" w:rsidRPr="00724EFB" w:rsidRDefault="0073234B" w:rsidP="00F91477">
            <w:pPr>
              <w:rPr>
                <w:rFonts w:ascii="Helvetica" w:hAnsi="Helvetica" w:cs="Helvetica"/>
                <w:lang w:eastAsia="zh-CN"/>
              </w:rPr>
            </w:pPr>
            <w:r>
              <w:rPr>
                <w:rFonts w:ascii="Helvetica" w:hAnsi="Helvetica" w:cs="Helvetica" w:hint="eastAsia"/>
                <w:lang w:eastAsia="zh-CN"/>
              </w:rPr>
              <w:t>车辆</w:t>
            </w:r>
            <w:r w:rsidR="00A227F0">
              <w:rPr>
                <w:rFonts w:ascii="Helvetica" w:hAnsi="Helvetica" w:cs="Helvetica" w:hint="eastAsia"/>
                <w:lang w:eastAsia="zh-CN"/>
              </w:rPr>
              <w:t>存储新的动画</w:t>
            </w:r>
            <w:r w:rsidR="00346645">
              <w:rPr>
                <w:rFonts w:ascii="Helvetica" w:hAnsi="Helvetica" w:cs="Helvetica" w:hint="eastAsia"/>
                <w:lang w:eastAsia="zh-CN"/>
              </w:rPr>
              <w:t>成功</w:t>
            </w:r>
            <w:r w:rsidR="00A227F0">
              <w:rPr>
                <w:rFonts w:ascii="Helvetica" w:hAnsi="Helvetica" w:cs="Helvetica" w:hint="eastAsia"/>
                <w:lang w:eastAsia="zh-CN"/>
              </w:rPr>
              <w:t>后需要将信息反馈给</w:t>
            </w:r>
            <w:r w:rsidR="00A227F0">
              <w:rPr>
                <w:rFonts w:ascii="Helvetica" w:hAnsi="Helvetica" w:cs="Helvetica" w:hint="eastAsia"/>
                <w:lang w:eastAsia="zh-CN"/>
              </w:rPr>
              <w:t>Digi</w:t>
            </w:r>
            <w:r w:rsidR="00A227F0">
              <w:rPr>
                <w:rFonts w:ascii="Helvetica" w:hAnsi="Helvetica" w:cs="Helvetica"/>
                <w:lang w:eastAsia="zh-CN"/>
              </w:rPr>
              <w:t>tal Embrace</w:t>
            </w:r>
          </w:p>
        </w:tc>
      </w:tr>
      <w:tr w:rsidR="00A546A3" w:rsidRPr="00717330" w14:paraId="3A75DA1D" w14:textId="77777777" w:rsidTr="00FC6ED2">
        <w:tc>
          <w:tcPr>
            <w:tcW w:w="567" w:type="dxa"/>
          </w:tcPr>
          <w:p w14:paraId="5C51DE06" w14:textId="5BAE92E3" w:rsidR="00A546A3" w:rsidRDefault="006045B2" w:rsidP="00F91477">
            <w:pPr>
              <w:rPr>
                <w:rFonts w:ascii="Helvetica" w:hAnsi="Helvetica" w:cs="Helvetica"/>
              </w:rPr>
            </w:pPr>
            <w:r>
              <w:rPr>
                <w:rFonts w:ascii="Helvetica" w:hAnsi="Helvetica" w:cs="Helvetica"/>
              </w:rPr>
              <w:t>l5</w:t>
            </w:r>
          </w:p>
        </w:tc>
        <w:tc>
          <w:tcPr>
            <w:tcW w:w="2835" w:type="dxa"/>
          </w:tcPr>
          <w:p w14:paraId="4BBF69EA" w14:textId="46C664E8" w:rsidR="00A546A3" w:rsidRPr="00724EFB" w:rsidRDefault="0073234B" w:rsidP="00F91477">
            <w:pPr>
              <w:rPr>
                <w:rFonts w:ascii="Helvetica" w:hAnsi="Helvetica" w:cs="Helvetica"/>
              </w:rPr>
            </w:pPr>
            <w:r>
              <w:rPr>
                <w:rFonts w:ascii="Helvetica" w:hAnsi="Helvetica" w:cs="Helvetica"/>
              </w:rPr>
              <w:t>Animation Storage(Cloud)</w:t>
            </w:r>
          </w:p>
        </w:tc>
        <w:tc>
          <w:tcPr>
            <w:tcW w:w="6804" w:type="dxa"/>
          </w:tcPr>
          <w:p w14:paraId="094F18C4" w14:textId="1A771A11" w:rsidR="00A546A3" w:rsidRPr="00724EFB" w:rsidRDefault="00346645" w:rsidP="00F91477">
            <w:pPr>
              <w:rPr>
                <w:rFonts w:ascii="Helvetica" w:hAnsi="Helvetica" w:cs="Helvetica"/>
              </w:rPr>
            </w:pPr>
            <w:r>
              <w:rPr>
                <w:rFonts w:ascii="Helvetica" w:hAnsi="Helvetica" w:cs="Helvetica" w:hint="eastAsia"/>
                <w:lang w:eastAsia="zh-CN"/>
              </w:rPr>
              <w:t>云端存储新的动画成功后需要将信息反馈给</w:t>
            </w:r>
            <w:r>
              <w:rPr>
                <w:rFonts w:ascii="Helvetica" w:hAnsi="Helvetica" w:cs="Helvetica" w:hint="eastAsia"/>
                <w:lang w:eastAsia="zh-CN"/>
              </w:rPr>
              <w:t>Digi</w:t>
            </w:r>
            <w:r>
              <w:rPr>
                <w:rFonts w:ascii="Helvetica" w:hAnsi="Helvetica" w:cs="Helvetica"/>
                <w:lang w:eastAsia="zh-CN"/>
              </w:rPr>
              <w:t>tal Embrace</w:t>
            </w:r>
          </w:p>
        </w:tc>
      </w:tr>
      <w:tr w:rsidR="00A546A3" w:rsidRPr="00717330" w14:paraId="113816C5" w14:textId="77777777" w:rsidTr="00FC6ED2">
        <w:tc>
          <w:tcPr>
            <w:tcW w:w="567" w:type="dxa"/>
          </w:tcPr>
          <w:p w14:paraId="563D6C3E" w14:textId="3D5AD995" w:rsidR="00A546A3" w:rsidRDefault="006045B2" w:rsidP="00F91477">
            <w:pPr>
              <w:rPr>
                <w:rFonts w:ascii="Helvetica" w:hAnsi="Helvetica" w:cs="Helvetica"/>
              </w:rPr>
            </w:pPr>
            <w:r>
              <w:rPr>
                <w:rFonts w:ascii="Helvetica" w:hAnsi="Helvetica" w:cs="Helvetica"/>
              </w:rPr>
              <w:t>l6</w:t>
            </w:r>
          </w:p>
        </w:tc>
        <w:tc>
          <w:tcPr>
            <w:tcW w:w="2835" w:type="dxa"/>
          </w:tcPr>
          <w:p w14:paraId="0D6E5AF9" w14:textId="71069883" w:rsidR="00A546A3" w:rsidRPr="00724EFB" w:rsidRDefault="0073234B" w:rsidP="00F91477">
            <w:pPr>
              <w:rPr>
                <w:rFonts w:ascii="Helvetica" w:hAnsi="Helvetica" w:cs="Helvetica"/>
              </w:rPr>
            </w:pPr>
            <w:r>
              <w:rPr>
                <w:rFonts w:ascii="Helvetica" w:hAnsi="Helvetica" w:cs="Helvetica"/>
              </w:rPr>
              <w:t>O</w:t>
            </w:r>
            <w:r>
              <w:rPr>
                <w:rFonts w:ascii="Helvetica" w:hAnsi="Helvetica" w:cs="Helvetica" w:hint="eastAsia"/>
                <w:lang w:eastAsia="zh-CN"/>
              </w:rPr>
              <w:t>peration</w:t>
            </w:r>
          </w:p>
        </w:tc>
        <w:tc>
          <w:tcPr>
            <w:tcW w:w="6804" w:type="dxa"/>
          </w:tcPr>
          <w:p w14:paraId="5DA4AAC4" w14:textId="51667E26" w:rsidR="00A546A3" w:rsidRPr="00724EFB" w:rsidRDefault="0073234B" w:rsidP="00F91477">
            <w:pPr>
              <w:rPr>
                <w:rFonts w:ascii="Helvetica" w:hAnsi="Helvetica" w:cs="Helvetica"/>
                <w:lang w:eastAsia="zh-CN"/>
              </w:rPr>
            </w:pPr>
            <w:r>
              <w:rPr>
                <w:rFonts w:ascii="Helvetica" w:hAnsi="Helvetica" w:cs="Helvetica" w:hint="eastAsia"/>
                <w:lang w:eastAsia="zh-CN"/>
              </w:rPr>
              <w:t>运营团队的操作会影响</w:t>
            </w:r>
            <w:r w:rsidR="00346645">
              <w:rPr>
                <w:rFonts w:ascii="Helvetica" w:hAnsi="Helvetica" w:cs="Helvetica" w:hint="eastAsia"/>
                <w:lang w:eastAsia="zh-CN"/>
              </w:rPr>
              <w:t>Digi</w:t>
            </w:r>
            <w:r w:rsidR="00346645">
              <w:rPr>
                <w:rFonts w:ascii="Helvetica" w:hAnsi="Helvetica" w:cs="Helvetica"/>
                <w:lang w:eastAsia="zh-CN"/>
              </w:rPr>
              <w:t>tal Embrace</w:t>
            </w:r>
            <w:r w:rsidR="00346645">
              <w:rPr>
                <w:rFonts w:ascii="Helvetica" w:hAnsi="Helvetica" w:cs="Helvetica" w:hint="eastAsia"/>
                <w:lang w:eastAsia="zh-CN"/>
              </w:rPr>
              <w:t>的触发情况</w:t>
            </w:r>
          </w:p>
        </w:tc>
      </w:tr>
    </w:tbl>
    <w:p w14:paraId="2FCE36D2" w14:textId="77777777" w:rsidR="00E11755" w:rsidRPr="00845E88" w:rsidRDefault="00E11755" w:rsidP="00054DF3">
      <w:pPr>
        <w:pStyle w:val="Caption"/>
      </w:pPr>
      <w:bookmarkStart w:id="100" w:name="_Toc438470870"/>
      <w:bookmarkStart w:id="101" w:name="_Toc13672016"/>
      <w:r w:rsidRPr="00845E88">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9</w:t>
      </w:r>
      <w:r w:rsidR="002C1D22">
        <w:rPr>
          <w:noProof/>
        </w:rPr>
        <w:fldChar w:fldCharType="end"/>
      </w:r>
      <w:r w:rsidRPr="00845E88">
        <w:t xml:space="preserve">: </w:t>
      </w:r>
      <w:r w:rsidR="00825634" w:rsidRPr="00845E88">
        <w:t xml:space="preserve">List of </w:t>
      </w:r>
      <w:bookmarkEnd w:id="100"/>
      <w:r w:rsidR="00825634" w:rsidRPr="00845E88">
        <w:t>Influences</w:t>
      </w:r>
      <w:bookmarkEnd w:id="101"/>
    </w:p>
    <w:p w14:paraId="1519D30F" w14:textId="77777777" w:rsidR="0027671B" w:rsidRPr="007C20FA" w:rsidRDefault="00D808DC" w:rsidP="0027671B">
      <w:pPr>
        <w:pStyle w:val="Heading1"/>
      </w:pPr>
      <w:bookmarkStart w:id="102" w:name="_Toc13671962"/>
      <w:r>
        <w:lastRenderedPageBreak/>
        <w:t>Feature Modeling</w:t>
      </w:r>
      <w:bookmarkEnd w:id="102"/>
    </w:p>
    <w:p w14:paraId="1AC2A5D7" w14:textId="77777777" w:rsidR="00F25E60" w:rsidRPr="00CE5AA2" w:rsidRDefault="00F25E60" w:rsidP="00F25E60">
      <w:pPr>
        <w:pStyle w:val="Heading2"/>
        <w:rPr>
          <w:highlight w:val="yellow"/>
        </w:rPr>
      </w:pPr>
      <w:bookmarkStart w:id="103" w:name="_Ref453344424"/>
      <w:bookmarkStart w:id="104" w:name="_Toc13671963"/>
      <w:bookmarkStart w:id="105" w:name="_Toc397081452"/>
      <w:bookmarkStart w:id="106" w:name="_Toc215652157"/>
      <w:bookmarkStart w:id="107" w:name="_Toc215652155"/>
      <w:bookmarkStart w:id="108" w:name="_Toc215652158"/>
      <w:bookmarkStart w:id="109" w:name="_Toc217292214"/>
      <w:r w:rsidRPr="00CE5AA2">
        <w:rPr>
          <w:highlight w:val="yellow"/>
        </w:rPr>
        <w:t>Operation Modes and States</w:t>
      </w:r>
      <w:bookmarkEnd w:id="103"/>
      <w:bookmarkEnd w:id="104"/>
    </w:p>
    <w:p w14:paraId="3860F635" w14:textId="77777777" w:rsidR="0020727C" w:rsidRPr="00347A88" w:rsidRDefault="0020727C"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7AD22591" w14:textId="77777777" w:rsidR="003210D1" w:rsidRPr="00347A88" w:rsidRDefault="003210D1"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8" w:history="1">
        <w:r w:rsidRPr="00DE5C04">
          <w:rPr>
            <w:rStyle w:val="SubtleEmphasis"/>
            <w:color w:val="0000FF"/>
          </w:rPr>
          <w:t>RE Wiki</w:t>
        </w:r>
        <w:r w:rsidR="00C6303B" w:rsidRPr="00DE5C04">
          <w:rPr>
            <w:rStyle w:val="SubtleEmphasis"/>
            <w:color w:val="0000FF"/>
          </w:rPr>
          <w:t xml:space="preserve"> – State Charts</w:t>
        </w:r>
      </w:hyperlink>
    </w:p>
    <w:p w14:paraId="6AF83577" w14:textId="77777777" w:rsidR="00467C8F" w:rsidRPr="00347A88" w:rsidRDefault="00444359" w:rsidP="0005083B">
      <w:pPr>
        <w:shd w:val="clear" w:color="auto" w:fill="D6E3BC" w:themeFill="accent3" w:themeFillTint="66"/>
        <w:rPr>
          <w:rStyle w:val="SubtleEmphasis"/>
        </w:rPr>
      </w:pPr>
      <w:r>
        <w:rPr>
          <w:noProof/>
        </w:rPr>
        <w:object w:dxaOrig="1440" w:dyaOrig="1440" w14:anchorId="04EE6CF7">
          <v:shape id="_x0000_s1031" type="#_x0000_t75" style="position:absolute;margin-left:-.3pt;margin-top:30.15pt;width:326.65pt;height:197.55pt;z-index:251659264;mso-position-horizontal:absolute;mso-position-horizontal-relative:text;mso-position-vertical:absolute;mso-position-vertical-relative:text" o:allowoverlap="f">
            <v:imagedata r:id="rId29" o:title=""/>
            <w10:wrap type="topAndBottom"/>
          </v:shape>
          <o:OLEObject Type="Embed" ProgID="Visio.Drawing.11" ShapeID="_x0000_s1031" DrawAspect="Content" ObjectID="_1699684778" r:id="rId30"/>
        </w:object>
      </w:r>
      <w:r w:rsidR="00467C8F" w:rsidRPr="00347A88">
        <w:rPr>
          <w:rStyle w:val="SubtleEmphasis"/>
          <w:b/>
        </w:rPr>
        <w:t>#Hint:</w:t>
      </w:r>
      <w:r w:rsidR="00467C8F" w:rsidRPr="00347A88">
        <w:rPr>
          <w:rStyle w:val="SubtleEmphasis"/>
        </w:rPr>
        <w:t xml:space="preserve"> </w:t>
      </w:r>
      <w:r w:rsidR="00D42DBD" w:rsidRPr="00347A88">
        <w:rPr>
          <w:rStyle w:val="SubtleEmphasis"/>
        </w:rPr>
        <w:t xml:space="preserve">State Charts </w:t>
      </w:r>
      <w:r w:rsidR="001A72A2" w:rsidRPr="00347A88">
        <w:rPr>
          <w:rStyle w:val="SubtleEmphasis"/>
        </w:rPr>
        <w:t xml:space="preserve">are </w:t>
      </w:r>
      <w:r w:rsidR="00D42DBD" w:rsidRPr="00347A88">
        <w:rPr>
          <w:rStyle w:val="SubtleEmphasis"/>
        </w:rPr>
        <w:t>a popular means to express feature behavior in terms of states and modes</w:t>
      </w:r>
      <w:r w:rsidR="00467C8F" w:rsidRPr="00347A88">
        <w:rPr>
          <w:rStyle w:val="SubtleEmphasis"/>
        </w:rPr>
        <w:t>.</w:t>
      </w:r>
      <w:r w:rsidR="00D42DBD" w:rsidRPr="00347A88">
        <w:rPr>
          <w:rStyle w:val="SubtleEmphasis"/>
        </w:rPr>
        <w:t xml:space="preserve"> An advantage of this state machine like approach is that consistency can be easily verified.</w:t>
      </w:r>
    </w:p>
    <w:p w14:paraId="4F2817EE" w14:textId="77777777" w:rsidR="00F25E60" w:rsidRPr="0020727C" w:rsidRDefault="00DE43BF" w:rsidP="0020727C">
      <w:pPr>
        <w:pStyle w:val="Caption"/>
      </w:pPr>
      <w:bookmarkStart w:id="110" w:name="_Toc13672004"/>
      <w:r w:rsidRPr="00DE43BF">
        <w:t xml:space="preserve">Figure </w:t>
      </w:r>
      <w:r w:rsidR="002C1D22">
        <w:rPr>
          <w:noProof/>
        </w:rPr>
        <w:fldChar w:fldCharType="begin"/>
      </w:r>
      <w:r w:rsidR="002C1D22">
        <w:rPr>
          <w:noProof/>
        </w:rPr>
        <w:instrText xml:space="preserve"> SEQ Figure \* ARABIC </w:instrText>
      </w:r>
      <w:r w:rsidR="002C1D22">
        <w:rPr>
          <w:noProof/>
        </w:rPr>
        <w:fldChar w:fldCharType="separate"/>
      </w:r>
      <w:r w:rsidR="003A39A4">
        <w:rPr>
          <w:noProof/>
        </w:rPr>
        <w:t>2</w:t>
      </w:r>
      <w:r w:rsidR="002C1D22">
        <w:rPr>
          <w:noProof/>
        </w:rPr>
        <w:fldChar w:fldCharType="end"/>
      </w:r>
      <w:r w:rsidRPr="00DE43BF">
        <w:t xml:space="preserve">: Feature Operation </w:t>
      </w:r>
      <w:r w:rsidR="00066C54" w:rsidRPr="0068776C">
        <w:t>Modes</w:t>
      </w:r>
      <w:r w:rsidR="00066C54">
        <w:t xml:space="preserve"> and States</w:t>
      </w:r>
      <w:bookmarkEnd w:id="110"/>
    </w:p>
    <w:p w14:paraId="502AEF7C" w14:textId="77777777" w:rsidR="00F25E60" w:rsidRDefault="00F25E60" w:rsidP="00F25E60"/>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5812"/>
        <w:gridCol w:w="3260"/>
      </w:tblGrid>
      <w:tr w:rsidR="00F25E60" w14:paraId="33024F44" w14:textId="77777777" w:rsidTr="0005083B">
        <w:tc>
          <w:tcPr>
            <w:tcW w:w="1134" w:type="dxa"/>
            <w:shd w:val="clear" w:color="auto" w:fill="D9D9D9" w:themeFill="background1" w:themeFillShade="D9"/>
          </w:tcPr>
          <w:p w14:paraId="1A3242B6" w14:textId="77777777" w:rsidR="00F25E60" w:rsidRPr="00E52B4D" w:rsidRDefault="00F25E60" w:rsidP="002211F0">
            <w:pPr>
              <w:rPr>
                <w:b/>
              </w:rPr>
            </w:pPr>
            <w:r w:rsidRPr="00E52B4D">
              <w:rPr>
                <w:b/>
              </w:rPr>
              <w:t>State</w:t>
            </w:r>
          </w:p>
        </w:tc>
        <w:tc>
          <w:tcPr>
            <w:tcW w:w="5812" w:type="dxa"/>
            <w:shd w:val="clear" w:color="auto" w:fill="D9D9D9" w:themeFill="background1" w:themeFillShade="D9"/>
          </w:tcPr>
          <w:p w14:paraId="153611B8" w14:textId="77777777" w:rsidR="00F25E60" w:rsidRPr="00E52B4D" w:rsidRDefault="00F25E60" w:rsidP="002211F0">
            <w:pPr>
              <w:rPr>
                <w:b/>
              </w:rPr>
            </w:pPr>
            <w:r w:rsidRPr="00E52B4D">
              <w:rPr>
                <w:b/>
              </w:rPr>
              <w:t>Description</w:t>
            </w:r>
          </w:p>
        </w:tc>
        <w:tc>
          <w:tcPr>
            <w:tcW w:w="3260" w:type="dxa"/>
            <w:shd w:val="clear" w:color="auto" w:fill="D9D9D9" w:themeFill="background1" w:themeFillShade="D9"/>
          </w:tcPr>
          <w:p w14:paraId="56526BE7" w14:textId="77777777" w:rsidR="00F25E60" w:rsidRPr="00E52B4D" w:rsidRDefault="00F25E60" w:rsidP="002211F0">
            <w:pPr>
              <w:rPr>
                <w:b/>
              </w:rPr>
            </w:pPr>
            <w:r>
              <w:rPr>
                <w:b/>
              </w:rPr>
              <w:t>Requirements Reference</w:t>
            </w:r>
            <w:r w:rsidR="003036CD">
              <w:rPr>
                <w:b/>
              </w:rPr>
              <w:t xml:space="preserve"> </w:t>
            </w:r>
            <w:r w:rsidR="003036CD" w:rsidRPr="003036CD">
              <w:t>(optional)</w:t>
            </w:r>
          </w:p>
        </w:tc>
      </w:tr>
      <w:tr w:rsidR="00F25E60" w14:paraId="0893F00E" w14:textId="77777777" w:rsidTr="0005083B">
        <w:tc>
          <w:tcPr>
            <w:tcW w:w="1134" w:type="dxa"/>
          </w:tcPr>
          <w:p w14:paraId="7AA7AF14" w14:textId="77777777" w:rsidR="00F25E60" w:rsidRDefault="00E86D09" w:rsidP="002211F0">
            <w:r>
              <w:t>S1</w:t>
            </w:r>
          </w:p>
        </w:tc>
        <w:tc>
          <w:tcPr>
            <w:tcW w:w="5812" w:type="dxa"/>
          </w:tcPr>
          <w:p w14:paraId="0DF48822" w14:textId="0C51360D" w:rsidR="00F25E60" w:rsidRDefault="008C4D86" w:rsidP="002211F0">
            <w:pPr>
              <w:rPr>
                <w:lang w:eastAsia="zh-CN"/>
              </w:rPr>
            </w:pPr>
            <w:r>
              <w:rPr>
                <w:rFonts w:hint="eastAsia"/>
                <w:lang w:eastAsia="zh-CN"/>
              </w:rPr>
              <w:t>默认模式（只播放默认开关机动画）</w:t>
            </w:r>
          </w:p>
        </w:tc>
        <w:tc>
          <w:tcPr>
            <w:tcW w:w="3260" w:type="dxa"/>
          </w:tcPr>
          <w:p w14:paraId="7917292F" w14:textId="77777777" w:rsidR="00F25E60" w:rsidRPr="00394FEA" w:rsidRDefault="00F25E60" w:rsidP="002211F0">
            <w:pPr>
              <w:rPr>
                <w:sz w:val="16"/>
                <w:szCs w:val="16"/>
                <w:lang w:eastAsia="zh-CN"/>
              </w:rPr>
            </w:pPr>
          </w:p>
        </w:tc>
      </w:tr>
      <w:tr w:rsidR="00F25E60" w14:paraId="6745838E" w14:textId="77777777" w:rsidTr="0005083B">
        <w:tc>
          <w:tcPr>
            <w:tcW w:w="1134" w:type="dxa"/>
          </w:tcPr>
          <w:p w14:paraId="2E6D05DB" w14:textId="77777777" w:rsidR="00F25E60" w:rsidRDefault="00E86D09" w:rsidP="002211F0">
            <w:r>
              <w:t>S2</w:t>
            </w:r>
          </w:p>
        </w:tc>
        <w:tc>
          <w:tcPr>
            <w:tcW w:w="5812" w:type="dxa"/>
          </w:tcPr>
          <w:p w14:paraId="278661F3" w14:textId="2483B06F" w:rsidR="00F25E60" w:rsidRDefault="008C4D86" w:rsidP="002211F0">
            <w:pPr>
              <w:rPr>
                <w:lang w:eastAsia="zh-CN"/>
              </w:rPr>
            </w:pPr>
            <w:r>
              <w:rPr>
                <w:rFonts w:hint="eastAsia"/>
                <w:lang w:eastAsia="zh-CN"/>
              </w:rPr>
              <w:t>特殊模式（播放个性开关机动画）</w:t>
            </w:r>
          </w:p>
        </w:tc>
        <w:tc>
          <w:tcPr>
            <w:tcW w:w="3260" w:type="dxa"/>
          </w:tcPr>
          <w:p w14:paraId="69687460" w14:textId="77777777" w:rsidR="00F25E60" w:rsidRPr="0042293B" w:rsidRDefault="00F25E60" w:rsidP="002211F0">
            <w:pPr>
              <w:rPr>
                <w:sz w:val="16"/>
                <w:szCs w:val="16"/>
                <w:lang w:eastAsia="zh-CN"/>
              </w:rPr>
            </w:pPr>
          </w:p>
        </w:tc>
      </w:tr>
      <w:tr w:rsidR="00F25E60" w14:paraId="7E6ED76C" w14:textId="77777777" w:rsidTr="0005083B">
        <w:tc>
          <w:tcPr>
            <w:tcW w:w="1134" w:type="dxa"/>
          </w:tcPr>
          <w:p w14:paraId="70D4C203" w14:textId="77777777" w:rsidR="00F25E60" w:rsidRDefault="00F25E60" w:rsidP="002211F0">
            <w:pPr>
              <w:rPr>
                <w:lang w:eastAsia="zh-CN"/>
              </w:rPr>
            </w:pPr>
          </w:p>
        </w:tc>
        <w:tc>
          <w:tcPr>
            <w:tcW w:w="5812" w:type="dxa"/>
          </w:tcPr>
          <w:p w14:paraId="2D23EEB8" w14:textId="77777777" w:rsidR="00F25E60" w:rsidRDefault="00F25E60" w:rsidP="002211F0">
            <w:pPr>
              <w:rPr>
                <w:lang w:eastAsia="zh-CN"/>
              </w:rPr>
            </w:pPr>
          </w:p>
        </w:tc>
        <w:tc>
          <w:tcPr>
            <w:tcW w:w="3260" w:type="dxa"/>
          </w:tcPr>
          <w:p w14:paraId="5689C59C" w14:textId="77777777" w:rsidR="00F25E60" w:rsidRPr="007D581F" w:rsidRDefault="00F25E60" w:rsidP="002211F0">
            <w:pPr>
              <w:rPr>
                <w:sz w:val="16"/>
                <w:szCs w:val="16"/>
                <w:lang w:eastAsia="zh-CN"/>
              </w:rPr>
            </w:pPr>
          </w:p>
        </w:tc>
      </w:tr>
      <w:tr w:rsidR="00F25E60" w14:paraId="72B93713" w14:textId="77777777" w:rsidTr="0005083B">
        <w:tc>
          <w:tcPr>
            <w:tcW w:w="1134" w:type="dxa"/>
          </w:tcPr>
          <w:p w14:paraId="7D4B3DB2" w14:textId="77777777" w:rsidR="00F25E60" w:rsidRDefault="00F25E60" w:rsidP="002211F0">
            <w:pPr>
              <w:rPr>
                <w:lang w:eastAsia="zh-CN"/>
              </w:rPr>
            </w:pPr>
          </w:p>
        </w:tc>
        <w:tc>
          <w:tcPr>
            <w:tcW w:w="5812" w:type="dxa"/>
          </w:tcPr>
          <w:p w14:paraId="4A8AD26B" w14:textId="77777777" w:rsidR="00F25E60" w:rsidRDefault="00F25E60" w:rsidP="002211F0">
            <w:pPr>
              <w:keepNext/>
              <w:rPr>
                <w:lang w:eastAsia="zh-CN"/>
              </w:rPr>
            </w:pPr>
          </w:p>
        </w:tc>
        <w:tc>
          <w:tcPr>
            <w:tcW w:w="3260" w:type="dxa"/>
          </w:tcPr>
          <w:p w14:paraId="4AB73D58" w14:textId="77777777" w:rsidR="00F25E60" w:rsidRPr="00742DB1" w:rsidRDefault="00F25E60" w:rsidP="002211F0">
            <w:pPr>
              <w:rPr>
                <w:sz w:val="16"/>
                <w:szCs w:val="16"/>
                <w:lang w:eastAsia="zh-CN"/>
              </w:rPr>
            </w:pPr>
          </w:p>
        </w:tc>
      </w:tr>
      <w:tr w:rsidR="00F25E60" w14:paraId="5E6E709E" w14:textId="77777777" w:rsidTr="0005083B">
        <w:tc>
          <w:tcPr>
            <w:tcW w:w="1134" w:type="dxa"/>
          </w:tcPr>
          <w:p w14:paraId="4682D980" w14:textId="77777777" w:rsidR="00F25E60" w:rsidRDefault="00F25E60" w:rsidP="002211F0">
            <w:pPr>
              <w:rPr>
                <w:lang w:eastAsia="zh-CN"/>
              </w:rPr>
            </w:pPr>
          </w:p>
        </w:tc>
        <w:tc>
          <w:tcPr>
            <w:tcW w:w="5812" w:type="dxa"/>
          </w:tcPr>
          <w:p w14:paraId="24DED83F" w14:textId="77777777" w:rsidR="00F25E60" w:rsidRDefault="00F25E60" w:rsidP="002211F0">
            <w:pPr>
              <w:keepNext/>
              <w:rPr>
                <w:lang w:eastAsia="zh-CN"/>
              </w:rPr>
            </w:pPr>
          </w:p>
        </w:tc>
        <w:tc>
          <w:tcPr>
            <w:tcW w:w="3260" w:type="dxa"/>
          </w:tcPr>
          <w:p w14:paraId="141AAD13" w14:textId="77777777" w:rsidR="00F25E60" w:rsidRPr="00394FEA" w:rsidRDefault="00F25E60" w:rsidP="002211F0">
            <w:pPr>
              <w:keepNext/>
              <w:rPr>
                <w:sz w:val="16"/>
                <w:szCs w:val="16"/>
                <w:lang w:eastAsia="zh-CN"/>
              </w:rPr>
            </w:pPr>
          </w:p>
        </w:tc>
      </w:tr>
      <w:tr w:rsidR="00F25E60" w14:paraId="7A1D4B3C" w14:textId="77777777" w:rsidTr="0005083B">
        <w:tc>
          <w:tcPr>
            <w:tcW w:w="1134" w:type="dxa"/>
          </w:tcPr>
          <w:p w14:paraId="4DE33883" w14:textId="77777777" w:rsidR="00F25E60" w:rsidRDefault="00F25E60" w:rsidP="002211F0">
            <w:pPr>
              <w:rPr>
                <w:lang w:eastAsia="zh-CN"/>
              </w:rPr>
            </w:pPr>
          </w:p>
        </w:tc>
        <w:tc>
          <w:tcPr>
            <w:tcW w:w="5812" w:type="dxa"/>
          </w:tcPr>
          <w:p w14:paraId="20FBCEA3" w14:textId="77777777" w:rsidR="00F25E60" w:rsidRDefault="00F25E60" w:rsidP="002211F0">
            <w:pPr>
              <w:keepNext/>
              <w:rPr>
                <w:lang w:eastAsia="zh-CN"/>
              </w:rPr>
            </w:pPr>
          </w:p>
        </w:tc>
        <w:tc>
          <w:tcPr>
            <w:tcW w:w="3260" w:type="dxa"/>
          </w:tcPr>
          <w:p w14:paraId="7732FCE8" w14:textId="77777777" w:rsidR="00F25E60" w:rsidRPr="00EB6FD4" w:rsidRDefault="00F25E60" w:rsidP="002211F0">
            <w:pPr>
              <w:keepNext/>
              <w:rPr>
                <w:sz w:val="16"/>
                <w:szCs w:val="16"/>
                <w:lang w:eastAsia="zh-CN"/>
              </w:rPr>
            </w:pPr>
          </w:p>
        </w:tc>
      </w:tr>
    </w:tbl>
    <w:p w14:paraId="50DC3FD9" w14:textId="77777777" w:rsidR="00F25E60" w:rsidRPr="0068776C" w:rsidRDefault="00F25E60" w:rsidP="0068776C">
      <w:pPr>
        <w:pStyle w:val="Caption"/>
      </w:pPr>
      <w:bookmarkStart w:id="111" w:name="_Toc13672017"/>
      <w:r w:rsidRPr="0068776C">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10</w:t>
      </w:r>
      <w:r w:rsidR="002C1D22">
        <w:rPr>
          <w:noProof/>
        </w:rPr>
        <w:fldChar w:fldCharType="end"/>
      </w:r>
      <w:r w:rsidRPr="0068776C">
        <w:t>: Operation Modes</w:t>
      </w:r>
      <w:r w:rsidR="00066C54">
        <w:t xml:space="preserve"> and States</w:t>
      </w:r>
      <w:bookmarkEnd w:id="111"/>
    </w:p>
    <w:p w14:paraId="2C8A35D5" w14:textId="77777777" w:rsidR="00F25E60" w:rsidRDefault="00F25E60" w:rsidP="00F25E60"/>
    <w:p w14:paraId="4D400997" w14:textId="77777777" w:rsidR="00F25E60" w:rsidRDefault="00F25E60" w:rsidP="00F25E60"/>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5777"/>
        <w:gridCol w:w="3246"/>
      </w:tblGrid>
      <w:tr w:rsidR="003036CD" w14:paraId="123C99A4" w14:textId="77777777" w:rsidTr="0005083B">
        <w:tc>
          <w:tcPr>
            <w:tcW w:w="1183" w:type="dxa"/>
            <w:shd w:val="clear" w:color="auto" w:fill="D9D9D9" w:themeFill="background1" w:themeFillShade="D9"/>
          </w:tcPr>
          <w:p w14:paraId="2CBCBE33" w14:textId="77777777" w:rsidR="003036CD" w:rsidRPr="00E52B4D" w:rsidRDefault="003036CD" w:rsidP="002211F0">
            <w:pPr>
              <w:rPr>
                <w:b/>
              </w:rPr>
            </w:pPr>
            <w:r>
              <w:rPr>
                <w:b/>
              </w:rPr>
              <w:t>Transition ID</w:t>
            </w:r>
          </w:p>
        </w:tc>
        <w:tc>
          <w:tcPr>
            <w:tcW w:w="5777" w:type="dxa"/>
            <w:shd w:val="clear" w:color="auto" w:fill="D9D9D9" w:themeFill="background1" w:themeFillShade="D9"/>
          </w:tcPr>
          <w:p w14:paraId="5FD963EC" w14:textId="77777777" w:rsidR="003036CD" w:rsidRPr="00E52B4D" w:rsidRDefault="003036CD" w:rsidP="002211F0">
            <w:pPr>
              <w:rPr>
                <w:b/>
              </w:rPr>
            </w:pPr>
            <w:r w:rsidRPr="00E52B4D">
              <w:rPr>
                <w:b/>
              </w:rPr>
              <w:t>Description</w:t>
            </w:r>
          </w:p>
        </w:tc>
        <w:tc>
          <w:tcPr>
            <w:tcW w:w="3246" w:type="dxa"/>
            <w:shd w:val="clear" w:color="auto" w:fill="D9D9D9" w:themeFill="background1" w:themeFillShade="D9"/>
          </w:tcPr>
          <w:p w14:paraId="31DB33D2" w14:textId="77777777" w:rsidR="003036CD" w:rsidRDefault="003036CD" w:rsidP="002211F0">
            <w:pPr>
              <w:rPr>
                <w:b/>
              </w:rPr>
            </w:pPr>
            <w:r>
              <w:rPr>
                <w:b/>
              </w:rPr>
              <w:t>Requirements Reference</w:t>
            </w:r>
          </w:p>
          <w:p w14:paraId="415FC606" w14:textId="77777777" w:rsidR="003036CD" w:rsidRPr="00E52B4D" w:rsidRDefault="003036CD" w:rsidP="002211F0">
            <w:pPr>
              <w:rPr>
                <w:b/>
              </w:rPr>
            </w:pPr>
            <w:r w:rsidRPr="003036CD">
              <w:t>(optional)</w:t>
            </w:r>
          </w:p>
        </w:tc>
      </w:tr>
      <w:tr w:rsidR="003036CD" w14:paraId="1E1D8F6A" w14:textId="77777777" w:rsidTr="0005083B">
        <w:tc>
          <w:tcPr>
            <w:tcW w:w="1183" w:type="dxa"/>
          </w:tcPr>
          <w:p w14:paraId="39DEEAAA" w14:textId="77777777" w:rsidR="003036CD" w:rsidRPr="009D6E77" w:rsidRDefault="00E86D09" w:rsidP="002211F0">
            <w:r>
              <w:t>T1</w:t>
            </w:r>
          </w:p>
        </w:tc>
        <w:tc>
          <w:tcPr>
            <w:tcW w:w="5777" w:type="dxa"/>
          </w:tcPr>
          <w:p w14:paraId="37DD5D8A" w14:textId="6D41664E" w:rsidR="003036CD" w:rsidRPr="009D6E77" w:rsidRDefault="008C4D86" w:rsidP="002211F0">
            <w:pPr>
              <w:rPr>
                <w:lang w:eastAsia="zh-CN"/>
              </w:rPr>
            </w:pPr>
            <w:r>
              <w:rPr>
                <w:lang w:eastAsia="zh-CN"/>
              </w:rPr>
              <w:t>存在</w:t>
            </w:r>
            <w:r>
              <w:rPr>
                <w:rFonts w:hint="eastAsia"/>
                <w:lang w:eastAsia="zh-CN"/>
              </w:rPr>
              <w:t>任一一个特殊视频的播放周期内</w:t>
            </w:r>
          </w:p>
        </w:tc>
        <w:tc>
          <w:tcPr>
            <w:tcW w:w="3246" w:type="dxa"/>
          </w:tcPr>
          <w:p w14:paraId="425A528C" w14:textId="77777777" w:rsidR="003036CD" w:rsidRPr="00DA1BBD" w:rsidRDefault="003036CD" w:rsidP="002211F0">
            <w:pPr>
              <w:rPr>
                <w:sz w:val="16"/>
                <w:lang w:eastAsia="zh-CN"/>
              </w:rPr>
            </w:pPr>
          </w:p>
        </w:tc>
      </w:tr>
      <w:tr w:rsidR="003036CD" w14:paraId="5114246E" w14:textId="77777777" w:rsidTr="0005083B">
        <w:trPr>
          <w:trHeight w:val="211"/>
        </w:trPr>
        <w:tc>
          <w:tcPr>
            <w:tcW w:w="1183" w:type="dxa"/>
          </w:tcPr>
          <w:p w14:paraId="6F13A514" w14:textId="77777777" w:rsidR="003036CD" w:rsidRPr="009D6E77" w:rsidRDefault="003036CD" w:rsidP="00E86D09">
            <w:r w:rsidRPr="009D6E77">
              <w:t>T2</w:t>
            </w:r>
          </w:p>
        </w:tc>
        <w:tc>
          <w:tcPr>
            <w:tcW w:w="5777" w:type="dxa"/>
          </w:tcPr>
          <w:p w14:paraId="5FB0ECB8" w14:textId="6B01C9AD" w:rsidR="003036CD" w:rsidRPr="009D6E77" w:rsidRDefault="008C4D86" w:rsidP="002211F0">
            <w:pPr>
              <w:overflowPunct/>
              <w:spacing w:line="288" w:lineRule="auto"/>
              <w:textAlignment w:val="auto"/>
              <w:rPr>
                <w:rFonts w:cs="Arial"/>
                <w:color w:val="000000"/>
                <w:lang w:eastAsia="zh-CN"/>
              </w:rPr>
            </w:pPr>
            <w:r>
              <w:rPr>
                <w:rFonts w:cs="Arial" w:hint="eastAsia"/>
                <w:color w:val="000000"/>
                <w:lang w:eastAsia="zh-CN"/>
              </w:rPr>
              <w:t>当前不处于任何特殊视频的有效播放周期内</w:t>
            </w:r>
          </w:p>
        </w:tc>
        <w:tc>
          <w:tcPr>
            <w:tcW w:w="3246" w:type="dxa"/>
          </w:tcPr>
          <w:p w14:paraId="217643CF" w14:textId="77777777" w:rsidR="003036CD" w:rsidRPr="00DA1BBD" w:rsidRDefault="003036CD" w:rsidP="002211F0">
            <w:pPr>
              <w:rPr>
                <w:sz w:val="16"/>
                <w:lang w:eastAsia="zh-CN"/>
              </w:rPr>
            </w:pPr>
          </w:p>
        </w:tc>
      </w:tr>
      <w:tr w:rsidR="003036CD" w14:paraId="142CBF27" w14:textId="77777777" w:rsidTr="0005083B">
        <w:tc>
          <w:tcPr>
            <w:tcW w:w="1183" w:type="dxa"/>
          </w:tcPr>
          <w:p w14:paraId="0CC66DB3" w14:textId="77777777" w:rsidR="003036CD" w:rsidRPr="009D6E77" w:rsidRDefault="003036CD" w:rsidP="00E86D09">
            <w:r w:rsidRPr="009D6E77">
              <w:t>T3</w:t>
            </w:r>
          </w:p>
        </w:tc>
        <w:tc>
          <w:tcPr>
            <w:tcW w:w="5777" w:type="dxa"/>
          </w:tcPr>
          <w:p w14:paraId="336B286C" w14:textId="77777777" w:rsidR="003036CD" w:rsidRPr="009D6E77" w:rsidRDefault="003036CD" w:rsidP="002211F0">
            <w:pPr>
              <w:overflowPunct/>
              <w:spacing w:line="288" w:lineRule="auto"/>
              <w:textAlignment w:val="auto"/>
              <w:rPr>
                <w:rFonts w:cs="Arial"/>
                <w:color w:val="000000"/>
              </w:rPr>
            </w:pPr>
          </w:p>
        </w:tc>
        <w:tc>
          <w:tcPr>
            <w:tcW w:w="3246" w:type="dxa"/>
          </w:tcPr>
          <w:p w14:paraId="30FA7A26" w14:textId="77777777" w:rsidR="003036CD" w:rsidRPr="006669BA" w:rsidRDefault="003036CD" w:rsidP="002211F0">
            <w:pPr>
              <w:rPr>
                <w:i/>
                <w:sz w:val="16"/>
              </w:rPr>
            </w:pPr>
          </w:p>
        </w:tc>
      </w:tr>
      <w:tr w:rsidR="003036CD" w14:paraId="1B8C3E3A" w14:textId="77777777" w:rsidTr="0005083B">
        <w:tc>
          <w:tcPr>
            <w:tcW w:w="1183" w:type="dxa"/>
          </w:tcPr>
          <w:p w14:paraId="13ADE940" w14:textId="77777777" w:rsidR="003036CD" w:rsidRPr="009D6E77" w:rsidRDefault="003036CD" w:rsidP="00E86D09">
            <w:r w:rsidRPr="009D6E77">
              <w:t>T4</w:t>
            </w:r>
          </w:p>
        </w:tc>
        <w:tc>
          <w:tcPr>
            <w:tcW w:w="5777" w:type="dxa"/>
          </w:tcPr>
          <w:p w14:paraId="11DA0AEE" w14:textId="77777777" w:rsidR="003036CD" w:rsidRPr="009D6E77" w:rsidRDefault="003036CD" w:rsidP="002211F0">
            <w:pPr>
              <w:overflowPunct/>
              <w:spacing w:line="288" w:lineRule="auto"/>
              <w:textAlignment w:val="auto"/>
              <w:rPr>
                <w:rFonts w:cs="Arial"/>
                <w:color w:val="000000"/>
              </w:rPr>
            </w:pPr>
          </w:p>
        </w:tc>
        <w:tc>
          <w:tcPr>
            <w:tcW w:w="3246" w:type="dxa"/>
          </w:tcPr>
          <w:p w14:paraId="74E1F54B" w14:textId="77777777" w:rsidR="003036CD" w:rsidRPr="007D581F" w:rsidRDefault="003036CD" w:rsidP="002211F0">
            <w:pPr>
              <w:keepNext/>
              <w:rPr>
                <w:sz w:val="16"/>
                <w:szCs w:val="16"/>
              </w:rPr>
            </w:pPr>
          </w:p>
        </w:tc>
      </w:tr>
    </w:tbl>
    <w:p w14:paraId="6E3BF3D6" w14:textId="77777777" w:rsidR="00F25E60" w:rsidRPr="0068776C" w:rsidRDefault="00F25E60" w:rsidP="0068776C">
      <w:pPr>
        <w:pStyle w:val="Caption"/>
      </w:pPr>
      <w:bookmarkStart w:id="112" w:name="_Toc13672018"/>
      <w:r w:rsidRPr="0068776C">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11</w:t>
      </w:r>
      <w:r w:rsidR="002C1D22">
        <w:rPr>
          <w:noProof/>
        </w:rPr>
        <w:fldChar w:fldCharType="end"/>
      </w:r>
      <w:r w:rsidRPr="0068776C">
        <w:t>: Transition</w:t>
      </w:r>
      <w:r w:rsidR="00066C54">
        <w:t>s</w:t>
      </w:r>
      <w:r w:rsidRPr="0068776C">
        <w:t xml:space="preserve"> between Operational </w:t>
      </w:r>
      <w:r w:rsidR="00066C54" w:rsidRPr="0068776C">
        <w:t>Modes</w:t>
      </w:r>
      <w:r w:rsidR="00066C54">
        <w:t xml:space="preserve"> and States</w:t>
      </w:r>
      <w:bookmarkEnd w:id="112"/>
    </w:p>
    <w:p w14:paraId="0D063E80" w14:textId="77777777" w:rsidR="00D87533" w:rsidRPr="00CE5AA2" w:rsidRDefault="0027671B" w:rsidP="006C5FCA">
      <w:pPr>
        <w:pStyle w:val="Heading2"/>
        <w:rPr>
          <w:highlight w:val="yellow"/>
        </w:rPr>
      </w:pPr>
      <w:bookmarkStart w:id="113" w:name="_Toc13671964"/>
      <w:r w:rsidRPr="00CE5AA2">
        <w:rPr>
          <w:highlight w:val="yellow"/>
        </w:rPr>
        <w:t>Use Case</w:t>
      </w:r>
      <w:r w:rsidR="00D87533" w:rsidRPr="00CE5AA2">
        <w:rPr>
          <w:highlight w:val="yellow"/>
        </w:rPr>
        <w:t>s</w:t>
      </w:r>
      <w:bookmarkEnd w:id="113"/>
    </w:p>
    <w:p w14:paraId="43985B63" w14:textId="77777777"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46F6C938" w14:textId="77777777" w:rsidR="005D3786" w:rsidRPr="00347A88" w:rsidRDefault="005D3786" w:rsidP="0005083B">
      <w:pPr>
        <w:shd w:val="clear" w:color="auto" w:fill="D6E3BC" w:themeFill="accent3" w:themeFillTint="66"/>
        <w:rPr>
          <w:rStyle w:val="SubtleEmphasis"/>
        </w:rPr>
      </w:pPr>
      <w:r w:rsidRPr="00347A88">
        <w:rPr>
          <w:rStyle w:val="SubtleEmphasis"/>
          <w:b/>
        </w:rPr>
        <w:t>#</w:t>
      </w:r>
      <w:r w:rsidR="00260899" w:rsidRPr="00347A88">
        <w:rPr>
          <w:rStyle w:val="SubtleEmphasis"/>
          <w:b/>
        </w:rPr>
        <w:t>Link</w:t>
      </w:r>
      <w:r w:rsidRPr="00347A88">
        <w:rPr>
          <w:rStyle w:val="SubtleEmphasis"/>
          <w:b/>
        </w:rPr>
        <w:t>:</w:t>
      </w:r>
      <w:r w:rsidRPr="00347A88">
        <w:rPr>
          <w:rStyle w:val="SubtleEmphasis"/>
        </w:rPr>
        <w:t xml:space="preserve"> </w:t>
      </w:r>
      <w:hyperlink r:id="rId31" w:history="1">
        <w:r w:rsidRPr="00DE5C04">
          <w:rPr>
            <w:rStyle w:val="SubtleEmphasis"/>
            <w:color w:val="0000FF"/>
          </w:rPr>
          <w:t>RE Wiki</w:t>
        </w:r>
        <w:r w:rsidR="00260899" w:rsidRPr="00DE5C04">
          <w:rPr>
            <w:rStyle w:val="SubtleEmphasis"/>
            <w:color w:val="0000FF"/>
          </w:rPr>
          <w:t xml:space="preserve"> – Use Cases</w:t>
        </w:r>
      </w:hyperlink>
    </w:p>
    <w:p w14:paraId="04924489" w14:textId="77777777" w:rsidR="005D3786" w:rsidRPr="005D3786" w:rsidRDefault="005D3786" w:rsidP="005D3786"/>
    <w:p w14:paraId="7A5BF16A" w14:textId="77777777" w:rsidR="0027671B" w:rsidRDefault="006B1C15" w:rsidP="006B1C15">
      <w:pPr>
        <w:pStyle w:val="Heading3"/>
      </w:pPr>
      <w:bookmarkStart w:id="114" w:name="_Toc13671965"/>
      <w:r>
        <w:t>Use Case</w:t>
      </w:r>
      <w:r w:rsidR="0027671B" w:rsidRPr="007C20FA">
        <w:t xml:space="preserve"> Diagram</w:t>
      </w:r>
      <w:bookmarkEnd w:id="105"/>
      <w:bookmarkEnd w:id="114"/>
    </w:p>
    <w:p w14:paraId="344971CF" w14:textId="77777777" w:rsidR="00273FCA" w:rsidRPr="00273FCA" w:rsidRDefault="00273FCA" w:rsidP="00273FCA"/>
    <w:p w14:paraId="009FE73F" w14:textId="391F3C35" w:rsidR="00845E88" w:rsidRDefault="0050711D" w:rsidP="00845E88">
      <w:pPr>
        <w:keepNext/>
      </w:pPr>
      <w:r w:rsidRPr="007A6A17">
        <w:rPr>
          <w:i/>
          <w:color w:val="808080"/>
        </w:rPr>
        <w:object w:dxaOrig="8281" w:dyaOrig="8304" w14:anchorId="49D6E56B">
          <v:shape id="_x0000_i1027" type="#_x0000_t75" style="width:497.25pt;height:498pt" o:ole="">
            <v:imagedata r:id="rId32" o:title=""/>
          </v:shape>
          <o:OLEObject Type="Embed" ProgID="Visio.Drawing.11" ShapeID="_x0000_i1027" DrawAspect="Content" ObjectID="_1699684775" r:id="rId33"/>
        </w:object>
      </w:r>
    </w:p>
    <w:p w14:paraId="11771596" w14:textId="77777777" w:rsidR="009B212B" w:rsidRPr="00845E88" w:rsidRDefault="00ED0144" w:rsidP="0068776C">
      <w:pPr>
        <w:pStyle w:val="Caption"/>
      </w:pPr>
      <w:r>
        <w:tab/>
      </w:r>
      <w:bookmarkStart w:id="115" w:name="_Toc13672005"/>
      <w:r w:rsidR="00845E88" w:rsidRPr="00845E88">
        <w:t xml:space="preserve">Figure </w:t>
      </w:r>
      <w:r w:rsidR="002C1D22">
        <w:rPr>
          <w:noProof/>
        </w:rPr>
        <w:fldChar w:fldCharType="begin"/>
      </w:r>
      <w:r w:rsidR="002C1D22">
        <w:rPr>
          <w:noProof/>
        </w:rPr>
        <w:instrText xml:space="preserve"> SEQ Figure \* ARABIC </w:instrText>
      </w:r>
      <w:r w:rsidR="002C1D22">
        <w:rPr>
          <w:noProof/>
        </w:rPr>
        <w:fldChar w:fldCharType="separate"/>
      </w:r>
      <w:r w:rsidR="003A39A4">
        <w:rPr>
          <w:noProof/>
        </w:rPr>
        <w:t>3</w:t>
      </w:r>
      <w:r w:rsidR="002C1D22">
        <w:rPr>
          <w:noProof/>
        </w:rPr>
        <w:fldChar w:fldCharType="end"/>
      </w:r>
      <w:r w:rsidR="00845E88" w:rsidRPr="00845E88">
        <w:t>: Use Case Diagram</w:t>
      </w:r>
      <w:bookmarkEnd w:id="115"/>
    </w:p>
    <w:p w14:paraId="2083C9BA" w14:textId="77777777" w:rsidR="00D64A4C" w:rsidRDefault="00D64A4C" w:rsidP="009B212B"/>
    <w:p w14:paraId="7ADEA651" w14:textId="77777777" w:rsidR="00FB2CF2" w:rsidRPr="007C20FA" w:rsidRDefault="00FB2CF2" w:rsidP="006B1C15">
      <w:pPr>
        <w:pStyle w:val="Heading3"/>
      </w:pPr>
      <w:bookmarkStart w:id="116" w:name="_Toc13671966"/>
      <w:bookmarkStart w:id="117" w:name="_Toc397081453"/>
      <w:bookmarkEnd w:id="106"/>
      <w:r w:rsidRPr="007C20FA">
        <w:t>Actors</w:t>
      </w:r>
      <w:bookmarkEnd w:id="116"/>
    </w:p>
    <w:p w14:paraId="4A9F6D65" w14:textId="77777777" w:rsidR="00FB2CF2" w:rsidRPr="002573C6" w:rsidRDefault="00FB2CF2" w:rsidP="002573C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378"/>
      </w:tblGrid>
      <w:tr w:rsidR="00FB2CF2" w:rsidRPr="003D4AA7" w14:paraId="3AD52720" w14:textId="77777777" w:rsidTr="0005083B">
        <w:trPr>
          <w:tblHeader/>
        </w:trPr>
        <w:tc>
          <w:tcPr>
            <w:tcW w:w="3828" w:type="dxa"/>
            <w:shd w:val="pct20" w:color="auto" w:fill="FFFFFF"/>
          </w:tcPr>
          <w:p w14:paraId="61349694" w14:textId="77777777" w:rsidR="00FB2CF2" w:rsidRPr="00E84ADC" w:rsidRDefault="00FB2CF2" w:rsidP="00F91477">
            <w:pPr>
              <w:pStyle w:val="TableHeader"/>
              <w:ind w:right="142"/>
            </w:pPr>
            <w:r w:rsidRPr="00E84ADC">
              <w:t>Actor</w:t>
            </w:r>
          </w:p>
        </w:tc>
        <w:tc>
          <w:tcPr>
            <w:tcW w:w="6378" w:type="dxa"/>
            <w:shd w:val="pct20" w:color="auto" w:fill="FFFFFF"/>
          </w:tcPr>
          <w:p w14:paraId="39819245" w14:textId="77777777" w:rsidR="00FB2CF2" w:rsidRPr="00E84ADC" w:rsidRDefault="00FB2CF2" w:rsidP="00F91477">
            <w:pPr>
              <w:pStyle w:val="TableHeader"/>
              <w:ind w:right="142"/>
            </w:pPr>
            <w:r w:rsidRPr="00E84ADC">
              <w:t>Description</w:t>
            </w:r>
          </w:p>
        </w:tc>
      </w:tr>
      <w:tr w:rsidR="00FB2CF2" w:rsidRPr="00E80917" w14:paraId="18E1EC9B" w14:textId="77777777" w:rsidTr="0005083B">
        <w:tc>
          <w:tcPr>
            <w:tcW w:w="3828" w:type="dxa"/>
          </w:tcPr>
          <w:p w14:paraId="1E4ACA19" w14:textId="77777777" w:rsidR="00FB2CF2" w:rsidRPr="00136DF0" w:rsidRDefault="00FB2CF2" w:rsidP="00F91477">
            <w:pPr>
              <w:pStyle w:val="scriptNormal"/>
              <w:rPr>
                <w:color w:val="auto"/>
              </w:rPr>
            </w:pPr>
          </w:p>
        </w:tc>
        <w:tc>
          <w:tcPr>
            <w:tcW w:w="6378" w:type="dxa"/>
          </w:tcPr>
          <w:p w14:paraId="3637E1E5" w14:textId="77777777" w:rsidR="00FB2CF2" w:rsidRPr="00136DF0" w:rsidRDefault="00FB2CF2" w:rsidP="00F91477">
            <w:pPr>
              <w:pStyle w:val="scriptNormal"/>
              <w:rPr>
                <w:color w:val="auto"/>
              </w:rPr>
            </w:pPr>
          </w:p>
        </w:tc>
      </w:tr>
      <w:tr w:rsidR="00FB2CF2" w:rsidRPr="00E80917" w14:paraId="37A42020" w14:textId="77777777" w:rsidTr="0005083B">
        <w:tc>
          <w:tcPr>
            <w:tcW w:w="3828" w:type="dxa"/>
          </w:tcPr>
          <w:p w14:paraId="2E3EA4B1" w14:textId="77777777" w:rsidR="00FB2CF2" w:rsidRPr="00136DF0" w:rsidRDefault="00FB2CF2" w:rsidP="00F91477">
            <w:pPr>
              <w:pStyle w:val="scriptNormal"/>
              <w:rPr>
                <w:color w:val="auto"/>
              </w:rPr>
            </w:pPr>
          </w:p>
        </w:tc>
        <w:tc>
          <w:tcPr>
            <w:tcW w:w="6378" w:type="dxa"/>
          </w:tcPr>
          <w:p w14:paraId="3440DE7D" w14:textId="77777777" w:rsidR="00FB2CF2" w:rsidRPr="00136DF0" w:rsidRDefault="00FB2CF2" w:rsidP="00F91477">
            <w:pPr>
              <w:pStyle w:val="scriptNormal"/>
              <w:rPr>
                <w:color w:val="auto"/>
              </w:rPr>
            </w:pPr>
          </w:p>
        </w:tc>
      </w:tr>
      <w:tr w:rsidR="00FB2CF2" w:rsidRPr="00E80917" w14:paraId="6682FA72" w14:textId="77777777" w:rsidTr="0005083B">
        <w:tc>
          <w:tcPr>
            <w:tcW w:w="3828" w:type="dxa"/>
          </w:tcPr>
          <w:p w14:paraId="2E7146BD" w14:textId="77777777" w:rsidR="00FB2CF2" w:rsidRDefault="00FB2CF2" w:rsidP="00F91477">
            <w:pPr>
              <w:pStyle w:val="scriptNormal"/>
              <w:rPr>
                <w:color w:val="auto"/>
              </w:rPr>
            </w:pPr>
          </w:p>
        </w:tc>
        <w:tc>
          <w:tcPr>
            <w:tcW w:w="6378" w:type="dxa"/>
          </w:tcPr>
          <w:p w14:paraId="4AB395B4" w14:textId="77777777" w:rsidR="00FB2CF2" w:rsidRDefault="00FB2CF2" w:rsidP="00F91477">
            <w:pPr>
              <w:pStyle w:val="scriptNormal"/>
              <w:rPr>
                <w:color w:val="auto"/>
              </w:rPr>
            </w:pPr>
          </w:p>
        </w:tc>
      </w:tr>
    </w:tbl>
    <w:p w14:paraId="49CEE25F" w14:textId="77777777" w:rsidR="00D64A4C" w:rsidRPr="00676304" w:rsidRDefault="00D64A4C" w:rsidP="0068776C">
      <w:pPr>
        <w:pStyle w:val="Caption"/>
      </w:pPr>
      <w:bookmarkStart w:id="118" w:name="_Toc13672019"/>
      <w:r w:rsidRPr="00676304">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12</w:t>
      </w:r>
      <w:r w:rsidR="002C1D22">
        <w:rPr>
          <w:noProof/>
        </w:rPr>
        <w:fldChar w:fldCharType="end"/>
      </w:r>
      <w:r w:rsidRPr="00676304">
        <w:t>: List of Actors</w:t>
      </w:r>
      <w:bookmarkEnd w:id="118"/>
    </w:p>
    <w:p w14:paraId="20CF3320" w14:textId="77777777" w:rsidR="00FB2CF2" w:rsidRPr="007C20FA" w:rsidRDefault="00FB2CF2" w:rsidP="00FB2CF2"/>
    <w:p w14:paraId="47E91995" w14:textId="77777777" w:rsidR="0027671B" w:rsidRDefault="0027671B" w:rsidP="006B1C15">
      <w:pPr>
        <w:pStyle w:val="Heading3"/>
      </w:pPr>
      <w:bookmarkStart w:id="119" w:name="_Toc13671967"/>
      <w:r w:rsidRPr="007C20FA">
        <w:lastRenderedPageBreak/>
        <w:t xml:space="preserve">Use Case </w:t>
      </w:r>
      <w:bookmarkEnd w:id="117"/>
      <w:r w:rsidR="005673EC">
        <w:t>Descriptions</w:t>
      </w:r>
      <w:bookmarkEnd w:id="119"/>
    </w:p>
    <w:p w14:paraId="5487437E" w14:textId="77777777" w:rsidR="00382D86" w:rsidRPr="00347A88" w:rsidRDefault="00382D86" w:rsidP="008F36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643514DC" w14:textId="77777777" w:rsidR="00B509AD" w:rsidRPr="00347A88" w:rsidRDefault="00382D86" w:rsidP="008F36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347A88">
        <w:rPr>
          <w:rStyle w:val="SubtleEmphasis"/>
          <w:b/>
        </w:rPr>
        <w:t>#Macro</w:t>
      </w:r>
      <w:r w:rsidR="00B509AD" w:rsidRPr="00347A88">
        <w:rPr>
          <w:rStyle w:val="SubtleEmphasis"/>
          <w:b/>
        </w:rPr>
        <w:t>:</w:t>
      </w:r>
      <w:r w:rsidR="00B509AD" w:rsidRPr="00347A88">
        <w:rPr>
          <w:rStyle w:val="SubtleEmphasis"/>
        </w:rPr>
        <w:t xml:space="preserve"> </w:t>
      </w:r>
      <w:hyperlink r:id="rId34" w:anchor="HowtousetheSpecificationTemplates-AddNewRequirement" w:history="1">
        <w:r w:rsidR="00F3302C" w:rsidRPr="00DE5C04">
          <w:rPr>
            <w:rStyle w:val="SubtleEmphasis"/>
            <w:color w:val="0000FF"/>
          </w:rPr>
          <w:t>Add Ins -&gt; Add Requirement macro</w:t>
        </w:r>
      </w:hyperlink>
      <w:r w:rsidR="00B509AD" w:rsidRPr="00347A88">
        <w:rPr>
          <w:rStyle w:val="SubtleEmphasis"/>
        </w:rPr>
        <w:t xml:space="preserve"> (select “Use Case” as type)</w:t>
      </w:r>
    </w:p>
    <w:p w14:paraId="2414A9E9" w14:textId="47C71C5F" w:rsidR="00ED2134" w:rsidRDefault="00ED2134" w:rsidP="00ED2134">
      <w:pPr>
        <w:pStyle w:val="BlockText"/>
      </w:pPr>
    </w:p>
    <w:p w14:paraId="3C98425A" w14:textId="3F276426" w:rsidR="00ED2134" w:rsidRPr="00E9788A" w:rsidRDefault="00ED2134" w:rsidP="00ED2134">
      <w:pPr>
        <w:rPr>
          <w:color w:val="FF0000"/>
          <w:lang w:eastAsia="zh-CN"/>
        </w:rPr>
      </w:pPr>
      <w:r w:rsidRPr="00E9788A">
        <w:rPr>
          <w:rFonts w:hint="eastAsia"/>
          <w:color w:val="FF0000"/>
          <w:lang w:eastAsia="zh-CN"/>
        </w:rPr>
        <w:t>注：</w:t>
      </w:r>
      <w:r w:rsidR="00E9788A" w:rsidRPr="00E9788A">
        <w:rPr>
          <w:rFonts w:cs="Arial"/>
          <w:color w:val="FF0000"/>
          <w:sz w:val="18"/>
          <w:szCs w:val="18"/>
        </w:rPr>
        <w:t>Failure behavior</w:t>
      </w:r>
      <w:r w:rsidRPr="00E9788A">
        <w:rPr>
          <w:rFonts w:hint="eastAsia"/>
          <w:color w:val="FF0000"/>
          <w:lang w:eastAsia="zh-CN"/>
        </w:rPr>
        <w:t>的序号对应</w:t>
      </w:r>
      <w:r w:rsidRPr="00E9788A">
        <w:rPr>
          <w:rFonts w:cs="Arial"/>
          <w:color w:val="FF0000"/>
          <w:sz w:val="18"/>
          <w:szCs w:val="18"/>
          <w:lang w:eastAsia="zh-CN"/>
        </w:rPr>
        <w:t>Expected Behavior</w:t>
      </w:r>
      <w:r w:rsidR="000217A6">
        <w:rPr>
          <w:rFonts w:cs="Arial" w:hint="eastAsia"/>
          <w:color w:val="FF0000"/>
          <w:sz w:val="18"/>
          <w:szCs w:val="18"/>
          <w:lang w:eastAsia="zh-CN"/>
        </w:rPr>
        <w:t>中</w:t>
      </w:r>
      <w:r w:rsidRPr="00E9788A">
        <w:rPr>
          <w:rFonts w:cs="Arial" w:hint="eastAsia"/>
          <w:color w:val="FF0000"/>
          <w:sz w:val="18"/>
          <w:szCs w:val="18"/>
          <w:lang w:eastAsia="zh-CN"/>
        </w:rPr>
        <w:t>的序号，具体针对对应序号的行为没有</w:t>
      </w:r>
      <w:r w:rsidR="00E9788A" w:rsidRPr="00E9788A">
        <w:rPr>
          <w:rFonts w:cs="Arial" w:hint="eastAsia"/>
          <w:color w:val="FF0000"/>
          <w:sz w:val="18"/>
          <w:szCs w:val="18"/>
          <w:lang w:eastAsia="zh-CN"/>
        </w:rPr>
        <w:t>按照期望</w:t>
      </w:r>
      <w:r w:rsidRPr="00E9788A">
        <w:rPr>
          <w:rFonts w:cs="Arial" w:hint="eastAsia"/>
          <w:color w:val="FF0000"/>
          <w:sz w:val="18"/>
          <w:szCs w:val="18"/>
          <w:lang w:eastAsia="zh-CN"/>
        </w:rPr>
        <w:t>实现</w:t>
      </w:r>
      <w:r w:rsidR="00E9788A" w:rsidRPr="00E9788A">
        <w:rPr>
          <w:rFonts w:cs="Arial" w:hint="eastAsia"/>
          <w:color w:val="FF0000"/>
          <w:sz w:val="18"/>
          <w:szCs w:val="18"/>
          <w:lang w:eastAsia="zh-CN"/>
        </w:rPr>
        <w:t>时</w:t>
      </w:r>
      <w:r w:rsidRPr="00E9788A">
        <w:rPr>
          <w:rFonts w:cs="Arial" w:hint="eastAsia"/>
          <w:color w:val="FF0000"/>
          <w:sz w:val="18"/>
          <w:szCs w:val="18"/>
          <w:lang w:eastAsia="zh-CN"/>
        </w:rPr>
        <w:t>所采取的措施。</w:t>
      </w:r>
    </w:p>
    <w:p w14:paraId="495CE128" w14:textId="0B368A82" w:rsidR="00456276" w:rsidRDefault="00456276" w:rsidP="00456276">
      <w:pPr>
        <w:pStyle w:val="BlockText"/>
        <w:ind w:left="0" w:firstLine="0"/>
        <w:rPr>
          <w:lang w:eastAsia="zh-CN"/>
        </w:rPr>
      </w:pPr>
    </w:p>
    <w:p w14:paraId="466C61F0" w14:textId="46F5FD51" w:rsidR="00456276" w:rsidRDefault="00456276" w:rsidP="00456276">
      <w:pPr>
        <w:pStyle w:val="BlockText"/>
        <w:ind w:left="0" w:firstLine="0"/>
        <w:rPr>
          <w:lang w:eastAsia="zh-CN"/>
        </w:rPr>
      </w:pPr>
    </w:p>
    <w:p w14:paraId="6603F10D" w14:textId="40437DC1" w:rsidR="00456276" w:rsidRDefault="00456276" w:rsidP="00456276">
      <w:pPr>
        <w:pStyle w:val="BlockText"/>
        <w:ind w:left="0" w:firstLine="0"/>
        <w:rPr>
          <w:lang w:eastAsia="zh-CN"/>
        </w:rPr>
      </w:pPr>
    </w:p>
    <w:p w14:paraId="783C1C84" w14:textId="17412F2B" w:rsidR="00456276" w:rsidRDefault="00456276" w:rsidP="00456276">
      <w:pPr>
        <w:pStyle w:val="Heading4"/>
        <w:rPr>
          <w:lang w:eastAsia="zh-CN"/>
        </w:rPr>
      </w:pPr>
      <w:r>
        <w:rPr>
          <w:rFonts w:hint="eastAsia"/>
          <w:lang w:eastAsia="zh-CN"/>
        </w:rPr>
        <w:t>场景管理</w:t>
      </w:r>
    </w:p>
    <w:p w14:paraId="3ABB394C" w14:textId="15CAF26F" w:rsidR="00456276" w:rsidRDefault="00456276" w:rsidP="00456276">
      <w:pPr>
        <w:rPr>
          <w:lang w:eastAsia="zh-CN"/>
        </w:rPr>
      </w:pPr>
    </w:p>
    <w:p w14:paraId="25C34AAB" w14:textId="1C6049F0" w:rsidR="00BE1CA7" w:rsidRDefault="00BE1CA7" w:rsidP="00456276">
      <w:pPr>
        <w:rPr>
          <w:lang w:eastAsia="zh-CN"/>
        </w:rPr>
      </w:pPr>
      <w:r>
        <w:rPr>
          <w:rFonts w:hint="eastAsia"/>
          <w:lang w:eastAsia="zh-CN"/>
        </w:rPr>
        <w:t>原型图：</w:t>
      </w:r>
    </w:p>
    <w:p w14:paraId="1A60A0A9" w14:textId="4F9C0D2A" w:rsidR="00BE1CA7" w:rsidRDefault="00BE1CA7" w:rsidP="00456276">
      <w:pPr>
        <w:rPr>
          <w:lang w:eastAsia="zh-CN"/>
        </w:rPr>
      </w:pPr>
      <w:commentRangeStart w:id="120"/>
      <w:r w:rsidRPr="00605D76">
        <w:rPr>
          <w:rFonts w:ascii="宋体" w:hAnsi="宋体"/>
          <w:b/>
          <w:bCs/>
          <w:noProof/>
          <w:sz w:val="24"/>
          <w:szCs w:val="24"/>
        </w:rPr>
        <w:drawing>
          <wp:inline distT="0" distB="0" distL="0" distR="0" wp14:anchorId="095BA520" wp14:editId="1BDA7E44">
            <wp:extent cx="6134100" cy="2934813"/>
            <wp:effectExtent l="76200" t="76200" r="133350" b="132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4829" cy="2944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20"/>
      <w:r w:rsidR="001F0728">
        <w:rPr>
          <w:rStyle w:val="CommentReference"/>
          <w:rFonts w:ascii="Times New Roman" w:hAnsi="Times New Roman"/>
        </w:rPr>
        <w:commentReference w:id="120"/>
      </w:r>
    </w:p>
    <w:p w14:paraId="30B1D94D" w14:textId="09602C23" w:rsidR="001F0728" w:rsidRPr="00456276" w:rsidRDefault="001F0728" w:rsidP="00456276">
      <w:pPr>
        <w:rPr>
          <w:lang w:eastAsia="zh-CN"/>
        </w:rPr>
      </w:pPr>
    </w:p>
    <w:p w14:paraId="7D5CA308" w14:textId="7CC58563" w:rsidR="00ED2134" w:rsidRDefault="00BB1151" w:rsidP="00456276">
      <w:pPr>
        <w:pStyle w:val="Heading5"/>
        <w:rPr>
          <w:lang w:eastAsia="zh-CN"/>
        </w:rPr>
      </w:pPr>
      <w:r>
        <w:rPr>
          <w:rFonts w:hint="eastAsia"/>
          <w:lang w:eastAsia="zh-CN"/>
        </w:rPr>
        <w:t>场景管理</w:t>
      </w:r>
    </w:p>
    <w:p w14:paraId="26D45884" w14:textId="3B549140" w:rsidR="00E9788A" w:rsidRDefault="00E9788A" w:rsidP="00E9788A">
      <w:pPr>
        <w:rPr>
          <w:lang w:eastAsia="zh-CN"/>
        </w:rPr>
      </w:pPr>
    </w:p>
    <w:p w14:paraId="05A46B8B" w14:textId="77777777" w:rsidR="007B25AE" w:rsidRPr="007B25AE" w:rsidRDefault="007B25AE" w:rsidP="007B25AE">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5"/>
        <w:gridCol w:w="7816"/>
      </w:tblGrid>
      <w:tr w:rsidR="007B25AE" w:rsidRPr="00BB1151" w14:paraId="6FEC7FB1" w14:textId="77777777" w:rsidTr="00AD0CA1">
        <w:trPr>
          <w:trHeight w:val="262"/>
          <w:jc w:val="center"/>
        </w:trPr>
        <w:tc>
          <w:tcPr>
            <w:tcW w:w="1885" w:type="dxa"/>
            <w:shd w:val="clear" w:color="auto" w:fill="CCECFF"/>
            <w:tcMar>
              <w:top w:w="15" w:type="dxa"/>
              <w:left w:w="108" w:type="dxa"/>
              <w:bottom w:w="0" w:type="dxa"/>
              <w:right w:w="108" w:type="dxa"/>
            </w:tcMar>
            <w:vAlign w:val="center"/>
            <w:hideMark/>
          </w:tcPr>
          <w:p w14:paraId="546998E8" w14:textId="77777777" w:rsidR="007B25AE" w:rsidRPr="00BB1151" w:rsidRDefault="007B25AE" w:rsidP="00BB1151">
            <w:pPr>
              <w:pStyle w:val="BodyText"/>
            </w:pPr>
            <w:r w:rsidRPr="00BB1151">
              <w:lastRenderedPageBreak/>
              <w:t>Req ID</w:t>
            </w:r>
          </w:p>
          <w:p w14:paraId="721BE302" w14:textId="77777777" w:rsidR="007B25AE" w:rsidRPr="00BB1151" w:rsidRDefault="007B25AE" w:rsidP="00BB1151">
            <w:pPr>
              <w:pStyle w:val="BodyText"/>
            </w:pPr>
            <w:r w:rsidRPr="00BB1151">
              <w:t>需求标识</w:t>
            </w:r>
          </w:p>
        </w:tc>
        <w:tc>
          <w:tcPr>
            <w:tcW w:w="7816" w:type="dxa"/>
            <w:shd w:val="clear" w:color="auto" w:fill="FFFFFF" w:themeFill="background1"/>
            <w:tcMar>
              <w:top w:w="15" w:type="dxa"/>
              <w:left w:w="108" w:type="dxa"/>
              <w:bottom w:w="0" w:type="dxa"/>
              <w:right w:w="108" w:type="dxa"/>
            </w:tcMar>
            <w:vAlign w:val="center"/>
            <w:hideMark/>
          </w:tcPr>
          <w:p w14:paraId="32E0AA28" w14:textId="2BEE9473" w:rsidR="007B25AE" w:rsidRPr="00BB1151" w:rsidRDefault="007B25AE" w:rsidP="00BB1151">
            <w:pPr>
              <w:pStyle w:val="BodyText"/>
            </w:pPr>
            <w:r w:rsidRPr="00BB1151">
              <w:rPr>
                <w:rFonts w:hint="eastAsia"/>
              </w:rPr>
              <w:t>0</w:t>
            </w:r>
            <w:r w:rsidRPr="00BB1151">
              <w:t>0</w:t>
            </w:r>
            <w:r w:rsidR="002C1859">
              <w:t>1</w:t>
            </w:r>
            <w:r w:rsidRPr="00BB1151">
              <w:t xml:space="preserve">1 </w:t>
            </w:r>
            <w:r w:rsidR="00BE1CA7" w:rsidRPr="00BB1151">
              <w:rPr>
                <w:rFonts w:hint="eastAsia"/>
              </w:rPr>
              <w:t>场景管理</w:t>
            </w:r>
          </w:p>
        </w:tc>
      </w:tr>
      <w:tr w:rsidR="007B25AE" w:rsidRPr="00BB1151" w14:paraId="3ADBE3AD" w14:textId="77777777" w:rsidTr="00AD0CA1">
        <w:trPr>
          <w:trHeight w:val="262"/>
          <w:jc w:val="center"/>
        </w:trPr>
        <w:tc>
          <w:tcPr>
            <w:tcW w:w="1885" w:type="dxa"/>
            <w:shd w:val="clear" w:color="auto" w:fill="CCECFF"/>
            <w:tcMar>
              <w:top w:w="15" w:type="dxa"/>
              <w:left w:w="108" w:type="dxa"/>
              <w:bottom w:w="0" w:type="dxa"/>
              <w:right w:w="108" w:type="dxa"/>
            </w:tcMar>
            <w:vAlign w:val="center"/>
            <w:hideMark/>
          </w:tcPr>
          <w:p w14:paraId="5EEBAE39" w14:textId="77777777" w:rsidR="007B25AE" w:rsidRPr="00BB1151" w:rsidRDefault="007B25AE" w:rsidP="00BB1151">
            <w:pPr>
              <w:pStyle w:val="BodyText"/>
            </w:pPr>
            <w:r w:rsidRPr="00BB1151">
              <w:t>Title</w:t>
            </w:r>
          </w:p>
          <w:p w14:paraId="1287A38A" w14:textId="77777777" w:rsidR="007B25AE" w:rsidRPr="00BB1151" w:rsidRDefault="007B25AE" w:rsidP="00BB1151">
            <w:pPr>
              <w:pStyle w:val="BodyText"/>
            </w:pPr>
            <w:r w:rsidRPr="00BB1151">
              <w:t>标题</w:t>
            </w:r>
          </w:p>
        </w:tc>
        <w:tc>
          <w:tcPr>
            <w:tcW w:w="7816" w:type="dxa"/>
            <w:shd w:val="clear" w:color="auto" w:fill="FFFFFF" w:themeFill="background1"/>
            <w:tcMar>
              <w:top w:w="15" w:type="dxa"/>
              <w:left w:w="108" w:type="dxa"/>
              <w:bottom w:w="0" w:type="dxa"/>
              <w:right w:w="108" w:type="dxa"/>
            </w:tcMar>
            <w:vAlign w:val="center"/>
          </w:tcPr>
          <w:p w14:paraId="7899AF02" w14:textId="77777777" w:rsidR="007B25AE" w:rsidRPr="00BB1151" w:rsidRDefault="007B25AE" w:rsidP="00BB1151">
            <w:pPr>
              <w:pStyle w:val="BodyText"/>
              <w:rPr>
                <w:lang w:eastAsia="zh-CN"/>
              </w:rPr>
            </w:pPr>
            <w:r w:rsidRPr="00BB1151">
              <w:rPr>
                <w:rFonts w:hint="eastAsia"/>
                <w:lang w:eastAsia="zh-CN"/>
              </w:rPr>
              <w:t>登录云端管理平台的需求描述</w:t>
            </w:r>
          </w:p>
        </w:tc>
      </w:tr>
      <w:tr w:rsidR="007B25AE" w:rsidRPr="00BB1151" w14:paraId="386542A8" w14:textId="77777777" w:rsidTr="00AD0CA1">
        <w:trPr>
          <w:trHeight w:val="262"/>
          <w:jc w:val="center"/>
        </w:trPr>
        <w:tc>
          <w:tcPr>
            <w:tcW w:w="1885" w:type="dxa"/>
            <w:shd w:val="clear" w:color="auto" w:fill="CCECFF"/>
            <w:tcMar>
              <w:top w:w="15" w:type="dxa"/>
              <w:left w:w="108" w:type="dxa"/>
              <w:bottom w:w="0" w:type="dxa"/>
              <w:right w:w="108" w:type="dxa"/>
            </w:tcMar>
            <w:vAlign w:val="center"/>
            <w:hideMark/>
          </w:tcPr>
          <w:p w14:paraId="20BA38BE" w14:textId="77777777" w:rsidR="007B25AE" w:rsidRPr="00BB1151" w:rsidRDefault="007B25AE" w:rsidP="00BB1151">
            <w:pPr>
              <w:pStyle w:val="BodyText"/>
            </w:pPr>
            <w:r w:rsidRPr="00BB1151">
              <w:t>Description</w:t>
            </w:r>
          </w:p>
          <w:p w14:paraId="231FA326" w14:textId="77777777" w:rsidR="007B25AE" w:rsidRPr="00BB1151" w:rsidRDefault="007B25AE" w:rsidP="00BB1151">
            <w:pPr>
              <w:pStyle w:val="BodyText"/>
            </w:pPr>
            <w:r w:rsidRPr="00BB1151">
              <w:t>描述</w:t>
            </w:r>
          </w:p>
        </w:tc>
        <w:tc>
          <w:tcPr>
            <w:tcW w:w="7816" w:type="dxa"/>
            <w:shd w:val="clear" w:color="auto" w:fill="FFFFFF" w:themeFill="background1"/>
            <w:tcMar>
              <w:top w:w="15" w:type="dxa"/>
              <w:left w:w="108" w:type="dxa"/>
              <w:bottom w:w="0" w:type="dxa"/>
              <w:right w:w="108" w:type="dxa"/>
            </w:tcMar>
            <w:vAlign w:val="center"/>
          </w:tcPr>
          <w:p w14:paraId="0DABE382" w14:textId="77777777" w:rsidR="005A058D" w:rsidRPr="00BB1151" w:rsidRDefault="007B25AE" w:rsidP="00BB1151">
            <w:pPr>
              <w:pStyle w:val="BodyText"/>
              <w:rPr>
                <w:lang w:eastAsia="zh-CN"/>
              </w:rPr>
            </w:pPr>
            <w:r w:rsidRPr="00BB1151">
              <w:rPr>
                <w:rFonts w:hint="eastAsia"/>
                <w:lang w:eastAsia="zh-CN"/>
              </w:rPr>
              <w:t>运营团队打开</w:t>
            </w:r>
            <w:r w:rsidRPr="00BB1151">
              <w:rPr>
                <w:rFonts w:hint="eastAsia"/>
                <w:lang w:eastAsia="zh-CN"/>
              </w:rPr>
              <w:t>C</w:t>
            </w:r>
            <w:r w:rsidRPr="00BB1151">
              <w:rPr>
                <w:lang w:eastAsia="zh-CN"/>
              </w:rPr>
              <w:t xml:space="preserve">MS </w:t>
            </w:r>
            <w:r w:rsidRPr="00BB1151">
              <w:rPr>
                <w:rFonts w:hint="eastAsia"/>
                <w:lang w:eastAsia="zh-CN"/>
              </w:rPr>
              <w:t>p</w:t>
            </w:r>
            <w:r w:rsidRPr="00BB1151">
              <w:rPr>
                <w:lang w:eastAsia="zh-CN"/>
              </w:rPr>
              <w:t>ortal</w:t>
            </w:r>
            <w:r w:rsidRPr="00BB1151">
              <w:rPr>
                <w:rFonts w:hint="eastAsia"/>
                <w:lang w:eastAsia="zh-CN"/>
              </w:rPr>
              <w:t>网页</w:t>
            </w:r>
            <w:r w:rsidR="00E9788A" w:rsidRPr="00BB1151">
              <w:rPr>
                <w:rFonts w:hint="eastAsia"/>
                <w:lang w:eastAsia="zh-CN"/>
              </w:rPr>
              <w:t>进行登录</w:t>
            </w:r>
            <w:r w:rsidR="005A058D" w:rsidRPr="00BB1151">
              <w:rPr>
                <w:rFonts w:hint="eastAsia"/>
                <w:lang w:eastAsia="zh-CN"/>
              </w:rPr>
              <w:t>。</w:t>
            </w:r>
          </w:p>
          <w:p w14:paraId="59DE48A8" w14:textId="7F4B7A9D" w:rsidR="005A058D" w:rsidRPr="00BB1151" w:rsidRDefault="005A058D" w:rsidP="00BB1151">
            <w:pPr>
              <w:pStyle w:val="BodyText"/>
              <w:rPr>
                <w:lang w:eastAsia="zh-CN"/>
              </w:rPr>
            </w:pPr>
            <w:r w:rsidRPr="00BB1151">
              <w:rPr>
                <w:rFonts w:hint="eastAsia"/>
                <w:lang w:eastAsia="zh-CN"/>
              </w:rPr>
              <w:t>登录需配备用户名和密码，以区分不同用户所具备的不同权限（管理员和普通用户）；</w:t>
            </w:r>
          </w:p>
          <w:p w14:paraId="3F962FC5" w14:textId="77777777" w:rsidR="005A058D" w:rsidRPr="00BB1151" w:rsidRDefault="005A058D" w:rsidP="00BB1151">
            <w:pPr>
              <w:pStyle w:val="BodyText"/>
              <w:rPr>
                <w:lang w:eastAsia="zh-CN"/>
              </w:rPr>
            </w:pPr>
            <w:r w:rsidRPr="00BB1151">
              <w:rPr>
                <w:rFonts w:hint="eastAsia"/>
                <w:lang w:eastAsia="zh-CN"/>
              </w:rPr>
              <w:t>用户名和密码输入长度不超过</w:t>
            </w:r>
            <w:r w:rsidRPr="00BB1151">
              <w:rPr>
                <w:lang w:eastAsia="zh-CN"/>
              </w:rPr>
              <w:t>20</w:t>
            </w:r>
            <w:r w:rsidRPr="00BB1151">
              <w:rPr>
                <w:rFonts w:hint="eastAsia"/>
                <w:lang w:eastAsia="zh-CN"/>
              </w:rPr>
              <w:t>个字符；</w:t>
            </w:r>
          </w:p>
          <w:p w14:paraId="7FB37121" w14:textId="77777777" w:rsidR="005A058D" w:rsidRPr="00BB1151" w:rsidRDefault="005A058D" w:rsidP="00BB1151">
            <w:pPr>
              <w:pStyle w:val="BodyText"/>
              <w:rPr>
                <w:lang w:eastAsia="zh-CN"/>
              </w:rPr>
            </w:pPr>
            <w:r w:rsidRPr="00BB1151">
              <w:rPr>
                <w:rFonts w:hint="eastAsia"/>
                <w:lang w:eastAsia="zh-CN"/>
              </w:rPr>
              <w:t>密码需强制要求包含大小写字母、数字和符号；</w:t>
            </w:r>
          </w:p>
          <w:p w14:paraId="2207F3A7" w14:textId="77777777" w:rsidR="005A058D" w:rsidRPr="00BB1151" w:rsidRDefault="005A058D" w:rsidP="00BB1151">
            <w:pPr>
              <w:pStyle w:val="BodyText"/>
              <w:rPr>
                <w:lang w:eastAsia="zh-CN"/>
              </w:rPr>
            </w:pPr>
            <w:r w:rsidRPr="00BB1151">
              <w:rPr>
                <w:rFonts w:hint="eastAsia"/>
                <w:lang w:eastAsia="zh-CN"/>
              </w:rPr>
              <w:t>登录用户的权限：</w:t>
            </w:r>
          </w:p>
          <w:p w14:paraId="261B2077" w14:textId="77777777" w:rsidR="005A058D" w:rsidRPr="00BB1151" w:rsidRDefault="005A058D" w:rsidP="00BB1151">
            <w:pPr>
              <w:pStyle w:val="BodyText"/>
              <w:rPr>
                <w:lang w:eastAsia="zh-CN"/>
              </w:rPr>
            </w:pPr>
            <w:r w:rsidRPr="00BB1151">
              <w:rPr>
                <w:rFonts w:hint="eastAsia"/>
                <w:lang w:eastAsia="zh-CN"/>
              </w:rPr>
              <w:t>Digital</w:t>
            </w:r>
            <w:r w:rsidRPr="00BB1151">
              <w:rPr>
                <w:lang w:eastAsia="zh-CN"/>
              </w:rPr>
              <w:t xml:space="preserve"> </w:t>
            </w:r>
            <w:r w:rsidRPr="00BB1151">
              <w:rPr>
                <w:rFonts w:hint="eastAsia"/>
                <w:lang w:eastAsia="zh-CN"/>
              </w:rPr>
              <w:t>Embrace1</w:t>
            </w:r>
            <w:r w:rsidRPr="00BB1151">
              <w:rPr>
                <w:lang w:eastAsia="zh-CN"/>
              </w:rPr>
              <w:t>.0</w:t>
            </w:r>
            <w:r w:rsidRPr="00BB1151">
              <w:rPr>
                <w:rFonts w:hint="eastAsia"/>
                <w:lang w:eastAsia="zh-CN"/>
              </w:rPr>
              <w:t>阶段，管理后台预设</w:t>
            </w:r>
            <w:r w:rsidRPr="00BB1151">
              <w:rPr>
                <w:rFonts w:hint="eastAsia"/>
                <w:lang w:eastAsia="zh-CN"/>
              </w:rPr>
              <w:t>2</w:t>
            </w:r>
            <w:r w:rsidRPr="00BB1151">
              <w:rPr>
                <w:rFonts w:hint="eastAsia"/>
                <w:lang w:eastAsia="zh-CN"/>
              </w:rPr>
              <w:t>个账号，一个账号的身份为管理员，另一个账号身份为普通用户；</w:t>
            </w:r>
          </w:p>
          <w:p w14:paraId="79B9440D" w14:textId="77777777" w:rsidR="005A058D" w:rsidRPr="00BB1151" w:rsidRDefault="005A058D" w:rsidP="00BB1151">
            <w:pPr>
              <w:pStyle w:val="BodyText"/>
              <w:rPr>
                <w:lang w:eastAsia="zh-CN"/>
              </w:rPr>
            </w:pPr>
            <w:r w:rsidRPr="00BB1151">
              <w:rPr>
                <w:rFonts w:hint="eastAsia"/>
                <w:lang w:eastAsia="zh-CN"/>
              </w:rPr>
              <w:t>管理员的权限为：添加场景，启动场景，删除场景；编辑场景；</w:t>
            </w:r>
          </w:p>
          <w:p w14:paraId="5374AA39" w14:textId="77777777" w:rsidR="005A058D" w:rsidRPr="00BB1151" w:rsidRDefault="005A058D" w:rsidP="00BB1151">
            <w:pPr>
              <w:pStyle w:val="BodyText"/>
              <w:rPr>
                <w:lang w:eastAsia="zh-CN"/>
              </w:rPr>
            </w:pPr>
            <w:r w:rsidRPr="00BB1151">
              <w:rPr>
                <w:rFonts w:hint="eastAsia"/>
                <w:lang w:eastAsia="zh-CN"/>
              </w:rPr>
              <w:t>普通用户的权限为：添加场景；编辑场景</w:t>
            </w:r>
          </w:p>
          <w:p w14:paraId="0FC29F48" w14:textId="3DB31E28" w:rsidR="007B25AE" w:rsidRPr="00BB1151" w:rsidRDefault="007B25AE" w:rsidP="00BB1151">
            <w:pPr>
              <w:pStyle w:val="BodyText"/>
              <w:rPr>
                <w:lang w:eastAsia="zh-CN"/>
              </w:rPr>
            </w:pPr>
          </w:p>
        </w:tc>
      </w:tr>
      <w:tr w:rsidR="007B25AE" w:rsidRPr="00BB1151" w14:paraId="3035F7EB" w14:textId="77777777" w:rsidTr="00AD0CA1">
        <w:trPr>
          <w:trHeight w:val="525"/>
          <w:jc w:val="center"/>
        </w:trPr>
        <w:tc>
          <w:tcPr>
            <w:tcW w:w="1885" w:type="dxa"/>
            <w:shd w:val="clear" w:color="auto" w:fill="CCECFF"/>
            <w:tcMar>
              <w:top w:w="15" w:type="dxa"/>
              <w:left w:w="108" w:type="dxa"/>
              <w:bottom w:w="0" w:type="dxa"/>
              <w:right w:w="108" w:type="dxa"/>
            </w:tcMar>
          </w:tcPr>
          <w:p w14:paraId="1FBAF509" w14:textId="77777777" w:rsidR="007B25AE" w:rsidRPr="00BB1151" w:rsidRDefault="007B25AE" w:rsidP="00BB1151">
            <w:pPr>
              <w:pStyle w:val="BodyText"/>
            </w:pPr>
            <w:r w:rsidRPr="00BB1151">
              <w:t>Pre-Conditions</w:t>
            </w:r>
          </w:p>
        </w:tc>
        <w:tc>
          <w:tcPr>
            <w:tcW w:w="7816" w:type="dxa"/>
            <w:shd w:val="clear" w:color="auto" w:fill="FFFFFF" w:themeFill="background1"/>
            <w:tcMar>
              <w:top w:w="15" w:type="dxa"/>
              <w:left w:w="108" w:type="dxa"/>
              <w:bottom w:w="0" w:type="dxa"/>
              <w:right w:w="108" w:type="dxa"/>
            </w:tcMar>
          </w:tcPr>
          <w:p w14:paraId="6257111E" w14:textId="77777777" w:rsidR="007B25AE" w:rsidRPr="00BB1151" w:rsidRDefault="007B25AE" w:rsidP="00BB1151">
            <w:pPr>
              <w:pStyle w:val="BodyText"/>
            </w:pPr>
            <w:r w:rsidRPr="00BB1151">
              <w:rPr>
                <w:rFonts w:hint="eastAsia"/>
              </w:rPr>
              <w:t>打开</w:t>
            </w:r>
            <w:r w:rsidRPr="00BB1151">
              <w:rPr>
                <w:rFonts w:hint="eastAsia"/>
              </w:rPr>
              <w:t>C</w:t>
            </w:r>
            <w:r w:rsidRPr="00BB1151">
              <w:t xml:space="preserve">MS </w:t>
            </w:r>
            <w:r w:rsidRPr="00BB1151">
              <w:rPr>
                <w:rFonts w:hint="eastAsia"/>
              </w:rPr>
              <w:t>portal</w:t>
            </w:r>
            <w:r w:rsidRPr="00BB1151">
              <w:rPr>
                <w:rFonts w:hint="eastAsia"/>
              </w:rPr>
              <w:t>网页</w:t>
            </w:r>
          </w:p>
          <w:p w14:paraId="49D59522" w14:textId="77777777" w:rsidR="007B25AE" w:rsidRDefault="007B25AE" w:rsidP="00BB1151">
            <w:pPr>
              <w:pStyle w:val="BodyText"/>
            </w:pPr>
            <w:r w:rsidRPr="00BB1151">
              <w:rPr>
                <w:rFonts w:hint="eastAsia"/>
              </w:rPr>
              <w:t>网络正常</w:t>
            </w:r>
          </w:p>
          <w:p w14:paraId="4138843D" w14:textId="381E4462" w:rsidR="00945720" w:rsidRPr="00BB1151" w:rsidRDefault="00945720" w:rsidP="00BB1151">
            <w:pPr>
              <w:pStyle w:val="BodyText"/>
            </w:pPr>
            <w:r>
              <w:rPr>
                <w:rFonts w:hint="eastAsia"/>
                <w:lang w:eastAsia="zh-CN"/>
              </w:rPr>
              <w:t>已完成登录</w:t>
            </w:r>
          </w:p>
        </w:tc>
      </w:tr>
      <w:tr w:rsidR="007B25AE" w:rsidRPr="00BB1151" w14:paraId="66D7B59E" w14:textId="77777777" w:rsidTr="00AD0CA1">
        <w:trPr>
          <w:trHeight w:val="525"/>
          <w:jc w:val="center"/>
        </w:trPr>
        <w:tc>
          <w:tcPr>
            <w:tcW w:w="1885" w:type="dxa"/>
            <w:shd w:val="clear" w:color="auto" w:fill="CCECFF"/>
            <w:tcMar>
              <w:top w:w="15" w:type="dxa"/>
              <w:left w:w="108" w:type="dxa"/>
              <w:bottom w:w="0" w:type="dxa"/>
              <w:right w:w="108" w:type="dxa"/>
            </w:tcMar>
          </w:tcPr>
          <w:p w14:paraId="2174D175" w14:textId="77777777" w:rsidR="007B25AE" w:rsidRPr="00BB1151" w:rsidRDefault="007B25AE" w:rsidP="00BB1151">
            <w:pPr>
              <w:pStyle w:val="BodyText"/>
            </w:pPr>
            <w:r w:rsidRPr="00BB1151">
              <w:t>Trigger</w:t>
            </w:r>
          </w:p>
        </w:tc>
        <w:tc>
          <w:tcPr>
            <w:tcW w:w="7816" w:type="dxa"/>
            <w:shd w:val="clear" w:color="auto" w:fill="FFFFFF" w:themeFill="background1"/>
            <w:tcMar>
              <w:top w:w="15" w:type="dxa"/>
              <w:left w:w="108" w:type="dxa"/>
              <w:bottom w:w="0" w:type="dxa"/>
              <w:right w:w="108" w:type="dxa"/>
            </w:tcMar>
          </w:tcPr>
          <w:p w14:paraId="19943C3D" w14:textId="77777777" w:rsidR="007B25AE" w:rsidRPr="00BB1151" w:rsidRDefault="007B25AE" w:rsidP="00BB1151">
            <w:pPr>
              <w:pStyle w:val="BodyText"/>
            </w:pPr>
            <w:r w:rsidRPr="00BB1151">
              <w:rPr>
                <w:rFonts w:hint="eastAsia"/>
              </w:rPr>
              <w:t>登录</w:t>
            </w:r>
            <w:r w:rsidRPr="00BB1151">
              <w:rPr>
                <w:rFonts w:hint="eastAsia"/>
              </w:rPr>
              <w:t>CMS</w:t>
            </w:r>
            <w:r w:rsidRPr="00BB1151">
              <w:t xml:space="preserve"> </w:t>
            </w:r>
            <w:r w:rsidRPr="00BB1151">
              <w:rPr>
                <w:rFonts w:hint="eastAsia"/>
              </w:rPr>
              <w:t>portal</w:t>
            </w:r>
            <w:r w:rsidRPr="00BB1151">
              <w:rPr>
                <w:rFonts w:hint="eastAsia"/>
              </w:rPr>
              <w:t>网页</w:t>
            </w:r>
          </w:p>
        </w:tc>
      </w:tr>
      <w:tr w:rsidR="007B25AE" w:rsidRPr="00BB1151" w14:paraId="37DF4327" w14:textId="77777777" w:rsidTr="00AD0CA1">
        <w:trPr>
          <w:trHeight w:val="525"/>
          <w:jc w:val="center"/>
        </w:trPr>
        <w:tc>
          <w:tcPr>
            <w:tcW w:w="1885" w:type="dxa"/>
            <w:shd w:val="clear" w:color="auto" w:fill="CCECFF"/>
            <w:tcMar>
              <w:top w:w="15" w:type="dxa"/>
              <w:left w:w="108" w:type="dxa"/>
              <w:bottom w:w="0" w:type="dxa"/>
              <w:right w:w="108" w:type="dxa"/>
            </w:tcMar>
          </w:tcPr>
          <w:p w14:paraId="7C5F56D8" w14:textId="77777777" w:rsidR="007B25AE" w:rsidRPr="00BB1151" w:rsidRDefault="007B25AE" w:rsidP="00BB1151">
            <w:pPr>
              <w:pStyle w:val="BodyText"/>
            </w:pPr>
            <w:r w:rsidRPr="00BB1151">
              <w:t>Expected Behavior</w:t>
            </w:r>
          </w:p>
        </w:tc>
        <w:tc>
          <w:tcPr>
            <w:tcW w:w="7816" w:type="dxa"/>
            <w:shd w:val="clear" w:color="auto" w:fill="FFFFFF" w:themeFill="background1"/>
            <w:tcMar>
              <w:top w:w="15" w:type="dxa"/>
              <w:left w:w="108" w:type="dxa"/>
              <w:bottom w:w="0" w:type="dxa"/>
              <w:right w:w="108" w:type="dxa"/>
            </w:tcMar>
          </w:tcPr>
          <w:p w14:paraId="1FD96BE0" w14:textId="6B351A98" w:rsidR="00BE1CA7" w:rsidRPr="00BB1151" w:rsidRDefault="00BE1CA7" w:rsidP="00BB1151">
            <w:pPr>
              <w:pStyle w:val="BodyText"/>
              <w:rPr>
                <w:lang w:eastAsia="zh-CN"/>
              </w:rPr>
            </w:pPr>
            <w:r w:rsidRPr="00BB1151">
              <w:rPr>
                <w:lang w:eastAsia="zh-CN"/>
              </w:rPr>
              <w:t>1.</w:t>
            </w:r>
            <w:r w:rsidRPr="00BB1151">
              <w:rPr>
                <w:lang w:eastAsia="zh-CN"/>
              </w:rPr>
              <w:t>登录成功</w:t>
            </w:r>
          </w:p>
          <w:p w14:paraId="7239DB52" w14:textId="093FA763" w:rsidR="00E9788A" w:rsidRPr="00BB1151" w:rsidRDefault="00BE1CA7" w:rsidP="00BB1151">
            <w:pPr>
              <w:pStyle w:val="BodyText"/>
              <w:rPr>
                <w:lang w:eastAsia="zh-CN"/>
              </w:rPr>
            </w:pPr>
            <w:r w:rsidRPr="00BB1151">
              <w:rPr>
                <w:lang w:eastAsia="zh-CN"/>
              </w:rPr>
              <w:t>2</w:t>
            </w:r>
            <w:r w:rsidR="00E9788A" w:rsidRPr="00BB1151">
              <w:rPr>
                <w:lang w:eastAsia="zh-CN"/>
              </w:rPr>
              <w:t>.</w:t>
            </w:r>
            <w:r w:rsidRPr="00BB1151">
              <w:rPr>
                <w:lang w:eastAsia="zh-CN"/>
              </w:rPr>
              <w:t>弹出</w:t>
            </w:r>
            <w:r w:rsidRPr="00BB1151">
              <w:rPr>
                <w:rFonts w:hint="eastAsia"/>
                <w:lang w:eastAsia="zh-CN"/>
              </w:rPr>
              <w:t>“</w:t>
            </w:r>
            <w:r w:rsidRPr="00BB1151">
              <w:rPr>
                <w:rFonts w:hint="eastAsia"/>
                <w:lang w:eastAsia="zh-CN"/>
              </w:rPr>
              <w:t>D</w:t>
            </w:r>
            <w:r w:rsidRPr="00BB1151">
              <w:rPr>
                <w:lang w:eastAsia="zh-CN"/>
              </w:rPr>
              <w:t xml:space="preserve">igital Embrace </w:t>
            </w:r>
            <w:r w:rsidRPr="00BB1151">
              <w:rPr>
                <w:lang w:eastAsia="zh-CN"/>
              </w:rPr>
              <w:t>云端管理后台</w:t>
            </w:r>
            <w:r w:rsidRPr="00BB1151">
              <w:rPr>
                <w:rFonts w:hint="eastAsia"/>
                <w:lang w:eastAsia="zh-CN"/>
              </w:rPr>
              <w:t>；</w:t>
            </w:r>
          </w:p>
          <w:p w14:paraId="19B3A52D" w14:textId="1BB37567" w:rsidR="00BE1CA7" w:rsidRPr="00BB1151" w:rsidRDefault="00BE1CA7" w:rsidP="00BB1151">
            <w:pPr>
              <w:pStyle w:val="BodyText"/>
              <w:rPr>
                <w:lang w:eastAsia="zh-CN"/>
              </w:rPr>
            </w:pPr>
            <w:r w:rsidRPr="00BB1151">
              <w:rPr>
                <w:lang w:eastAsia="zh-CN"/>
              </w:rPr>
              <w:t>3.</w:t>
            </w:r>
            <w:r w:rsidRPr="00BB1151">
              <w:rPr>
                <w:lang w:eastAsia="zh-CN"/>
              </w:rPr>
              <w:t>页面显示内容</w:t>
            </w:r>
            <w:r w:rsidRPr="00BB1151">
              <w:rPr>
                <w:rFonts w:hint="eastAsia"/>
                <w:lang w:eastAsia="zh-CN"/>
              </w:rPr>
              <w:t>包含“场景添加”“场景删除”“场景名称”“添加人”“建立时间”“场景启动时间”“场景结束时间”“推送目标”“是否启用”</w:t>
            </w:r>
            <w:r w:rsidR="001F0728">
              <w:rPr>
                <w:rFonts w:hint="eastAsia"/>
                <w:lang w:eastAsia="zh-CN"/>
              </w:rPr>
              <w:t>“动画状态”</w:t>
            </w:r>
          </w:p>
          <w:p w14:paraId="63FE8FCB" w14:textId="72C5A54C" w:rsidR="007B25AE" w:rsidRPr="00BB1151" w:rsidRDefault="007B25AE" w:rsidP="00BB1151">
            <w:pPr>
              <w:pStyle w:val="BodyText"/>
              <w:rPr>
                <w:lang w:eastAsia="zh-CN"/>
              </w:rPr>
            </w:pPr>
          </w:p>
        </w:tc>
      </w:tr>
      <w:tr w:rsidR="007B25AE" w:rsidRPr="00BB1151" w14:paraId="4E68B31F" w14:textId="77777777" w:rsidTr="00AD0CA1">
        <w:trPr>
          <w:trHeight w:val="525"/>
          <w:jc w:val="center"/>
        </w:trPr>
        <w:tc>
          <w:tcPr>
            <w:tcW w:w="1885" w:type="dxa"/>
            <w:shd w:val="clear" w:color="auto" w:fill="CCECFF"/>
            <w:tcMar>
              <w:top w:w="15" w:type="dxa"/>
              <w:left w:w="108" w:type="dxa"/>
              <w:bottom w:w="0" w:type="dxa"/>
              <w:right w:w="108" w:type="dxa"/>
            </w:tcMar>
          </w:tcPr>
          <w:p w14:paraId="0B1FF1EF" w14:textId="47E5A673" w:rsidR="007B25AE" w:rsidRPr="00BB1151" w:rsidRDefault="00E9788A" w:rsidP="00BB1151">
            <w:pPr>
              <w:pStyle w:val="BodyText"/>
            </w:pPr>
            <w:r w:rsidRPr="00BB1151">
              <w:t xml:space="preserve">Failure behavior </w:t>
            </w:r>
            <w:r w:rsidRPr="00BB1151">
              <w:rPr>
                <w:rFonts w:hint="eastAsia"/>
              </w:rPr>
              <w:t>1</w:t>
            </w:r>
          </w:p>
        </w:tc>
        <w:tc>
          <w:tcPr>
            <w:tcW w:w="7816" w:type="dxa"/>
            <w:shd w:val="clear" w:color="auto" w:fill="FFFFFF" w:themeFill="background1"/>
            <w:tcMar>
              <w:top w:w="15" w:type="dxa"/>
              <w:left w:w="108" w:type="dxa"/>
              <w:bottom w:w="0" w:type="dxa"/>
              <w:right w:w="108" w:type="dxa"/>
            </w:tcMar>
          </w:tcPr>
          <w:p w14:paraId="63910B3B" w14:textId="0E72688C" w:rsidR="007B25AE" w:rsidRPr="00BB1151" w:rsidRDefault="00BE1CA7" w:rsidP="00BB1151">
            <w:pPr>
              <w:pStyle w:val="BodyText"/>
              <w:rPr>
                <w:lang w:eastAsia="zh-CN"/>
              </w:rPr>
            </w:pPr>
            <w:r w:rsidRPr="00BB1151">
              <w:rPr>
                <w:rFonts w:hint="eastAsia"/>
                <w:lang w:eastAsia="zh-CN"/>
              </w:rPr>
              <w:t>1</w:t>
            </w:r>
            <w:r w:rsidRPr="00BB1151">
              <w:rPr>
                <w:lang w:eastAsia="zh-CN"/>
              </w:rPr>
              <w:t>.</w:t>
            </w:r>
            <w:r w:rsidRPr="00BB1151">
              <w:rPr>
                <w:rFonts w:hint="eastAsia"/>
                <w:lang w:eastAsia="zh-CN"/>
              </w:rPr>
              <w:t>登录失败时，页面显示“无访问权限”或“账号无效”</w:t>
            </w:r>
          </w:p>
        </w:tc>
      </w:tr>
      <w:tr w:rsidR="007B25AE" w:rsidRPr="00BB1151" w14:paraId="36F544AC" w14:textId="77777777" w:rsidTr="00AD0CA1">
        <w:trPr>
          <w:trHeight w:val="525"/>
          <w:jc w:val="center"/>
        </w:trPr>
        <w:tc>
          <w:tcPr>
            <w:tcW w:w="1885" w:type="dxa"/>
            <w:shd w:val="clear" w:color="auto" w:fill="CCECFF"/>
            <w:tcMar>
              <w:top w:w="15" w:type="dxa"/>
              <w:left w:w="108" w:type="dxa"/>
              <w:bottom w:w="0" w:type="dxa"/>
              <w:right w:w="108" w:type="dxa"/>
            </w:tcMar>
          </w:tcPr>
          <w:p w14:paraId="21AC7A30" w14:textId="7E7112B3" w:rsidR="007B25AE" w:rsidRPr="00BB1151" w:rsidRDefault="00E9788A" w:rsidP="00BB1151">
            <w:pPr>
              <w:pStyle w:val="BodyText"/>
            </w:pPr>
            <w:r w:rsidRPr="00BB1151">
              <w:t>Failure behavior 2</w:t>
            </w:r>
          </w:p>
        </w:tc>
        <w:tc>
          <w:tcPr>
            <w:tcW w:w="7816" w:type="dxa"/>
            <w:shd w:val="clear" w:color="auto" w:fill="FFFFFF" w:themeFill="background1"/>
            <w:tcMar>
              <w:top w:w="15" w:type="dxa"/>
              <w:left w:w="108" w:type="dxa"/>
              <w:bottom w:w="0" w:type="dxa"/>
              <w:right w:w="108" w:type="dxa"/>
            </w:tcMar>
          </w:tcPr>
          <w:p w14:paraId="70D859AD" w14:textId="2D8BA3E9" w:rsidR="007B25AE" w:rsidRPr="00BB1151" w:rsidRDefault="00BE1CA7" w:rsidP="00BB1151">
            <w:pPr>
              <w:pStyle w:val="BodyText"/>
              <w:rPr>
                <w:lang w:eastAsia="zh-CN"/>
              </w:rPr>
            </w:pPr>
            <w:r w:rsidRPr="00BB1151">
              <w:rPr>
                <w:rFonts w:hint="eastAsia"/>
                <w:lang w:eastAsia="zh-CN"/>
              </w:rPr>
              <w:t>2</w:t>
            </w:r>
            <w:r w:rsidRPr="00BB1151">
              <w:rPr>
                <w:lang w:eastAsia="zh-CN"/>
              </w:rPr>
              <w:t>.</w:t>
            </w:r>
            <w:r w:rsidRPr="00BB1151">
              <w:rPr>
                <w:lang w:eastAsia="zh-CN"/>
              </w:rPr>
              <w:t>未弹出时，后</w:t>
            </w:r>
            <w:r w:rsidRPr="00BB1151">
              <w:rPr>
                <w:rFonts w:hint="eastAsia"/>
                <w:lang w:eastAsia="zh-CN"/>
              </w:rPr>
              <w:t>台</w:t>
            </w:r>
            <w:r w:rsidRPr="00BB1151">
              <w:rPr>
                <w:lang w:eastAsia="zh-CN"/>
              </w:rPr>
              <w:t>记录</w:t>
            </w:r>
            <w:r w:rsidRPr="00BB1151">
              <w:rPr>
                <w:rFonts w:hint="eastAsia"/>
                <w:lang w:eastAsia="zh-CN"/>
              </w:rPr>
              <w:t>l</w:t>
            </w:r>
            <w:r w:rsidRPr="00BB1151">
              <w:rPr>
                <w:lang w:eastAsia="zh-CN"/>
              </w:rPr>
              <w:t>og</w:t>
            </w:r>
          </w:p>
        </w:tc>
      </w:tr>
      <w:tr w:rsidR="007B25AE" w:rsidRPr="00BB1151" w14:paraId="614478E1" w14:textId="77777777" w:rsidTr="00AD0CA1">
        <w:trPr>
          <w:trHeight w:val="525"/>
          <w:jc w:val="center"/>
        </w:trPr>
        <w:tc>
          <w:tcPr>
            <w:tcW w:w="1885" w:type="dxa"/>
            <w:shd w:val="clear" w:color="auto" w:fill="CCECFF"/>
            <w:tcMar>
              <w:top w:w="15" w:type="dxa"/>
              <w:left w:w="108" w:type="dxa"/>
              <w:bottom w:w="0" w:type="dxa"/>
              <w:right w:w="108" w:type="dxa"/>
            </w:tcMar>
          </w:tcPr>
          <w:p w14:paraId="7A585A04" w14:textId="0DFF5411" w:rsidR="007B25AE" w:rsidRPr="00BB1151" w:rsidRDefault="00E9788A" w:rsidP="00BB1151">
            <w:pPr>
              <w:pStyle w:val="BodyText"/>
            </w:pPr>
            <w:r w:rsidRPr="00BB1151">
              <w:t>Failure behavior 3</w:t>
            </w:r>
          </w:p>
        </w:tc>
        <w:tc>
          <w:tcPr>
            <w:tcW w:w="7816" w:type="dxa"/>
            <w:shd w:val="clear" w:color="auto" w:fill="FFFFFF" w:themeFill="background1"/>
            <w:tcMar>
              <w:top w:w="15" w:type="dxa"/>
              <w:left w:w="108" w:type="dxa"/>
              <w:bottom w:w="0" w:type="dxa"/>
              <w:right w:w="108" w:type="dxa"/>
            </w:tcMar>
          </w:tcPr>
          <w:p w14:paraId="2A823BFF" w14:textId="3FDDBB63" w:rsidR="007B25AE" w:rsidRPr="00BB1151" w:rsidRDefault="007B25AE" w:rsidP="00BB1151">
            <w:pPr>
              <w:pStyle w:val="BodyText"/>
              <w:rPr>
                <w:lang w:eastAsia="zh-CN"/>
              </w:rPr>
            </w:pPr>
            <w:r w:rsidRPr="00BB1151">
              <w:rPr>
                <w:lang w:eastAsia="zh-CN"/>
              </w:rPr>
              <w:t>3.</w:t>
            </w:r>
            <w:r w:rsidR="00BE1CA7" w:rsidRPr="00BB1151">
              <w:rPr>
                <w:rFonts w:hint="eastAsia"/>
                <w:lang w:eastAsia="zh-CN"/>
              </w:rPr>
              <w:t>页面显示信息不全时，后台记录</w:t>
            </w:r>
            <w:r w:rsidR="00BE1CA7" w:rsidRPr="00BB1151">
              <w:rPr>
                <w:rFonts w:hint="eastAsia"/>
                <w:lang w:eastAsia="zh-CN"/>
              </w:rPr>
              <w:t>l</w:t>
            </w:r>
            <w:r w:rsidR="00BE1CA7" w:rsidRPr="00BB1151">
              <w:rPr>
                <w:lang w:eastAsia="zh-CN"/>
              </w:rPr>
              <w:t>og</w:t>
            </w:r>
          </w:p>
        </w:tc>
      </w:tr>
      <w:tr w:rsidR="007B25AE" w:rsidRPr="00BB1151" w14:paraId="676D7723" w14:textId="77777777" w:rsidTr="00AD0CA1">
        <w:trPr>
          <w:trHeight w:val="525"/>
          <w:jc w:val="center"/>
        </w:trPr>
        <w:tc>
          <w:tcPr>
            <w:tcW w:w="1885" w:type="dxa"/>
            <w:shd w:val="clear" w:color="auto" w:fill="CCECFF"/>
            <w:tcMar>
              <w:top w:w="15" w:type="dxa"/>
              <w:left w:w="108" w:type="dxa"/>
              <w:bottom w:w="0" w:type="dxa"/>
              <w:right w:w="108" w:type="dxa"/>
            </w:tcMar>
          </w:tcPr>
          <w:p w14:paraId="1ADE4860" w14:textId="77777777" w:rsidR="007B25AE" w:rsidRPr="00BB1151" w:rsidRDefault="007B25AE" w:rsidP="00BB1151">
            <w:pPr>
              <w:pStyle w:val="BodyText"/>
            </w:pPr>
            <w:r w:rsidRPr="00BB1151">
              <w:t>Post Conditions</w:t>
            </w:r>
          </w:p>
        </w:tc>
        <w:tc>
          <w:tcPr>
            <w:tcW w:w="7816" w:type="dxa"/>
            <w:shd w:val="clear" w:color="auto" w:fill="FFFFFF" w:themeFill="background1"/>
            <w:tcMar>
              <w:top w:w="15" w:type="dxa"/>
              <w:left w:w="108" w:type="dxa"/>
              <w:bottom w:w="0" w:type="dxa"/>
              <w:right w:w="108" w:type="dxa"/>
            </w:tcMar>
          </w:tcPr>
          <w:p w14:paraId="5C8B4F48" w14:textId="77777777" w:rsidR="007B25AE" w:rsidRPr="00BB1151" w:rsidRDefault="007B25AE" w:rsidP="00BB1151">
            <w:pPr>
              <w:pStyle w:val="BodyText"/>
            </w:pPr>
            <w:r w:rsidRPr="00BB1151">
              <w:rPr>
                <w:rFonts w:hint="eastAsia"/>
              </w:rPr>
              <w:t>无</w:t>
            </w:r>
          </w:p>
        </w:tc>
      </w:tr>
    </w:tbl>
    <w:p w14:paraId="278494DC" w14:textId="244F96F6" w:rsidR="007B25AE" w:rsidRDefault="007B25AE" w:rsidP="007B25AE">
      <w:pPr>
        <w:rPr>
          <w:lang w:eastAsia="zh-CN"/>
        </w:rPr>
      </w:pPr>
    </w:p>
    <w:p w14:paraId="1C5F2972" w14:textId="47B825D3" w:rsidR="007B25AE" w:rsidRDefault="007B25AE" w:rsidP="007B25AE">
      <w:pPr>
        <w:rPr>
          <w:lang w:eastAsia="zh-CN"/>
        </w:rPr>
      </w:pPr>
    </w:p>
    <w:p w14:paraId="013983A8" w14:textId="30164D3A" w:rsidR="007B25AE" w:rsidRDefault="007B25AE" w:rsidP="007B25AE">
      <w:pPr>
        <w:rPr>
          <w:lang w:eastAsia="zh-CN"/>
        </w:rPr>
      </w:pPr>
    </w:p>
    <w:p w14:paraId="629D80E9" w14:textId="77777777" w:rsidR="00456276" w:rsidRPr="007B25AE" w:rsidRDefault="00456276" w:rsidP="007B25AE">
      <w:pPr>
        <w:rPr>
          <w:lang w:eastAsia="zh-CN"/>
        </w:rPr>
      </w:pPr>
    </w:p>
    <w:p w14:paraId="2DC585CC" w14:textId="38C7EA4F" w:rsidR="00ED2134" w:rsidRDefault="00ED2134" w:rsidP="00AE0397">
      <w:pPr>
        <w:pStyle w:val="BodyText"/>
        <w:rPr>
          <w:lang w:val="en-US" w:eastAsia="zh-CN"/>
        </w:rPr>
      </w:pPr>
    </w:p>
    <w:p w14:paraId="6874B755" w14:textId="64FDFDFE" w:rsidR="009474A8" w:rsidRDefault="000217A6" w:rsidP="009474A8">
      <w:pPr>
        <w:pStyle w:val="Heading5"/>
        <w:rPr>
          <w:lang w:eastAsia="zh-CN"/>
        </w:rPr>
      </w:pPr>
      <w:r>
        <w:rPr>
          <w:rFonts w:hint="eastAsia"/>
          <w:lang w:eastAsia="zh-CN"/>
        </w:rPr>
        <w:t>场景编辑</w:t>
      </w:r>
    </w:p>
    <w:p w14:paraId="1DE79A93" w14:textId="77777777" w:rsidR="00BE1CA7" w:rsidRPr="00BE1CA7" w:rsidRDefault="00BE1CA7" w:rsidP="00BE1CA7">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5"/>
        <w:gridCol w:w="7816"/>
      </w:tblGrid>
      <w:tr w:rsidR="00BE1CA7" w:rsidRPr="001A5E86" w14:paraId="7C1937D5"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69F89C86" w14:textId="77777777" w:rsidR="00BE1CA7" w:rsidRPr="00B2629D" w:rsidRDefault="00BE1CA7" w:rsidP="0046194B">
            <w:pPr>
              <w:pStyle w:val="BodyText"/>
            </w:pPr>
            <w:r w:rsidRPr="00B2629D">
              <w:lastRenderedPageBreak/>
              <w:t>Req ID</w:t>
            </w:r>
          </w:p>
          <w:p w14:paraId="0199A311" w14:textId="77777777" w:rsidR="00BE1CA7" w:rsidRPr="00B2629D" w:rsidRDefault="00BE1CA7" w:rsidP="0046194B">
            <w:pPr>
              <w:pStyle w:val="BodyText"/>
            </w:pPr>
            <w:r w:rsidRPr="00B2629D">
              <w:t>需求标识</w:t>
            </w:r>
          </w:p>
        </w:tc>
        <w:tc>
          <w:tcPr>
            <w:tcW w:w="7816" w:type="dxa"/>
            <w:shd w:val="clear" w:color="auto" w:fill="FFFFFF" w:themeFill="background1"/>
            <w:tcMar>
              <w:top w:w="15" w:type="dxa"/>
              <w:left w:w="108" w:type="dxa"/>
              <w:bottom w:w="0" w:type="dxa"/>
              <w:right w:w="108" w:type="dxa"/>
            </w:tcMar>
            <w:vAlign w:val="center"/>
            <w:hideMark/>
          </w:tcPr>
          <w:p w14:paraId="7E11633E" w14:textId="0EDF0F0D" w:rsidR="00BE1CA7" w:rsidRPr="002A049A" w:rsidRDefault="00BE1CA7" w:rsidP="0046194B">
            <w:pPr>
              <w:pStyle w:val="BodyText"/>
              <w:rPr>
                <w:rFonts w:eastAsia="Yu Mincho"/>
                <w:lang w:eastAsia="zh-CN"/>
              </w:rPr>
            </w:pPr>
            <w:r w:rsidRPr="002A049A">
              <w:rPr>
                <w:rFonts w:hint="eastAsia"/>
                <w:lang w:eastAsia="zh-CN"/>
              </w:rPr>
              <w:t>0</w:t>
            </w:r>
            <w:r w:rsidRPr="002A049A">
              <w:rPr>
                <w:lang w:eastAsia="zh-CN"/>
              </w:rPr>
              <w:t>0</w:t>
            </w:r>
            <w:r w:rsidR="002C1859">
              <w:rPr>
                <w:lang w:eastAsia="zh-CN"/>
              </w:rPr>
              <w:t>12</w:t>
            </w:r>
            <w:r>
              <w:rPr>
                <w:rFonts w:hint="eastAsia"/>
                <w:lang w:eastAsia="zh-CN"/>
              </w:rPr>
              <w:t xml:space="preserve"> </w:t>
            </w:r>
            <w:r w:rsidR="00945720">
              <w:rPr>
                <w:rFonts w:hint="eastAsia"/>
                <w:lang w:eastAsia="zh-CN"/>
              </w:rPr>
              <w:t>进行场景</w:t>
            </w:r>
            <w:r w:rsidR="002C398F">
              <w:rPr>
                <w:rFonts w:hint="eastAsia"/>
                <w:lang w:eastAsia="zh-CN"/>
              </w:rPr>
              <w:t>编辑</w:t>
            </w:r>
          </w:p>
        </w:tc>
      </w:tr>
      <w:tr w:rsidR="00BE1CA7" w:rsidRPr="001A5E86" w14:paraId="21339A09"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6E7FEAED" w14:textId="77777777" w:rsidR="00BE1CA7" w:rsidRPr="00B2629D" w:rsidRDefault="00BE1CA7" w:rsidP="0046194B">
            <w:pPr>
              <w:pStyle w:val="BodyText"/>
            </w:pPr>
            <w:r w:rsidRPr="00B2629D">
              <w:t>Title</w:t>
            </w:r>
          </w:p>
          <w:p w14:paraId="3C646C60" w14:textId="77777777" w:rsidR="00BE1CA7" w:rsidRPr="00B2629D" w:rsidRDefault="00BE1CA7" w:rsidP="0046194B">
            <w:pPr>
              <w:pStyle w:val="BodyText"/>
            </w:pPr>
            <w:r w:rsidRPr="00B2629D">
              <w:t>标题</w:t>
            </w:r>
          </w:p>
        </w:tc>
        <w:tc>
          <w:tcPr>
            <w:tcW w:w="7816" w:type="dxa"/>
            <w:shd w:val="clear" w:color="auto" w:fill="FFFFFF" w:themeFill="background1"/>
            <w:tcMar>
              <w:top w:w="15" w:type="dxa"/>
              <w:left w:w="108" w:type="dxa"/>
              <w:bottom w:w="0" w:type="dxa"/>
              <w:right w:w="108" w:type="dxa"/>
            </w:tcMar>
            <w:vAlign w:val="center"/>
          </w:tcPr>
          <w:p w14:paraId="739E7677" w14:textId="327BBE1C" w:rsidR="00BE1CA7" w:rsidRPr="00455C74" w:rsidRDefault="002C398F" w:rsidP="0046194B">
            <w:pPr>
              <w:pStyle w:val="BodyText"/>
              <w:rPr>
                <w:lang w:eastAsia="zh-CN"/>
              </w:rPr>
            </w:pPr>
            <w:r>
              <w:rPr>
                <w:rFonts w:hint="eastAsia"/>
                <w:lang w:eastAsia="zh-CN"/>
              </w:rPr>
              <w:t>进行场景编辑</w:t>
            </w:r>
          </w:p>
        </w:tc>
      </w:tr>
      <w:tr w:rsidR="00BE1CA7" w:rsidRPr="001A5E86" w14:paraId="4F1E433B"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53A906D6" w14:textId="77777777" w:rsidR="00BE1CA7" w:rsidRPr="00B2629D" w:rsidRDefault="00BE1CA7" w:rsidP="0046194B">
            <w:pPr>
              <w:pStyle w:val="BodyText"/>
            </w:pPr>
            <w:r w:rsidRPr="00B2629D">
              <w:t>Description</w:t>
            </w:r>
          </w:p>
          <w:p w14:paraId="16782918" w14:textId="77777777" w:rsidR="00BE1CA7" w:rsidRPr="00B2629D" w:rsidRDefault="00BE1CA7" w:rsidP="0046194B">
            <w:pPr>
              <w:pStyle w:val="BodyText"/>
            </w:pPr>
            <w:r w:rsidRPr="00B2629D">
              <w:t>描述</w:t>
            </w:r>
          </w:p>
        </w:tc>
        <w:tc>
          <w:tcPr>
            <w:tcW w:w="7816" w:type="dxa"/>
            <w:shd w:val="clear" w:color="auto" w:fill="FFFFFF" w:themeFill="background1"/>
            <w:tcMar>
              <w:top w:w="15" w:type="dxa"/>
              <w:left w:w="108" w:type="dxa"/>
              <w:bottom w:w="0" w:type="dxa"/>
              <w:right w:w="108" w:type="dxa"/>
            </w:tcMar>
            <w:vAlign w:val="center"/>
          </w:tcPr>
          <w:p w14:paraId="279C1926" w14:textId="3F4211E1" w:rsidR="00BE1CA7" w:rsidRDefault="002C398F" w:rsidP="0046194B">
            <w:pPr>
              <w:pStyle w:val="BodyText"/>
              <w:rPr>
                <w:lang w:eastAsia="zh-CN"/>
              </w:rPr>
            </w:pPr>
            <w:r>
              <w:rPr>
                <w:rFonts w:hint="eastAsia"/>
                <w:lang w:eastAsia="zh-CN"/>
              </w:rPr>
              <w:t>1</w:t>
            </w:r>
            <w:r>
              <w:rPr>
                <w:lang w:eastAsia="zh-CN"/>
              </w:rPr>
              <w:t>.</w:t>
            </w:r>
            <w:r w:rsidR="00BE1CA7">
              <w:rPr>
                <w:rFonts w:hint="eastAsia"/>
                <w:lang w:eastAsia="zh-CN"/>
              </w:rPr>
              <w:t>运营团队打开</w:t>
            </w:r>
            <w:r w:rsidR="00BE1CA7">
              <w:rPr>
                <w:rFonts w:hint="eastAsia"/>
                <w:lang w:eastAsia="zh-CN"/>
              </w:rPr>
              <w:t>C</w:t>
            </w:r>
            <w:r w:rsidR="00BE1CA7">
              <w:rPr>
                <w:lang w:eastAsia="zh-CN"/>
              </w:rPr>
              <w:t xml:space="preserve">MS </w:t>
            </w:r>
            <w:r w:rsidR="00BE1CA7">
              <w:rPr>
                <w:rFonts w:hint="eastAsia"/>
                <w:lang w:eastAsia="zh-CN"/>
              </w:rPr>
              <w:t>p</w:t>
            </w:r>
            <w:r w:rsidR="00BE1CA7">
              <w:rPr>
                <w:lang w:eastAsia="zh-CN"/>
              </w:rPr>
              <w:t>ortal</w:t>
            </w:r>
            <w:r w:rsidR="00BE1CA7">
              <w:rPr>
                <w:rFonts w:hint="eastAsia"/>
                <w:lang w:eastAsia="zh-CN"/>
              </w:rPr>
              <w:t>网页，点击场景添加按钮后，弹出上传弹框</w:t>
            </w:r>
            <w:r>
              <w:rPr>
                <w:rFonts w:hint="eastAsia"/>
                <w:lang w:eastAsia="zh-CN"/>
              </w:rPr>
              <w:t>；</w:t>
            </w:r>
          </w:p>
          <w:p w14:paraId="62F19450" w14:textId="77777777" w:rsidR="002C398F" w:rsidRDefault="002C398F" w:rsidP="0046194B">
            <w:pPr>
              <w:pStyle w:val="BodyText"/>
              <w:rPr>
                <w:lang w:eastAsia="zh-CN"/>
              </w:rPr>
            </w:pPr>
            <w:r>
              <w:rPr>
                <w:rFonts w:hint="eastAsia"/>
                <w:lang w:eastAsia="zh-CN"/>
              </w:rPr>
              <w:t>2</w:t>
            </w:r>
            <w:r>
              <w:rPr>
                <w:lang w:eastAsia="zh-CN"/>
              </w:rPr>
              <w:t>.</w:t>
            </w:r>
            <w:r>
              <w:rPr>
                <w:rFonts w:hint="eastAsia"/>
                <w:lang w:eastAsia="zh-CN"/>
              </w:rPr>
              <w:t>场景编辑可对已有的场景进行信息编辑；</w:t>
            </w:r>
          </w:p>
          <w:p w14:paraId="404A1325" w14:textId="77777777" w:rsidR="002C398F" w:rsidRDefault="002C398F" w:rsidP="0046194B">
            <w:pPr>
              <w:pStyle w:val="BodyText"/>
              <w:rPr>
                <w:lang w:eastAsia="zh-CN"/>
              </w:rPr>
            </w:pPr>
            <w:r>
              <w:rPr>
                <w:lang w:eastAsia="zh-CN"/>
              </w:rPr>
              <w:t>3.</w:t>
            </w:r>
            <w:r>
              <w:rPr>
                <w:rFonts w:hint="eastAsia"/>
                <w:lang w:eastAsia="zh-CN"/>
              </w:rPr>
              <w:t>可编辑的信息有“开始结束时间”、“重复周期”，“推送目标</w:t>
            </w:r>
            <w:r>
              <w:rPr>
                <w:lang w:eastAsia="zh-CN"/>
              </w:rPr>
              <w:t>”</w:t>
            </w:r>
            <w:r w:rsidR="00F64D18">
              <w:rPr>
                <w:rFonts w:hint="eastAsia"/>
                <w:lang w:eastAsia="zh-CN"/>
              </w:rPr>
              <w:t>；</w:t>
            </w:r>
          </w:p>
          <w:p w14:paraId="1ACD4008" w14:textId="420EC584" w:rsidR="00F64D18" w:rsidRPr="00455C74" w:rsidRDefault="00F64D18" w:rsidP="0046194B">
            <w:pPr>
              <w:pStyle w:val="BodyText"/>
              <w:rPr>
                <w:lang w:eastAsia="zh-CN"/>
              </w:rPr>
            </w:pPr>
            <w:r>
              <w:rPr>
                <w:lang w:eastAsia="zh-CN"/>
              </w:rPr>
              <w:t>4.</w:t>
            </w:r>
            <w:r>
              <w:rPr>
                <w:rFonts w:hint="eastAsia"/>
                <w:lang w:eastAsia="zh-CN"/>
              </w:rPr>
              <w:t>管理员权限和普通用户权限均可进行编辑操作</w:t>
            </w:r>
          </w:p>
        </w:tc>
      </w:tr>
      <w:tr w:rsidR="00BE1CA7" w:rsidRPr="001A5E86" w14:paraId="7E86F7C4" w14:textId="77777777" w:rsidTr="0046194B">
        <w:trPr>
          <w:trHeight w:val="525"/>
          <w:jc w:val="center"/>
        </w:trPr>
        <w:tc>
          <w:tcPr>
            <w:tcW w:w="1885" w:type="dxa"/>
            <w:shd w:val="clear" w:color="auto" w:fill="CCECFF"/>
            <w:tcMar>
              <w:top w:w="15" w:type="dxa"/>
              <w:left w:w="108" w:type="dxa"/>
              <w:bottom w:w="0" w:type="dxa"/>
              <w:right w:w="108" w:type="dxa"/>
            </w:tcMar>
          </w:tcPr>
          <w:p w14:paraId="5705FD7B" w14:textId="77777777" w:rsidR="00BE1CA7" w:rsidRPr="00B2629D" w:rsidRDefault="00BE1CA7" w:rsidP="0046194B">
            <w:pPr>
              <w:pStyle w:val="BodyText"/>
            </w:pPr>
            <w:r w:rsidRPr="00C53720">
              <w:t>Pre-Conditions</w:t>
            </w:r>
          </w:p>
        </w:tc>
        <w:tc>
          <w:tcPr>
            <w:tcW w:w="7816" w:type="dxa"/>
            <w:shd w:val="clear" w:color="auto" w:fill="FFFFFF" w:themeFill="background1"/>
            <w:tcMar>
              <w:top w:w="15" w:type="dxa"/>
              <w:left w:w="108" w:type="dxa"/>
              <w:bottom w:w="0" w:type="dxa"/>
              <w:right w:w="108" w:type="dxa"/>
            </w:tcMar>
          </w:tcPr>
          <w:p w14:paraId="1BDA49BA" w14:textId="4ECC175D" w:rsidR="00BE1CA7" w:rsidRPr="006732C1" w:rsidRDefault="00BE1CA7" w:rsidP="0046194B">
            <w:pPr>
              <w:pStyle w:val="BodyText"/>
            </w:pPr>
            <w:r>
              <w:rPr>
                <w:rFonts w:hint="eastAsia"/>
              </w:rPr>
              <w:t>打开</w:t>
            </w:r>
            <w:r>
              <w:rPr>
                <w:rFonts w:hint="eastAsia"/>
              </w:rPr>
              <w:t>C</w:t>
            </w:r>
            <w:r>
              <w:t xml:space="preserve">MS </w:t>
            </w:r>
            <w:r>
              <w:rPr>
                <w:rFonts w:hint="eastAsia"/>
              </w:rPr>
              <w:t>portal</w:t>
            </w:r>
            <w:r>
              <w:rPr>
                <w:rFonts w:hint="eastAsia"/>
              </w:rPr>
              <w:t>网页</w:t>
            </w:r>
          </w:p>
          <w:p w14:paraId="49A7DF18" w14:textId="77777777" w:rsidR="00BE1CA7" w:rsidRDefault="00BE1CA7" w:rsidP="0046194B">
            <w:pPr>
              <w:pStyle w:val="BodyText"/>
            </w:pPr>
            <w:r>
              <w:rPr>
                <w:rFonts w:hint="eastAsia"/>
              </w:rPr>
              <w:t>网络正常</w:t>
            </w:r>
          </w:p>
          <w:p w14:paraId="204B2995" w14:textId="0687B7A5" w:rsidR="00945720" w:rsidRPr="009B5C61" w:rsidRDefault="00945720" w:rsidP="0046194B">
            <w:pPr>
              <w:pStyle w:val="BodyText"/>
            </w:pPr>
            <w:r>
              <w:rPr>
                <w:rFonts w:hint="eastAsia"/>
                <w:lang w:eastAsia="zh-CN"/>
              </w:rPr>
              <w:t>已完成登录</w:t>
            </w:r>
          </w:p>
        </w:tc>
      </w:tr>
      <w:tr w:rsidR="00BE1CA7" w:rsidRPr="001A5E86" w14:paraId="6AD780B5" w14:textId="77777777" w:rsidTr="0046194B">
        <w:trPr>
          <w:trHeight w:val="525"/>
          <w:jc w:val="center"/>
        </w:trPr>
        <w:tc>
          <w:tcPr>
            <w:tcW w:w="1885" w:type="dxa"/>
            <w:shd w:val="clear" w:color="auto" w:fill="CCECFF"/>
            <w:tcMar>
              <w:top w:w="15" w:type="dxa"/>
              <w:left w:w="108" w:type="dxa"/>
              <w:bottom w:w="0" w:type="dxa"/>
              <w:right w:w="108" w:type="dxa"/>
            </w:tcMar>
          </w:tcPr>
          <w:p w14:paraId="1ADC14B7" w14:textId="77777777" w:rsidR="00BE1CA7" w:rsidRPr="00B2629D" w:rsidRDefault="00BE1CA7" w:rsidP="0046194B">
            <w:pPr>
              <w:pStyle w:val="BodyText"/>
            </w:pPr>
            <w:r w:rsidRPr="00C53720">
              <w:t>Trigger</w:t>
            </w:r>
          </w:p>
        </w:tc>
        <w:tc>
          <w:tcPr>
            <w:tcW w:w="7816" w:type="dxa"/>
            <w:shd w:val="clear" w:color="auto" w:fill="FFFFFF" w:themeFill="background1"/>
            <w:tcMar>
              <w:top w:w="15" w:type="dxa"/>
              <w:left w:w="108" w:type="dxa"/>
              <w:bottom w:w="0" w:type="dxa"/>
              <w:right w:w="108" w:type="dxa"/>
            </w:tcMar>
          </w:tcPr>
          <w:p w14:paraId="0813635C" w14:textId="76B7EE36" w:rsidR="00BE1CA7" w:rsidRPr="00B2629D" w:rsidRDefault="00BE1CA7" w:rsidP="0046194B">
            <w:pPr>
              <w:pStyle w:val="BodyText"/>
            </w:pPr>
            <w:r>
              <w:rPr>
                <w:rFonts w:hint="eastAsia"/>
              </w:rPr>
              <w:t>点击场景</w:t>
            </w:r>
            <w:r w:rsidR="002C398F">
              <w:rPr>
                <w:rFonts w:hint="eastAsia"/>
                <w:lang w:eastAsia="zh-CN"/>
              </w:rPr>
              <w:t>编辑按钮</w:t>
            </w:r>
          </w:p>
        </w:tc>
      </w:tr>
      <w:tr w:rsidR="00BE1CA7" w:rsidRPr="001A5E86" w14:paraId="0BDE2A24" w14:textId="77777777" w:rsidTr="0046194B">
        <w:trPr>
          <w:trHeight w:val="525"/>
          <w:jc w:val="center"/>
        </w:trPr>
        <w:tc>
          <w:tcPr>
            <w:tcW w:w="1885" w:type="dxa"/>
            <w:shd w:val="clear" w:color="auto" w:fill="CCECFF"/>
            <w:tcMar>
              <w:top w:w="15" w:type="dxa"/>
              <w:left w:w="108" w:type="dxa"/>
              <w:bottom w:w="0" w:type="dxa"/>
              <w:right w:w="108" w:type="dxa"/>
            </w:tcMar>
          </w:tcPr>
          <w:p w14:paraId="68719A1C" w14:textId="77777777" w:rsidR="00BE1CA7" w:rsidRPr="00B2629D" w:rsidRDefault="00BE1CA7" w:rsidP="0046194B">
            <w:pPr>
              <w:pStyle w:val="BodyText"/>
            </w:pPr>
            <w:r w:rsidRPr="00C53720">
              <w:t>Expected Behavior</w:t>
            </w:r>
          </w:p>
        </w:tc>
        <w:tc>
          <w:tcPr>
            <w:tcW w:w="7816" w:type="dxa"/>
            <w:shd w:val="clear" w:color="auto" w:fill="FFFFFF" w:themeFill="background1"/>
            <w:tcMar>
              <w:top w:w="15" w:type="dxa"/>
              <w:left w:w="108" w:type="dxa"/>
              <w:bottom w:w="0" w:type="dxa"/>
              <w:right w:w="108" w:type="dxa"/>
            </w:tcMar>
          </w:tcPr>
          <w:p w14:paraId="693215D6" w14:textId="51C83F28" w:rsidR="00BE1CA7" w:rsidRPr="0071413A" w:rsidRDefault="00BE1CA7" w:rsidP="0046194B">
            <w:pPr>
              <w:pStyle w:val="BodyText"/>
              <w:rPr>
                <w:lang w:eastAsia="zh-CN"/>
              </w:rPr>
            </w:pPr>
            <w:r>
              <w:rPr>
                <w:rFonts w:hint="eastAsia"/>
                <w:lang w:eastAsia="zh-CN"/>
              </w:rPr>
              <w:t>1</w:t>
            </w:r>
            <w:r>
              <w:rPr>
                <w:lang w:eastAsia="zh-CN"/>
              </w:rPr>
              <w:t>.</w:t>
            </w:r>
            <w:r w:rsidR="002C398F">
              <w:rPr>
                <w:rFonts w:hint="eastAsia"/>
                <w:lang w:eastAsia="zh-CN"/>
              </w:rPr>
              <w:t>弹出场景编辑弹框（弹框样式与场景添加相同，不可更改信息置灰）</w:t>
            </w:r>
            <w:r w:rsidR="002C398F">
              <w:rPr>
                <w:rFonts w:hint="eastAsia"/>
                <w:lang w:eastAsia="zh-CN"/>
              </w:rPr>
              <w:t>;</w:t>
            </w:r>
          </w:p>
          <w:p w14:paraId="417CA1A3" w14:textId="130FDBF7" w:rsidR="00BE1CA7" w:rsidRPr="0071413A" w:rsidRDefault="00BE1CA7" w:rsidP="0046194B">
            <w:pPr>
              <w:pStyle w:val="BodyText"/>
              <w:rPr>
                <w:lang w:eastAsia="zh-CN"/>
              </w:rPr>
            </w:pPr>
            <w:r>
              <w:rPr>
                <w:rFonts w:hint="eastAsia"/>
                <w:lang w:eastAsia="zh-CN"/>
              </w:rPr>
              <w:t>2</w:t>
            </w:r>
            <w:r>
              <w:rPr>
                <w:lang w:eastAsia="zh-CN"/>
              </w:rPr>
              <w:t>.</w:t>
            </w:r>
            <w:r w:rsidR="002C398F">
              <w:rPr>
                <w:rFonts w:hint="eastAsia"/>
                <w:lang w:eastAsia="zh-CN"/>
              </w:rPr>
              <w:t>编辑相应的信息；</w:t>
            </w:r>
          </w:p>
          <w:p w14:paraId="11696A85" w14:textId="77777777" w:rsidR="00BE1CA7" w:rsidRDefault="00BE1CA7" w:rsidP="0046194B">
            <w:pPr>
              <w:pStyle w:val="BodyText"/>
              <w:rPr>
                <w:lang w:eastAsia="zh-CN"/>
              </w:rPr>
            </w:pPr>
            <w:r>
              <w:rPr>
                <w:lang w:eastAsia="zh-CN"/>
              </w:rPr>
              <w:t>3.</w:t>
            </w:r>
            <w:r w:rsidR="002C398F">
              <w:rPr>
                <w:rFonts w:hint="eastAsia"/>
                <w:lang w:eastAsia="zh-CN"/>
              </w:rPr>
              <w:t>点击提交</w:t>
            </w:r>
            <w:r w:rsidR="002B632D">
              <w:rPr>
                <w:rFonts w:hint="eastAsia"/>
                <w:lang w:eastAsia="zh-CN"/>
              </w:rPr>
              <w:t>；</w:t>
            </w:r>
          </w:p>
          <w:p w14:paraId="6551BD75" w14:textId="7D8E6775" w:rsidR="002B632D" w:rsidRPr="007C2CD3" w:rsidRDefault="002B632D" w:rsidP="0046194B">
            <w:pPr>
              <w:pStyle w:val="BodyText"/>
              <w:rPr>
                <w:lang w:eastAsia="zh-CN"/>
              </w:rPr>
            </w:pPr>
            <w:r>
              <w:rPr>
                <w:lang w:eastAsia="zh-CN"/>
              </w:rPr>
              <w:t>4.</w:t>
            </w:r>
            <w:r>
              <w:rPr>
                <w:rFonts w:hint="eastAsia"/>
                <w:lang w:eastAsia="zh-CN"/>
              </w:rPr>
              <w:t>场景库进行更新并返回页面端编辑成功；</w:t>
            </w:r>
          </w:p>
        </w:tc>
      </w:tr>
      <w:tr w:rsidR="00BE1CA7" w:rsidRPr="001A5E86" w14:paraId="4F6CF7A8" w14:textId="77777777" w:rsidTr="0046194B">
        <w:trPr>
          <w:trHeight w:val="525"/>
          <w:jc w:val="center"/>
        </w:trPr>
        <w:tc>
          <w:tcPr>
            <w:tcW w:w="1885" w:type="dxa"/>
            <w:shd w:val="clear" w:color="auto" w:fill="CCECFF"/>
            <w:tcMar>
              <w:top w:w="15" w:type="dxa"/>
              <w:left w:w="108" w:type="dxa"/>
              <w:bottom w:w="0" w:type="dxa"/>
              <w:right w:w="108" w:type="dxa"/>
            </w:tcMar>
          </w:tcPr>
          <w:p w14:paraId="65036B7C" w14:textId="77777777" w:rsidR="00BE1CA7" w:rsidRPr="00C53720" w:rsidRDefault="00BE1CA7" w:rsidP="0046194B">
            <w:pPr>
              <w:pStyle w:val="BodyText"/>
            </w:pPr>
            <w:r w:rsidRPr="0099577B">
              <w:rPr>
                <w:lang w:val="en-US"/>
              </w:rPr>
              <w:t>Failure behavior</w:t>
            </w:r>
            <w:r>
              <w:t xml:space="preserve"> </w:t>
            </w:r>
            <w:r>
              <w:rPr>
                <w:rFonts w:hint="eastAsia"/>
              </w:rPr>
              <w:t>1</w:t>
            </w:r>
          </w:p>
        </w:tc>
        <w:tc>
          <w:tcPr>
            <w:tcW w:w="7816" w:type="dxa"/>
            <w:shd w:val="clear" w:color="auto" w:fill="FFFFFF" w:themeFill="background1"/>
            <w:tcMar>
              <w:top w:w="15" w:type="dxa"/>
              <w:left w:w="108" w:type="dxa"/>
              <w:bottom w:w="0" w:type="dxa"/>
              <w:right w:w="108" w:type="dxa"/>
            </w:tcMar>
          </w:tcPr>
          <w:p w14:paraId="4F3F6E08" w14:textId="77777777" w:rsidR="00BE1CA7" w:rsidRPr="00ED2134" w:rsidRDefault="00BE1CA7" w:rsidP="0046194B">
            <w:pPr>
              <w:pStyle w:val="BodyText"/>
              <w:rPr>
                <w:lang w:eastAsia="zh-CN"/>
              </w:rPr>
            </w:pPr>
            <w:r>
              <w:rPr>
                <w:rFonts w:hint="eastAsia"/>
                <w:lang w:eastAsia="zh-CN"/>
              </w:rPr>
              <w:t>1</w:t>
            </w:r>
            <w:r>
              <w:rPr>
                <w:lang w:eastAsia="zh-CN"/>
              </w:rPr>
              <w:t>.</w:t>
            </w:r>
            <w:r w:rsidRPr="00ED2134">
              <w:rPr>
                <w:rFonts w:hint="eastAsia"/>
                <w:lang w:eastAsia="zh-CN"/>
              </w:rPr>
              <w:t>未出现时，进行后台</w:t>
            </w:r>
            <w:r w:rsidRPr="00ED2134">
              <w:rPr>
                <w:rFonts w:hint="eastAsia"/>
                <w:lang w:eastAsia="zh-CN"/>
              </w:rPr>
              <w:t>log</w:t>
            </w:r>
            <w:r w:rsidRPr="00ED2134">
              <w:rPr>
                <w:rFonts w:hint="eastAsia"/>
                <w:lang w:eastAsia="zh-CN"/>
              </w:rPr>
              <w:t>记录</w:t>
            </w:r>
          </w:p>
        </w:tc>
      </w:tr>
      <w:tr w:rsidR="00BE1CA7" w:rsidRPr="001A5E86" w14:paraId="5CC22352" w14:textId="77777777" w:rsidTr="0046194B">
        <w:trPr>
          <w:trHeight w:val="525"/>
          <w:jc w:val="center"/>
        </w:trPr>
        <w:tc>
          <w:tcPr>
            <w:tcW w:w="1885" w:type="dxa"/>
            <w:shd w:val="clear" w:color="auto" w:fill="CCECFF"/>
            <w:tcMar>
              <w:top w:w="15" w:type="dxa"/>
              <w:left w:w="108" w:type="dxa"/>
              <w:bottom w:w="0" w:type="dxa"/>
              <w:right w:w="108" w:type="dxa"/>
            </w:tcMar>
          </w:tcPr>
          <w:p w14:paraId="2265BE33" w14:textId="77777777" w:rsidR="00BE1CA7" w:rsidRDefault="00BE1CA7" w:rsidP="0046194B">
            <w:pPr>
              <w:pStyle w:val="BodyText"/>
            </w:pPr>
            <w:r w:rsidRPr="0099577B">
              <w:rPr>
                <w:lang w:val="en-US"/>
              </w:rPr>
              <w:t>Failure behavior</w:t>
            </w:r>
            <w:r>
              <w:t xml:space="preserve"> 2</w:t>
            </w:r>
          </w:p>
        </w:tc>
        <w:tc>
          <w:tcPr>
            <w:tcW w:w="7816" w:type="dxa"/>
            <w:shd w:val="clear" w:color="auto" w:fill="FFFFFF" w:themeFill="background1"/>
            <w:tcMar>
              <w:top w:w="15" w:type="dxa"/>
              <w:left w:w="108" w:type="dxa"/>
              <w:bottom w:w="0" w:type="dxa"/>
              <w:right w:w="108" w:type="dxa"/>
            </w:tcMar>
          </w:tcPr>
          <w:p w14:paraId="343E8006" w14:textId="2F3D4F55" w:rsidR="00BE1CA7" w:rsidRPr="007C2CD3" w:rsidRDefault="00BE1CA7" w:rsidP="0046194B">
            <w:pPr>
              <w:pStyle w:val="BodyText"/>
              <w:rPr>
                <w:lang w:eastAsia="zh-CN"/>
              </w:rPr>
            </w:pPr>
            <w:r>
              <w:rPr>
                <w:lang w:eastAsia="zh-CN"/>
              </w:rPr>
              <w:t>2.</w:t>
            </w:r>
            <w:r w:rsidR="002B632D">
              <w:rPr>
                <w:rFonts w:hint="eastAsia"/>
                <w:lang w:eastAsia="zh-CN"/>
              </w:rPr>
              <w:t>无法编辑时</w:t>
            </w:r>
            <w:r>
              <w:rPr>
                <w:rFonts w:hint="eastAsia"/>
                <w:lang w:eastAsia="zh-CN"/>
              </w:rPr>
              <w:t>，进行后台</w:t>
            </w:r>
            <w:r>
              <w:rPr>
                <w:rFonts w:hint="eastAsia"/>
                <w:lang w:eastAsia="zh-CN"/>
              </w:rPr>
              <w:t>l</w:t>
            </w:r>
            <w:r>
              <w:rPr>
                <w:lang w:eastAsia="zh-CN"/>
              </w:rPr>
              <w:t>og</w:t>
            </w:r>
            <w:r>
              <w:rPr>
                <w:rFonts w:hint="eastAsia"/>
                <w:lang w:eastAsia="zh-CN"/>
              </w:rPr>
              <w:t>记录</w:t>
            </w:r>
          </w:p>
        </w:tc>
      </w:tr>
      <w:tr w:rsidR="00BE1CA7" w:rsidRPr="001A5E86" w14:paraId="78EF6609" w14:textId="77777777" w:rsidTr="0046194B">
        <w:trPr>
          <w:trHeight w:val="525"/>
          <w:jc w:val="center"/>
        </w:trPr>
        <w:tc>
          <w:tcPr>
            <w:tcW w:w="1885" w:type="dxa"/>
            <w:shd w:val="clear" w:color="auto" w:fill="CCECFF"/>
            <w:tcMar>
              <w:top w:w="15" w:type="dxa"/>
              <w:left w:w="108" w:type="dxa"/>
              <w:bottom w:w="0" w:type="dxa"/>
              <w:right w:w="108" w:type="dxa"/>
            </w:tcMar>
          </w:tcPr>
          <w:p w14:paraId="1ED1E306" w14:textId="77777777" w:rsidR="00BE1CA7" w:rsidRDefault="00BE1CA7" w:rsidP="0046194B">
            <w:pPr>
              <w:pStyle w:val="BodyText"/>
            </w:pPr>
            <w:r w:rsidRPr="0099577B">
              <w:rPr>
                <w:lang w:val="en-US"/>
              </w:rPr>
              <w:t>Failure behavior</w:t>
            </w:r>
            <w:r>
              <w:t xml:space="preserve"> 3</w:t>
            </w:r>
          </w:p>
        </w:tc>
        <w:tc>
          <w:tcPr>
            <w:tcW w:w="7816" w:type="dxa"/>
            <w:shd w:val="clear" w:color="auto" w:fill="FFFFFF" w:themeFill="background1"/>
            <w:tcMar>
              <w:top w:w="15" w:type="dxa"/>
              <w:left w:w="108" w:type="dxa"/>
              <w:bottom w:w="0" w:type="dxa"/>
              <w:right w:w="108" w:type="dxa"/>
            </w:tcMar>
          </w:tcPr>
          <w:p w14:paraId="74FF15AC" w14:textId="401C2781" w:rsidR="00BE1CA7" w:rsidRDefault="002B632D" w:rsidP="0046194B">
            <w:pPr>
              <w:pStyle w:val="BodyText"/>
              <w:rPr>
                <w:lang w:eastAsia="zh-CN"/>
              </w:rPr>
            </w:pPr>
            <w:r>
              <w:rPr>
                <w:rFonts w:hint="eastAsia"/>
                <w:lang w:eastAsia="zh-CN"/>
              </w:rPr>
              <w:t>无</w:t>
            </w:r>
          </w:p>
        </w:tc>
      </w:tr>
      <w:tr w:rsidR="002B632D" w:rsidRPr="001A5E86" w14:paraId="3AAA302C" w14:textId="77777777" w:rsidTr="0046194B">
        <w:trPr>
          <w:trHeight w:val="525"/>
          <w:jc w:val="center"/>
        </w:trPr>
        <w:tc>
          <w:tcPr>
            <w:tcW w:w="1885" w:type="dxa"/>
            <w:shd w:val="clear" w:color="auto" w:fill="CCECFF"/>
            <w:tcMar>
              <w:top w:w="15" w:type="dxa"/>
              <w:left w:w="108" w:type="dxa"/>
              <w:bottom w:w="0" w:type="dxa"/>
              <w:right w:w="108" w:type="dxa"/>
            </w:tcMar>
          </w:tcPr>
          <w:p w14:paraId="4082D7D3" w14:textId="693F6456" w:rsidR="002B632D" w:rsidRPr="0099577B" w:rsidRDefault="002B632D" w:rsidP="0046194B">
            <w:pPr>
              <w:pStyle w:val="BodyText"/>
              <w:rPr>
                <w:lang w:val="en-US"/>
              </w:rPr>
            </w:pPr>
            <w:r w:rsidRPr="0099577B">
              <w:rPr>
                <w:lang w:val="en-US"/>
              </w:rPr>
              <w:t>Failure behavior</w:t>
            </w:r>
            <w:r>
              <w:t xml:space="preserve"> 4</w:t>
            </w:r>
          </w:p>
        </w:tc>
        <w:tc>
          <w:tcPr>
            <w:tcW w:w="7816" w:type="dxa"/>
            <w:shd w:val="clear" w:color="auto" w:fill="FFFFFF" w:themeFill="background1"/>
            <w:tcMar>
              <w:top w:w="15" w:type="dxa"/>
              <w:left w:w="108" w:type="dxa"/>
              <w:bottom w:w="0" w:type="dxa"/>
              <w:right w:w="108" w:type="dxa"/>
            </w:tcMar>
          </w:tcPr>
          <w:p w14:paraId="769E86E7" w14:textId="72C26838" w:rsidR="002B632D" w:rsidRDefault="002B632D" w:rsidP="0046194B">
            <w:pPr>
              <w:pStyle w:val="BodyText"/>
              <w:rPr>
                <w:lang w:eastAsia="zh-CN"/>
              </w:rPr>
            </w:pPr>
            <w:r>
              <w:rPr>
                <w:lang w:eastAsia="zh-CN"/>
              </w:rPr>
              <w:t>4.</w:t>
            </w:r>
            <w:r>
              <w:rPr>
                <w:rFonts w:hint="eastAsia"/>
                <w:lang w:eastAsia="zh-CN"/>
              </w:rPr>
              <w:t>信息未更新成功时，向页面端返回编辑失败，并在后台记录</w:t>
            </w:r>
            <w:r>
              <w:rPr>
                <w:rFonts w:hint="eastAsia"/>
                <w:lang w:eastAsia="zh-CN"/>
              </w:rPr>
              <w:t>l</w:t>
            </w:r>
            <w:r>
              <w:rPr>
                <w:lang w:eastAsia="zh-CN"/>
              </w:rPr>
              <w:t>og</w:t>
            </w:r>
          </w:p>
        </w:tc>
      </w:tr>
      <w:tr w:rsidR="00BE1CA7" w:rsidRPr="001A5E86" w14:paraId="17A62757" w14:textId="77777777" w:rsidTr="0046194B">
        <w:trPr>
          <w:trHeight w:val="525"/>
          <w:jc w:val="center"/>
        </w:trPr>
        <w:tc>
          <w:tcPr>
            <w:tcW w:w="1885" w:type="dxa"/>
            <w:shd w:val="clear" w:color="auto" w:fill="CCECFF"/>
            <w:tcMar>
              <w:top w:w="15" w:type="dxa"/>
              <w:left w:w="108" w:type="dxa"/>
              <w:bottom w:w="0" w:type="dxa"/>
              <w:right w:w="108" w:type="dxa"/>
            </w:tcMar>
          </w:tcPr>
          <w:p w14:paraId="132A5F88" w14:textId="77777777" w:rsidR="00BE1CA7" w:rsidRPr="00B2629D" w:rsidRDefault="00BE1CA7" w:rsidP="0046194B">
            <w:pPr>
              <w:pStyle w:val="BodyText"/>
            </w:pPr>
            <w:r w:rsidRPr="00C53720">
              <w:t>Post Conditions</w:t>
            </w:r>
          </w:p>
        </w:tc>
        <w:tc>
          <w:tcPr>
            <w:tcW w:w="7816" w:type="dxa"/>
            <w:shd w:val="clear" w:color="auto" w:fill="FFFFFF" w:themeFill="background1"/>
            <w:tcMar>
              <w:top w:w="15" w:type="dxa"/>
              <w:left w:w="108" w:type="dxa"/>
              <w:bottom w:w="0" w:type="dxa"/>
              <w:right w:w="108" w:type="dxa"/>
            </w:tcMar>
          </w:tcPr>
          <w:p w14:paraId="5B9FAC69" w14:textId="77777777" w:rsidR="00BE1CA7" w:rsidRPr="00B2629D" w:rsidRDefault="00BE1CA7" w:rsidP="0046194B">
            <w:pPr>
              <w:pStyle w:val="BodyText"/>
            </w:pPr>
            <w:r>
              <w:rPr>
                <w:rFonts w:hint="eastAsia"/>
              </w:rPr>
              <w:t>无</w:t>
            </w:r>
          </w:p>
        </w:tc>
      </w:tr>
    </w:tbl>
    <w:p w14:paraId="386CA003" w14:textId="3A436EA7" w:rsidR="00456276" w:rsidRDefault="00456276" w:rsidP="00AE0397">
      <w:pPr>
        <w:pStyle w:val="BodyText"/>
        <w:rPr>
          <w:lang w:val="en-US"/>
        </w:rPr>
      </w:pPr>
    </w:p>
    <w:p w14:paraId="47F8D528" w14:textId="3B97F59F" w:rsidR="00456276" w:rsidRDefault="00456276" w:rsidP="00AE0397">
      <w:pPr>
        <w:pStyle w:val="BodyText"/>
        <w:rPr>
          <w:lang w:val="en-US"/>
        </w:rPr>
      </w:pPr>
    </w:p>
    <w:p w14:paraId="338FCC18" w14:textId="7BBB7D35" w:rsidR="00F64D18" w:rsidRDefault="00F64D18" w:rsidP="00F64D18">
      <w:pPr>
        <w:pStyle w:val="Heading5"/>
        <w:rPr>
          <w:lang w:eastAsia="zh-CN"/>
        </w:rPr>
      </w:pPr>
      <w:r>
        <w:rPr>
          <w:rFonts w:hint="eastAsia"/>
          <w:lang w:eastAsia="zh-CN"/>
        </w:rPr>
        <w:t>场景启用</w:t>
      </w:r>
      <w:r w:rsidR="00DC1ADE">
        <w:rPr>
          <w:rFonts w:hint="eastAsia"/>
          <w:lang w:eastAsia="zh-CN"/>
        </w:rPr>
        <w:t>/</w:t>
      </w:r>
      <w:r w:rsidR="00DC1ADE">
        <w:rPr>
          <w:rFonts w:hint="eastAsia"/>
          <w:lang w:eastAsia="zh-CN"/>
        </w:rPr>
        <w:t>场景关闭</w:t>
      </w:r>
    </w:p>
    <w:p w14:paraId="2E957B14" w14:textId="77777777" w:rsidR="00F64D18" w:rsidRPr="00BE1CA7" w:rsidRDefault="00F64D18" w:rsidP="00F64D18">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5"/>
        <w:gridCol w:w="7816"/>
      </w:tblGrid>
      <w:tr w:rsidR="00F64D18" w:rsidRPr="001A5E86" w14:paraId="1ACE7E82" w14:textId="77777777" w:rsidTr="00C65237">
        <w:trPr>
          <w:trHeight w:val="262"/>
          <w:jc w:val="center"/>
        </w:trPr>
        <w:tc>
          <w:tcPr>
            <w:tcW w:w="1885" w:type="dxa"/>
            <w:shd w:val="clear" w:color="auto" w:fill="CCECFF"/>
            <w:tcMar>
              <w:top w:w="15" w:type="dxa"/>
              <w:left w:w="108" w:type="dxa"/>
              <w:bottom w:w="0" w:type="dxa"/>
              <w:right w:w="108" w:type="dxa"/>
            </w:tcMar>
            <w:vAlign w:val="center"/>
            <w:hideMark/>
          </w:tcPr>
          <w:p w14:paraId="379F773F" w14:textId="77777777" w:rsidR="00F64D18" w:rsidRPr="00B2629D" w:rsidRDefault="00F64D18" w:rsidP="00C65237">
            <w:pPr>
              <w:pStyle w:val="BodyText"/>
            </w:pPr>
            <w:r w:rsidRPr="00B2629D">
              <w:lastRenderedPageBreak/>
              <w:t>Req ID</w:t>
            </w:r>
          </w:p>
          <w:p w14:paraId="7BAE8293" w14:textId="77777777" w:rsidR="00F64D18" w:rsidRPr="00B2629D" w:rsidRDefault="00F64D18" w:rsidP="00C65237">
            <w:pPr>
              <w:pStyle w:val="BodyText"/>
            </w:pPr>
            <w:r w:rsidRPr="00B2629D">
              <w:t>需求标识</w:t>
            </w:r>
          </w:p>
        </w:tc>
        <w:tc>
          <w:tcPr>
            <w:tcW w:w="7816" w:type="dxa"/>
            <w:shd w:val="clear" w:color="auto" w:fill="FFFFFF" w:themeFill="background1"/>
            <w:tcMar>
              <w:top w:w="15" w:type="dxa"/>
              <w:left w:w="108" w:type="dxa"/>
              <w:bottom w:w="0" w:type="dxa"/>
              <w:right w:w="108" w:type="dxa"/>
            </w:tcMar>
            <w:vAlign w:val="center"/>
            <w:hideMark/>
          </w:tcPr>
          <w:p w14:paraId="70D447AC" w14:textId="03DE5966" w:rsidR="00F64D18" w:rsidRPr="002A049A" w:rsidRDefault="00F64D18" w:rsidP="00C65237">
            <w:pPr>
              <w:pStyle w:val="BodyText"/>
              <w:rPr>
                <w:rFonts w:eastAsia="Yu Mincho"/>
                <w:lang w:eastAsia="zh-CN"/>
              </w:rPr>
            </w:pPr>
            <w:r w:rsidRPr="002A049A">
              <w:rPr>
                <w:rFonts w:hint="eastAsia"/>
                <w:lang w:eastAsia="zh-CN"/>
              </w:rPr>
              <w:t>0</w:t>
            </w:r>
            <w:r w:rsidRPr="002A049A">
              <w:rPr>
                <w:lang w:eastAsia="zh-CN"/>
              </w:rPr>
              <w:t>0</w:t>
            </w:r>
            <w:r>
              <w:rPr>
                <w:lang w:eastAsia="zh-CN"/>
              </w:rPr>
              <w:t>13</w:t>
            </w:r>
            <w:r>
              <w:rPr>
                <w:rFonts w:hint="eastAsia"/>
                <w:lang w:eastAsia="zh-CN"/>
              </w:rPr>
              <w:t xml:space="preserve"> </w:t>
            </w:r>
            <w:r>
              <w:rPr>
                <w:rFonts w:hint="eastAsia"/>
                <w:lang w:eastAsia="zh-CN"/>
              </w:rPr>
              <w:t>场景启用</w:t>
            </w:r>
            <w:r w:rsidR="00DC1ADE">
              <w:rPr>
                <w:rFonts w:hint="eastAsia"/>
                <w:lang w:eastAsia="zh-CN"/>
              </w:rPr>
              <w:t>/</w:t>
            </w:r>
            <w:r w:rsidR="00DC1ADE">
              <w:rPr>
                <w:rFonts w:hint="eastAsia"/>
                <w:lang w:eastAsia="zh-CN"/>
              </w:rPr>
              <w:t>场景关闭</w:t>
            </w:r>
          </w:p>
        </w:tc>
      </w:tr>
      <w:tr w:rsidR="00F64D18" w:rsidRPr="001A5E86" w14:paraId="1011C0DF" w14:textId="77777777" w:rsidTr="00C65237">
        <w:trPr>
          <w:trHeight w:val="262"/>
          <w:jc w:val="center"/>
        </w:trPr>
        <w:tc>
          <w:tcPr>
            <w:tcW w:w="1885" w:type="dxa"/>
            <w:shd w:val="clear" w:color="auto" w:fill="CCECFF"/>
            <w:tcMar>
              <w:top w:w="15" w:type="dxa"/>
              <w:left w:w="108" w:type="dxa"/>
              <w:bottom w:w="0" w:type="dxa"/>
              <w:right w:w="108" w:type="dxa"/>
            </w:tcMar>
            <w:vAlign w:val="center"/>
            <w:hideMark/>
          </w:tcPr>
          <w:p w14:paraId="7ED7FFCA" w14:textId="77777777" w:rsidR="00F64D18" w:rsidRPr="00B2629D" w:rsidRDefault="00F64D18" w:rsidP="00C65237">
            <w:pPr>
              <w:pStyle w:val="BodyText"/>
            </w:pPr>
            <w:r w:rsidRPr="00B2629D">
              <w:t>Title</w:t>
            </w:r>
          </w:p>
          <w:p w14:paraId="3F7CDBEC" w14:textId="77777777" w:rsidR="00F64D18" w:rsidRPr="00B2629D" w:rsidRDefault="00F64D18" w:rsidP="00C65237">
            <w:pPr>
              <w:pStyle w:val="BodyText"/>
            </w:pPr>
            <w:r w:rsidRPr="00B2629D">
              <w:t>标题</w:t>
            </w:r>
          </w:p>
        </w:tc>
        <w:tc>
          <w:tcPr>
            <w:tcW w:w="7816" w:type="dxa"/>
            <w:shd w:val="clear" w:color="auto" w:fill="FFFFFF" w:themeFill="background1"/>
            <w:tcMar>
              <w:top w:w="15" w:type="dxa"/>
              <w:left w:w="108" w:type="dxa"/>
              <w:bottom w:w="0" w:type="dxa"/>
              <w:right w:w="108" w:type="dxa"/>
            </w:tcMar>
            <w:vAlign w:val="center"/>
          </w:tcPr>
          <w:p w14:paraId="340DCA2C" w14:textId="43F46258" w:rsidR="00F64D18" w:rsidRPr="00455C74" w:rsidRDefault="00F64D18" w:rsidP="00C65237">
            <w:pPr>
              <w:pStyle w:val="BodyText"/>
              <w:rPr>
                <w:lang w:eastAsia="zh-CN"/>
              </w:rPr>
            </w:pPr>
            <w:r>
              <w:rPr>
                <w:rFonts w:hint="eastAsia"/>
                <w:lang w:eastAsia="zh-CN"/>
              </w:rPr>
              <w:t>场景启用</w:t>
            </w:r>
            <w:r w:rsidR="00DC1ADE">
              <w:rPr>
                <w:rFonts w:hint="eastAsia"/>
                <w:lang w:eastAsia="zh-CN"/>
              </w:rPr>
              <w:t>/</w:t>
            </w:r>
            <w:r w:rsidR="00DC1ADE">
              <w:rPr>
                <w:rFonts w:hint="eastAsia"/>
                <w:lang w:eastAsia="zh-CN"/>
              </w:rPr>
              <w:t>场景关闭</w:t>
            </w:r>
          </w:p>
        </w:tc>
      </w:tr>
      <w:tr w:rsidR="00F64D18" w:rsidRPr="001A5E86" w14:paraId="31C6C52C" w14:textId="77777777" w:rsidTr="00C65237">
        <w:trPr>
          <w:trHeight w:val="262"/>
          <w:jc w:val="center"/>
        </w:trPr>
        <w:tc>
          <w:tcPr>
            <w:tcW w:w="1885" w:type="dxa"/>
            <w:shd w:val="clear" w:color="auto" w:fill="CCECFF"/>
            <w:tcMar>
              <w:top w:w="15" w:type="dxa"/>
              <w:left w:w="108" w:type="dxa"/>
              <w:bottom w:w="0" w:type="dxa"/>
              <w:right w:w="108" w:type="dxa"/>
            </w:tcMar>
            <w:vAlign w:val="center"/>
            <w:hideMark/>
          </w:tcPr>
          <w:p w14:paraId="1420D80C" w14:textId="77777777" w:rsidR="00F64D18" w:rsidRPr="00B2629D" w:rsidRDefault="00F64D18" w:rsidP="00C65237">
            <w:pPr>
              <w:pStyle w:val="BodyText"/>
            </w:pPr>
            <w:r w:rsidRPr="00B2629D">
              <w:t>Description</w:t>
            </w:r>
          </w:p>
          <w:p w14:paraId="4B0CFE34" w14:textId="77777777" w:rsidR="00F64D18" w:rsidRPr="00B2629D" w:rsidRDefault="00F64D18" w:rsidP="00C65237">
            <w:pPr>
              <w:pStyle w:val="BodyText"/>
            </w:pPr>
            <w:r w:rsidRPr="00B2629D">
              <w:t>描述</w:t>
            </w:r>
          </w:p>
        </w:tc>
        <w:tc>
          <w:tcPr>
            <w:tcW w:w="7816" w:type="dxa"/>
            <w:shd w:val="clear" w:color="auto" w:fill="FFFFFF" w:themeFill="background1"/>
            <w:tcMar>
              <w:top w:w="15" w:type="dxa"/>
              <w:left w:w="108" w:type="dxa"/>
              <w:bottom w:w="0" w:type="dxa"/>
              <w:right w:w="108" w:type="dxa"/>
            </w:tcMar>
            <w:vAlign w:val="center"/>
          </w:tcPr>
          <w:p w14:paraId="5A962680" w14:textId="77777777" w:rsidR="00F64D18" w:rsidRDefault="00F64D18" w:rsidP="00C65237">
            <w:pPr>
              <w:pStyle w:val="BodyText"/>
              <w:rPr>
                <w:lang w:eastAsia="zh-CN"/>
              </w:rPr>
            </w:pPr>
            <w:r>
              <w:rPr>
                <w:rFonts w:hint="eastAsia"/>
                <w:lang w:eastAsia="zh-CN"/>
              </w:rPr>
              <w:t>对于已添加的场景可以进行启用</w:t>
            </w:r>
            <w:r w:rsidR="00DC1ADE">
              <w:rPr>
                <w:rFonts w:hint="eastAsia"/>
                <w:lang w:eastAsia="zh-CN"/>
              </w:rPr>
              <w:t>和关闭操作</w:t>
            </w:r>
            <w:r w:rsidR="00152A91">
              <w:rPr>
                <w:rFonts w:hint="eastAsia"/>
                <w:lang w:eastAsia="zh-CN"/>
              </w:rPr>
              <w:t>；</w:t>
            </w:r>
          </w:p>
          <w:p w14:paraId="2BA0CCA5" w14:textId="77777777" w:rsidR="00152A91" w:rsidRDefault="00152A91" w:rsidP="00C65237">
            <w:pPr>
              <w:pStyle w:val="BodyText"/>
              <w:rPr>
                <w:lang w:eastAsia="zh-CN"/>
              </w:rPr>
            </w:pPr>
            <w:r>
              <w:rPr>
                <w:rFonts w:hint="eastAsia"/>
                <w:lang w:eastAsia="zh-CN"/>
              </w:rPr>
              <w:t>普通用户点击启用时，弹出“请使用管理员账号”；</w:t>
            </w:r>
          </w:p>
          <w:p w14:paraId="46C940C6" w14:textId="7F1048D6" w:rsidR="00152A91" w:rsidRPr="00455C74" w:rsidRDefault="00152A91" w:rsidP="00C65237">
            <w:pPr>
              <w:pStyle w:val="BodyText"/>
              <w:rPr>
                <w:lang w:eastAsia="zh-CN"/>
              </w:rPr>
            </w:pPr>
            <w:r>
              <w:rPr>
                <w:rFonts w:hint="eastAsia"/>
                <w:lang w:eastAsia="zh-CN"/>
              </w:rPr>
              <w:t>管理员账号具有场景开启和场景关闭的权限</w:t>
            </w:r>
          </w:p>
        </w:tc>
      </w:tr>
      <w:tr w:rsidR="00F64D18" w:rsidRPr="001A5E86" w14:paraId="1951A122" w14:textId="77777777" w:rsidTr="00C65237">
        <w:trPr>
          <w:trHeight w:val="525"/>
          <w:jc w:val="center"/>
        </w:trPr>
        <w:tc>
          <w:tcPr>
            <w:tcW w:w="1885" w:type="dxa"/>
            <w:shd w:val="clear" w:color="auto" w:fill="CCECFF"/>
            <w:tcMar>
              <w:top w:w="15" w:type="dxa"/>
              <w:left w:w="108" w:type="dxa"/>
              <w:bottom w:w="0" w:type="dxa"/>
              <w:right w:w="108" w:type="dxa"/>
            </w:tcMar>
          </w:tcPr>
          <w:p w14:paraId="3186E946" w14:textId="77777777" w:rsidR="00F64D18" w:rsidRPr="00B2629D" w:rsidRDefault="00F64D18" w:rsidP="00C65237">
            <w:pPr>
              <w:pStyle w:val="BodyText"/>
            </w:pPr>
            <w:r w:rsidRPr="00C53720">
              <w:t>Pre-Conditions</w:t>
            </w:r>
          </w:p>
        </w:tc>
        <w:tc>
          <w:tcPr>
            <w:tcW w:w="7816" w:type="dxa"/>
            <w:shd w:val="clear" w:color="auto" w:fill="FFFFFF" w:themeFill="background1"/>
            <w:tcMar>
              <w:top w:w="15" w:type="dxa"/>
              <w:left w:w="108" w:type="dxa"/>
              <w:bottom w:w="0" w:type="dxa"/>
              <w:right w:w="108" w:type="dxa"/>
            </w:tcMar>
          </w:tcPr>
          <w:p w14:paraId="1FAFF66D" w14:textId="77777777" w:rsidR="00F64D18" w:rsidRPr="006732C1" w:rsidRDefault="00F64D18" w:rsidP="00C65237">
            <w:pPr>
              <w:pStyle w:val="BodyText"/>
            </w:pPr>
            <w:r>
              <w:rPr>
                <w:rFonts w:hint="eastAsia"/>
              </w:rPr>
              <w:t>打开</w:t>
            </w:r>
            <w:r>
              <w:rPr>
                <w:rFonts w:hint="eastAsia"/>
              </w:rPr>
              <w:t>C</w:t>
            </w:r>
            <w:r>
              <w:t xml:space="preserve">MS </w:t>
            </w:r>
            <w:r>
              <w:rPr>
                <w:rFonts w:hint="eastAsia"/>
              </w:rPr>
              <w:t>portal</w:t>
            </w:r>
            <w:r>
              <w:rPr>
                <w:rFonts w:hint="eastAsia"/>
              </w:rPr>
              <w:t>网页</w:t>
            </w:r>
          </w:p>
          <w:p w14:paraId="3C8D7ED4" w14:textId="77777777" w:rsidR="00F64D18" w:rsidRDefault="00F64D18" w:rsidP="00C65237">
            <w:pPr>
              <w:pStyle w:val="BodyText"/>
            </w:pPr>
            <w:r>
              <w:rPr>
                <w:rFonts w:hint="eastAsia"/>
              </w:rPr>
              <w:t>网络正常</w:t>
            </w:r>
          </w:p>
          <w:p w14:paraId="1B474C95" w14:textId="77777777" w:rsidR="00F64D18" w:rsidRPr="009B5C61" w:rsidRDefault="00F64D18" w:rsidP="00C65237">
            <w:pPr>
              <w:pStyle w:val="BodyText"/>
            </w:pPr>
            <w:r>
              <w:rPr>
                <w:rFonts w:hint="eastAsia"/>
                <w:lang w:eastAsia="zh-CN"/>
              </w:rPr>
              <w:t>已完成登录</w:t>
            </w:r>
          </w:p>
        </w:tc>
      </w:tr>
      <w:tr w:rsidR="00F64D18" w:rsidRPr="001A5E86" w14:paraId="4C812EF0" w14:textId="77777777" w:rsidTr="00C65237">
        <w:trPr>
          <w:trHeight w:val="525"/>
          <w:jc w:val="center"/>
        </w:trPr>
        <w:tc>
          <w:tcPr>
            <w:tcW w:w="1885" w:type="dxa"/>
            <w:shd w:val="clear" w:color="auto" w:fill="CCECFF"/>
            <w:tcMar>
              <w:top w:w="15" w:type="dxa"/>
              <w:left w:w="108" w:type="dxa"/>
              <w:bottom w:w="0" w:type="dxa"/>
              <w:right w:w="108" w:type="dxa"/>
            </w:tcMar>
          </w:tcPr>
          <w:p w14:paraId="6B9F673F" w14:textId="77777777" w:rsidR="00F64D18" w:rsidRPr="00B2629D" w:rsidRDefault="00F64D18" w:rsidP="00C65237">
            <w:pPr>
              <w:pStyle w:val="BodyText"/>
            </w:pPr>
            <w:r w:rsidRPr="00C53720">
              <w:t>Trigger</w:t>
            </w:r>
          </w:p>
        </w:tc>
        <w:tc>
          <w:tcPr>
            <w:tcW w:w="7816" w:type="dxa"/>
            <w:shd w:val="clear" w:color="auto" w:fill="FFFFFF" w:themeFill="background1"/>
            <w:tcMar>
              <w:top w:w="15" w:type="dxa"/>
              <w:left w:w="108" w:type="dxa"/>
              <w:bottom w:w="0" w:type="dxa"/>
              <w:right w:w="108" w:type="dxa"/>
            </w:tcMar>
          </w:tcPr>
          <w:p w14:paraId="5D48CA2E" w14:textId="66830B04" w:rsidR="00F64D18" w:rsidRPr="00B2629D" w:rsidRDefault="00F64D18" w:rsidP="00C65237">
            <w:pPr>
              <w:pStyle w:val="BodyText"/>
              <w:rPr>
                <w:lang w:eastAsia="zh-CN"/>
              </w:rPr>
            </w:pPr>
            <w:r>
              <w:rPr>
                <w:rFonts w:hint="eastAsia"/>
                <w:lang w:eastAsia="zh-CN"/>
              </w:rPr>
              <w:t>点击“</w:t>
            </w:r>
            <w:r w:rsidR="00DC1ADE">
              <w:rPr>
                <w:rFonts w:hint="eastAsia"/>
                <w:lang w:eastAsia="zh-CN"/>
              </w:rPr>
              <w:t>未启用”或“已启用”前的选取框进行状态切换</w:t>
            </w:r>
          </w:p>
        </w:tc>
      </w:tr>
      <w:tr w:rsidR="00F64D18" w:rsidRPr="001A5E86" w14:paraId="23B2E3AC" w14:textId="77777777" w:rsidTr="00C65237">
        <w:trPr>
          <w:trHeight w:val="525"/>
          <w:jc w:val="center"/>
        </w:trPr>
        <w:tc>
          <w:tcPr>
            <w:tcW w:w="1885" w:type="dxa"/>
            <w:shd w:val="clear" w:color="auto" w:fill="CCECFF"/>
            <w:tcMar>
              <w:top w:w="15" w:type="dxa"/>
              <w:left w:w="108" w:type="dxa"/>
              <w:bottom w:w="0" w:type="dxa"/>
              <w:right w:w="108" w:type="dxa"/>
            </w:tcMar>
          </w:tcPr>
          <w:p w14:paraId="12F27A11" w14:textId="77777777" w:rsidR="00F64D18" w:rsidRPr="00B2629D" w:rsidRDefault="00F64D18" w:rsidP="00C65237">
            <w:pPr>
              <w:pStyle w:val="BodyText"/>
            </w:pPr>
            <w:r w:rsidRPr="00C53720">
              <w:t>Expected Behavior</w:t>
            </w:r>
          </w:p>
        </w:tc>
        <w:tc>
          <w:tcPr>
            <w:tcW w:w="7816" w:type="dxa"/>
            <w:shd w:val="clear" w:color="auto" w:fill="FFFFFF" w:themeFill="background1"/>
            <w:tcMar>
              <w:top w:w="15" w:type="dxa"/>
              <w:left w:w="108" w:type="dxa"/>
              <w:bottom w:w="0" w:type="dxa"/>
              <w:right w:w="108" w:type="dxa"/>
            </w:tcMar>
          </w:tcPr>
          <w:p w14:paraId="7B419F96" w14:textId="40E9D50B" w:rsidR="00F64D18" w:rsidRPr="0071413A" w:rsidRDefault="00F64D18" w:rsidP="00C65237">
            <w:pPr>
              <w:pStyle w:val="BodyText"/>
              <w:rPr>
                <w:lang w:eastAsia="zh-CN"/>
              </w:rPr>
            </w:pPr>
            <w:r>
              <w:rPr>
                <w:rFonts w:hint="eastAsia"/>
                <w:lang w:eastAsia="zh-CN"/>
              </w:rPr>
              <w:t>1</w:t>
            </w:r>
            <w:r>
              <w:rPr>
                <w:lang w:eastAsia="zh-CN"/>
              </w:rPr>
              <w:t>.</w:t>
            </w:r>
            <w:r w:rsidR="00DC1ADE">
              <w:rPr>
                <w:rFonts w:hint="eastAsia"/>
                <w:lang w:eastAsia="zh-CN"/>
              </w:rPr>
              <w:t>当前状态为“未启用”时，点击选取框</w:t>
            </w:r>
            <w:r w:rsidR="00152A91">
              <w:rPr>
                <w:rFonts w:hint="eastAsia"/>
                <w:lang w:eastAsia="zh-CN"/>
              </w:rPr>
              <w:t>，弹出“是否确认启用”的对话框，再次点击确认后</w:t>
            </w:r>
            <w:r w:rsidR="00DC1ADE">
              <w:rPr>
                <w:rFonts w:hint="eastAsia"/>
                <w:lang w:eastAsia="zh-CN"/>
              </w:rPr>
              <w:t>，后台“场景库”中此动画状态由“未启用”变为“已启用”，后页面端出现黑色圆形填充图案，页面端文字变为“已启用”；</w:t>
            </w:r>
          </w:p>
          <w:p w14:paraId="1F942D4A" w14:textId="7DA4E9D0" w:rsidR="00F64D18" w:rsidRPr="0071413A" w:rsidRDefault="00F64D18" w:rsidP="00C65237">
            <w:pPr>
              <w:pStyle w:val="BodyText"/>
              <w:rPr>
                <w:lang w:eastAsia="zh-CN"/>
              </w:rPr>
            </w:pPr>
            <w:r>
              <w:rPr>
                <w:rFonts w:hint="eastAsia"/>
                <w:lang w:eastAsia="zh-CN"/>
              </w:rPr>
              <w:t>2</w:t>
            </w:r>
            <w:r>
              <w:rPr>
                <w:lang w:eastAsia="zh-CN"/>
              </w:rPr>
              <w:t>.</w:t>
            </w:r>
            <w:r w:rsidR="00DC1ADE">
              <w:rPr>
                <w:rFonts w:hint="eastAsia"/>
                <w:lang w:eastAsia="zh-CN"/>
              </w:rPr>
              <w:t>当前状态为“已启用”时</w:t>
            </w:r>
            <w:r w:rsidR="00C65237">
              <w:rPr>
                <w:rFonts w:hint="eastAsia"/>
                <w:lang w:eastAsia="zh-CN"/>
              </w:rPr>
              <w:t>，</w:t>
            </w:r>
            <w:r w:rsidR="00DC1ADE">
              <w:rPr>
                <w:rFonts w:hint="eastAsia"/>
                <w:lang w:eastAsia="zh-CN"/>
              </w:rPr>
              <w:t>点击选取框</w:t>
            </w:r>
            <w:r w:rsidR="00C65237">
              <w:rPr>
                <w:rFonts w:hint="eastAsia"/>
                <w:lang w:eastAsia="zh-CN"/>
              </w:rPr>
              <w:t>，</w:t>
            </w:r>
            <w:r w:rsidR="00152A91">
              <w:rPr>
                <w:rFonts w:hint="eastAsia"/>
                <w:lang w:eastAsia="zh-CN"/>
              </w:rPr>
              <w:t>弹出“是否确认关闭”的对话框，再次点击确认后，</w:t>
            </w:r>
            <w:r w:rsidR="00C65237">
              <w:rPr>
                <w:rFonts w:hint="eastAsia"/>
                <w:lang w:eastAsia="zh-CN"/>
              </w:rPr>
              <w:t>后台“场景库”中此动画状态由“已启用”变为“未启用”，</w:t>
            </w:r>
            <w:r w:rsidR="00DC1ADE">
              <w:rPr>
                <w:rFonts w:hint="eastAsia"/>
                <w:lang w:eastAsia="zh-CN"/>
              </w:rPr>
              <w:t>黑色圆形填充图案消失</w:t>
            </w:r>
            <w:r w:rsidR="00C65237">
              <w:rPr>
                <w:rFonts w:hint="eastAsia"/>
                <w:lang w:eastAsia="zh-CN"/>
              </w:rPr>
              <w:t>，页面端</w:t>
            </w:r>
            <w:r w:rsidR="00DC1ADE">
              <w:rPr>
                <w:rFonts w:hint="eastAsia"/>
                <w:lang w:eastAsia="zh-CN"/>
              </w:rPr>
              <w:t>文字变为“未启用”；</w:t>
            </w:r>
          </w:p>
          <w:p w14:paraId="3E56D194" w14:textId="3DE2A365" w:rsidR="00F64D18" w:rsidRPr="007C2CD3" w:rsidRDefault="00F64D18" w:rsidP="00C65237">
            <w:pPr>
              <w:pStyle w:val="BodyText"/>
              <w:rPr>
                <w:lang w:eastAsia="zh-CN"/>
              </w:rPr>
            </w:pPr>
          </w:p>
        </w:tc>
      </w:tr>
      <w:tr w:rsidR="00F64D18" w:rsidRPr="001A5E86" w14:paraId="4E274CCD" w14:textId="77777777" w:rsidTr="00C65237">
        <w:trPr>
          <w:trHeight w:val="525"/>
          <w:jc w:val="center"/>
        </w:trPr>
        <w:tc>
          <w:tcPr>
            <w:tcW w:w="1885" w:type="dxa"/>
            <w:shd w:val="clear" w:color="auto" w:fill="CCECFF"/>
            <w:tcMar>
              <w:top w:w="15" w:type="dxa"/>
              <w:left w:w="108" w:type="dxa"/>
              <w:bottom w:w="0" w:type="dxa"/>
              <w:right w:w="108" w:type="dxa"/>
            </w:tcMar>
          </w:tcPr>
          <w:p w14:paraId="20D50D36" w14:textId="77777777" w:rsidR="00F64D18" w:rsidRPr="00C53720" w:rsidRDefault="00F64D18" w:rsidP="00C65237">
            <w:pPr>
              <w:pStyle w:val="BodyText"/>
            </w:pPr>
            <w:r w:rsidRPr="0099577B">
              <w:rPr>
                <w:lang w:val="en-US"/>
              </w:rPr>
              <w:t>Failure behavior</w:t>
            </w:r>
            <w:r>
              <w:t xml:space="preserve"> </w:t>
            </w:r>
            <w:r>
              <w:rPr>
                <w:rFonts w:hint="eastAsia"/>
              </w:rPr>
              <w:t>1</w:t>
            </w:r>
          </w:p>
        </w:tc>
        <w:tc>
          <w:tcPr>
            <w:tcW w:w="7816" w:type="dxa"/>
            <w:shd w:val="clear" w:color="auto" w:fill="FFFFFF" w:themeFill="background1"/>
            <w:tcMar>
              <w:top w:w="15" w:type="dxa"/>
              <w:left w:w="108" w:type="dxa"/>
              <w:bottom w:w="0" w:type="dxa"/>
              <w:right w:w="108" w:type="dxa"/>
            </w:tcMar>
          </w:tcPr>
          <w:p w14:paraId="28688E49" w14:textId="150A1336" w:rsidR="00F64D18" w:rsidRPr="00ED2134" w:rsidRDefault="00F64D18" w:rsidP="00C65237">
            <w:pPr>
              <w:pStyle w:val="BodyText"/>
              <w:rPr>
                <w:lang w:eastAsia="zh-CN"/>
              </w:rPr>
            </w:pPr>
            <w:r>
              <w:rPr>
                <w:rFonts w:hint="eastAsia"/>
                <w:lang w:eastAsia="zh-CN"/>
              </w:rPr>
              <w:t>1</w:t>
            </w:r>
            <w:r>
              <w:rPr>
                <w:lang w:eastAsia="zh-CN"/>
              </w:rPr>
              <w:t>.</w:t>
            </w:r>
            <w:r w:rsidR="00C65237">
              <w:rPr>
                <w:rFonts w:hint="eastAsia"/>
                <w:lang w:eastAsia="zh-CN"/>
              </w:rPr>
              <w:t>后台状态无法由“未启用”变为“已启用”，页面端不进行任何显示变化，且后台记录</w:t>
            </w:r>
            <w:r w:rsidR="00C65237">
              <w:rPr>
                <w:rFonts w:hint="eastAsia"/>
                <w:lang w:eastAsia="zh-CN"/>
              </w:rPr>
              <w:t>l</w:t>
            </w:r>
            <w:r w:rsidR="00C65237">
              <w:rPr>
                <w:lang w:eastAsia="zh-CN"/>
              </w:rPr>
              <w:t>og</w:t>
            </w:r>
          </w:p>
        </w:tc>
      </w:tr>
      <w:tr w:rsidR="00F64D18" w:rsidRPr="001A5E86" w14:paraId="7F403879" w14:textId="77777777" w:rsidTr="00C65237">
        <w:trPr>
          <w:trHeight w:val="525"/>
          <w:jc w:val="center"/>
        </w:trPr>
        <w:tc>
          <w:tcPr>
            <w:tcW w:w="1885" w:type="dxa"/>
            <w:shd w:val="clear" w:color="auto" w:fill="CCECFF"/>
            <w:tcMar>
              <w:top w:w="15" w:type="dxa"/>
              <w:left w:w="108" w:type="dxa"/>
              <w:bottom w:w="0" w:type="dxa"/>
              <w:right w:w="108" w:type="dxa"/>
            </w:tcMar>
          </w:tcPr>
          <w:p w14:paraId="54BA3CD9" w14:textId="77777777" w:rsidR="00F64D18" w:rsidRDefault="00F64D18" w:rsidP="00C65237">
            <w:pPr>
              <w:pStyle w:val="BodyText"/>
            </w:pPr>
            <w:r w:rsidRPr="0099577B">
              <w:rPr>
                <w:lang w:val="en-US"/>
              </w:rPr>
              <w:t>Failure behavior</w:t>
            </w:r>
            <w:r>
              <w:t xml:space="preserve"> 2</w:t>
            </w:r>
          </w:p>
        </w:tc>
        <w:tc>
          <w:tcPr>
            <w:tcW w:w="7816" w:type="dxa"/>
            <w:shd w:val="clear" w:color="auto" w:fill="FFFFFF" w:themeFill="background1"/>
            <w:tcMar>
              <w:top w:w="15" w:type="dxa"/>
              <w:left w:w="108" w:type="dxa"/>
              <w:bottom w:w="0" w:type="dxa"/>
              <w:right w:w="108" w:type="dxa"/>
            </w:tcMar>
          </w:tcPr>
          <w:p w14:paraId="07BD2BA6" w14:textId="678CDCEF" w:rsidR="00F64D18" w:rsidRPr="007C2CD3" w:rsidRDefault="00F64D18" w:rsidP="00C65237">
            <w:pPr>
              <w:pStyle w:val="BodyText"/>
              <w:rPr>
                <w:lang w:eastAsia="zh-CN"/>
              </w:rPr>
            </w:pPr>
            <w:r>
              <w:rPr>
                <w:lang w:eastAsia="zh-CN"/>
              </w:rPr>
              <w:t>2.</w:t>
            </w:r>
            <w:r w:rsidR="00C65237">
              <w:rPr>
                <w:rFonts w:hint="eastAsia"/>
                <w:lang w:eastAsia="zh-CN"/>
              </w:rPr>
              <w:t>后台状态无法由“已启用”变为“未启用”，页面端不进行任何显示变化，且后台记录</w:t>
            </w:r>
            <w:r w:rsidR="00C65237">
              <w:rPr>
                <w:rFonts w:hint="eastAsia"/>
                <w:lang w:eastAsia="zh-CN"/>
              </w:rPr>
              <w:t>l</w:t>
            </w:r>
            <w:r w:rsidR="00C65237">
              <w:rPr>
                <w:lang w:eastAsia="zh-CN"/>
              </w:rPr>
              <w:t>og</w:t>
            </w:r>
          </w:p>
        </w:tc>
      </w:tr>
      <w:tr w:rsidR="00F64D18" w:rsidRPr="001A5E86" w14:paraId="2FA008A9" w14:textId="77777777" w:rsidTr="00C65237">
        <w:trPr>
          <w:trHeight w:val="525"/>
          <w:jc w:val="center"/>
        </w:trPr>
        <w:tc>
          <w:tcPr>
            <w:tcW w:w="1885" w:type="dxa"/>
            <w:shd w:val="clear" w:color="auto" w:fill="CCECFF"/>
            <w:tcMar>
              <w:top w:w="15" w:type="dxa"/>
              <w:left w:w="108" w:type="dxa"/>
              <w:bottom w:w="0" w:type="dxa"/>
              <w:right w:w="108" w:type="dxa"/>
            </w:tcMar>
          </w:tcPr>
          <w:p w14:paraId="5DC36A7F" w14:textId="77777777" w:rsidR="00F64D18" w:rsidRDefault="00F64D18" w:rsidP="00C65237">
            <w:pPr>
              <w:pStyle w:val="BodyText"/>
            </w:pPr>
            <w:r w:rsidRPr="0099577B">
              <w:rPr>
                <w:lang w:val="en-US"/>
              </w:rPr>
              <w:t>Failure behavior</w:t>
            </w:r>
            <w:r>
              <w:t xml:space="preserve"> 3</w:t>
            </w:r>
          </w:p>
        </w:tc>
        <w:tc>
          <w:tcPr>
            <w:tcW w:w="7816" w:type="dxa"/>
            <w:shd w:val="clear" w:color="auto" w:fill="FFFFFF" w:themeFill="background1"/>
            <w:tcMar>
              <w:top w:w="15" w:type="dxa"/>
              <w:left w:w="108" w:type="dxa"/>
              <w:bottom w:w="0" w:type="dxa"/>
              <w:right w:w="108" w:type="dxa"/>
            </w:tcMar>
          </w:tcPr>
          <w:p w14:paraId="2CD983BF" w14:textId="77777777" w:rsidR="00F64D18" w:rsidRDefault="00F64D18" w:rsidP="00C65237">
            <w:pPr>
              <w:pStyle w:val="BodyText"/>
              <w:rPr>
                <w:lang w:eastAsia="zh-CN"/>
              </w:rPr>
            </w:pPr>
            <w:r>
              <w:rPr>
                <w:rFonts w:hint="eastAsia"/>
                <w:lang w:eastAsia="zh-CN"/>
              </w:rPr>
              <w:t>无</w:t>
            </w:r>
          </w:p>
        </w:tc>
      </w:tr>
      <w:tr w:rsidR="00F64D18" w:rsidRPr="001A5E86" w14:paraId="1BAD3842" w14:textId="77777777" w:rsidTr="00C65237">
        <w:trPr>
          <w:trHeight w:val="525"/>
          <w:jc w:val="center"/>
        </w:trPr>
        <w:tc>
          <w:tcPr>
            <w:tcW w:w="1885" w:type="dxa"/>
            <w:shd w:val="clear" w:color="auto" w:fill="CCECFF"/>
            <w:tcMar>
              <w:top w:w="15" w:type="dxa"/>
              <w:left w:w="108" w:type="dxa"/>
              <w:bottom w:w="0" w:type="dxa"/>
              <w:right w:w="108" w:type="dxa"/>
            </w:tcMar>
          </w:tcPr>
          <w:p w14:paraId="2978FFCE" w14:textId="77777777" w:rsidR="00F64D18" w:rsidRPr="0099577B" w:rsidRDefault="00F64D18" w:rsidP="00C65237">
            <w:pPr>
              <w:pStyle w:val="BodyText"/>
              <w:rPr>
                <w:lang w:val="en-US"/>
              </w:rPr>
            </w:pPr>
            <w:r w:rsidRPr="0099577B">
              <w:rPr>
                <w:lang w:val="en-US"/>
              </w:rPr>
              <w:t>Failure behavior</w:t>
            </w:r>
            <w:r>
              <w:t xml:space="preserve"> 4</w:t>
            </w:r>
          </w:p>
        </w:tc>
        <w:tc>
          <w:tcPr>
            <w:tcW w:w="7816" w:type="dxa"/>
            <w:shd w:val="clear" w:color="auto" w:fill="FFFFFF" w:themeFill="background1"/>
            <w:tcMar>
              <w:top w:w="15" w:type="dxa"/>
              <w:left w:w="108" w:type="dxa"/>
              <w:bottom w:w="0" w:type="dxa"/>
              <w:right w:w="108" w:type="dxa"/>
            </w:tcMar>
          </w:tcPr>
          <w:p w14:paraId="21FA5575" w14:textId="77777777" w:rsidR="00F64D18" w:rsidRDefault="00F64D18" w:rsidP="00C65237">
            <w:pPr>
              <w:pStyle w:val="BodyText"/>
              <w:rPr>
                <w:lang w:eastAsia="zh-CN"/>
              </w:rPr>
            </w:pPr>
            <w:r>
              <w:rPr>
                <w:lang w:eastAsia="zh-CN"/>
              </w:rPr>
              <w:t>4.</w:t>
            </w:r>
            <w:r>
              <w:rPr>
                <w:rFonts w:hint="eastAsia"/>
                <w:lang w:eastAsia="zh-CN"/>
              </w:rPr>
              <w:t>信息未更新成功时，向页面端返回编辑失败，并在后台记录</w:t>
            </w:r>
            <w:r>
              <w:rPr>
                <w:rFonts w:hint="eastAsia"/>
                <w:lang w:eastAsia="zh-CN"/>
              </w:rPr>
              <w:t>l</w:t>
            </w:r>
            <w:r>
              <w:rPr>
                <w:lang w:eastAsia="zh-CN"/>
              </w:rPr>
              <w:t>og</w:t>
            </w:r>
          </w:p>
        </w:tc>
      </w:tr>
      <w:tr w:rsidR="00F64D18" w:rsidRPr="001A5E86" w14:paraId="7695EE4E" w14:textId="77777777" w:rsidTr="00C65237">
        <w:trPr>
          <w:trHeight w:val="525"/>
          <w:jc w:val="center"/>
        </w:trPr>
        <w:tc>
          <w:tcPr>
            <w:tcW w:w="1885" w:type="dxa"/>
            <w:shd w:val="clear" w:color="auto" w:fill="CCECFF"/>
            <w:tcMar>
              <w:top w:w="15" w:type="dxa"/>
              <w:left w:w="108" w:type="dxa"/>
              <w:bottom w:w="0" w:type="dxa"/>
              <w:right w:w="108" w:type="dxa"/>
            </w:tcMar>
          </w:tcPr>
          <w:p w14:paraId="5F53EBC7" w14:textId="77777777" w:rsidR="00F64D18" w:rsidRPr="00B2629D" w:rsidRDefault="00F64D18" w:rsidP="00C65237">
            <w:pPr>
              <w:pStyle w:val="BodyText"/>
            </w:pPr>
            <w:r w:rsidRPr="00C53720">
              <w:t>Post Conditions</w:t>
            </w:r>
          </w:p>
        </w:tc>
        <w:tc>
          <w:tcPr>
            <w:tcW w:w="7816" w:type="dxa"/>
            <w:shd w:val="clear" w:color="auto" w:fill="FFFFFF" w:themeFill="background1"/>
            <w:tcMar>
              <w:top w:w="15" w:type="dxa"/>
              <w:left w:w="108" w:type="dxa"/>
              <w:bottom w:w="0" w:type="dxa"/>
              <w:right w:w="108" w:type="dxa"/>
            </w:tcMar>
          </w:tcPr>
          <w:p w14:paraId="31892D27" w14:textId="77777777" w:rsidR="00F64D18" w:rsidRPr="00B2629D" w:rsidRDefault="00F64D18" w:rsidP="00C65237">
            <w:pPr>
              <w:pStyle w:val="BodyText"/>
            </w:pPr>
            <w:r>
              <w:rPr>
                <w:rFonts w:hint="eastAsia"/>
              </w:rPr>
              <w:t>无</w:t>
            </w:r>
          </w:p>
        </w:tc>
      </w:tr>
    </w:tbl>
    <w:p w14:paraId="4FB6AB74" w14:textId="2DDC610D" w:rsidR="00F64D18" w:rsidRDefault="00F64D18" w:rsidP="00AE0397">
      <w:pPr>
        <w:pStyle w:val="BodyText"/>
        <w:rPr>
          <w:lang w:val="en-US"/>
        </w:rPr>
      </w:pPr>
    </w:p>
    <w:p w14:paraId="7A83F660" w14:textId="77777777" w:rsidR="00F64D18" w:rsidRDefault="00F64D18" w:rsidP="00AE0397">
      <w:pPr>
        <w:pStyle w:val="BodyText"/>
        <w:rPr>
          <w:lang w:val="en-US"/>
        </w:rPr>
      </w:pPr>
    </w:p>
    <w:p w14:paraId="3ED9F6D2" w14:textId="409B27EB" w:rsidR="00456276" w:rsidRDefault="00456276" w:rsidP="00456276">
      <w:pPr>
        <w:pStyle w:val="Heading4"/>
        <w:rPr>
          <w:lang w:eastAsia="zh-CN"/>
        </w:rPr>
      </w:pPr>
      <w:r>
        <w:rPr>
          <w:rFonts w:hint="eastAsia"/>
          <w:lang w:eastAsia="zh-CN"/>
        </w:rPr>
        <w:t>场景添加</w:t>
      </w:r>
    </w:p>
    <w:p w14:paraId="1B572D14" w14:textId="39D24CA2" w:rsidR="00BB1151" w:rsidRDefault="00BB1151" w:rsidP="00BB1151">
      <w:pPr>
        <w:rPr>
          <w:lang w:eastAsia="zh-CN"/>
        </w:rPr>
      </w:pPr>
    </w:p>
    <w:p w14:paraId="53D2A7B6" w14:textId="5378C82F" w:rsidR="002C398F" w:rsidRDefault="002C398F" w:rsidP="00BB1151">
      <w:pPr>
        <w:rPr>
          <w:lang w:eastAsia="zh-CN"/>
        </w:rPr>
      </w:pPr>
      <w:commentRangeStart w:id="121"/>
      <w:r>
        <w:rPr>
          <w:rFonts w:ascii="宋体" w:hAnsi="宋体"/>
          <w:b/>
          <w:bCs/>
          <w:noProof/>
          <w:sz w:val="24"/>
          <w:szCs w:val="24"/>
        </w:rPr>
        <w:drawing>
          <wp:inline distT="0" distB="0" distL="0" distR="0" wp14:anchorId="5BA48F76" wp14:editId="53207A48">
            <wp:extent cx="5984263" cy="2796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91394" cy="2799872"/>
                    </a:xfrm>
                    <a:prstGeom prst="rect">
                      <a:avLst/>
                    </a:prstGeom>
                    <a:noFill/>
                    <a:ln>
                      <a:noFill/>
                    </a:ln>
                  </pic:spPr>
                </pic:pic>
              </a:graphicData>
            </a:graphic>
          </wp:inline>
        </w:drawing>
      </w:r>
      <w:commentRangeEnd w:id="121"/>
      <w:r w:rsidR="0050711D">
        <w:rPr>
          <w:rStyle w:val="CommentReference"/>
          <w:rFonts w:ascii="Times New Roman" w:hAnsi="Times New Roman"/>
        </w:rPr>
        <w:commentReference w:id="121"/>
      </w:r>
    </w:p>
    <w:p w14:paraId="4A6370A5" w14:textId="5A4A80AE" w:rsidR="00A77C34" w:rsidRDefault="00A77C34" w:rsidP="00A77C34">
      <w:pPr>
        <w:pStyle w:val="Heading5"/>
        <w:rPr>
          <w:lang w:eastAsia="zh-CN"/>
        </w:rPr>
      </w:pPr>
      <w:r>
        <w:rPr>
          <w:rFonts w:hint="eastAsia"/>
          <w:lang w:eastAsia="zh-CN"/>
        </w:rPr>
        <w:lastRenderedPageBreak/>
        <w:t>场景添加准备</w:t>
      </w:r>
    </w:p>
    <w:p w14:paraId="63E554B6" w14:textId="77777777" w:rsidR="00A77C34" w:rsidRDefault="00A77C34" w:rsidP="00A77C34">
      <w:pPr>
        <w:rPr>
          <w:lang w:eastAsia="zh-CN"/>
        </w:rPr>
      </w:pPr>
    </w:p>
    <w:p w14:paraId="6FEFC419" w14:textId="77777777" w:rsidR="00A77C34" w:rsidRDefault="00A77C34" w:rsidP="00A77C34">
      <w:pPr>
        <w:pStyle w:val="BodyText"/>
        <w:rPr>
          <w:lang w:val="en-US"/>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5"/>
        <w:gridCol w:w="7816"/>
      </w:tblGrid>
      <w:tr w:rsidR="00A77C34" w:rsidRPr="001A5E86" w14:paraId="68E00FE8"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5C42E832" w14:textId="77777777" w:rsidR="00A77C34" w:rsidRPr="00B2629D" w:rsidRDefault="00A77C34" w:rsidP="0046194B">
            <w:pPr>
              <w:pStyle w:val="BodyText"/>
            </w:pPr>
            <w:r w:rsidRPr="00B2629D">
              <w:t>Req ID</w:t>
            </w:r>
          </w:p>
          <w:p w14:paraId="0DD29C69" w14:textId="77777777" w:rsidR="00A77C34" w:rsidRPr="00B2629D" w:rsidRDefault="00A77C34" w:rsidP="0046194B">
            <w:pPr>
              <w:pStyle w:val="BodyText"/>
            </w:pPr>
            <w:r w:rsidRPr="00B2629D">
              <w:t>需求标识</w:t>
            </w:r>
          </w:p>
        </w:tc>
        <w:tc>
          <w:tcPr>
            <w:tcW w:w="7816" w:type="dxa"/>
            <w:shd w:val="clear" w:color="auto" w:fill="FFFFFF" w:themeFill="background1"/>
            <w:tcMar>
              <w:top w:w="15" w:type="dxa"/>
              <w:left w:w="108" w:type="dxa"/>
              <w:bottom w:w="0" w:type="dxa"/>
              <w:right w:w="108" w:type="dxa"/>
            </w:tcMar>
            <w:vAlign w:val="center"/>
            <w:hideMark/>
          </w:tcPr>
          <w:p w14:paraId="63C71E3E" w14:textId="0A9F73C3" w:rsidR="00A77C34" w:rsidRPr="002A049A" w:rsidRDefault="00A77C34" w:rsidP="0046194B">
            <w:pPr>
              <w:pStyle w:val="BodyText"/>
              <w:rPr>
                <w:rFonts w:eastAsia="Yu Mincho"/>
                <w:lang w:eastAsia="zh-CN"/>
              </w:rPr>
            </w:pPr>
            <w:r w:rsidRPr="002A049A">
              <w:rPr>
                <w:rFonts w:hint="eastAsia"/>
                <w:lang w:eastAsia="zh-CN"/>
              </w:rPr>
              <w:t>0</w:t>
            </w:r>
            <w:r w:rsidR="002C1859">
              <w:rPr>
                <w:lang w:eastAsia="zh-CN"/>
              </w:rPr>
              <w:t>21</w:t>
            </w:r>
            <w:r w:rsidR="00765E2E">
              <w:rPr>
                <w:rFonts w:hint="eastAsia"/>
                <w:lang w:eastAsia="zh-CN"/>
              </w:rPr>
              <w:t>场景添加准备</w:t>
            </w:r>
          </w:p>
        </w:tc>
      </w:tr>
      <w:tr w:rsidR="00A77C34" w:rsidRPr="001A5E86" w14:paraId="000950CE"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76CF19E2" w14:textId="77777777" w:rsidR="00A77C34" w:rsidRPr="00B2629D" w:rsidRDefault="00A77C34" w:rsidP="0046194B">
            <w:pPr>
              <w:pStyle w:val="BodyText"/>
            </w:pPr>
            <w:r w:rsidRPr="00B2629D">
              <w:t>Title</w:t>
            </w:r>
          </w:p>
          <w:p w14:paraId="0220F4CE" w14:textId="77777777" w:rsidR="00A77C34" w:rsidRPr="00B2629D" w:rsidRDefault="00A77C34" w:rsidP="0046194B">
            <w:pPr>
              <w:pStyle w:val="BodyText"/>
            </w:pPr>
            <w:r w:rsidRPr="00B2629D">
              <w:t>标题</w:t>
            </w:r>
          </w:p>
        </w:tc>
        <w:tc>
          <w:tcPr>
            <w:tcW w:w="7816" w:type="dxa"/>
            <w:shd w:val="clear" w:color="auto" w:fill="FFFFFF" w:themeFill="background1"/>
            <w:tcMar>
              <w:top w:w="15" w:type="dxa"/>
              <w:left w:w="108" w:type="dxa"/>
              <w:bottom w:w="0" w:type="dxa"/>
              <w:right w:w="108" w:type="dxa"/>
            </w:tcMar>
            <w:vAlign w:val="center"/>
          </w:tcPr>
          <w:p w14:paraId="455C467F" w14:textId="2BBFE330" w:rsidR="00A77C34" w:rsidRPr="00E80613" w:rsidRDefault="00765E2E" w:rsidP="0046194B">
            <w:pPr>
              <w:pStyle w:val="BodyText"/>
              <w:rPr>
                <w:lang w:val="en-US" w:eastAsia="zh-CN"/>
              </w:rPr>
            </w:pPr>
            <w:r>
              <w:rPr>
                <w:rFonts w:hint="eastAsia"/>
                <w:lang w:eastAsia="zh-CN"/>
              </w:rPr>
              <w:t>场景添加准备</w:t>
            </w:r>
          </w:p>
        </w:tc>
      </w:tr>
      <w:tr w:rsidR="00A77C34" w:rsidRPr="001A5E86" w14:paraId="12D579CA"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006DB114" w14:textId="77777777" w:rsidR="00A77C34" w:rsidRPr="00B2629D" w:rsidRDefault="00A77C34" w:rsidP="0046194B">
            <w:pPr>
              <w:pStyle w:val="BodyText"/>
            </w:pPr>
            <w:r w:rsidRPr="00B2629D">
              <w:t>Description</w:t>
            </w:r>
          </w:p>
          <w:p w14:paraId="0B2EEF43" w14:textId="77777777" w:rsidR="00A77C34" w:rsidRPr="00B2629D" w:rsidRDefault="00A77C34" w:rsidP="0046194B">
            <w:pPr>
              <w:pStyle w:val="BodyText"/>
            </w:pPr>
            <w:r w:rsidRPr="00B2629D">
              <w:t>描述</w:t>
            </w:r>
          </w:p>
        </w:tc>
        <w:tc>
          <w:tcPr>
            <w:tcW w:w="7816" w:type="dxa"/>
            <w:shd w:val="clear" w:color="auto" w:fill="FFFFFF" w:themeFill="background1"/>
            <w:tcMar>
              <w:top w:w="15" w:type="dxa"/>
              <w:left w:w="108" w:type="dxa"/>
              <w:bottom w:w="0" w:type="dxa"/>
              <w:right w:w="108" w:type="dxa"/>
            </w:tcMar>
            <w:vAlign w:val="center"/>
          </w:tcPr>
          <w:p w14:paraId="229D97CE" w14:textId="77777777" w:rsidR="00A77C34" w:rsidRPr="00455C74" w:rsidRDefault="00A77C34" w:rsidP="0046194B">
            <w:pPr>
              <w:pStyle w:val="BodyText"/>
              <w:rPr>
                <w:lang w:eastAsia="zh-CN"/>
              </w:rPr>
            </w:pPr>
            <w:r>
              <w:rPr>
                <w:rFonts w:hint="eastAsia"/>
                <w:lang w:eastAsia="zh-CN"/>
              </w:rPr>
              <w:t>运营团队打开</w:t>
            </w:r>
            <w:r>
              <w:rPr>
                <w:rFonts w:hint="eastAsia"/>
                <w:lang w:eastAsia="zh-CN"/>
              </w:rPr>
              <w:t>C</w:t>
            </w:r>
            <w:r>
              <w:rPr>
                <w:lang w:eastAsia="zh-CN"/>
              </w:rPr>
              <w:t xml:space="preserve">MS </w:t>
            </w:r>
            <w:r>
              <w:rPr>
                <w:rFonts w:hint="eastAsia"/>
                <w:lang w:eastAsia="zh-CN"/>
              </w:rPr>
              <w:t>p</w:t>
            </w:r>
            <w:r>
              <w:rPr>
                <w:lang w:eastAsia="zh-CN"/>
              </w:rPr>
              <w:t>ortal</w:t>
            </w:r>
            <w:r>
              <w:rPr>
                <w:rFonts w:hint="eastAsia"/>
                <w:lang w:eastAsia="zh-CN"/>
              </w:rPr>
              <w:t>网页，点击场景添加按钮后，弹出上传弹框。</w:t>
            </w:r>
          </w:p>
        </w:tc>
      </w:tr>
      <w:tr w:rsidR="00A77C34" w:rsidRPr="001A5E86" w14:paraId="3C1B6BFD" w14:textId="77777777" w:rsidTr="0046194B">
        <w:trPr>
          <w:trHeight w:val="525"/>
          <w:jc w:val="center"/>
        </w:trPr>
        <w:tc>
          <w:tcPr>
            <w:tcW w:w="1885" w:type="dxa"/>
            <w:shd w:val="clear" w:color="auto" w:fill="CCECFF"/>
            <w:tcMar>
              <w:top w:w="15" w:type="dxa"/>
              <w:left w:w="108" w:type="dxa"/>
              <w:bottom w:w="0" w:type="dxa"/>
              <w:right w:w="108" w:type="dxa"/>
            </w:tcMar>
          </w:tcPr>
          <w:p w14:paraId="22AE0234" w14:textId="77777777" w:rsidR="00A77C34" w:rsidRPr="00B2629D" w:rsidRDefault="00A77C34" w:rsidP="0046194B">
            <w:pPr>
              <w:pStyle w:val="BodyText"/>
            </w:pPr>
            <w:r w:rsidRPr="00C53720">
              <w:t>Pre-Conditions</w:t>
            </w:r>
          </w:p>
        </w:tc>
        <w:tc>
          <w:tcPr>
            <w:tcW w:w="7816" w:type="dxa"/>
            <w:shd w:val="clear" w:color="auto" w:fill="FFFFFF" w:themeFill="background1"/>
            <w:tcMar>
              <w:top w:w="15" w:type="dxa"/>
              <w:left w:w="108" w:type="dxa"/>
              <w:bottom w:w="0" w:type="dxa"/>
              <w:right w:w="108" w:type="dxa"/>
            </w:tcMar>
          </w:tcPr>
          <w:p w14:paraId="0129CFF4" w14:textId="0AA0E2BF" w:rsidR="00A77C34" w:rsidRPr="009B5C61" w:rsidRDefault="00A77C34" w:rsidP="0046194B">
            <w:pPr>
              <w:pStyle w:val="BodyText"/>
            </w:pPr>
            <w:r>
              <w:rPr>
                <w:rFonts w:hint="eastAsia"/>
                <w:lang w:eastAsia="zh-CN"/>
              </w:rPr>
              <w:t>完成“场景添加准备”</w:t>
            </w:r>
          </w:p>
        </w:tc>
      </w:tr>
      <w:tr w:rsidR="00A77C34" w:rsidRPr="001A5E86" w14:paraId="6574B539" w14:textId="77777777" w:rsidTr="0046194B">
        <w:trPr>
          <w:trHeight w:val="525"/>
          <w:jc w:val="center"/>
        </w:trPr>
        <w:tc>
          <w:tcPr>
            <w:tcW w:w="1885" w:type="dxa"/>
            <w:shd w:val="clear" w:color="auto" w:fill="CCECFF"/>
            <w:tcMar>
              <w:top w:w="15" w:type="dxa"/>
              <w:left w:w="108" w:type="dxa"/>
              <w:bottom w:w="0" w:type="dxa"/>
              <w:right w:w="108" w:type="dxa"/>
            </w:tcMar>
          </w:tcPr>
          <w:p w14:paraId="030AAEC8" w14:textId="77777777" w:rsidR="00A77C34" w:rsidRPr="00B2629D" w:rsidRDefault="00A77C34" w:rsidP="0046194B">
            <w:pPr>
              <w:pStyle w:val="BodyText"/>
            </w:pPr>
            <w:r w:rsidRPr="00C53720">
              <w:t>Trigger</w:t>
            </w:r>
          </w:p>
        </w:tc>
        <w:tc>
          <w:tcPr>
            <w:tcW w:w="7816" w:type="dxa"/>
            <w:shd w:val="clear" w:color="auto" w:fill="FFFFFF" w:themeFill="background1"/>
            <w:tcMar>
              <w:top w:w="15" w:type="dxa"/>
              <w:left w:w="108" w:type="dxa"/>
              <w:bottom w:w="0" w:type="dxa"/>
              <w:right w:w="108" w:type="dxa"/>
            </w:tcMar>
          </w:tcPr>
          <w:p w14:paraId="4BDFD82B" w14:textId="77777777" w:rsidR="00A77C34" w:rsidRPr="00B2629D" w:rsidRDefault="00A77C34" w:rsidP="0046194B">
            <w:pPr>
              <w:pStyle w:val="BodyText"/>
            </w:pPr>
            <w:r>
              <w:rPr>
                <w:rFonts w:hint="eastAsia"/>
              </w:rPr>
              <w:t>点击场景添加按钮</w:t>
            </w:r>
          </w:p>
        </w:tc>
      </w:tr>
      <w:tr w:rsidR="00A77C34" w:rsidRPr="001A5E86" w14:paraId="11303AD9" w14:textId="77777777" w:rsidTr="0046194B">
        <w:trPr>
          <w:trHeight w:val="525"/>
          <w:jc w:val="center"/>
        </w:trPr>
        <w:tc>
          <w:tcPr>
            <w:tcW w:w="1885" w:type="dxa"/>
            <w:shd w:val="clear" w:color="auto" w:fill="CCECFF"/>
            <w:tcMar>
              <w:top w:w="15" w:type="dxa"/>
              <w:left w:w="108" w:type="dxa"/>
              <w:bottom w:w="0" w:type="dxa"/>
              <w:right w:w="108" w:type="dxa"/>
            </w:tcMar>
          </w:tcPr>
          <w:p w14:paraId="4959471D" w14:textId="77777777" w:rsidR="00A77C34" w:rsidRPr="00B2629D" w:rsidRDefault="00A77C34" w:rsidP="0046194B">
            <w:pPr>
              <w:pStyle w:val="BodyText"/>
            </w:pPr>
            <w:r w:rsidRPr="00C53720">
              <w:t>Expected Behavior</w:t>
            </w:r>
          </w:p>
        </w:tc>
        <w:tc>
          <w:tcPr>
            <w:tcW w:w="7816" w:type="dxa"/>
            <w:shd w:val="clear" w:color="auto" w:fill="FFFFFF" w:themeFill="background1"/>
            <w:tcMar>
              <w:top w:w="15" w:type="dxa"/>
              <w:left w:w="108" w:type="dxa"/>
              <w:bottom w:w="0" w:type="dxa"/>
              <w:right w:w="108" w:type="dxa"/>
            </w:tcMar>
          </w:tcPr>
          <w:p w14:paraId="010A0399" w14:textId="77777777" w:rsidR="00A77C34" w:rsidRPr="0071413A" w:rsidRDefault="00A77C34" w:rsidP="0046194B">
            <w:pPr>
              <w:pStyle w:val="BodyText"/>
              <w:rPr>
                <w:lang w:eastAsia="zh-CN"/>
              </w:rPr>
            </w:pPr>
            <w:r>
              <w:rPr>
                <w:rFonts w:hint="eastAsia"/>
                <w:lang w:eastAsia="zh-CN"/>
              </w:rPr>
              <w:t>1</w:t>
            </w:r>
            <w:r>
              <w:rPr>
                <w:lang w:eastAsia="zh-CN"/>
              </w:rPr>
              <w:t>.</w:t>
            </w:r>
            <w:r w:rsidRPr="0071413A">
              <w:rPr>
                <w:rFonts w:hint="eastAsia"/>
                <w:lang w:eastAsia="zh-CN"/>
              </w:rPr>
              <w:t>打开</w:t>
            </w:r>
            <w:r w:rsidRPr="0071413A">
              <w:rPr>
                <w:rFonts w:hint="eastAsia"/>
                <w:lang w:eastAsia="zh-CN"/>
              </w:rPr>
              <w:t>Por</w:t>
            </w:r>
            <w:r w:rsidRPr="0071413A">
              <w:rPr>
                <w:lang w:eastAsia="zh-CN"/>
              </w:rPr>
              <w:t>tal</w:t>
            </w:r>
            <w:r w:rsidRPr="0071413A">
              <w:rPr>
                <w:rFonts w:hint="eastAsia"/>
                <w:lang w:eastAsia="zh-CN"/>
              </w:rPr>
              <w:t>端后，“场景添加”按钮出现</w:t>
            </w:r>
            <w:r w:rsidRPr="0071413A">
              <w:rPr>
                <w:rFonts w:hint="eastAsia"/>
                <w:lang w:eastAsia="zh-CN"/>
              </w:rPr>
              <w:t>;</w:t>
            </w:r>
          </w:p>
          <w:p w14:paraId="7838B2CF" w14:textId="77777777" w:rsidR="00A77C34" w:rsidRPr="0071413A" w:rsidRDefault="00A77C34" w:rsidP="0046194B">
            <w:pPr>
              <w:pStyle w:val="BodyText"/>
              <w:rPr>
                <w:lang w:eastAsia="zh-CN"/>
              </w:rPr>
            </w:pPr>
            <w:r>
              <w:rPr>
                <w:rFonts w:hint="eastAsia"/>
                <w:lang w:eastAsia="zh-CN"/>
              </w:rPr>
              <w:t>2</w:t>
            </w:r>
            <w:r>
              <w:rPr>
                <w:lang w:eastAsia="zh-CN"/>
              </w:rPr>
              <w:t>.</w:t>
            </w:r>
            <w:r w:rsidRPr="0071413A">
              <w:rPr>
                <w:rFonts w:hint="eastAsia"/>
                <w:lang w:eastAsia="zh-CN"/>
              </w:rPr>
              <w:t>点击“场景添加</w:t>
            </w:r>
            <w:r w:rsidRPr="0071413A">
              <w:rPr>
                <w:lang w:eastAsia="zh-CN"/>
              </w:rPr>
              <w:t>”</w:t>
            </w:r>
            <w:r w:rsidRPr="0071413A">
              <w:rPr>
                <w:rFonts w:hint="eastAsia"/>
                <w:lang w:eastAsia="zh-CN"/>
              </w:rPr>
              <w:t>按钮，”场景添加弹框“出现</w:t>
            </w:r>
          </w:p>
          <w:p w14:paraId="3230B22D" w14:textId="77777777" w:rsidR="00A77C34" w:rsidRPr="007C2CD3" w:rsidRDefault="00A77C34" w:rsidP="0046194B">
            <w:pPr>
              <w:pStyle w:val="BodyText"/>
              <w:rPr>
                <w:lang w:eastAsia="zh-CN"/>
              </w:rPr>
            </w:pPr>
            <w:r>
              <w:rPr>
                <w:lang w:eastAsia="zh-CN"/>
              </w:rPr>
              <w:t>3.</w:t>
            </w:r>
            <w:r>
              <w:rPr>
                <w:rFonts w:hint="eastAsia"/>
                <w:lang w:eastAsia="zh-CN"/>
              </w:rPr>
              <w:t>“场景添加弹框“出现并包含，场景名称、场景启动时间</w:t>
            </w:r>
            <w:r>
              <w:rPr>
                <w:lang w:eastAsia="zh-CN"/>
              </w:rPr>
              <w:t>…..</w:t>
            </w:r>
          </w:p>
        </w:tc>
      </w:tr>
      <w:tr w:rsidR="00A77C34" w:rsidRPr="001A5E86" w14:paraId="6A2D52AB" w14:textId="77777777" w:rsidTr="0046194B">
        <w:trPr>
          <w:trHeight w:val="525"/>
          <w:jc w:val="center"/>
        </w:trPr>
        <w:tc>
          <w:tcPr>
            <w:tcW w:w="1885" w:type="dxa"/>
            <w:shd w:val="clear" w:color="auto" w:fill="CCECFF"/>
            <w:tcMar>
              <w:top w:w="15" w:type="dxa"/>
              <w:left w:w="108" w:type="dxa"/>
              <w:bottom w:w="0" w:type="dxa"/>
              <w:right w:w="108" w:type="dxa"/>
            </w:tcMar>
          </w:tcPr>
          <w:p w14:paraId="024E49CA" w14:textId="77777777" w:rsidR="00A77C34" w:rsidRPr="00C53720" w:rsidRDefault="00A77C34" w:rsidP="0046194B">
            <w:pPr>
              <w:pStyle w:val="BodyText"/>
            </w:pPr>
            <w:r w:rsidRPr="0099577B">
              <w:rPr>
                <w:lang w:val="en-US"/>
              </w:rPr>
              <w:t>Failure behavior</w:t>
            </w:r>
            <w:r>
              <w:t xml:space="preserve"> </w:t>
            </w:r>
            <w:r>
              <w:rPr>
                <w:rFonts w:hint="eastAsia"/>
              </w:rPr>
              <w:t>1</w:t>
            </w:r>
          </w:p>
        </w:tc>
        <w:tc>
          <w:tcPr>
            <w:tcW w:w="7816" w:type="dxa"/>
            <w:shd w:val="clear" w:color="auto" w:fill="FFFFFF" w:themeFill="background1"/>
            <w:tcMar>
              <w:top w:w="15" w:type="dxa"/>
              <w:left w:w="108" w:type="dxa"/>
              <w:bottom w:w="0" w:type="dxa"/>
              <w:right w:w="108" w:type="dxa"/>
            </w:tcMar>
          </w:tcPr>
          <w:p w14:paraId="10716B48" w14:textId="77777777" w:rsidR="00A77C34" w:rsidRPr="00ED2134" w:rsidRDefault="00A77C34" w:rsidP="0046194B">
            <w:pPr>
              <w:pStyle w:val="BodyText"/>
              <w:rPr>
                <w:lang w:eastAsia="zh-CN"/>
              </w:rPr>
            </w:pPr>
            <w:r>
              <w:rPr>
                <w:rFonts w:hint="eastAsia"/>
                <w:lang w:eastAsia="zh-CN"/>
              </w:rPr>
              <w:t>1</w:t>
            </w:r>
            <w:r>
              <w:rPr>
                <w:lang w:eastAsia="zh-CN"/>
              </w:rPr>
              <w:t>.</w:t>
            </w:r>
            <w:r w:rsidRPr="00ED2134">
              <w:rPr>
                <w:rFonts w:hint="eastAsia"/>
                <w:lang w:eastAsia="zh-CN"/>
              </w:rPr>
              <w:t>未出现时，进行后台</w:t>
            </w:r>
            <w:r w:rsidRPr="00ED2134">
              <w:rPr>
                <w:rFonts w:hint="eastAsia"/>
                <w:lang w:eastAsia="zh-CN"/>
              </w:rPr>
              <w:t>log</w:t>
            </w:r>
            <w:r w:rsidRPr="00ED2134">
              <w:rPr>
                <w:rFonts w:hint="eastAsia"/>
                <w:lang w:eastAsia="zh-CN"/>
              </w:rPr>
              <w:t>记录</w:t>
            </w:r>
          </w:p>
        </w:tc>
      </w:tr>
      <w:tr w:rsidR="00A77C34" w:rsidRPr="001A5E86" w14:paraId="52BFEC3B" w14:textId="77777777" w:rsidTr="0046194B">
        <w:trPr>
          <w:trHeight w:val="525"/>
          <w:jc w:val="center"/>
        </w:trPr>
        <w:tc>
          <w:tcPr>
            <w:tcW w:w="1885" w:type="dxa"/>
            <w:shd w:val="clear" w:color="auto" w:fill="CCECFF"/>
            <w:tcMar>
              <w:top w:w="15" w:type="dxa"/>
              <w:left w:w="108" w:type="dxa"/>
              <w:bottom w:w="0" w:type="dxa"/>
              <w:right w:w="108" w:type="dxa"/>
            </w:tcMar>
          </w:tcPr>
          <w:p w14:paraId="67C94CBA" w14:textId="77777777" w:rsidR="00A77C34" w:rsidRDefault="00A77C34" w:rsidP="0046194B">
            <w:pPr>
              <w:pStyle w:val="BodyText"/>
            </w:pPr>
            <w:r w:rsidRPr="0099577B">
              <w:rPr>
                <w:lang w:val="en-US"/>
              </w:rPr>
              <w:t>Failure behavior</w:t>
            </w:r>
            <w:r>
              <w:t xml:space="preserve"> 2</w:t>
            </w:r>
          </w:p>
        </w:tc>
        <w:tc>
          <w:tcPr>
            <w:tcW w:w="7816" w:type="dxa"/>
            <w:shd w:val="clear" w:color="auto" w:fill="FFFFFF" w:themeFill="background1"/>
            <w:tcMar>
              <w:top w:w="15" w:type="dxa"/>
              <w:left w:w="108" w:type="dxa"/>
              <w:bottom w:w="0" w:type="dxa"/>
              <w:right w:w="108" w:type="dxa"/>
            </w:tcMar>
          </w:tcPr>
          <w:p w14:paraId="309156E9" w14:textId="77777777" w:rsidR="00A77C34" w:rsidRPr="007C2CD3" w:rsidRDefault="00A77C34" w:rsidP="0046194B">
            <w:pPr>
              <w:pStyle w:val="BodyText"/>
              <w:rPr>
                <w:lang w:eastAsia="zh-CN"/>
              </w:rPr>
            </w:pPr>
            <w:r>
              <w:rPr>
                <w:lang w:eastAsia="zh-CN"/>
              </w:rPr>
              <w:t>2.</w:t>
            </w:r>
            <w:r>
              <w:rPr>
                <w:rFonts w:hint="eastAsia"/>
                <w:lang w:eastAsia="zh-CN"/>
              </w:rPr>
              <w:t>未出现时，进行后台</w:t>
            </w:r>
            <w:r>
              <w:rPr>
                <w:rFonts w:hint="eastAsia"/>
                <w:lang w:eastAsia="zh-CN"/>
              </w:rPr>
              <w:t>l</w:t>
            </w:r>
            <w:r>
              <w:rPr>
                <w:lang w:eastAsia="zh-CN"/>
              </w:rPr>
              <w:t>og</w:t>
            </w:r>
            <w:r>
              <w:rPr>
                <w:rFonts w:hint="eastAsia"/>
                <w:lang w:eastAsia="zh-CN"/>
              </w:rPr>
              <w:t>记录</w:t>
            </w:r>
          </w:p>
        </w:tc>
      </w:tr>
      <w:tr w:rsidR="00A77C34" w:rsidRPr="001A5E86" w14:paraId="7E891BCC" w14:textId="77777777" w:rsidTr="0046194B">
        <w:trPr>
          <w:trHeight w:val="525"/>
          <w:jc w:val="center"/>
        </w:trPr>
        <w:tc>
          <w:tcPr>
            <w:tcW w:w="1885" w:type="dxa"/>
            <w:shd w:val="clear" w:color="auto" w:fill="CCECFF"/>
            <w:tcMar>
              <w:top w:w="15" w:type="dxa"/>
              <w:left w:w="108" w:type="dxa"/>
              <w:bottom w:w="0" w:type="dxa"/>
              <w:right w:w="108" w:type="dxa"/>
            </w:tcMar>
          </w:tcPr>
          <w:p w14:paraId="27D66721" w14:textId="77777777" w:rsidR="00A77C34" w:rsidRDefault="00A77C34" w:rsidP="0046194B">
            <w:pPr>
              <w:pStyle w:val="BodyText"/>
            </w:pPr>
            <w:r w:rsidRPr="0099577B">
              <w:rPr>
                <w:lang w:val="en-US"/>
              </w:rPr>
              <w:t>Failure behavior</w:t>
            </w:r>
            <w:r>
              <w:t xml:space="preserve"> 3</w:t>
            </w:r>
          </w:p>
        </w:tc>
        <w:tc>
          <w:tcPr>
            <w:tcW w:w="7816" w:type="dxa"/>
            <w:shd w:val="clear" w:color="auto" w:fill="FFFFFF" w:themeFill="background1"/>
            <w:tcMar>
              <w:top w:w="15" w:type="dxa"/>
              <w:left w:w="108" w:type="dxa"/>
              <w:bottom w:w="0" w:type="dxa"/>
              <w:right w:w="108" w:type="dxa"/>
            </w:tcMar>
          </w:tcPr>
          <w:p w14:paraId="673F32B4" w14:textId="77777777" w:rsidR="00A77C34" w:rsidRDefault="00A77C34" w:rsidP="0046194B">
            <w:pPr>
              <w:pStyle w:val="BodyText"/>
              <w:rPr>
                <w:lang w:eastAsia="zh-CN"/>
              </w:rPr>
            </w:pPr>
            <w:r>
              <w:rPr>
                <w:lang w:eastAsia="zh-CN"/>
              </w:rPr>
              <w:t>3.</w:t>
            </w:r>
            <w:r>
              <w:rPr>
                <w:rFonts w:hint="eastAsia"/>
                <w:lang w:eastAsia="zh-CN"/>
              </w:rPr>
              <w:t>出现信息不全时，进行后台</w:t>
            </w:r>
            <w:r>
              <w:rPr>
                <w:rFonts w:hint="eastAsia"/>
                <w:lang w:eastAsia="zh-CN"/>
              </w:rPr>
              <w:t>log</w:t>
            </w:r>
            <w:r>
              <w:rPr>
                <w:rFonts w:hint="eastAsia"/>
                <w:lang w:eastAsia="zh-CN"/>
              </w:rPr>
              <w:t>记录</w:t>
            </w:r>
          </w:p>
        </w:tc>
      </w:tr>
      <w:tr w:rsidR="00A77C34" w:rsidRPr="001A5E86" w14:paraId="11F6D84D" w14:textId="77777777" w:rsidTr="0046194B">
        <w:trPr>
          <w:trHeight w:val="525"/>
          <w:jc w:val="center"/>
        </w:trPr>
        <w:tc>
          <w:tcPr>
            <w:tcW w:w="1885" w:type="dxa"/>
            <w:shd w:val="clear" w:color="auto" w:fill="CCECFF"/>
            <w:tcMar>
              <w:top w:w="15" w:type="dxa"/>
              <w:left w:w="108" w:type="dxa"/>
              <w:bottom w:w="0" w:type="dxa"/>
              <w:right w:w="108" w:type="dxa"/>
            </w:tcMar>
          </w:tcPr>
          <w:p w14:paraId="6CFC5D57" w14:textId="77777777" w:rsidR="00A77C34" w:rsidRPr="00B2629D" w:rsidRDefault="00A77C34" w:rsidP="0046194B">
            <w:pPr>
              <w:pStyle w:val="BodyText"/>
            </w:pPr>
            <w:r w:rsidRPr="00C53720">
              <w:t>Post Conditions</w:t>
            </w:r>
          </w:p>
        </w:tc>
        <w:tc>
          <w:tcPr>
            <w:tcW w:w="7816" w:type="dxa"/>
            <w:shd w:val="clear" w:color="auto" w:fill="FFFFFF" w:themeFill="background1"/>
            <w:tcMar>
              <w:top w:w="15" w:type="dxa"/>
              <w:left w:w="108" w:type="dxa"/>
              <w:bottom w:w="0" w:type="dxa"/>
              <w:right w:w="108" w:type="dxa"/>
            </w:tcMar>
          </w:tcPr>
          <w:p w14:paraId="2895B2BD" w14:textId="77777777" w:rsidR="00A77C34" w:rsidRPr="00B2629D" w:rsidRDefault="00A77C34" w:rsidP="0046194B">
            <w:pPr>
              <w:pStyle w:val="BodyText"/>
            </w:pPr>
            <w:r>
              <w:rPr>
                <w:rFonts w:hint="eastAsia"/>
              </w:rPr>
              <w:t>无</w:t>
            </w:r>
          </w:p>
        </w:tc>
      </w:tr>
    </w:tbl>
    <w:p w14:paraId="45D4BB11" w14:textId="77777777" w:rsidR="00A77C34" w:rsidRDefault="00A77C34" w:rsidP="00A77C34">
      <w:pPr>
        <w:pStyle w:val="BodyText"/>
        <w:rPr>
          <w:lang w:val="en-US"/>
        </w:rPr>
      </w:pPr>
    </w:p>
    <w:p w14:paraId="66FE71DF" w14:textId="77777777" w:rsidR="00A77C34" w:rsidRDefault="00A77C34" w:rsidP="00BB1151">
      <w:pPr>
        <w:rPr>
          <w:lang w:eastAsia="zh-CN"/>
        </w:rPr>
      </w:pPr>
    </w:p>
    <w:p w14:paraId="2B81235C" w14:textId="77777777" w:rsidR="00BB1151" w:rsidRPr="00BB1151" w:rsidRDefault="00BB1151" w:rsidP="00BB1151">
      <w:pPr>
        <w:rPr>
          <w:lang w:eastAsia="zh-CN"/>
        </w:rPr>
      </w:pPr>
    </w:p>
    <w:p w14:paraId="0F50C33B" w14:textId="3BA2D03E" w:rsidR="00ED2134" w:rsidRDefault="0091711D" w:rsidP="00456276">
      <w:pPr>
        <w:pStyle w:val="Heading5"/>
        <w:rPr>
          <w:lang w:eastAsia="zh-CN"/>
        </w:rPr>
      </w:pPr>
      <w:r>
        <w:rPr>
          <w:rFonts w:hint="eastAsia"/>
          <w:lang w:eastAsia="zh-CN"/>
        </w:rPr>
        <w:t>场景名称填写</w:t>
      </w:r>
    </w:p>
    <w:p w14:paraId="701BBABB" w14:textId="77777777" w:rsidR="0091711D" w:rsidRPr="0091711D" w:rsidRDefault="0091711D" w:rsidP="0091711D">
      <w:pPr>
        <w:rPr>
          <w:lang w:eastAsia="zh-CN"/>
        </w:rPr>
      </w:pPr>
    </w:p>
    <w:p w14:paraId="4A4EBD41" w14:textId="2955B3D0" w:rsidR="00ED2134" w:rsidRDefault="00ED2134" w:rsidP="00AE0397">
      <w:pPr>
        <w:pStyle w:val="BodyText"/>
        <w:rPr>
          <w:lang w:val="en-US"/>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ED2134" w:rsidRPr="00AD0CA1" w14:paraId="25804494"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46C799EE" w14:textId="77777777" w:rsidR="00ED2134" w:rsidRPr="00AD0CA1" w:rsidRDefault="00ED2134" w:rsidP="00AD0CA1">
            <w:pPr>
              <w:pStyle w:val="BodyText"/>
            </w:pPr>
            <w:r w:rsidRPr="00AD0CA1">
              <w:t>Req ID</w:t>
            </w:r>
          </w:p>
          <w:p w14:paraId="72691720" w14:textId="77777777" w:rsidR="00ED2134" w:rsidRPr="00AD0CA1" w:rsidRDefault="00ED2134" w:rsidP="00AD0CA1">
            <w:pPr>
              <w:pStyle w:val="BodyText"/>
            </w:pPr>
            <w:r w:rsidRPr="00AD0CA1">
              <w:t>需求标识</w:t>
            </w:r>
          </w:p>
        </w:tc>
        <w:tc>
          <w:tcPr>
            <w:tcW w:w="7981" w:type="dxa"/>
            <w:shd w:val="clear" w:color="auto" w:fill="FFFFFF" w:themeFill="background1"/>
            <w:tcMar>
              <w:top w:w="15" w:type="dxa"/>
              <w:left w:w="108" w:type="dxa"/>
              <w:bottom w:w="0" w:type="dxa"/>
              <w:right w:w="108" w:type="dxa"/>
            </w:tcMar>
            <w:vAlign w:val="center"/>
            <w:hideMark/>
          </w:tcPr>
          <w:p w14:paraId="44A91465" w14:textId="4A7997D4" w:rsidR="00ED2134" w:rsidRPr="00AD0CA1" w:rsidRDefault="00ED2134" w:rsidP="00AD0CA1">
            <w:pPr>
              <w:pStyle w:val="BodyText"/>
              <w:rPr>
                <w:lang w:eastAsia="zh-CN"/>
              </w:rPr>
            </w:pPr>
            <w:r w:rsidRPr="00AD0CA1">
              <w:rPr>
                <w:rFonts w:hint="eastAsia"/>
                <w:lang w:eastAsia="zh-CN"/>
              </w:rPr>
              <w:t>0</w:t>
            </w:r>
            <w:r w:rsidR="002C1859">
              <w:rPr>
                <w:lang w:eastAsia="zh-CN"/>
              </w:rPr>
              <w:t>22</w:t>
            </w:r>
            <w:r w:rsidRPr="00AD0CA1">
              <w:rPr>
                <w:lang w:eastAsia="zh-CN"/>
              </w:rPr>
              <w:t xml:space="preserve"> </w:t>
            </w:r>
            <w:r w:rsidR="002C1859">
              <w:rPr>
                <w:rFonts w:hint="eastAsia"/>
                <w:lang w:eastAsia="zh-CN"/>
              </w:rPr>
              <w:t>场景名称填写</w:t>
            </w:r>
          </w:p>
        </w:tc>
      </w:tr>
      <w:tr w:rsidR="00ED2134" w:rsidRPr="00AD0CA1" w14:paraId="52ED23A7"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44D3AC18" w14:textId="77777777" w:rsidR="00ED2134" w:rsidRPr="00AD0CA1" w:rsidRDefault="00ED2134" w:rsidP="00AD0CA1">
            <w:pPr>
              <w:pStyle w:val="BodyText"/>
            </w:pPr>
            <w:r w:rsidRPr="00AD0CA1">
              <w:t>Title</w:t>
            </w:r>
          </w:p>
          <w:p w14:paraId="077DF5C1" w14:textId="77777777" w:rsidR="00ED2134" w:rsidRPr="00AD0CA1" w:rsidRDefault="00ED2134" w:rsidP="00AD0CA1">
            <w:pPr>
              <w:pStyle w:val="BodyText"/>
            </w:pPr>
            <w:r w:rsidRPr="00AD0CA1">
              <w:t>标题</w:t>
            </w:r>
          </w:p>
        </w:tc>
        <w:tc>
          <w:tcPr>
            <w:tcW w:w="7981" w:type="dxa"/>
            <w:shd w:val="clear" w:color="auto" w:fill="FFFFFF" w:themeFill="background1"/>
            <w:tcMar>
              <w:top w:w="15" w:type="dxa"/>
              <w:left w:w="108" w:type="dxa"/>
              <w:bottom w:w="0" w:type="dxa"/>
              <w:right w:w="108" w:type="dxa"/>
            </w:tcMar>
            <w:vAlign w:val="center"/>
          </w:tcPr>
          <w:p w14:paraId="0649A936" w14:textId="4C6FFAF7" w:rsidR="00ED2134" w:rsidRPr="00AD0CA1" w:rsidRDefault="002C1859" w:rsidP="00AD0CA1">
            <w:pPr>
              <w:pStyle w:val="BodyText"/>
              <w:rPr>
                <w:lang w:eastAsia="zh-CN"/>
              </w:rPr>
            </w:pPr>
            <w:r>
              <w:rPr>
                <w:rFonts w:hint="eastAsia"/>
                <w:lang w:eastAsia="zh-CN"/>
              </w:rPr>
              <w:t>场景名称填写</w:t>
            </w:r>
          </w:p>
        </w:tc>
      </w:tr>
      <w:tr w:rsidR="00ED2134" w:rsidRPr="00AD0CA1" w14:paraId="450972E9"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6E7DAFDB" w14:textId="77777777" w:rsidR="00ED2134" w:rsidRPr="00AD0CA1" w:rsidRDefault="00ED2134" w:rsidP="00AD0CA1">
            <w:pPr>
              <w:pStyle w:val="BodyText"/>
            </w:pPr>
            <w:r w:rsidRPr="00AD0CA1">
              <w:t>Description</w:t>
            </w:r>
          </w:p>
          <w:p w14:paraId="66D05DDE" w14:textId="77777777" w:rsidR="00ED2134" w:rsidRPr="00AD0CA1" w:rsidRDefault="00ED2134" w:rsidP="00AD0CA1">
            <w:pPr>
              <w:pStyle w:val="BodyText"/>
            </w:pPr>
            <w:r w:rsidRPr="00AD0CA1">
              <w:t>描述</w:t>
            </w:r>
          </w:p>
        </w:tc>
        <w:tc>
          <w:tcPr>
            <w:tcW w:w="7981" w:type="dxa"/>
            <w:shd w:val="clear" w:color="auto" w:fill="FFFFFF" w:themeFill="background1"/>
            <w:tcMar>
              <w:top w:w="15" w:type="dxa"/>
              <w:left w:w="108" w:type="dxa"/>
              <w:bottom w:w="0" w:type="dxa"/>
              <w:right w:w="108" w:type="dxa"/>
            </w:tcMar>
            <w:vAlign w:val="center"/>
          </w:tcPr>
          <w:p w14:paraId="62ADEA7C" w14:textId="77777777" w:rsidR="00ED2134" w:rsidRPr="00AD0CA1" w:rsidRDefault="00ED2134" w:rsidP="00AD0CA1">
            <w:pPr>
              <w:pStyle w:val="BodyText"/>
              <w:rPr>
                <w:lang w:eastAsia="zh-CN"/>
              </w:rPr>
            </w:pPr>
            <w:r w:rsidRPr="00AD0CA1">
              <w:rPr>
                <w:rFonts w:hint="eastAsia"/>
                <w:lang w:eastAsia="zh-CN"/>
              </w:rPr>
              <w:t>运营团队打开</w:t>
            </w:r>
            <w:r w:rsidRPr="00AD0CA1">
              <w:rPr>
                <w:rFonts w:hint="eastAsia"/>
                <w:lang w:eastAsia="zh-CN"/>
              </w:rPr>
              <w:t>C</w:t>
            </w:r>
            <w:r w:rsidRPr="00AD0CA1">
              <w:rPr>
                <w:lang w:eastAsia="zh-CN"/>
              </w:rPr>
              <w:t xml:space="preserve">MS </w:t>
            </w:r>
            <w:r w:rsidRPr="00AD0CA1">
              <w:rPr>
                <w:rFonts w:hint="eastAsia"/>
                <w:lang w:eastAsia="zh-CN"/>
              </w:rPr>
              <w:t>p</w:t>
            </w:r>
            <w:r w:rsidRPr="00AD0CA1">
              <w:rPr>
                <w:lang w:eastAsia="zh-CN"/>
              </w:rPr>
              <w:t>ortal</w:t>
            </w:r>
            <w:r w:rsidRPr="00AD0CA1">
              <w:rPr>
                <w:rFonts w:hint="eastAsia"/>
                <w:lang w:eastAsia="zh-CN"/>
              </w:rPr>
              <w:t>网页，点击场景添加按钮后，弹出上传弹框。在上传弹框中进行场景名称的添加</w:t>
            </w:r>
          </w:p>
        </w:tc>
      </w:tr>
      <w:tr w:rsidR="00ED2134" w:rsidRPr="00AD0CA1" w14:paraId="361339A2" w14:textId="77777777" w:rsidTr="00EC0463">
        <w:trPr>
          <w:trHeight w:val="525"/>
          <w:jc w:val="center"/>
        </w:trPr>
        <w:tc>
          <w:tcPr>
            <w:tcW w:w="1720" w:type="dxa"/>
            <w:shd w:val="clear" w:color="auto" w:fill="CCECFF"/>
            <w:tcMar>
              <w:top w:w="15" w:type="dxa"/>
              <w:left w:w="108" w:type="dxa"/>
              <w:bottom w:w="0" w:type="dxa"/>
              <w:right w:w="108" w:type="dxa"/>
            </w:tcMar>
          </w:tcPr>
          <w:p w14:paraId="168A22A6" w14:textId="77777777" w:rsidR="00ED2134" w:rsidRPr="00AD0CA1" w:rsidRDefault="00ED2134" w:rsidP="00AD0CA1">
            <w:pPr>
              <w:pStyle w:val="BodyText"/>
            </w:pPr>
            <w:r w:rsidRPr="00AD0CA1">
              <w:t>Pre-Conditions</w:t>
            </w:r>
          </w:p>
        </w:tc>
        <w:tc>
          <w:tcPr>
            <w:tcW w:w="7981" w:type="dxa"/>
            <w:shd w:val="clear" w:color="auto" w:fill="FFFFFF" w:themeFill="background1"/>
            <w:tcMar>
              <w:top w:w="15" w:type="dxa"/>
              <w:left w:w="108" w:type="dxa"/>
              <w:bottom w:w="0" w:type="dxa"/>
              <w:right w:w="108" w:type="dxa"/>
            </w:tcMar>
          </w:tcPr>
          <w:p w14:paraId="524B83FC" w14:textId="39C89880" w:rsidR="00ED2134" w:rsidRPr="00AD0CA1" w:rsidRDefault="00A77C34" w:rsidP="00AD0CA1">
            <w:pPr>
              <w:pStyle w:val="BodyText"/>
            </w:pPr>
            <w:r>
              <w:rPr>
                <w:rFonts w:hint="eastAsia"/>
                <w:lang w:eastAsia="zh-CN"/>
              </w:rPr>
              <w:t>完成“场景添加准备”</w:t>
            </w:r>
          </w:p>
        </w:tc>
      </w:tr>
      <w:tr w:rsidR="00ED2134" w:rsidRPr="00AD0CA1" w14:paraId="1DF187BB" w14:textId="77777777" w:rsidTr="00EC0463">
        <w:trPr>
          <w:trHeight w:val="525"/>
          <w:jc w:val="center"/>
        </w:trPr>
        <w:tc>
          <w:tcPr>
            <w:tcW w:w="1720" w:type="dxa"/>
            <w:shd w:val="clear" w:color="auto" w:fill="CCECFF"/>
            <w:tcMar>
              <w:top w:w="15" w:type="dxa"/>
              <w:left w:w="108" w:type="dxa"/>
              <w:bottom w:w="0" w:type="dxa"/>
              <w:right w:w="108" w:type="dxa"/>
            </w:tcMar>
          </w:tcPr>
          <w:p w14:paraId="1A96C296" w14:textId="77777777" w:rsidR="00ED2134" w:rsidRPr="00AD0CA1" w:rsidRDefault="00ED2134" w:rsidP="00AD0CA1">
            <w:pPr>
              <w:pStyle w:val="BodyText"/>
            </w:pPr>
            <w:r w:rsidRPr="00AD0CA1">
              <w:t>Trigger</w:t>
            </w:r>
          </w:p>
        </w:tc>
        <w:tc>
          <w:tcPr>
            <w:tcW w:w="7981" w:type="dxa"/>
            <w:shd w:val="clear" w:color="auto" w:fill="FFFFFF" w:themeFill="background1"/>
            <w:tcMar>
              <w:top w:w="15" w:type="dxa"/>
              <w:left w:w="108" w:type="dxa"/>
              <w:bottom w:w="0" w:type="dxa"/>
              <w:right w:w="108" w:type="dxa"/>
            </w:tcMar>
          </w:tcPr>
          <w:p w14:paraId="24B3B9F4" w14:textId="77777777" w:rsidR="00ED2134" w:rsidRPr="00AD0CA1" w:rsidRDefault="00ED2134" w:rsidP="00AD0CA1">
            <w:pPr>
              <w:pStyle w:val="BodyText"/>
            </w:pPr>
            <w:r w:rsidRPr="00AD0CA1">
              <w:rPr>
                <w:rFonts w:hint="eastAsia"/>
              </w:rPr>
              <w:t>点击场景添加按钮</w:t>
            </w:r>
          </w:p>
        </w:tc>
      </w:tr>
      <w:tr w:rsidR="00ED2134" w:rsidRPr="00AD0CA1" w14:paraId="60349A4B" w14:textId="77777777" w:rsidTr="00EC0463">
        <w:trPr>
          <w:trHeight w:val="525"/>
          <w:jc w:val="center"/>
        </w:trPr>
        <w:tc>
          <w:tcPr>
            <w:tcW w:w="1720" w:type="dxa"/>
            <w:shd w:val="clear" w:color="auto" w:fill="CCECFF"/>
            <w:tcMar>
              <w:top w:w="15" w:type="dxa"/>
              <w:left w:w="108" w:type="dxa"/>
              <w:bottom w:w="0" w:type="dxa"/>
              <w:right w:w="108" w:type="dxa"/>
            </w:tcMar>
          </w:tcPr>
          <w:p w14:paraId="55F0CC5A" w14:textId="77777777" w:rsidR="00ED2134" w:rsidRPr="00AD0CA1" w:rsidRDefault="00ED2134" w:rsidP="00AD0CA1">
            <w:pPr>
              <w:pStyle w:val="BodyText"/>
            </w:pPr>
            <w:r w:rsidRPr="00AD0CA1">
              <w:t>Expected Behavior</w:t>
            </w:r>
          </w:p>
        </w:tc>
        <w:tc>
          <w:tcPr>
            <w:tcW w:w="7981" w:type="dxa"/>
            <w:shd w:val="clear" w:color="auto" w:fill="FFFFFF" w:themeFill="background1"/>
            <w:tcMar>
              <w:top w:w="15" w:type="dxa"/>
              <w:left w:w="108" w:type="dxa"/>
              <w:bottom w:w="0" w:type="dxa"/>
              <w:right w:w="108" w:type="dxa"/>
            </w:tcMar>
          </w:tcPr>
          <w:p w14:paraId="11DC741C" w14:textId="77777777" w:rsidR="00ED2134" w:rsidRPr="00AD0CA1" w:rsidRDefault="00ED2134" w:rsidP="00AD0CA1">
            <w:pPr>
              <w:pStyle w:val="BodyText"/>
              <w:rPr>
                <w:lang w:eastAsia="zh-CN"/>
              </w:rPr>
            </w:pPr>
            <w:r w:rsidRPr="00AD0CA1">
              <w:rPr>
                <w:rFonts w:hint="eastAsia"/>
                <w:lang w:eastAsia="zh-CN"/>
              </w:rPr>
              <w:t>1</w:t>
            </w:r>
            <w:r w:rsidRPr="00AD0CA1">
              <w:rPr>
                <w:lang w:eastAsia="zh-CN"/>
              </w:rPr>
              <w:t>.</w:t>
            </w:r>
            <w:r w:rsidRPr="00AD0CA1">
              <w:rPr>
                <w:rFonts w:hint="eastAsia"/>
                <w:lang w:eastAsia="zh-CN"/>
              </w:rPr>
              <w:t>打开</w:t>
            </w:r>
            <w:r w:rsidRPr="00AD0CA1">
              <w:rPr>
                <w:rFonts w:hint="eastAsia"/>
                <w:lang w:eastAsia="zh-CN"/>
              </w:rPr>
              <w:t>Por</w:t>
            </w:r>
            <w:r w:rsidRPr="00AD0CA1">
              <w:rPr>
                <w:lang w:eastAsia="zh-CN"/>
              </w:rPr>
              <w:t>tal</w:t>
            </w:r>
            <w:r w:rsidRPr="00AD0CA1">
              <w:rPr>
                <w:rFonts w:hint="eastAsia"/>
                <w:lang w:eastAsia="zh-CN"/>
              </w:rPr>
              <w:t>端后，场景添加按钮出现，点击场景添加后弹出场景添加页面；</w:t>
            </w:r>
          </w:p>
          <w:p w14:paraId="515F20BA" w14:textId="77777777" w:rsidR="00ED2134" w:rsidRPr="00AD0CA1" w:rsidRDefault="00ED2134" w:rsidP="00AD0CA1">
            <w:pPr>
              <w:pStyle w:val="BodyText"/>
              <w:rPr>
                <w:lang w:eastAsia="zh-CN"/>
              </w:rPr>
            </w:pPr>
            <w:r w:rsidRPr="00AD0CA1">
              <w:rPr>
                <w:rFonts w:hint="eastAsia"/>
                <w:lang w:eastAsia="zh-CN"/>
              </w:rPr>
              <w:t>2</w:t>
            </w:r>
            <w:r w:rsidRPr="00AD0CA1">
              <w:rPr>
                <w:lang w:eastAsia="zh-CN"/>
              </w:rPr>
              <w:t>.</w:t>
            </w:r>
            <w:r w:rsidRPr="00AD0CA1">
              <w:rPr>
                <w:rFonts w:hint="eastAsia"/>
                <w:lang w:eastAsia="zh-CN"/>
              </w:rPr>
              <w:t>输入场景名称</w:t>
            </w:r>
          </w:p>
          <w:p w14:paraId="49774F25" w14:textId="77777777" w:rsidR="00ED2134" w:rsidRPr="00AD0CA1" w:rsidRDefault="00ED2134" w:rsidP="00AD0CA1">
            <w:pPr>
              <w:pStyle w:val="BodyText"/>
              <w:rPr>
                <w:lang w:eastAsia="zh-CN"/>
              </w:rPr>
            </w:pPr>
            <w:r w:rsidRPr="00AD0CA1">
              <w:rPr>
                <w:rFonts w:hint="eastAsia"/>
                <w:lang w:eastAsia="zh-CN"/>
              </w:rPr>
              <w:t>（</w:t>
            </w:r>
            <w:r w:rsidRPr="00AD0CA1">
              <w:rPr>
                <w:rFonts w:hint="eastAsia"/>
                <w:lang w:eastAsia="zh-CN"/>
              </w:rPr>
              <w:t>1</w:t>
            </w:r>
            <w:r w:rsidRPr="00AD0CA1">
              <w:rPr>
                <w:rFonts w:hint="eastAsia"/>
                <w:lang w:eastAsia="zh-CN"/>
              </w:rPr>
              <w:t>）场景名称可输入为汉字、数字、大小写字母（不包含</w:t>
            </w:r>
            <w:r w:rsidRPr="00AD0CA1">
              <w:rPr>
                <w:rFonts w:hint="eastAsia"/>
                <w:lang w:eastAsia="zh-CN"/>
              </w:rPr>
              <w:t>O</w:t>
            </w:r>
            <w:r w:rsidRPr="00AD0CA1">
              <w:rPr>
                <w:rFonts w:hint="eastAsia"/>
                <w:lang w:eastAsia="zh-CN"/>
              </w:rPr>
              <w:t>和</w:t>
            </w:r>
            <w:r w:rsidRPr="00AD0CA1">
              <w:rPr>
                <w:rFonts w:hint="eastAsia"/>
                <w:lang w:eastAsia="zh-CN"/>
              </w:rPr>
              <w:t>L</w:t>
            </w:r>
            <w:r w:rsidRPr="00AD0CA1">
              <w:rPr>
                <w:rFonts w:hint="eastAsia"/>
                <w:lang w:eastAsia="zh-CN"/>
              </w:rPr>
              <w:t>）、符号“</w:t>
            </w:r>
            <w:r w:rsidRPr="00AD0CA1">
              <w:rPr>
                <w:rFonts w:hint="eastAsia"/>
                <w:lang w:eastAsia="zh-CN"/>
              </w:rPr>
              <w:t>-</w:t>
            </w:r>
            <w:r w:rsidRPr="00AD0CA1">
              <w:rPr>
                <w:rFonts w:hint="eastAsia"/>
                <w:lang w:eastAsia="zh-CN"/>
              </w:rPr>
              <w:t>”；</w:t>
            </w:r>
          </w:p>
          <w:p w14:paraId="0124148A" w14:textId="77777777" w:rsidR="00ED2134" w:rsidRPr="00AD0CA1" w:rsidRDefault="00ED2134" w:rsidP="00AD0CA1">
            <w:pPr>
              <w:pStyle w:val="BodyText"/>
              <w:rPr>
                <w:lang w:eastAsia="zh-CN"/>
              </w:rPr>
            </w:pPr>
            <w:r w:rsidRPr="00AD0CA1">
              <w:rPr>
                <w:rFonts w:hint="eastAsia"/>
                <w:lang w:eastAsia="zh-CN"/>
              </w:rPr>
              <w:t>（</w:t>
            </w:r>
            <w:r w:rsidRPr="00AD0CA1">
              <w:rPr>
                <w:rFonts w:hint="eastAsia"/>
                <w:lang w:eastAsia="zh-CN"/>
              </w:rPr>
              <w:t>2</w:t>
            </w:r>
            <w:r w:rsidRPr="00AD0CA1">
              <w:rPr>
                <w:rFonts w:hint="eastAsia"/>
                <w:lang w:eastAsia="zh-CN"/>
              </w:rPr>
              <w:t>）场景名称栏最多可输入</w:t>
            </w:r>
            <w:r w:rsidRPr="00AD0CA1">
              <w:rPr>
                <w:rFonts w:hint="eastAsia"/>
                <w:lang w:eastAsia="zh-CN"/>
              </w:rPr>
              <w:t>2</w:t>
            </w:r>
            <w:r w:rsidRPr="00AD0CA1">
              <w:rPr>
                <w:lang w:eastAsia="zh-CN"/>
              </w:rPr>
              <w:t>0</w:t>
            </w:r>
            <w:r w:rsidRPr="00AD0CA1">
              <w:rPr>
                <w:rFonts w:hint="eastAsia"/>
                <w:lang w:eastAsia="zh-CN"/>
              </w:rPr>
              <w:t>个字符</w:t>
            </w:r>
          </w:p>
        </w:tc>
      </w:tr>
      <w:tr w:rsidR="00ED2134" w:rsidRPr="00AD0CA1" w14:paraId="37DED53E" w14:textId="77777777" w:rsidTr="00EC0463">
        <w:trPr>
          <w:trHeight w:val="525"/>
          <w:jc w:val="center"/>
        </w:trPr>
        <w:tc>
          <w:tcPr>
            <w:tcW w:w="1720" w:type="dxa"/>
            <w:shd w:val="clear" w:color="auto" w:fill="CCECFF"/>
            <w:tcMar>
              <w:top w:w="15" w:type="dxa"/>
              <w:left w:w="108" w:type="dxa"/>
              <w:bottom w:w="0" w:type="dxa"/>
              <w:right w:w="108" w:type="dxa"/>
            </w:tcMar>
          </w:tcPr>
          <w:p w14:paraId="5D1016DF" w14:textId="506514F8" w:rsidR="00ED2134" w:rsidRPr="00AD0CA1" w:rsidRDefault="00AD0CA1" w:rsidP="00AD0CA1">
            <w:pPr>
              <w:pStyle w:val="BodyText"/>
            </w:pPr>
            <w:r w:rsidRPr="00AD0CA1">
              <w:t>Failure behavior 1</w:t>
            </w:r>
          </w:p>
        </w:tc>
        <w:tc>
          <w:tcPr>
            <w:tcW w:w="7981" w:type="dxa"/>
            <w:shd w:val="clear" w:color="auto" w:fill="FFFFFF" w:themeFill="background1"/>
            <w:tcMar>
              <w:top w:w="15" w:type="dxa"/>
              <w:left w:w="108" w:type="dxa"/>
              <w:bottom w:w="0" w:type="dxa"/>
              <w:right w:w="108" w:type="dxa"/>
            </w:tcMar>
          </w:tcPr>
          <w:p w14:paraId="4D4A5655" w14:textId="77777777" w:rsidR="00ED2134" w:rsidRPr="00AD0CA1" w:rsidRDefault="00ED2134" w:rsidP="00AD0CA1">
            <w:pPr>
              <w:pStyle w:val="BodyText"/>
            </w:pPr>
            <w:r w:rsidRPr="00AD0CA1">
              <w:rPr>
                <w:rFonts w:hint="eastAsia"/>
              </w:rPr>
              <w:t>无</w:t>
            </w:r>
          </w:p>
        </w:tc>
      </w:tr>
      <w:tr w:rsidR="00ED2134" w:rsidRPr="00AD0CA1" w14:paraId="463BE480" w14:textId="77777777" w:rsidTr="00EC0463">
        <w:trPr>
          <w:trHeight w:val="525"/>
          <w:jc w:val="center"/>
        </w:trPr>
        <w:tc>
          <w:tcPr>
            <w:tcW w:w="1720" w:type="dxa"/>
            <w:shd w:val="clear" w:color="auto" w:fill="CCECFF"/>
            <w:tcMar>
              <w:top w:w="15" w:type="dxa"/>
              <w:left w:w="108" w:type="dxa"/>
              <w:bottom w:w="0" w:type="dxa"/>
              <w:right w:w="108" w:type="dxa"/>
            </w:tcMar>
          </w:tcPr>
          <w:p w14:paraId="7AA7879B" w14:textId="64ED269A" w:rsidR="00ED2134" w:rsidRPr="00AD0CA1" w:rsidRDefault="00AD0CA1" w:rsidP="00AD0CA1">
            <w:pPr>
              <w:pStyle w:val="BodyText"/>
            </w:pPr>
            <w:r w:rsidRPr="00AD0CA1">
              <w:t>Failure behavior 2</w:t>
            </w:r>
          </w:p>
        </w:tc>
        <w:tc>
          <w:tcPr>
            <w:tcW w:w="7981" w:type="dxa"/>
            <w:shd w:val="clear" w:color="auto" w:fill="FFFFFF" w:themeFill="background1"/>
            <w:tcMar>
              <w:top w:w="15" w:type="dxa"/>
              <w:left w:w="108" w:type="dxa"/>
              <w:bottom w:w="0" w:type="dxa"/>
              <w:right w:w="108" w:type="dxa"/>
            </w:tcMar>
          </w:tcPr>
          <w:p w14:paraId="080A4E95" w14:textId="77777777" w:rsidR="00ED2134" w:rsidRPr="00AD0CA1" w:rsidRDefault="00ED2134" w:rsidP="00AD0CA1">
            <w:pPr>
              <w:pStyle w:val="BodyText"/>
              <w:rPr>
                <w:lang w:eastAsia="zh-CN"/>
              </w:rPr>
            </w:pPr>
            <w:r w:rsidRPr="00AD0CA1">
              <w:rPr>
                <w:rFonts w:hint="eastAsia"/>
                <w:lang w:eastAsia="zh-CN"/>
              </w:rPr>
              <w:t>（</w:t>
            </w:r>
            <w:r w:rsidRPr="00AD0CA1">
              <w:rPr>
                <w:rFonts w:hint="eastAsia"/>
                <w:lang w:eastAsia="zh-CN"/>
              </w:rPr>
              <w:t>1</w:t>
            </w:r>
            <w:r w:rsidRPr="00AD0CA1">
              <w:rPr>
                <w:rFonts w:hint="eastAsia"/>
                <w:lang w:eastAsia="zh-CN"/>
              </w:rPr>
              <w:t>）输入不符合字符时，应有浮框提示“无法识别非法字符”；</w:t>
            </w:r>
          </w:p>
          <w:p w14:paraId="0E75549E" w14:textId="77777777" w:rsidR="00ED2134" w:rsidRPr="00AD0CA1" w:rsidRDefault="00ED2134" w:rsidP="00AD0CA1">
            <w:pPr>
              <w:pStyle w:val="BodyText"/>
              <w:rPr>
                <w:lang w:eastAsia="zh-CN"/>
              </w:rPr>
            </w:pPr>
            <w:r w:rsidRPr="00AD0CA1">
              <w:rPr>
                <w:rFonts w:hint="eastAsia"/>
                <w:lang w:eastAsia="zh-CN"/>
              </w:rPr>
              <w:t>（</w:t>
            </w:r>
            <w:r w:rsidRPr="00AD0CA1">
              <w:rPr>
                <w:rFonts w:hint="eastAsia"/>
                <w:lang w:eastAsia="zh-CN"/>
              </w:rPr>
              <w:t>2</w:t>
            </w:r>
            <w:r w:rsidRPr="00AD0CA1">
              <w:rPr>
                <w:rFonts w:hint="eastAsia"/>
                <w:lang w:eastAsia="zh-CN"/>
              </w:rPr>
              <w:t>）超过</w:t>
            </w:r>
            <w:r w:rsidRPr="00AD0CA1">
              <w:rPr>
                <w:rFonts w:hint="eastAsia"/>
                <w:lang w:eastAsia="zh-CN"/>
              </w:rPr>
              <w:t>2</w:t>
            </w:r>
            <w:r w:rsidRPr="00AD0CA1">
              <w:rPr>
                <w:lang w:eastAsia="zh-CN"/>
              </w:rPr>
              <w:t>0</w:t>
            </w:r>
            <w:r w:rsidRPr="00AD0CA1">
              <w:rPr>
                <w:rFonts w:hint="eastAsia"/>
                <w:lang w:eastAsia="zh-CN"/>
              </w:rPr>
              <w:t>个字符时，后续字符将无法显示在文本框内；</w:t>
            </w:r>
          </w:p>
        </w:tc>
      </w:tr>
      <w:tr w:rsidR="00ED2134" w:rsidRPr="00AD0CA1" w14:paraId="144A22F7" w14:textId="77777777" w:rsidTr="00EC0463">
        <w:trPr>
          <w:trHeight w:val="525"/>
          <w:jc w:val="center"/>
        </w:trPr>
        <w:tc>
          <w:tcPr>
            <w:tcW w:w="1720" w:type="dxa"/>
            <w:shd w:val="clear" w:color="auto" w:fill="CCECFF"/>
            <w:tcMar>
              <w:top w:w="15" w:type="dxa"/>
              <w:left w:w="108" w:type="dxa"/>
              <w:bottom w:w="0" w:type="dxa"/>
              <w:right w:w="108" w:type="dxa"/>
            </w:tcMar>
          </w:tcPr>
          <w:p w14:paraId="02B9D7B3" w14:textId="77777777" w:rsidR="00ED2134" w:rsidRPr="00AD0CA1" w:rsidRDefault="00ED2134" w:rsidP="00AD0CA1">
            <w:pPr>
              <w:pStyle w:val="BodyText"/>
            </w:pPr>
            <w:r w:rsidRPr="00AD0CA1">
              <w:t>Post Conditions</w:t>
            </w:r>
          </w:p>
        </w:tc>
        <w:tc>
          <w:tcPr>
            <w:tcW w:w="7981" w:type="dxa"/>
            <w:shd w:val="clear" w:color="auto" w:fill="FFFFFF" w:themeFill="background1"/>
            <w:tcMar>
              <w:top w:w="15" w:type="dxa"/>
              <w:left w:w="108" w:type="dxa"/>
              <w:bottom w:w="0" w:type="dxa"/>
              <w:right w:w="108" w:type="dxa"/>
            </w:tcMar>
          </w:tcPr>
          <w:p w14:paraId="2E948F4C" w14:textId="77777777" w:rsidR="00ED2134" w:rsidRPr="00AD0CA1" w:rsidRDefault="00ED2134" w:rsidP="00AD0CA1">
            <w:pPr>
              <w:pStyle w:val="BodyText"/>
            </w:pPr>
            <w:r w:rsidRPr="00AD0CA1">
              <w:rPr>
                <w:rFonts w:hint="eastAsia"/>
              </w:rPr>
              <w:t>无</w:t>
            </w:r>
          </w:p>
        </w:tc>
      </w:tr>
    </w:tbl>
    <w:p w14:paraId="4F81FBAD" w14:textId="1CDFB3D0" w:rsidR="0091711D" w:rsidRDefault="0091711D" w:rsidP="00AE0397">
      <w:pPr>
        <w:pStyle w:val="BodyText"/>
        <w:rPr>
          <w:lang w:val="en-US"/>
        </w:rPr>
      </w:pPr>
    </w:p>
    <w:p w14:paraId="64A7ED32" w14:textId="77777777" w:rsidR="00D425F4" w:rsidRDefault="00D425F4" w:rsidP="00D425F4">
      <w:pPr>
        <w:pStyle w:val="BodyText"/>
        <w:rPr>
          <w:lang w:eastAsia="zh-CN"/>
        </w:rPr>
      </w:pPr>
    </w:p>
    <w:p w14:paraId="4D01F433" w14:textId="3F66C532" w:rsidR="00E9788A" w:rsidRDefault="00E9788A" w:rsidP="00456276">
      <w:pPr>
        <w:pStyle w:val="Heading5"/>
        <w:rPr>
          <w:lang w:eastAsia="zh-CN"/>
        </w:rPr>
      </w:pPr>
      <w:r>
        <w:rPr>
          <w:rFonts w:hint="eastAsia"/>
          <w:lang w:eastAsia="zh-CN"/>
        </w:rPr>
        <w:t>场景</w:t>
      </w:r>
      <w:r w:rsidR="00EC0463">
        <w:rPr>
          <w:rFonts w:hint="eastAsia"/>
          <w:lang w:eastAsia="zh-CN"/>
        </w:rPr>
        <w:t>“</w:t>
      </w:r>
      <w:r>
        <w:rPr>
          <w:rFonts w:hint="eastAsia"/>
          <w:lang w:eastAsia="zh-CN"/>
        </w:rPr>
        <w:t>开始</w:t>
      </w:r>
      <w:r w:rsidR="00EC0463">
        <w:rPr>
          <w:rFonts w:hint="eastAsia"/>
          <w:lang w:eastAsia="zh-CN"/>
        </w:rPr>
        <w:t>/</w:t>
      </w:r>
      <w:r w:rsidR="005A058D">
        <w:rPr>
          <w:rFonts w:hint="eastAsia"/>
          <w:lang w:eastAsia="zh-CN"/>
        </w:rPr>
        <w:t>结束</w:t>
      </w:r>
      <w:r w:rsidR="00EC0463">
        <w:rPr>
          <w:lang w:eastAsia="zh-CN"/>
        </w:rPr>
        <w:t>”</w:t>
      </w:r>
      <w:r w:rsidR="005A058D">
        <w:rPr>
          <w:rFonts w:hint="eastAsia"/>
          <w:lang w:eastAsia="zh-CN"/>
        </w:rPr>
        <w:t>时间选择</w:t>
      </w:r>
    </w:p>
    <w:p w14:paraId="7DEE0E6A" w14:textId="77777777" w:rsidR="00AD0CA1" w:rsidRPr="00AD0CA1" w:rsidRDefault="00AD0CA1" w:rsidP="00AD0CA1">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5A058D" w:rsidRPr="001A5E86" w14:paraId="3B6D5C46"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5A0683EE" w14:textId="77777777" w:rsidR="005A058D" w:rsidRPr="00B2629D" w:rsidRDefault="005A058D" w:rsidP="00AD0CA1">
            <w:pPr>
              <w:pStyle w:val="BodyText"/>
            </w:pPr>
            <w:r w:rsidRPr="00B2629D">
              <w:lastRenderedPageBreak/>
              <w:t>Req ID</w:t>
            </w:r>
          </w:p>
          <w:p w14:paraId="470026FD" w14:textId="77777777" w:rsidR="005A058D" w:rsidRPr="00B2629D" w:rsidRDefault="005A058D" w:rsidP="00AD0CA1">
            <w:pPr>
              <w:pStyle w:val="BodyText"/>
            </w:pPr>
            <w:r w:rsidRPr="00B2629D">
              <w:t>需求标识</w:t>
            </w:r>
          </w:p>
        </w:tc>
        <w:tc>
          <w:tcPr>
            <w:tcW w:w="7981" w:type="dxa"/>
            <w:shd w:val="clear" w:color="auto" w:fill="FFFFFF" w:themeFill="background1"/>
            <w:tcMar>
              <w:top w:w="15" w:type="dxa"/>
              <w:left w:w="108" w:type="dxa"/>
              <w:bottom w:w="0" w:type="dxa"/>
              <w:right w:w="108" w:type="dxa"/>
            </w:tcMar>
            <w:vAlign w:val="center"/>
            <w:hideMark/>
          </w:tcPr>
          <w:p w14:paraId="6BE49678" w14:textId="2F39890D" w:rsidR="005A058D" w:rsidRPr="002A049A" w:rsidRDefault="005A058D" w:rsidP="00AD0CA1">
            <w:pPr>
              <w:pStyle w:val="BodyText"/>
              <w:rPr>
                <w:rFonts w:eastAsia="Yu Mincho"/>
                <w:lang w:eastAsia="zh-CN"/>
              </w:rPr>
            </w:pPr>
            <w:r w:rsidRPr="002A049A">
              <w:rPr>
                <w:rFonts w:hint="eastAsia"/>
                <w:lang w:eastAsia="zh-CN"/>
              </w:rPr>
              <w:t>0</w:t>
            </w:r>
            <w:r w:rsidR="002C1859">
              <w:rPr>
                <w:lang w:eastAsia="zh-CN"/>
              </w:rPr>
              <w:t>23</w:t>
            </w:r>
            <w:r w:rsidRPr="002A049A">
              <w:rPr>
                <w:lang w:eastAsia="zh-CN"/>
              </w:rPr>
              <w:t xml:space="preserve"> </w:t>
            </w:r>
            <w:r w:rsidR="002C1859">
              <w:rPr>
                <w:rFonts w:hint="eastAsia"/>
                <w:lang w:eastAsia="zh-CN"/>
              </w:rPr>
              <w:t>场景“开始</w:t>
            </w:r>
            <w:r w:rsidR="002C1859">
              <w:rPr>
                <w:rFonts w:hint="eastAsia"/>
                <w:lang w:eastAsia="zh-CN"/>
              </w:rPr>
              <w:t>/</w:t>
            </w:r>
            <w:r w:rsidR="002C1859">
              <w:rPr>
                <w:rFonts w:hint="eastAsia"/>
                <w:lang w:eastAsia="zh-CN"/>
              </w:rPr>
              <w:t>结束”时间选择</w:t>
            </w:r>
          </w:p>
        </w:tc>
      </w:tr>
      <w:tr w:rsidR="005A058D" w:rsidRPr="001A5E86" w14:paraId="3FF6AB23"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6D79CBCF" w14:textId="77777777" w:rsidR="005A058D" w:rsidRPr="00B2629D" w:rsidRDefault="005A058D" w:rsidP="00AD0CA1">
            <w:pPr>
              <w:pStyle w:val="BodyText"/>
            </w:pPr>
            <w:r w:rsidRPr="00B2629D">
              <w:t>Title</w:t>
            </w:r>
          </w:p>
          <w:p w14:paraId="748CB0FE" w14:textId="77777777" w:rsidR="005A058D" w:rsidRPr="00B2629D" w:rsidRDefault="005A058D" w:rsidP="00AD0CA1">
            <w:pPr>
              <w:pStyle w:val="BodyText"/>
            </w:pPr>
            <w:r w:rsidRPr="00B2629D">
              <w:t>标题</w:t>
            </w:r>
          </w:p>
        </w:tc>
        <w:tc>
          <w:tcPr>
            <w:tcW w:w="7981" w:type="dxa"/>
            <w:shd w:val="clear" w:color="auto" w:fill="FFFFFF" w:themeFill="background1"/>
            <w:tcMar>
              <w:top w:w="15" w:type="dxa"/>
              <w:left w:w="108" w:type="dxa"/>
              <w:bottom w:w="0" w:type="dxa"/>
              <w:right w:w="108" w:type="dxa"/>
            </w:tcMar>
            <w:vAlign w:val="center"/>
          </w:tcPr>
          <w:p w14:paraId="546EF696" w14:textId="27CE0416" w:rsidR="005A058D" w:rsidRPr="00455C74" w:rsidRDefault="002C1859" w:rsidP="00AD0CA1">
            <w:pPr>
              <w:pStyle w:val="BodyText"/>
              <w:rPr>
                <w:lang w:eastAsia="zh-CN"/>
              </w:rPr>
            </w:pPr>
            <w:r>
              <w:rPr>
                <w:rFonts w:hint="eastAsia"/>
                <w:lang w:eastAsia="zh-CN"/>
              </w:rPr>
              <w:t>场景“开始</w:t>
            </w:r>
            <w:r>
              <w:rPr>
                <w:rFonts w:hint="eastAsia"/>
                <w:lang w:eastAsia="zh-CN"/>
              </w:rPr>
              <w:t>/</w:t>
            </w:r>
            <w:r>
              <w:rPr>
                <w:rFonts w:hint="eastAsia"/>
                <w:lang w:eastAsia="zh-CN"/>
              </w:rPr>
              <w:t>结束”时间选择</w:t>
            </w:r>
          </w:p>
        </w:tc>
      </w:tr>
      <w:tr w:rsidR="005A058D" w:rsidRPr="001A5E86" w14:paraId="0B4E358B"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751044F7" w14:textId="77777777" w:rsidR="005A058D" w:rsidRPr="00B2629D" w:rsidRDefault="005A058D" w:rsidP="00AD0CA1">
            <w:pPr>
              <w:pStyle w:val="BodyText"/>
            </w:pPr>
            <w:r w:rsidRPr="00B2629D">
              <w:t>Description</w:t>
            </w:r>
          </w:p>
          <w:p w14:paraId="0C329D1D" w14:textId="77777777" w:rsidR="005A058D" w:rsidRPr="00B2629D" w:rsidRDefault="005A058D" w:rsidP="00AD0CA1">
            <w:pPr>
              <w:pStyle w:val="BodyText"/>
            </w:pPr>
            <w:r w:rsidRPr="00B2629D">
              <w:t>描述</w:t>
            </w:r>
          </w:p>
        </w:tc>
        <w:tc>
          <w:tcPr>
            <w:tcW w:w="7981" w:type="dxa"/>
            <w:shd w:val="clear" w:color="auto" w:fill="FFFFFF" w:themeFill="background1"/>
            <w:tcMar>
              <w:top w:w="15" w:type="dxa"/>
              <w:left w:w="108" w:type="dxa"/>
              <w:bottom w:w="0" w:type="dxa"/>
              <w:right w:w="108" w:type="dxa"/>
            </w:tcMar>
            <w:vAlign w:val="center"/>
          </w:tcPr>
          <w:p w14:paraId="4042E6DA" w14:textId="56352B11" w:rsidR="005A058D" w:rsidRPr="005A058D" w:rsidRDefault="005A058D" w:rsidP="00AD0CA1">
            <w:pPr>
              <w:pStyle w:val="BodyText"/>
              <w:rPr>
                <w:lang w:eastAsia="zh-CN"/>
              </w:rPr>
            </w:pPr>
            <w:r w:rsidRPr="005A058D">
              <w:rPr>
                <w:rFonts w:hint="eastAsia"/>
                <w:lang w:eastAsia="zh-CN"/>
              </w:rPr>
              <w:t>1</w:t>
            </w:r>
            <w:r w:rsidRPr="005A058D">
              <w:rPr>
                <w:lang w:eastAsia="zh-CN"/>
              </w:rPr>
              <w:t>.</w:t>
            </w:r>
            <w:r w:rsidRPr="005A058D">
              <w:rPr>
                <w:rFonts w:hint="eastAsia"/>
                <w:lang w:eastAsia="zh-CN"/>
              </w:rPr>
              <w:t>运营团队打开</w:t>
            </w:r>
            <w:r w:rsidRPr="005A058D">
              <w:rPr>
                <w:rFonts w:hint="eastAsia"/>
                <w:lang w:eastAsia="zh-CN"/>
              </w:rPr>
              <w:t>C</w:t>
            </w:r>
            <w:r w:rsidRPr="005A058D">
              <w:rPr>
                <w:lang w:eastAsia="zh-CN"/>
              </w:rPr>
              <w:t xml:space="preserve">MS </w:t>
            </w:r>
            <w:r w:rsidRPr="005A058D">
              <w:rPr>
                <w:rFonts w:hint="eastAsia"/>
                <w:lang w:eastAsia="zh-CN"/>
              </w:rPr>
              <w:t>p</w:t>
            </w:r>
            <w:r w:rsidRPr="005A058D">
              <w:rPr>
                <w:lang w:eastAsia="zh-CN"/>
              </w:rPr>
              <w:t>ortal</w:t>
            </w:r>
            <w:r w:rsidRPr="005A058D">
              <w:rPr>
                <w:rFonts w:hint="eastAsia"/>
                <w:lang w:eastAsia="zh-CN"/>
              </w:rPr>
              <w:t>网页，点击场景添加按钮后，弹出上传弹框。在上传弹框中进行场景开始</w:t>
            </w:r>
            <w:r w:rsidRPr="005A058D">
              <w:rPr>
                <w:rFonts w:hint="eastAsia"/>
                <w:lang w:eastAsia="zh-CN"/>
              </w:rPr>
              <w:t>/</w:t>
            </w:r>
            <w:r w:rsidRPr="005A058D">
              <w:rPr>
                <w:rFonts w:hint="eastAsia"/>
                <w:lang w:eastAsia="zh-CN"/>
              </w:rPr>
              <w:t>结束时间的添加；</w:t>
            </w:r>
          </w:p>
          <w:p w14:paraId="619F1462" w14:textId="42690C89" w:rsidR="005A058D" w:rsidRPr="005A058D" w:rsidRDefault="005A058D" w:rsidP="00AD0CA1">
            <w:pPr>
              <w:pStyle w:val="BodyText"/>
              <w:rPr>
                <w:lang w:eastAsia="zh-CN"/>
              </w:rPr>
            </w:pPr>
            <w:r w:rsidRPr="005A058D">
              <w:rPr>
                <w:rFonts w:hint="eastAsia"/>
                <w:lang w:eastAsia="zh-CN"/>
              </w:rPr>
              <w:t>2</w:t>
            </w:r>
            <w:r w:rsidRPr="005A058D">
              <w:rPr>
                <w:lang w:eastAsia="zh-CN"/>
              </w:rPr>
              <w:t>.</w:t>
            </w:r>
            <w:r w:rsidRPr="005A058D">
              <w:rPr>
                <w:rFonts w:hint="eastAsia"/>
                <w:lang w:eastAsia="zh-CN"/>
              </w:rPr>
              <w:t>编辑“场景启动时间”，单位包含：（</w:t>
            </w:r>
            <w:r w:rsidRPr="005A058D">
              <w:rPr>
                <w:rFonts w:hint="eastAsia"/>
                <w:lang w:eastAsia="zh-CN"/>
              </w:rPr>
              <w:t>1</w:t>
            </w:r>
            <w:r w:rsidRPr="005A058D">
              <w:rPr>
                <w:lang w:eastAsia="zh-CN"/>
              </w:rPr>
              <w:t>-12</w:t>
            </w:r>
            <w:r w:rsidRPr="005A058D">
              <w:rPr>
                <w:rFonts w:hint="eastAsia"/>
                <w:lang w:eastAsia="zh-CN"/>
              </w:rPr>
              <w:t>）月、（</w:t>
            </w:r>
            <w:r w:rsidRPr="005A058D">
              <w:rPr>
                <w:rFonts w:hint="eastAsia"/>
                <w:lang w:eastAsia="zh-CN"/>
              </w:rPr>
              <w:t>1</w:t>
            </w:r>
            <w:r w:rsidRPr="005A058D">
              <w:rPr>
                <w:lang w:eastAsia="zh-CN"/>
              </w:rPr>
              <w:t>-31</w:t>
            </w:r>
            <w:r w:rsidRPr="005A058D">
              <w:rPr>
                <w:rFonts w:hint="eastAsia"/>
                <w:lang w:eastAsia="zh-CN"/>
              </w:rPr>
              <w:t>）日、星期（</w:t>
            </w:r>
            <w:r w:rsidRPr="005A058D">
              <w:rPr>
                <w:rFonts w:hint="eastAsia"/>
                <w:lang w:eastAsia="zh-CN"/>
              </w:rPr>
              <w:t>1</w:t>
            </w:r>
            <w:r w:rsidRPr="005A058D">
              <w:rPr>
                <w:lang w:eastAsia="zh-CN"/>
              </w:rPr>
              <w:t>-7</w:t>
            </w:r>
            <w:r w:rsidRPr="005A058D">
              <w:rPr>
                <w:rFonts w:hint="eastAsia"/>
                <w:lang w:eastAsia="zh-CN"/>
              </w:rPr>
              <w:t>）、（</w:t>
            </w:r>
            <w:r w:rsidRPr="005A058D">
              <w:rPr>
                <w:rFonts w:hint="eastAsia"/>
                <w:lang w:eastAsia="zh-CN"/>
              </w:rPr>
              <w:t>0</w:t>
            </w:r>
            <w:r w:rsidRPr="005A058D">
              <w:rPr>
                <w:lang w:eastAsia="zh-CN"/>
              </w:rPr>
              <w:t>-24</w:t>
            </w:r>
            <w:r w:rsidRPr="005A058D">
              <w:rPr>
                <w:rFonts w:hint="eastAsia"/>
                <w:lang w:eastAsia="zh-CN"/>
              </w:rPr>
              <w:t>）小时、（</w:t>
            </w:r>
            <w:r w:rsidRPr="005A058D">
              <w:rPr>
                <w:rFonts w:hint="eastAsia"/>
                <w:lang w:eastAsia="zh-CN"/>
              </w:rPr>
              <w:t>0</w:t>
            </w:r>
            <w:r w:rsidRPr="005A058D">
              <w:rPr>
                <w:lang w:eastAsia="zh-CN"/>
              </w:rPr>
              <w:t>-60</w:t>
            </w:r>
            <w:r w:rsidRPr="005A058D">
              <w:rPr>
                <w:rFonts w:hint="eastAsia"/>
                <w:lang w:eastAsia="zh-CN"/>
              </w:rPr>
              <w:t>）分钟；</w:t>
            </w:r>
          </w:p>
          <w:p w14:paraId="0CC20BE0" w14:textId="0DE1BF4D" w:rsidR="005A058D" w:rsidRPr="00455C74" w:rsidRDefault="005A058D" w:rsidP="00AD0CA1">
            <w:pPr>
              <w:pStyle w:val="BodyText"/>
              <w:rPr>
                <w:lang w:eastAsia="zh-CN"/>
              </w:rPr>
            </w:pPr>
            <w:r w:rsidRPr="005A058D">
              <w:rPr>
                <w:rFonts w:hint="eastAsia"/>
                <w:lang w:eastAsia="zh-CN"/>
              </w:rPr>
              <w:t>3</w:t>
            </w:r>
            <w:r w:rsidRPr="005A058D">
              <w:rPr>
                <w:lang w:eastAsia="zh-CN"/>
              </w:rPr>
              <w:t>.</w:t>
            </w:r>
            <w:r w:rsidRPr="005A058D">
              <w:rPr>
                <w:rFonts w:hint="eastAsia"/>
                <w:lang w:eastAsia="zh-CN"/>
              </w:rPr>
              <w:t>编辑“场景结束时间”，单位包含：（</w:t>
            </w:r>
            <w:r w:rsidRPr="005A058D">
              <w:rPr>
                <w:rFonts w:hint="eastAsia"/>
                <w:lang w:eastAsia="zh-CN"/>
              </w:rPr>
              <w:t>1</w:t>
            </w:r>
            <w:r w:rsidRPr="005A058D">
              <w:rPr>
                <w:lang w:eastAsia="zh-CN"/>
              </w:rPr>
              <w:t>-12</w:t>
            </w:r>
            <w:r w:rsidRPr="005A058D">
              <w:rPr>
                <w:rFonts w:hint="eastAsia"/>
                <w:lang w:eastAsia="zh-CN"/>
              </w:rPr>
              <w:t>）月、（</w:t>
            </w:r>
            <w:r w:rsidRPr="005A058D">
              <w:rPr>
                <w:rFonts w:hint="eastAsia"/>
                <w:lang w:eastAsia="zh-CN"/>
              </w:rPr>
              <w:t>1</w:t>
            </w:r>
            <w:r w:rsidRPr="005A058D">
              <w:rPr>
                <w:lang w:eastAsia="zh-CN"/>
              </w:rPr>
              <w:t>-31</w:t>
            </w:r>
            <w:r w:rsidRPr="005A058D">
              <w:rPr>
                <w:rFonts w:hint="eastAsia"/>
                <w:lang w:eastAsia="zh-CN"/>
              </w:rPr>
              <w:t>）日、星期（</w:t>
            </w:r>
            <w:r w:rsidRPr="005A058D">
              <w:rPr>
                <w:rFonts w:hint="eastAsia"/>
                <w:lang w:eastAsia="zh-CN"/>
              </w:rPr>
              <w:t>1</w:t>
            </w:r>
            <w:r w:rsidRPr="005A058D">
              <w:rPr>
                <w:lang w:eastAsia="zh-CN"/>
              </w:rPr>
              <w:t>-7</w:t>
            </w:r>
            <w:r w:rsidRPr="005A058D">
              <w:rPr>
                <w:rFonts w:hint="eastAsia"/>
                <w:lang w:eastAsia="zh-CN"/>
              </w:rPr>
              <w:t>）、（</w:t>
            </w:r>
            <w:r w:rsidRPr="005A058D">
              <w:rPr>
                <w:rFonts w:hint="eastAsia"/>
                <w:lang w:eastAsia="zh-CN"/>
              </w:rPr>
              <w:t>0</w:t>
            </w:r>
            <w:r w:rsidRPr="005A058D">
              <w:rPr>
                <w:lang w:eastAsia="zh-CN"/>
              </w:rPr>
              <w:t>-24</w:t>
            </w:r>
            <w:r w:rsidRPr="005A058D">
              <w:rPr>
                <w:rFonts w:hint="eastAsia"/>
                <w:lang w:eastAsia="zh-CN"/>
              </w:rPr>
              <w:t>）小时、（</w:t>
            </w:r>
            <w:r w:rsidRPr="005A058D">
              <w:rPr>
                <w:rFonts w:hint="eastAsia"/>
                <w:lang w:eastAsia="zh-CN"/>
              </w:rPr>
              <w:t>0</w:t>
            </w:r>
            <w:r w:rsidRPr="005A058D">
              <w:rPr>
                <w:lang w:eastAsia="zh-CN"/>
              </w:rPr>
              <w:t>-60</w:t>
            </w:r>
            <w:r w:rsidRPr="005A058D">
              <w:rPr>
                <w:rFonts w:hint="eastAsia"/>
                <w:lang w:eastAsia="zh-CN"/>
              </w:rPr>
              <w:t>）分钟；</w:t>
            </w:r>
          </w:p>
        </w:tc>
      </w:tr>
      <w:tr w:rsidR="005A058D" w:rsidRPr="001A5E86" w14:paraId="4284F2B2" w14:textId="77777777" w:rsidTr="00EC0463">
        <w:trPr>
          <w:trHeight w:val="525"/>
          <w:jc w:val="center"/>
        </w:trPr>
        <w:tc>
          <w:tcPr>
            <w:tcW w:w="1720" w:type="dxa"/>
            <w:shd w:val="clear" w:color="auto" w:fill="CCECFF"/>
            <w:tcMar>
              <w:top w:w="15" w:type="dxa"/>
              <w:left w:w="108" w:type="dxa"/>
              <w:bottom w:w="0" w:type="dxa"/>
              <w:right w:w="108" w:type="dxa"/>
            </w:tcMar>
          </w:tcPr>
          <w:p w14:paraId="5268CC91" w14:textId="77777777" w:rsidR="005A058D" w:rsidRPr="00B2629D" w:rsidRDefault="005A058D" w:rsidP="00AD0CA1">
            <w:pPr>
              <w:pStyle w:val="BodyText"/>
            </w:pPr>
            <w:r w:rsidRPr="00C53720">
              <w:t>Pre-Conditions</w:t>
            </w:r>
          </w:p>
        </w:tc>
        <w:tc>
          <w:tcPr>
            <w:tcW w:w="7981" w:type="dxa"/>
            <w:shd w:val="clear" w:color="auto" w:fill="FFFFFF" w:themeFill="background1"/>
            <w:tcMar>
              <w:top w:w="15" w:type="dxa"/>
              <w:left w:w="108" w:type="dxa"/>
              <w:bottom w:w="0" w:type="dxa"/>
              <w:right w:w="108" w:type="dxa"/>
            </w:tcMar>
          </w:tcPr>
          <w:p w14:paraId="197CC3ED" w14:textId="77777777" w:rsidR="005A058D" w:rsidRPr="00C10D80" w:rsidRDefault="005A058D" w:rsidP="00AD0CA1">
            <w:pPr>
              <w:pStyle w:val="BodyText"/>
              <w:rPr>
                <w:lang w:eastAsia="zh-CN"/>
              </w:rPr>
            </w:pPr>
            <w:r>
              <w:rPr>
                <w:rFonts w:hint="eastAsia"/>
                <w:lang w:eastAsia="zh-CN"/>
              </w:rPr>
              <w:t>1</w:t>
            </w:r>
            <w:r>
              <w:rPr>
                <w:lang w:eastAsia="zh-CN"/>
              </w:rPr>
              <w:t>.</w:t>
            </w:r>
            <w:r w:rsidRPr="00C10D80">
              <w:rPr>
                <w:rFonts w:hint="eastAsia"/>
                <w:lang w:eastAsia="zh-CN"/>
              </w:rPr>
              <w:t>打开</w:t>
            </w:r>
            <w:r w:rsidRPr="00C10D80">
              <w:rPr>
                <w:rFonts w:hint="eastAsia"/>
                <w:lang w:eastAsia="zh-CN"/>
              </w:rPr>
              <w:t>C</w:t>
            </w:r>
            <w:r w:rsidRPr="00C10D80">
              <w:rPr>
                <w:lang w:eastAsia="zh-CN"/>
              </w:rPr>
              <w:t xml:space="preserve">MS </w:t>
            </w:r>
            <w:r w:rsidRPr="00C10D80">
              <w:rPr>
                <w:rFonts w:hint="eastAsia"/>
                <w:lang w:eastAsia="zh-CN"/>
              </w:rPr>
              <w:t>portal</w:t>
            </w:r>
            <w:r w:rsidRPr="00C10D80">
              <w:rPr>
                <w:rFonts w:hint="eastAsia"/>
                <w:lang w:eastAsia="zh-CN"/>
              </w:rPr>
              <w:t>网页</w:t>
            </w:r>
          </w:p>
          <w:p w14:paraId="62750821" w14:textId="77777777" w:rsidR="005A058D" w:rsidRDefault="005A058D" w:rsidP="00AD0CA1">
            <w:pPr>
              <w:pStyle w:val="BodyText"/>
              <w:rPr>
                <w:lang w:eastAsia="zh-CN"/>
              </w:rPr>
            </w:pPr>
            <w:r>
              <w:rPr>
                <w:rFonts w:hint="eastAsia"/>
                <w:lang w:eastAsia="zh-CN"/>
              </w:rPr>
              <w:t>2</w:t>
            </w:r>
            <w:r>
              <w:rPr>
                <w:lang w:eastAsia="zh-CN"/>
              </w:rPr>
              <w:t>.</w:t>
            </w:r>
            <w:r w:rsidRPr="00C10D80">
              <w:rPr>
                <w:rFonts w:hint="eastAsia"/>
                <w:lang w:eastAsia="zh-CN"/>
              </w:rPr>
              <w:t>网络正常</w:t>
            </w:r>
          </w:p>
          <w:p w14:paraId="3EC5BA32" w14:textId="77777777" w:rsidR="005A058D" w:rsidRPr="00C10D80" w:rsidRDefault="005A058D" w:rsidP="00AD0CA1">
            <w:pPr>
              <w:pStyle w:val="BodyText"/>
              <w:rPr>
                <w:lang w:eastAsia="zh-CN"/>
              </w:rPr>
            </w:pPr>
            <w:r>
              <w:rPr>
                <w:lang w:eastAsia="zh-CN"/>
              </w:rPr>
              <w:t>3.</w:t>
            </w:r>
            <w:r>
              <w:rPr>
                <w:rFonts w:hint="eastAsia"/>
                <w:lang w:eastAsia="zh-CN"/>
              </w:rPr>
              <w:t>点击“场景添加”</w:t>
            </w:r>
          </w:p>
        </w:tc>
      </w:tr>
      <w:tr w:rsidR="005A058D" w:rsidRPr="001A5E86" w14:paraId="62FDED24" w14:textId="77777777" w:rsidTr="00EC0463">
        <w:trPr>
          <w:trHeight w:val="525"/>
          <w:jc w:val="center"/>
        </w:trPr>
        <w:tc>
          <w:tcPr>
            <w:tcW w:w="1720" w:type="dxa"/>
            <w:shd w:val="clear" w:color="auto" w:fill="CCECFF"/>
            <w:tcMar>
              <w:top w:w="15" w:type="dxa"/>
              <w:left w:w="108" w:type="dxa"/>
              <w:bottom w:w="0" w:type="dxa"/>
              <w:right w:w="108" w:type="dxa"/>
            </w:tcMar>
          </w:tcPr>
          <w:p w14:paraId="015F6B0A" w14:textId="77777777" w:rsidR="005A058D" w:rsidRPr="00B2629D" w:rsidRDefault="005A058D" w:rsidP="00AD0CA1">
            <w:pPr>
              <w:pStyle w:val="BodyText"/>
            </w:pPr>
            <w:r w:rsidRPr="00C53720">
              <w:t>Trigger</w:t>
            </w:r>
          </w:p>
        </w:tc>
        <w:tc>
          <w:tcPr>
            <w:tcW w:w="7981" w:type="dxa"/>
            <w:shd w:val="clear" w:color="auto" w:fill="FFFFFF" w:themeFill="background1"/>
            <w:tcMar>
              <w:top w:w="15" w:type="dxa"/>
              <w:left w:w="108" w:type="dxa"/>
              <w:bottom w:w="0" w:type="dxa"/>
              <w:right w:w="108" w:type="dxa"/>
            </w:tcMar>
          </w:tcPr>
          <w:p w14:paraId="4499FFFA" w14:textId="77777777" w:rsidR="005A058D" w:rsidRPr="00B2629D" w:rsidRDefault="005A058D" w:rsidP="00AD0CA1">
            <w:pPr>
              <w:pStyle w:val="BodyText"/>
            </w:pPr>
            <w:r>
              <w:rPr>
                <w:rFonts w:hint="eastAsia"/>
              </w:rPr>
              <w:t>点击场景添加按钮</w:t>
            </w:r>
          </w:p>
        </w:tc>
      </w:tr>
      <w:tr w:rsidR="005A058D" w:rsidRPr="001A5E86" w14:paraId="6076D2FF" w14:textId="77777777" w:rsidTr="00EC0463">
        <w:trPr>
          <w:trHeight w:val="525"/>
          <w:jc w:val="center"/>
        </w:trPr>
        <w:tc>
          <w:tcPr>
            <w:tcW w:w="1720" w:type="dxa"/>
            <w:shd w:val="clear" w:color="auto" w:fill="CCECFF"/>
            <w:tcMar>
              <w:top w:w="15" w:type="dxa"/>
              <w:left w:w="108" w:type="dxa"/>
              <w:bottom w:w="0" w:type="dxa"/>
              <w:right w:w="108" w:type="dxa"/>
            </w:tcMar>
          </w:tcPr>
          <w:p w14:paraId="427F62C8" w14:textId="77777777" w:rsidR="005A058D" w:rsidRPr="00B2629D" w:rsidRDefault="005A058D" w:rsidP="00AD0CA1">
            <w:pPr>
              <w:pStyle w:val="BodyText"/>
            </w:pPr>
            <w:r w:rsidRPr="00C53720">
              <w:t>Expected Behavior</w:t>
            </w:r>
          </w:p>
        </w:tc>
        <w:tc>
          <w:tcPr>
            <w:tcW w:w="7981" w:type="dxa"/>
            <w:shd w:val="clear" w:color="auto" w:fill="FFFFFF" w:themeFill="background1"/>
            <w:tcMar>
              <w:top w:w="15" w:type="dxa"/>
              <w:left w:w="108" w:type="dxa"/>
              <w:bottom w:w="0" w:type="dxa"/>
              <w:right w:w="108" w:type="dxa"/>
            </w:tcMar>
          </w:tcPr>
          <w:p w14:paraId="34F00D88" w14:textId="5F3EB311" w:rsidR="005A058D" w:rsidRPr="00203112" w:rsidRDefault="007F7A67" w:rsidP="00AD0CA1">
            <w:pPr>
              <w:pStyle w:val="BodyText"/>
              <w:rPr>
                <w:rFonts w:asciiTheme="minorEastAsia" w:hAnsiTheme="minorEastAsia"/>
                <w:sz w:val="14"/>
                <w:szCs w:val="14"/>
                <w:lang w:eastAsia="zh-CN"/>
              </w:rPr>
            </w:pPr>
            <w:r>
              <w:rPr>
                <w:lang w:eastAsia="zh-CN"/>
              </w:rPr>
              <w:t>1.</w:t>
            </w:r>
            <w:r>
              <w:rPr>
                <w:rFonts w:hint="eastAsia"/>
                <w:lang w:eastAsia="zh-CN"/>
              </w:rPr>
              <w:t>选择启动时间和结束时间</w:t>
            </w:r>
          </w:p>
          <w:p w14:paraId="62A49F0E" w14:textId="284DECE3" w:rsidR="005A058D" w:rsidRPr="00203112" w:rsidRDefault="005A058D" w:rsidP="00AD0CA1">
            <w:pPr>
              <w:pStyle w:val="BodyText"/>
              <w:rPr>
                <w:rFonts w:ascii="宋体" w:hAnsi="宋体"/>
                <w:lang w:eastAsia="zh-CN"/>
              </w:rPr>
            </w:pPr>
          </w:p>
        </w:tc>
      </w:tr>
      <w:tr w:rsidR="005A058D" w:rsidRPr="001A5E86" w14:paraId="04A07FE8" w14:textId="77777777" w:rsidTr="00EC0463">
        <w:trPr>
          <w:trHeight w:val="525"/>
          <w:jc w:val="center"/>
        </w:trPr>
        <w:tc>
          <w:tcPr>
            <w:tcW w:w="1720" w:type="dxa"/>
            <w:shd w:val="clear" w:color="auto" w:fill="CCECFF"/>
            <w:tcMar>
              <w:top w:w="15" w:type="dxa"/>
              <w:left w:w="108" w:type="dxa"/>
              <w:bottom w:w="0" w:type="dxa"/>
              <w:right w:w="108" w:type="dxa"/>
            </w:tcMar>
          </w:tcPr>
          <w:p w14:paraId="49896497" w14:textId="295E7751" w:rsidR="005A058D" w:rsidRPr="00C53720" w:rsidRDefault="007F7A67" w:rsidP="00AD0CA1">
            <w:pPr>
              <w:pStyle w:val="BodyText"/>
            </w:pPr>
            <w:r w:rsidRPr="00AD0CA1">
              <w:t>Failure behavior 1</w:t>
            </w:r>
          </w:p>
        </w:tc>
        <w:tc>
          <w:tcPr>
            <w:tcW w:w="7981" w:type="dxa"/>
            <w:shd w:val="clear" w:color="auto" w:fill="FFFFFF" w:themeFill="background1"/>
            <w:tcMar>
              <w:top w:w="15" w:type="dxa"/>
              <w:left w:w="108" w:type="dxa"/>
              <w:bottom w:w="0" w:type="dxa"/>
              <w:right w:w="108" w:type="dxa"/>
            </w:tcMar>
          </w:tcPr>
          <w:p w14:paraId="36E4DA89" w14:textId="5A4EA34A" w:rsidR="005A058D" w:rsidRPr="00F11418" w:rsidRDefault="007F7A67" w:rsidP="00AD0CA1">
            <w:pPr>
              <w:pStyle w:val="BodyText"/>
              <w:rPr>
                <w:lang w:eastAsia="zh-CN"/>
              </w:rPr>
            </w:pPr>
            <w:r>
              <w:rPr>
                <w:rFonts w:hint="eastAsia"/>
                <w:lang w:eastAsia="zh-CN"/>
              </w:rPr>
              <w:t>1</w:t>
            </w:r>
            <w:r>
              <w:rPr>
                <w:lang w:eastAsia="zh-CN"/>
              </w:rPr>
              <w:t>.</w:t>
            </w:r>
            <w:r>
              <w:rPr>
                <w:rFonts w:hint="eastAsia"/>
                <w:lang w:eastAsia="zh-CN"/>
              </w:rPr>
              <w:t>场景结束时间</w:t>
            </w:r>
            <w:r w:rsidRPr="00203112">
              <w:rPr>
                <w:rFonts w:asciiTheme="minorEastAsia" w:hAnsiTheme="minorEastAsia" w:hint="eastAsia"/>
                <w:lang w:eastAsia="zh-CN"/>
              </w:rPr>
              <w:t>编辑完成后需与“场景启动时间”做对比，如结束时间早于开始时间，需提示“结束时间早于开启时间，请重新编辑”</w:t>
            </w:r>
            <w:r>
              <w:rPr>
                <w:rFonts w:asciiTheme="minorEastAsia" w:hAnsiTheme="minorEastAsia" w:hint="eastAsia"/>
                <w:lang w:eastAsia="zh-CN"/>
              </w:rPr>
              <w:t>或直接无法选择</w:t>
            </w:r>
            <w:r w:rsidRPr="00203112">
              <w:rPr>
                <w:rFonts w:asciiTheme="minorEastAsia" w:hAnsiTheme="minorEastAsia" w:hint="eastAsia"/>
                <w:lang w:eastAsia="zh-CN"/>
              </w:rPr>
              <w:t>；</w:t>
            </w:r>
          </w:p>
        </w:tc>
      </w:tr>
      <w:tr w:rsidR="005A058D" w:rsidRPr="001A5E86" w14:paraId="252AC9DC" w14:textId="77777777" w:rsidTr="00EC0463">
        <w:trPr>
          <w:trHeight w:val="525"/>
          <w:jc w:val="center"/>
        </w:trPr>
        <w:tc>
          <w:tcPr>
            <w:tcW w:w="1720" w:type="dxa"/>
            <w:shd w:val="clear" w:color="auto" w:fill="CCECFF"/>
            <w:tcMar>
              <w:top w:w="15" w:type="dxa"/>
              <w:left w:w="108" w:type="dxa"/>
              <w:bottom w:w="0" w:type="dxa"/>
              <w:right w:w="108" w:type="dxa"/>
            </w:tcMar>
          </w:tcPr>
          <w:p w14:paraId="15135304" w14:textId="77777777" w:rsidR="005A058D" w:rsidRPr="00B2629D" w:rsidRDefault="005A058D" w:rsidP="00AD0CA1">
            <w:pPr>
              <w:pStyle w:val="BodyText"/>
            </w:pPr>
            <w:r w:rsidRPr="00C53720">
              <w:t>Post Conditions</w:t>
            </w:r>
          </w:p>
        </w:tc>
        <w:tc>
          <w:tcPr>
            <w:tcW w:w="7981" w:type="dxa"/>
            <w:shd w:val="clear" w:color="auto" w:fill="FFFFFF" w:themeFill="background1"/>
            <w:tcMar>
              <w:top w:w="15" w:type="dxa"/>
              <w:left w:w="108" w:type="dxa"/>
              <w:bottom w:w="0" w:type="dxa"/>
              <w:right w:w="108" w:type="dxa"/>
            </w:tcMar>
          </w:tcPr>
          <w:p w14:paraId="21647009" w14:textId="77777777" w:rsidR="005A058D" w:rsidRPr="00B2629D" w:rsidRDefault="005A058D" w:rsidP="00AD0CA1">
            <w:pPr>
              <w:pStyle w:val="BodyText"/>
            </w:pPr>
            <w:r>
              <w:rPr>
                <w:rFonts w:hint="eastAsia"/>
              </w:rPr>
              <w:t>无</w:t>
            </w:r>
          </w:p>
        </w:tc>
      </w:tr>
    </w:tbl>
    <w:p w14:paraId="6054C5BF" w14:textId="26D6CC0F" w:rsidR="0091711D" w:rsidRDefault="0091711D" w:rsidP="00AE0397">
      <w:pPr>
        <w:pStyle w:val="BodyText"/>
        <w:rPr>
          <w:lang w:val="en-US"/>
        </w:rPr>
      </w:pPr>
    </w:p>
    <w:p w14:paraId="195F130C" w14:textId="7D5F04ED" w:rsidR="00AD0CA1" w:rsidRDefault="00AD0CA1" w:rsidP="00AE0397">
      <w:pPr>
        <w:pStyle w:val="BodyText"/>
        <w:rPr>
          <w:lang w:val="en-US"/>
        </w:rPr>
      </w:pPr>
    </w:p>
    <w:p w14:paraId="414CE305" w14:textId="3DAE1873" w:rsidR="00AD0CA1" w:rsidRDefault="00AD0CA1" w:rsidP="00AE0397">
      <w:pPr>
        <w:pStyle w:val="BodyText"/>
        <w:rPr>
          <w:lang w:val="en-US"/>
        </w:rPr>
      </w:pPr>
    </w:p>
    <w:p w14:paraId="5AECC140" w14:textId="58CF2AFE" w:rsidR="00AD0CA1" w:rsidRDefault="00AD0CA1" w:rsidP="00456276">
      <w:pPr>
        <w:pStyle w:val="Heading5"/>
      </w:pPr>
      <w:r>
        <w:rPr>
          <w:rFonts w:hint="eastAsia"/>
          <w:lang w:eastAsia="zh-CN"/>
        </w:rPr>
        <w:t>上传时选择重复周期</w:t>
      </w:r>
    </w:p>
    <w:p w14:paraId="646FFDF1" w14:textId="09613246" w:rsidR="00AD0CA1" w:rsidRDefault="00AD0CA1" w:rsidP="00AE0397">
      <w:pPr>
        <w:pStyle w:val="BodyText"/>
        <w:rPr>
          <w:lang w:val="en-US"/>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AD0CA1" w:rsidRPr="001A5E86" w14:paraId="04F4F5ED"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5190246A" w14:textId="77777777" w:rsidR="00AD0CA1" w:rsidRPr="00B2629D" w:rsidRDefault="00AD0CA1" w:rsidP="00AD0CA1">
            <w:pPr>
              <w:pStyle w:val="BodyText"/>
            </w:pPr>
            <w:r w:rsidRPr="00B2629D">
              <w:lastRenderedPageBreak/>
              <w:t>Req ID</w:t>
            </w:r>
          </w:p>
          <w:p w14:paraId="21D1EA46" w14:textId="77777777" w:rsidR="00AD0CA1" w:rsidRPr="00B2629D" w:rsidRDefault="00AD0CA1" w:rsidP="00AD0CA1">
            <w:pPr>
              <w:pStyle w:val="BodyText"/>
            </w:pPr>
            <w:r w:rsidRPr="00B2629D">
              <w:t>需求标识</w:t>
            </w:r>
          </w:p>
        </w:tc>
        <w:tc>
          <w:tcPr>
            <w:tcW w:w="7981" w:type="dxa"/>
            <w:shd w:val="clear" w:color="auto" w:fill="FFFFFF" w:themeFill="background1"/>
            <w:tcMar>
              <w:top w:w="15" w:type="dxa"/>
              <w:left w:w="108" w:type="dxa"/>
              <w:bottom w:w="0" w:type="dxa"/>
              <w:right w:w="108" w:type="dxa"/>
            </w:tcMar>
            <w:vAlign w:val="center"/>
            <w:hideMark/>
          </w:tcPr>
          <w:p w14:paraId="0D154B43" w14:textId="05A49143" w:rsidR="00AD0CA1" w:rsidRPr="002A049A" w:rsidRDefault="00AD0CA1" w:rsidP="00AD0CA1">
            <w:pPr>
              <w:pStyle w:val="BodyText"/>
              <w:rPr>
                <w:rFonts w:eastAsia="Yu Mincho"/>
                <w:lang w:eastAsia="zh-CN"/>
              </w:rPr>
            </w:pPr>
            <w:r w:rsidRPr="002A049A">
              <w:rPr>
                <w:rFonts w:hint="eastAsia"/>
                <w:lang w:eastAsia="zh-CN"/>
              </w:rPr>
              <w:t>0</w:t>
            </w:r>
            <w:r w:rsidR="002C1859">
              <w:rPr>
                <w:lang w:eastAsia="zh-CN"/>
              </w:rPr>
              <w:t>24</w:t>
            </w:r>
            <w:r w:rsidRPr="002A049A">
              <w:rPr>
                <w:lang w:eastAsia="zh-CN"/>
              </w:rPr>
              <w:t xml:space="preserve"> </w:t>
            </w:r>
            <w:r w:rsidR="002C1859">
              <w:rPr>
                <w:rFonts w:hint="eastAsia"/>
                <w:lang w:eastAsia="zh-CN"/>
              </w:rPr>
              <w:t>上传时选择重复周期</w:t>
            </w:r>
          </w:p>
        </w:tc>
      </w:tr>
      <w:tr w:rsidR="00AD0CA1" w:rsidRPr="001A5E86" w14:paraId="76E16660"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448B3B7F" w14:textId="77777777" w:rsidR="00AD0CA1" w:rsidRPr="00B2629D" w:rsidRDefault="00AD0CA1" w:rsidP="00AD0CA1">
            <w:pPr>
              <w:pStyle w:val="BodyText"/>
            </w:pPr>
            <w:r w:rsidRPr="00B2629D">
              <w:t>Title</w:t>
            </w:r>
          </w:p>
          <w:p w14:paraId="2C764C08" w14:textId="77777777" w:rsidR="00AD0CA1" w:rsidRPr="00B2629D" w:rsidRDefault="00AD0CA1" w:rsidP="00AD0CA1">
            <w:pPr>
              <w:pStyle w:val="BodyText"/>
            </w:pPr>
            <w:r w:rsidRPr="00B2629D">
              <w:t>标题</w:t>
            </w:r>
          </w:p>
        </w:tc>
        <w:tc>
          <w:tcPr>
            <w:tcW w:w="7981" w:type="dxa"/>
            <w:shd w:val="clear" w:color="auto" w:fill="FFFFFF" w:themeFill="background1"/>
            <w:tcMar>
              <w:top w:w="15" w:type="dxa"/>
              <w:left w:w="108" w:type="dxa"/>
              <w:bottom w:w="0" w:type="dxa"/>
              <w:right w:w="108" w:type="dxa"/>
            </w:tcMar>
            <w:vAlign w:val="center"/>
          </w:tcPr>
          <w:p w14:paraId="514FA107" w14:textId="77777777" w:rsidR="00AD0CA1" w:rsidRPr="00455C74" w:rsidRDefault="00AD0CA1" w:rsidP="00AD0CA1">
            <w:pPr>
              <w:pStyle w:val="BodyText"/>
              <w:rPr>
                <w:lang w:eastAsia="zh-CN"/>
              </w:rPr>
            </w:pPr>
            <w:r>
              <w:rPr>
                <w:rFonts w:hint="eastAsia"/>
                <w:lang w:eastAsia="zh-CN"/>
              </w:rPr>
              <w:t>场景“重复周期”的添加及要求</w:t>
            </w:r>
          </w:p>
        </w:tc>
      </w:tr>
      <w:tr w:rsidR="00AD0CA1" w:rsidRPr="001A5E86" w14:paraId="10415A40"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4021731A" w14:textId="77777777" w:rsidR="00AD0CA1" w:rsidRPr="00B2629D" w:rsidRDefault="00AD0CA1" w:rsidP="00AD0CA1">
            <w:pPr>
              <w:pStyle w:val="BodyText"/>
            </w:pPr>
            <w:r w:rsidRPr="00B2629D">
              <w:t>Description</w:t>
            </w:r>
          </w:p>
          <w:p w14:paraId="5E497A98" w14:textId="77777777" w:rsidR="00AD0CA1" w:rsidRPr="00B2629D" w:rsidRDefault="00AD0CA1" w:rsidP="00AD0CA1">
            <w:pPr>
              <w:pStyle w:val="BodyText"/>
            </w:pPr>
            <w:r w:rsidRPr="00B2629D">
              <w:t>描述</w:t>
            </w:r>
          </w:p>
        </w:tc>
        <w:tc>
          <w:tcPr>
            <w:tcW w:w="7981" w:type="dxa"/>
            <w:shd w:val="clear" w:color="auto" w:fill="FFFFFF" w:themeFill="background1"/>
            <w:tcMar>
              <w:top w:w="15" w:type="dxa"/>
              <w:left w:w="108" w:type="dxa"/>
              <w:bottom w:w="0" w:type="dxa"/>
              <w:right w:w="108" w:type="dxa"/>
            </w:tcMar>
            <w:vAlign w:val="center"/>
          </w:tcPr>
          <w:p w14:paraId="41DE6876" w14:textId="77777777" w:rsidR="00AD0CA1" w:rsidRDefault="00AD0CA1" w:rsidP="00AD0CA1">
            <w:pPr>
              <w:pStyle w:val="BodyText"/>
              <w:rPr>
                <w:lang w:eastAsia="zh-CN"/>
              </w:rPr>
            </w:pPr>
            <w:r>
              <w:rPr>
                <w:rFonts w:hint="eastAsia"/>
                <w:lang w:eastAsia="zh-CN"/>
              </w:rPr>
              <w:t>运营团队打开</w:t>
            </w:r>
            <w:r>
              <w:rPr>
                <w:rFonts w:hint="eastAsia"/>
                <w:lang w:eastAsia="zh-CN"/>
              </w:rPr>
              <w:t>C</w:t>
            </w:r>
            <w:r>
              <w:rPr>
                <w:lang w:eastAsia="zh-CN"/>
              </w:rPr>
              <w:t xml:space="preserve">MS </w:t>
            </w:r>
            <w:r>
              <w:rPr>
                <w:rFonts w:hint="eastAsia"/>
                <w:lang w:eastAsia="zh-CN"/>
              </w:rPr>
              <w:t>p</w:t>
            </w:r>
            <w:r>
              <w:rPr>
                <w:lang w:eastAsia="zh-CN"/>
              </w:rPr>
              <w:t>ortal</w:t>
            </w:r>
            <w:r>
              <w:rPr>
                <w:rFonts w:hint="eastAsia"/>
                <w:lang w:eastAsia="zh-CN"/>
              </w:rPr>
              <w:t>网页，点击场景添加按钮后，弹出上传弹框。在上传弹框中进行场景重复周期的添加；</w:t>
            </w:r>
          </w:p>
          <w:p w14:paraId="0C5A49AB" w14:textId="49005134" w:rsidR="00AD0CA1" w:rsidRPr="005923FF" w:rsidRDefault="00AD0CA1" w:rsidP="00AD0CA1">
            <w:pPr>
              <w:pStyle w:val="BodyText"/>
              <w:rPr>
                <w:rFonts w:asciiTheme="minorEastAsia" w:hAnsiTheme="minorEastAsia"/>
                <w:lang w:eastAsia="zh-CN"/>
              </w:rPr>
            </w:pPr>
            <w:r>
              <w:rPr>
                <w:rFonts w:asciiTheme="minorEastAsia" w:hAnsiTheme="minorEastAsia" w:hint="eastAsia"/>
                <w:lang w:eastAsia="zh-CN"/>
              </w:rPr>
              <w:t>1</w:t>
            </w:r>
            <w:r>
              <w:rPr>
                <w:rFonts w:asciiTheme="minorEastAsia" w:hAnsiTheme="minorEastAsia"/>
                <w:lang w:eastAsia="zh-CN"/>
              </w:rPr>
              <w:t>.</w:t>
            </w:r>
            <w:r w:rsidRPr="005923FF">
              <w:rPr>
                <w:rFonts w:asciiTheme="minorEastAsia" w:hAnsiTheme="minorEastAsia" w:hint="eastAsia"/>
                <w:lang w:eastAsia="zh-CN"/>
              </w:rPr>
              <w:t>当“重复周期”选择为“每天”时，自动置灰</w:t>
            </w:r>
            <w:r>
              <w:rPr>
                <w:rFonts w:asciiTheme="minorEastAsia" w:hAnsiTheme="minorEastAsia" w:hint="eastAsia"/>
                <w:lang w:eastAsia="zh-CN"/>
              </w:rPr>
              <w:t>场景开始/结束时间中</w:t>
            </w:r>
            <w:r w:rsidRPr="005923FF">
              <w:rPr>
                <w:rFonts w:asciiTheme="minorEastAsia" w:hAnsiTheme="minorEastAsia" w:hint="eastAsia"/>
                <w:lang w:eastAsia="zh-CN"/>
              </w:rPr>
              <w:t>“月、日、星期”项为不可</w:t>
            </w:r>
            <w:r>
              <w:rPr>
                <w:rFonts w:asciiTheme="minorEastAsia" w:hAnsiTheme="minorEastAsia" w:hint="eastAsia"/>
                <w:lang w:eastAsia="zh-CN"/>
              </w:rPr>
              <w:t>输入</w:t>
            </w:r>
            <w:r w:rsidRPr="005923FF">
              <w:rPr>
                <w:rFonts w:asciiTheme="minorEastAsia" w:hAnsiTheme="minorEastAsia" w:hint="eastAsia"/>
                <w:lang w:eastAsia="zh-CN"/>
              </w:rPr>
              <w:t>；</w:t>
            </w:r>
          </w:p>
          <w:p w14:paraId="7EC8CD94" w14:textId="7C32B9F1" w:rsidR="00AD0CA1" w:rsidRPr="005923FF" w:rsidRDefault="00AD0CA1" w:rsidP="00AD0CA1">
            <w:pPr>
              <w:pStyle w:val="BodyText"/>
              <w:rPr>
                <w:rFonts w:asciiTheme="minorEastAsia" w:hAnsiTheme="minorEastAsia"/>
                <w:lang w:eastAsia="zh-CN"/>
              </w:rPr>
            </w:pPr>
            <w:r>
              <w:rPr>
                <w:rFonts w:asciiTheme="minorEastAsia" w:hAnsiTheme="minorEastAsia" w:hint="eastAsia"/>
                <w:lang w:eastAsia="zh-CN"/>
              </w:rPr>
              <w:t>2</w:t>
            </w:r>
            <w:r>
              <w:rPr>
                <w:rFonts w:asciiTheme="minorEastAsia" w:hAnsiTheme="minorEastAsia"/>
                <w:lang w:eastAsia="zh-CN"/>
              </w:rPr>
              <w:t>.</w:t>
            </w:r>
            <w:r w:rsidRPr="005923FF">
              <w:rPr>
                <w:rFonts w:asciiTheme="minorEastAsia" w:hAnsiTheme="minorEastAsia" w:hint="eastAsia"/>
                <w:lang w:eastAsia="zh-CN"/>
              </w:rPr>
              <w:t>当“重复周期”选择为“每周”时，自动置灰</w:t>
            </w:r>
            <w:r>
              <w:rPr>
                <w:rFonts w:asciiTheme="minorEastAsia" w:hAnsiTheme="minorEastAsia" w:hint="eastAsia"/>
                <w:lang w:eastAsia="zh-CN"/>
              </w:rPr>
              <w:t>场景开始/结束时间中</w:t>
            </w:r>
            <w:r w:rsidRPr="005923FF">
              <w:rPr>
                <w:rFonts w:asciiTheme="minorEastAsia" w:hAnsiTheme="minorEastAsia" w:hint="eastAsia"/>
                <w:lang w:eastAsia="zh-CN"/>
              </w:rPr>
              <w:t>“月、日”项为不可</w:t>
            </w:r>
            <w:r>
              <w:rPr>
                <w:rFonts w:asciiTheme="minorEastAsia" w:hAnsiTheme="minorEastAsia" w:hint="eastAsia"/>
                <w:lang w:eastAsia="zh-CN"/>
              </w:rPr>
              <w:t>输入</w:t>
            </w:r>
            <w:r w:rsidRPr="005923FF">
              <w:rPr>
                <w:rFonts w:asciiTheme="minorEastAsia" w:hAnsiTheme="minorEastAsia" w:hint="eastAsia"/>
                <w:lang w:eastAsia="zh-CN"/>
              </w:rPr>
              <w:t>；</w:t>
            </w:r>
          </w:p>
          <w:p w14:paraId="7883AA43" w14:textId="4210FACC" w:rsidR="00AD0CA1" w:rsidRDefault="00AD0CA1" w:rsidP="00AD0CA1">
            <w:pPr>
              <w:pStyle w:val="BodyText"/>
              <w:rPr>
                <w:rFonts w:asciiTheme="minorEastAsia" w:hAnsiTheme="minorEastAsia"/>
                <w:lang w:eastAsia="zh-CN"/>
              </w:rPr>
            </w:pPr>
            <w:r>
              <w:rPr>
                <w:rFonts w:asciiTheme="minorEastAsia" w:hAnsiTheme="minorEastAsia" w:hint="eastAsia"/>
                <w:lang w:eastAsia="zh-CN"/>
              </w:rPr>
              <w:t>3</w:t>
            </w:r>
            <w:r>
              <w:rPr>
                <w:rFonts w:asciiTheme="minorEastAsia" w:hAnsiTheme="minorEastAsia"/>
                <w:lang w:eastAsia="zh-CN"/>
              </w:rPr>
              <w:t>.</w:t>
            </w:r>
            <w:r w:rsidRPr="005923FF">
              <w:rPr>
                <w:rFonts w:asciiTheme="minorEastAsia" w:hAnsiTheme="minorEastAsia" w:hint="eastAsia"/>
                <w:lang w:eastAsia="zh-CN"/>
              </w:rPr>
              <w:t>当“重复周期”选择为“每月”时，自动置灰</w:t>
            </w:r>
            <w:r>
              <w:rPr>
                <w:rFonts w:asciiTheme="minorEastAsia" w:hAnsiTheme="minorEastAsia" w:hint="eastAsia"/>
                <w:lang w:eastAsia="zh-CN"/>
              </w:rPr>
              <w:t>场景开始/结束时间中</w:t>
            </w:r>
            <w:r w:rsidRPr="005923FF">
              <w:rPr>
                <w:rFonts w:asciiTheme="minorEastAsia" w:hAnsiTheme="minorEastAsia" w:hint="eastAsia"/>
                <w:lang w:eastAsia="zh-CN"/>
              </w:rPr>
              <w:t>“月、星期” 项为不可</w:t>
            </w:r>
            <w:r>
              <w:rPr>
                <w:rFonts w:asciiTheme="minorEastAsia" w:hAnsiTheme="minorEastAsia" w:hint="eastAsia"/>
                <w:lang w:eastAsia="zh-CN"/>
              </w:rPr>
              <w:t>输入</w:t>
            </w:r>
            <w:r w:rsidRPr="005923FF">
              <w:rPr>
                <w:rFonts w:asciiTheme="minorEastAsia" w:hAnsiTheme="minorEastAsia" w:hint="eastAsia"/>
                <w:lang w:eastAsia="zh-CN"/>
              </w:rPr>
              <w:t>；</w:t>
            </w:r>
          </w:p>
          <w:p w14:paraId="43F1045E" w14:textId="587A9390" w:rsidR="00AD0CA1" w:rsidRPr="00455C74" w:rsidRDefault="00AD0CA1" w:rsidP="00AD0CA1">
            <w:pPr>
              <w:pStyle w:val="BodyText"/>
              <w:rPr>
                <w:lang w:eastAsia="zh-CN"/>
              </w:rPr>
            </w:pPr>
            <w:r>
              <w:rPr>
                <w:rFonts w:asciiTheme="minorEastAsia" w:hAnsiTheme="minorEastAsia" w:hint="eastAsia"/>
                <w:lang w:eastAsia="zh-CN"/>
              </w:rPr>
              <w:t>4</w:t>
            </w:r>
            <w:r>
              <w:rPr>
                <w:rFonts w:asciiTheme="minorEastAsia" w:hAnsiTheme="minorEastAsia"/>
                <w:lang w:eastAsia="zh-CN"/>
              </w:rPr>
              <w:t>.</w:t>
            </w:r>
            <w:r w:rsidRPr="005923FF">
              <w:rPr>
                <w:rFonts w:asciiTheme="minorEastAsia" w:hAnsiTheme="minorEastAsia" w:hint="eastAsia"/>
                <w:lang w:eastAsia="zh-CN"/>
              </w:rPr>
              <w:t>当“重复周期”选择为“每年”时，自动置灰</w:t>
            </w:r>
            <w:r>
              <w:rPr>
                <w:rFonts w:asciiTheme="minorEastAsia" w:hAnsiTheme="minorEastAsia" w:hint="eastAsia"/>
                <w:lang w:eastAsia="zh-CN"/>
              </w:rPr>
              <w:t>场景开始/结束时间中</w:t>
            </w:r>
            <w:r w:rsidRPr="005923FF">
              <w:rPr>
                <w:rFonts w:asciiTheme="minorEastAsia" w:hAnsiTheme="minorEastAsia" w:hint="eastAsia"/>
                <w:lang w:eastAsia="zh-CN"/>
              </w:rPr>
              <w:t>“星期” 项为不可</w:t>
            </w:r>
            <w:r>
              <w:rPr>
                <w:rFonts w:asciiTheme="minorEastAsia" w:hAnsiTheme="minorEastAsia" w:hint="eastAsia"/>
                <w:lang w:eastAsia="zh-CN"/>
              </w:rPr>
              <w:t>输入</w:t>
            </w:r>
            <w:r w:rsidRPr="005923FF">
              <w:rPr>
                <w:rFonts w:asciiTheme="minorEastAsia" w:hAnsiTheme="minorEastAsia" w:hint="eastAsia"/>
                <w:lang w:eastAsia="zh-CN"/>
              </w:rPr>
              <w:t>；</w:t>
            </w:r>
          </w:p>
        </w:tc>
      </w:tr>
      <w:tr w:rsidR="00AD0CA1" w:rsidRPr="001A5E86" w14:paraId="5E611821" w14:textId="77777777" w:rsidTr="00EC0463">
        <w:trPr>
          <w:trHeight w:val="525"/>
          <w:jc w:val="center"/>
        </w:trPr>
        <w:tc>
          <w:tcPr>
            <w:tcW w:w="1720" w:type="dxa"/>
            <w:shd w:val="clear" w:color="auto" w:fill="CCECFF"/>
            <w:tcMar>
              <w:top w:w="15" w:type="dxa"/>
              <w:left w:w="108" w:type="dxa"/>
              <w:bottom w:w="0" w:type="dxa"/>
              <w:right w:w="108" w:type="dxa"/>
            </w:tcMar>
          </w:tcPr>
          <w:p w14:paraId="36300365" w14:textId="77777777" w:rsidR="00AD0CA1" w:rsidRPr="00B2629D" w:rsidRDefault="00AD0CA1" w:rsidP="00AD0CA1">
            <w:pPr>
              <w:pStyle w:val="BodyText"/>
            </w:pPr>
            <w:r w:rsidRPr="00C53720">
              <w:t>Pre-Conditions</w:t>
            </w:r>
          </w:p>
        </w:tc>
        <w:tc>
          <w:tcPr>
            <w:tcW w:w="7981" w:type="dxa"/>
            <w:shd w:val="clear" w:color="auto" w:fill="FFFFFF" w:themeFill="background1"/>
            <w:tcMar>
              <w:top w:w="15" w:type="dxa"/>
              <w:left w:w="108" w:type="dxa"/>
              <w:bottom w:w="0" w:type="dxa"/>
              <w:right w:w="108" w:type="dxa"/>
            </w:tcMar>
          </w:tcPr>
          <w:p w14:paraId="0D645D6F" w14:textId="145F49E5" w:rsidR="00AD0CA1" w:rsidRPr="00C10D80" w:rsidRDefault="00A77C34" w:rsidP="00AD0CA1">
            <w:pPr>
              <w:pStyle w:val="BodyText"/>
              <w:rPr>
                <w:lang w:eastAsia="zh-CN"/>
              </w:rPr>
            </w:pPr>
            <w:r>
              <w:rPr>
                <w:rFonts w:hint="eastAsia"/>
                <w:lang w:eastAsia="zh-CN"/>
              </w:rPr>
              <w:t>完成“场景添加准备”</w:t>
            </w:r>
          </w:p>
        </w:tc>
      </w:tr>
      <w:tr w:rsidR="00AD0CA1" w:rsidRPr="001A5E86" w14:paraId="67921B8E" w14:textId="77777777" w:rsidTr="00EC0463">
        <w:trPr>
          <w:trHeight w:val="525"/>
          <w:jc w:val="center"/>
        </w:trPr>
        <w:tc>
          <w:tcPr>
            <w:tcW w:w="1720" w:type="dxa"/>
            <w:shd w:val="clear" w:color="auto" w:fill="CCECFF"/>
            <w:tcMar>
              <w:top w:w="15" w:type="dxa"/>
              <w:left w:w="108" w:type="dxa"/>
              <w:bottom w:w="0" w:type="dxa"/>
              <w:right w:w="108" w:type="dxa"/>
            </w:tcMar>
          </w:tcPr>
          <w:p w14:paraId="4DE79BA7" w14:textId="77777777" w:rsidR="00AD0CA1" w:rsidRPr="00B2629D" w:rsidRDefault="00AD0CA1" w:rsidP="00AD0CA1">
            <w:pPr>
              <w:pStyle w:val="BodyText"/>
            </w:pPr>
            <w:r w:rsidRPr="00C53720">
              <w:t>Trigger</w:t>
            </w:r>
          </w:p>
        </w:tc>
        <w:tc>
          <w:tcPr>
            <w:tcW w:w="7981" w:type="dxa"/>
            <w:shd w:val="clear" w:color="auto" w:fill="FFFFFF" w:themeFill="background1"/>
            <w:tcMar>
              <w:top w:w="15" w:type="dxa"/>
              <w:left w:w="108" w:type="dxa"/>
              <w:bottom w:w="0" w:type="dxa"/>
              <w:right w:w="108" w:type="dxa"/>
            </w:tcMar>
          </w:tcPr>
          <w:p w14:paraId="494B4490" w14:textId="77777777" w:rsidR="00AD0CA1" w:rsidRPr="00B2629D" w:rsidRDefault="00AD0CA1" w:rsidP="00AD0CA1">
            <w:pPr>
              <w:pStyle w:val="BodyText"/>
            </w:pPr>
            <w:r>
              <w:rPr>
                <w:rFonts w:hint="eastAsia"/>
              </w:rPr>
              <w:t>点击场景添加按钮</w:t>
            </w:r>
          </w:p>
        </w:tc>
      </w:tr>
      <w:tr w:rsidR="00AD0CA1" w:rsidRPr="001A5E86" w14:paraId="395BA13C" w14:textId="77777777" w:rsidTr="00EC0463">
        <w:trPr>
          <w:trHeight w:val="525"/>
          <w:jc w:val="center"/>
        </w:trPr>
        <w:tc>
          <w:tcPr>
            <w:tcW w:w="1720" w:type="dxa"/>
            <w:shd w:val="clear" w:color="auto" w:fill="CCECFF"/>
            <w:tcMar>
              <w:top w:w="15" w:type="dxa"/>
              <w:left w:w="108" w:type="dxa"/>
              <w:bottom w:w="0" w:type="dxa"/>
              <w:right w:w="108" w:type="dxa"/>
            </w:tcMar>
          </w:tcPr>
          <w:p w14:paraId="6B380F38" w14:textId="77777777" w:rsidR="00AD0CA1" w:rsidRPr="00B2629D" w:rsidRDefault="00AD0CA1" w:rsidP="00AD0CA1">
            <w:pPr>
              <w:pStyle w:val="BodyText"/>
            </w:pPr>
            <w:r w:rsidRPr="00C53720">
              <w:t>Expected Behavior</w:t>
            </w:r>
          </w:p>
        </w:tc>
        <w:tc>
          <w:tcPr>
            <w:tcW w:w="7981" w:type="dxa"/>
            <w:shd w:val="clear" w:color="auto" w:fill="FFFFFF" w:themeFill="background1"/>
            <w:tcMar>
              <w:top w:w="15" w:type="dxa"/>
              <w:left w:w="108" w:type="dxa"/>
              <w:bottom w:w="0" w:type="dxa"/>
              <w:right w:w="108" w:type="dxa"/>
            </w:tcMar>
          </w:tcPr>
          <w:p w14:paraId="60ACC21D" w14:textId="77777777" w:rsidR="00AD0CA1" w:rsidRPr="00C10D80" w:rsidRDefault="00AD0CA1" w:rsidP="00AD0CA1">
            <w:pPr>
              <w:pStyle w:val="BodyText"/>
              <w:rPr>
                <w:lang w:eastAsia="zh-CN"/>
              </w:rPr>
            </w:pPr>
            <w:r>
              <w:rPr>
                <w:rFonts w:hint="eastAsia"/>
                <w:lang w:eastAsia="zh-CN"/>
              </w:rPr>
              <w:t>1</w:t>
            </w:r>
            <w:r>
              <w:rPr>
                <w:lang w:eastAsia="zh-CN"/>
              </w:rPr>
              <w:t>.</w:t>
            </w:r>
            <w:r w:rsidRPr="00C10D80">
              <w:rPr>
                <w:rFonts w:hint="eastAsia"/>
                <w:lang w:eastAsia="zh-CN"/>
              </w:rPr>
              <w:t>打开</w:t>
            </w:r>
            <w:r w:rsidRPr="00C10D80">
              <w:rPr>
                <w:rFonts w:hint="eastAsia"/>
                <w:lang w:eastAsia="zh-CN"/>
              </w:rPr>
              <w:t>Por</w:t>
            </w:r>
            <w:r w:rsidRPr="00C10D80">
              <w:rPr>
                <w:lang w:eastAsia="zh-CN"/>
              </w:rPr>
              <w:t>tal</w:t>
            </w:r>
            <w:r w:rsidRPr="00C10D80">
              <w:rPr>
                <w:rFonts w:hint="eastAsia"/>
                <w:lang w:eastAsia="zh-CN"/>
              </w:rPr>
              <w:t>端后，场景添加按钮出现，点击场景添加后弹出场景添加页面；</w:t>
            </w:r>
          </w:p>
          <w:p w14:paraId="3378B8F0" w14:textId="495302F8" w:rsidR="00AD0CA1" w:rsidRPr="007F7A67" w:rsidRDefault="00AD0CA1" w:rsidP="00AD0CA1">
            <w:pPr>
              <w:pStyle w:val="BodyText"/>
              <w:rPr>
                <w:rFonts w:asciiTheme="minorEastAsia" w:hAnsiTheme="minorEastAsia"/>
                <w:sz w:val="14"/>
                <w:szCs w:val="14"/>
              </w:rPr>
            </w:pPr>
            <w:r>
              <w:rPr>
                <w:rFonts w:hint="eastAsia"/>
              </w:rPr>
              <w:t>2</w:t>
            </w:r>
            <w:r>
              <w:t>.</w:t>
            </w:r>
            <w:r>
              <w:rPr>
                <w:rFonts w:hint="eastAsia"/>
              </w:rPr>
              <w:t>选择场景重复周期</w:t>
            </w:r>
          </w:p>
        </w:tc>
      </w:tr>
      <w:tr w:rsidR="007F7A67" w:rsidRPr="001A5E86" w14:paraId="5EC96BA6" w14:textId="77777777" w:rsidTr="00EC0463">
        <w:trPr>
          <w:trHeight w:val="525"/>
          <w:jc w:val="center"/>
        </w:trPr>
        <w:tc>
          <w:tcPr>
            <w:tcW w:w="1720" w:type="dxa"/>
            <w:shd w:val="clear" w:color="auto" w:fill="CCECFF"/>
            <w:tcMar>
              <w:top w:w="15" w:type="dxa"/>
              <w:left w:w="108" w:type="dxa"/>
              <w:bottom w:w="0" w:type="dxa"/>
              <w:right w:w="108" w:type="dxa"/>
            </w:tcMar>
          </w:tcPr>
          <w:p w14:paraId="0B4550AB" w14:textId="16E755A1" w:rsidR="007F7A67" w:rsidRPr="00C53720" w:rsidRDefault="007F7A67" w:rsidP="007F7A67">
            <w:pPr>
              <w:pStyle w:val="BodyText"/>
            </w:pPr>
            <w:r w:rsidRPr="00AD0CA1">
              <w:t>Failure behavior 1</w:t>
            </w:r>
          </w:p>
        </w:tc>
        <w:tc>
          <w:tcPr>
            <w:tcW w:w="7981" w:type="dxa"/>
            <w:shd w:val="clear" w:color="auto" w:fill="FFFFFF" w:themeFill="background1"/>
            <w:tcMar>
              <w:top w:w="15" w:type="dxa"/>
              <w:left w:w="108" w:type="dxa"/>
              <w:bottom w:w="0" w:type="dxa"/>
              <w:right w:w="108" w:type="dxa"/>
            </w:tcMar>
          </w:tcPr>
          <w:p w14:paraId="7D3469BD" w14:textId="77777777" w:rsidR="007F7A67" w:rsidRPr="00F11418" w:rsidRDefault="007F7A67" w:rsidP="007F7A67">
            <w:pPr>
              <w:pStyle w:val="BodyText"/>
            </w:pPr>
            <w:r>
              <w:rPr>
                <w:rFonts w:hint="eastAsia"/>
              </w:rPr>
              <w:t>无</w:t>
            </w:r>
          </w:p>
        </w:tc>
      </w:tr>
      <w:tr w:rsidR="007F7A67" w:rsidRPr="001A5E86" w14:paraId="29169422" w14:textId="77777777" w:rsidTr="00EC0463">
        <w:trPr>
          <w:trHeight w:val="525"/>
          <w:jc w:val="center"/>
        </w:trPr>
        <w:tc>
          <w:tcPr>
            <w:tcW w:w="1720" w:type="dxa"/>
            <w:shd w:val="clear" w:color="auto" w:fill="CCECFF"/>
            <w:tcMar>
              <w:top w:w="15" w:type="dxa"/>
              <w:left w:w="108" w:type="dxa"/>
              <w:bottom w:w="0" w:type="dxa"/>
              <w:right w:w="108" w:type="dxa"/>
            </w:tcMar>
          </w:tcPr>
          <w:p w14:paraId="7033A009" w14:textId="224C769E" w:rsidR="007F7A67" w:rsidRDefault="007F7A67" w:rsidP="007F7A67">
            <w:pPr>
              <w:pStyle w:val="BodyText"/>
            </w:pPr>
            <w:r w:rsidRPr="00AD0CA1">
              <w:t>Failure behavior 2</w:t>
            </w:r>
          </w:p>
        </w:tc>
        <w:tc>
          <w:tcPr>
            <w:tcW w:w="7981" w:type="dxa"/>
            <w:shd w:val="clear" w:color="auto" w:fill="FFFFFF" w:themeFill="background1"/>
            <w:tcMar>
              <w:top w:w="15" w:type="dxa"/>
              <w:left w:w="108" w:type="dxa"/>
              <w:bottom w:w="0" w:type="dxa"/>
              <w:right w:w="108" w:type="dxa"/>
            </w:tcMar>
          </w:tcPr>
          <w:p w14:paraId="6A8C72A2" w14:textId="1874A15C" w:rsidR="007F7A67" w:rsidRPr="005923FF" w:rsidRDefault="007F7A67" w:rsidP="007F7A67">
            <w:pPr>
              <w:pStyle w:val="BodyText"/>
              <w:rPr>
                <w:rFonts w:asciiTheme="minorEastAsia" w:hAnsiTheme="minorEastAsia"/>
                <w:lang w:eastAsia="zh-CN"/>
              </w:rPr>
            </w:pPr>
            <w:r>
              <w:rPr>
                <w:rFonts w:asciiTheme="minorEastAsia" w:hAnsiTheme="minorEastAsia" w:hint="eastAsia"/>
                <w:lang w:eastAsia="zh-CN"/>
              </w:rPr>
              <w:t>无</w:t>
            </w:r>
          </w:p>
        </w:tc>
      </w:tr>
      <w:tr w:rsidR="007F7A67" w:rsidRPr="001A5E86" w14:paraId="7B6AB29A" w14:textId="77777777" w:rsidTr="00EC0463">
        <w:trPr>
          <w:trHeight w:val="525"/>
          <w:jc w:val="center"/>
        </w:trPr>
        <w:tc>
          <w:tcPr>
            <w:tcW w:w="1720" w:type="dxa"/>
            <w:shd w:val="clear" w:color="auto" w:fill="CCECFF"/>
            <w:tcMar>
              <w:top w:w="15" w:type="dxa"/>
              <w:left w:w="108" w:type="dxa"/>
              <w:bottom w:w="0" w:type="dxa"/>
              <w:right w:w="108" w:type="dxa"/>
            </w:tcMar>
          </w:tcPr>
          <w:p w14:paraId="623DA9AD" w14:textId="77777777" w:rsidR="007F7A67" w:rsidRPr="00B2629D" w:rsidRDefault="007F7A67" w:rsidP="007F7A67">
            <w:pPr>
              <w:pStyle w:val="BodyText"/>
            </w:pPr>
            <w:r w:rsidRPr="00C53720">
              <w:t>Post Conditions</w:t>
            </w:r>
          </w:p>
        </w:tc>
        <w:tc>
          <w:tcPr>
            <w:tcW w:w="7981" w:type="dxa"/>
            <w:shd w:val="clear" w:color="auto" w:fill="FFFFFF" w:themeFill="background1"/>
            <w:tcMar>
              <w:top w:w="15" w:type="dxa"/>
              <w:left w:w="108" w:type="dxa"/>
              <w:bottom w:w="0" w:type="dxa"/>
              <w:right w:w="108" w:type="dxa"/>
            </w:tcMar>
          </w:tcPr>
          <w:p w14:paraId="72A33D11" w14:textId="77777777" w:rsidR="007F7A67" w:rsidRPr="00B2629D" w:rsidRDefault="007F7A67" w:rsidP="007F7A67">
            <w:pPr>
              <w:pStyle w:val="BodyText"/>
            </w:pPr>
            <w:r>
              <w:rPr>
                <w:rFonts w:hint="eastAsia"/>
              </w:rPr>
              <w:t>无</w:t>
            </w:r>
          </w:p>
        </w:tc>
      </w:tr>
    </w:tbl>
    <w:p w14:paraId="70D255E2" w14:textId="61E16E3B" w:rsidR="00AD0CA1" w:rsidRDefault="00AD0CA1" w:rsidP="00AE0397">
      <w:pPr>
        <w:pStyle w:val="BodyText"/>
        <w:rPr>
          <w:lang w:val="en-US"/>
        </w:rPr>
      </w:pPr>
    </w:p>
    <w:p w14:paraId="204EC4DF" w14:textId="3F28988D" w:rsidR="00EC0463" w:rsidRDefault="00EC0463" w:rsidP="00456276">
      <w:pPr>
        <w:pStyle w:val="Heading5"/>
        <w:rPr>
          <w:lang w:eastAsia="zh-CN"/>
        </w:rPr>
      </w:pPr>
      <w:r>
        <w:rPr>
          <w:rFonts w:hint="eastAsia"/>
          <w:lang w:eastAsia="zh-CN"/>
        </w:rPr>
        <w:t>上传时选择“推送目标”</w:t>
      </w: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EC0463" w:rsidRPr="001A5E86" w14:paraId="68E484E0"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2193F4A2" w14:textId="77777777" w:rsidR="00EC0463" w:rsidRPr="00B2629D" w:rsidRDefault="00EC0463" w:rsidP="00EC0463">
            <w:pPr>
              <w:pStyle w:val="BodyText"/>
            </w:pPr>
            <w:r w:rsidRPr="00B2629D">
              <w:lastRenderedPageBreak/>
              <w:t>Req ID</w:t>
            </w:r>
          </w:p>
          <w:p w14:paraId="441CA525" w14:textId="77777777" w:rsidR="00EC0463" w:rsidRPr="00B2629D" w:rsidRDefault="00EC0463" w:rsidP="00EC0463">
            <w:pPr>
              <w:pStyle w:val="BodyText"/>
            </w:pPr>
            <w:r w:rsidRPr="00B2629D">
              <w:t>需求标识</w:t>
            </w:r>
          </w:p>
        </w:tc>
        <w:tc>
          <w:tcPr>
            <w:tcW w:w="7981" w:type="dxa"/>
            <w:shd w:val="clear" w:color="auto" w:fill="FFFFFF" w:themeFill="background1"/>
            <w:tcMar>
              <w:top w:w="15" w:type="dxa"/>
              <w:left w:w="108" w:type="dxa"/>
              <w:bottom w:w="0" w:type="dxa"/>
              <w:right w:w="108" w:type="dxa"/>
            </w:tcMar>
            <w:vAlign w:val="center"/>
            <w:hideMark/>
          </w:tcPr>
          <w:p w14:paraId="19F8626C" w14:textId="134A1E53" w:rsidR="00EC0463" w:rsidRPr="002A049A" w:rsidRDefault="00EC0463" w:rsidP="00EC0463">
            <w:pPr>
              <w:pStyle w:val="BodyText"/>
              <w:rPr>
                <w:rFonts w:eastAsia="Yu Mincho"/>
                <w:lang w:eastAsia="zh-CN"/>
              </w:rPr>
            </w:pPr>
            <w:r w:rsidRPr="002A049A">
              <w:rPr>
                <w:rFonts w:hint="eastAsia"/>
                <w:lang w:eastAsia="zh-CN"/>
              </w:rPr>
              <w:t>0</w:t>
            </w:r>
            <w:r w:rsidR="009F1F27">
              <w:rPr>
                <w:lang w:eastAsia="zh-CN"/>
              </w:rPr>
              <w:t xml:space="preserve">25 </w:t>
            </w:r>
            <w:r>
              <w:rPr>
                <w:rFonts w:hint="eastAsia"/>
                <w:lang w:eastAsia="zh-CN"/>
              </w:rPr>
              <w:t>上传时</w:t>
            </w:r>
            <w:r w:rsidR="009F1F27">
              <w:rPr>
                <w:rFonts w:hint="eastAsia"/>
                <w:lang w:eastAsia="zh-CN"/>
              </w:rPr>
              <w:t>选择推送目标</w:t>
            </w:r>
          </w:p>
        </w:tc>
      </w:tr>
      <w:tr w:rsidR="00EC0463" w:rsidRPr="001A5E86" w14:paraId="05470C95"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21CA75B2" w14:textId="77777777" w:rsidR="00EC0463" w:rsidRPr="00B2629D" w:rsidRDefault="00EC0463" w:rsidP="00EC0463">
            <w:pPr>
              <w:pStyle w:val="BodyText"/>
            </w:pPr>
            <w:r w:rsidRPr="00B2629D">
              <w:t>Title</w:t>
            </w:r>
          </w:p>
          <w:p w14:paraId="6F11EBDA" w14:textId="77777777" w:rsidR="00EC0463" w:rsidRPr="00B2629D" w:rsidRDefault="00EC0463" w:rsidP="00EC0463">
            <w:pPr>
              <w:pStyle w:val="BodyText"/>
            </w:pPr>
            <w:r w:rsidRPr="00B2629D">
              <w:t>标题</w:t>
            </w:r>
          </w:p>
        </w:tc>
        <w:tc>
          <w:tcPr>
            <w:tcW w:w="7981" w:type="dxa"/>
            <w:shd w:val="clear" w:color="auto" w:fill="FFFFFF" w:themeFill="background1"/>
            <w:tcMar>
              <w:top w:w="15" w:type="dxa"/>
              <w:left w:w="108" w:type="dxa"/>
              <w:bottom w:w="0" w:type="dxa"/>
              <w:right w:w="108" w:type="dxa"/>
            </w:tcMar>
            <w:vAlign w:val="center"/>
          </w:tcPr>
          <w:p w14:paraId="1D920142" w14:textId="0FE2EDF2" w:rsidR="00EC0463" w:rsidRPr="00455C74" w:rsidRDefault="009F1F27" w:rsidP="00EC0463">
            <w:pPr>
              <w:pStyle w:val="BodyText"/>
              <w:rPr>
                <w:lang w:eastAsia="zh-CN"/>
              </w:rPr>
            </w:pPr>
            <w:r>
              <w:rPr>
                <w:rFonts w:hint="eastAsia"/>
                <w:lang w:eastAsia="zh-CN"/>
              </w:rPr>
              <w:t>上传时选择推送目标</w:t>
            </w:r>
          </w:p>
        </w:tc>
      </w:tr>
      <w:tr w:rsidR="00EC0463" w:rsidRPr="001A5E86" w14:paraId="3348E9F9" w14:textId="77777777" w:rsidTr="00EC0463">
        <w:trPr>
          <w:trHeight w:val="262"/>
          <w:jc w:val="center"/>
        </w:trPr>
        <w:tc>
          <w:tcPr>
            <w:tcW w:w="1720" w:type="dxa"/>
            <w:shd w:val="clear" w:color="auto" w:fill="CCECFF"/>
            <w:tcMar>
              <w:top w:w="15" w:type="dxa"/>
              <w:left w:w="108" w:type="dxa"/>
              <w:bottom w:w="0" w:type="dxa"/>
              <w:right w:w="108" w:type="dxa"/>
            </w:tcMar>
            <w:vAlign w:val="center"/>
            <w:hideMark/>
          </w:tcPr>
          <w:p w14:paraId="11BA6E2C" w14:textId="77777777" w:rsidR="00EC0463" w:rsidRPr="00B2629D" w:rsidRDefault="00EC0463" w:rsidP="00EC0463">
            <w:pPr>
              <w:pStyle w:val="BodyText"/>
            </w:pPr>
            <w:r w:rsidRPr="00B2629D">
              <w:t>Description</w:t>
            </w:r>
          </w:p>
          <w:p w14:paraId="382150BF" w14:textId="77777777" w:rsidR="00EC0463" w:rsidRPr="00B2629D" w:rsidRDefault="00EC0463" w:rsidP="00EC0463">
            <w:pPr>
              <w:pStyle w:val="BodyText"/>
            </w:pPr>
            <w:r w:rsidRPr="00B2629D">
              <w:t>描述</w:t>
            </w:r>
          </w:p>
        </w:tc>
        <w:tc>
          <w:tcPr>
            <w:tcW w:w="7981" w:type="dxa"/>
            <w:shd w:val="clear" w:color="auto" w:fill="FFFFFF" w:themeFill="background1"/>
            <w:tcMar>
              <w:top w:w="15" w:type="dxa"/>
              <w:left w:w="108" w:type="dxa"/>
              <w:bottom w:w="0" w:type="dxa"/>
              <w:right w:w="108" w:type="dxa"/>
            </w:tcMar>
            <w:vAlign w:val="center"/>
          </w:tcPr>
          <w:p w14:paraId="71238327" w14:textId="77777777" w:rsidR="00EC0463" w:rsidRPr="00EC0463" w:rsidRDefault="00EC0463" w:rsidP="00EC0463">
            <w:pPr>
              <w:pStyle w:val="BodyText"/>
              <w:rPr>
                <w:color w:val="000000" w:themeColor="text1"/>
                <w:lang w:eastAsia="zh-CN"/>
              </w:rPr>
            </w:pPr>
            <w:r w:rsidRPr="00EC0463">
              <w:rPr>
                <w:rFonts w:asciiTheme="minorEastAsia" w:hAnsiTheme="minorEastAsia" w:hint="eastAsia"/>
                <w:color w:val="000000" w:themeColor="text1"/>
                <w:lang w:eastAsia="zh-CN"/>
              </w:rPr>
              <w:t>点击“</w:t>
            </w:r>
            <w:commentRangeStart w:id="122"/>
            <w:r w:rsidRPr="00EC0463">
              <w:rPr>
                <w:rFonts w:asciiTheme="minorEastAsia" w:hAnsiTheme="minorEastAsia" w:hint="eastAsia"/>
                <w:color w:val="000000" w:themeColor="text1"/>
                <w:lang w:eastAsia="zh-CN"/>
              </w:rPr>
              <w:t>VIN列表上传</w:t>
            </w:r>
            <w:commentRangeEnd w:id="122"/>
            <w:r w:rsidRPr="00EC0463">
              <w:rPr>
                <w:rStyle w:val="CommentReference"/>
                <w:rFonts w:asciiTheme="minorEastAsia" w:hAnsiTheme="minorEastAsia"/>
                <w:color w:val="000000" w:themeColor="text1"/>
                <w:sz w:val="18"/>
                <w:szCs w:val="18"/>
              </w:rPr>
              <w:commentReference w:id="122"/>
            </w:r>
            <w:r w:rsidRPr="00EC0463">
              <w:rPr>
                <w:rFonts w:asciiTheme="minorEastAsia" w:hAnsiTheme="minorEastAsia" w:hint="eastAsia"/>
                <w:color w:val="000000" w:themeColor="text1"/>
                <w:lang w:eastAsia="zh-CN"/>
              </w:rPr>
              <w:t>”</w:t>
            </w:r>
          </w:p>
          <w:p w14:paraId="7A6B7237" w14:textId="632D9B60" w:rsidR="00EC0463" w:rsidRPr="00EC0463" w:rsidRDefault="00EC0463" w:rsidP="00EC0463">
            <w:pPr>
              <w:pStyle w:val="BodyText"/>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Pr="00EC0463">
              <w:rPr>
                <w:rFonts w:asciiTheme="minorEastAsia" w:hAnsiTheme="minorEastAsia" w:hint="eastAsia"/>
                <w:color w:val="000000" w:themeColor="text1"/>
                <w:lang w:eastAsia="zh-CN"/>
              </w:rPr>
              <w:t>文件类型为Excel文件，结尾为“.</w:t>
            </w:r>
            <w:r w:rsidRPr="00EC0463">
              <w:rPr>
                <w:rFonts w:asciiTheme="minorEastAsia" w:hAnsiTheme="minorEastAsia"/>
                <w:color w:val="000000" w:themeColor="text1"/>
                <w:lang w:eastAsia="zh-CN"/>
              </w:rPr>
              <w:t>xlsx”</w:t>
            </w:r>
            <w:r w:rsidRPr="00EC0463">
              <w:rPr>
                <w:rFonts w:asciiTheme="minorEastAsia" w:hAnsiTheme="minorEastAsia" w:hint="eastAsia"/>
                <w:color w:val="000000" w:themeColor="text1"/>
                <w:lang w:eastAsia="zh-CN"/>
              </w:rPr>
              <w:t>或”.</w:t>
            </w:r>
            <w:r w:rsidRPr="00EC0463">
              <w:rPr>
                <w:rFonts w:asciiTheme="minorEastAsia" w:hAnsiTheme="minorEastAsia"/>
                <w:color w:val="000000" w:themeColor="text1"/>
                <w:lang w:eastAsia="zh-CN"/>
              </w:rPr>
              <w:t>xls”;</w:t>
            </w:r>
          </w:p>
          <w:p w14:paraId="07099C59" w14:textId="31DBD2FE" w:rsidR="00EC0463" w:rsidRPr="00EC0463" w:rsidRDefault="00EC0463" w:rsidP="00EC0463">
            <w:pPr>
              <w:pStyle w:val="BodyText"/>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Pr="00EC0463">
              <w:rPr>
                <w:rFonts w:asciiTheme="minorEastAsia" w:hAnsiTheme="minorEastAsia" w:hint="eastAsia"/>
                <w:color w:val="000000" w:themeColor="text1"/>
                <w:lang w:eastAsia="zh-CN"/>
              </w:rPr>
              <w:t>文件最大size不超过</w:t>
            </w:r>
            <w:r w:rsidRPr="00EC0463">
              <w:rPr>
                <w:rFonts w:asciiTheme="minorEastAsia" w:hAnsiTheme="minorEastAsia"/>
                <w:color w:val="000000" w:themeColor="text1"/>
                <w:lang w:eastAsia="zh-CN"/>
              </w:rPr>
              <w:t>10</w:t>
            </w:r>
            <w:r w:rsidRPr="00EC0463">
              <w:rPr>
                <w:rFonts w:asciiTheme="minorEastAsia" w:hAnsiTheme="minorEastAsia" w:hint="eastAsia"/>
                <w:color w:val="000000" w:themeColor="text1"/>
                <w:lang w:eastAsia="zh-CN"/>
              </w:rPr>
              <w:t>MB，如上传文件超过预设范围，则提示“文件大小超出预设范围，请重新上传”；</w:t>
            </w:r>
          </w:p>
          <w:p w14:paraId="16BFB942" w14:textId="28C01047" w:rsidR="00EC0463" w:rsidRPr="00EC0463" w:rsidRDefault="00EC0463" w:rsidP="00EC0463">
            <w:pPr>
              <w:pStyle w:val="BodyText"/>
              <w:rPr>
                <w:rFonts w:asciiTheme="minorEastAsia" w:hAnsiTheme="minorEastAsia"/>
                <w:color w:val="000000" w:themeColor="text1"/>
                <w:lang w:eastAsia="zh-CN"/>
              </w:rPr>
            </w:pPr>
            <w:r>
              <w:rPr>
                <w:rFonts w:asciiTheme="minorEastAsia" w:hAnsiTheme="minorEastAsia"/>
                <w:color w:val="000000" w:themeColor="text1"/>
                <w:lang w:eastAsia="zh-CN"/>
              </w:rPr>
              <w:t>3.</w:t>
            </w:r>
            <w:r w:rsidRPr="00EC0463">
              <w:rPr>
                <w:rFonts w:asciiTheme="minorEastAsia" w:hAnsiTheme="minorEastAsia" w:hint="eastAsia"/>
                <w:color w:val="000000" w:themeColor="text1"/>
                <w:lang w:eastAsia="zh-CN"/>
              </w:rPr>
              <w:t>Excel表头填写“VIN”；</w:t>
            </w:r>
          </w:p>
          <w:p w14:paraId="5432D1EC" w14:textId="77777777" w:rsidR="00EC0463" w:rsidRPr="00EC0463" w:rsidRDefault="00EC0463" w:rsidP="00EC0463">
            <w:pPr>
              <w:pStyle w:val="BodyText"/>
              <w:rPr>
                <w:rFonts w:asciiTheme="minorEastAsia" w:hAnsiTheme="minorEastAsia"/>
                <w:color w:val="000000" w:themeColor="text1"/>
                <w:lang w:eastAsia="zh-CN"/>
              </w:rPr>
            </w:pPr>
            <w:r w:rsidRPr="00EC0463">
              <w:rPr>
                <w:noProof/>
                <w:color w:val="000000" w:themeColor="text1"/>
              </w:rPr>
              <w:drawing>
                <wp:inline distT="0" distB="0" distL="0" distR="0" wp14:anchorId="5D465C14" wp14:editId="6F474D7E">
                  <wp:extent cx="1972945" cy="1021080"/>
                  <wp:effectExtent l="76200" t="76200" r="141605" b="140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1">
                            <a:extLst>
                              <a:ext uri="{28A0092B-C50C-407E-A947-70E740481C1C}">
                                <a14:useLocalDpi xmlns:a14="http://schemas.microsoft.com/office/drawing/2010/main" val="0"/>
                              </a:ext>
                            </a:extLst>
                          </a:blip>
                          <a:srcRect l="103" t="252" r="81224" b="74932"/>
                          <a:stretch/>
                        </pic:blipFill>
                        <pic:spPr bwMode="auto">
                          <a:xfrm>
                            <a:off x="0" y="0"/>
                            <a:ext cx="1986443" cy="1028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EC0463">
              <w:rPr>
                <w:rFonts w:asciiTheme="minorEastAsia" w:hAnsiTheme="minorEastAsia" w:hint="eastAsia"/>
                <w:color w:val="000000" w:themeColor="text1"/>
                <w:lang w:eastAsia="zh-CN"/>
              </w:rPr>
              <w:t>（仅示例）</w:t>
            </w:r>
          </w:p>
          <w:p w14:paraId="3CAC265F" w14:textId="2828E4ED" w:rsidR="00EC0463" w:rsidRPr="00EC0463" w:rsidRDefault="00EC0463" w:rsidP="00EC0463">
            <w:pPr>
              <w:pStyle w:val="BodyText"/>
              <w:rPr>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Pr="00EC0463">
              <w:rPr>
                <w:rFonts w:asciiTheme="minorEastAsia" w:hAnsiTheme="minorEastAsia" w:hint="eastAsia"/>
                <w:color w:val="000000" w:themeColor="text1"/>
                <w:lang w:eastAsia="zh-CN"/>
              </w:rPr>
              <w:t>文件上传成功后需提示该文件名称，并包含有效车辆数目；</w:t>
            </w:r>
          </w:p>
        </w:tc>
      </w:tr>
      <w:tr w:rsidR="00EC0463" w:rsidRPr="001A5E86" w14:paraId="24AB0E4F" w14:textId="77777777" w:rsidTr="00EC0463">
        <w:trPr>
          <w:trHeight w:val="525"/>
          <w:jc w:val="center"/>
        </w:trPr>
        <w:tc>
          <w:tcPr>
            <w:tcW w:w="1720" w:type="dxa"/>
            <w:shd w:val="clear" w:color="auto" w:fill="CCECFF"/>
            <w:tcMar>
              <w:top w:w="15" w:type="dxa"/>
              <w:left w:w="108" w:type="dxa"/>
              <w:bottom w:w="0" w:type="dxa"/>
              <w:right w:w="108" w:type="dxa"/>
            </w:tcMar>
          </w:tcPr>
          <w:p w14:paraId="0F44B8AC" w14:textId="77777777" w:rsidR="00EC0463" w:rsidRPr="00B2629D" w:rsidRDefault="00EC0463" w:rsidP="00EC0463">
            <w:pPr>
              <w:pStyle w:val="BodyText"/>
            </w:pPr>
            <w:r w:rsidRPr="00C53720">
              <w:t>Pre-Conditions</w:t>
            </w:r>
          </w:p>
        </w:tc>
        <w:tc>
          <w:tcPr>
            <w:tcW w:w="7981" w:type="dxa"/>
            <w:shd w:val="clear" w:color="auto" w:fill="FFFFFF" w:themeFill="background1"/>
            <w:tcMar>
              <w:top w:w="15" w:type="dxa"/>
              <w:left w:w="108" w:type="dxa"/>
              <w:bottom w:w="0" w:type="dxa"/>
              <w:right w:w="108" w:type="dxa"/>
            </w:tcMar>
          </w:tcPr>
          <w:p w14:paraId="6C160AD9" w14:textId="45430E63" w:rsidR="00EC0463" w:rsidRPr="00EC0463" w:rsidRDefault="00A77C34" w:rsidP="00EC0463">
            <w:pPr>
              <w:pStyle w:val="BodyText"/>
              <w:rPr>
                <w:color w:val="000000" w:themeColor="text1"/>
                <w:lang w:eastAsia="zh-CN"/>
              </w:rPr>
            </w:pPr>
            <w:r>
              <w:rPr>
                <w:rFonts w:hint="eastAsia"/>
                <w:lang w:eastAsia="zh-CN"/>
              </w:rPr>
              <w:t>完成“场景添加准备”</w:t>
            </w:r>
          </w:p>
        </w:tc>
      </w:tr>
      <w:tr w:rsidR="00EC0463" w:rsidRPr="001A5E86" w14:paraId="0A560DC2" w14:textId="77777777" w:rsidTr="00EC0463">
        <w:trPr>
          <w:trHeight w:val="525"/>
          <w:jc w:val="center"/>
        </w:trPr>
        <w:tc>
          <w:tcPr>
            <w:tcW w:w="1720" w:type="dxa"/>
            <w:shd w:val="clear" w:color="auto" w:fill="CCECFF"/>
            <w:tcMar>
              <w:top w:w="15" w:type="dxa"/>
              <w:left w:w="108" w:type="dxa"/>
              <w:bottom w:w="0" w:type="dxa"/>
              <w:right w:w="108" w:type="dxa"/>
            </w:tcMar>
          </w:tcPr>
          <w:p w14:paraId="5150C0B1" w14:textId="77777777" w:rsidR="00EC0463" w:rsidRPr="00B2629D" w:rsidRDefault="00EC0463" w:rsidP="00EC0463">
            <w:pPr>
              <w:pStyle w:val="BodyText"/>
            </w:pPr>
            <w:r w:rsidRPr="00C53720">
              <w:t>Trigger</w:t>
            </w:r>
          </w:p>
        </w:tc>
        <w:tc>
          <w:tcPr>
            <w:tcW w:w="7981" w:type="dxa"/>
            <w:shd w:val="clear" w:color="auto" w:fill="FFFFFF" w:themeFill="background1"/>
            <w:tcMar>
              <w:top w:w="15" w:type="dxa"/>
              <w:left w:w="108" w:type="dxa"/>
              <w:bottom w:w="0" w:type="dxa"/>
              <w:right w:w="108" w:type="dxa"/>
            </w:tcMar>
          </w:tcPr>
          <w:p w14:paraId="21FD37E5" w14:textId="77777777" w:rsidR="00EC0463" w:rsidRPr="00EC0463" w:rsidRDefault="00EC0463" w:rsidP="00EC0463">
            <w:pPr>
              <w:pStyle w:val="BodyText"/>
              <w:rPr>
                <w:color w:val="000000" w:themeColor="text1"/>
              </w:rPr>
            </w:pPr>
            <w:r w:rsidRPr="00EC0463">
              <w:rPr>
                <w:rFonts w:hint="eastAsia"/>
                <w:color w:val="000000" w:themeColor="text1"/>
              </w:rPr>
              <w:t>点击场景添加按钮</w:t>
            </w:r>
          </w:p>
        </w:tc>
      </w:tr>
      <w:tr w:rsidR="00EC0463" w:rsidRPr="001A5E86" w14:paraId="730E5CB9" w14:textId="77777777" w:rsidTr="00EC0463">
        <w:trPr>
          <w:trHeight w:val="525"/>
          <w:jc w:val="center"/>
        </w:trPr>
        <w:tc>
          <w:tcPr>
            <w:tcW w:w="1720" w:type="dxa"/>
            <w:shd w:val="clear" w:color="auto" w:fill="CCECFF"/>
            <w:tcMar>
              <w:top w:w="15" w:type="dxa"/>
              <w:left w:w="108" w:type="dxa"/>
              <w:bottom w:w="0" w:type="dxa"/>
              <w:right w:w="108" w:type="dxa"/>
            </w:tcMar>
          </w:tcPr>
          <w:p w14:paraId="225A7C7B" w14:textId="77777777" w:rsidR="00EC0463" w:rsidRPr="00B2629D" w:rsidRDefault="00EC0463" w:rsidP="00EC0463">
            <w:pPr>
              <w:pStyle w:val="BodyText"/>
            </w:pPr>
            <w:r w:rsidRPr="00C53720">
              <w:t>Expected Behavior</w:t>
            </w:r>
          </w:p>
        </w:tc>
        <w:tc>
          <w:tcPr>
            <w:tcW w:w="7981" w:type="dxa"/>
            <w:shd w:val="clear" w:color="auto" w:fill="FFFFFF" w:themeFill="background1"/>
            <w:tcMar>
              <w:top w:w="15" w:type="dxa"/>
              <w:left w:w="108" w:type="dxa"/>
              <w:bottom w:w="0" w:type="dxa"/>
              <w:right w:w="108" w:type="dxa"/>
            </w:tcMar>
          </w:tcPr>
          <w:p w14:paraId="6394B80F" w14:textId="2E583B97" w:rsidR="00EC0463" w:rsidRPr="00EC0463" w:rsidRDefault="00487AAF" w:rsidP="00EC0463">
            <w:pPr>
              <w:pStyle w:val="BodyText"/>
              <w:rPr>
                <w:color w:val="000000" w:themeColor="text1"/>
                <w:lang w:eastAsia="zh-CN"/>
              </w:rPr>
            </w:pPr>
            <w:r>
              <w:rPr>
                <w:color w:val="000000" w:themeColor="text1"/>
                <w:lang w:eastAsia="zh-CN"/>
              </w:rPr>
              <w:t>1</w:t>
            </w:r>
            <w:r w:rsidR="00EC0463">
              <w:rPr>
                <w:color w:val="000000" w:themeColor="text1"/>
                <w:lang w:eastAsia="zh-CN"/>
              </w:rPr>
              <w:t>.</w:t>
            </w:r>
            <w:r w:rsidR="00EC0463" w:rsidRPr="00EC0463">
              <w:rPr>
                <w:color w:val="000000" w:themeColor="text1"/>
                <w:lang w:eastAsia="zh-CN"/>
              </w:rPr>
              <w:t>P</w:t>
            </w:r>
            <w:r w:rsidR="00EC0463" w:rsidRPr="00EC0463">
              <w:rPr>
                <w:rFonts w:hint="eastAsia"/>
                <w:color w:val="000000" w:themeColor="text1"/>
                <w:lang w:eastAsia="zh-CN"/>
              </w:rPr>
              <w:t>op-up</w:t>
            </w:r>
            <w:r w:rsidR="00EC0463" w:rsidRPr="00EC0463">
              <w:rPr>
                <w:rFonts w:hint="eastAsia"/>
                <w:color w:val="000000" w:themeColor="text1"/>
                <w:lang w:eastAsia="zh-CN"/>
              </w:rPr>
              <w:t>场景添加页</w:t>
            </w:r>
          </w:p>
          <w:p w14:paraId="42A48E4D" w14:textId="46A8C716" w:rsidR="00EC0463" w:rsidRDefault="00487AAF" w:rsidP="00EC0463">
            <w:pPr>
              <w:pStyle w:val="BodyText"/>
              <w:rPr>
                <w:color w:val="000000" w:themeColor="text1"/>
                <w:lang w:eastAsia="zh-CN"/>
              </w:rPr>
            </w:pPr>
            <w:r>
              <w:rPr>
                <w:color w:val="000000" w:themeColor="text1"/>
                <w:lang w:eastAsia="zh-CN"/>
              </w:rPr>
              <w:t>2</w:t>
            </w:r>
            <w:r w:rsidR="00EC0463">
              <w:rPr>
                <w:color w:val="000000" w:themeColor="text1"/>
                <w:lang w:eastAsia="zh-CN"/>
              </w:rPr>
              <w:t>.</w:t>
            </w:r>
            <w:r w:rsidR="00EC0463">
              <w:rPr>
                <w:rFonts w:hint="eastAsia"/>
                <w:color w:val="000000" w:themeColor="text1"/>
                <w:lang w:eastAsia="zh-CN"/>
              </w:rPr>
              <w:t>点击“</w:t>
            </w:r>
            <w:r w:rsidR="00EC0463">
              <w:rPr>
                <w:rFonts w:hint="eastAsia"/>
                <w:color w:val="000000" w:themeColor="text1"/>
                <w:lang w:eastAsia="zh-CN"/>
              </w:rPr>
              <w:t>V</w:t>
            </w:r>
            <w:r w:rsidR="00EC0463">
              <w:rPr>
                <w:color w:val="000000" w:themeColor="text1"/>
                <w:lang w:eastAsia="zh-CN"/>
              </w:rPr>
              <w:t>IN</w:t>
            </w:r>
            <w:r w:rsidR="00EC0463">
              <w:rPr>
                <w:rFonts w:hint="eastAsia"/>
                <w:color w:val="000000" w:themeColor="text1"/>
                <w:lang w:eastAsia="zh-CN"/>
              </w:rPr>
              <w:t>列表上传”按钮，弹出文件选取界面；</w:t>
            </w:r>
          </w:p>
          <w:p w14:paraId="5B65FFAC" w14:textId="648FC632" w:rsidR="00EC0463" w:rsidRPr="00EC0463" w:rsidRDefault="00487AAF" w:rsidP="00EC0463">
            <w:pPr>
              <w:pStyle w:val="BodyText"/>
              <w:rPr>
                <w:color w:val="000000" w:themeColor="text1"/>
                <w:lang w:eastAsia="zh-CN"/>
              </w:rPr>
            </w:pPr>
            <w:r>
              <w:rPr>
                <w:color w:val="000000" w:themeColor="text1"/>
                <w:lang w:eastAsia="zh-CN"/>
              </w:rPr>
              <w:t>3</w:t>
            </w:r>
            <w:r w:rsidR="00EC0463">
              <w:rPr>
                <w:color w:val="000000" w:themeColor="text1"/>
                <w:lang w:eastAsia="zh-CN"/>
              </w:rPr>
              <w:t>.</w:t>
            </w:r>
            <w:r w:rsidR="00EC0463">
              <w:rPr>
                <w:rFonts w:hint="eastAsia"/>
                <w:color w:val="000000" w:themeColor="text1"/>
                <w:lang w:eastAsia="zh-CN"/>
              </w:rPr>
              <w:t>选取</w:t>
            </w:r>
            <w:r w:rsidR="00EC0463">
              <w:rPr>
                <w:rFonts w:hint="eastAsia"/>
                <w:color w:val="000000" w:themeColor="text1"/>
                <w:lang w:eastAsia="zh-CN"/>
              </w:rPr>
              <w:t>V</w:t>
            </w:r>
            <w:r w:rsidR="00EC0463">
              <w:rPr>
                <w:color w:val="000000" w:themeColor="text1"/>
                <w:lang w:eastAsia="zh-CN"/>
              </w:rPr>
              <w:t>IN</w:t>
            </w:r>
            <w:r w:rsidR="00EC0463">
              <w:rPr>
                <w:rFonts w:hint="eastAsia"/>
                <w:color w:val="000000" w:themeColor="text1"/>
                <w:lang w:eastAsia="zh-CN"/>
              </w:rPr>
              <w:t>文档并点击确定；</w:t>
            </w:r>
          </w:p>
        </w:tc>
      </w:tr>
      <w:tr w:rsidR="00EC0463" w:rsidRPr="001A5E86" w14:paraId="798778D4" w14:textId="77777777" w:rsidTr="00EC0463">
        <w:trPr>
          <w:trHeight w:val="525"/>
          <w:jc w:val="center"/>
        </w:trPr>
        <w:tc>
          <w:tcPr>
            <w:tcW w:w="1720" w:type="dxa"/>
            <w:shd w:val="clear" w:color="auto" w:fill="CCECFF"/>
            <w:tcMar>
              <w:top w:w="15" w:type="dxa"/>
              <w:left w:w="108" w:type="dxa"/>
              <w:bottom w:w="0" w:type="dxa"/>
              <w:right w:w="108" w:type="dxa"/>
            </w:tcMar>
          </w:tcPr>
          <w:p w14:paraId="09080CFD" w14:textId="77777777" w:rsidR="00EC0463" w:rsidRPr="00C53720" w:rsidRDefault="00EC0463" w:rsidP="00EC0463">
            <w:pPr>
              <w:pStyle w:val="BodyText"/>
            </w:pPr>
            <w:r w:rsidRPr="008976CD">
              <w:t xml:space="preserve">Failure behavior </w:t>
            </w:r>
            <w:r>
              <w:t>1</w:t>
            </w:r>
          </w:p>
        </w:tc>
        <w:tc>
          <w:tcPr>
            <w:tcW w:w="7981" w:type="dxa"/>
            <w:shd w:val="clear" w:color="auto" w:fill="FFFFFF" w:themeFill="background1"/>
            <w:tcMar>
              <w:top w:w="15" w:type="dxa"/>
              <w:left w:w="108" w:type="dxa"/>
              <w:bottom w:w="0" w:type="dxa"/>
              <w:right w:w="108" w:type="dxa"/>
            </w:tcMar>
          </w:tcPr>
          <w:p w14:paraId="14E6E90E" w14:textId="77777777" w:rsidR="00EC0463" w:rsidRPr="00EC0463" w:rsidRDefault="00EC0463" w:rsidP="00EC0463">
            <w:pPr>
              <w:pStyle w:val="BodyText"/>
              <w:rPr>
                <w:color w:val="000000" w:themeColor="text1"/>
                <w:lang w:eastAsia="zh-CN"/>
              </w:rPr>
            </w:pPr>
            <w:r w:rsidRPr="00EC0463">
              <w:rPr>
                <w:rFonts w:hint="eastAsia"/>
                <w:color w:val="000000" w:themeColor="text1"/>
                <w:lang w:eastAsia="zh-CN"/>
              </w:rPr>
              <w:t>未出现时，进行后台</w:t>
            </w:r>
            <w:r w:rsidRPr="00EC0463">
              <w:rPr>
                <w:rFonts w:hint="eastAsia"/>
                <w:color w:val="000000" w:themeColor="text1"/>
                <w:lang w:eastAsia="zh-CN"/>
              </w:rPr>
              <w:t>log</w:t>
            </w:r>
            <w:r w:rsidRPr="00EC0463">
              <w:rPr>
                <w:rFonts w:hint="eastAsia"/>
                <w:color w:val="000000" w:themeColor="text1"/>
                <w:lang w:eastAsia="zh-CN"/>
              </w:rPr>
              <w:t>记录</w:t>
            </w:r>
          </w:p>
        </w:tc>
      </w:tr>
      <w:tr w:rsidR="00EC0463" w:rsidRPr="001A5E86" w14:paraId="202836F4" w14:textId="77777777" w:rsidTr="00EC0463">
        <w:trPr>
          <w:trHeight w:val="525"/>
          <w:jc w:val="center"/>
        </w:trPr>
        <w:tc>
          <w:tcPr>
            <w:tcW w:w="1720" w:type="dxa"/>
            <w:shd w:val="clear" w:color="auto" w:fill="CCECFF"/>
            <w:tcMar>
              <w:top w:w="15" w:type="dxa"/>
              <w:left w:w="108" w:type="dxa"/>
              <w:bottom w:w="0" w:type="dxa"/>
              <w:right w:w="108" w:type="dxa"/>
            </w:tcMar>
          </w:tcPr>
          <w:p w14:paraId="5D334670" w14:textId="77777777" w:rsidR="00EC0463" w:rsidRDefault="00EC0463" w:rsidP="00EC0463">
            <w:pPr>
              <w:pStyle w:val="BodyText"/>
            </w:pPr>
            <w:r w:rsidRPr="008976CD">
              <w:t xml:space="preserve">Failure behavior </w:t>
            </w:r>
            <w:r>
              <w:t>2</w:t>
            </w:r>
          </w:p>
        </w:tc>
        <w:tc>
          <w:tcPr>
            <w:tcW w:w="7981" w:type="dxa"/>
            <w:shd w:val="clear" w:color="auto" w:fill="FFFFFF" w:themeFill="background1"/>
            <w:tcMar>
              <w:top w:w="15" w:type="dxa"/>
              <w:left w:w="108" w:type="dxa"/>
              <w:bottom w:w="0" w:type="dxa"/>
              <w:right w:w="108" w:type="dxa"/>
            </w:tcMar>
          </w:tcPr>
          <w:p w14:paraId="13222669" w14:textId="77777777" w:rsidR="00EC0463" w:rsidRPr="00EC0463" w:rsidRDefault="00EC0463" w:rsidP="00EC0463">
            <w:pPr>
              <w:pStyle w:val="BodyText"/>
              <w:rPr>
                <w:rFonts w:asciiTheme="minorEastAsia" w:hAnsiTheme="minorEastAsia"/>
                <w:color w:val="000000" w:themeColor="text1"/>
                <w:lang w:eastAsia="zh-CN"/>
              </w:rPr>
            </w:pPr>
            <w:r w:rsidRPr="00EC0463">
              <w:rPr>
                <w:rFonts w:hint="eastAsia"/>
                <w:color w:val="000000" w:themeColor="text1"/>
                <w:lang w:eastAsia="zh-CN"/>
              </w:rPr>
              <w:t>未出现时，进行后台</w:t>
            </w:r>
            <w:r w:rsidRPr="00EC0463">
              <w:rPr>
                <w:rFonts w:hint="eastAsia"/>
                <w:color w:val="000000" w:themeColor="text1"/>
                <w:lang w:eastAsia="zh-CN"/>
              </w:rPr>
              <w:t>log</w:t>
            </w:r>
            <w:r w:rsidRPr="00EC0463">
              <w:rPr>
                <w:rFonts w:hint="eastAsia"/>
                <w:color w:val="000000" w:themeColor="text1"/>
                <w:lang w:eastAsia="zh-CN"/>
              </w:rPr>
              <w:t>记录</w:t>
            </w:r>
          </w:p>
        </w:tc>
      </w:tr>
      <w:tr w:rsidR="00EC0463" w:rsidRPr="001A5E86" w14:paraId="6F3C2EC4" w14:textId="77777777" w:rsidTr="00EC0463">
        <w:trPr>
          <w:trHeight w:val="525"/>
          <w:jc w:val="center"/>
        </w:trPr>
        <w:tc>
          <w:tcPr>
            <w:tcW w:w="1720" w:type="dxa"/>
            <w:shd w:val="clear" w:color="auto" w:fill="CCECFF"/>
            <w:tcMar>
              <w:top w:w="15" w:type="dxa"/>
              <w:left w:w="108" w:type="dxa"/>
              <w:bottom w:w="0" w:type="dxa"/>
              <w:right w:w="108" w:type="dxa"/>
            </w:tcMar>
          </w:tcPr>
          <w:p w14:paraId="41D0F9F2" w14:textId="4C437282" w:rsidR="00EC0463" w:rsidRDefault="00EC0463" w:rsidP="00EC0463">
            <w:pPr>
              <w:pStyle w:val="BodyText"/>
            </w:pPr>
            <w:r w:rsidRPr="008976CD">
              <w:t xml:space="preserve">Failure behavior </w:t>
            </w:r>
            <w:r w:rsidR="00487AAF">
              <w:t>3</w:t>
            </w:r>
          </w:p>
        </w:tc>
        <w:tc>
          <w:tcPr>
            <w:tcW w:w="7981" w:type="dxa"/>
            <w:shd w:val="clear" w:color="auto" w:fill="FFFFFF" w:themeFill="background1"/>
            <w:tcMar>
              <w:top w:w="15" w:type="dxa"/>
              <w:left w:w="108" w:type="dxa"/>
              <w:bottom w:w="0" w:type="dxa"/>
              <w:right w:w="108" w:type="dxa"/>
            </w:tcMar>
          </w:tcPr>
          <w:p w14:paraId="09118173" w14:textId="77777777" w:rsidR="00EC0463" w:rsidRPr="00EC0463" w:rsidRDefault="00EC0463" w:rsidP="00EC0463">
            <w:pPr>
              <w:pStyle w:val="BodyText"/>
              <w:rPr>
                <w:color w:val="000000" w:themeColor="text1"/>
                <w:lang w:eastAsia="zh-CN"/>
              </w:rPr>
            </w:pPr>
            <w:r w:rsidRPr="00EC0463">
              <w:rPr>
                <w:rFonts w:hint="eastAsia"/>
                <w:color w:val="000000" w:themeColor="text1"/>
                <w:lang w:eastAsia="zh-CN"/>
              </w:rPr>
              <w:t>上传的文件类型不符合要求时，提示文件类型错误，请重新上传；</w:t>
            </w:r>
          </w:p>
          <w:p w14:paraId="7F9FC5A8" w14:textId="77777777" w:rsidR="00EC0463" w:rsidRPr="00EC0463" w:rsidRDefault="00EC0463" w:rsidP="00EC0463">
            <w:pPr>
              <w:pStyle w:val="BodyText"/>
              <w:rPr>
                <w:color w:val="000000" w:themeColor="text1"/>
                <w:lang w:eastAsia="zh-CN"/>
              </w:rPr>
            </w:pPr>
            <w:r w:rsidRPr="00EC0463">
              <w:rPr>
                <w:rFonts w:hint="eastAsia"/>
                <w:color w:val="000000" w:themeColor="text1"/>
                <w:lang w:eastAsia="zh-CN"/>
              </w:rPr>
              <w:t>上传的文件大小不符合要求时，提示文件大小超出支持范围，请重新上传；</w:t>
            </w:r>
          </w:p>
          <w:p w14:paraId="2F6EB6AB" w14:textId="77777777" w:rsidR="00EC0463" w:rsidRPr="00EC0463" w:rsidRDefault="00EC0463" w:rsidP="00EC0463">
            <w:pPr>
              <w:pStyle w:val="BodyText"/>
              <w:rPr>
                <w:color w:val="000000" w:themeColor="text1"/>
                <w:lang w:eastAsia="zh-CN"/>
              </w:rPr>
            </w:pPr>
            <w:r w:rsidRPr="00EC0463">
              <w:rPr>
                <w:rFonts w:hint="eastAsia"/>
                <w:color w:val="000000" w:themeColor="text1"/>
                <w:lang w:eastAsia="zh-CN"/>
              </w:rPr>
              <w:t>上传文件</w:t>
            </w:r>
            <w:r w:rsidRPr="00EC0463">
              <w:rPr>
                <w:rFonts w:hint="eastAsia"/>
                <w:color w:val="000000" w:themeColor="text1"/>
                <w:lang w:eastAsia="zh-CN"/>
              </w:rPr>
              <w:t>VIN</w:t>
            </w:r>
            <w:r w:rsidRPr="00EC0463">
              <w:rPr>
                <w:rFonts w:hint="eastAsia"/>
                <w:color w:val="000000" w:themeColor="text1"/>
                <w:lang w:eastAsia="zh-CN"/>
              </w:rPr>
              <w:t>解析失败时，提示文件解析失败，请重新上传；</w:t>
            </w:r>
          </w:p>
          <w:p w14:paraId="456282AE" w14:textId="77777777" w:rsidR="00EC0463" w:rsidRPr="00EC0463" w:rsidRDefault="00EC0463" w:rsidP="00EC0463">
            <w:pPr>
              <w:pStyle w:val="BodyText"/>
              <w:rPr>
                <w:color w:val="000000" w:themeColor="text1"/>
                <w:lang w:eastAsia="zh-CN"/>
              </w:rPr>
            </w:pPr>
            <w:r w:rsidRPr="00EC0463">
              <w:rPr>
                <w:rFonts w:hint="eastAsia"/>
                <w:color w:val="000000" w:themeColor="text1"/>
                <w:lang w:eastAsia="zh-CN"/>
              </w:rPr>
              <w:t>上传的文件名称最多显示</w:t>
            </w:r>
            <w:r w:rsidRPr="00EC0463">
              <w:rPr>
                <w:rFonts w:hint="eastAsia"/>
                <w:color w:val="000000" w:themeColor="text1"/>
                <w:lang w:eastAsia="zh-CN"/>
              </w:rPr>
              <w:t>1</w:t>
            </w:r>
            <w:r w:rsidRPr="00EC0463">
              <w:rPr>
                <w:color w:val="000000" w:themeColor="text1"/>
                <w:lang w:eastAsia="zh-CN"/>
              </w:rPr>
              <w:t>0</w:t>
            </w:r>
            <w:r w:rsidRPr="00EC0463">
              <w:rPr>
                <w:rFonts w:hint="eastAsia"/>
                <w:color w:val="000000" w:themeColor="text1"/>
                <w:lang w:eastAsia="zh-CN"/>
              </w:rPr>
              <w:t>个字符，如超过该长度只显示前</w:t>
            </w:r>
            <w:r w:rsidRPr="00EC0463">
              <w:rPr>
                <w:rFonts w:hint="eastAsia"/>
                <w:color w:val="000000" w:themeColor="text1"/>
                <w:lang w:eastAsia="zh-CN"/>
              </w:rPr>
              <w:t>1</w:t>
            </w:r>
            <w:r w:rsidRPr="00EC0463">
              <w:rPr>
                <w:color w:val="000000" w:themeColor="text1"/>
                <w:lang w:eastAsia="zh-CN"/>
              </w:rPr>
              <w:t>0</w:t>
            </w:r>
            <w:r w:rsidRPr="00EC0463">
              <w:rPr>
                <w:rFonts w:hint="eastAsia"/>
                <w:color w:val="000000" w:themeColor="text1"/>
                <w:lang w:eastAsia="zh-CN"/>
              </w:rPr>
              <w:t>个字符内容；</w:t>
            </w:r>
          </w:p>
        </w:tc>
      </w:tr>
      <w:tr w:rsidR="00EC0463" w:rsidRPr="001A5E86" w14:paraId="204A4BB0" w14:textId="77777777" w:rsidTr="00EC0463">
        <w:trPr>
          <w:trHeight w:val="525"/>
          <w:jc w:val="center"/>
        </w:trPr>
        <w:tc>
          <w:tcPr>
            <w:tcW w:w="1720" w:type="dxa"/>
            <w:shd w:val="clear" w:color="auto" w:fill="CCECFF"/>
            <w:tcMar>
              <w:top w:w="15" w:type="dxa"/>
              <w:left w:w="108" w:type="dxa"/>
              <w:bottom w:w="0" w:type="dxa"/>
              <w:right w:w="108" w:type="dxa"/>
            </w:tcMar>
          </w:tcPr>
          <w:p w14:paraId="72DB0212" w14:textId="77777777" w:rsidR="00EC0463" w:rsidRPr="00B2629D" w:rsidRDefault="00EC0463" w:rsidP="00EC0463">
            <w:pPr>
              <w:pStyle w:val="BodyText"/>
            </w:pPr>
            <w:r w:rsidRPr="00C53720">
              <w:t>Post Conditions</w:t>
            </w:r>
          </w:p>
        </w:tc>
        <w:tc>
          <w:tcPr>
            <w:tcW w:w="7981" w:type="dxa"/>
            <w:shd w:val="clear" w:color="auto" w:fill="FFFFFF" w:themeFill="background1"/>
            <w:tcMar>
              <w:top w:w="15" w:type="dxa"/>
              <w:left w:w="108" w:type="dxa"/>
              <w:bottom w:w="0" w:type="dxa"/>
              <w:right w:w="108" w:type="dxa"/>
            </w:tcMar>
          </w:tcPr>
          <w:p w14:paraId="56EB69E5" w14:textId="77777777" w:rsidR="00EC0463" w:rsidRPr="00EC0463" w:rsidRDefault="00EC0463" w:rsidP="00EC0463">
            <w:pPr>
              <w:pStyle w:val="BodyText"/>
              <w:rPr>
                <w:color w:val="000000" w:themeColor="text1"/>
              </w:rPr>
            </w:pPr>
            <w:r w:rsidRPr="00EC0463">
              <w:rPr>
                <w:rFonts w:hint="eastAsia"/>
                <w:color w:val="000000" w:themeColor="text1"/>
              </w:rPr>
              <w:t>无</w:t>
            </w:r>
          </w:p>
        </w:tc>
      </w:tr>
    </w:tbl>
    <w:p w14:paraId="1371426D" w14:textId="7B0E03F8" w:rsidR="00EC0463" w:rsidRDefault="00EC0463" w:rsidP="00EC0463">
      <w:pPr>
        <w:rPr>
          <w:lang w:eastAsia="zh-CN"/>
        </w:rPr>
      </w:pPr>
    </w:p>
    <w:p w14:paraId="63BB4005" w14:textId="2F5BCBD8" w:rsidR="00EC0463" w:rsidRDefault="00EC0463" w:rsidP="00EC0463">
      <w:pPr>
        <w:rPr>
          <w:lang w:eastAsia="zh-CN"/>
        </w:rPr>
      </w:pPr>
    </w:p>
    <w:p w14:paraId="6FA7D776" w14:textId="3E0B17A8" w:rsidR="00525EE0" w:rsidRDefault="00525EE0" w:rsidP="00456276">
      <w:pPr>
        <w:pStyle w:val="Heading5"/>
        <w:rPr>
          <w:lang w:eastAsia="zh-CN"/>
        </w:rPr>
      </w:pPr>
      <w:r>
        <w:rPr>
          <w:rFonts w:hint="eastAsia"/>
          <w:lang w:eastAsia="zh-CN"/>
        </w:rPr>
        <w:t>上传时选择“</w:t>
      </w:r>
      <w:r w:rsidR="009F1F27">
        <w:rPr>
          <w:rFonts w:hint="eastAsia"/>
          <w:lang w:eastAsia="zh-CN"/>
        </w:rPr>
        <w:t>动画</w:t>
      </w:r>
      <w:r>
        <w:rPr>
          <w:rFonts w:hint="eastAsia"/>
          <w:lang w:eastAsia="zh-CN"/>
        </w:rPr>
        <w:t>文件”</w:t>
      </w:r>
    </w:p>
    <w:p w14:paraId="5140DAC0" w14:textId="77777777" w:rsidR="00487AAF" w:rsidRPr="00487AAF" w:rsidRDefault="00487AAF" w:rsidP="00487AAF">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525EE0" w:rsidRPr="00487AAF" w14:paraId="41D95DD9"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4051DB2A" w14:textId="77777777" w:rsidR="00525EE0" w:rsidRPr="00487AAF" w:rsidRDefault="00525EE0" w:rsidP="00487AAF">
            <w:pPr>
              <w:pStyle w:val="BodyText"/>
            </w:pPr>
            <w:r w:rsidRPr="00487AAF">
              <w:lastRenderedPageBreak/>
              <w:t>Req ID</w:t>
            </w:r>
          </w:p>
          <w:p w14:paraId="1F51B958" w14:textId="77777777" w:rsidR="00525EE0" w:rsidRPr="00487AAF" w:rsidRDefault="00525EE0" w:rsidP="00487AAF">
            <w:pPr>
              <w:pStyle w:val="BodyText"/>
            </w:pPr>
            <w:r w:rsidRPr="00487AAF">
              <w:t>需求标识</w:t>
            </w:r>
          </w:p>
        </w:tc>
        <w:tc>
          <w:tcPr>
            <w:tcW w:w="7981" w:type="dxa"/>
            <w:shd w:val="clear" w:color="auto" w:fill="FFFFFF" w:themeFill="background1"/>
            <w:tcMar>
              <w:top w:w="15" w:type="dxa"/>
              <w:left w:w="108" w:type="dxa"/>
              <w:bottom w:w="0" w:type="dxa"/>
              <w:right w:w="108" w:type="dxa"/>
            </w:tcMar>
            <w:vAlign w:val="center"/>
            <w:hideMark/>
          </w:tcPr>
          <w:p w14:paraId="1D402BB4" w14:textId="5D8EAB4A" w:rsidR="00525EE0" w:rsidRPr="00487AAF" w:rsidRDefault="00525EE0" w:rsidP="00487AAF">
            <w:pPr>
              <w:pStyle w:val="BodyText"/>
            </w:pPr>
            <w:r w:rsidRPr="00487AAF">
              <w:rPr>
                <w:rFonts w:hint="eastAsia"/>
              </w:rPr>
              <w:t>0</w:t>
            </w:r>
            <w:r w:rsidR="009F1F27">
              <w:t>26</w:t>
            </w:r>
            <w:r w:rsidRPr="00487AAF">
              <w:t xml:space="preserve"> </w:t>
            </w:r>
            <w:r w:rsidR="00487AAF" w:rsidRPr="00487AAF">
              <w:rPr>
                <w:rFonts w:hint="eastAsia"/>
              </w:rPr>
              <w:t>上传时选择“</w:t>
            </w:r>
            <w:r w:rsidR="009F1F27">
              <w:rPr>
                <w:rFonts w:hint="eastAsia"/>
                <w:lang w:eastAsia="zh-CN"/>
              </w:rPr>
              <w:t>动画</w:t>
            </w:r>
            <w:r w:rsidR="00487AAF" w:rsidRPr="00487AAF">
              <w:rPr>
                <w:rFonts w:hint="eastAsia"/>
              </w:rPr>
              <w:t>文件”</w:t>
            </w:r>
          </w:p>
        </w:tc>
      </w:tr>
      <w:tr w:rsidR="00525EE0" w:rsidRPr="00487AAF" w14:paraId="41CB7980"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4AF23648" w14:textId="77777777" w:rsidR="00525EE0" w:rsidRPr="00487AAF" w:rsidRDefault="00525EE0" w:rsidP="00487AAF">
            <w:pPr>
              <w:pStyle w:val="BodyText"/>
            </w:pPr>
            <w:r w:rsidRPr="00487AAF">
              <w:t>Title</w:t>
            </w:r>
          </w:p>
          <w:p w14:paraId="491949F0" w14:textId="77777777" w:rsidR="00525EE0" w:rsidRPr="00487AAF" w:rsidRDefault="00525EE0" w:rsidP="00487AAF">
            <w:pPr>
              <w:pStyle w:val="BodyText"/>
            </w:pPr>
            <w:r w:rsidRPr="00487AAF">
              <w:t>标题</w:t>
            </w:r>
          </w:p>
        </w:tc>
        <w:tc>
          <w:tcPr>
            <w:tcW w:w="7981" w:type="dxa"/>
            <w:shd w:val="clear" w:color="auto" w:fill="FFFFFF" w:themeFill="background1"/>
            <w:tcMar>
              <w:top w:w="15" w:type="dxa"/>
              <w:left w:w="108" w:type="dxa"/>
              <w:bottom w:w="0" w:type="dxa"/>
              <w:right w:w="108" w:type="dxa"/>
            </w:tcMar>
            <w:vAlign w:val="center"/>
          </w:tcPr>
          <w:p w14:paraId="6A365799" w14:textId="32CA6D59" w:rsidR="00525EE0" w:rsidRPr="00487AAF" w:rsidRDefault="009F1F27" w:rsidP="00487AAF">
            <w:pPr>
              <w:pStyle w:val="BodyText"/>
            </w:pPr>
            <w:r>
              <w:rPr>
                <w:rFonts w:hint="eastAsia"/>
                <w:lang w:eastAsia="zh-CN"/>
              </w:rPr>
              <w:t>上传时选择“动画文件”</w:t>
            </w:r>
          </w:p>
        </w:tc>
      </w:tr>
      <w:tr w:rsidR="00525EE0" w:rsidRPr="00487AAF" w14:paraId="4CF385D6"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3600F313" w14:textId="77777777" w:rsidR="00525EE0" w:rsidRPr="00487AAF" w:rsidRDefault="00525EE0" w:rsidP="00487AAF">
            <w:pPr>
              <w:pStyle w:val="BodyText"/>
            </w:pPr>
            <w:r w:rsidRPr="00487AAF">
              <w:t>Description</w:t>
            </w:r>
          </w:p>
          <w:p w14:paraId="5D79F5FE" w14:textId="77777777" w:rsidR="00525EE0" w:rsidRPr="00487AAF" w:rsidRDefault="00525EE0" w:rsidP="00487AAF">
            <w:pPr>
              <w:pStyle w:val="BodyText"/>
            </w:pPr>
            <w:r w:rsidRPr="00487AAF">
              <w:t>描述</w:t>
            </w:r>
          </w:p>
        </w:tc>
        <w:tc>
          <w:tcPr>
            <w:tcW w:w="7981" w:type="dxa"/>
            <w:shd w:val="clear" w:color="auto" w:fill="FFFFFF" w:themeFill="background1"/>
            <w:tcMar>
              <w:top w:w="15" w:type="dxa"/>
              <w:left w:w="108" w:type="dxa"/>
              <w:bottom w:w="0" w:type="dxa"/>
              <w:right w:w="108" w:type="dxa"/>
            </w:tcMar>
            <w:vAlign w:val="center"/>
          </w:tcPr>
          <w:p w14:paraId="2ADF062A" w14:textId="1C080855" w:rsidR="00525EE0" w:rsidRPr="00487AAF" w:rsidRDefault="00487AAF" w:rsidP="00487AAF">
            <w:pPr>
              <w:pStyle w:val="BodyText"/>
            </w:pPr>
            <w:r w:rsidRPr="00487AAF">
              <w:rPr>
                <w:rFonts w:hint="eastAsia"/>
              </w:rPr>
              <w:t>1</w:t>
            </w:r>
            <w:r w:rsidRPr="00487AAF">
              <w:t>.</w:t>
            </w:r>
            <w:r w:rsidR="00525EE0" w:rsidRPr="00487AAF">
              <w:rPr>
                <w:rFonts w:hint="eastAsia"/>
              </w:rPr>
              <w:t>开机视频包括：</w:t>
            </w:r>
          </w:p>
          <w:p w14:paraId="48FC3A85" w14:textId="22AB4E9C" w:rsidR="00525EE0" w:rsidRPr="00487AAF" w:rsidRDefault="00487AAF" w:rsidP="00487AAF">
            <w:pPr>
              <w:pStyle w:val="BodyText"/>
            </w:pPr>
            <w:r w:rsidRPr="00487AAF">
              <w:rPr>
                <w:rFonts w:hint="eastAsia"/>
              </w:rPr>
              <w:t>（</w:t>
            </w:r>
            <w:r w:rsidRPr="00487AAF">
              <w:rPr>
                <w:rFonts w:hint="eastAsia"/>
              </w:rPr>
              <w:t>1</w:t>
            </w:r>
            <w:r w:rsidRPr="00487AAF">
              <w:t>）</w:t>
            </w:r>
            <w:r w:rsidR="00525EE0" w:rsidRPr="00487AAF">
              <w:rPr>
                <w:rFonts w:hint="eastAsia"/>
              </w:rPr>
              <w:t>IVI</w:t>
            </w:r>
            <w:r w:rsidR="00525EE0" w:rsidRPr="00487AAF">
              <w:t xml:space="preserve"> &amp; Cluster</w:t>
            </w:r>
            <w:r w:rsidR="00525EE0" w:rsidRPr="00487AAF">
              <w:rPr>
                <w:rFonts w:hint="eastAsia"/>
              </w:rPr>
              <w:t>：</w:t>
            </w:r>
            <w:r w:rsidR="00525EE0" w:rsidRPr="00487AAF">
              <w:rPr>
                <w:rFonts w:hint="eastAsia"/>
              </w:rPr>
              <w:t>Welcome</w:t>
            </w:r>
            <w:r w:rsidR="00525EE0" w:rsidRPr="00487AAF">
              <w:t xml:space="preserve"> </w:t>
            </w:r>
            <w:r w:rsidR="00525EE0" w:rsidRPr="00487AAF">
              <w:rPr>
                <w:rFonts w:hint="eastAsia"/>
              </w:rPr>
              <w:t>Door</w:t>
            </w:r>
            <w:r w:rsidR="00525EE0" w:rsidRPr="00487AAF">
              <w:t xml:space="preserve"> </w:t>
            </w:r>
            <w:r w:rsidR="00525EE0" w:rsidRPr="00487AAF">
              <w:rPr>
                <w:rFonts w:hint="eastAsia"/>
              </w:rPr>
              <w:t>Open</w:t>
            </w:r>
            <w:r w:rsidR="00525EE0" w:rsidRPr="00487AAF">
              <w:t xml:space="preserve"> </w:t>
            </w:r>
            <w:r w:rsidR="00525EE0" w:rsidRPr="00487AAF">
              <w:rPr>
                <w:rFonts w:hint="eastAsia"/>
              </w:rPr>
              <w:t>Animation</w:t>
            </w:r>
          </w:p>
          <w:p w14:paraId="0F5DE22D" w14:textId="369C34F5" w:rsidR="00525EE0" w:rsidRPr="00487AAF" w:rsidRDefault="00487AAF" w:rsidP="00487AAF">
            <w:pPr>
              <w:pStyle w:val="BodyText"/>
            </w:pPr>
            <w:r w:rsidRPr="00487AAF">
              <w:rPr>
                <w:rFonts w:hint="eastAsia"/>
              </w:rPr>
              <w:t>（</w:t>
            </w:r>
            <w:r w:rsidRPr="00487AAF">
              <w:rPr>
                <w:rFonts w:hint="eastAsia"/>
              </w:rPr>
              <w:t>2</w:t>
            </w:r>
            <w:r w:rsidRPr="00487AAF">
              <w:t>）</w:t>
            </w:r>
            <w:r w:rsidR="00525EE0" w:rsidRPr="00487AAF">
              <w:rPr>
                <w:rFonts w:hint="eastAsia"/>
              </w:rPr>
              <w:t>IVI</w:t>
            </w:r>
            <w:r w:rsidR="00525EE0" w:rsidRPr="00487AAF">
              <w:t xml:space="preserve"> &amp; Cluster</w:t>
            </w:r>
            <w:r w:rsidR="00525EE0" w:rsidRPr="00487AAF">
              <w:rPr>
                <w:rFonts w:hint="eastAsia"/>
              </w:rPr>
              <w:t>：</w:t>
            </w:r>
            <w:r w:rsidR="00525EE0" w:rsidRPr="00487AAF">
              <w:rPr>
                <w:rFonts w:hint="eastAsia"/>
              </w:rPr>
              <w:t>Welcome</w:t>
            </w:r>
            <w:r w:rsidR="00525EE0" w:rsidRPr="00487AAF">
              <w:t xml:space="preserve"> </w:t>
            </w:r>
            <w:r w:rsidR="00525EE0" w:rsidRPr="00487AAF">
              <w:rPr>
                <w:rFonts w:hint="eastAsia"/>
              </w:rPr>
              <w:t>Animation</w:t>
            </w:r>
          </w:p>
          <w:p w14:paraId="1FBA945E" w14:textId="21A870A6" w:rsidR="00525EE0" w:rsidRPr="00487AAF" w:rsidRDefault="00487AAF" w:rsidP="00487AAF">
            <w:pPr>
              <w:pStyle w:val="BodyText"/>
            </w:pPr>
            <w:r w:rsidRPr="00487AAF">
              <w:t>2</w:t>
            </w:r>
            <w:r w:rsidR="00525EE0" w:rsidRPr="00487AAF">
              <w:rPr>
                <w:rFonts w:hint="eastAsia"/>
              </w:rPr>
              <w:t>关机视频包括：</w:t>
            </w:r>
          </w:p>
          <w:p w14:paraId="53DAA095" w14:textId="4F16B877" w:rsidR="00525EE0" w:rsidRPr="00487AAF" w:rsidRDefault="00487AAF" w:rsidP="00487AAF">
            <w:pPr>
              <w:pStyle w:val="BodyText"/>
            </w:pPr>
            <w:r w:rsidRPr="00487AAF">
              <w:rPr>
                <w:rFonts w:hint="eastAsia"/>
              </w:rPr>
              <w:t>（</w:t>
            </w:r>
            <w:r w:rsidRPr="00487AAF">
              <w:rPr>
                <w:rFonts w:hint="eastAsia"/>
              </w:rPr>
              <w:t>1</w:t>
            </w:r>
            <w:r w:rsidRPr="00487AAF">
              <w:t>）</w:t>
            </w:r>
            <w:r w:rsidR="00525EE0" w:rsidRPr="00487AAF">
              <w:rPr>
                <w:rFonts w:hint="eastAsia"/>
              </w:rPr>
              <w:t>IVI</w:t>
            </w:r>
            <w:r w:rsidR="00525EE0" w:rsidRPr="00487AAF">
              <w:t xml:space="preserve"> &amp; </w:t>
            </w:r>
            <w:r w:rsidR="00525EE0" w:rsidRPr="00487AAF">
              <w:rPr>
                <w:rFonts w:hint="eastAsia"/>
              </w:rPr>
              <w:t>Cluster</w:t>
            </w:r>
            <w:r w:rsidR="00525EE0" w:rsidRPr="00487AAF">
              <w:rPr>
                <w:rFonts w:hint="eastAsia"/>
              </w:rPr>
              <w:t>：</w:t>
            </w:r>
            <w:r w:rsidR="00525EE0" w:rsidRPr="00487AAF">
              <w:rPr>
                <w:rFonts w:hint="eastAsia"/>
              </w:rPr>
              <w:t>Farewell</w:t>
            </w:r>
            <w:r w:rsidR="00525EE0" w:rsidRPr="00487AAF">
              <w:t xml:space="preserve"> </w:t>
            </w:r>
            <w:r w:rsidR="00525EE0" w:rsidRPr="00487AAF">
              <w:rPr>
                <w:rFonts w:hint="eastAsia"/>
              </w:rPr>
              <w:t>Door</w:t>
            </w:r>
            <w:r w:rsidR="00525EE0" w:rsidRPr="00487AAF">
              <w:t xml:space="preserve"> </w:t>
            </w:r>
            <w:r w:rsidR="00525EE0" w:rsidRPr="00487AAF">
              <w:rPr>
                <w:rFonts w:hint="eastAsia"/>
              </w:rPr>
              <w:t>Open</w:t>
            </w:r>
            <w:r w:rsidR="00525EE0" w:rsidRPr="00487AAF">
              <w:t xml:space="preserve"> </w:t>
            </w:r>
            <w:r w:rsidR="00525EE0" w:rsidRPr="00487AAF">
              <w:rPr>
                <w:rFonts w:hint="eastAsia"/>
              </w:rPr>
              <w:t>Animation</w:t>
            </w:r>
          </w:p>
          <w:p w14:paraId="5A603A6C" w14:textId="77777777" w:rsidR="00525EE0" w:rsidRDefault="00487AAF" w:rsidP="00487AAF">
            <w:pPr>
              <w:pStyle w:val="BodyText"/>
            </w:pPr>
            <w:r w:rsidRPr="00487AAF">
              <w:rPr>
                <w:rFonts w:hint="eastAsia"/>
              </w:rPr>
              <w:t>（</w:t>
            </w:r>
            <w:r w:rsidRPr="00487AAF">
              <w:rPr>
                <w:rFonts w:hint="eastAsia"/>
              </w:rPr>
              <w:t>2</w:t>
            </w:r>
            <w:r w:rsidRPr="00487AAF">
              <w:t>）</w:t>
            </w:r>
            <w:r w:rsidR="00525EE0" w:rsidRPr="00487AAF">
              <w:rPr>
                <w:rFonts w:hint="eastAsia"/>
              </w:rPr>
              <w:t>IVI</w:t>
            </w:r>
            <w:r w:rsidR="00525EE0" w:rsidRPr="00487AAF">
              <w:t xml:space="preserve"> &amp; </w:t>
            </w:r>
            <w:r w:rsidR="00525EE0" w:rsidRPr="00487AAF">
              <w:rPr>
                <w:rFonts w:hint="eastAsia"/>
              </w:rPr>
              <w:t>Cluster</w:t>
            </w:r>
            <w:r w:rsidR="00525EE0" w:rsidRPr="00487AAF">
              <w:rPr>
                <w:rFonts w:hint="eastAsia"/>
              </w:rPr>
              <w:t>：</w:t>
            </w:r>
            <w:r w:rsidR="00525EE0" w:rsidRPr="00487AAF">
              <w:rPr>
                <w:rFonts w:hint="eastAsia"/>
              </w:rPr>
              <w:t>Farewell</w:t>
            </w:r>
            <w:r w:rsidR="00525EE0" w:rsidRPr="00487AAF">
              <w:t xml:space="preserve"> </w:t>
            </w:r>
            <w:r w:rsidR="00525EE0" w:rsidRPr="00487AAF">
              <w:rPr>
                <w:rFonts w:hint="eastAsia"/>
              </w:rPr>
              <w:t>Animation</w:t>
            </w:r>
          </w:p>
          <w:p w14:paraId="36D64BD8" w14:textId="77777777" w:rsidR="001F0728" w:rsidRDefault="001F0728" w:rsidP="00487AAF">
            <w:pPr>
              <w:pStyle w:val="BodyText"/>
              <w:rPr>
                <w:lang w:eastAsia="zh-CN"/>
              </w:rPr>
            </w:pPr>
            <w:r>
              <w:t>3.</w:t>
            </w:r>
            <w:r>
              <w:rPr>
                <w:rFonts w:hint="eastAsia"/>
                <w:lang w:eastAsia="zh-CN"/>
              </w:rPr>
              <w:t>视频大小限制</w:t>
            </w:r>
          </w:p>
          <w:p w14:paraId="5EA2785B" w14:textId="77777777" w:rsidR="001F0728" w:rsidRDefault="001F0728" w:rsidP="00487AAF">
            <w:pPr>
              <w:pStyle w:val="BodyText"/>
              <w:rPr>
                <w:lang w:eastAsia="zh-CN"/>
              </w:rPr>
            </w:pPr>
            <w:r>
              <w:rPr>
                <w:rFonts w:hint="eastAsia"/>
                <w:lang w:eastAsia="zh-CN"/>
              </w:rPr>
              <w:t>单个视频应小于等于</w:t>
            </w:r>
            <w:r w:rsidRPr="001F0728">
              <w:rPr>
                <w:rFonts w:hint="eastAsia"/>
                <w:b/>
                <w:bCs/>
                <w:color w:val="C00000"/>
                <w:lang w:eastAsia="zh-CN"/>
              </w:rPr>
              <w:t>T</w:t>
            </w:r>
            <w:r w:rsidRPr="001F0728">
              <w:rPr>
                <w:b/>
                <w:bCs/>
                <w:color w:val="C00000"/>
                <w:lang w:eastAsia="zh-CN"/>
              </w:rPr>
              <w:t xml:space="preserve">BD </w:t>
            </w:r>
            <w:r>
              <w:rPr>
                <w:lang w:eastAsia="zh-CN"/>
              </w:rPr>
              <w:t>M</w:t>
            </w:r>
          </w:p>
          <w:p w14:paraId="59710240" w14:textId="77777777" w:rsidR="001F0728" w:rsidRDefault="001F0728" w:rsidP="00487AAF">
            <w:pPr>
              <w:pStyle w:val="BodyText"/>
              <w:rPr>
                <w:lang w:eastAsia="zh-CN"/>
              </w:rPr>
            </w:pPr>
            <w:r>
              <w:rPr>
                <w:lang w:eastAsia="zh-CN"/>
              </w:rPr>
              <w:t>4.</w:t>
            </w:r>
            <w:r>
              <w:rPr>
                <w:rFonts w:hint="eastAsia"/>
                <w:lang w:eastAsia="zh-CN"/>
              </w:rPr>
              <w:t>视频格式限制</w:t>
            </w:r>
          </w:p>
          <w:p w14:paraId="1F6BEE98" w14:textId="77777777" w:rsidR="001F0728" w:rsidRDefault="001F0728" w:rsidP="00487AAF">
            <w:pPr>
              <w:pStyle w:val="BodyText"/>
              <w:rPr>
                <w:b/>
                <w:bCs/>
                <w:color w:val="C00000"/>
                <w:lang w:eastAsia="zh-CN"/>
              </w:rPr>
            </w:pPr>
            <w:r>
              <w:rPr>
                <w:rFonts w:hint="eastAsia"/>
                <w:lang w:eastAsia="zh-CN"/>
              </w:rPr>
              <w:t>视频有效格式为：</w:t>
            </w:r>
            <w:r w:rsidRPr="001F0728">
              <w:rPr>
                <w:rFonts w:hint="eastAsia"/>
                <w:b/>
                <w:bCs/>
                <w:color w:val="C00000"/>
                <w:lang w:eastAsia="zh-CN"/>
              </w:rPr>
              <w:t>T</w:t>
            </w:r>
            <w:r w:rsidRPr="001F0728">
              <w:rPr>
                <w:b/>
                <w:bCs/>
                <w:color w:val="C00000"/>
                <w:lang w:eastAsia="zh-CN"/>
              </w:rPr>
              <w:t>BD</w:t>
            </w:r>
          </w:p>
          <w:p w14:paraId="054F4415" w14:textId="614BFDC8" w:rsidR="00626A98" w:rsidRPr="00487AAF" w:rsidRDefault="00626A98" w:rsidP="00487AAF">
            <w:pPr>
              <w:pStyle w:val="BodyText"/>
              <w:rPr>
                <w:lang w:eastAsia="zh-CN"/>
              </w:rPr>
            </w:pPr>
            <w:r w:rsidRPr="00626A98">
              <w:rPr>
                <w:lang w:eastAsia="zh-CN"/>
              </w:rPr>
              <w:t>5.</w:t>
            </w:r>
            <w:r>
              <w:rPr>
                <w:rFonts w:hint="eastAsia"/>
                <w:lang w:eastAsia="zh-CN"/>
              </w:rPr>
              <w:t>动画视频要求详见</w:t>
            </w:r>
            <w:r>
              <w:rPr>
                <w:rFonts w:hint="eastAsia"/>
                <w:lang w:eastAsia="zh-CN"/>
              </w:rPr>
              <w:t>5.</w:t>
            </w:r>
            <w:r>
              <w:rPr>
                <w:lang w:eastAsia="zh-CN"/>
              </w:rPr>
              <w:t>4.1.1</w:t>
            </w:r>
          </w:p>
        </w:tc>
      </w:tr>
      <w:tr w:rsidR="00525EE0" w:rsidRPr="00487AAF" w14:paraId="4B10113A" w14:textId="77777777" w:rsidTr="0046194B">
        <w:trPr>
          <w:trHeight w:val="525"/>
          <w:jc w:val="center"/>
        </w:trPr>
        <w:tc>
          <w:tcPr>
            <w:tcW w:w="1720" w:type="dxa"/>
            <w:shd w:val="clear" w:color="auto" w:fill="CCECFF"/>
            <w:tcMar>
              <w:top w:w="15" w:type="dxa"/>
              <w:left w:w="108" w:type="dxa"/>
              <w:bottom w:w="0" w:type="dxa"/>
              <w:right w:w="108" w:type="dxa"/>
            </w:tcMar>
          </w:tcPr>
          <w:p w14:paraId="35624307" w14:textId="77777777" w:rsidR="00525EE0" w:rsidRPr="00487AAF" w:rsidRDefault="00525EE0" w:rsidP="00487AAF">
            <w:pPr>
              <w:pStyle w:val="BodyText"/>
            </w:pPr>
            <w:r w:rsidRPr="00487AAF">
              <w:t>Pre-Conditions</w:t>
            </w:r>
          </w:p>
        </w:tc>
        <w:tc>
          <w:tcPr>
            <w:tcW w:w="7981" w:type="dxa"/>
            <w:shd w:val="clear" w:color="auto" w:fill="FFFFFF" w:themeFill="background1"/>
            <w:tcMar>
              <w:top w:w="15" w:type="dxa"/>
              <w:left w:w="108" w:type="dxa"/>
              <w:bottom w:w="0" w:type="dxa"/>
              <w:right w:w="108" w:type="dxa"/>
            </w:tcMar>
          </w:tcPr>
          <w:p w14:paraId="26DEC3F3" w14:textId="60F29D1F" w:rsidR="00487AAF" w:rsidRPr="00487AAF" w:rsidRDefault="00B97D7C" w:rsidP="00487AAF">
            <w:pPr>
              <w:pStyle w:val="BodyText"/>
            </w:pPr>
            <w:r>
              <w:rPr>
                <w:rFonts w:hint="eastAsia"/>
                <w:lang w:eastAsia="zh-CN"/>
              </w:rPr>
              <w:t>完成“场景添加准备”</w:t>
            </w:r>
          </w:p>
        </w:tc>
      </w:tr>
      <w:tr w:rsidR="00525EE0" w:rsidRPr="00487AAF" w14:paraId="710DD86B" w14:textId="77777777" w:rsidTr="0046194B">
        <w:trPr>
          <w:trHeight w:val="525"/>
          <w:jc w:val="center"/>
        </w:trPr>
        <w:tc>
          <w:tcPr>
            <w:tcW w:w="1720" w:type="dxa"/>
            <w:shd w:val="clear" w:color="auto" w:fill="CCECFF"/>
            <w:tcMar>
              <w:top w:w="15" w:type="dxa"/>
              <w:left w:w="108" w:type="dxa"/>
              <w:bottom w:w="0" w:type="dxa"/>
              <w:right w:w="108" w:type="dxa"/>
            </w:tcMar>
          </w:tcPr>
          <w:p w14:paraId="4271B0A4" w14:textId="77777777" w:rsidR="00525EE0" w:rsidRPr="00487AAF" w:rsidRDefault="00525EE0" w:rsidP="00487AAF">
            <w:pPr>
              <w:pStyle w:val="BodyText"/>
            </w:pPr>
            <w:r w:rsidRPr="00487AAF">
              <w:t>Trigger</w:t>
            </w:r>
          </w:p>
        </w:tc>
        <w:tc>
          <w:tcPr>
            <w:tcW w:w="7981" w:type="dxa"/>
            <w:shd w:val="clear" w:color="auto" w:fill="FFFFFF" w:themeFill="background1"/>
            <w:tcMar>
              <w:top w:w="15" w:type="dxa"/>
              <w:left w:w="108" w:type="dxa"/>
              <w:bottom w:w="0" w:type="dxa"/>
              <w:right w:w="108" w:type="dxa"/>
            </w:tcMar>
          </w:tcPr>
          <w:p w14:paraId="1E9263DD" w14:textId="77777777" w:rsidR="00525EE0" w:rsidRPr="00487AAF" w:rsidRDefault="00525EE0" w:rsidP="00487AAF">
            <w:pPr>
              <w:pStyle w:val="BodyText"/>
            </w:pPr>
            <w:r w:rsidRPr="00487AAF">
              <w:rPr>
                <w:rFonts w:hint="eastAsia"/>
              </w:rPr>
              <w:t>点击场景添加按钮</w:t>
            </w:r>
          </w:p>
        </w:tc>
      </w:tr>
      <w:tr w:rsidR="00525EE0" w:rsidRPr="00487AAF" w14:paraId="3CE0F52E" w14:textId="77777777" w:rsidTr="0046194B">
        <w:trPr>
          <w:trHeight w:val="525"/>
          <w:jc w:val="center"/>
        </w:trPr>
        <w:tc>
          <w:tcPr>
            <w:tcW w:w="1720" w:type="dxa"/>
            <w:shd w:val="clear" w:color="auto" w:fill="CCECFF"/>
            <w:tcMar>
              <w:top w:w="15" w:type="dxa"/>
              <w:left w:w="108" w:type="dxa"/>
              <w:bottom w:w="0" w:type="dxa"/>
              <w:right w:w="108" w:type="dxa"/>
            </w:tcMar>
          </w:tcPr>
          <w:p w14:paraId="3B34777C" w14:textId="77777777" w:rsidR="00525EE0" w:rsidRPr="00487AAF" w:rsidRDefault="00525EE0" w:rsidP="00487AAF">
            <w:pPr>
              <w:pStyle w:val="BodyText"/>
            </w:pPr>
            <w:r w:rsidRPr="00487AAF">
              <w:t>Expected Behavior</w:t>
            </w:r>
          </w:p>
        </w:tc>
        <w:tc>
          <w:tcPr>
            <w:tcW w:w="7981" w:type="dxa"/>
            <w:shd w:val="clear" w:color="auto" w:fill="FFFFFF" w:themeFill="background1"/>
            <w:tcMar>
              <w:top w:w="15" w:type="dxa"/>
              <w:left w:w="108" w:type="dxa"/>
              <w:bottom w:w="0" w:type="dxa"/>
              <w:right w:w="108" w:type="dxa"/>
            </w:tcMar>
          </w:tcPr>
          <w:p w14:paraId="72A5DCDC" w14:textId="4BCD533E" w:rsidR="00525EE0" w:rsidRDefault="00487AAF" w:rsidP="00487AAF">
            <w:pPr>
              <w:pStyle w:val="BodyText"/>
            </w:pPr>
            <w:r>
              <w:rPr>
                <w:lang w:eastAsia="zh-CN"/>
              </w:rPr>
              <w:t>1.</w:t>
            </w:r>
            <w:r>
              <w:rPr>
                <w:rFonts w:hint="eastAsia"/>
                <w:lang w:eastAsia="zh-CN"/>
              </w:rPr>
              <w:t>点击“</w:t>
            </w:r>
            <w:r w:rsidRPr="00487AAF">
              <w:rPr>
                <w:rFonts w:hint="eastAsia"/>
              </w:rPr>
              <w:t>Welcome</w:t>
            </w:r>
            <w:r w:rsidRPr="00487AAF">
              <w:t xml:space="preserve"> </w:t>
            </w:r>
            <w:r w:rsidRPr="00487AAF">
              <w:rPr>
                <w:rFonts w:hint="eastAsia"/>
              </w:rPr>
              <w:t>Door</w:t>
            </w:r>
            <w:r w:rsidRPr="00487AAF">
              <w:t xml:space="preserve"> </w:t>
            </w:r>
            <w:r w:rsidRPr="00487AAF">
              <w:rPr>
                <w:rFonts w:hint="eastAsia"/>
              </w:rPr>
              <w:t>Open</w:t>
            </w:r>
            <w:r w:rsidRPr="00487AAF">
              <w:t xml:space="preserve"> </w:t>
            </w:r>
            <w:r w:rsidRPr="00487AAF">
              <w:rPr>
                <w:rFonts w:hint="eastAsia"/>
              </w:rPr>
              <w:t>Animation</w:t>
            </w:r>
            <w:r>
              <w:t xml:space="preserve"> </w:t>
            </w:r>
            <w:r>
              <w:rPr>
                <w:rFonts w:hint="eastAsia"/>
                <w:lang w:eastAsia="zh-CN"/>
              </w:rPr>
              <w:t>上传</w:t>
            </w:r>
            <w:r>
              <w:t xml:space="preserve">” </w:t>
            </w:r>
            <w:r>
              <w:rPr>
                <w:rFonts w:hint="eastAsia"/>
                <w:lang w:eastAsia="zh-CN"/>
              </w:rPr>
              <w:t>or</w:t>
            </w:r>
            <w:r>
              <w:rPr>
                <w:lang w:eastAsia="zh-CN"/>
              </w:rPr>
              <w:t xml:space="preserve"> “</w:t>
            </w:r>
            <w:r w:rsidRPr="00487AAF">
              <w:rPr>
                <w:rFonts w:hint="eastAsia"/>
              </w:rPr>
              <w:t>Welcome</w:t>
            </w:r>
            <w:r w:rsidRPr="00487AAF">
              <w:t xml:space="preserve"> </w:t>
            </w:r>
            <w:r w:rsidRPr="00487AAF">
              <w:rPr>
                <w:rFonts w:hint="eastAsia"/>
              </w:rPr>
              <w:t>Animation</w:t>
            </w:r>
            <w:r>
              <w:rPr>
                <w:rFonts w:hint="eastAsia"/>
                <w:lang w:eastAsia="zh-CN"/>
              </w:rPr>
              <w:t>上传</w:t>
            </w:r>
            <w:r>
              <w:t>” or “</w:t>
            </w:r>
            <w:r w:rsidRPr="00487AAF">
              <w:rPr>
                <w:rFonts w:hint="eastAsia"/>
              </w:rPr>
              <w:t>Farewell</w:t>
            </w:r>
            <w:r w:rsidRPr="00487AAF">
              <w:t xml:space="preserve"> </w:t>
            </w:r>
            <w:r w:rsidRPr="00487AAF">
              <w:rPr>
                <w:rFonts w:hint="eastAsia"/>
              </w:rPr>
              <w:t>Door</w:t>
            </w:r>
            <w:r w:rsidRPr="00487AAF">
              <w:t xml:space="preserve"> </w:t>
            </w:r>
            <w:r w:rsidRPr="00487AAF">
              <w:rPr>
                <w:rFonts w:hint="eastAsia"/>
              </w:rPr>
              <w:t>Open</w:t>
            </w:r>
            <w:r w:rsidRPr="00487AAF">
              <w:t xml:space="preserve"> </w:t>
            </w:r>
            <w:r w:rsidRPr="00487AAF">
              <w:rPr>
                <w:rFonts w:hint="eastAsia"/>
              </w:rPr>
              <w:t>Animation</w:t>
            </w:r>
            <w:r>
              <w:rPr>
                <w:rFonts w:hint="eastAsia"/>
                <w:lang w:eastAsia="zh-CN"/>
              </w:rPr>
              <w:t>上传</w:t>
            </w:r>
            <w:r>
              <w:t>”or “</w:t>
            </w:r>
            <w:r w:rsidRPr="00487AAF">
              <w:rPr>
                <w:rFonts w:hint="eastAsia"/>
              </w:rPr>
              <w:t>Farewell</w:t>
            </w:r>
            <w:r w:rsidRPr="00487AAF">
              <w:t xml:space="preserve"> </w:t>
            </w:r>
            <w:r w:rsidRPr="00487AAF">
              <w:rPr>
                <w:rFonts w:hint="eastAsia"/>
              </w:rPr>
              <w:t>Animation</w:t>
            </w:r>
            <w:r>
              <w:rPr>
                <w:rFonts w:hint="eastAsia"/>
                <w:lang w:eastAsia="zh-CN"/>
              </w:rPr>
              <w:t>上传</w:t>
            </w:r>
            <w:r>
              <w:t>”;</w:t>
            </w:r>
            <w:r w:rsidR="00456276">
              <w:rPr>
                <w:rFonts w:hint="eastAsia"/>
                <w:lang w:eastAsia="zh-CN"/>
              </w:rPr>
              <w:t>弹出文件选取页面</w:t>
            </w:r>
          </w:p>
          <w:p w14:paraId="376043CE" w14:textId="4276C668" w:rsidR="00487AAF" w:rsidRDefault="00456276" w:rsidP="00487AAF">
            <w:pPr>
              <w:pStyle w:val="BodyText"/>
              <w:rPr>
                <w:lang w:eastAsia="zh-CN"/>
              </w:rPr>
            </w:pPr>
            <w:r>
              <w:rPr>
                <w:lang w:eastAsia="zh-CN"/>
              </w:rPr>
              <w:t>2</w:t>
            </w:r>
            <w:r w:rsidR="00487AAF">
              <w:rPr>
                <w:lang w:eastAsia="zh-CN"/>
              </w:rPr>
              <w:t>.</w:t>
            </w:r>
            <w:r w:rsidR="00487AAF">
              <w:rPr>
                <w:rFonts w:hint="eastAsia"/>
                <w:lang w:eastAsia="zh-CN"/>
              </w:rPr>
              <w:t>选择指定的视频文件点击确定；</w:t>
            </w:r>
          </w:p>
          <w:p w14:paraId="4DB71FAB" w14:textId="45FAF317" w:rsidR="00487AAF" w:rsidRDefault="00456276" w:rsidP="00487AAF">
            <w:pPr>
              <w:pStyle w:val="BodyText"/>
              <w:rPr>
                <w:lang w:eastAsia="zh-CN"/>
              </w:rPr>
            </w:pPr>
            <w:r>
              <w:rPr>
                <w:lang w:eastAsia="zh-CN"/>
              </w:rPr>
              <w:t>3</w:t>
            </w:r>
            <w:r w:rsidR="00487AAF">
              <w:rPr>
                <w:lang w:eastAsia="zh-CN"/>
              </w:rPr>
              <w:t>.</w:t>
            </w:r>
            <w:r w:rsidR="00487AAF">
              <w:rPr>
                <w:rFonts w:hint="eastAsia"/>
                <w:lang w:eastAsia="zh-CN"/>
              </w:rPr>
              <w:t>上传按钮右侧出现绿色进度条；</w:t>
            </w:r>
          </w:p>
          <w:p w14:paraId="648C07BC" w14:textId="5EE30068" w:rsidR="00487AAF" w:rsidRDefault="00456276" w:rsidP="00487AAF">
            <w:pPr>
              <w:pStyle w:val="BodyText"/>
              <w:rPr>
                <w:lang w:eastAsia="zh-CN"/>
              </w:rPr>
            </w:pPr>
            <w:r>
              <w:rPr>
                <w:lang w:eastAsia="zh-CN"/>
              </w:rPr>
              <w:t>4</w:t>
            </w:r>
            <w:r w:rsidR="00487AAF">
              <w:rPr>
                <w:lang w:eastAsia="zh-CN"/>
              </w:rPr>
              <w:t>.</w:t>
            </w:r>
            <w:r w:rsidR="00487AAF">
              <w:rPr>
                <w:rFonts w:hint="eastAsia"/>
                <w:lang w:eastAsia="zh-CN"/>
              </w:rPr>
              <w:t>进度条完成后出现预览图标；</w:t>
            </w:r>
          </w:p>
          <w:p w14:paraId="11D1E8E9" w14:textId="43D1FC92" w:rsidR="00487AAF" w:rsidRPr="00487AAF" w:rsidRDefault="00456276" w:rsidP="00487AAF">
            <w:pPr>
              <w:pStyle w:val="BodyText"/>
              <w:rPr>
                <w:lang w:eastAsia="zh-CN"/>
              </w:rPr>
            </w:pPr>
            <w:r>
              <w:rPr>
                <w:lang w:eastAsia="zh-CN"/>
              </w:rPr>
              <w:t>5</w:t>
            </w:r>
            <w:r w:rsidR="00487AAF">
              <w:rPr>
                <w:lang w:eastAsia="zh-CN"/>
              </w:rPr>
              <w:t>.</w:t>
            </w:r>
            <w:r w:rsidR="00487AAF">
              <w:rPr>
                <w:rFonts w:hint="eastAsia"/>
                <w:lang w:eastAsia="zh-CN"/>
              </w:rPr>
              <w:t>点击预览，可播放已</w:t>
            </w:r>
            <w:r>
              <w:rPr>
                <w:rFonts w:hint="eastAsia"/>
                <w:lang w:eastAsia="zh-CN"/>
              </w:rPr>
              <w:t>载入页面的视频；</w:t>
            </w:r>
          </w:p>
        </w:tc>
      </w:tr>
      <w:tr w:rsidR="00525EE0" w:rsidRPr="00487AAF" w14:paraId="70D1EAF6" w14:textId="77777777" w:rsidTr="0046194B">
        <w:trPr>
          <w:trHeight w:val="525"/>
          <w:jc w:val="center"/>
        </w:trPr>
        <w:tc>
          <w:tcPr>
            <w:tcW w:w="1720" w:type="dxa"/>
            <w:shd w:val="clear" w:color="auto" w:fill="CCECFF"/>
            <w:tcMar>
              <w:top w:w="15" w:type="dxa"/>
              <w:left w:w="108" w:type="dxa"/>
              <w:bottom w:w="0" w:type="dxa"/>
              <w:right w:w="108" w:type="dxa"/>
            </w:tcMar>
          </w:tcPr>
          <w:p w14:paraId="1D2ACAF1" w14:textId="77777777" w:rsidR="00525EE0" w:rsidRPr="00487AAF" w:rsidRDefault="00525EE0" w:rsidP="00487AAF">
            <w:pPr>
              <w:pStyle w:val="BodyText"/>
            </w:pPr>
            <w:r w:rsidRPr="00487AAF">
              <w:t>Failure behavior 1</w:t>
            </w:r>
          </w:p>
        </w:tc>
        <w:tc>
          <w:tcPr>
            <w:tcW w:w="7981" w:type="dxa"/>
            <w:shd w:val="clear" w:color="auto" w:fill="FFFFFF" w:themeFill="background1"/>
            <w:tcMar>
              <w:top w:w="15" w:type="dxa"/>
              <w:left w:w="108" w:type="dxa"/>
              <w:bottom w:w="0" w:type="dxa"/>
              <w:right w:w="108" w:type="dxa"/>
            </w:tcMar>
          </w:tcPr>
          <w:p w14:paraId="0DB8423E" w14:textId="77777777" w:rsidR="00525EE0" w:rsidRPr="00487AAF" w:rsidRDefault="00525EE0" w:rsidP="00487AAF">
            <w:pPr>
              <w:pStyle w:val="BodyText"/>
              <w:rPr>
                <w:lang w:eastAsia="zh-CN"/>
              </w:rPr>
            </w:pPr>
            <w:r w:rsidRPr="00487AAF">
              <w:rPr>
                <w:rFonts w:hint="eastAsia"/>
                <w:lang w:eastAsia="zh-CN"/>
              </w:rPr>
              <w:t>未出现时，进行后台</w:t>
            </w:r>
            <w:r w:rsidRPr="00487AAF">
              <w:rPr>
                <w:rFonts w:hint="eastAsia"/>
                <w:lang w:eastAsia="zh-CN"/>
              </w:rPr>
              <w:t>log</w:t>
            </w:r>
            <w:r w:rsidRPr="00487AAF">
              <w:rPr>
                <w:rFonts w:hint="eastAsia"/>
                <w:lang w:eastAsia="zh-CN"/>
              </w:rPr>
              <w:t>记录</w:t>
            </w:r>
          </w:p>
        </w:tc>
      </w:tr>
      <w:tr w:rsidR="00525EE0" w:rsidRPr="00487AAF" w14:paraId="3E289052" w14:textId="77777777" w:rsidTr="0046194B">
        <w:trPr>
          <w:trHeight w:val="525"/>
          <w:jc w:val="center"/>
        </w:trPr>
        <w:tc>
          <w:tcPr>
            <w:tcW w:w="1720" w:type="dxa"/>
            <w:shd w:val="clear" w:color="auto" w:fill="CCECFF"/>
            <w:tcMar>
              <w:top w:w="15" w:type="dxa"/>
              <w:left w:w="108" w:type="dxa"/>
              <w:bottom w:w="0" w:type="dxa"/>
              <w:right w:w="108" w:type="dxa"/>
            </w:tcMar>
          </w:tcPr>
          <w:p w14:paraId="402FC02D" w14:textId="77777777" w:rsidR="00525EE0" w:rsidRPr="00487AAF" w:rsidRDefault="00525EE0" w:rsidP="00487AAF">
            <w:pPr>
              <w:pStyle w:val="BodyText"/>
            </w:pPr>
            <w:r w:rsidRPr="00487AAF">
              <w:t>Failure behavior 2</w:t>
            </w:r>
          </w:p>
        </w:tc>
        <w:tc>
          <w:tcPr>
            <w:tcW w:w="7981" w:type="dxa"/>
            <w:shd w:val="clear" w:color="auto" w:fill="FFFFFF" w:themeFill="background1"/>
            <w:tcMar>
              <w:top w:w="15" w:type="dxa"/>
              <w:left w:w="108" w:type="dxa"/>
              <w:bottom w:w="0" w:type="dxa"/>
              <w:right w:w="108" w:type="dxa"/>
            </w:tcMar>
          </w:tcPr>
          <w:p w14:paraId="1AFCED10" w14:textId="77777777" w:rsidR="00456276" w:rsidRPr="00487AAF" w:rsidRDefault="00456276" w:rsidP="00456276">
            <w:pPr>
              <w:pStyle w:val="BodyText"/>
              <w:rPr>
                <w:lang w:eastAsia="zh-CN"/>
              </w:rPr>
            </w:pPr>
            <w:r w:rsidRPr="00487AAF">
              <w:rPr>
                <w:rFonts w:hint="eastAsia"/>
                <w:lang w:eastAsia="zh-CN"/>
              </w:rPr>
              <w:t>上传的视频类型不符合要求时，提示文件类型错误，请重新上传；</w:t>
            </w:r>
          </w:p>
          <w:p w14:paraId="741F5128" w14:textId="77777777" w:rsidR="00456276" w:rsidRPr="00487AAF" w:rsidRDefault="00456276" w:rsidP="00456276">
            <w:pPr>
              <w:pStyle w:val="BodyText"/>
              <w:rPr>
                <w:lang w:eastAsia="zh-CN"/>
              </w:rPr>
            </w:pPr>
            <w:r w:rsidRPr="00487AAF">
              <w:rPr>
                <w:rFonts w:hint="eastAsia"/>
                <w:lang w:eastAsia="zh-CN"/>
              </w:rPr>
              <w:t>上传的视频文件大小不符合要求时，提示文件大小超出支持范围，请重新上传；</w:t>
            </w:r>
          </w:p>
          <w:p w14:paraId="02EC4BE7" w14:textId="70795D45" w:rsidR="00525EE0" w:rsidRPr="00487AAF" w:rsidRDefault="00456276" w:rsidP="00456276">
            <w:pPr>
              <w:pStyle w:val="BodyText"/>
              <w:rPr>
                <w:lang w:eastAsia="zh-CN"/>
              </w:rPr>
            </w:pPr>
            <w:r w:rsidRPr="00487AAF">
              <w:rPr>
                <w:rFonts w:hint="eastAsia"/>
                <w:lang w:eastAsia="zh-CN"/>
              </w:rPr>
              <w:t>上传的视频文件名称最多显示</w:t>
            </w:r>
            <w:r w:rsidRPr="00487AAF">
              <w:rPr>
                <w:rFonts w:hint="eastAsia"/>
                <w:lang w:eastAsia="zh-CN"/>
              </w:rPr>
              <w:t>1</w:t>
            </w:r>
            <w:r w:rsidRPr="00487AAF">
              <w:rPr>
                <w:lang w:eastAsia="zh-CN"/>
              </w:rPr>
              <w:t>0</w:t>
            </w:r>
            <w:r w:rsidRPr="00487AAF">
              <w:rPr>
                <w:rFonts w:hint="eastAsia"/>
                <w:lang w:eastAsia="zh-CN"/>
              </w:rPr>
              <w:t>个字符，如超过该长度只显示前</w:t>
            </w:r>
            <w:r w:rsidRPr="00487AAF">
              <w:rPr>
                <w:rFonts w:hint="eastAsia"/>
                <w:lang w:eastAsia="zh-CN"/>
              </w:rPr>
              <w:t>1</w:t>
            </w:r>
            <w:r w:rsidRPr="00487AAF">
              <w:rPr>
                <w:lang w:eastAsia="zh-CN"/>
              </w:rPr>
              <w:t>0</w:t>
            </w:r>
            <w:r w:rsidRPr="00487AAF">
              <w:rPr>
                <w:rFonts w:hint="eastAsia"/>
                <w:lang w:eastAsia="zh-CN"/>
              </w:rPr>
              <w:t>个字符内容；</w:t>
            </w:r>
          </w:p>
        </w:tc>
      </w:tr>
      <w:tr w:rsidR="00525EE0" w:rsidRPr="00487AAF" w14:paraId="28B7B9EE" w14:textId="77777777" w:rsidTr="0046194B">
        <w:trPr>
          <w:trHeight w:val="525"/>
          <w:jc w:val="center"/>
        </w:trPr>
        <w:tc>
          <w:tcPr>
            <w:tcW w:w="1720" w:type="dxa"/>
            <w:shd w:val="clear" w:color="auto" w:fill="CCECFF"/>
            <w:tcMar>
              <w:top w:w="15" w:type="dxa"/>
              <w:left w:w="108" w:type="dxa"/>
              <w:bottom w:w="0" w:type="dxa"/>
              <w:right w:w="108" w:type="dxa"/>
            </w:tcMar>
          </w:tcPr>
          <w:p w14:paraId="3535647F" w14:textId="77777777" w:rsidR="00525EE0" w:rsidRPr="00487AAF" w:rsidRDefault="00525EE0" w:rsidP="00487AAF">
            <w:pPr>
              <w:pStyle w:val="BodyText"/>
            </w:pPr>
            <w:r w:rsidRPr="00487AAF">
              <w:t>Failure behavior 3</w:t>
            </w:r>
          </w:p>
        </w:tc>
        <w:tc>
          <w:tcPr>
            <w:tcW w:w="7981" w:type="dxa"/>
            <w:shd w:val="clear" w:color="auto" w:fill="FFFFFF" w:themeFill="background1"/>
            <w:tcMar>
              <w:top w:w="15" w:type="dxa"/>
              <w:left w:w="108" w:type="dxa"/>
              <w:bottom w:w="0" w:type="dxa"/>
              <w:right w:w="108" w:type="dxa"/>
            </w:tcMar>
          </w:tcPr>
          <w:p w14:paraId="207AF939" w14:textId="60B272DD" w:rsidR="00525EE0" w:rsidRPr="00487AAF" w:rsidRDefault="00456276" w:rsidP="00487AAF">
            <w:pPr>
              <w:pStyle w:val="BodyText"/>
              <w:rPr>
                <w:lang w:eastAsia="zh-CN"/>
              </w:rPr>
            </w:pPr>
            <w:r w:rsidRPr="00487AAF">
              <w:rPr>
                <w:rFonts w:hint="eastAsia"/>
                <w:lang w:eastAsia="zh-CN"/>
              </w:rPr>
              <w:t>未出现时，进行后台</w:t>
            </w:r>
            <w:r w:rsidRPr="00487AAF">
              <w:rPr>
                <w:rFonts w:hint="eastAsia"/>
                <w:lang w:eastAsia="zh-CN"/>
              </w:rPr>
              <w:t>log</w:t>
            </w:r>
            <w:r w:rsidRPr="00487AAF">
              <w:rPr>
                <w:rFonts w:hint="eastAsia"/>
                <w:lang w:eastAsia="zh-CN"/>
              </w:rPr>
              <w:t>记录</w:t>
            </w:r>
          </w:p>
        </w:tc>
      </w:tr>
      <w:tr w:rsidR="00456276" w:rsidRPr="00487AAF" w14:paraId="513B4396" w14:textId="77777777" w:rsidTr="0046194B">
        <w:trPr>
          <w:trHeight w:val="525"/>
          <w:jc w:val="center"/>
        </w:trPr>
        <w:tc>
          <w:tcPr>
            <w:tcW w:w="1720" w:type="dxa"/>
            <w:shd w:val="clear" w:color="auto" w:fill="CCECFF"/>
            <w:tcMar>
              <w:top w:w="15" w:type="dxa"/>
              <w:left w:w="108" w:type="dxa"/>
              <w:bottom w:w="0" w:type="dxa"/>
              <w:right w:w="108" w:type="dxa"/>
            </w:tcMar>
          </w:tcPr>
          <w:p w14:paraId="67F81D2D" w14:textId="64BD685B" w:rsidR="00456276" w:rsidRPr="00487AAF" w:rsidRDefault="00456276" w:rsidP="00456276">
            <w:pPr>
              <w:pStyle w:val="BodyText"/>
            </w:pPr>
            <w:r w:rsidRPr="00487AAF">
              <w:t xml:space="preserve">Failure behavior </w:t>
            </w:r>
            <w:r>
              <w:t>4</w:t>
            </w:r>
          </w:p>
        </w:tc>
        <w:tc>
          <w:tcPr>
            <w:tcW w:w="7981" w:type="dxa"/>
            <w:shd w:val="clear" w:color="auto" w:fill="FFFFFF" w:themeFill="background1"/>
            <w:tcMar>
              <w:top w:w="15" w:type="dxa"/>
              <w:left w:w="108" w:type="dxa"/>
              <w:bottom w:w="0" w:type="dxa"/>
              <w:right w:w="108" w:type="dxa"/>
            </w:tcMar>
          </w:tcPr>
          <w:p w14:paraId="34844441" w14:textId="0A02CD03" w:rsidR="00456276" w:rsidRPr="00487AAF" w:rsidRDefault="00456276" w:rsidP="00456276">
            <w:pPr>
              <w:pStyle w:val="BodyText"/>
              <w:rPr>
                <w:lang w:eastAsia="zh-CN"/>
              </w:rPr>
            </w:pPr>
            <w:r w:rsidRPr="00487AAF">
              <w:rPr>
                <w:rFonts w:hint="eastAsia"/>
                <w:lang w:eastAsia="zh-CN"/>
              </w:rPr>
              <w:t>未出现时，进行后台</w:t>
            </w:r>
            <w:r w:rsidRPr="00487AAF">
              <w:rPr>
                <w:rFonts w:hint="eastAsia"/>
                <w:lang w:eastAsia="zh-CN"/>
              </w:rPr>
              <w:t>log</w:t>
            </w:r>
            <w:r w:rsidRPr="00487AAF">
              <w:rPr>
                <w:rFonts w:hint="eastAsia"/>
                <w:lang w:eastAsia="zh-CN"/>
              </w:rPr>
              <w:t>记录</w:t>
            </w:r>
          </w:p>
        </w:tc>
      </w:tr>
      <w:tr w:rsidR="00456276" w:rsidRPr="00487AAF" w14:paraId="4F777D2A" w14:textId="77777777" w:rsidTr="0046194B">
        <w:trPr>
          <w:trHeight w:val="525"/>
          <w:jc w:val="center"/>
        </w:trPr>
        <w:tc>
          <w:tcPr>
            <w:tcW w:w="1720" w:type="dxa"/>
            <w:shd w:val="clear" w:color="auto" w:fill="CCECFF"/>
            <w:tcMar>
              <w:top w:w="15" w:type="dxa"/>
              <w:left w:w="108" w:type="dxa"/>
              <w:bottom w:w="0" w:type="dxa"/>
              <w:right w:w="108" w:type="dxa"/>
            </w:tcMar>
          </w:tcPr>
          <w:p w14:paraId="4EEE247E" w14:textId="6CE24D1D" w:rsidR="00456276" w:rsidRPr="00487AAF" w:rsidRDefault="00456276" w:rsidP="00456276">
            <w:pPr>
              <w:pStyle w:val="BodyText"/>
            </w:pPr>
            <w:r w:rsidRPr="00487AAF">
              <w:t xml:space="preserve">Failure behavior </w:t>
            </w:r>
            <w:r>
              <w:t>5</w:t>
            </w:r>
          </w:p>
        </w:tc>
        <w:tc>
          <w:tcPr>
            <w:tcW w:w="7981" w:type="dxa"/>
            <w:shd w:val="clear" w:color="auto" w:fill="FFFFFF" w:themeFill="background1"/>
            <w:tcMar>
              <w:top w:w="15" w:type="dxa"/>
              <w:left w:w="108" w:type="dxa"/>
              <w:bottom w:w="0" w:type="dxa"/>
              <w:right w:w="108" w:type="dxa"/>
            </w:tcMar>
          </w:tcPr>
          <w:p w14:paraId="20FAC580" w14:textId="34E170FB" w:rsidR="00456276" w:rsidRPr="00487AAF" w:rsidRDefault="00456276" w:rsidP="00456276">
            <w:pPr>
              <w:pStyle w:val="BodyText"/>
              <w:rPr>
                <w:lang w:eastAsia="zh-CN"/>
              </w:rPr>
            </w:pPr>
            <w:r>
              <w:rPr>
                <w:rFonts w:hint="eastAsia"/>
                <w:lang w:eastAsia="zh-CN"/>
              </w:rPr>
              <w:t>无法播放视频时，进行后台</w:t>
            </w:r>
            <w:r>
              <w:rPr>
                <w:rFonts w:hint="eastAsia"/>
                <w:lang w:eastAsia="zh-CN"/>
              </w:rPr>
              <w:t>l</w:t>
            </w:r>
            <w:r>
              <w:rPr>
                <w:lang w:eastAsia="zh-CN"/>
              </w:rPr>
              <w:t>og</w:t>
            </w:r>
            <w:r>
              <w:rPr>
                <w:rFonts w:hint="eastAsia"/>
                <w:lang w:eastAsia="zh-CN"/>
              </w:rPr>
              <w:t>记录</w:t>
            </w:r>
          </w:p>
        </w:tc>
      </w:tr>
      <w:tr w:rsidR="00456276" w:rsidRPr="00487AAF" w14:paraId="3251A5C5" w14:textId="77777777" w:rsidTr="0046194B">
        <w:trPr>
          <w:trHeight w:val="525"/>
          <w:jc w:val="center"/>
        </w:trPr>
        <w:tc>
          <w:tcPr>
            <w:tcW w:w="1720" w:type="dxa"/>
            <w:shd w:val="clear" w:color="auto" w:fill="CCECFF"/>
            <w:tcMar>
              <w:top w:w="15" w:type="dxa"/>
              <w:left w:w="108" w:type="dxa"/>
              <w:bottom w:w="0" w:type="dxa"/>
              <w:right w:w="108" w:type="dxa"/>
            </w:tcMar>
          </w:tcPr>
          <w:p w14:paraId="2B64981C" w14:textId="77777777" w:rsidR="00456276" w:rsidRPr="00487AAF" w:rsidRDefault="00456276" w:rsidP="00456276">
            <w:pPr>
              <w:pStyle w:val="BodyText"/>
            </w:pPr>
            <w:r w:rsidRPr="00487AAF">
              <w:t>Post Conditions</w:t>
            </w:r>
          </w:p>
        </w:tc>
        <w:tc>
          <w:tcPr>
            <w:tcW w:w="7981" w:type="dxa"/>
            <w:shd w:val="clear" w:color="auto" w:fill="FFFFFF" w:themeFill="background1"/>
            <w:tcMar>
              <w:top w:w="15" w:type="dxa"/>
              <w:left w:w="108" w:type="dxa"/>
              <w:bottom w:w="0" w:type="dxa"/>
              <w:right w:w="108" w:type="dxa"/>
            </w:tcMar>
          </w:tcPr>
          <w:p w14:paraId="4D2C29EF" w14:textId="77777777" w:rsidR="00456276" w:rsidRPr="00487AAF" w:rsidRDefault="00456276" w:rsidP="00456276">
            <w:pPr>
              <w:pStyle w:val="BodyText"/>
            </w:pPr>
            <w:r w:rsidRPr="00487AAF">
              <w:rPr>
                <w:rFonts w:hint="eastAsia"/>
              </w:rPr>
              <w:t>无</w:t>
            </w:r>
          </w:p>
        </w:tc>
      </w:tr>
    </w:tbl>
    <w:p w14:paraId="5B8BC01A" w14:textId="77777777" w:rsidR="00525EE0" w:rsidRPr="00EC0463" w:rsidRDefault="00525EE0" w:rsidP="00EC0463">
      <w:pPr>
        <w:rPr>
          <w:lang w:eastAsia="zh-CN"/>
        </w:rPr>
      </w:pPr>
    </w:p>
    <w:p w14:paraId="16F3F3A6" w14:textId="528CB639" w:rsidR="00EC0463" w:rsidRDefault="00EC0463" w:rsidP="00AE0397">
      <w:pPr>
        <w:pStyle w:val="BodyText"/>
        <w:rPr>
          <w:lang w:val="en-US"/>
        </w:rPr>
      </w:pPr>
    </w:p>
    <w:p w14:paraId="52212F4A" w14:textId="15F74068" w:rsidR="00A77C34" w:rsidRDefault="00A77C34" w:rsidP="00A77C34">
      <w:pPr>
        <w:pStyle w:val="Heading5"/>
        <w:rPr>
          <w:lang w:eastAsia="zh-CN"/>
        </w:rPr>
      </w:pPr>
      <w:r>
        <w:rPr>
          <w:rFonts w:hint="eastAsia"/>
          <w:lang w:eastAsia="zh-CN"/>
        </w:rPr>
        <w:t>提交“场景添加”</w:t>
      </w:r>
    </w:p>
    <w:p w14:paraId="69A44BAE" w14:textId="04E69D75" w:rsidR="00A77C34" w:rsidRDefault="00A77C34" w:rsidP="00A77C34">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A77C34" w:rsidRPr="00487AAF" w14:paraId="69DEC212"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323D2816" w14:textId="77777777" w:rsidR="00A77C34" w:rsidRPr="00487AAF" w:rsidRDefault="00A77C34" w:rsidP="0046194B">
            <w:pPr>
              <w:pStyle w:val="BodyText"/>
            </w:pPr>
            <w:r w:rsidRPr="00487AAF">
              <w:lastRenderedPageBreak/>
              <w:t>Req ID</w:t>
            </w:r>
          </w:p>
          <w:p w14:paraId="6F37A450" w14:textId="77777777" w:rsidR="00A77C34" w:rsidRPr="00487AAF" w:rsidRDefault="00A77C34" w:rsidP="0046194B">
            <w:pPr>
              <w:pStyle w:val="BodyText"/>
            </w:pPr>
            <w:r w:rsidRPr="00487AAF">
              <w:t>需求标识</w:t>
            </w:r>
          </w:p>
        </w:tc>
        <w:tc>
          <w:tcPr>
            <w:tcW w:w="7981" w:type="dxa"/>
            <w:shd w:val="clear" w:color="auto" w:fill="FFFFFF" w:themeFill="background1"/>
            <w:tcMar>
              <w:top w:w="15" w:type="dxa"/>
              <w:left w:w="108" w:type="dxa"/>
              <w:bottom w:w="0" w:type="dxa"/>
              <w:right w:w="108" w:type="dxa"/>
            </w:tcMar>
            <w:vAlign w:val="center"/>
            <w:hideMark/>
          </w:tcPr>
          <w:p w14:paraId="44A7867A" w14:textId="10623143" w:rsidR="00A77C34" w:rsidRPr="00487AAF" w:rsidRDefault="00A77C34" w:rsidP="0046194B">
            <w:pPr>
              <w:pStyle w:val="BodyText"/>
            </w:pPr>
            <w:r w:rsidRPr="00487AAF">
              <w:rPr>
                <w:rFonts w:hint="eastAsia"/>
              </w:rPr>
              <w:t>0</w:t>
            </w:r>
            <w:r w:rsidR="009F1F27">
              <w:t xml:space="preserve">27 </w:t>
            </w:r>
            <w:r>
              <w:rPr>
                <w:rFonts w:hint="eastAsia"/>
                <w:lang w:eastAsia="zh-CN"/>
              </w:rPr>
              <w:t>提交“场景添加”</w:t>
            </w:r>
          </w:p>
        </w:tc>
      </w:tr>
      <w:tr w:rsidR="00A77C34" w:rsidRPr="00487AAF" w14:paraId="487E95CD"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21C81EE2" w14:textId="77777777" w:rsidR="00A77C34" w:rsidRPr="00487AAF" w:rsidRDefault="00A77C34" w:rsidP="0046194B">
            <w:pPr>
              <w:pStyle w:val="BodyText"/>
            </w:pPr>
            <w:r w:rsidRPr="00487AAF">
              <w:t>Title</w:t>
            </w:r>
          </w:p>
          <w:p w14:paraId="15557EA0" w14:textId="77777777" w:rsidR="00A77C34" w:rsidRPr="00487AAF" w:rsidRDefault="00A77C34" w:rsidP="0046194B">
            <w:pPr>
              <w:pStyle w:val="BodyText"/>
            </w:pPr>
            <w:r w:rsidRPr="00487AAF">
              <w:t>标题</w:t>
            </w:r>
          </w:p>
        </w:tc>
        <w:tc>
          <w:tcPr>
            <w:tcW w:w="7981" w:type="dxa"/>
            <w:shd w:val="clear" w:color="auto" w:fill="FFFFFF" w:themeFill="background1"/>
            <w:tcMar>
              <w:top w:w="15" w:type="dxa"/>
              <w:left w:w="108" w:type="dxa"/>
              <w:bottom w:w="0" w:type="dxa"/>
              <w:right w:w="108" w:type="dxa"/>
            </w:tcMar>
            <w:vAlign w:val="center"/>
          </w:tcPr>
          <w:p w14:paraId="0BE76E49" w14:textId="798F9ED1" w:rsidR="00A77C34" w:rsidRPr="00487AAF" w:rsidRDefault="00B97D7C" w:rsidP="0046194B">
            <w:pPr>
              <w:pStyle w:val="BodyText"/>
              <w:rPr>
                <w:lang w:eastAsia="zh-CN"/>
              </w:rPr>
            </w:pPr>
            <w:r>
              <w:rPr>
                <w:rFonts w:hint="eastAsia"/>
                <w:lang w:eastAsia="zh-CN"/>
              </w:rPr>
              <w:t>提交场景添加</w:t>
            </w:r>
          </w:p>
        </w:tc>
      </w:tr>
      <w:tr w:rsidR="00A77C34" w:rsidRPr="00487AAF" w14:paraId="5217D3F8"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3B45A48D" w14:textId="77777777" w:rsidR="00A77C34" w:rsidRPr="00487AAF" w:rsidRDefault="00A77C34" w:rsidP="0046194B">
            <w:pPr>
              <w:pStyle w:val="BodyText"/>
            </w:pPr>
            <w:r w:rsidRPr="00487AAF">
              <w:t>Description</w:t>
            </w:r>
          </w:p>
          <w:p w14:paraId="79C68F35" w14:textId="77777777" w:rsidR="00A77C34" w:rsidRPr="00487AAF" w:rsidRDefault="00A77C34" w:rsidP="0046194B">
            <w:pPr>
              <w:pStyle w:val="BodyText"/>
            </w:pPr>
            <w:r w:rsidRPr="00487AAF">
              <w:t>描述</w:t>
            </w:r>
          </w:p>
        </w:tc>
        <w:tc>
          <w:tcPr>
            <w:tcW w:w="7981" w:type="dxa"/>
            <w:shd w:val="clear" w:color="auto" w:fill="FFFFFF" w:themeFill="background1"/>
            <w:tcMar>
              <w:top w:w="15" w:type="dxa"/>
              <w:left w:w="108" w:type="dxa"/>
              <w:bottom w:w="0" w:type="dxa"/>
              <w:right w:w="108" w:type="dxa"/>
            </w:tcMar>
            <w:vAlign w:val="center"/>
          </w:tcPr>
          <w:p w14:paraId="4A7A54E6" w14:textId="60E07DFC" w:rsidR="00A77C34" w:rsidRPr="00487AAF" w:rsidRDefault="00B97D7C" w:rsidP="0046194B">
            <w:pPr>
              <w:pStyle w:val="BodyText"/>
              <w:rPr>
                <w:lang w:eastAsia="zh-CN"/>
              </w:rPr>
            </w:pPr>
            <w:r>
              <w:rPr>
                <w:rFonts w:hint="eastAsia"/>
                <w:lang w:eastAsia="zh-CN"/>
              </w:rPr>
              <w:t>相关信息填写无误后，执行提交动作，完成场景添加</w:t>
            </w:r>
          </w:p>
        </w:tc>
      </w:tr>
      <w:tr w:rsidR="00A77C34" w:rsidRPr="00487AAF" w14:paraId="4B160C52" w14:textId="77777777" w:rsidTr="0046194B">
        <w:trPr>
          <w:trHeight w:val="525"/>
          <w:jc w:val="center"/>
        </w:trPr>
        <w:tc>
          <w:tcPr>
            <w:tcW w:w="1720" w:type="dxa"/>
            <w:shd w:val="clear" w:color="auto" w:fill="CCECFF"/>
            <w:tcMar>
              <w:top w:w="15" w:type="dxa"/>
              <w:left w:w="108" w:type="dxa"/>
              <w:bottom w:w="0" w:type="dxa"/>
              <w:right w:w="108" w:type="dxa"/>
            </w:tcMar>
          </w:tcPr>
          <w:p w14:paraId="772BB7D1" w14:textId="77777777" w:rsidR="00A77C34" w:rsidRPr="00487AAF" w:rsidRDefault="00A77C34" w:rsidP="0046194B">
            <w:pPr>
              <w:pStyle w:val="BodyText"/>
            </w:pPr>
            <w:r w:rsidRPr="00487AAF">
              <w:t>Pre-Conditions</w:t>
            </w:r>
          </w:p>
        </w:tc>
        <w:tc>
          <w:tcPr>
            <w:tcW w:w="7981" w:type="dxa"/>
            <w:shd w:val="clear" w:color="auto" w:fill="FFFFFF" w:themeFill="background1"/>
            <w:tcMar>
              <w:top w:w="15" w:type="dxa"/>
              <w:left w:w="108" w:type="dxa"/>
              <w:bottom w:w="0" w:type="dxa"/>
              <w:right w:w="108" w:type="dxa"/>
            </w:tcMar>
          </w:tcPr>
          <w:p w14:paraId="0ABE8C39" w14:textId="1ADB265A" w:rsidR="00A77C34" w:rsidRPr="00487AAF" w:rsidRDefault="00840D78" w:rsidP="0046194B">
            <w:pPr>
              <w:pStyle w:val="BodyText"/>
              <w:rPr>
                <w:lang w:eastAsia="zh-CN"/>
              </w:rPr>
            </w:pPr>
            <w:r>
              <w:rPr>
                <w:lang w:eastAsia="zh-CN"/>
              </w:rPr>
              <w:t>1.</w:t>
            </w:r>
            <w:r>
              <w:rPr>
                <w:rFonts w:hint="eastAsia"/>
                <w:lang w:eastAsia="zh-CN"/>
              </w:rPr>
              <w:t>完成</w:t>
            </w:r>
            <w:r>
              <w:rPr>
                <w:rFonts w:hint="eastAsia"/>
                <w:lang w:eastAsia="zh-CN"/>
              </w:rPr>
              <w:t>4</w:t>
            </w:r>
            <w:r>
              <w:rPr>
                <w:lang w:eastAsia="zh-CN"/>
              </w:rPr>
              <w:t>.2.3.2</w:t>
            </w:r>
            <w:r>
              <w:rPr>
                <w:rFonts w:hint="eastAsia"/>
                <w:lang w:eastAsia="zh-CN"/>
              </w:rPr>
              <w:t>场景添加中，所有</w:t>
            </w:r>
            <w:r>
              <w:rPr>
                <w:rFonts w:hint="eastAsia"/>
                <w:lang w:eastAsia="zh-CN"/>
              </w:rPr>
              <w:t>U</w:t>
            </w:r>
            <w:r>
              <w:rPr>
                <w:lang w:eastAsia="zh-CN"/>
              </w:rPr>
              <w:t>SE CASE</w:t>
            </w:r>
            <w:r>
              <w:rPr>
                <w:rFonts w:hint="eastAsia"/>
                <w:lang w:eastAsia="zh-CN"/>
              </w:rPr>
              <w:t>；</w:t>
            </w:r>
          </w:p>
        </w:tc>
      </w:tr>
      <w:tr w:rsidR="00A77C34" w:rsidRPr="00487AAF" w14:paraId="78A78101" w14:textId="77777777" w:rsidTr="0046194B">
        <w:trPr>
          <w:trHeight w:val="525"/>
          <w:jc w:val="center"/>
        </w:trPr>
        <w:tc>
          <w:tcPr>
            <w:tcW w:w="1720" w:type="dxa"/>
            <w:shd w:val="clear" w:color="auto" w:fill="CCECFF"/>
            <w:tcMar>
              <w:top w:w="15" w:type="dxa"/>
              <w:left w:w="108" w:type="dxa"/>
              <w:bottom w:w="0" w:type="dxa"/>
              <w:right w:w="108" w:type="dxa"/>
            </w:tcMar>
          </w:tcPr>
          <w:p w14:paraId="27E386AC" w14:textId="77777777" w:rsidR="00A77C34" w:rsidRPr="00487AAF" w:rsidRDefault="00A77C34" w:rsidP="0046194B">
            <w:pPr>
              <w:pStyle w:val="BodyText"/>
            </w:pPr>
            <w:r w:rsidRPr="00487AAF">
              <w:t>Trigger</w:t>
            </w:r>
          </w:p>
        </w:tc>
        <w:tc>
          <w:tcPr>
            <w:tcW w:w="7981" w:type="dxa"/>
            <w:shd w:val="clear" w:color="auto" w:fill="FFFFFF" w:themeFill="background1"/>
            <w:tcMar>
              <w:top w:w="15" w:type="dxa"/>
              <w:left w:w="108" w:type="dxa"/>
              <w:bottom w:w="0" w:type="dxa"/>
              <w:right w:w="108" w:type="dxa"/>
            </w:tcMar>
          </w:tcPr>
          <w:p w14:paraId="5EB24900" w14:textId="5505C81D" w:rsidR="00A77C34" w:rsidRPr="00487AAF" w:rsidRDefault="00A77C34" w:rsidP="0046194B">
            <w:pPr>
              <w:pStyle w:val="BodyText"/>
            </w:pPr>
            <w:r w:rsidRPr="00487AAF">
              <w:rPr>
                <w:rFonts w:hint="eastAsia"/>
              </w:rPr>
              <w:t>点击</w:t>
            </w:r>
            <w:r w:rsidR="00840D78">
              <w:rPr>
                <w:rFonts w:hint="eastAsia"/>
                <w:lang w:eastAsia="zh-CN"/>
              </w:rPr>
              <w:t>“</w:t>
            </w:r>
            <w:r w:rsidRPr="00487AAF">
              <w:rPr>
                <w:rFonts w:hint="eastAsia"/>
              </w:rPr>
              <w:t>场景</w:t>
            </w:r>
            <w:r w:rsidR="00840D78">
              <w:rPr>
                <w:rFonts w:hint="eastAsia"/>
                <w:lang w:eastAsia="zh-CN"/>
              </w:rPr>
              <w:t>提交”</w:t>
            </w:r>
            <w:r w:rsidRPr="00487AAF">
              <w:rPr>
                <w:rFonts w:hint="eastAsia"/>
              </w:rPr>
              <w:t>按钮</w:t>
            </w:r>
          </w:p>
        </w:tc>
      </w:tr>
      <w:tr w:rsidR="00A77C34" w:rsidRPr="00487AAF" w14:paraId="0527D8CB" w14:textId="77777777" w:rsidTr="0046194B">
        <w:trPr>
          <w:trHeight w:val="525"/>
          <w:jc w:val="center"/>
        </w:trPr>
        <w:tc>
          <w:tcPr>
            <w:tcW w:w="1720" w:type="dxa"/>
            <w:shd w:val="clear" w:color="auto" w:fill="CCECFF"/>
            <w:tcMar>
              <w:top w:w="15" w:type="dxa"/>
              <w:left w:w="108" w:type="dxa"/>
              <w:bottom w:w="0" w:type="dxa"/>
              <w:right w:w="108" w:type="dxa"/>
            </w:tcMar>
          </w:tcPr>
          <w:p w14:paraId="4D0CF4CE" w14:textId="77777777" w:rsidR="00A77C34" w:rsidRPr="00487AAF" w:rsidRDefault="00A77C34" w:rsidP="0046194B">
            <w:pPr>
              <w:pStyle w:val="BodyText"/>
            </w:pPr>
            <w:r w:rsidRPr="00487AAF">
              <w:t>Expected Behavior</w:t>
            </w:r>
          </w:p>
        </w:tc>
        <w:tc>
          <w:tcPr>
            <w:tcW w:w="7981" w:type="dxa"/>
            <w:shd w:val="clear" w:color="auto" w:fill="FFFFFF" w:themeFill="background1"/>
            <w:tcMar>
              <w:top w:w="15" w:type="dxa"/>
              <w:left w:w="108" w:type="dxa"/>
              <w:bottom w:w="0" w:type="dxa"/>
              <w:right w:w="108" w:type="dxa"/>
            </w:tcMar>
          </w:tcPr>
          <w:p w14:paraId="5524F069" w14:textId="03CB016F" w:rsidR="00A77C34" w:rsidRPr="00487AAF" w:rsidRDefault="00840D78" w:rsidP="0046194B">
            <w:pPr>
              <w:pStyle w:val="BodyText"/>
              <w:rPr>
                <w:lang w:eastAsia="zh-CN"/>
              </w:rPr>
            </w:pPr>
            <w:r>
              <w:rPr>
                <w:lang w:eastAsia="zh-CN"/>
              </w:rPr>
              <w:t>1.</w:t>
            </w:r>
            <w:r>
              <w:rPr>
                <w:rFonts w:hint="eastAsia"/>
                <w:lang w:eastAsia="zh-CN"/>
              </w:rPr>
              <w:t>显示“场景提交完成”；</w:t>
            </w:r>
          </w:p>
        </w:tc>
      </w:tr>
      <w:tr w:rsidR="00A77C34" w:rsidRPr="00487AAF" w14:paraId="3D279C6B" w14:textId="77777777" w:rsidTr="0046194B">
        <w:trPr>
          <w:trHeight w:val="525"/>
          <w:jc w:val="center"/>
        </w:trPr>
        <w:tc>
          <w:tcPr>
            <w:tcW w:w="1720" w:type="dxa"/>
            <w:shd w:val="clear" w:color="auto" w:fill="CCECFF"/>
            <w:tcMar>
              <w:top w:w="15" w:type="dxa"/>
              <w:left w:w="108" w:type="dxa"/>
              <w:bottom w:w="0" w:type="dxa"/>
              <w:right w:w="108" w:type="dxa"/>
            </w:tcMar>
          </w:tcPr>
          <w:p w14:paraId="64B4A5C2" w14:textId="77777777" w:rsidR="00A77C34" w:rsidRPr="00487AAF" w:rsidRDefault="00A77C34" w:rsidP="0046194B">
            <w:pPr>
              <w:pStyle w:val="BodyText"/>
            </w:pPr>
            <w:r w:rsidRPr="00487AAF">
              <w:t>Failure behavior 1</w:t>
            </w:r>
          </w:p>
        </w:tc>
        <w:tc>
          <w:tcPr>
            <w:tcW w:w="7981" w:type="dxa"/>
            <w:shd w:val="clear" w:color="auto" w:fill="FFFFFF" w:themeFill="background1"/>
            <w:tcMar>
              <w:top w:w="15" w:type="dxa"/>
              <w:left w:w="108" w:type="dxa"/>
              <w:bottom w:w="0" w:type="dxa"/>
              <w:right w:w="108" w:type="dxa"/>
            </w:tcMar>
          </w:tcPr>
          <w:p w14:paraId="0147DE4B" w14:textId="2FCDF832" w:rsidR="00A77C34" w:rsidRPr="00487AAF" w:rsidRDefault="00840D78" w:rsidP="0046194B">
            <w:pPr>
              <w:pStyle w:val="BodyText"/>
              <w:rPr>
                <w:lang w:eastAsia="zh-CN"/>
              </w:rPr>
            </w:pPr>
            <w:r>
              <w:rPr>
                <w:rFonts w:hint="eastAsia"/>
                <w:lang w:eastAsia="zh-CN"/>
              </w:rPr>
              <w:t>提示场景提交失败，并在页面提示场景失败原因</w:t>
            </w:r>
            <w:r w:rsidR="000217A6">
              <w:rPr>
                <w:rFonts w:hint="eastAsia"/>
                <w:lang w:eastAsia="zh-CN"/>
              </w:rPr>
              <w:t>，且在后台记录</w:t>
            </w:r>
            <w:r w:rsidR="000217A6">
              <w:rPr>
                <w:rFonts w:hint="eastAsia"/>
                <w:lang w:eastAsia="zh-CN"/>
              </w:rPr>
              <w:t>l</w:t>
            </w:r>
            <w:r w:rsidR="000217A6">
              <w:rPr>
                <w:lang w:eastAsia="zh-CN"/>
              </w:rPr>
              <w:t>og</w:t>
            </w:r>
          </w:p>
        </w:tc>
      </w:tr>
      <w:tr w:rsidR="00A77C34" w:rsidRPr="00487AAF" w14:paraId="100D4F1B" w14:textId="77777777" w:rsidTr="0046194B">
        <w:trPr>
          <w:trHeight w:val="525"/>
          <w:jc w:val="center"/>
        </w:trPr>
        <w:tc>
          <w:tcPr>
            <w:tcW w:w="1720" w:type="dxa"/>
            <w:shd w:val="clear" w:color="auto" w:fill="CCECFF"/>
            <w:tcMar>
              <w:top w:w="15" w:type="dxa"/>
              <w:left w:w="108" w:type="dxa"/>
              <w:bottom w:w="0" w:type="dxa"/>
              <w:right w:w="108" w:type="dxa"/>
            </w:tcMar>
          </w:tcPr>
          <w:p w14:paraId="169A2F8A" w14:textId="77777777" w:rsidR="00A77C34" w:rsidRPr="00487AAF" w:rsidRDefault="00A77C34" w:rsidP="0046194B">
            <w:pPr>
              <w:pStyle w:val="BodyText"/>
            </w:pPr>
            <w:r w:rsidRPr="00487AAF">
              <w:t>Post Conditions</w:t>
            </w:r>
          </w:p>
        </w:tc>
        <w:tc>
          <w:tcPr>
            <w:tcW w:w="7981" w:type="dxa"/>
            <w:shd w:val="clear" w:color="auto" w:fill="FFFFFF" w:themeFill="background1"/>
            <w:tcMar>
              <w:top w:w="15" w:type="dxa"/>
              <w:left w:w="108" w:type="dxa"/>
              <w:bottom w:w="0" w:type="dxa"/>
              <w:right w:w="108" w:type="dxa"/>
            </w:tcMar>
          </w:tcPr>
          <w:p w14:paraId="341E78CE" w14:textId="77777777" w:rsidR="00A77C34" w:rsidRPr="00487AAF" w:rsidRDefault="00A77C34" w:rsidP="0046194B">
            <w:pPr>
              <w:pStyle w:val="BodyText"/>
            </w:pPr>
            <w:r w:rsidRPr="00487AAF">
              <w:rPr>
                <w:rFonts w:hint="eastAsia"/>
              </w:rPr>
              <w:t>无</w:t>
            </w:r>
          </w:p>
        </w:tc>
      </w:tr>
    </w:tbl>
    <w:p w14:paraId="1E33547E" w14:textId="220894EF" w:rsidR="00A77C34" w:rsidRDefault="00A77C34" w:rsidP="00A77C34">
      <w:pPr>
        <w:rPr>
          <w:lang w:eastAsia="zh-CN"/>
        </w:rPr>
      </w:pPr>
    </w:p>
    <w:p w14:paraId="3E465FA4" w14:textId="6CD9F454" w:rsidR="009F1F27" w:rsidRDefault="009F1F27" w:rsidP="00A77C34">
      <w:pPr>
        <w:rPr>
          <w:lang w:eastAsia="zh-CN"/>
        </w:rPr>
      </w:pPr>
    </w:p>
    <w:p w14:paraId="007F2B10" w14:textId="518651B8" w:rsidR="009F1F27" w:rsidRDefault="009F1F27" w:rsidP="009F1F27">
      <w:pPr>
        <w:pStyle w:val="Heading5"/>
        <w:rPr>
          <w:lang w:eastAsia="zh-CN"/>
        </w:rPr>
      </w:pPr>
      <w:commentRangeStart w:id="123"/>
      <w:r>
        <w:rPr>
          <w:rFonts w:hint="eastAsia"/>
          <w:lang w:eastAsia="zh-CN"/>
        </w:rPr>
        <w:t>动画文件上传云端</w:t>
      </w:r>
      <w:commentRangeEnd w:id="123"/>
      <w:r w:rsidR="0046194B">
        <w:rPr>
          <w:rStyle w:val="CommentReference"/>
          <w:rFonts w:ascii="Times New Roman" w:hAnsi="Times New Roman" w:cs="Times New Roman"/>
          <w:iCs w:val="0"/>
          <w:kern w:val="0"/>
        </w:rPr>
        <w:commentReference w:id="123"/>
      </w: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9F1F27" w:rsidRPr="00487AAF" w14:paraId="2EA45DE4"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488B16F5" w14:textId="77777777" w:rsidR="009F1F27" w:rsidRPr="00487AAF" w:rsidRDefault="009F1F27" w:rsidP="0046194B">
            <w:pPr>
              <w:pStyle w:val="BodyText"/>
            </w:pPr>
            <w:r w:rsidRPr="00487AAF">
              <w:t>Req ID</w:t>
            </w:r>
          </w:p>
          <w:p w14:paraId="1AFC979D" w14:textId="77777777" w:rsidR="009F1F27" w:rsidRPr="00487AAF" w:rsidRDefault="009F1F27" w:rsidP="0046194B">
            <w:pPr>
              <w:pStyle w:val="BodyText"/>
            </w:pPr>
            <w:r w:rsidRPr="00487AAF">
              <w:t>需求标识</w:t>
            </w:r>
          </w:p>
        </w:tc>
        <w:tc>
          <w:tcPr>
            <w:tcW w:w="7981" w:type="dxa"/>
            <w:shd w:val="clear" w:color="auto" w:fill="FFFFFF" w:themeFill="background1"/>
            <w:tcMar>
              <w:top w:w="15" w:type="dxa"/>
              <w:left w:w="108" w:type="dxa"/>
              <w:bottom w:w="0" w:type="dxa"/>
              <w:right w:w="108" w:type="dxa"/>
            </w:tcMar>
            <w:vAlign w:val="center"/>
            <w:hideMark/>
          </w:tcPr>
          <w:p w14:paraId="67512279" w14:textId="2CF59AE4" w:rsidR="009F1F27" w:rsidRPr="00487AAF" w:rsidRDefault="009F1F27" w:rsidP="0046194B">
            <w:pPr>
              <w:pStyle w:val="BodyText"/>
            </w:pPr>
            <w:r w:rsidRPr="00487AAF">
              <w:rPr>
                <w:rFonts w:hint="eastAsia"/>
              </w:rPr>
              <w:t>0</w:t>
            </w:r>
            <w:r>
              <w:t xml:space="preserve">28 </w:t>
            </w:r>
            <w:r>
              <w:rPr>
                <w:rFonts w:hint="eastAsia"/>
                <w:lang w:eastAsia="zh-CN"/>
              </w:rPr>
              <w:t>动画文件上传云端</w:t>
            </w:r>
          </w:p>
        </w:tc>
      </w:tr>
      <w:tr w:rsidR="009F1F27" w:rsidRPr="00487AAF" w14:paraId="5E6129F7"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72B2B6D0" w14:textId="77777777" w:rsidR="009F1F27" w:rsidRPr="00487AAF" w:rsidRDefault="009F1F27" w:rsidP="0046194B">
            <w:pPr>
              <w:pStyle w:val="BodyText"/>
            </w:pPr>
            <w:r w:rsidRPr="00487AAF">
              <w:t>Title</w:t>
            </w:r>
          </w:p>
          <w:p w14:paraId="4D1C323D" w14:textId="77777777" w:rsidR="009F1F27" w:rsidRPr="00487AAF" w:rsidRDefault="009F1F27" w:rsidP="0046194B">
            <w:pPr>
              <w:pStyle w:val="BodyText"/>
            </w:pPr>
            <w:r w:rsidRPr="00487AAF">
              <w:t>标题</w:t>
            </w:r>
          </w:p>
        </w:tc>
        <w:tc>
          <w:tcPr>
            <w:tcW w:w="7981" w:type="dxa"/>
            <w:shd w:val="clear" w:color="auto" w:fill="FFFFFF" w:themeFill="background1"/>
            <w:tcMar>
              <w:top w:w="15" w:type="dxa"/>
              <w:left w:w="108" w:type="dxa"/>
              <w:bottom w:w="0" w:type="dxa"/>
              <w:right w:w="108" w:type="dxa"/>
            </w:tcMar>
            <w:vAlign w:val="center"/>
          </w:tcPr>
          <w:p w14:paraId="4DC01E8F" w14:textId="5C43383F" w:rsidR="009F1F27" w:rsidRPr="00487AAF" w:rsidRDefault="009F1F27" w:rsidP="0046194B">
            <w:pPr>
              <w:pStyle w:val="BodyText"/>
              <w:rPr>
                <w:lang w:eastAsia="zh-CN"/>
              </w:rPr>
            </w:pPr>
            <w:r>
              <w:rPr>
                <w:rFonts w:hint="eastAsia"/>
                <w:lang w:eastAsia="zh-CN"/>
              </w:rPr>
              <w:t>动画文件上传云端</w:t>
            </w:r>
          </w:p>
        </w:tc>
      </w:tr>
      <w:tr w:rsidR="009F1F27" w:rsidRPr="00487AAF" w14:paraId="034C0ECC" w14:textId="77777777" w:rsidTr="0046194B">
        <w:trPr>
          <w:trHeight w:val="262"/>
          <w:jc w:val="center"/>
        </w:trPr>
        <w:tc>
          <w:tcPr>
            <w:tcW w:w="1720" w:type="dxa"/>
            <w:shd w:val="clear" w:color="auto" w:fill="CCECFF"/>
            <w:tcMar>
              <w:top w:w="15" w:type="dxa"/>
              <w:left w:w="108" w:type="dxa"/>
              <w:bottom w:w="0" w:type="dxa"/>
              <w:right w:w="108" w:type="dxa"/>
            </w:tcMar>
            <w:vAlign w:val="center"/>
            <w:hideMark/>
          </w:tcPr>
          <w:p w14:paraId="5093D6A6" w14:textId="77777777" w:rsidR="009F1F27" w:rsidRPr="00487AAF" w:rsidRDefault="009F1F27" w:rsidP="0046194B">
            <w:pPr>
              <w:pStyle w:val="BodyText"/>
            </w:pPr>
            <w:r w:rsidRPr="00487AAF">
              <w:t>Description</w:t>
            </w:r>
          </w:p>
          <w:p w14:paraId="529E8A0D" w14:textId="77777777" w:rsidR="009F1F27" w:rsidRPr="00487AAF" w:rsidRDefault="009F1F27" w:rsidP="0046194B">
            <w:pPr>
              <w:pStyle w:val="BodyText"/>
            </w:pPr>
            <w:r w:rsidRPr="00487AAF">
              <w:t>描述</w:t>
            </w:r>
          </w:p>
        </w:tc>
        <w:tc>
          <w:tcPr>
            <w:tcW w:w="7981" w:type="dxa"/>
            <w:shd w:val="clear" w:color="auto" w:fill="FFFFFF" w:themeFill="background1"/>
            <w:tcMar>
              <w:top w:w="15" w:type="dxa"/>
              <w:left w:w="108" w:type="dxa"/>
              <w:bottom w:w="0" w:type="dxa"/>
              <w:right w:w="108" w:type="dxa"/>
            </w:tcMar>
            <w:vAlign w:val="center"/>
          </w:tcPr>
          <w:p w14:paraId="0D75B239" w14:textId="3CB2D7CF" w:rsidR="009F1F27" w:rsidRDefault="00A43BAB" w:rsidP="0046194B">
            <w:pPr>
              <w:pStyle w:val="BodyText"/>
              <w:rPr>
                <w:lang w:eastAsia="zh-CN"/>
              </w:rPr>
            </w:pPr>
            <w:r>
              <w:rPr>
                <w:rFonts w:hint="eastAsia"/>
                <w:lang w:eastAsia="zh-CN"/>
              </w:rPr>
              <w:t>1</w:t>
            </w:r>
            <w:r>
              <w:rPr>
                <w:lang w:eastAsia="zh-CN"/>
              </w:rPr>
              <w:t>.</w:t>
            </w:r>
            <w:r w:rsidR="009F1F27">
              <w:rPr>
                <w:rFonts w:hint="eastAsia"/>
                <w:lang w:eastAsia="zh-CN"/>
              </w:rPr>
              <w:t>提交“场景添加”按钮后，被导入网页端的的动画文件进行云端上传动作</w:t>
            </w:r>
            <w:r w:rsidR="001F0728">
              <w:rPr>
                <w:rFonts w:hint="eastAsia"/>
                <w:lang w:eastAsia="zh-CN"/>
              </w:rPr>
              <w:t>；</w:t>
            </w:r>
          </w:p>
          <w:p w14:paraId="3C2B73B1" w14:textId="50E2F736" w:rsidR="00DE56CE" w:rsidRDefault="00A43BAB" w:rsidP="0046194B">
            <w:pPr>
              <w:pStyle w:val="BodyText"/>
              <w:rPr>
                <w:lang w:eastAsia="zh-CN"/>
              </w:rPr>
            </w:pPr>
            <w:r>
              <w:rPr>
                <w:rFonts w:hint="eastAsia"/>
                <w:lang w:eastAsia="zh-CN"/>
              </w:rPr>
              <w:t>2</w:t>
            </w:r>
            <w:r>
              <w:rPr>
                <w:lang w:eastAsia="zh-CN"/>
              </w:rPr>
              <w:t>.</w:t>
            </w:r>
            <w:r w:rsidR="001F0728">
              <w:rPr>
                <w:rFonts w:hint="eastAsia"/>
                <w:lang w:eastAsia="zh-CN"/>
              </w:rPr>
              <w:t>视频上传支持断网续传</w:t>
            </w:r>
            <w:r>
              <w:rPr>
                <w:rFonts w:hint="eastAsia"/>
                <w:lang w:eastAsia="zh-CN"/>
              </w:rPr>
              <w:t>；</w:t>
            </w:r>
          </w:p>
          <w:p w14:paraId="19E0E369" w14:textId="77777777" w:rsidR="00A43BAB" w:rsidRDefault="00A43BAB" w:rsidP="0046194B">
            <w:pPr>
              <w:pStyle w:val="BodyText"/>
              <w:rPr>
                <w:lang w:eastAsia="zh-CN"/>
              </w:rPr>
            </w:pPr>
            <w:r>
              <w:rPr>
                <w:lang w:eastAsia="zh-CN"/>
              </w:rPr>
              <w:t>3.</w:t>
            </w:r>
            <w:r>
              <w:rPr>
                <w:rFonts w:hint="eastAsia"/>
                <w:lang w:eastAsia="zh-CN"/>
              </w:rPr>
              <w:t>上传过程中、上传完成、上传失败均需要有状态给到</w:t>
            </w:r>
            <w:r>
              <w:rPr>
                <w:lang w:eastAsia="zh-CN"/>
              </w:rPr>
              <w:t>portal</w:t>
            </w:r>
            <w:r>
              <w:rPr>
                <w:rFonts w:hint="eastAsia"/>
                <w:lang w:eastAsia="zh-CN"/>
              </w:rPr>
              <w:t>端作为状态显示；</w:t>
            </w:r>
          </w:p>
          <w:p w14:paraId="281B1210" w14:textId="77777777" w:rsidR="0046194B" w:rsidRDefault="0046194B" w:rsidP="0046194B">
            <w:pPr>
              <w:pStyle w:val="BodyText"/>
              <w:rPr>
                <w:lang w:eastAsia="zh-CN"/>
              </w:rPr>
            </w:pPr>
            <w:r>
              <w:rPr>
                <w:lang w:eastAsia="zh-CN"/>
              </w:rPr>
              <w:t>4.</w:t>
            </w:r>
            <w:r>
              <w:rPr>
                <w:rFonts w:hint="eastAsia"/>
                <w:lang w:eastAsia="zh-CN"/>
              </w:rPr>
              <w:t>视频未上传成功时，新增的场景信息不会更新到“场景库”中供车端查询；</w:t>
            </w:r>
          </w:p>
          <w:p w14:paraId="5298DCB3" w14:textId="5AFB8F1E" w:rsidR="00DE56CE" w:rsidRDefault="0046194B" w:rsidP="0046194B">
            <w:pPr>
              <w:pStyle w:val="BodyText"/>
              <w:rPr>
                <w:lang w:eastAsia="zh-CN"/>
              </w:rPr>
            </w:pPr>
            <w:r>
              <w:rPr>
                <w:lang w:eastAsia="zh-CN"/>
              </w:rPr>
              <w:t>5.</w:t>
            </w:r>
            <w:r>
              <w:rPr>
                <w:rFonts w:hint="eastAsia"/>
                <w:lang w:eastAsia="zh-CN"/>
              </w:rPr>
              <w:t>视频上传成功后，将新增的场景信息更新到“场景库”中供车端查询；</w:t>
            </w:r>
            <w:r w:rsidR="00F64D18">
              <w:rPr>
                <w:rFonts w:hint="eastAsia"/>
                <w:lang w:eastAsia="zh-CN"/>
              </w:rPr>
              <w:t>场景信息中需要包含“已启用”与“未启用”，车端查询到新增动画未未启用时无需下载；</w:t>
            </w:r>
          </w:p>
          <w:p w14:paraId="2722F635" w14:textId="79CD0C6E" w:rsidR="00DE56CE" w:rsidRPr="00487AAF" w:rsidRDefault="00DE56CE" w:rsidP="0046194B">
            <w:pPr>
              <w:pStyle w:val="BodyText"/>
              <w:rPr>
                <w:lang w:eastAsia="zh-CN"/>
              </w:rPr>
            </w:pPr>
            <w:r>
              <w:rPr>
                <w:lang w:eastAsia="zh-CN"/>
              </w:rPr>
              <w:t>6.</w:t>
            </w:r>
            <w:r>
              <w:rPr>
                <w:rFonts w:hint="eastAsia"/>
                <w:lang w:eastAsia="zh-CN"/>
              </w:rPr>
              <w:t>视频上传时应进行加密处理</w:t>
            </w:r>
          </w:p>
        </w:tc>
      </w:tr>
      <w:tr w:rsidR="009F1F27" w:rsidRPr="00487AAF" w14:paraId="5FEAE8E6" w14:textId="77777777" w:rsidTr="0046194B">
        <w:trPr>
          <w:trHeight w:val="525"/>
          <w:jc w:val="center"/>
        </w:trPr>
        <w:tc>
          <w:tcPr>
            <w:tcW w:w="1720" w:type="dxa"/>
            <w:shd w:val="clear" w:color="auto" w:fill="CCECFF"/>
            <w:tcMar>
              <w:top w:w="15" w:type="dxa"/>
              <w:left w:w="108" w:type="dxa"/>
              <w:bottom w:w="0" w:type="dxa"/>
              <w:right w:w="108" w:type="dxa"/>
            </w:tcMar>
          </w:tcPr>
          <w:p w14:paraId="17E05CC9" w14:textId="77777777" w:rsidR="009F1F27" w:rsidRPr="00487AAF" w:rsidRDefault="009F1F27" w:rsidP="0046194B">
            <w:pPr>
              <w:pStyle w:val="BodyText"/>
            </w:pPr>
            <w:r w:rsidRPr="00487AAF">
              <w:t>Pre-Conditions</w:t>
            </w:r>
          </w:p>
        </w:tc>
        <w:tc>
          <w:tcPr>
            <w:tcW w:w="7981" w:type="dxa"/>
            <w:shd w:val="clear" w:color="auto" w:fill="FFFFFF" w:themeFill="background1"/>
            <w:tcMar>
              <w:top w:w="15" w:type="dxa"/>
              <w:left w:w="108" w:type="dxa"/>
              <w:bottom w:w="0" w:type="dxa"/>
              <w:right w:w="108" w:type="dxa"/>
            </w:tcMar>
          </w:tcPr>
          <w:p w14:paraId="1554591A" w14:textId="3AE1328A" w:rsidR="009F1F27" w:rsidRPr="00487AAF" w:rsidRDefault="009F1F27" w:rsidP="0046194B">
            <w:pPr>
              <w:pStyle w:val="BodyText"/>
              <w:rPr>
                <w:lang w:eastAsia="zh-CN"/>
              </w:rPr>
            </w:pPr>
            <w:r>
              <w:rPr>
                <w:lang w:eastAsia="zh-CN"/>
              </w:rPr>
              <w:t>1.</w:t>
            </w:r>
            <w:r>
              <w:rPr>
                <w:rFonts w:hint="eastAsia"/>
                <w:lang w:eastAsia="zh-CN"/>
              </w:rPr>
              <w:t>完成</w:t>
            </w:r>
            <w:r>
              <w:rPr>
                <w:rFonts w:hint="eastAsia"/>
                <w:lang w:eastAsia="zh-CN"/>
              </w:rPr>
              <w:t>4</w:t>
            </w:r>
            <w:r>
              <w:rPr>
                <w:lang w:eastAsia="zh-CN"/>
              </w:rPr>
              <w:t>.2.3.2.7</w:t>
            </w:r>
            <w:r w:rsidR="001F0728">
              <w:rPr>
                <w:rFonts w:hint="eastAsia"/>
                <w:lang w:eastAsia="zh-CN"/>
              </w:rPr>
              <w:t>提交场景添加</w:t>
            </w:r>
          </w:p>
        </w:tc>
      </w:tr>
      <w:tr w:rsidR="009F1F27" w:rsidRPr="00487AAF" w14:paraId="0C2F43A1" w14:textId="77777777" w:rsidTr="0046194B">
        <w:trPr>
          <w:trHeight w:val="525"/>
          <w:jc w:val="center"/>
        </w:trPr>
        <w:tc>
          <w:tcPr>
            <w:tcW w:w="1720" w:type="dxa"/>
            <w:shd w:val="clear" w:color="auto" w:fill="CCECFF"/>
            <w:tcMar>
              <w:top w:w="15" w:type="dxa"/>
              <w:left w:w="108" w:type="dxa"/>
              <w:bottom w:w="0" w:type="dxa"/>
              <w:right w:w="108" w:type="dxa"/>
            </w:tcMar>
          </w:tcPr>
          <w:p w14:paraId="51F5B112" w14:textId="77777777" w:rsidR="009F1F27" w:rsidRPr="00487AAF" w:rsidRDefault="009F1F27" w:rsidP="0046194B">
            <w:pPr>
              <w:pStyle w:val="BodyText"/>
            </w:pPr>
            <w:r w:rsidRPr="00487AAF">
              <w:t>Trigger</w:t>
            </w:r>
          </w:p>
        </w:tc>
        <w:tc>
          <w:tcPr>
            <w:tcW w:w="7981" w:type="dxa"/>
            <w:shd w:val="clear" w:color="auto" w:fill="FFFFFF" w:themeFill="background1"/>
            <w:tcMar>
              <w:top w:w="15" w:type="dxa"/>
              <w:left w:w="108" w:type="dxa"/>
              <w:bottom w:w="0" w:type="dxa"/>
              <w:right w:w="108" w:type="dxa"/>
            </w:tcMar>
          </w:tcPr>
          <w:p w14:paraId="5996E07F" w14:textId="2E1A266D" w:rsidR="009F1F27" w:rsidRPr="00487AAF" w:rsidRDefault="009F1F27" w:rsidP="0046194B">
            <w:pPr>
              <w:pStyle w:val="BodyText"/>
              <w:rPr>
                <w:lang w:eastAsia="zh-CN"/>
              </w:rPr>
            </w:pPr>
            <w:r w:rsidRPr="00487AAF">
              <w:rPr>
                <w:rFonts w:hint="eastAsia"/>
                <w:lang w:eastAsia="zh-CN"/>
              </w:rPr>
              <w:t>点击</w:t>
            </w:r>
            <w:r>
              <w:rPr>
                <w:rFonts w:hint="eastAsia"/>
                <w:lang w:eastAsia="zh-CN"/>
              </w:rPr>
              <w:t>“</w:t>
            </w:r>
            <w:r w:rsidRPr="00487AAF">
              <w:rPr>
                <w:rFonts w:hint="eastAsia"/>
                <w:lang w:eastAsia="zh-CN"/>
              </w:rPr>
              <w:t>场景</w:t>
            </w:r>
            <w:r>
              <w:rPr>
                <w:rFonts w:hint="eastAsia"/>
                <w:lang w:eastAsia="zh-CN"/>
              </w:rPr>
              <w:t>提交”</w:t>
            </w:r>
            <w:r w:rsidRPr="00487AAF">
              <w:rPr>
                <w:rFonts w:hint="eastAsia"/>
                <w:lang w:eastAsia="zh-CN"/>
              </w:rPr>
              <w:t>按钮</w:t>
            </w:r>
            <w:r w:rsidR="001F0728">
              <w:rPr>
                <w:rFonts w:hint="eastAsia"/>
                <w:lang w:eastAsia="zh-CN"/>
              </w:rPr>
              <w:t>，且界面显示为场景提交完成</w:t>
            </w:r>
          </w:p>
        </w:tc>
      </w:tr>
      <w:tr w:rsidR="009F1F27" w:rsidRPr="00487AAF" w14:paraId="6041B9F1" w14:textId="77777777" w:rsidTr="0046194B">
        <w:trPr>
          <w:trHeight w:val="525"/>
          <w:jc w:val="center"/>
        </w:trPr>
        <w:tc>
          <w:tcPr>
            <w:tcW w:w="1720" w:type="dxa"/>
            <w:shd w:val="clear" w:color="auto" w:fill="CCECFF"/>
            <w:tcMar>
              <w:top w:w="15" w:type="dxa"/>
              <w:left w:w="108" w:type="dxa"/>
              <w:bottom w:w="0" w:type="dxa"/>
              <w:right w:w="108" w:type="dxa"/>
            </w:tcMar>
          </w:tcPr>
          <w:p w14:paraId="0C4222A7" w14:textId="77777777" w:rsidR="009F1F27" w:rsidRPr="00487AAF" w:rsidRDefault="009F1F27" w:rsidP="0046194B">
            <w:pPr>
              <w:pStyle w:val="BodyText"/>
            </w:pPr>
            <w:r w:rsidRPr="00487AAF">
              <w:t>Expected Behavior</w:t>
            </w:r>
          </w:p>
        </w:tc>
        <w:tc>
          <w:tcPr>
            <w:tcW w:w="7981" w:type="dxa"/>
            <w:shd w:val="clear" w:color="auto" w:fill="FFFFFF" w:themeFill="background1"/>
            <w:tcMar>
              <w:top w:w="15" w:type="dxa"/>
              <w:left w:w="108" w:type="dxa"/>
              <w:bottom w:w="0" w:type="dxa"/>
              <w:right w:w="108" w:type="dxa"/>
            </w:tcMar>
          </w:tcPr>
          <w:p w14:paraId="36D34BF8" w14:textId="77777777" w:rsidR="009F1F27" w:rsidRDefault="009F1F27" w:rsidP="0046194B">
            <w:pPr>
              <w:pStyle w:val="BodyText"/>
              <w:rPr>
                <w:lang w:eastAsia="zh-CN"/>
              </w:rPr>
            </w:pPr>
            <w:r>
              <w:rPr>
                <w:lang w:eastAsia="zh-CN"/>
              </w:rPr>
              <w:t>1.</w:t>
            </w:r>
            <w:r w:rsidR="001F0728">
              <w:rPr>
                <w:rFonts w:hint="eastAsia"/>
                <w:lang w:eastAsia="zh-CN"/>
              </w:rPr>
              <w:t>跳转回场景管理页面</w:t>
            </w:r>
            <w:r>
              <w:rPr>
                <w:rFonts w:hint="eastAsia"/>
                <w:lang w:eastAsia="zh-CN"/>
              </w:rPr>
              <w:t>；</w:t>
            </w:r>
          </w:p>
          <w:p w14:paraId="611929A2" w14:textId="77777777" w:rsidR="001F0728" w:rsidRDefault="001F0728" w:rsidP="0046194B">
            <w:pPr>
              <w:pStyle w:val="BodyText"/>
              <w:rPr>
                <w:lang w:eastAsia="zh-CN"/>
              </w:rPr>
            </w:pPr>
            <w:r>
              <w:rPr>
                <w:lang w:eastAsia="zh-CN"/>
              </w:rPr>
              <w:t>2.</w:t>
            </w:r>
            <w:r>
              <w:rPr>
                <w:rFonts w:hint="eastAsia"/>
                <w:lang w:eastAsia="zh-CN"/>
              </w:rPr>
              <w:t>显示出刚刚已经提交的场景，是否启用置灰，动画状态显示正在上传；</w:t>
            </w:r>
          </w:p>
          <w:p w14:paraId="603805C1" w14:textId="0509407D" w:rsidR="001F0728" w:rsidRPr="00487AAF" w:rsidRDefault="001F0728" w:rsidP="0046194B">
            <w:pPr>
              <w:pStyle w:val="BodyText"/>
              <w:rPr>
                <w:lang w:eastAsia="zh-CN"/>
              </w:rPr>
            </w:pPr>
            <w:r>
              <w:rPr>
                <w:lang w:eastAsia="zh-CN"/>
              </w:rPr>
              <w:t>3.</w:t>
            </w:r>
            <w:r w:rsidR="00A43BAB">
              <w:rPr>
                <w:rFonts w:hint="eastAsia"/>
                <w:lang w:eastAsia="zh-CN"/>
              </w:rPr>
              <w:t>（上传完成后）手动刷新或自动刷新，动画状态显示上传成功，是否启用变为可选；</w:t>
            </w:r>
            <w:r w:rsidR="00F64D18">
              <w:rPr>
                <w:rFonts w:hint="eastAsia"/>
                <w:lang w:eastAsia="zh-CN"/>
              </w:rPr>
              <w:t>场景提交完成以后，启用状态默认为“未启用”；</w:t>
            </w:r>
          </w:p>
        </w:tc>
      </w:tr>
      <w:tr w:rsidR="009F1F27" w:rsidRPr="00487AAF" w14:paraId="54B61D0F" w14:textId="77777777" w:rsidTr="0046194B">
        <w:trPr>
          <w:trHeight w:val="525"/>
          <w:jc w:val="center"/>
        </w:trPr>
        <w:tc>
          <w:tcPr>
            <w:tcW w:w="1720" w:type="dxa"/>
            <w:shd w:val="clear" w:color="auto" w:fill="CCECFF"/>
            <w:tcMar>
              <w:top w:w="15" w:type="dxa"/>
              <w:left w:w="108" w:type="dxa"/>
              <w:bottom w:w="0" w:type="dxa"/>
              <w:right w:w="108" w:type="dxa"/>
            </w:tcMar>
          </w:tcPr>
          <w:p w14:paraId="548743EB" w14:textId="77777777" w:rsidR="009F1F27" w:rsidRPr="00487AAF" w:rsidRDefault="009F1F27" w:rsidP="0046194B">
            <w:pPr>
              <w:pStyle w:val="BodyText"/>
            </w:pPr>
            <w:r w:rsidRPr="00487AAF">
              <w:t>Failure behavior 1</w:t>
            </w:r>
          </w:p>
        </w:tc>
        <w:tc>
          <w:tcPr>
            <w:tcW w:w="7981" w:type="dxa"/>
            <w:shd w:val="clear" w:color="auto" w:fill="FFFFFF" w:themeFill="background1"/>
            <w:tcMar>
              <w:top w:w="15" w:type="dxa"/>
              <w:left w:w="108" w:type="dxa"/>
              <w:bottom w:w="0" w:type="dxa"/>
              <w:right w:w="108" w:type="dxa"/>
            </w:tcMar>
          </w:tcPr>
          <w:p w14:paraId="64456164" w14:textId="72F4B8DE" w:rsidR="009F1F27" w:rsidRPr="00487AAF" w:rsidRDefault="00A43BAB" w:rsidP="0046194B">
            <w:pPr>
              <w:pStyle w:val="BodyText"/>
              <w:rPr>
                <w:lang w:eastAsia="zh-CN"/>
              </w:rPr>
            </w:pPr>
            <w:r>
              <w:rPr>
                <w:rFonts w:hint="eastAsia"/>
                <w:lang w:eastAsia="zh-CN"/>
              </w:rPr>
              <w:t>无</w:t>
            </w:r>
          </w:p>
        </w:tc>
      </w:tr>
      <w:tr w:rsidR="00A43BAB" w:rsidRPr="00487AAF" w14:paraId="758A8F2C" w14:textId="77777777" w:rsidTr="0046194B">
        <w:trPr>
          <w:trHeight w:val="525"/>
          <w:jc w:val="center"/>
        </w:trPr>
        <w:tc>
          <w:tcPr>
            <w:tcW w:w="1720" w:type="dxa"/>
            <w:shd w:val="clear" w:color="auto" w:fill="CCECFF"/>
            <w:tcMar>
              <w:top w:w="15" w:type="dxa"/>
              <w:left w:w="108" w:type="dxa"/>
              <w:bottom w:w="0" w:type="dxa"/>
              <w:right w:w="108" w:type="dxa"/>
            </w:tcMar>
          </w:tcPr>
          <w:p w14:paraId="505C28B8" w14:textId="18FADA1D" w:rsidR="00A43BAB" w:rsidRPr="00487AAF" w:rsidRDefault="00A43BAB" w:rsidP="0046194B">
            <w:pPr>
              <w:pStyle w:val="BodyText"/>
            </w:pPr>
            <w:r w:rsidRPr="00487AAF">
              <w:t xml:space="preserve">Failure behavior </w:t>
            </w:r>
            <w:r>
              <w:t>2</w:t>
            </w:r>
          </w:p>
        </w:tc>
        <w:tc>
          <w:tcPr>
            <w:tcW w:w="7981" w:type="dxa"/>
            <w:shd w:val="clear" w:color="auto" w:fill="FFFFFF" w:themeFill="background1"/>
            <w:tcMar>
              <w:top w:w="15" w:type="dxa"/>
              <w:left w:w="108" w:type="dxa"/>
              <w:bottom w:w="0" w:type="dxa"/>
              <w:right w:w="108" w:type="dxa"/>
            </w:tcMar>
          </w:tcPr>
          <w:p w14:paraId="7A930743" w14:textId="57983B5E" w:rsidR="00A43BAB" w:rsidRDefault="00A43BAB" w:rsidP="0046194B">
            <w:pPr>
              <w:pStyle w:val="BodyText"/>
              <w:rPr>
                <w:lang w:eastAsia="zh-CN"/>
              </w:rPr>
            </w:pPr>
            <w:r>
              <w:rPr>
                <w:rFonts w:hint="eastAsia"/>
                <w:lang w:eastAsia="zh-CN"/>
              </w:rPr>
              <w:t>新增场景显示不出来时，后台记录</w:t>
            </w:r>
            <w:r>
              <w:rPr>
                <w:rFonts w:hint="eastAsia"/>
                <w:lang w:eastAsia="zh-CN"/>
              </w:rPr>
              <w:t>Log</w:t>
            </w:r>
          </w:p>
        </w:tc>
      </w:tr>
      <w:tr w:rsidR="00A43BAB" w:rsidRPr="00487AAF" w14:paraId="3B4CDA9D" w14:textId="77777777" w:rsidTr="0046194B">
        <w:trPr>
          <w:trHeight w:val="525"/>
          <w:jc w:val="center"/>
        </w:trPr>
        <w:tc>
          <w:tcPr>
            <w:tcW w:w="1720" w:type="dxa"/>
            <w:shd w:val="clear" w:color="auto" w:fill="CCECFF"/>
            <w:tcMar>
              <w:top w:w="15" w:type="dxa"/>
              <w:left w:w="108" w:type="dxa"/>
              <w:bottom w:w="0" w:type="dxa"/>
              <w:right w:w="108" w:type="dxa"/>
            </w:tcMar>
          </w:tcPr>
          <w:p w14:paraId="1A0ED3F8" w14:textId="0B961974" w:rsidR="00A43BAB" w:rsidRPr="00487AAF" w:rsidRDefault="00A43BAB" w:rsidP="0046194B">
            <w:pPr>
              <w:pStyle w:val="BodyText"/>
            </w:pPr>
            <w:r w:rsidRPr="00487AAF">
              <w:t xml:space="preserve">Failure behavior </w:t>
            </w:r>
            <w:r>
              <w:t>3</w:t>
            </w:r>
          </w:p>
        </w:tc>
        <w:tc>
          <w:tcPr>
            <w:tcW w:w="7981" w:type="dxa"/>
            <w:shd w:val="clear" w:color="auto" w:fill="FFFFFF" w:themeFill="background1"/>
            <w:tcMar>
              <w:top w:w="15" w:type="dxa"/>
              <w:left w:w="108" w:type="dxa"/>
              <w:bottom w:w="0" w:type="dxa"/>
              <w:right w:w="108" w:type="dxa"/>
            </w:tcMar>
          </w:tcPr>
          <w:p w14:paraId="619CD857" w14:textId="77777777" w:rsidR="00A43BAB" w:rsidRDefault="00A43BAB" w:rsidP="0046194B">
            <w:pPr>
              <w:pStyle w:val="BodyText"/>
              <w:rPr>
                <w:lang w:eastAsia="zh-CN"/>
              </w:rPr>
            </w:pPr>
            <w:r>
              <w:rPr>
                <w:rFonts w:hint="eastAsia"/>
                <w:lang w:eastAsia="zh-CN"/>
              </w:rPr>
              <w:t>（</w:t>
            </w:r>
            <w:r>
              <w:rPr>
                <w:rFonts w:hint="eastAsia"/>
                <w:lang w:eastAsia="zh-CN"/>
              </w:rPr>
              <w:t>1</w:t>
            </w:r>
            <w:r>
              <w:rPr>
                <w:rFonts w:hint="eastAsia"/>
                <w:lang w:eastAsia="zh-CN"/>
              </w:rPr>
              <w:t>）一直处于上传</w:t>
            </w:r>
            <w:r w:rsidR="0046194B">
              <w:rPr>
                <w:rFonts w:hint="eastAsia"/>
                <w:lang w:eastAsia="zh-CN"/>
              </w:rPr>
              <w:t>状态，后台可以进行</w:t>
            </w:r>
            <w:r w:rsidR="0046194B">
              <w:rPr>
                <w:rFonts w:hint="eastAsia"/>
                <w:lang w:eastAsia="zh-CN"/>
              </w:rPr>
              <w:t>lo</w:t>
            </w:r>
            <w:r w:rsidR="0046194B">
              <w:rPr>
                <w:lang w:eastAsia="zh-CN"/>
              </w:rPr>
              <w:t>g</w:t>
            </w:r>
            <w:r w:rsidR="0046194B">
              <w:rPr>
                <w:rFonts w:hint="eastAsia"/>
                <w:lang w:eastAsia="zh-CN"/>
              </w:rPr>
              <w:t>记录</w:t>
            </w:r>
          </w:p>
          <w:p w14:paraId="45E69E1F" w14:textId="4FA7B9DB" w:rsidR="0046194B" w:rsidRDefault="0046194B" w:rsidP="0046194B">
            <w:pPr>
              <w:pStyle w:val="BodyText"/>
              <w:rPr>
                <w:lang w:eastAsia="zh-CN"/>
              </w:rPr>
            </w:pPr>
            <w:r>
              <w:rPr>
                <w:rFonts w:hint="eastAsia"/>
                <w:lang w:eastAsia="zh-CN"/>
              </w:rPr>
              <w:t>（</w:t>
            </w:r>
            <w:r>
              <w:rPr>
                <w:rFonts w:hint="eastAsia"/>
                <w:lang w:eastAsia="zh-CN"/>
              </w:rPr>
              <w:t>2</w:t>
            </w:r>
            <w:r>
              <w:rPr>
                <w:rFonts w:hint="eastAsia"/>
                <w:lang w:eastAsia="zh-CN"/>
              </w:rPr>
              <w:t>）上传失败时，后台记录</w:t>
            </w:r>
            <w:r>
              <w:rPr>
                <w:rFonts w:hint="eastAsia"/>
                <w:lang w:eastAsia="zh-CN"/>
              </w:rPr>
              <w:t>Log</w:t>
            </w:r>
            <w:r>
              <w:rPr>
                <w:rFonts w:hint="eastAsia"/>
                <w:lang w:eastAsia="zh-CN"/>
              </w:rPr>
              <w:t>，是否启用依旧置灰，提示运营团队删除此信息并重新上传。</w:t>
            </w:r>
          </w:p>
        </w:tc>
      </w:tr>
      <w:tr w:rsidR="009F1F27" w:rsidRPr="00487AAF" w14:paraId="407F8E35" w14:textId="77777777" w:rsidTr="0046194B">
        <w:trPr>
          <w:trHeight w:val="525"/>
          <w:jc w:val="center"/>
        </w:trPr>
        <w:tc>
          <w:tcPr>
            <w:tcW w:w="1720" w:type="dxa"/>
            <w:shd w:val="clear" w:color="auto" w:fill="CCECFF"/>
            <w:tcMar>
              <w:top w:w="15" w:type="dxa"/>
              <w:left w:w="108" w:type="dxa"/>
              <w:bottom w:w="0" w:type="dxa"/>
              <w:right w:w="108" w:type="dxa"/>
            </w:tcMar>
          </w:tcPr>
          <w:p w14:paraId="69859938" w14:textId="77777777" w:rsidR="009F1F27" w:rsidRPr="00487AAF" w:rsidRDefault="009F1F27" w:rsidP="0046194B">
            <w:pPr>
              <w:pStyle w:val="BodyText"/>
            </w:pPr>
            <w:r w:rsidRPr="00487AAF">
              <w:t>Post Conditions</w:t>
            </w:r>
          </w:p>
        </w:tc>
        <w:tc>
          <w:tcPr>
            <w:tcW w:w="7981" w:type="dxa"/>
            <w:shd w:val="clear" w:color="auto" w:fill="FFFFFF" w:themeFill="background1"/>
            <w:tcMar>
              <w:top w:w="15" w:type="dxa"/>
              <w:left w:w="108" w:type="dxa"/>
              <w:bottom w:w="0" w:type="dxa"/>
              <w:right w:w="108" w:type="dxa"/>
            </w:tcMar>
          </w:tcPr>
          <w:p w14:paraId="4553F234" w14:textId="77777777" w:rsidR="009F1F27" w:rsidRPr="00487AAF" w:rsidRDefault="009F1F27" w:rsidP="0046194B">
            <w:pPr>
              <w:pStyle w:val="BodyText"/>
            </w:pPr>
            <w:r w:rsidRPr="00487AAF">
              <w:rPr>
                <w:rFonts w:hint="eastAsia"/>
              </w:rPr>
              <w:t>无</w:t>
            </w:r>
          </w:p>
        </w:tc>
      </w:tr>
    </w:tbl>
    <w:p w14:paraId="436FD295" w14:textId="77777777" w:rsidR="009F1F27" w:rsidRPr="009F1F27" w:rsidRDefault="009F1F27" w:rsidP="009F1F27">
      <w:pPr>
        <w:rPr>
          <w:lang w:eastAsia="zh-CN"/>
        </w:rPr>
      </w:pPr>
    </w:p>
    <w:p w14:paraId="7C085DC9" w14:textId="77777777" w:rsidR="00D425F4" w:rsidRDefault="00D425F4" w:rsidP="00D425F4">
      <w:pPr>
        <w:pStyle w:val="Heading5"/>
        <w:rPr>
          <w:lang w:eastAsia="zh-CN"/>
        </w:rPr>
      </w:pPr>
      <w:r>
        <w:rPr>
          <w:rFonts w:hint="eastAsia"/>
          <w:lang w:eastAsia="zh-CN"/>
        </w:rPr>
        <w:t>场景名称填写</w:t>
      </w:r>
    </w:p>
    <w:p w14:paraId="6802F016" w14:textId="77777777" w:rsidR="00D425F4" w:rsidRPr="0091711D" w:rsidRDefault="00D425F4" w:rsidP="00D425F4">
      <w:pPr>
        <w:rPr>
          <w:lang w:eastAsia="zh-CN"/>
        </w:rPr>
      </w:pPr>
    </w:p>
    <w:p w14:paraId="53C176CC" w14:textId="77777777" w:rsidR="00D425F4" w:rsidRDefault="00D425F4" w:rsidP="00D425F4">
      <w:pPr>
        <w:pStyle w:val="BodyText"/>
        <w:rPr>
          <w:lang w:val="en-US"/>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D425F4" w:rsidRPr="00AD0CA1" w14:paraId="4C463EF3" w14:textId="77777777" w:rsidTr="00CE5AA2">
        <w:trPr>
          <w:trHeight w:val="262"/>
          <w:jc w:val="center"/>
        </w:trPr>
        <w:tc>
          <w:tcPr>
            <w:tcW w:w="1720" w:type="dxa"/>
            <w:shd w:val="clear" w:color="auto" w:fill="CCECFF"/>
            <w:tcMar>
              <w:top w:w="15" w:type="dxa"/>
              <w:left w:w="108" w:type="dxa"/>
              <w:bottom w:w="0" w:type="dxa"/>
              <w:right w:w="108" w:type="dxa"/>
            </w:tcMar>
            <w:vAlign w:val="center"/>
            <w:hideMark/>
          </w:tcPr>
          <w:p w14:paraId="3FF76526" w14:textId="77777777" w:rsidR="00D425F4" w:rsidRPr="00AD0CA1" w:rsidRDefault="00D425F4" w:rsidP="00CE5AA2">
            <w:pPr>
              <w:pStyle w:val="BodyText"/>
            </w:pPr>
            <w:r w:rsidRPr="00AD0CA1">
              <w:t>Req ID</w:t>
            </w:r>
          </w:p>
          <w:p w14:paraId="10F03202" w14:textId="77777777" w:rsidR="00D425F4" w:rsidRPr="00AD0CA1" w:rsidRDefault="00D425F4" w:rsidP="00CE5AA2">
            <w:pPr>
              <w:pStyle w:val="BodyText"/>
            </w:pPr>
            <w:r w:rsidRPr="00AD0CA1">
              <w:t>需求标识</w:t>
            </w:r>
          </w:p>
        </w:tc>
        <w:tc>
          <w:tcPr>
            <w:tcW w:w="7981" w:type="dxa"/>
            <w:shd w:val="clear" w:color="auto" w:fill="FFFFFF" w:themeFill="background1"/>
            <w:tcMar>
              <w:top w:w="15" w:type="dxa"/>
              <w:left w:w="108" w:type="dxa"/>
              <w:bottom w:w="0" w:type="dxa"/>
              <w:right w:w="108" w:type="dxa"/>
            </w:tcMar>
            <w:vAlign w:val="center"/>
            <w:hideMark/>
          </w:tcPr>
          <w:p w14:paraId="69BB29FA" w14:textId="7F4E514F" w:rsidR="00D425F4" w:rsidRPr="00AD0CA1" w:rsidRDefault="00D425F4" w:rsidP="00CE5AA2">
            <w:pPr>
              <w:pStyle w:val="BodyText"/>
              <w:rPr>
                <w:lang w:eastAsia="zh-CN"/>
              </w:rPr>
            </w:pPr>
            <w:r w:rsidRPr="00AD0CA1">
              <w:rPr>
                <w:rFonts w:hint="eastAsia"/>
                <w:lang w:eastAsia="zh-CN"/>
              </w:rPr>
              <w:t>0</w:t>
            </w:r>
            <w:r>
              <w:rPr>
                <w:lang w:eastAsia="zh-CN"/>
              </w:rPr>
              <w:t>29</w:t>
            </w:r>
            <w:r w:rsidRPr="00AD0CA1">
              <w:rPr>
                <w:lang w:eastAsia="zh-CN"/>
              </w:rPr>
              <w:t xml:space="preserve"> </w:t>
            </w:r>
            <w:r>
              <w:rPr>
                <w:rFonts w:hint="eastAsia"/>
                <w:lang w:eastAsia="zh-CN"/>
              </w:rPr>
              <w:t>场景等级选择</w:t>
            </w:r>
          </w:p>
        </w:tc>
      </w:tr>
      <w:tr w:rsidR="00D425F4" w:rsidRPr="00AD0CA1" w14:paraId="3CC56E6D" w14:textId="77777777" w:rsidTr="00CE5AA2">
        <w:trPr>
          <w:trHeight w:val="262"/>
          <w:jc w:val="center"/>
        </w:trPr>
        <w:tc>
          <w:tcPr>
            <w:tcW w:w="1720" w:type="dxa"/>
            <w:shd w:val="clear" w:color="auto" w:fill="CCECFF"/>
            <w:tcMar>
              <w:top w:w="15" w:type="dxa"/>
              <w:left w:w="108" w:type="dxa"/>
              <w:bottom w:w="0" w:type="dxa"/>
              <w:right w:w="108" w:type="dxa"/>
            </w:tcMar>
            <w:vAlign w:val="center"/>
            <w:hideMark/>
          </w:tcPr>
          <w:p w14:paraId="3DE9D608" w14:textId="77777777" w:rsidR="00D425F4" w:rsidRPr="00AD0CA1" w:rsidRDefault="00D425F4" w:rsidP="00CE5AA2">
            <w:pPr>
              <w:pStyle w:val="BodyText"/>
            </w:pPr>
            <w:r w:rsidRPr="00AD0CA1">
              <w:t>Title</w:t>
            </w:r>
          </w:p>
          <w:p w14:paraId="4EC4BE02" w14:textId="77777777" w:rsidR="00D425F4" w:rsidRPr="00AD0CA1" w:rsidRDefault="00D425F4" w:rsidP="00CE5AA2">
            <w:pPr>
              <w:pStyle w:val="BodyText"/>
            </w:pPr>
            <w:r w:rsidRPr="00AD0CA1">
              <w:t>标题</w:t>
            </w:r>
          </w:p>
        </w:tc>
        <w:tc>
          <w:tcPr>
            <w:tcW w:w="7981" w:type="dxa"/>
            <w:shd w:val="clear" w:color="auto" w:fill="FFFFFF" w:themeFill="background1"/>
            <w:tcMar>
              <w:top w:w="15" w:type="dxa"/>
              <w:left w:w="108" w:type="dxa"/>
              <w:bottom w:w="0" w:type="dxa"/>
              <w:right w:w="108" w:type="dxa"/>
            </w:tcMar>
            <w:vAlign w:val="center"/>
          </w:tcPr>
          <w:p w14:paraId="6CBA290B" w14:textId="10F19CC3" w:rsidR="00D425F4" w:rsidRPr="00AD0CA1" w:rsidRDefault="00D425F4" w:rsidP="00CE5AA2">
            <w:pPr>
              <w:pStyle w:val="BodyText"/>
              <w:rPr>
                <w:lang w:eastAsia="zh-CN"/>
              </w:rPr>
            </w:pPr>
            <w:r>
              <w:rPr>
                <w:rFonts w:hint="eastAsia"/>
                <w:lang w:eastAsia="zh-CN"/>
              </w:rPr>
              <w:t>场景等级选择</w:t>
            </w:r>
          </w:p>
        </w:tc>
      </w:tr>
      <w:tr w:rsidR="00D425F4" w:rsidRPr="00AD0CA1" w14:paraId="128B7A96" w14:textId="77777777" w:rsidTr="00CE5AA2">
        <w:trPr>
          <w:trHeight w:val="262"/>
          <w:jc w:val="center"/>
        </w:trPr>
        <w:tc>
          <w:tcPr>
            <w:tcW w:w="1720" w:type="dxa"/>
            <w:shd w:val="clear" w:color="auto" w:fill="CCECFF"/>
            <w:tcMar>
              <w:top w:w="15" w:type="dxa"/>
              <w:left w:w="108" w:type="dxa"/>
              <w:bottom w:w="0" w:type="dxa"/>
              <w:right w:w="108" w:type="dxa"/>
            </w:tcMar>
            <w:vAlign w:val="center"/>
            <w:hideMark/>
          </w:tcPr>
          <w:p w14:paraId="7D2A26EF" w14:textId="77777777" w:rsidR="00D425F4" w:rsidRPr="00AD0CA1" w:rsidRDefault="00D425F4" w:rsidP="00CE5AA2">
            <w:pPr>
              <w:pStyle w:val="BodyText"/>
            </w:pPr>
            <w:r w:rsidRPr="00AD0CA1">
              <w:t>Description</w:t>
            </w:r>
          </w:p>
          <w:p w14:paraId="552488C6" w14:textId="77777777" w:rsidR="00D425F4" w:rsidRPr="00AD0CA1" w:rsidRDefault="00D425F4" w:rsidP="00CE5AA2">
            <w:pPr>
              <w:pStyle w:val="BodyText"/>
            </w:pPr>
            <w:r w:rsidRPr="00AD0CA1">
              <w:t>描述</w:t>
            </w:r>
          </w:p>
        </w:tc>
        <w:tc>
          <w:tcPr>
            <w:tcW w:w="7981" w:type="dxa"/>
            <w:shd w:val="clear" w:color="auto" w:fill="FFFFFF" w:themeFill="background1"/>
            <w:tcMar>
              <w:top w:w="15" w:type="dxa"/>
              <w:left w:w="108" w:type="dxa"/>
              <w:bottom w:w="0" w:type="dxa"/>
              <w:right w:w="108" w:type="dxa"/>
            </w:tcMar>
            <w:vAlign w:val="center"/>
          </w:tcPr>
          <w:p w14:paraId="4AF35FAF" w14:textId="77777777" w:rsidR="00D425F4" w:rsidRDefault="00D425F4" w:rsidP="00CE5AA2">
            <w:pPr>
              <w:pStyle w:val="BodyText"/>
              <w:rPr>
                <w:lang w:eastAsia="zh-CN"/>
              </w:rPr>
            </w:pPr>
            <w:r>
              <w:rPr>
                <w:rFonts w:hint="eastAsia"/>
                <w:lang w:eastAsia="zh-CN"/>
              </w:rPr>
              <w:t>为每个场景制定优先级策略，当同时启用多个场景时，车端可以根据场景优先级来选择当前播放的动画；</w:t>
            </w:r>
          </w:p>
          <w:p w14:paraId="759FE7C6" w14:textId="3679DA29" w:rsidR="00D425F4" w:rsidRPr="00AD0CA1" w:rsidRDefault="00D425F4" w:rsidP="00CE5AA2">
            <w:pPr>
              <w:pStyle w:val="BodyText"/>
              <w:rPr>
                <w:lang w:eastAsia="zh-CN"/>
              </w:rPr>
            </w:pPr>
            <w:r>
              <w:rPr>
                <w:rFonts w:hint="eastAsia"/>
                <w:lang w:eastAsia="zh-CN"/>
              </w:rPr>
              <w:t>共</w:t>
            </w:r>
            <w:r>
              <w:rPr>
                <w:rFonts w:hint="eastAsia"/>
                <w:lang w:eastAsia="zh-CN"/>
              </w:rPr>
              <w:t>3</w:t>
            </w:r>
            <w:r>
              <w:rPr>
                <w:rFonts w:hint="eastAsia"/>
                <w:lang w:eastAsia="zh-CN"/>
              </w:rPr>
              <w:t>个等级，</w:t>
            </w:r>
            <w:r>
              <w:rPr>
                <w:rFonts w:hint="eastAsia"/>
                <w:lang w:eastAsia="zh-CN"/>
              </w:rPr>
              <w:t>3</w:t>
            </w:r>
            <w:r>
              <w:rPr>
                <w:rFonts w:hint="eastAsia"/>
                <w:lang w:eastAsia="zh-CN"/>
              </w:rPr>
              <w:t>级优先级最高，</w:t>
            </w:r>
            <w:r>
              <w:rPr>
                <w:rFonts w:hint="eastAsia"/>
                <w:lang w:eastAsia="zh-CN"/>
              </w:rPr>
              <w:t>1</w:t>
            </w:r>
            <w:r>
              <w:rPr>
                <w:rFonts w:hint="eastAsia"/>
                <w:lang w:eastAsia="zh-CN"/>
              </w:rPr>
              <w:t>级优先级最低</w:t>
            </w:r>
          </w:p>
        </w:tc>
      </w:tr>
      <w:tr w:rsidR="00D425F4" w:rsidRPr="00AD0CA1" w14:paraId="5DF935CA" w14:textId="77777777" w:rsidTr="00CE5AA2">
        <w:trPr>
          <w:trHeight w:val="525"/>
          <w:jc w:val="center"/>
        </w:trPr>
        <w:tc>
          <w:tcPr>
            <w:tcW w:w="1720" w:type="dxa"/>
            <w:shd w:val="clear" w:color="auto" w:fill="CCECFF"/>
            <w:tcMar>
              <w:top w:w="15" w:type="dxa"/>
              <w:left w:w="108" w:type="dxa"/>
              <w:bottom w:w="0" w:type="dxa"/>
              <w:right w:w="108" w:type="dxa"/>
            </w:tcMar>
          </w:tcPr>
          <w:p w14:paraId="0BEA9673" w14:textId="77777777" w:rsidR="00D425F4" w:rsidRPr="00AD0CA1" w:rsidRDefault="00D425F4" w:rsidP="00CE5AA2">
            <w:pPr>
              <w:pStyle w:val="BodyText"/>
            </w:pPr>
            <w:r w:rsidRPr="00AD0CA1">
              <w:t>Pre-Conditions</w:t>
            </w:r>
          </w:p>
        </w:tc>
        <w:tc>
          <w:tcPr>
            <w:tcW w:w="7981" w:type="dxa"/>
            <w:shd w:val="clear" w:color="auto" w:fill="FFFFFF" w:themeFill="background1"/>
            <w:tcMar>
              <w:top w:w="15" w:type="dxa"/>
              <w:left w:w="108" w:type="dxa"/>
              <w:bottom w:w="0" w:type="dxa"/>
              <w:right w:w="108" w:type="dxa"/>
            </w:tcMar>
          </w:tcPr>
          <w:p w14:paraId="419A77F8" w14:textId="77777777" w:rsidR="00D425F4" w:rsidRPr="00AD0CA1" w:rsidRDefault="00D425F4" w:rsidP="00CE5AA2">
            <w:pPr>
              <w:pStyle w:val="BodyText"/>
            </w:pPr>
            <w:r>
              <w:rPr>
                <w:rFonts w:hint="eastAsia"/>
                <w:lang w:eastAsia="zh-CN"/>
              </w:rPr>
              <w:t>完成“场景添加准备”</w:t>
            </w:r>
          </w:p>
        </w:tc>
      </w:tr>
      <w:tr w:rsidR="00D425F4" w:rsidRPr="00AD0CA1" w14:paraId="65D4F587" w14:textId="77777777" w:rsidTr="00CE5AA2">
        <w:trPr>
          <w:trHeight w:val="525"/>
          <w:jc w:val="center"/>
        </w:trPr>
        <w:tc>
          <w:tcPr>
            <w:tcW w:w="1720" w:type="dxa"/>
            <w:shd w:val="clear" w:color="auto" w:fill="CCECFF"/>
            <w:tcMar>
              <w:top w:w="15" w:type="dxa"/>
              <w:left w:w="108" w:type="dxa"/>
              <w:bottom w:w="0" w:type="dxa"/>
              <w:right w:w="108" w:type="dxa"/>
            </w:tcMar>
          </w:tcPr>
          <w:p w14:paraId="3C917846" w14:textId="77777777" w:rsidR="00D425F4" w:rsidRPr="00AD0CA1" w:rsidRDefault="00D425F4" w:rsidP="00CE5AA2">
            <w:pPr>
              <w:pStyle w:val="BodyText"/>
            </w:pPr>
            <w:r w:rsidRPr="00AD0CA1">
              <w:t>Trigger</w:t>
            </w:r>
          </w:p>
        </w:tc>
        <w:tc>
          <w:tcPr>
            <w:tcW w:w="7981" w:type="dxa"/>
            <w:shd w:val="clear" w:color="auto" w:fill="FFFFFF" w:themeFill="background1"/>
            <w:tcMar>
              <w:top w:w="15" w:type="dxa"/>
              <w:left w:w="108" w:type="dxa"/>
              <w:bottom w:w="0" w:type="dxa"/>
              <w:right w:w="108" w:type="dxa"/>
            </w:tcMar>
          </w:tcPr>
          <w:p w14:paraId="33BFF2DE" w14:textId="77777777" w:rsidR="00D425F4" w:rsidRPr="00AD0CA1" w:rsidRDefault="00D425F4" w:rsidP="00CE5AA2">
            <w:pPr>
              <w:pStyle w:val="BodyText"/>
            </w:pPr>
            <w:r w:rsidRPr="00AD0CA1">
              <w:rPr>
                <w:rFonts w:hint="eastAsia"/>
              </w:rPr>
              <w:t>点击场景添加按钮</w:t>
            </w:r>
          </w:p>
        </w:tc>
      </w:tr>
      <w:tr w:rsidR="00D425F4" w:rsidRPr="00AD0CA1" w14:paraId="15F58574" w14:textId="77777777" w:rsidTr="00CE5AA2">
        <w:trPr>
          <w:trHeight w:val="525"/>
          <w:jc w:val="center"/>
        </w:trPr>
        <w:tc>
          <w:tcPr>
            <w:tcW w:w="1720" w:type="dxa"/>
            <w:shd w:val="clear" w:color="auto" w:fill="CCECFF"/>
            <w:tcMar>
              <w:top w:w="15" w:type="dxa"/>
              <w:left w:w="108" w:type="dxa"/>
              <w:bottom w:w="0" w:type="dxa"/>
              <w:right w:w="108" w:type="dxa"/>
            </w:tcMar>
          </w:tcPr>
          <w:p w14:paraId="35DC35CD" w14:textId="77777777" w:rsidR="00D425F4" w:rsidRPr="00AD0CA1" w:rsidRDefault="00D425F4" w:rsidP="00CE5AA2">
            <w:pPr>
              <w:pStyle w:val="BodyText"/>
            </w:pPr>
            <w:r w:rsidRPr="00AD0CA1">
              <w:t>Expected Behavior</w:t>
            </w:r>
          </w:p>
        </w:tc>
        <w:tc>
          <w:tcPr>
            <w:tcW w:w="7981" w:type="dxa"/>
            <w:shd w:val="clear" w:color="auto" w:fill="FFFFFF" w:themeFill="background1"/>
            <w:tcMar>
              <w:top w:w="15" w:type="dxa"/>
              <w:left w:w="108" w:type="dxa"/>
              <w:bottom w:w="0" w:type="dxa"/>
              <w:right w:w="108" w:type="dxa"/>
            </w:tcMar>
          </w:tcPr>
          <w:p w14:paraId="5C08D9AE" w14:textId="77777777" w:rsidR="00D425F4" w:rsidRPr="00AD0CA1" w:rsidRDefault="00D425F4" w:rsidP="00CE5AA2">
            <w:pPr>
              <w:pStyle w:val="BodyText"/>
              <w:rPr>
                <w:lang w:eastAsia="zh-CN"/>
              </w:rPr>
            </w:pPr>
            <w:r w:rsidRPr="00AD0CA1">
              <w:rPr>
                <w:rFonts w:hint="eastAsia"/>
                <w:lang w:eastAsia="zh-CN"/>
              </w:rPr>
              <w:t>1</w:t>
            </w:r>
            <w:r w:rsidRPr="00AD0CA1">
              <w:rPr>
                <w:lang w:eastAsia="zh-CN"/>
              </w:rPr>
              <w:t>.</w:t>
            </w:r>
            <w:r w:rsidRPr="00AD0CA1">
              <w:rPr>
                <w:rFonts w:hint="eastAsia"/>
                <w:lang w:eastAsia="zh-CN"/>
              </w:rPr>
              <w:t>打开</w:t>
            </w:r>
            <w:r w:rsidRPr="00AD0CA1">
              <w:rPr>
                <w:rFonts w:hint="eastAsia"/>
                <w:lang w:eastAsia="zh-CN"/>
              </w:rPr>
              <w:t>Por</w:t>
            </w:r>
            <w:r w:rsidRPr="00AD0CA1">
              <w:rPr>
                <w:lang w:eastAsia="zh-CN"/>
              </w:rPr>
              <w:t>tal</w:t>
            </w:r>
            <w:r w:rsidRPr="00AD0CA1">
              <w:rPr>
                <w:rFonts w:hint="eastAsia"/>
                <w:lang w:eastAsia="zh-CN"/>
              </w:rPr>
              <w:t>端后，场景添加按钮出现，点击场景添加后弹出场景添加页面；</w:t>
            </w:r>
          </w:p>
          <w:p w14:paraId="0AB67D67" w14:textId="5A68ED8D" w:rsidR="00D425F4" w:rsidRPr="00AD0CA1" w:rsidRDefault="00D425F4" w:rsidP="00CE5AA2">
            <w:pPr>
              <w:pStyle w:val="BodyText"/>
              <w:rPr>
                <w:lang w:eastAsia="zh-CN"/>
              </w:rPr>
            </w:pPr>
            <w:r w:rsidRPr="00AD0CA1">
              <w:rPr>
                <w:rFonts w:hint="eastAsia"/>
                <w:lang w:eastAsia="zh-CN"/>
              </w:rPr>
              <w:t>2</w:t>
            </w:r>
            <w:r w:rsidRPr="00AD0CA1">
              <w:rPr>
                <w:lang w:eastAsia="zh-CN"/>
              </w:rPr>
              <w:t>.</w:t>
            </w:r>
            <w:r>
              <w:rPr>
                <w:rFonts w:hint="eastAsia"/>
                <w:lang w:eastAsia="zh-CN"/>
              </w:rPr>
              <w:t>选择场景等级，</w:t>
            </w:r>
          </w:p>
        </w:tc>
      </w:tr>
      <w:tr w:rsidR="00D425F4" w:rsidRPr="00AD0CA1" w14:paraId="075FEDA3" w14:textId="77777777" w:rsidTr="00CE5AA2">
        <w:trPr>
          <w:trHeight w:val="525"/>
          <w:jc w:val="center"/>
        </w:trPr>
        <w:tc>
          <w:tcPr>
            <w:tcW w:w="1720" w:type="dxa"/>
            <w:shd w:val="clear" w:color="auto" w:fill="CCECFF"/>
            <w:tcMar>
              <w:top w:w="15" w:type="dxa"/>
              <w:left w:w="108" w:type="dxa"/>
              <w:bottom w:w="0" w:type="dxa"/>
              <w:right w:w="108" w:type="dxa"/>
            </w:tcMar>
          </w:tcPr>
          <w:p w14:paraId="070D6CFD" w14:textId="77777777" w:rsidR="00D425F4" w:rsidRPr="00AD0CA1" w:rsidRDefault="00D425F4" w:rsidP="00CE5AA2">
            <w:pPr>
              <w:pStyle w:val="BodyText"/>
            </w:pPr>
            <w:r w:rsidRPr="00AD0CA1">
              <w:t>Failure behavior 1</w:t>
            </w:r>
          </w:p>
        </w:tc>
        <w:tc>
          <w:tcPr>
            <w:tcW w:w="7981" w:type="dxa"/>
            <w:shd w:val="clear" w:color="auto" w:fill="FFFFFF" w:themeFill="background1"/>
            <w:tcMar>
              <w:top w:w="15" w:type="dxa"/>
              <w:left w:w="108" w:type="dxa"/>
              <w:bottom w:w="0" w:type="dxa"/>
              <w:right w:w="108" w:type="dxa"/>
            </w:tcMar>
          </w:tcPr>
          <w:p w14:paraId="291AE214" w14:textId="77777777" w:rsidR="00D425F4" w:rsidRPr="00AD0CA1" w:rsidRDefault="00D425F4" w:rsidP="00CE5AA2">
            <w:pPr>
              <w:pStyle w:val="BodyText"/>
            </w:pPr>
            <w:r w:rsidRPr="00AD0CA1">
              <w:rPr>
                <w:rFonts w:hint="eastAsia"/>
              </w:rPr>
              <w:t>无</w:t>
            </w:r>
          </w:p>
        </w:tc>
      </w:tr>
      <w:tr w:rsidR="00D425F4" w:rsidRPr="00AD0CA1" w14:paraId="557C3AE1" w14:textId="77777777" w:rsidTr="00CE5AA2">
        <w:trPr>
          <w:trHeight w:val="525"/>
          <w:jc w:val="center"/>
        </w:trPr>
        <w:tc>
          <w:tcPr>
            <w:tcW w:w="1720" w:type="dxa"/>
            <w:shd w:val="clear" w:color="auto" w:fill="CCECFF"/>
            <w:tcMar>
              <w:top w:w="15" w:type="dxa"/>
              <w:left w:w="108" w:type="dxa"/>
              <w:bottom w:w="0" w:type="dxa"/>
              <w:right w:w="108" w:type="dxa"/>
            </w:tcMar>
          </w:tcPr>
          <w:p w14:paraId="062C4DED" w14:textId="77777777" w:rsidR="00D425F4" w:rsidRPr="00AD0CA1" w:rsidRDefault="00D425F4" w:rsidP="00CE5AA2">
            <w:pPr>
              <w:pStyle w:val="BodyText"/>
            </w:pPr>
            <w:r w:rsidRPr="00AD0CA1">
              <w:t>Failure behavior 2</w:t>
            </w:r>
          </w:p>
        </w:tc>
        <w:tc>
          <w:tcPr>
            <w:tcW w:w="7981" w:type="dxa"/>
            <w:shd w:val="clear" w:color="auto" w:fill="FFFFFF" w:themeFill="background1"/>
            <w:tcMar>
              <w:top w:w="15" w:type="dxa"/>
              <w:left w:w="108" w:type="dxa"/>
              <w:bottom w:w="0" w:type="dxa"/>
              <w:right w:w="108" w:type="dxa"/>
            </w:tcMar>
          </w:tcPr>
          <w:p w14:paraId="23783454" w14:textId="07E4083D" w:rsidR="00D425F4" w:rsidRPr="00AD0CA1" w:rsidRDefault="00D425F4" w:rsidP="00CE5AA2">
            <w:pPr>
              <w:pStyle w:val="BodyText"/>
              <w:rPr>
                <w:lang w:eastAsia="zh-CN"/>
              </w:rPr>
            </w:pPr>
            <w:r>
              <w:rPr>
                <w:rFonts w:hint="eastAsia"/>
                <w:lang w:eastAsia="zh-CN"/>
              </w:rPr>
              <w:t>无法选择时在后台记录</w:t>
            </w:r>
            <w:r>
              <w:rPr>
                <w:lang w:eastAsia="zh-CN"/>
              </w:rPr>
              <w:t>log</w:t>
            </w:r>
            <w:r>
              <w:rPr>
                <w:rFonts w:hint="eastAsia"/>
                <w:lang w:eastAsia="zh-CN"/>
              </w:rPr>
              <w:t>用于问题分析</w:t>
            </w:r>
          </w:p>
        </w:tc>
      </w:tr>
      <w:tr w:rsidR="00D425F4" w:rsidRPr="00AD0CA1" w14:paraId="0D287471" w14:textId="77777777" w:rsidTr="00CE5AA2">
        <w:trPr>
          <w:trHeight w:val="525"/>
          <w:jc w:val="center"/>
        </w:trPr>
        <w:tc>
          <w:tcPr>
            <w:tcW w:w="1720" w:type="dxa"/>
            <w:shd w:val="clear" w:color="auto" w:fill="CCECFF"/>
            <w:tcMar>
              <w:top w:w="15" w:type="dxa"/>
              <w:left w:w="108" w:type="dxa"/>
              <w:bottom w:w="0" w:type="dxa"/>
              <w:right w:w="108" w:type="dxa"/>
            </w:tcMar>
          </w:tcPr>
          <w:p w14:paraId="19EBA4B4" w14:textId="77777777" w:rsidR="00D425F4" w:rsidRPr="00AD0CA1" w:rsidRDefault="00D425F4" w:rsidP="00CE5AA2">
            <w:pPr>
              <w:pStyle w:val="BodyText"/>
            </w:pPr>
            <w:r w:rsidRPr="00AD0CA1">
              <w:t>Post Conditions</w:t>
            </w:r>
          </w:p>
        </w:tc>
        <w:tc>
          <w:tcPr>
            <w:tcW w:w="7981" w:type="dxa"/>
            <w:shd w:val="clear" w:color="auto" w:fill="FFFFFF" w:themeFill="background1"/>
            <w:tcMar>
              <w:top w:w="15" w:type="dxa"/>
              <w:left w:w="108" w:type="dxa"/>
              <w:bottom w:w="0" w:type="dxa"/>
              <w:right w:w="108" w:type="dxa"/>
            </w:tcMar>
          </w:tcPr>
          <w:p w14:paraId="001A5480" w14:textId="77777777" w:rsidR="00D425F4" w:rsidRPr="00AD0CA1" w:rsidRDefault="00D425F4" w:rsidP="00CE5AA2">
            <w:pPr>
              <w:pStyle w:val="BodyText"/>
            </w:pPr>
            <w:r w:rsidRPr="00AD0CA1">
              <w:rPr>
                <w:rFonts w:hint="eastAsia"/>
              </w:rPr>
              <w:t>无</w:t>
            </w:r>
          </w:p>
        </w:tc>
      </w:tr>
    </w:tbl>
    <w:p w14:paraId="3F85033C" w14:textId="77777777" w:rsidR="009F1F27" w:rsidRPr="00A77C34" w:rsidRDefault="009F1F27" w:rsidP="00A77C34">
      <w:pPr>
        <w:rPr>
          <w:lang w:eastAsia="zh-CN"/>
        </w:rPr>
      </w:pPr>
    </w:p>
    <w:p w14:paraId="359BAAF8" w14:textId="23018B19" w:rsidR="000217A6" w:rsidRDefault="000217A6" w:rsidP="000217A6">
      <w:pPr>
        <w:pStyle w:val="Heading4"/>
        <w:rPr>
          <w:lang w:eastAsia="zh-CN"/>
        </w:rPr>
      </w:pPr>
      <w:r>
        <w:rPr>
          <w:rFonts w:hint="eastAsia"/>
          <w:lang w:eastAsia="zh-CN"/>
        </w:rPr>
        <w:t>场景删除</w:t>
      </w:r>
    </w:p>
    <w:p w14:paraId="0D420737" w14:textId="391B873F" w:rsidR="000217A6" w:rsidRDefault="000217A6" w:rsidP="000217A6">
      <w:pPr>
        <w:rPr>
          <w:lang w:eastAsia="zh-CN"/>
        </w:rPr>
      </w:pPr>
    </w:p>
    <w:p w14:paraId="7020538D" w14:textId="233235FF" w:rsidR="000217A6" w:rsidRPr="000217A6" w:rsidRDefault="000217A6" w:rsidP="000217A6">
      <w:pPr>
        <w:rPr>
          <w:lang w:eastAsia="zh-CN"/>
        </w:rPr>
      </w:pPr>
      <w:r w:rsidRPr="00605D76">
        <w:rPr>
          <w:rFonts w:ascii="宋体" w:hAnsi="宋体"/>
          <w:noProof/>
        </w:rPr>
        <w:drawing>
          <wp:inline distT="0" distB="0" distL="0" distR="0" wp14:anchorId="584E2F28" wp14:editId="4A740239">
            <wp:extent cx="6051176" cy="2857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9603" cy="2861480"/>
                    </a:xfrm>
                    <a:prstGeom prst="rect">
                      <a:avLst/>
                    </a:prstGeom>
                    <a:noFill/>
                    <a:ln>
                      <a:noFill/>
                    </a:ln>
                  </pic:spPr>
                </pic:pic>
              </a:graphicData>
            </a:graphic>
          </wp:inline>
        </w:drawing>
      </w:r>
    </w:p>
    <w:p w14:paraId="7B37901B" w14:textId="5556BC3F" w:rsidR="00487AAF" w:rsidRDefault="00487AAF" w:rsidP="00AE0397">
      <w:pPr>
        <w:pStyle w:val="BodyText"/>
        <w:rPr>
          <w:lang w:val="en-US"/>
        </w:rPr>
      </w:pPr>
    </w:p>
    <w:p w14:paraId="6F90B5D7" w14:textId="4B7089EE" w:rsidR="009F1F27" w:rsidRDefault="009F1F27" w:rsidP="00AE0397">
      <w:pPr>
        <w:pStyle w:val="BodyText"/>
        <w:rPr>
          <w:lang w:val="en-US"/>
        </w:rPr>
      </w:pPr>
    </w:p>
    <w:p w14:paraId="52D9F86A" w14:textId="618216CE" w:rsidR="000217A6" w:rsidRDefault="000217A6" w:rsidP="000217A6">
      <w:pPr>
        <w:pStyle w:val="Heading5"/>
        <w:rPr>
          <w:lang w:eastAsia="zh-CN"/>
        </w:rPr>
      </w:pPr>
      <w:r>
        <w:rPr>
          <w:rFonts w:hint="eastAsia"/>
          <w:lang w:eastAsia="zh-CN"/>
        </w:rPr>
        <w:t>场景删除准备</w:t>
      </w:r>
    </w:p>
    <w:p w14:paraId="56B1BDA4" w14:textId="77777777" w:rsidR="000217A6" w:rsidRPr="000217A6" w:rsidRDefault="000217A6" w:rsidP="000217A6">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5"/>
        <w:gridCol w:w="7816"/>
      </w:tblGrid>
      <w:tr w:rsidR="000217A6" w:rsidRPr="001A5E86" w14:paraId="4BE711BF"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76B96AE4" w14:textId="77777777" w:rsidR="000217A6" w:rsidRPr="00B2629D" w:rsidRDefault="000217A6" w:rsidP="0046194B">
            <w:pPr>
              <w:pStyle w:val="BodyText"/>
            </w:pPr>
            <w:r w:rsidRPr="00B2629D">
              <w:lastRenderedPageBreak/>
              <w:t>Req ID</w:t>
            </w:r>
          </w:p>
          <w:p w14:paraId="4246B413" w14:textId="77777777" w:rsidR="000217A6" w:rsidRPr="00B2629D" w:rsidRDefault="000217A6" w:rsidP="0046194B">
            <w:pPr>
              <w:pStyle w:val="BodyText"/>
            </w:pPr>
            <w:r w:rsidRPr="00B2629D">
              <w:t>需求标识</w:t>
            </w:r>
          </w:p>
        </w:tc>
        <w:tc>
          <w:tcPr>
            <w:tcW w:w="7816" w:type="dxa"/>
            <w:shd w:val="clear" w:color="auto" w:fill="FFFFFF" w:themeFill="background1"/>
            <w:tcMar>
              <w:top w:w="15" w:type="dxa"/>
              <w:left w:w="108" w:type="dxa"/>
              <w:bottom w:w="0" w:type="dxa"/>
              <w:right w:w="108" w:type="dxa"/>
            </w:tcMar>
            <w:vAlign w:val="center"/>
            <w:hideMark/>
          </w:tcPr>
          <w:p w14:paraId="2D77117F" w14:textId="071EDBB6" w:rsidR="000217A6" w:rsidRPr="002A049A" w:rsidRDefault="000217A6" w:rsidP="0046194B">
            <w:pPr>
              <w:pStyle w:val="BodyText"/>
              <w:rPr>
                <w:rFonts w:eastAsia="Yu Mincho"/>
                <w:lang w:eastAsia="zh-CN"/>
              </w:rPr>
            </w:pPr>
            <w:r w:rsidRPr="002A049A">
              <w:rPr>
                <w:rFonts w:hint="eastAsia"/>
                <w:lang w:eastAsia="zh-CN"/>
              </w:rPr>
              <w:t>0</w:t>
            </w:r>
            <w:r w:rsidR="0046194B">
              <w:rPr>
                <w:lang w:eastAsia="zh-CN"/>
              </w:rPr>
              <w:t>31</w:t>
            </w:r>
            <w:r>
              <w:rPr>
                <w:rFonts w:hint="eastAsia"/>
                <w:lang w:eastAsia="zh-CN"/>
              </w:rPr>
              <w:t xml:space="preserve"> </w:t>
            </w:r>
            <w:r>
              <w:rPr>
                <w:rFonts w:hint="eastAsia"/>
                <w:lang w:eastAsia="zh-CN"/>
              </w:rPr>
              <w:t>进行场景删除</w:t>
            </w:r>
          </w:p>
        </w:tc>
      </w:tr>
      <w:tr w:rsidR="000217A6" w:rsidRPr="001A5E86" w14:paraId="5082FF32"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7AA0B9B4" w14:textId="77777777" w:rsidR="000217A6" w:rsidRPr="00B2629D" w:rsidRDefault="000217A6" w:rsidP="0046194B">
            <w:pPr>
              <w:pStyle w:val="BodyText"/>
            </w:pPr>
            <w:r w:rsidRPr="00B2629D">
              <w:t>Title</w:t>
            </w:r>
          </w:p>
          <w:p w14:paraId="03012F1F" w14:textId="77777777" w:rsidR="000217A6" w:rsidRPr="00B2629D" w:rsidRDefault="000217A6" w:rsidP="0046194B">
            <w:pPr>
              <w:pStyle w:val="BodyText"/>
            </w:pPr>
            <w:r w:rsidRPr="00B2629D">
              <w:t>标题</w:t>
            </w:r>
          </w:p>
        </w:tc>
        <w:tc>
          <w:tcPr>
            <w:tcW w:w="7816" w:type="dxa"/>
            <w:shd w:val="clear" w:color="auto" w:fill="FFFFFF" w:themeFill="background1"/>
            <w:tcMar>
              <w:top w:w="15" w:type="dxa"/>
              <w:left w:w="108" w:type="dxa"/>
              <w:bottom w:w="0" w:type="dxa"/>
              <w:right w:w="108" w:type="dxa"/>
            </w:tcMar>
            <w:vAlign w:val="center"/>
          </w:tcPr>
          <w:p w14:paraId="5F796E22" w14:textId="77777777" w:rsidR="000217A6" w:rsidRPr="00455C74" w:rsidRDefault="000217A6" w:rsidP="0046194B">
            <w:pPr>
              <w:pStyle w:val="BodyText"/>
              <w:rPr>
                <w:lang w:eastAsia="zh-CN"/>
              </w:rPr>
            </w:pPr>
            <w:r>
              <w:rPr>
                <w:rFonts w:hint="eastAsia"/>
                <w:lang w:eastAsia="zh-CN"/>
              </w:rPr>
              <w:t>进行场景删除的需求描述</w:t>
            </w:r>
          </w:p>
        </w:tc>
      </w:tr>
      <w:tr w:rsidR="000217A6" w:rsidRPr="001A5E86" w14:paraId="24A60A3C" w14:textId="77777777" w:rsidTr="0046194B">
        <w:trPr>
          <w:trHeight w:val="262"/>
          <w:jc w:val="center"/>
        </w:trPr>
        <w:tc>
          <w:tcPr>
            <w:tcW w:w="1885" w:type="dxa"/>
            <w:shd w:val="clear" w:color="auto" w:fill="CCECFF"/>
            <w:tcMar>
              <w:top w:w="15" w:type="dxa"/>
              <w:left w:w="108" w:type="dxa"/>
              <w:bottom w:w="0" w:type="dxa"/>
              <w:right w:w="108" w:type="dxa"/>
            </w:tcMar>
            <w:vAlign w:val="center"/>
            <w:hideMark/>
          </w:tcPr>
          <w:p w14:paraId="4C8500C6" w14:textId="77777777" w:rsidR="000217A6" w:rsidRPr="00B2629D" w:rsidRDefault="000217A6" w:rsidP="0046194B">
            <w:pPr>
              <w:pStyle w:val="BodyText"/>
            </w:pPr>
            <w:r w:rsidRPr="00B2629D">
              <w:t>Description</w:t>
            </w:r>
          </w:p>
          <w:p w14:paraId="257B7D14" w14:textId="77777777" w:rsidR="000217A6" w:rsidRPr="00B2629D" w:rsidRDefault="000217A6" w:rsidP="0046194B">
            <w:pPr>
              <w:pStyle w:val="BodyText"/>
            </w:pPr>
            <w:r w:rsidRPr="00B2629D">
              <w:t>描述</w:t>
            </w:r>
          </w:p>
        </w:tc>
        <w:tc>
          <w:tcPr>
            <w:tcW w:w="7816" w:type="dxa"/>
            <w:shd w:val="clear" w:color="auto" w:fill="FFFFFF" w:themeFill="background1"/>
            <w:tcMar>
              <w:top w:w="15" w:type="dxa"/>
              <w:left w:w="108" w:type="dxa"/>
              <w:bottom w:w="0" w:type="dxa"/>
              <w:right w:w="108" w:type="dxa"/>
            </w:tcMar>
            <w:vAlign w:val="center"/>
          </w:tcPr>
          <w:p w14:paraId="0D7A373E" w14:textId="77777777" w:rsidR="000217A6" w:rsidRPr="00455C74" w:rsidRDefault="000217A6" w:rsidP="0046194B">
            <w:pPr>
              <w:pStyle w:val="BodyText"/>
              <w:rPr>
                <w:lang w:eastAsia="zh-CN"/>
              </w:rPr>
            </w:pPr>
            <w:r>
              <w:rPr>
                <w:rFonts w:hint="eastAsia"/>
                <w:lang w:eastAsia="zh-CN"/>
              </w:rPr>
              <w:t>运营团队打开</w:t>
            </w:r>
            <w:r>
              <w:rPr>
                <w:rFonts w:hint="eastAsia"/>
                <w:lang w:eastAsia="zh-CN"/>
              </w:rPr>
              <w:t>C</w:t>
            </w:r>
            <w:r>
              <w:rPr>
                <w:lang w:eastAsia="zh-CN"/>
              </w:rPr>
              <w:t xml:space="preserve">MS </w:t>
            </w:r>
            <w:r>
              <w:rPr>
                <w:rFonts w:hint="eastAsia"/>
                <w:lang w:eastAsia="zh-CN"/>
              </w:rPr>
              <w:t>p</w:t>
            </w:r>
            <w:r>
              <w:rPr>
                <w:lang w:eastAsia="zh-CN"/>
              </w:rPr>
              <w:t>ortal</w:t>
            </w:r>
            <w:r>
              <w:rPr>
                <w:rFonts w:hint="eastAsia"/>
                <w:lang w:eastAsia="zh-CN"/>
              </w:rPr>
              <w:t>网页，点击场景添加按钮后，弹出上传弹框。</w:t>
            </w:r>
          </w:p>
        </w:tc>
      </w:tr>
      <w:tr w:rsidR="000217A6" w:rsidRPr="001A5E86" w14:paraId="77C55639" w14:textId="77777777" w:rsidTr="0046194B">
        <w:trPr>
          <w:trHeight w:val="525"/>
          <w:jc w:val="center"/>
        </w:trPr>
        <w:tc>
          <w:tcPr>
            <w:tcW w:w="1885" w:type="dxa"/>
            <w:shd w:val="clear" w:color="auto" w:fill="CCECFF"/>
            <w:tcMar>
              <w:top w:w="15" w:type="dxa"/>
              <w:left w:w="108" w:type="dxa"/>
              <w:bottom w:w="0" w:type="dxa"/>
              <w:right w:w="108" w:type="dxa"/>
            </w:tcMar>
          </w:tcPr>
          <w:p w14:paraId="10E368EE" w14:textId="77777777" w:rsidR="000217A6" w:rsidRPr="00B2629D" w:rsidRDefault="000217A6" w:rsidP="0046194B">
            <w:pPr>
              <w:pStyle w:val="BodyText"/>
            </w:pPr>
            <w:r w:rsidRPr="00C53720">
              <w:t>Pre-Conditions</w:t>
            </w:r>
          </w:p>
        </w:tc>
        <w:tc>
          <w:tcPr>
            <w:tcW w:w="7816" w:type="dxa"/>
            <w:shd w:val="clear" w:color="auto" w:fill="FFFFFF" w:themeFill="background1"/>
            <w:tcMar>
              <w:top w:w="15" w:type="dxa"/>
              <w:left w:w="108" w:type="dxa"/>
              <w:bottom w:w="0" w:type="dxa"/>
              <w:right w:w="108" w:type="dxa"/>
            </w:tcMar>
          </w:tcPr>
          <w:p w14:paraId="7F3D30B9" w14:textId="77777777" w:rsidR="000217A6" w:rsidRPr="006732C1" w:rsidRDefault="000217A6" w:rsidP="0046194B">
            <w:pPr>
              <w:pStyle w:val="BodyText"/>
            </w:pPr>
            <w:r>
              <w:rPr>
                <w:rFonts w:hint="eastAsia"/>
              </w:rPr>
              <w:t>打开</w:t>
            </w:r>
            <w:r>
              <w:rPr>
                <w:rFonts w:hint="eastAsia"/>
              </w:rPr>
              <w:t>C</w:t>
            </w:r>
            <w:r>
              <w:t xml:space="preserve">MS </w:t>
            </w:r>
            <w:r>
              <w:rPr>
                <w:rFonts w:hint="eastAsia"/>
              </w:rPr>
              <w:t>portal</w:t>
            </w:r>
            <w:r>
              <w:rPr>
                <w:rFonts w:hint="eastAsia"/>
              </w:rPr>
              <w:t>网页</w:t>
            </w:r>
          </w:p>
          <w:p w14:paraId="6983273C" w14:textId="77777777" w:rsidR="000217A6" w:rsidRDefault="000217A6" w:rsidP="0046194B">
            <w:pPr>
              <w:pStyle w:val="BodyText"/>
            </w:pPr>
            <w:r>
              <w:rPr>
                <w:rFonts w:hint="eastAsia"/>
              </w:rPr>
              <w:t>网络正常</w:t>
            </w:r>
          </w:p>
          <w:p w14:paraId="678516B7" w14:textId="77777777" w:rsidR="000217A6" w:rsidRPr="009B5C61" w:rsidRDefault="000217A6" w:rsidP="0046194B">
            <w:pPr>
              <w:pStyle w:val="BodyText"/>
            </w:pPr>
            <w:r>
              <w:rPr>
                <w:rFonts w:hint="eastAsia"/>
                <w:lang w:eastAsia="zh-CN"/>
              </w:rPr>
              <w:t>已完成登录</w:t>
            </w:r>
          </w:p>
        </w:tc>
      </w:tr>
      <w:tr w:rsidR="000217A6" w:rsidRPr="001A5E86" w14:paraId="063F618A" w14:textId="77777777" w:rsidTr="0046194B">
        <w:trPr>
          <w:trHeight w:val="525"/>
          <w:jc w:val="center"/>
        </w:trPr>
        <w:tc>
          <w:tcPr>
            <w:tcW w:w="1885" w:type="dxa"/>
            <w:shd w:val="clear" w:color="auto" w:fill="CCECFF"/>
            <w:tcMar>
              <w:top w:w="15" w:type="dxa"/>
              <w:left w:w="108" w:type="dxa"/>
              <w:bottom w:w="0" w:type="dxa"/>
              <w:right w:w="108" w:type="dxa"/>
            </w:tcMar>
          </w:tcPr>
          <w:p w14:paraId="6889D08D" w14:textId="77777777" w:rsidR="000217A6" w:rsidRPr="00B2629D" w:rsidRDefault="000217A6" w:rsidP="0046194B">
            <w:pPr>
              <w:pStyle w:val="BodyText"/>
            </w:pPr>
            <w:r w:rsidRPr="00C53720">
              <w:t>Trigger</w:t>
            </w:r>
          </w:p>
        </w:tc>
        <w:tc>
          <w:tcPr>
            <w:tcW w:w="7816" w:type="dxa"/>
            <w:shd w:val="clear" w:color="auto" w:fill="FFFFFF" w:themeFill="background1"/>
            <w:tcMar>
              <w:top w:w="15" w:type="dxa"/>
              <w:left w:w="108" w:type="dxa"/>
              <w:bottom w:w="0" w:type="dxa"/>
              <w:right w:w="108" w:type="dxa"/>
            </w:tcMar>
          </w:tcPr>
          <w:p w14:paraId="0A129734" w14:textId="68B1EDF5" w:rsidR="000217A6" w:rsidRPr="00B2629D" w:rsidRDefault="000217A6" w:rsidP="0046194B">
            <w:pPr>
              <w:pStyle w:val="BodyText"/>
            </w:pPr>
            <w:r>
              <w:rPr>
                <w:rFonts w:hint="eastAsia"/>
              </w:rPr>
              <w:t>点击场景</w:t>
            </w:r>
            <w:r w:rsidR="00092CBD">
              <w:rPr>
                <w:rFonts w:hint="eastAsia"/>
                <w:lang w:eastAsia="zh-CN"/>
              </w:rPr>
              <w:t>删除</w:t>
            </w:r>
            <w:r>
              <w:rPr>
                <w:rFonts w:hint="eastAsia"/>
              </w:rPr>
              <w:t>按钮</w:t>
            </w:r>
          </w:p>
        </w:tc>
      </w:tr>
      <w:tr w:rsidR="000217A6" w:rsidRPr="001A5E86" w14:paraId="1B1415C7" w14:textId="77777777" w:rsidTr="0046194B">
        <w:trPr>
          <w:trHeight w:val="525"/>
          <w:jc w:val="center"/>
        </w:trPr>
        <w:tc>
          <w:tcPr>
            <w:tcW w:w="1885" w:type="dxa"/>
            <w:shd w:val="clear" w:color="auto" w:fill="CCECFF"/>
            <w:tcMar>
              <w:top w:w="15" w:type="dxa"/>
              <w:left w:w="108" w:type="dxa"/>
              <w:bottom w:w="0" w:type="dxa"/>
              <w:right w:w="108" w:type="dxa"/>
            </w:tcMar>
          </w:tcPr>
          <w:p w14:paraId="488D8EB9" w14:textId="77777777" w:rsidR="000217A6" w:rsidRPr="00B2629D" w:rsidRDefault="000217A6" w:rsidP="0046194B">
            <w:pPr>
              <w:pStyle w:val="BodyText"/>
            </w:pPr>
            <w:r w:rsidRPr="00C53720">
              <w:t>Expected Behavior</w:t>
            </w:r>
          </w:p>
        </w:tc>
        <w:tc>
          <w:tcPr>
            <w:tcW w:w="7816" w:type="dxa"/>
            <w:shd w:val="clear" w:color="auto" w:fill="FFFFFF" w:themeFill="background1"/>
            <w:tcMar>
              <w:top w:w="15" w:type="dxa"/>
              <w:left w:w="108" w:type="dxa"/>
              <w:bottom w:w="0" w:type="dxa"/>
              <w:right w:w="108" w:type="dxa"/>
            </w:tcMar>
          </w:tcPr>
          <w:p w14:paraId="79A933C2" w14:textId="77777777" w:rsidR="000217A6" w:rsidRPr="0071413A" w:rsidRDefault="000217A6" w:rsidP="0046194B">
            <w:pPr>
              <w:pStyle w:val="BodyText"/>
              <w:rPr>
                <w:lang w:eastAsia="zh-CN"/>
              </w:rPr>
            </w:pPr>
            <w:r>
              <w:rPr>
                <w:rFonts w:hint="eastAsia"/>
                <w:lang w:eastAsia="zh-CN"/>
              </w:rPr>
              <w:t>1</w:t>
            </w:r>
            <w:r>
              <w:rPr>
                <w:lang w:eastAsia="zh-CN"/>
              </w:rPr>
              <w:t>.</w:t>
            </w:r>
            <w:r w:rsidRPr="0071413A">
              <w:rPr>
                <w:rFonts w:hint="eastAsia"/>
                <w:lang w:eastAsia="zh-CN"/>
              </w:rPr>
              <w:t>打开</w:t>
            </w:r>
            <w:r w:rsidRPr="0071413A">
              <w:rPr>
                <w:rFonts w:hint="eastAsia"/>
                <w:lang w:eastAsia="zh-CN"/>
              </w:rPr>
              <w:t>Por</w:t>
            </w:r>
            <w:r w:rsidRPr="0071413A">
              <w:rPr>
                <w:lang w:eastAsia="zh-CN"/>
              </w:rPr>
              <w:t>tal</w:t>
            </w:r>
            <w:r w:rsidRPr="0071413A">
              <w:rPr>
                <w:rFonts w:hint="eastAsia"/>
                <w:lang w:eastAsia="zh-CN"/>
              </w:rPr>
              <w:t>端后，“</w:t>
            </w:r>
            <w:r>
              <w:rPr>
                <w:rFonts w:hint="eastAsia"/>
                <w:lang w:eastAsia="zh-CN"/>
              </w:rPr>
              <w:t>删除</w:t>
            </w:r>
            <w:r w:rsidRPr="0071413A">
              <w:rPr>
                <w:rFonts w:hint="eastAsia"/>
                <w:lang w:eastAsia="zh-CN"/>
              </w:rPr>
              <w:t>”按钮出现</w:t>
            </w:r>
            <w:r w:rsidRPr="0071413A">
              <w:rPr>
                <w:rFonts w:hint="eastAsia"/>
                <w:lang w:eastAsia="zh-CN"/>
              </w:rPr>
              <w:t>;</w:t>
            </w:r>
          </w:p>
          <w:p w14:paraId="6B339089" w14:textId="77777777" w:rsidR="000217A6" w:rsidRPr="0071413A" w:rsidRDefault="000217A6" w:rsidP="0046194B">
            <w:pPr>
              <w:pStyle w:val="BodyText"/>
              <w:rPr>
                <w:lang w:eastAsia="zh-CN"/>
              </w:rPr>
            </w:pPr>
            <w:r>
              <w:rPr>
                <w:rFonts w:hint="eastAsia"/>
                <w:lang w:eastAsia="zh-CN"/>
              </w:rPr>
              <w:t>2</w:t>
            </w:r>
            <w:r>
              <w:rPr>
                <w:lang w:eastAsia="zh-CN"/>
              </w:rPr>
              <w:t>.</w:t>
            </w:r>
            <w:r>
              <w:rPr>
                <w:rFonts w:hint="eastAsia"/>
                <w:lang w:eastAsia="zh-CN"/>
              </w:rPr>
              <w:t>点击“删除场景”</w:t>
            </w:r>
          </w:p>
          <w:p w14:paraId="343CC9BD" w14:textId="28B421DF" w:rsidR="000217A6" w:rsidRPr="007C2CD3" w:rsidRDefault="000217A6" w:rsidP="0046194B">
            <w:pPr>
              <w:pStyle w:val="BodyText"/>
              <w:rPr>
                <w:lang w:eastAsia="zh-CN"/>
              </w:rPr>
            </w:pPr>
            <w:r>
              <w:rPr>
                <w:lang w:eastAsia="zh-CN"/>
              </w:rPr>
              <w:t>3.</w:t>
            </w:r>
            <w:r>
              <w:rPr>
                <w:rFonts w:hint="eastAsia"/>
                <w:lang w:eastAsia="zh-CN"/>
              </w:rPr>
              <w:t>所有场景</w:t>
            </w:r>
            <w:r w:rsidR="00092CBD">
              <w:rPr>
                <w:rFonts w:hint="eastAsia"/>
                <w:lang w:eastAsia="zh-CN"/>
              </w:rPr>
              <w:t>前方</w:t>
            </w:r>
            <w:r>
              <w:rPr>
                <w:rFonts w:hint="eastAsia"/>
                <w:lang w:eastAsia="zh-CN"/>
              </w:rPr>
              <w:t>都可以进行勾选</w:t>
            </w:r>
          </w:p>
        </w:tc>
      </w:tr>
      <w:tr w:rsidR="000217A6" w:rsidRPr="001A5E86" w14:paraId="2C724827" w14:textId="77777777" w:rsidTr="0046194B">
        <w:trPr>
          <w:trHeight w:val="525"/>
          <w:jc w:val="center"/>
        </w:trPr>
        <w:tc>
          <w:tcPr>
            <w:tcW w:w="1885" w:type="dxa"/>
            <w:shd w:val="clear" w:color="auto" w:fill="CCECFF"/>
            <w:tcMar>
              <w:top w:w="15" w:type="dxa"/>
              <w:left w:w="108" w:type="dxa"/>
              <w:bottom w:w="0" w:type="dxa"/>
              <w:right w:w="108" w:type="dxa"/>
            </w:tcMar>
          </w:tcPr>
          <w:p w14:paraId="6C943D05" w14:textId="77777777" w:rsidR="000217A6" w:rsidRPr="00C53720" w:rsidRDefault="000217A6" w:rsidP="0046194B">
            <w:pPr>
              <w:pStyle w:val="BodyText"/>
            </w:pPr>
            <w:r w:rsidRPr="0099577B">
              <w:rPr>
                <w:lang w:val="en-US"/>
              </w:rPr>
              <w:t>Failure behavior</w:t>
            </w:r>
            <w:r>
              <w:t xml:space="preserve"> </w:t>
            </w:r>
            <w:r>
              <w:rPr>
                <w:rFonts w:hint="eastAsia"/>
              </w:rPr>
              <w:t>1</w:t>
            </w:r>
          </w:p>
        </w:tc>
        <w:tc>
          <w:tcPr>
            <w:tcW w:w="7816" w:type="dxa"/>
            <w:shd w:val="clear" w:color="auto" w:fill="FFFFFF" w:themeFill="background1"/>
            <w:tcMar>
              <w:top w:w="15" w:type="dxa"/>
              <w:left w:w="108" w:type="dxa"/>
              <w:bottom w:w="0" w:type="dxa"/>
              <w:right w:w="108" w:type="dxa"/>
            </w:tcMar>
          </w:tcPr>
          <w:p w14:paraId="0DF5DED5" w14:textId="77777777" w:rsidR="000217A6" w:rsidRPr="00ED2134" w:rsidRDefault="000217A6" w:rsidP="0046194B">
            <w:pPr>
              <w:pStyle w:val="BodyText"/>
              <w:rPr>
                <w:lang w:eastAsia="zh-CN"/>
              </w:rPr>
            </w:pPr>
            <w:r>
              <w:rPr>
                <w:rFonts w:hint="eastAsia"/>
                <w:lang w:eastAsia="zh-CN"/>
              </w:rPr>
              <w:t>1</w:t>
            </w:r>
            <w:r>
              <w:rPr>
                <w:lang w:eastAsia="zh-CN"/>
              </w:rPr>
              <w:t>.</w:t>
            </w:r>
            <w:r w:rsidRPr="00ED2134">
              <w:rPr>
                <w:rFonts w:hint="eastAsia"/>
                <w:lang w:eastAsia="zh-CN"/>
              </w:rPr>
              <w:t>未出现时，进行后台</w:t>
            </w:r>
            <w:r w:rsidRPr="00ED2134">
              <w:rPr>
                <w:rFonts w:hint="eastAsia"/>
                <w:lang w:eastAsia="zh-CN"/>
              </w:rPr>
              <w:t>log</w:t>
            </w:r>
            <w:r w:rsidRPr="00ED2134">
              <w:rPr>
                <w:rFonts w:hint="eastAsia"/>
                <w:lang w:eastAsia="zh-CN"/>
              </w:rPr>
              <w:t>记录</w:t>
            </w:r>
          </w:p>
        </w:tc>
      </w:tr>
      <w:tr w:rsidR="000217A6" w:rsidRPr="001A5E86" w14:paraId="0FD274CD" w14:textId="77777777" w:rsidTr="0046194B">
        <w:trPr>
          <w:trHeight w:val="525"/>
          <w:jc w:val="center"/>
        </w:trPr>
        <w:tc>
          <w:tcPr>
            <w:tcW w:w="1885" w:type="dxa"/>
            <w:shd w:val="clear" w:color="auto" w:fill="CCECFF"/>
            <w:tcMar>
              <w:top w:w="15" w:type="dxa"/>
              <w:left w:w="108" w:type="dxa"/>
              <w:bottom w:w="0" w:type="dxa"/>
              <w:right w:w="108" w:type="dxa"/>
            </w:tcMar>
          </w:tcPr>
          <w:p w14:paraId="3746D18A" w14:textId="77777777" w:rsidR="000217A6" w:rsidRDefault="000217A6" w:rsidP="0046194B">
            <w:pPr>
              <w:pStyle w:val="BodyText"/>
            </w:pPr>
            <w:r w:rsidRPr="0099577B">
              <w:rPr>
                <w:lang w:val="en-US"/>
              </w:rPr>
              <w:t>Failure behavior</w:t>
            </w:r>
            <w:r>
              <w:t xml:space="preserve"> 2</w:t>
            </w:r>
          </w:p>
        </w:tc>
        <w:tc>
          <w:tcPr>
            <w:tcW w:w="7816" w:type="dxa"/>
            <w:shd w:val="clear" w:color="auto" w:fill="FFFFFF" w:themeFill="background1"/>
            <w:tcMar>
              <w:top w:w="15" w:type="dxa"/>
              <w:left w:w="108" w:type="dxa"/>
              <w:bottom w:w="0" w:type="dxa"/>
              <w:right w:w="108" w:type="dxa"/>
            </w:tcMar>
          </w:tcPr>
          <w:p w14:paraId="32E17F03" w14:textId="77777777" w:rsidR="000217A6" w:rsidRPr="007C2CD3" w:rsidRDefault="000217A6" w:rsidP="0046194B">
            <w:pPr>
              <w:pStyle w:val="BodyText"/>
              <w:rPr>
                <w:lang w:eastAsia="zh-CN"/>
              </w:rPr>
            </w:pPr>
            <w:r>
              <w:rPr>
                <w:lang w:eastAsia="zh-CN"/>
              </w:rPr>
              <w:t>2.</w:t>
            </w:r>
            <w:r>
              <w:rPr>
                <w:rFonts w:hint="eastAsia"/>
                <w:lang w:eastAsia="zh-CN"/>
              </w:rPr>
              <w:t>未出现时，进行后台</w:t>
            </w:r>
            <w:r>
              <w:rPr>
                <w:rFonts w:hint="eastAsia"/>
                <w:lang w:eastAsia="zh-CN"/>
              </w:rPr>
              <w:t>l</w:t>
            </w:r>
            <w:r>
              <w:rPr>
                <w:lang w:eastAsia="zh-CN"/>
              </w:rPr>
              <w:t>og</w:t>
            </w:r>
            <w:r>
              <w:rPr>
                <w:rFonts w:hint="eastAsia"/>
                <w:lang w:eastAsia="zh-CN"/>
              </w:rPr>
              <w:t>记录</w:t>
            </w:r>
          </w:p>
        </w:tc>
      </w:tr>
      <w:tr w:rsidR="000217A6" w:rsidRPr="001A5E86" w14:paraId="4C45B86E" w14:textId="77777777" w:rsidTr="0046194B">
        <w:trPr>
          <w:trHeight w:val="525"/>
          <w:jc w:val="center"/>
        </w:trPr>
        <w:tc>
          <w:tcPr>
            <w:tcW w:w="1885" w:type="dxa"/>
            <w:shd w:val="clear" w:color="auto" w:fill="CCECFF"/>
            <w:tcMar>
              <w:top w:w="15" w:type="dxa"/>
              <w:left w:w="108" w:type="dxa"/>
              <w:bottom w:w="0" w:type="dxa"/>
              <w:right w:w="108" w:type="dxa"/>
            </w:tcMar>
          </w:tcPr>
          <w:p w14:paraId="17D7A6BB" w14:textId="77777777" w:rsidR="000217A6" w:rsidRDefault="000217A6" w:rsidP="0046194B">
            <w:pPr>
              <w:pStyle w:val="BodyText"/>
            </w:pPr>
            <w:r w:rsidRPr="0099577B">
              <w:rPr>
                <w:lang w:val="en-US"/>
              </w:rPr>
              <w:t>Failure behavior</w:t>
            </w:r>
            <w:r>
              <w:t xml:space="preserve"> 3</w:t>
            </w:r>
          </w:p>
        </w:tc>
        <w:tc>
          <w:tcPr>
            <w:tcW w:w="7816" w:type="dxa"/>
            <w:shd w:val="clear" w:color="auto" w:fill="FFFFFF" w:themeFill="background1"/>
            <w:tcMar>
              <w:top w:w="15" w:type="dxa"/>
              <w:left w:w="108" w:type="dxa"/>
              <w:bottom w:w="0" w:type="dxa"/>
              <w:right w:w="108" w:type="dxa"/>
            </w:tcMar>
          </w:tcPr>
          <w:p w14:paraId="472407A2" w14:textId="494BA3CF" w:rsidR="000217A6" w:rsidRDefault="000217A6" w:rsidP="0046194B">
            <w:pPr>
              <w:pStyle w:val="BodyText"/>
              <w:rPr>
                <w:lang w:eastAsia="zh-CN"/>
              </w:rPr>
            </w:pPr>
            <w:r>
              <w:rPr>
                <w:lang w:eastAsia="zh-CN"/>
              </w:rPr>
              <w:t>3.</w:t>
            </w:r>
            <w:r>
              <w:rPr>
                <w:rFonts w:hint="eastAsia"/>
                <w:lang w:eastAsia="zh-CN"/>
              </w:rPr>
              <w:t>出现错误状态时</w:t>
            </w:r>
            <w:r w:rsidR="00092CBD">
              <w:rPr>
                <w:rFonts w:hint="eastAsia"/>
                <w:lang w:eastAsia="zh-CN"/>
              </w:rPr>
              <w:t>或不可勾选的情况时</w:t>
            </w:r>
            <w:r>
              <w:rPr>
                <w:rFonts w:hint="eastAsia"/>
                <w:lang w:eastAsia="zh-CN"/>
              </w:rPr>
              <w:t>，进行后台</w:t>
            </w:r>
            <w:r>
              <w:rPr>
                <w:rFonts w:hint="eastAsia"/>
                <w:lang w:eastAsia="zh-CN"/>
              </w:rPr>
              <w:t>log</w:t>
            </w:r>
            <w:r>
              <w:rPr>
                <w:rFonts w:hint="eastAsia"/>
                <w:lang w:eastAsia="zh-CN"/>
              </w:rPr>
              <w:t>记录</w:t>
            </w:r>
          </w:p>
        </w:tc>
      </w:tr>
      <w:tr w:rsidR="000217A6" w:rsidRPr="001A5E86" w14:paraId="413C2087" w14:textId="77777777" w:rsidTr="0046194B">
        <w:trPr>
          <w:trHeight w:val="525"/>
          <w:jc w:val="center"/>
        </w:trPr>
        <w:tc>
          <w:tcPr>
            <w:tcW w:w="1885" w:type="dxa"/>
            <w:shd w:val="clear" w:color="auto" w:fill="CCECFF"/>
            <w:tcMar>
              <w:top w:w="15" w:type="dxa"/>
              <w:left w:w="108" w:type="dxa"/>
              <w:bottom w:w="0" w:type="dxa"/>
              <w:right w:w="108" w:type="dxa"/>
            </w:tcMar>
          </w:tcPr>
          <w:p w14:paraId="29C120FD" w14:textId="77777777" w:rsidR="000217A6" w:rsidRPr="00B2629D" w:rsidRDefault="000217A6" w:rsidP="0046194B">
            <w:pPr>
              <w:pStyle w:val="BodyText"/>
            </w:pPr>
            <w:r w:rsidRPr="00C53720">
              <w:t>Post Conditions</w:t>
            </w:r>
          </w:p>
        </w:tc>
        <w:tc>
          <w:tcPr>
            <w:tcW w:w="7816" w:type="dxa"/>
            <w:shd w:val="clear" w:color="auto" w:fill="FFFFFF" w:themeFill="background1"/>
            <w:tcMar>
              <w:top w:w="15" w:type="dxa"/>
              <w:left w:w="108" w:type="dxa"/>
              <w:bottom w:w="0" w:type="dxa"/>
              <w:right w:w="108" w:type="dxa"/>
            </w:tcMar>
          </w:tcPr>
          <w:p w14:paraId="711B5942" w14:textId="77777777" w:rsidR="000217A6" w:rsidRPr="00B2629D" w:rsidRDefault="000217A6" w:rsidP="0046194B">
            <w:pPr>
              <w:pStyle w:val="BodyText"/>
            </w:pPr>
            <w:r>
              <w:rPr>
                <w:rFonts w:hint="eastAsia"/>
              </w:rPr>
              <w:t>无</w:t>
            </w:r>
          </w:p>
        </w:tc>
      </w:tr>
    </w:tbl>
    <w:p w14:paraId="6F66D346" w14:textId="77777777" w:rsidR="000217A6" w:rsidRPr="000217A6" w:rsidRDefault="000217A6" w:rsidP="000217A6">
      <w:pPr>
        <w:rPr>
          <w:lang w:eastAsia="zh-CN"/>
        </w:rPr>
      </w:pPr>
    </w:p>
    <w:p w14:paraId="393E110C" w14:textId="16D0625B" w:rsidR="000217A6" w:rsidRDefault="000217A6" w:rsidP="00AE0397">
      <w:pPr>
        <w:pStyle w:val="BodyText"/>
        <w:rPr>
          <w:lang w:val="en-US"/>
        </w:rPr>
      </w:pPr>
    </w:p>
    <w:p w14:paraId="756447F3" w14:textId="77777777" w:rsidR="00CF2893" w:rsidRDefault="00CF2893" w:rsidP="00CF2893">
      <w:pPr>
        <w:pStyle w:val="Heading5"/>
        <w:rPr>
          <w:lang w:eastAsia="zh-CN"/>
        </w:rPr>
      </w:pPr>
      <w:bookmarkStart w:id="124" w:name="_Toc13671968"/>
      <w:r>
        <w:rPr>
          <w:rFonts w:hint="eastAsia"/>
          <w:lang w:eastAsia="zh-CN"/>
        </w:rPr>
        <w:t>提交场景删除</w:t>
      </w:r>
    </w:p>
    <w:p w14:paraId="23292C57" w14:textId="77777777" w:rsidR="00CF2893" w:rsidRDefault="00CF2893" w:rsidP="00CF2893">
      <w:pPr>
        <w:pStyle w:val="BodyText"/>
        <w:rPr>
          <w:lang w:val="en-US"/>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CF2893" w:rsidRPr="00487AAF" w14:paraId="3903224D" w14:textId="77777777" w:rsidTr="000A19EF">
        <w:trPr>
          <w:trHeight w:val="262"/>
          <w:jc w:val="center"/>
        </w:trPr>
        <w:tc>
          <w:tcPr>
            <w:tcW w:w="1720" w:type="dxa"/>
            <w:shd w:val="clear" w:color="auto" w:fill="CCECFF"/>
            <w:tcMar>
              <w:top w:w="15" w:type="dxa"/>
              <w:left w:w="108" w:type="dxa"/>
              <w:bottom w:w="0" w:type="dxa"/>
              <w:right w:w="108" w:type="dxa"/>
            </w:tcMar>
            <w:vAlign w:val="center"/>
            <w:hideMark/>
          </w:tcPr>
          <w:p w14:paraId="7D96D134" w14:textId="77777777" w:rsidR="00CF2893" w:rsidRPr="00487AAF" w:rsidRDefault="00CF2893" w:rsidP="000A19EF">
            <w:pPr>
              <w:pStyle w:val="BodyText"/>
            </w:pPr>
            <w:r w:rsidRPr="00487AAF">
              <w:t>Req ID</w:t>
            </w:r>
          </w:p>
          <w:p w14:paraId="1DE4C2A9" w14:textId="77777777" w:rsidR="00CF2893" w:rsidRPr="00487AAF" w:rsidRDefault="00CF2893" w:rsidP="000A19EF">
            <w:pPr>
              <w:pStyle w:val="BodyText"/>
            </w:pPr>
            <w:r w:rsidRPr="00487AAF">
              <w:t>需求标识</w:t>
            </w:r>
          </w:p>
        </w:tc>
        <w:tc>
          <w:tcPr>
            <w:tcW w:w="7981" w:type="dxa"/>
            <w:shd w:val="clear" w:color="auto" w:fill="FFFFFF" w:themeFill="background1"/>
            <w:tcMar>
              <w:top w:w="15" w:type="dxa"/>
              <w:left w:w="108" w:type="dxa"/>
              <w:bottom w:w="0" w:type="dxa"/>
              <w:right w:w="108" w:type="dxa"/>
            </w:tcMar>
            <w:vAlign w:val="center"/>
            <w:hideMark/>
          </w:tcPr>
          <w:p w14:paraId="6C0C9027" w14:textId="438630B1" w:rsidR="00CF2893" w:rsidRPr="00487AAF" w:rsidRDefault="00CF2893" w:rsidP="000A19EF">
            <w:pPr>
              <w:pStyle w:val="BodyText"/>
            </w:pPr>
            <w:r w:rsidRPr="00487AAF">
              <w:rPr>
                <w:rFonts w:hint="eastAsia"/>
              </w:rPr>
              <w:t>0</w:t>
            </w:r>
            <w:r>
              <w:t>3</w:t>
            </w:r>
            <w:r w:rsidR="005E20E4">
              <w:t>2</w:t>
            </w:r>
            <w:r w:rsidRPr="00487AAF">
              <w:t xml:space="preserve"> </w:t>
            </w:r>
            <w:r>
              <w:rPr>
                <w:rFonts w:hint="eastAsia"/>
                <w:lang w:eastAsia="zh-CN"/>
              </w:rPr>
              <w:t>提交“场景删除”</w:t>
            </w:r>
          </w:p>
        </w:tc>
      </w:tr>
      <w:tr w:rsidR="00CF2893" w:rsidRPr="00487AAF" w14:paraId="023AF8C7" w14:textId="77777777" w:rsidTr="000A19EF">
        <w:trPr>
          <w:trHeight w:val="262"/>
          <w:jc w:val="center"/>
        </w:trPr>
        <w:tc>
          <w:tcPr>
            <w:tcW w:w="1720" w:type="dxa"/>
            <w:shd w:val="clear" w:color="auto" w:fill="CCECFF"/>
            <w:tcMar>
              <w:top w:w="15" w:type="dxa"/>
              <w:left w:w="108" w:type="dxa"/>
              <w:bottom w:w="0" w:type="dxa"/>
              <w:right w:w="108" w:type="dxa"/>
            </w:tcMar>
            <w:vAlign w:val="center"/>
            <w:hideMark/>
          </w:tcPr>
          <w:p w14:paraId="4847C0CF" w14:textId="77777777" w:rsidR="00CF2893" w:rsidRPr="00487AAF" w:rsidRDefault="00CF2893" w:rsidP="000A19EF">
            <w:pPr>
              <w:pStyle w:val="BodyText"/>
            </w:pPr>
            <w:r w:rsidRPr="00487AAF">
              <w:t>Title</w:t>
            </w:r>
          </w:p>
          <w:p w14:paraId="03BCA111" w14:textId="77777777" w:rsidR="00CF2893" w:rsidRPr="00487AAF" w:rsidRDefault="00CF2893" w:rsidP="000A19EF">
            <w:pPr>
              <w:pStyle w:val="BodyText"/>
            </w:pPr>
            <w:r w:rsidRPr="00487AAF">
              <w:t>标题</w:t>
            </w:r>
          </w:p>
        </w:tc>
        <w:tc>
          <w:tcPr>
            <w:tcW w:w="7981" w:type="dxa"/>
            <w:shd w:val="clear" w:color="auto" w:fill="FFFFFF" w:themeFill="background1"/>
            <w:tcMar>
              <w:top w:w="15" w:type="dxa"/>
              <w:left w:w="108" w:type="dxa"/>
              <w:bottom w:w="0" w:type="dxa"/>
              <w:right w:w="108" w:type="dxa"/>
            </w:tcMar>
            <w:vAlign w:val="center"/>
          </w:tcPr>
          <w:p w14:paraId="767BB0CF" w14:textId="77777777" w:rsidR="00CF2893" w:rsidRPr="00487AAF" w:rsidRDefault="00CF2893" w:rsidP="000A19EF">
            <w:pPr>
              <w:pStyle w:val="BodyText"/>
              <w:rPr>
                <w:lang w:eastAsia="zh-CN"/>
              </w:rPr>
            </w:pPr>
            <w:r>
              <w:rPr>
                <w:rFonts w:hint="eastAsia"/>
                <w:lang w:eastAsia="zh-CN"/>
              </w:rPr>
              <w:t>提交场景删除</w:t>
            </w:r>
          </w:p>
        </w:tc>
      </w:tr>
      <w:tr w:rsidR="00CF2893" w:rsidRPr="00487AAF" w14:paraId="25958896" w14:textId="77777777" w:rsidTr="000A19EF">
        <w:trPr>
          <w:trHeight w:val="262"/>
          <w:jc w:val="center"/>
        </w:trPr>
        <w:tc>
          <w:tcPr>
            <w:tcW w:w="1720" w:type="dxa"/>
            <w:shd w:val="clear" w:color="auto" w:fill="CCECFF"/>
            <w:tcMar>
              <w:top w:w="15" w:type="dxa"/>
              <w:left w:w="108" w:type="dxa"/>
              <w:bottom w:w="0" w:type="dxa"/>
              <w:right w:w="108" w:type="dxa"/>
            </w:tcMar>
            <w:vAlign w:val="center"/>
            <w:hideMark/>
          </w:tcPr>
          <w:p w14:paraId="2B669C46" w14:textId="77777777" w:rsidR="00CF2893" w:rsidRPr="00487AAF" w:rsidRDefault="00CF2893" w:rsidP="000A19EF">
            <w:pPr>
              <w:pStyle w:val="BodyText"/>
            </w:pPr>
            <w:r w:rsidRPr="00487AAF">
              <w:t>Description</w:t>
            </w:r>
          </w:p>
          <w:p w14:paraId="1A85E2D4" w14:textId="77777777" w:rsidR="00CF2893" w:rsidRPr="00487AAF" w:rsidRDefault="00CF2893" w:rsidP="000A19EF">
            <w:pPr>
              <w:pStyle w:val="BodyText"/>
            </w:pPr>
            <w:r w:rsidRPr="00487AAF">
              <w:t>描述</w:t>
            </w:r>
          </w:p>
        </w:tc>
        <w:tc>
          <w:tcPr>
            <w:tcW w:w="7981" w:type="dxa"/>
            <w:shd w:val="clear" w:color="auto" w:fill="FFFFFF" w:themeFill="background1"/>
            <w:tcMar>
              <w:top w:w="15" w:type="dxa"/>
              <w:left w:w="108" w:type="dxa"/>
              <w:bottom w:w="0" w:type="dxa"/>
              <w:right w:w="108" w:type="dxa"/>
            </w:tcMar>
            <w:vAlign w:val="center"/>
          </w:tcPr>
          <w:p w14:paraId="1D5BAEBE" w14:textId="7846645A" w:rsidR="00CF2893" w:rsidRDefault="00CF2893" w:rsidP="000A19EF">
            <w:pPr>
              <w:pStyle w:val="BodyText"/>
              <w:rPr>
                <w:lang w:eastAsia="zh-CN"/>
              </w:rPr>
            </w:pPr>
            <w:r>
              <w:rPr>
                <w:rFonts w:hint="eastAsia"/>
                <w:lang w:eastAsia="zh-CN"/>
              </w:rPr>
              <w:t>1</w:t>
            </w:r>
            <w:r>
              <w:rPr>
                <w:lang w:eastAsia="zh-CN"/>
              </w:rPr>
              <w:t>.</w:t>
            </w:r>
            <w:r>
              <w:rPr>
                <w:rFonts w:hint="eastAsia"/>
                <w:lang w:eastAsia="zh-CN"/>
              </w:rPr>
              <w:t>相关信息填写无误后，执行提交动作，完成场景删除；</w:t>
            </w:r>
          </w:p>
          <w:p w14:paraId="78026C8F" w14:textId="042D0C74" w:rsidR="00CF2893" w:rsidRDefault="00CF2893" w:rsidP="000A19EF">
            <w:pPr>
              <w:pStyle w:val="BodyText"/>
              <w:rPr>
                <w:lang w:eastAsia="zh-CN"/>
              </w:rPr>
            </w:pPr>
            <w:r>
              <w:rPr>
                <w:rFonts w:hint="eastAsia"/>
                <w:lang w:eastAsia="zh-CN"/>
              </w:rPr>
              <w:t>2</w:t>
            </w:r>
            <w:r>
              <w:rPr>
                <w:lang w:eastAsia="zh-CN"/>
              </w:rPr>
              <w:t>.</w:t>
            </w:r>
            <w:r>
              <w:rPr>
                <w:rFonts w:hint="eastAsia"/>
                <w:lang w:eastAsia="zh-CN"/>
              </w:rPr>
              <w:t>场景删除包含云端视频删除；</w:t>
            </w:r>
          </w:p>
          <w:p w14:paraId="5ABE7FE1" w14:textId="593CBC25" w:rsidR="00092CBD" w:rsidRDefault="00CF2893" w:rsidP="000A19EF">
            <w:pPr>
              <w:pStyle w:val="BodyText"/>
              <w:rPr>
                <w:lang w:eastAsia="zh-CN"/>
              </w:rPr>
            </w:pPr>
            <w:r>
              <w:rPr>
                <w:lang w:eastAsia="zh-CN"/>
              </w:rPr>
              <w:t>3.</w:t>
            </w:r>
            <w:r>
              <w:rPr>
                <w:rFonts w:hint="eastAsia"/>
                <w:lang w:eastAsia="zh-CN"/>
              </w:rPr>
              <w:t>场景删除包含</w:t>
            </w:r>
            <w:r w:rsidR="00092CBD">
              <w:rPr>
                <w:rFonts w:hint="eastAsia"/>
                <w:lang w:eastAsia="zh-CN"/>
              </w:rPr>
              <w:t>供车端查询的“场景库</w:t>
            </w:r>
            <w:r w:rsidR="00092CBD">
              <w:rPr>
                <w:lang w:eastAsia="zh-CN"/>
              </w:rPr>
              <w:t>”</w:t>
            </w:r>
            <w:r w:rsidR="00092CBD">
              <w:rPr>
                <w:rFonts w:hint="eastAsia"/>
                <w:lang w:eastAsia="zh-CN"/>
              </w:rPr>
              <w:t>中的信息删除；</w:t>
            </w:r>
          </w:p>
          <w:p w14:paraId="614B6CB0" w14:textId="6C587694" w:rsidR="00CF2893" w:rsidRPr="00487AAF" w:rsidRDefault="00092CBD" w:rsidP="000A19EF">
            <w:pPr>
              <w:pStyle w:val="BodyText"/>
              <w:rPr>
                <w:lang w:eastAsia="zh-CN"/>
              </w:rPr>
            </w:pPr>
            <w:r>
              <w:rPr>
                <w:rFonts w:hint="eastAsia"/>
                <w:lang w:eastAsia="zh-CN"/>
              </w:rPr>
              <w:t>4</w:t>
            </w:r>
            <w:r>
              <w:rPr>
                <w:lang w:eastAsia="zh-CN"/>
              </w:rPr>
              <w:t>.</w:t>
            </w:r>
            <w:r>
              <w:rPr>
                <w:rFonts w:hint="eastAsia"/>
                <w:lang w:eastAsia="zh-CN"/>
              </w:rPr>
              <w:t>场景删除包含页面</w:t>
            </w:r>
            <w:r w:rsidR="002B5BD2">
              <w:rPr>
                <w:rFonts w:hint="eastAsia"/>
                <w:lang w:eastAsia="zh-CN"/>
              </w:rPr>
              <w:t>端</w:t>
            </w:r>
            <w:r>
              <w:rPr>
                <w:rFonts w:hint="eastAsia"/>
                <w:lang w:eastAsia="zh-CN"/>
              </w:rPr>
              <w:t>的场景</w:t>
            </w:r>
            <w:r w:rsidR="002B5BD2">
              <w:rPr>
                <w:rFonts w:hint="eastAsia"/>
                <w:lang w:eastAsia="zh-CN"/>
              </w:rPr>
              <w:t>删除；</w:t>
            </w:r>
          </w:p>
        </w:tc>
      </w:tr>
      <w:tr w:rsidR="00CF2893" w:rsidRPr="00487AAF" w14:paraId="78F3A361" w14:textId="77777777" w:rsidTr="000A19EF">
        <w:trPr>
          <w:trHeight w:val="525"/>
          <w:jc w:val="center"/>
        </w:trPr>
        <w:tc>
          <w:tcPr>
            <w:tcW w:w="1720" w:type="dxa"/>
            <w:shd w:val="clear" w:color="auto" w:fill="CCECFF"/>
            <w:tcMar>
              <w:top w:w="15" w:type="dxa"/>
              <w:left w:w="108" w:type="dxa"/>
              <w:bottom w:w="0" w:type="dxa"/>
              <w:right w:w="108" w:type="dxa"/>
            </w:tcMar>
          </w:tcPr>
          <w:p w14:paraId="74A5A480" w14:textId="77777777" w:rsidR="00CF2893" w:rsidRPr="00487AAF" w:rsidRDefault="00CF2893" w:rsidP="000A19EF">
            <w:pPr>
              <w:pStyle w:val="BodyText"/>
            </w:pPr>
            <w:r w:rsidRPr="00487AAF">
              <w:t>Pre-Conditions</w:t>
            </w:r>
          </w:p>
        </w:tc>
        <w:tc>
          <w:tcPr>
            <w:tcW w:w="7981" w:type="dxa"/>
            <w:shd w:val="clear" w:color="auto" w:fill="FFFFFF" w:themeFill="background1"/>
            <w:tcMar>
              <w:top w:w="15" w:type="dxa"/>
              <w:left w:w="108" w:type="dxa"/>
              <w:bottom w:w="0" w:type="dxa"/>
              <w:right w:w="108" w:type="dxa"/>
            </w:tcMar>
          </w:tcPr>
          <w:p w14:paraId="11A4C3AE" w14:textId="77777777" w:rsidR="00CF2893" w:rsidRPr="00487AAF" w:rsidRDefault="00CF2893" w:rsidP="000A19EF">
            <w:pPr>
              <w:pStyle w:val="BodyText"/>
              <w:rPr>
                <w:lang w:eastAsia="zh-CN"/>
              </w:rPr>
            </w:pPr>
            <w:r>
              <w:rPr>
                <w:lang w:eastAsia="zh-CN"/>
              </w:rPr>
              <w:t>1.</w:t>
            </w:r>
            <w:r>
              <w:rPr>
                <w:rFonts w:hint="eastAsia"/>
                <w:lang w:eastAsia="zh-CN"/>
              </w:rPr>
              <w:t>完成场景删除准备</w:t>
            </w:r>
          </w:p>
        </w:tc>
      </w:tr>
      <w:tr w:rsidR="00CF2893" w:rsidRPr="00487AAF" w14:paraId="38DE5F31" w14:textId="77777777" w:rsidTr="000A19EF">
        <w:trPr>
          <w:trHeight w:val="525"/>
          <w:jc w:val="center"/>
        </w:trPr>
        <w:tc>
          <w:tcPr>
            <w:tcW w:w="1720" w:type="dxa"/>
            <w:shd w:val="clear" w:color="auto" w:fill="CCECFF"/>
            <w:tcMar>
              <w:top w:w="15" w:type="dxa"/>
              <w:left w:w="108" w:type="dxa"/>
              <w:bottom w:w="0" w:type="dxa"/>
              <w:right w:w="108" w:type="dxa"/>
            </w:tcMar>
          </w:tcPr>
          <w:p w14:paraId="35CFB0C8" w14:textId="77777777" w:rsidR="00CF2893" w:rsidRPr="00487AAF" w:rsidRDefault="00CF2893" w:rsidP="000A19EF">
            <w:pPr>
              <w:pStyle w:val="BodyText"/>
            </w:pPr>
            <w:r w:rsidRPr="00487AAF">
              <w:t>Trigger</w:t>
            </w:r>
          </w:p>
        </w:tc>
        <w:tc>
          <w:tcPr>
            <w:tcW w:w="7981" w:type="dxa"/>
            <w:shd w:val="clear" w:color="auto" w:fill="FFFFFF" w:themeFill="background1"/>
            <w:tcMar>
              <w:top w:w="15" w:type="dxa"/>
              <w:left w:w="108" w:type="dxa"/>
              <w:bottom w:w="0" w:type="dxa"/>
              <w:right w:w="108" w:type="dxa"/>
            </w:tcMar>
          </w:tcPr>
          <w:p w14:paraId="7BBDBBE6" w14:textId="77777777" w:rsidR="00CF2893" w:rsidRPr="00487AAF" w:rsidRDefault="00CF2893" w:rsidP="000A19EF">
            <w:pPr>
              <w:pStyle w:val="BodyText"/>
            </w:pPr>
            <w:r w:rsidRPr="00487AAF">
              <w:rPr>
                <w:rFonts w:hint="eastAsia"/>
              </w:rPr>
              <w:t>点击</w:t>
            </w:r>
            <w:r>
              <w:rPr>
                <w:rFonts w:hint="eastAsia"/>
                <w:lang w:eastAsia="zh-CN"/>
              </w:rPr>
              <w:t>“</w:t>
            </w:r>
            <w:r w:rsidRPr="00487AAF">
              <w:rPr>
                <w:rFonts w:hint="eastAsia"/>
              </w:rPr>
              <w:t>场景</w:t>
            </w:r>
            <w:r>
              <w:rPr>
                <w:rFonts w:hint="eastAsia"/>
                <w:lang w:eastAsia="zh-CN"/>
              </w:rPr>
              <w:t>删除”</w:t>
            </w:r>
            <w:r w:rsidRPr="00487AAF">
              <w:rPr>
                <w:rFonts w:hint="eastAsia"/>
              </w:rPr>
              <w:t>按钮</w:t>
            </w:r>
          </w:p>
        </w:tc>
      </w:tr>
      <w:tr w:rsidR="00CF2893" w:rsidRPr="00487AAF" w14:paraId="0C23FCB2" w14:textId="77777777" w:rsidTr="000A19EF">
        <w:trPr>
          <w:trHeight w:val="525"/>
          <w:jc w:val="center"/>
        </w:trPr>
        <w:tc>
          <w:tcPr>
            <w:tcW w:w="1720" w:type="dxa"/>
            <w:shd w:val="clear" w:color="auto" w:fill="CCECFF"/>
            <w:tcMar>
              <w:top w:w="15" w:type="dxa"/>
              <w:left w:w="108" w:type="dxa"/>
              <w:bottom w:w="0" w:type="dxa"/>
              <w:right w:w="108" w:type="dxa"/>
            </w:tcMar>
          </w:tcPr>
          <w:p w14:paraId="45F69F5C" w14:textId="77777777" w:rsidR="00CF2893" w:rsidRPr="00487AAF" w:rsidRDefault="00CF2893" w:rsidP="000A19EF">
            <w:pPr>
              <w:pStyle w:val="BodyText"/>
            </w:pPr>
            <w:r w:rsidRPr="00487AAF">
              <w:t>Expected Behavior</w:t>
            </w:r>
          </w:p>
        </w:tc>
        <w:tc>
          <w:tcPr>
            <w:tcW w:w="7981" w:type="dxa"/>
            <w:shd w:val="clear" w:color="auto" w:fill="FFFFFF" w:themeFill="background1"/>
            <w:tcMar>
              <w:top w:w="15" w:type="dxa"/>
              <w:left w:w="108" w:type="dxa"/>
              <w:bottom w:w="0" w:type="dxa"/>
              <w:right w:w="108" w:type="dxa"/>
            </w:tcMar>
          </w:tcPr>
          <w:p w14:paraId="7FD53011" w14:textId="77777777" w:rsidR="00CF2893" w:rsidRDefault="00CF2893" w:rsidP="000A19EF">
            <w:pPr>
              <w:pStyle w:val="BodyText"/>
              <w:rPr>
                <w:lang w:eastAsia="zh-CN"/>
              </w:rPr>
            </w:pPr>
            <w:r>
              <w:rPr>
                <w:lang w:eastAsia="zh-CN"/>
              </w:rPr>
              <w:t>1.</w:t>
            </w:r>
            <w:r w:rsidR="00092CBD">
              <w:rPr>
                <w:rFonts w:hint="eastAsia"/>
                <w:lang w:eastAsia="zh-CN"/>
              </w:rPr>
              <w:t>进行云端动画文件删除完成；</w:t>
            </w:r>
          </w:p>
          <w:p w14:paraId="418D7DFB" w14:textId="77777777" w:rsidR="00092CBD" w:rsidRDefault="00092CBD" w:rsidP="000A19EF">
            <w:pPr>
              <w:pStyle w:val="BodyText"/>
              <w:rPr>
                <w:lang w:eastAsia="zh-CN"/>
              </w:rPr>
            </w:pPr>
            <w:r>
              <w:rPr>
                <w:lang w:eastAsia="zh-CN"/>
              </w:rPr>
              <w:t>2.</w:t>
            </w:r>
            <w:r>
              <w:rPr>
                <w:rFonts w:hint="eastAsia"/>
                <w:lang w:eastAsia="zh-CN"/>
              </w:rPr>
              <w:t>场景库中信息删除完成；</w:t>
            </w:r>
          </w:p>
          <w:p w14:paraId="3E55800E" w14:textId="77777777" w:rsidR="00092CBD" w:rsidRDefault="00092CBD" w:rsidP="000A19EF">
            <w:pPr>
              <w:pStyle w:val="BodyText"/>
              <w:rPr>
                <w:lang w:eastAsia="zh-CN"/>
              </w:rPr>
            </w:pPr>
            <w:r>
              <w:rPr>
                <w:lang w:eastAsia="zh-CN"/>
              </w:rPr>
              <w:t>3.</w:t>
            </w:r>
            <w:r>
              <w:rPr>
                <w:rFonts w:hint="eastAsia"/>
                <w:lang w:eastAsia="zh-CN"/>
              </w:rPr>
              <w:t>显示删除完成；</w:t>
            </w:r>
          </w:p>
          <w:p w14:paraId="214C6DFB" w14:textId="05A2FCC8" w:rsidR="00D511BE" w:rsidRPr="00487AAF" w:rsidRDefault="00D511BE" w:rsidP="000A19EF">
            <w:pPr>
              <w:pStyle w:val="BodyText"/>
              <w:rPr>
                <w:lang w:eastAsia="zh-CN"/>
              </w:rPr>
            </w:pPr>
            <w:r>
              <w:rPr>
                <w:lang w:eastAsia="zh-CN"/>
              </w:rPr>
              <w:t>4.</w:t>
            </w:r>
            <w:r>
              <w:rPr>
                <w:rFonts w:hint="eastAsia"/>
                <w:lang w:eastAsia="zh-CN"/>
              </w:rPr>
              <w:t>点击取消按钮，推出删除模式；</w:t>
            </w:r>
          </w:p>
        </w:tc>
      </w:tr>
      <w:tr w:rsidR="00CF2893" w:rsidRPr="00487AAF" w14:paraId="696F6767" w14:textId="77777777" w:rsidTr="000A19EF">
        <w:trPr>
          <w:trHeight w:val="525"/>
          <w:jc w:val="center"/>
        </w:trPr>
        <w:tc>
          <w:tcPr>
            <w:tcW w:w="1720" w:type="dxa"/>
            <w:shd w:val="clear" w:color="auto" w:fill="CCECFF"/>
            <w:tcMar>
              <w:top w:w="15" w:type="dxa"/>
              <w:left w:w="108" w:type="dxa"/>
              <w:bottom w:w="0" w:type="dxa"/>
              <w:right w:w="108" w:type="dxa"/>
            </w:tcMar>
          </w:tcPr>
          <w:p w14:paraId="5BA1E937" w14:textId="77777777" w:rsidR="00CF2893" w:rsidRPr="00487AAF" w:rsidRDefault="00CF2893" w:rsidP="000A19EF">
            <w:pPr>
              <w:pStyle w:val="BodyText"/>
            </w:pPr>
            <w:r w:rsidRPr="00487AAF">
              <w:t>Failure behavior 1</w:t>
            </w:r>
          </w:p>
        </w:tc>
        <w:tc>
          <w:tcPr>
            <w:tcW w:w="7981" w:type="dxa"/>
            <w:shd w:val="clear" w:color="auto" w:fill="FFFFFF" w:themeFill="background1"/>
            <w:tcMar>
              <w:top w:w="15" w:type="dxa"/>
              <w:left w:w="108" w:type="dxa"/>
              <w:bottom w:w="0" w:type="dxa"/>
              <w:right w:w="108" w:type="dxa"/>
            </w:tcMar>
          </w:tcPr>
          <w:p w14:paraId="6D7CD7CB" w14:textId="5CFABB3C" w:rsidR="00CF2893" w:rsidRPr="00487AAF" w:rsidRDefault="00092CBD" w:rsidP="000A19EF">
            <w:pPr>
              <w:pStyle w:val="BodyText"/>
              <w:rPr>
                <w:lang w:eastAsia="zh-CN"/>
              </w:rPr>
            </w:pPr>
            <w:r>
              <w:rPr>
                <w:rFonts w:hint="eastAsia"/>
                <w:lang w:eastAsia="zh-CN"/>
              </w:rPr>
              <w:t>1</w:t>
            </w:r>
            <w:r>
              <w:rPr>
                <w:lang w:eastAsia="zh-CN"/>
              </w:rPr>
              <w:t>.</w:t>
            </w:r>
            <w:r>
              <w:rPr>
                <w:rFonts w:hint="eastAsia"/>
                <w:lang w:eastAsia="zh-CN"/>
              </w:rPr>
              <w:t>视频删除</w:t>
            </w:r>
            <w:r w:rsidR="00DE56CE">
              <w:rPr>
                <w:rFonts w:hint="eastAsia"/>
                <w:lang w:eastAsia="zh-CN"/>
              </w:rPr>
              <w:t>失败时，页面返回“删除失败</w:t>
            </w:r>
            <w:r w:rsidR="00DE56CE">
              <w:rPr>
                <w:lang w:eastAsia="zh-CN"/>
              </w:rPr>
              <w:t>”</w:t>
            </w:r>
            <w:r w:rsidR="00DE56CE">
              <w:rPr>
                <w:rFonts w:hint="eastAsia"/>
                <w:lang w:eastAsia="zh-CN"/>
              </w:rPr>
              <w:t>并在后台记录</w:t>
            </w:r>
            <w:r w:rsidR="00DE56CE">
              <w:rPr>
                <w:rFonts w:hint="eastAsia"/>
                <w:lang w:eastAsia="zh-CN"/>
              </w:rPr>
              <w:t>l</w:t>
            </w:r>
            <w:r w:rsidR="00DE56CE">
              <w:rPr>
                <w:lang w:eastAsia="zh-CN"/>
              </w:rPr>
              <w:t>og</w:t>
            </w:r>
          </w:p>
        </w:tc>
      </w:tr>
      <w:tr w:rsidR="00DE56CE" w:rsidRPr="00487AAF" w14:paraId="33E1F00A" w14:textId="77777777" w:rsidTr="000A19EF">
        <w:trPr>
          <w:trHeight w:val="525"/>
          <w:jc w:val="center"/>
        </w:trPr>
        <w:tc>
          <w:tcPr>
            <w:tcW w:w="1720" w:type="dxa"/>
            <w:shd w:val="clear" w:color="auto" w:fill="CCECFF"/>
            <w:tcMar>
              <w:top w:w="15" w:type="dxa"/>
              <w:left w:w="108" w:type="dxa"/>
              <w:bottom w:w="0" w:type="dxa"/>
              <w:right w:w="108" w:type="dxa"/>
            </w:tcMar>
          </w:tcPr>
          <w:p w14:paraId="4873D823" w14:textId="5F0BA197" w:rsidR="00DE56CE" w:rsidRPr="00487AAF" w:rsidRDefault="00DE56CE" w:rsidP="00DE56CE">
            <w:pPr>
              <w:pStyle w:val="BodyText"/>
              <w:rPr>
                <w:lang w:eastAsia="zh-CN"/>
              </w:rPr>
            </w:pPr>
            <w:r w:rsidRPr="00487AAF">
              <w:t xml:space="preserve">Failure behavior </w:t>
            </w:r>
            <w:r>
              <w:t>2</w:t>
            </w:r>
          </w:p>
        </w:tc>
        <w:tc>
          <w:tcPr>
            <w:tcW w:w="7981" w:type="dxa"/>
            <w:shd w:val="clear" w:color="auto" w:fill="FFFFFF" w:themeFill="background1"/>
            <w:tcMar>
              <w:top w:w="15" w:type="dxa"/>
              <w:left w:w="108" w:type="dxa"/>
              <w:bottom w:w="0" w:type="dxa"/>
              <w:right w:w="108" w:type="dxa"/>
            </w:tcMar>
          </w:tcPr>
          <w:p w14:paraId="1F379F2B" w14:textId="36319492" w:rsidR="00DE56CE" w:rsidRDefault="00DE56CE" w:rsidP="00DE56CE">
            <w:pPr>
              <w:pStyle w:val="BodyText"/>
              <w:rPr>
                <w:lang w:eastAsia="zh-CN"/>
              </w:rPr>
            </w:pPr>
            <w:r>
              <w:rPr>
                <w:lang w:eastAsia="zh-CN"/>
              </w:rPr>
              <w:t>2.</w:t>
            </w:r>
            <w:r>
              <w:rPr>
                <w:rFonts w:hint="eastAsia"/>
                <w:lang w:eastAsia="zh-CN"/>
              </w:rPr>
              <w:t>场景库信息删除失败时，页面返回“删除失败</w:t>
            </w:r>
            <w:r>
              <w:rPr>
                <w:lang w:eastAsia="zh-CN"/>
              </w:rPr>
              <w:t>”</w:t>
            </w:r>
            <w:r>
              <w:rPr>
                <w:rFonts w:hint="eastAsia"/>
                <w:lang w:eastAsia="zh-CN"/>
              </w:rPr>
              <w:t>并在后台记录</w:t>
            </w:r>
            <w:r>
              <w:rPr>
                <w:rFonts w:hint="eastAsia"/>
                <w:lang w:eastAsia="zh-CN"/>
              </w:rPr>
              <w:t>l</w:t>
            </w:r>
            <w:r>
              <w:rPr>
                <w:lang w:eastAsia="zh-CN"/>
              </w:rPr>
              <w:t>og</w:t>
            </w:r>
          </w:p>
        </w:tc>
      </w:tr>
      <w:tr w:rsidR="00DE56CE" w:rsidRPr="00487AAF" w14:paraId="0B8904B4" w14:textId="77777777" w:rsidTr="000A19EF">
        <w:trPr>
          <w:trHeight w:val="525"/>
          <w:jc w:val="center"/>
        </w:trPr>
        <w:tc>
          <w:tcPr>
            <w:tcW w:w="1720" w:type="dxa"/>
            <w:shd w:val="clear" w:color="auto" w:fill="CCECFF"/>
            <w:tcMar>
              <w:top w:w="15" w:type="dxa"/>
              <w:left w:w="108" w:type="dxa"/>
              <w:bottom w:w="0" w:type="dxa"/>
              <w:right w:w="108" w:type="dxa"/>
            </w:tcMar>
          </w:tcPr>
          <w:p w14:paraId="563E0D42" w14:textId="2ABD5473" w:rsidR="00DE56CE" w:rsidRPr="00487AAF" w:rsidRDefault="00DE56CE" w:rsidP="00DE56CE">
            <w:pPr>
              <w:pStyle w:val="BodyText"/>
            </w:pPr>
            <w:r w:rsidRPr="00487AAF">
              <w:t xml:space="preserve">Failure behavior </w:t>
            </w:r>
            <w:r>
              <w:t>3</w:t>
            </w:r>
          </w:p>
        </w:tc>
        <w:tc>
          <w:tcPr>
            <w:tcW w:w="7981" w:type="dxa"/>
            <w:shd w:val="clear" w:color="auto" w:fill="FFFFFF" w:themeFill="background1"/>
            <w:tcMar>
              <w:top w:w="15" w:type="dxa"/>
              <w:left w:w="108" w:type="dxa"/>
              <w:bottom w:w="0" w:type="dxa"/>
              <w:right w:w="108" w:type="dxa"/>
            </w:tcMar>
          </w:tcPr>
          <w:p w14:paraId="258F7505" w14:textId="27490854" w:rsidR="00DE56CE" w:rsidRDefault="00DE56CE" w:rsidP="00DE56CE">
            <w:pPr>
              <w:pStyle w:val="BodyText"/>
              <w:rPr>
                <w:lang w:eastAsia="zh-CN"/>
              </w:rPr>
            </w:pPr>
            <w:r>
              <w:rPr>
                <w:rFonts w:hint="eastAsia"/>
                <w:lang w:eastAsia="zh-CN"/>
              </w:rPr>
              <w:t>无</w:t>
            </w:r>
          </w:p>
        </w:tc>
      </w:tr>
      <w:tr w:rsidR="00D511BE" w:rsidRPr="00487AAF" w14:paraId="7932429D" w14:textId="77777777" w:rsidTr="000A19EF">
        <w:trPr>
          <w:trHeight w:val="525"/>
          <w:jc w:val="center"/>
        </w:trPr>
        <w:tc>
          <w:tcPr>
            <w:tcW w:w="1720" w:type="dxa"/>
            <w:shd w:val="clear" w:color="auto" w:fill="CCECFF"/>
            <w:tcMar>
              <w:top w:w="15" w:type="dxa"/>
              <w:left w:w="108" w:type="dxa"/>
              <w:bottom w:w="0" w:type="dxa"/>
              <w:right w:w="108" w:type="dxa"/>
            </w:tcMar>
          </w:tcPr>
          <w:p w14:paraId="1ECC42DB" w14:textId="385033DE" w:rsidR="00D511BE" w:rsidRPr="00487AAF" w:rsidRDefault="00D511BE" w:rsidP="00DE56CE">
            <w:pPr>
              <w:pStyle w:val="BodyText"/>
            </w:pPr>
            <w:r w:rsidRPr="00487AAF">
              <w:t xml:space="preserve">Failure behavior </w:t>
            </w:r>
            <w:r>
              <w:t>4</w:t>
            </w:r>
          </w:p>
        </w:tc>
        <w:tc>
          <w:tcPr>
            <w:tcW w:w="7981" w:type="dxa"/>
            <w:shd w:val="clear" w:color="auto" w:fill="FFFFFF" w:themeFill="background1"/>
            <w:tcMar>
              <w:top w:w="15" w:type="dxa"/>
              <w:left w:w="108" w:type="dxa"/>
              <w:bottom w:w="0" w:type="dxa"/>
              <w:right w:w="108" w:type="dxa"/>
            </w:tcMar>
          </w:tcPr>
          <w:p w14:paraId="1D2D9823" w14:textId="539C4DDA" w:rsidR="00D511BE" w:rsidRDefault="00F64D18" w:rsidP="00DE56CE">
            <w:pPr>
              <w:pStyle w:val="BodyText"/>
              <w:rPr>
                <w:lang w:eastAsia="zh-CN"/>
              </w:rPr>
            </w:pPr>
            <w:r>
              <w:rPr>
                <w:lang w:eastAsia="zh-CN"/>
              </w:rPr>
              <w:t>4.</w:t>
            </w:r>
            <w:r>
              <w:rPr>
                <w:rFonts w:hint="eastAsia"/>
                <w:lang w:eastAsia="zh-CN"/>
              </w:rPr>
              <w:t>取消按钮无反应时，后台记录</w:t>
            </w:r>
            <w:r>
              <w:rPr>
                <w:rFonts w:hint="eastAsia"/>
                <w:lang w:eastAsia="zh-CN"/>
              </w:rPr>
              <w:t>l</w:t>
            </w:r>
            <w:r>
              <w:rPr>
                <w:lang w:eastAsia="zh-CN"/>
              </w:rPr>
              <w:t>og</w:t>
            </w:r>
            <w:r>
              <w:rPr>
                <w:rFonts w:hint="eastAsia"/>
                <w:lang w:eastAsia="zh-CN"/>
              </w:rPr>
              <w:t>用于问题分析；</w:t>
            </w:r>
          </w:p>
        </w:tc>
      </w:tr>
      <w:tr w:rsidR="00DE56CE" w:rsidRPr="00487AAF" w14:paraId="151EA4EA" w14:textId="77777777" w:rsidTr="000A19EF">
        <w:trPr>
          <w:trHeight w:val="525"/>
          <w:jc w:val="center"/>
        </w:trPr>
        <w:tc>
          <w:tcPr>
            <w:tcW w:w="1720" w:type="dxa"/>
            <w:shd w:val="clear" w:color="auto" w:fill="CCECFF"/>
            <w:tcMar>
              <w:top w:w="15" w:type="dxa"/>
              <w:left w:w="108" w:type="dxa"/>
              <w:bottom w:w="0" w:type="dxa"/>
              <w:right w:w="108" w:type="dxa"/>
            </w:tcMar>
          </w:tcPr>
          <w:p w14:paraId="71DEC08B" w14:textId="77777777" w:rsidR="00DE56CE" w:rsidRPr="00487AAF" w:rsidRDefault="00DE56CE" w:rsidP="00DE56CE">
            <w:pPr>
              <w:pStyle w:val="BodyText"/>
            </w:pPr>
            <w:r w:rsidRPr="00487AAF">
              <w:t>Post Conditions</w:t>
            </w:r>
          </w:p>
        </w:tc>
        <w:tc>
          <w:tcPr>
            <w:tcW w:w="7981" w:type="dxa"/>
            <w:shd w:val="clear" w:color="auto" w:fill="FFFFFF" w:themeFill="background1"/>
            <w:tcMar>
              <w:top w:w="15" w:type="dxa"/>
              <w:left w:w="108" w:type="dxa"/>
              <w:bottom w:w="0" w:type="dxa"/>
              <w:right w:w="108" w:type="dxa"/>
            </w:tcMar>
          </w:tcPr>
          <w:p w14:paraId="098D8471" w14:textId="77777777" w:rsidR="00DE56CE" w:rsidRPr="00487AAF" w:rsidRDefault="00DE56CE" w:rsidP="00DE56CE">
            <w:pPr>
              <w:pStyle w:val="BodyText"/>
            </w:pPr>
            <w:r w:rsidRPr="00487AAF">
              <w:rPr>
                <w:rFonts w:hint="eastAsia"/>
              </w:rPr>
              <w:t>无</w:t>
            </w:r>
          </w:p>
        </w:tc>
      </w:tr>
    </w:tbl>
    <w:p w14:paraId="53A971E2" w14:textId="77777777" w:rsidR="00CF2893" w:rsidRDefault="00CF2893" w:rsidP="00CF2893">
      <w:pPr>
        <w:pStyle w:val="BodyText"/>
        <w:rPr>
          <w:lang w:val="en-US"/>
        </w:rPr>
      </w:pPr>
    </w:p>
    <w:p w14:paraId="2682D2E1" w14:textId="313555A0" w:rsidR="00CF2893" w:rsidRDefault="00CF2893" w:rsidP="00CF2893">
      <w:pPr>
        <w:pStyle w:val="BodyText"/>
        <w:rPr>
          <w:lang w:val="en-US"/>
        </w:rPr>
      </w:pPr>
    </w:p>
    <w:p w14:paraId="638C68E7" w14:textId="4AD8A789" w:rsidR="00DE56CE" w:rsidRDefault="00DE56CE" w:rsidP="00DE56CE">
      <w:pPr>
        <w:pStyle w:val="Heading4"/>
        <w:rPr>
          <w:lang w:eastAsia="zh-CN"/>
        </w:rPr>
      </w:pPr>
      <w:r>
        <w:rPr>
          <w:rFonts w:hint="eastAsia"/>
          <w:lang w:eastAsia="zh-CN"/>
        </w:rPr>
        <w:t>车端</w:t>
      </w:r>
      <w:r w:rsidR="005E20E4">
        <w:rPr>
          <w:rFonts w:hint="eastAsia"/>
          <w:lang w:eastAsia="zh-CN"/>
        </w:rPr>
        <w:t>Case</w:t>
      </w:r>
    </w:p>
    <w:p w14:paraId="522626C0" w14:textId="4FFE8F98" w:rsidR="005E20E4" w:rsidRDefault="005E20E4" w:rsidP="005E20E4">
      <w:pPr>
        <w:rPr>
          <w:lang w:eastAsia="zh-CN"/>
        </w:rPr>
      </w:pPr>
    </w:p>
    <w:p w14:paraId="73D7A2AA" w14:textId="2E60CA83" w:rsidR="005E20E4" w:rsidRDefault="002872E9" w:rsidP="005E20E4">
      <w:pPr>
        <w:pStyle w:val="Heading5"/>
        <w:rPr>
          <w:lang w:eastAsia="zh-CN"/>
        </w:rPr>
      </w:pPr>
      <w:r>
        <w:rPr>
          <w:rFonts w:hint="eastAsia"/>
          <w:lang w:eastAsia="zh-CN"/>
        </w:rPr>
        <w:t>向云端“场景库”查询动画信息</w:t>
      </w:r>
    </w:p>
    <w:p w14:paraId="34E94C77" w14:textId="77777777" w:rsidR="005E20E4" w:rsidRPr="005E20E4" w:rsidRDefault="005E20E4" w:rsidP="005E20E4">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5E20E4" w:rsidRPr="00487AAF" w14:paraId="28D9DF00" w14:textId="77777777" w:rsidTr="000A19EF">
        <w:trPr>
          <w:trHeight w:val="262"/>
          <w:jc w:val="center"/>
        </w:trPr>
        <w:tc>
          <w:tcPr>
            <w:tcW w:w="1720" w:type="dxa"/>
            <w:shd w:val="clear" w:color="auto" w:fill="CCECFF"/>
            <w:tcMar>
              <w:top w:w="15" w:type="dxa"/>
              <w:left w:w="108" w:type="dxa"/>
              <w:bottom w:w="0" w:type="dxa"/>
              <w:right w:w="108" w:type="dxa"/>
            </w:tcMar>
            <w:vAlign w:val="center"/>
            <w:hideMark/>
          </w:tcPr>
          <w:p w14:paraId="74A0142C" w14:textId="77777777" w:rsidR="005E20E4" w:rsidRPr="00487AAF" w:rsidRDefault="005E20E4" w:rsidP="000A19EF">
            <w:pPr>
              <w:pStyle w:val="BodyText"/>
            </w:pPr>
            <w:r w:rsidRPr="00487AAF">
              <w:lastRenderedPageBreak/>
              <w:t>Req ID</w:t>
            </w:r>
          </w:p>
          <w:p w14:paraId="3C32E148" w14:textId="77777777" w:rsidR="005E20E4" w:rsidRPr="00487AAF" w:rsidRDefault="005E20E4" w:rsidP="000A19EF">
            <w:pPr>
              <w:pStyle w:val="BodyText"/>
            </w:pPr>
            <w:r w:rsidRPr="00487AAF">
              <w:t>需求标识</w:t>
            </w:r>
          </w:p>
        </w:tc>
        <w:tc>
          <w:tcPr>
            <w:tcW w:w="7981" w:type="dxa"/>
            <w:shd w:val="clear" w:color="auto" w:fill="FFFFFF" w:themeFill="background1"/>
            <w:tcMar>
              <w:top w:w="15" w:type="dxa"/>
              <w:left w:w="108" w:type="dxa"/>
              <w:bottom w:w="0" w:type="dxa"/>
              <w:right w:w="108" w:type="dxa"/>
            </w:tcMar>
            <w:vAlign w:val="center"/>
            <w:hideMark/>
          </w:tcPr>
          <w:p w14:paraId="06F96665" w14:textId="109991AD" w:rsidR="005E20E4" w:rsidRPr="00487AAF" w:rsidRDefault="005E20E4" w:rsidP="000A19EF">
            <w:pPr>
              <w:pStyle w:val="BodyText"/>
              <w:rPr>
                <w:lang w:eastAsia="zh-CN"/>
              </w:rPr>
            </w:pPr>
            <w:r w:rsidRPr="00487AAF">
              <w:rPr>
                <w:rFonts w:hint="eastAsia"/>
                <w:lang w:eastAsia="zh-CN"/>
              </w:rPr>
              <w:t>0</w:t>
            </w:r>
            <w:r>
              <w:rPr>
                <w:lang w:eastAsia="zh-CN"/>
              </w:rPr>
              <w:t>41</w:t>
            </w:r>
            <w:r w:rsidRPr="00487AAF">
              <w:rPr>
                <w:lang w:eastAsia="zh-CN"/>
              </w:rPr>
              <w:t xml:space="preserve"> </w:t>
            </w:r>
            <w:r w:rsidR="002B5BD2">
              <w:rPr>
                <w:rFonts w:hint="eastAsia"/>
                <w:lang w:eastAsia="zh-CN"/>
              </w:rPr>
              <w:t>向云端“场景库”查询动画信息</w:t>
            </w:r>
          </w:p>
        </w:tc>
      </w:tr>
      <w:tr w:rsidR="005E20E4" w:rsidRPr="00487AAF" w14:paraId="7E8AD657" w14:textId="77777777" w:rsidTr="000A19EF">
        <w:trPr>
          <w:trHeight w:val="262"/>
          <w:jc w:val="center"/>
        </w:trPr>
        <w:tc>
          <w:tcPr>
            <w:tcW w:w="1720" w:type="dxa"/>
            <w:shd w:val="clear" w:color="auto" w:fill="CCECFF"/>
            <w:tcMar>
              <w:top w:w="15" w:type="dxa"/>
              <w:left w:w="108" w:type="dxa"/>
              <w:bottom w:w="0" w:type="dxa"/>
              <w:right w:w="108" w:type="dxa"/>
            </w:tcMar>
            <w:vAlign w:val="center"/>
            <w:hideMark/>
          </w:tcPr>
          <w:p w14:paraId="494CC037" w14:textId="77777777" w:rsidR="005E20E4" w:rsidRPr="00487AAF" w:rsidRDefault="005E20E4" w:rsidP="000A19EF">
            <w:pPr>
              <w:pStyle w:val="BodyText"/>
            </w:pPr>
            <w:r w:rsidRPr="00487AAF">
              <w:t>Title</w:t>
            </w:r>
          </w:p>
          <w:p w14:paraId="2076E72F" w14:textId="77777777" w:rsidR="005E20E4" w:rsidRPr="00487AAF" w:rsidRDefault="005E20E4" w:rsidP="000A19EF">
            <w:pPr>
              <w:pStyle w:val="BodyText"/>
            </w:pPr>
            <w:r w:rsidRPr="00487AAF">
              <w:t>标题</w:t>
            </w:r>
          </w:p>
        </w:tc>
        <w:tc>
          <w:tcPr>
            <w:tcW w:w="7981" w:type="dxa"/>
            <w:shd w:val="clear" w:color="auto" w:fill="FFFFFF" w:themeFill="background1"/>
            <w:tcMar>
              <w:top w:w="15" w:type="dxa"/>
              <w:left w:w="108" w:type="dxa"/>
              <w:bottom w:w="0" w:type="dxa"/>
              <w:right w:w="108" w:type="dxa"/>
            </w:tcMar>
            <w:vAlign w:val="center"/>
          </w:tcPr>
          <w:p w14:paraId="0C8FAA74" w14:textId="56DC0BCD" w:rsidR="005E20E4" w:rsidRPr="00487AAF" w:rsidRDefault="002B5BD2" w:rsidP="000A19EF">
            <w:pPr>
              <w:pStyle w:val="BodyText"/>
              <w:rPr>
                <w:lang w:eastAsia="zh-CN"/>
              </w:rPr>
            </w:pPr>
            <w:r>
              <w:rPr>
                <w:rFonts w:hint="eastAsia"/>
                <w:lang w:eastAsia="zh-CN"/>
              </w:rPr>
              <w:t>向云端“场景库”查询动画信息</w:t>
            </w:r>
          </w:p>
        </w:tc>
      </w:tr>
      <w:tr w:rsidR="005E20E4" w:rsidRPr="00487AAF" w14:paraId="7D396694" w14:textId="77777777" w:rsidTr="000A19EF">
        <w:trPr>
          <w:trHeight w:val="262"/>
          <w:jc w:val="center"/>
        </w:trPr>
        <w:tc>
          <w:tcPr>
            <w:tcW w:w="1720" w:type="dxa"/>
            <w:shd w:val="clear" w:color="auto" w:fill="CCECFF"/>
            <w:tcMar>
              <w:top w:w="15" w:type="dxa"/>
              <w:left w:w="108" w:type="dxa"/>
              <w:bottom w:w="0" w:type="dxa"/>
              <w:right w:w="108" w:type="dxa"/>
            </w:tcMar>
            <w:vAlign w:val="center"/>
            <w:hideMark/>
          </w:tcPr>
          <w:p w14:paraId="2F4DBC45" w14:textId="77777777" w:rsidR="005E20E4" w:rsidRPr="00487AAF" w:rsidRDefault="005E20E4" w:rsidP="000A19EF">
            <w:pPr>
              <w:pStyle w:val="BodyText"/>
            </w:pPr>
            <w:r w:rsidRPr="00487AAF">
              <w:t>Description</w:t>
            </w:r>
          </w:p>
          <w:p w14:paraId="543C75DC" w14:textId="77777777" w:rsidR="005E20E4" w:rsidRPr="00487AAF" w:rsidRDefault="005E20E4" w:rsidP="000A19EF">
            <w:pPr>
              <w:pStyle w:val="BodyText"/>
            </w:pPr>
            <w:r w:rsidRPr="00487AAF">
              <w:t>描述</w:t>
            </w:r>
          </w:p>
        </w:tc>
        <w:tc>
          <w:tcPr>
            <w:tcW w:w="7981" w:type="dxa"/>
            <w:shd w:val="clear" w:color="auto" w:fill="FFFFFF" w:themeFill="background1"/>
            <w:tcMar>
              <w:top w:w="15" w:type="dxa"/>
              <w:left w:w="108" w:type="dxa"/>
              <w:bottom w:w="0" w:type="dxa"/>
              <w:right w:w="108" w:type="dxa"/>
            </w:tcMar>
            <w:vAlign w:val="center"/>
          </w:tcPr>
          <w:p w14:paraId="17D01589" w14:textId="77777777" w:rsidR="005E20E4" w:rsidRDefault="005E20E4" w:rsidP="000A19EF">
            <w:pPr>
              <w:pStyle w:val="BodyText"/>
              <w:rPr>
                <w:lang w:eastAsia="zh-CN"/>
              </w:rPr>
            </w:pPr>
            <w:r>
              <w:rPr>
                <w:lang w:eastAsia="zh-CN"/>
              </w:rPr>
              <w:t>1.</w:t>
            </w:r>
            <w:r>
              <w:rPr>
                <w:rFonts w:hint="eastAsia"/>
                <w:lang w:eastAsia="zh-CN"/>
              </w:rPr>
              <w:t>车端定期向云端“场景库”进行新场景查询；</w:t>
            </w:r>
          </w:p>
          <w:p w14:paraId="364F3A37" w14:textId="30E94D9D" w:rsidR="005E20E4" w:rsidRDefault="005E20E4" w:rsidP="000A19EF">
            <w:pPr>
              <w:pStyle w:val="BodyText"/>
              <w:rPr>
                <w:lang w:eastAsia="zh-CN"/>
              </w:rPr>
            </w:pPr>
            <w:r>
              <w:rPr>
                <w:lang w:eastAsia="zh-CN"/>
              </w:rPr>
              <w:t>2.</w:t>
            </w:r>
            <w:r>
              <w:rPr>
                <w:rFonts w:hint="eastAsia"/>
                <w:lang w:eastAsia="zh-CN"/>
              </w:rPr>
              <w:t>车端通过</w:t>
            </w:r>
            <w:r>
              <w:rPr>
                <w:rFonts w:hint="eastAsia"/>
                <w:lang w:eastAsia="zh-CN"/>
              </w:rPr>
              <w:t>V</w:t>
            </w:r>
            <w:r>
              <w:rPr>
                <w:lang w:eastAsia="zh-CN"/>
              </w:rPr>
              <w:t>IN</w:t>
            </w:r>
            <w:r>
              <w:rPr>
                <w:rFonts w:hint="eastAsia"/>
                <w:lang w:eastAsia="zh-CN"/>
              </w:rPr>
              <w:t>号向车端进行查询；</w:t>
            </w:r>
          </w:p>
          <w:p w14:paraId="4FFD8EC1" w14:textId="09A93878" w:rsidR="005E20E4" w:rsidRDefault="005E20E4" w:rsidP="000A19EF">
            <w:pPr>
              <w:pStyle w:val="BodyText"/>
              <w:rPr>
                <w:lang w:eastAsia="zh-CN"/>
              </w:rPr>
            </w:pPr>
            <w:r>
              <w:rPr>
                <w:lang w:eastAsia="zh-CN"/>
              </w:rPr>
              <w:t>3.</w:t>
            </w:r>
            <w:r>
              <w:rPr>
                <w:rFonts w:hint="eastAsia"/>
                <w:lang w:eastAsia="zh-CN"/>
              </w:rPr>
              <w:t>云端根据</w:t>
            </w:r>
            <w:r>
              <w:rPr>
                <w:lang w:eastAsia="zh-CN"/>
              </w:rPr>
              <w:t>VIN</w:t>
            </w:r>
            <w:r>
              <w:rPr>
                <w:rFonts w:hint="eastAsia"/>
                <w:lang w:eastAsia="zh-CN"/>
              </w:rPr>
              <w:t>号进行</w:t>
            </w:r>
            <w:r w:rsidR="004C6549">
              <w:rPr>
                <w:rFonts w:hint="eastAsia"/>
                <w:lang w:eastAsia="zh-CN"/>
              </w:rPr>
              <w:t>消息返回；</w:t>
            </w:r>
          </w:p>
          <w:p w14:paraId="2D702932" w14:textId="77777777" w:rsidR="005E20E4" w:rsidRDefault="005E20E4" w:rsidP="000A19EF">
            <w:pPr>
              <w:pStyle w:val="BodyText"/>
              <w:rPr>
                <w:lang w:eastAsia="zh-CN"/>
              </w:rPr>
            </w:pPr>
            <w:r>
              <w:rPr>
                <w:lang w:eastAsia="zh-CN"/>
              </w:rPr>
              <w:t>3.</w:t>
            </w:r>
            <w:r>
              <w:rPr>
                <w:rFonts w:hint="eastAsia"/>
                <w:lang w:eastAsia="zh-CN"/>
              </w:rPr>
              <w:t>查询周期未</w:t>
            </w:r>
            <w:r w:rsidRPr="005E20E4">
              <w:rPr>
                <w:rFonts w:hint="eastAsia"/>
                <w:b/>
                <w:bCs/>
                <w:color w:val="C00000"/>
                <w:lang w:eastAsia="zh-CN"/>
              </w:rPr>
              <w:t>T</w:t>
            </w:r>
            <w:r w:rsidRPr="005E20E4">
              <w:rPr>
                <w:b/>
                <w:bCs/>
                <w:color w:val="C00000"/>
                <w:lang w:eastAsia="zh-CN"/>
              </w:rPr>
              <w:t>BD</w:t>
            </w:r>
            <w:r>
              <w:rPr>
                <w:rFonts w:hint="eastAsia"/>
                <w:lang w:eastAsia="zh-CN"/>
              </w:rPr>
              <w:t>一次；</w:t>
            </w:r>
          </w:p>
          <w:p w14:paraId="1DE88B6C" w14:textId="54546466" w:rsidR="00C65237" w:rsidRPr="00487AAF" w:rsidRDefault="00C65237" w:rsidP="000A19EF">
            <w:pPr>
              <w:pStyle w:val="BodyText"/>
              <w:rPr>
                <w:lang w:eastAsia="zh-CN"/>
              </w:rPr>
            </w:pPr>
            <w:r>
              <w:rPr>
                <w:lang w:eastAsia="zh-CN"/>
              </w:rPr>
              <w:t>4.</w:t>
            </w:r>
            <w:r>
              <w:rPr>
                <w:rFonts w:hint="eastAsia"/>
                <w:lang w:eastAsia="zh-CN"/>
              </w:rPr>
              <w:t>云端比对时只拉取“已启用”的场景动画信息；</w:t>
            </w:r>
          </w:p>
        </w:tc>
      </w:tr>
      <w:tr w:rsidR="005E20E4" w:rsidRPr="00487AAF" w14:paraId="04079136" w14:textId="77777777" w:rsidTr="000A19EF">
        <w:trPr>
          <w:trHeight w:val="525"/>
          <w:jc w:val="center"/>
        </w:trPr>
        <w:tc>
          <w:tcPr>
            <w:tcW w:w="1720" w:type="dxa"/>
            <w:shd w:val="clear" w:color="auto" w:fill="CCECFF"/>
            <w:tcMar>
              <w:top w:w="15" w:type="dxa"/>
              <w:left w:w="108" w:type="dxa"/>
              <w:bottom w:w="0" w:type="dxa"/>
              <w:right w:w="108" w:type="dxa"/>
            </w:tcMar>
          </w:tcPr>
          <w:p w14:paraId="1E212C63" w14:textId="77777777" w:rsidR="005E20E4" w:rsidRPr="00487AAF" w:rsidRDefault="005E20E4" w:rsidP="000A19EF">
            <w:pPr>
              <w:pStyle w:val="BodyText"/>
            </w:pPr>
            <w:r w:rsidRPr="00487AAF">
              <w:t>Pre-Conditions</w:t>
            </w:r>
          </w:p>
        </w:tc>
        <w:tc>
          <w:tcPr>
            <w:tcW w:w="7981" w:type="dxa"/>
            <w:shd w:val="clear" w:color="auto" w:fill="FFFFFF" w:themeFill="background1"/>
            <w:tcMar>
              <w:top w:w="15" w:type="dxa"/>
              <w:left w:w="108" w:type="dxa"/>
              <w:bottom w:w="0" w:type="dxa"/>
              <w:right w:w="108" w:type="dxa"/>
            </w:tcMar>
          </w:tcPr>
          <w:p w14:paraId="3B491229" w14:textId="77777777" w:rsidR="005E20E4" w:rsidRDefault="004C6549" w:rsidP="000A19EF">
            <w:pPr>
              <w:pStyle w:val="BodyText"/>
              <w:rPr>
                <w:lang w:eastAsia="zh-CN"/>
              </w:rPr>
            </w:pPr>
            <w:r>
              <w:rPr>
                <w:lang w:eastAsia="zh-CN"/>
              </w:rPr>
              <w:t>1.</w:t>
            </w:r>
            <w:r>
              <w:rPr>
                <w:rFonts w:hint="eastAsia"/>
                <w:lang w:eastAsia="zh-CN"/>
              </w:rPr>
              <w:t>车辆启动；</w:t>
            </w:r>
          </w:p>
          <w:p w14:paraId="0F3DB32F" w14:textId="77777777" w:rsidR="004C6549" w:rsidRDefault="004C6549" w:rsidP="000A19EF">
            <w:pPr>
              <w:pStyle w:val="BodyText"/>
              <w:rPr>
                <w:lang w:eastAsia="zh-CN"/>
              </w:rPr>
            </w:pPr>
            <w:r>
              <w:rPr>
                <w:lang w:eastAsia="zh-CN"/>
              </w:rPr>
              <w:t>2.APIM</w:t>
            </w:r>
            <w:r>
              <w:rPr>
                <w:rFonts w:hint="eastAsia"/>
                <w:lang w:eastAsia="zh-CN"/>
              </w:rPr>
              <w:t>开机状态；</w:t>
            </w:r>
          </w:p>
          <w:p w14:paraId="79B085BD" w14:textId="232051FF" w:rsidR="004C6549" w:rsidRPr="00487AAF" w:rsidRDefault="004C6549" w:rsidP="000A19EF">
            <w:pPr>
              <w:pStyle w:val="BodyText"/>
              <w:rPr>
                <w:lang w:eastAsia="zh-CN"/>
              </w:rPr>
            </w:pPr>
            <w:r>
              <w:rPr>
                <w:lang w:eastAsia="zh-CN"/>
              </w:rPr>
              <w:t>3.</w:t>
            </w:r>
            <w:r>
              <w:rPr>
                <w:rFonts w:hint="eastAsia"/>
                <w:lang w:eastAsia="zh-CN"/>
              </w:rPr>
              <w:t>车辆已联网</w:t>
            </w:r>
          </w:p>
        </w:tc>
      </w:tr>
      <w:tr w:rsidR="005E20E4" w:rsidRPr="00487AAF" w14:paraId="74D1E835" w14:textId="77777777" w:rsidTr="000A19EF">
        <w:trPr>
          <w:trHeight w:val="525"/>
          <w:jc w:val="center"/>
        </w:trPr>
        <w:tc>
          <w:tcPr>
            <w:tcW w:w="1720" w:type="dxa"/>
            <w:shd w:val="clear" w:color="auto" w:fill="CCECFF"/>
            <w:tcMar>
              <w:top w:w="15" w:type="dxa"/>
              <w:left w:w="108" w:type="dxa"/>
              <w:bottom w:w="0" w:type="dxa"/>
              <w:right w:w="108" w:type="dxa"/>
            </w:tcMar>
          </w:tcPr>
          <w:p w14:paraId="315A674F" w14:textId="77777777" w:rsidR="005E20E4" w:rsidRPr="00487AAF" w:rsidRDefault="005E20E4" w:rsidP="000A19EF">
            <w:pPr>
              <w:pStyle w:val="BodyText"/>
            </w:pPr>
            <w:r w:rsidRPr="00487AAF">
              <w:t>Trigger</w:t>
            </w:r>
          </w:p>
        </w:tc>
        <w:tc>
          <w:tcPr>
            <w:tcW w:w="7981" w:type="dxa"/>
            <w:shd w:val="clear" w:color="auto" w:fill="FFFFFF" w:themeFill="background1"/>
            <w:tcMar>
              <w:top w:w="15" w:type="dxa"/>
              <w:left w:w="108" w:type="dxa"/>
              <w:bottom w:w="0" w:type="dxa"/>
              <w:right w:w="108" w:type="dxa"/>
            </w:tcMar>
          </w:tcPr>
          <w:p w14:paraId="743A1F5B" w14:textId="7E17F470" w:rsidR="005E20E4" w:rsidRPr="00487AAF" w:rsidRDefault="004C6549" w:rsidP="000A19EF">
            <w:pPr>
              <w:pStyle w:val="BodyText"/>
            </w:pPr>
            <w:r>
              <w:rPr>
                <w:rFonts w:hint="eastAsia"/>
                <w:lang w:eastAsia="zh-CN"/>
              </w:rPr>
              <w:t>查询周期到达</w:t>
            </w:r>
          </w:p>
        </w:tc>
      </w:tr>
      <w:tr w:rsidR="005E20E4" w:rsidRPr="00487AAF" w14:paraId="11A1482D" w14:textId="77777777" w:rsidTr="000A19EF">
        <w:trPr>
          <w:trHeight w:val="525"/>
          <w:jc w:val="center"/>
        </w:trPr>
        <w:tc>
          <w:tcPr>
            <w:tcW w:w="1720" w:type="dxa"/>
            <w:shd w:val="clear" w:color="auto" w:fill="CCECFF"/>
            <w:tcMar>
              <w:top w:w="15" w:type="dxa"/>
              <w:left w:w="108" w:type="dxa"/>
              <w:bottom w:w="0" w:type="dxa"/>
              <w:right w:w="108" w:type="dxa"/>
            </w:tcMar>
          </w:tcPr>
          <w:p w14:paraId="33C626BA" w14:textId="77777777" w:rsidR="005E20E4" w:rsidRPr="00487AAF" w:rsidRDefault="005E20E4" w:rsidP="000A19EF">
            <w:pPr>
              <w:pStyle w:val="BodyText"/>
            </w:pPr>
            <w:r w:rsidRPr="00487AAF">
              <w:t>Expected Behavior</w:t>
            </w:r>
          </w:p>
        </w:tc>
        <w:tc>
          <w:tcPr>
            <w:tcW w:w="7981" w:type="dxa"/>
            <w:shd w:val="clear" w:color="auto" w:fill="FFFFFF" w:themeFill="background1"/>
            <w:tcMar>
              <w:top w:w="15" w:type="dxa"/>
              <w:left w:w="108" w:type="dxa"/>
              <w:bottom w:w="0" w:type="dxa"/>
              <w:right w:w="108" w:type="dxa"/>
            </w:tcMar>
          </w:tcPr>
          <w:p w14:paraId="53C86F95" w14:textId="723187F1" w:rsidR="005E20E4" w:rsidRPr="000B7FC4" w:rsidRDefault="005E20E4" w:rsidP="000A19EF">
            <w:pPr>
              <w:pStyle w:val="BodyText"/>
              <w:rPr>
                <w:lang w:val="en-US" w:eastAsia="zh-CN"/>
              </w:rPr>
            </w:pPr>
            <w:r>
              <w:rPr>
                <w:lang w:eastAsia="zh-CN"/>
              </w:rPr>
              <w:t>1.</w:t>
            </w:r>
            <w:r w:rsidR="000A19EF">
              <w:rPr>
                <w:rFonts w:hint="eastAsia"/>
                <w:lang w:eastAsia="zh-CN"/>
              </w:rPr>
              <w:t>车端使用</w:t>
            </w:r>
            <w:r w:rsidR="000A19EF">
              <w:rPr>
                <w:rFonts w:hint="eastAsia"/>
                <w:lang w:eastAsia="zh-CN"/>
              </w:rPr>
              <w:t>V</w:t>
            </w:r>
            <w:r w:rsidR="000A19EF">
              <w:rPr>
                <w:lang w:eastAsia="zh-CN"/>
              </w:rPr>
              <w:t>IN</w:t>
            </w:r>
            <w:r w:rsidR="000A19EF">
              <w:rPr>
                <w:rFonts w:hint="eastAsia"/>
                <w:lang w:eastAsia="zh-CN"/>
              </w:rPr>
              <w:t>码向车端请求动画</w:t>
            </w:r>
            <w:r w:rsidR="00C22D4F">
              <w:rPr>
                <w:rFonts w:hint="eastAsia"/>
                <w:lang w:eastAsia="zh-CN"/>
              </w:rPr>
              <w:t>更新</w:t>
            </w:r>
            <w:r w:rsidR="000A19EF">
              <w:rPr>
                <w:rFonts w:hint="eastAsia"/>
                <w:lang w:eastAsia="zh-CN"/>
              </w:rPr>
              <w:t>信息</w:t>
            </w:r>
            <w:r w:rsidR="002872E9">
              <w:rPr>
                <w:rFonts w:hint="eastAsia"/>
                <w:lang w:eastAsia="zh-CN"/>
              </w:rPr>
              <w:t>，</w:t>
            </w:r>
            <w:r w:rsidR="002B5BD2">
              <w:rPr>
                <w:rFonts w:hint="eastAsia"/>
                <w:lang w:eastAsia="zh-CN"/>
              </w:rPr>
              <w:t>内容</w:t>
            </w:r>
            <w:r w:rsidR="002872E9">
              <w:rPr>
                <w:rFonts w:hint="eastAsia"/>
                <w:lang w:eastAsia="zh-CN"/>
              </w:rPr>
              <w:t>可以</w:t>
            </w:r>
            <w:r w:rsidR="002B5BD2">
              <w:rPr>
                <w:rFonts w:hint="eastAsia"/>
                <w:lang w:eastAsia="zh-CN"/>
              </w:rPr>
              <w:t>是</w:t>
            </w:r>
            <w:r w:rsidR="002872E9">
              <w:rPr>
                <w:rFonts w:hint="eastAsia"/>
                <w:lang w:eastAsia="zh-CN"/>
              </w:rPr>
              <w:t>车端</w:t>
            </w:r>
            <w:r w:rsidR="002B5BD2">
              <w:rPr>
                <w:rFonts w:hint="eastAsia"/>
                <w:lang w:eastAsia="zh-CN"/>
              </w:rPr>
              <w:t>所有已存储</w:t>
            </w:r>
            <w:r w:rsidR="002872E9">
              <w:rPr>
                <w:rFonts w:hint="eastAsia"/>
                <w:lang w:eastAsia="zh-CN"/>
              </w:rPr>
              <w:t>动画信息</w:t>
            </w:r>
            <w:r w:rsidR="000A19EF">
              <w:rPr>
                <w:rFonts w:hint="eastAsia"/>
                <w:lang w:eastAsia="zh-CN"/>
              </w:rPr>
              <w:t>；</w:t>
            </w:r>
          </w:p>
          <w:p w14:paraId="564C6C93" w14:textId="1857333E" w:rsidR="005E20E4" w:rsidRDefault="005E20E4" w:rsidP="000A19EF">
            <w:pPr>
              <w:pStyle w:val="BodyText"/>
              <w:rPr>
                <w:lang w:eastAsia="zh-CN"/>
              </w:rPr>
            </w:pPr>
            <w:r>
              <w:rPr>
                <w:lang w:eastAsia="zh-CN"/>
              </w:rPr>
              <w:t>2.</w:t>
            </w:r>
            <w:r w:rsidR="000A19EF">
              <w:rPr>
                <w:rFonts w:hint="eastAsia"/>
                <w:lang w:eastAsia="zh-CN"/>
              </w:rPr>
              <w:t>云端</w:t>
            </w:r>
            <w:r w:rsidR="00F64D18">
              <w:rPr>
                <w:rFonts w:hint="eastAsia"/>
                <w:lang w:eastAsia="zh-CN"/>
              </w:rPr>
              <w:t>对比已启用的动画并</w:t>
            </w:r>
            <w:r w:rsidR="000A19EF">
              <w:rPr>
                <w:rFonts w:hint="eastAsia"/>
                <w:lang w:eastAsia="zh-CN"/>
              </w:rPr>
              <w:t>返回</w:t>
            </w:r>
            <w:r w:rsidR="00F64D18">
              <w:rPr>
                <w:rFonts w:hint="eastAsia"/>
                <w:lang w:eastAsia="zh-CN"/>
              </w:rPr>
              <w:t>结果</w:t>
            </w:r>
            <w:r w:rsidR="000A19EF">
              <w:rPr>
                <w:rFonts w:hint="eastAsia"/>
                <w:lang w:eastAsia="zh-CN"/>
              </w:rPr>
              <w:t>；</w:t>
            </w:r>
          </w:p>
          <w:p w14:paraId="63DB989B" w14:textId="7DE07FE9" w:rsidR="000B7FC4" w:rsidRDefault="000B7FC4" w:rsidP="000A19EF">
            <w:pPr>
              <w:pStyle w:val="BodyText"/>
              <w:rPr>
                <w:lang w:eastAsia="zh-CN"/>
              </w:rPr>
            </w:pPr>
            <w:r>
              <w:rPr>
                <w:rFonts w:hint="eastAsia"/>
                <w:lang w:eastAsia="zh-CN"/>
              </w:rPr>
              <w:t>（</w:t>
            </w:r>
            <w:r>
              <w:rPr>
                <w:rFonts w:hint="eastAsia"/>
                <w:lang w:eastAsia="zh-CN"/>
              </w:rPr>
              <w:t>1</w:t>
            </w:r>
            <w:r>
              <w:rPr>
                <w:rFonts w:hint="eastAsia"/>
                <w:lang w:eastAsia="zh-CN"/>
              </w:rPr>
              <w:t>）当对应</w:t>
            </w:r>
            <w:r>
              <w:rPr>
                <w:rFonts w:hint="eastAsia"/>
                <w:lang w:eastAsia="zh-CN"/>
              </w:rPr>
              <w:t>V</w:t>
            </w:r>
            <w:r>
              <w:rPr>
                <w:lang w:eastAsia="zh-CN"/>
              </w:rPr>
              <w:t>IN</w:t>
            </w:r>
            <w:r>
              <w:rPr>
                <w:rFonts w:hint="eastAsia"/>
                <w:lang w:eastAsia="zh-CN"/>
              </w:rPr>
              <w:t>号无更新动画时，云端向车端返回无更新；</w:t>
            </w:r>
          </w:p>
          <w:p w14:paraId="616E2167" w14:textId="7D5A275C" w:rsidR="000B7FC4" w:rsidRDefault="000B7FC4" w:rsidP="000A19EF">
            <w:pPr>
              <w:pStyle w:val="BodyText"/>
              <w:rPr>
                <w:lang w:eastAsia="zh-CN"/>
              </w:rPr>
            </w:pPr>
            <w:r>
              <w:rPr>
                <w:rFonts w:hint="eastAsia"/>
                <w:lang w:eastAsia="zh-CN"/>
              </w:rPr>
              <w:t>（</w:t>
            </w:r>
            <w:r>
              <w:rPr>
                <w:rFonts w:hint="eastAsia"/>
                <w:lang w:eastAsia="zh-CN"/>
              </w:rPr>
              <w:t>2</w:t>
            </w:r>
            <w:r>
              <w:rPr>
                <w:rFonts w:hint="eastAsia"/>
                <w:lang w:eastAsia="zh-CN"/>
              </w:rPr>
              <w:t>）当对应</w:t>
            </w:r>
            <w:r>
              <w:rPr>
                <w:rFonts w:hint="eastAsia"/>
                <w:lang w:eastAsia="zh-CN"/>
              </w:rPr>
              <w:t>V</w:t>
            </w:r>
            <w:r>
              <w:rPr>
                <w:lang w:eastAsia="zh-CN"/>
              </w:rPr>
              <w:t>IN</w:t>
            </w:r>
            <w:r>
              <w:rPr>
                <w:rFonts w:hint="eastAsia"/>
                <w:lang w:eastAsia="zh-CN"/>
              </w:rPr>
              <w:t>号</w:t>
            </w:r>
            <w:r w:rsidR="002B5BD2">
              <w:rPr>
                <w:rFonts w:hint="eastAsia"/>
                <w:lang w:eastAsia="zh-CN"/>
              </w:rPr>
              <w:t>有</w:t>
            </w:r>
            <w:r>
              <w:rPr>
                <w:rFonts w:hint="eastAsia"/>
                <w:lang w:eastAsia="zh-CN"/>
              </w:rPr>
              <w:t>更新动画时，云端向车端返回有更新及</w:t>
            </w:r>
            <w:commentRangeStart w:id="125"/>
            <w:r>
              <w:rPr>
                <w:rFonts w:hint="eastAsia"/>
                <w:lang w:eastAsia="zh-CN"/>
              </w:rPr>
              <w:t>下载链接</w:t>
            </w:r>
            <w:commentRangeEnd w:id="125"/>
            <w:r>
              <w:rPr>
                <w:rStyle w:val="CommentReference"/>
                <w:rFonts w:ascii="Times New Roman" w:hAnsi="Times New Roman"/>
                <w:lang w:val="en-US"/>
              </w:rPr>
              <w:commentReference w:id="125"/>
            </w:r>
            <w:r>
              <w:rPr>
                <w:rFonts w:hint="eastAsia"/>
                <w:lang w:eastAsia="zh-CN"/>
              </w:rPr>
              <w:t>（</w:t>
            </w:r>
            <w:r>
              <w:rPr>
                <w:rFonts w:hint="eastAsia"/>
                <w:lang w:eastAsia="zh-CN"/>
              </w:rPr>
              <w:t>o</w:t>
            </w:r>
            <w:r>
              <w:rPr>
                <w:lang w:eastAsia="zh-CN"/>
              </w:rPr>
              <w:t>r</w:t>
            </w:r>
            <w:r>
              <w:rPr>
                <w:rFonts w:hint="eastAsia"/>
                <w:lang w:eastAsia="zh-CN"/>
              </w:rPr>
              <w:t>动画信息）；</w:t>
            </w:r>
          </w:p>
          <w:p w14:paraId="431EDA16" w14:textId="3AFA40E8" w:rsidR="002872E9" w:rsidRPr="00487AAF" w:rsidRDefault="002872E9" w:rsidP="000A19EF">
            <w:pPr>
              <w:pStyle w:val="BodyText"/>
              <w:rPr>
                <w:lang w:eastAsia="zh-CN"/>
              </w:rPr>
            </w:pPr>
            <w:r>
              <w:rPr>
                <w:rFonts w:hint="eastAsia"/>
                <w:lang w:eastAsia="zh-CN"/>
              </w:rPr>
              <w:t>（</w:t>
            </w:r>
            <w:r>
              <w:rPr>
                <w:rFonts w:hint="eastAsia"/>
                <w:lang w:eastAsia="zh-CN"/>
              </w:rPr>
              <w:t>3</w:t>
            </w:r>
            <w:r w:rsidR="002B5BD2">
              <w:rPr>
                <w:rFonts w:hint="eastAsia"/>
                <w:lang w:eastAsia="zh-CN"/>
              </w:rPr>
              <w:t>）当对应</w:t>
            </w:r>
            <w:r w:rsidR="002B5BD2">
              <w:rPr>
                <w:rFonts w:hint="eastAsia"/>
                <w:lang w:eastAsia="zh-CN"/>
              </w:rPr>
              <w:t>V</w:t>
            </w:r>
            <w:r w:rsidR="002B5BD2">
              <w:rPr>
                <w:lang w:eastAsia="zh-CN"/>
              </w:rPr>
              <w:t>IN</w:t>
            </w:r>
            <w:r w:rsidR="002B5BD2">
              <w:rPr>
                <w:rFonts w:hint="eastAsia"/>
                <w:lang w:eastAsia="zh-CN"/>
              </w:rPr>
              <w:t>号有待删除动画时，云端向车端返回需要删除的动画信息</w:t>
            </w:r>
          </w:p>
        </w:tc>
      </w:tr>
      <w:tr w:rsidR="005E20E4" w:rsidRPr="00487AAF" w14:paraId="6A33E061" w14:textId="77777777" w:rsidTr="000A19EF">
        <w:trPr>
          <w:trHeight w:val="525"/>
          <w:jc w:val="center"/>
        </w:trPr>
        <w:tc>
          <w:tcPr>
            <w:tcW w:w="1720" w:type="dxa"/>
            <w:shd w:val="clear" w:color="auto" w:fill="CCECFF"/>
            <w:tcMar>
              <w:top w:w="15" w:type="dxa"/>
              <w:left w:w="108" w:type="dxa"/>
              <w:bottom w:w="0" w:type="dxa"/>
              <w:right w:w="108" w:type="dxa"/>
            </w:tcMar>
          </w:tcPr>
          <w:p w14:paraId="735A9314" w14:textId="77777777" w:rsidR="005E20E4" w:rsidRPr="00487AAF" w:rsidRDefault="005E20E4" w:rsidP="000A19EF">
            <w:pPr>
              <w:pStyle w:val="BodyText"/>
            </w:pPr>
            <w:r w:rsidRPr="00487AAF">
              <w:t>Failure behavior 1</w:t>
            </w:r>
          </w:p>
        </w:tc>
        <w:tc>
          <w:tcPr>
            <w:tcW w:w="7981" w:type="dxa"/>
            <w:shd w:val="clear" w:color="auto" w:fill="FFFFFF" w:themeFill="background1"/>
            <w:tcMar>
              <w:top w:w="15" w:type="dxa"/>
              <w:left w:w="108" w:type="dxa"/>
              <w:bottom w:w="0" w:type="dxa"/>
              <w:right w:w="108" w:type="dxa"/>
            </w:tcMar>
          </w:tcPr>
          <w:p w14:paraId="74C950F6" w14:textId="4691B7A4" w:rsidR="005E20E4" w:rsidRPr="00487AAF" w:rsidRDefault="005E20E4" w:rsidP="000A19EF">
            <w:pPr>
              <w:pStyle w:val="BodyText"/>
              <w:rPr>
                <w:lang w:eastAsia="zh-CN"/>
              </w:rPr>
            </w:pPr>
            <w:r>
              <w:rPr>
                <w:rFonts w:hint="eastAsia"/>
                <w:lang w:eastAsia="zh-CN"/>
              </w:rPr>
              <w:t>1</w:t>
            </w:r>
            <w:r>
              <w:rPr>
                <w:lang w:eastAsia="zh-CN"/>
              </w:rPr>
              <w:t>.</w:t>
            </w:r>
            <w:r w:rsidR="000B7FC4">
              <w:rPr>
                <w:rFonts w:hint="eastAsia"/>
                <w:lang w:eastAsia="zh-CN"/>
              </w:rPr>
              <w:t>车端在查询时间到达后未发起查询，需要在本地记录</w:t>
            </w:r>
            <w:r w:rsidR="000B7FC4">
              <w:rPr>
                <w:rFonts w:hint="eastAsia"/>
                <w:lang w:eastAsia="zh-CN"/>
              </w:rPr>
              <w:t>l</w:t>
            </w:r>
            <w:r w:rsidR="000B7FC4">
              <w:rPr>
                <w:lang w:eastAsia="zh-CN"/>
              </w:rPr>
              <w:t>og</w:t>
            </w:r>
            <w:r w:rsidR="000B7FC4">
              <w:rPr>
                <w:rFonts w:hint="eastAsia"/>
                <w:lang w:eastAsia="zh-CN"/>
              </w:rPr>
              <w:t>，用于问题分析。</w:t>
            </w:r>
          </w:p>
        </w:tc>
      </w:tr>
      <w:tr w:rsidR="005E20E4" w:rsidRPr="00487AAF" w14:paraId="4BF035A8" w14:textId="77777777" w:rsidTr="000A19EF">
        <w:trPr>
          <w:trHeight w:val="525"/>
          <w:jc w:val="center"/>
        </w:trPr>
        <w:tc>
          <w:tcPr>
            <w:tcW w:w="1720" w:type="dxa"/>
            <w:shd w:val="clear" w:color="auto" w:fill="CCECFF"/>
            <w:tcMar>
              <w:top w:w="15" w:type="dxa"/>
              <w:left w:w="108" w:type="dxa"/>
              <w:bottom w:w="0" w:type="dxa"/>
              <w:right w:w="108" w:type="dxa"/>
            </w:tcMar>
          </w:tcPr>
          <w:p w14:paraId="6333E28C" w14:textId="77777777" w:rsidR="005E20E4" w:rsidRPr="00487AAF" w:rsidRDefault="005E20E4" w:rsidP="000A19EF">
            <w:pPr>
              <w:pStyle w:val="BodyText"/>
              <w:rPr>
                <w:lang w:eastAsia="zh-CN"/>
              </w:rPr>
            </w:pPr>
            <w:r w:rsidRPr="00487AAF">
              <w:t xml:space="preserve">Failure behavior </w:t>
            </w:r>
            <w:r>
              <w:t>2</w:t>
            </w:r>
          </w:p>
        </w:tc>
        <w:tc>
          <w:tcPr>
            <w:tcW w:w="7981" w:type="dxa"/>
            <w:shd w:val="clear" w:color="auto" w:fill="FFFFFF" w:themeFill="background1"/>
            <w:tcMar>
              <w:top w:w="15" w:type="dxa"/>
              <w:left w:w="108" w:type="dxa"/>
              <w:bottom w:w="0" w:type="dxa"/>
              <w:right w:w="108" w:type="dxa"/>
            </w:tcMar>
          </w:tcPr>
          <w:p w14:paraId="5886F19F" w14:textId="080F8C21" w:rsidR="005E20E4" w:rsidRDefault="005E20E4" w:rsidP="000A19EF">
            <w:pPr>
              <w:pStyle w:val="BodyText"/>
              <w:rPr>
                <w:lang w:eastAsia="zh-CN"/>
              </w:rPr>
            </w:pPr>
            <w:r>
              <w:rPr>
                <w:lang w:eastAsia="zh-CN"/>
              </w:rPr>
              <w:t>2.</w:t>
            </w:r>
            <w:r w:rsidR="000B7FC4">
              <w:rPr>
                <w:rFonts w:hint="eastAsia"/>
                <w:lang w:eastAsia="zh-CN"/>
              </w:rPr>
              <w:t>车端发起请求后，云端接受到车端请求，但并未向车端发送当前状态或比对结果，云端需记录</w:t>
            </w:r>
            <w:r w:rsidR="000B7FC4">
              <w:rPr>
                <w:rFonts w:hint="eastAsia"/>
                <w:lang w:eastAsia="zh-CN"/>
              </w:rPr>
              <w:t>l</w:t>
            </w:r>
            <w:r w:rsidR="000B7FC4">
              <w:rPr>
                <w:lang w:eastAsia="zh-CN"/>
              </w:rPr>
              <w:t>og</w:t>
            </w:r>
            <w:r w:rsidR="000B7FC4">
              <w:rPr>
                <w:rFonts w:hint="eastAsia"/>
                <w:lang w:eastAsia="zh-CN"/>
              </w:rPr>
              <w:t>用于问题分析；</w:t>
            </w:r>
          </w:p>
        </w:tc>
      </w:tr>
      <w:tr w:rsidR="005E20E4" w:rsidRPr="00487AAF" w14:paraId="348E5717" w14:textId="77777777" w:rsidTr="000A19EF">
        <w:trPr>
          <w:trHeight w:val="525"/>
          <w:jc w:val="center"/>
        </w:trPr>
        <w:tc>
          <w:tcPr>
            <w:tcW w:w="1720" w:type="dxa"/>
            <w:shd w:val="clear" w:color="auto" w:fill="CCECFF"/>
            <w:tcMar>
              <w:top w:w="15" w:type="dxa"/>
              <w:left w:w="108" w:type="dxa"/>
              <w:bottom w:w="0" w:type="dxa"/>
              <w:right w:w="108" w:type="dxa"/>
            </w:tcMar>
          </w:tcPr>
          <w:p w14:paraId="21D09613" w14:textId="77777777" w:rsidR="005E20E4" w:rsidRPr="00487AAF" w:rsidRDefault="005E20E4" w:rsidP="000A19EF">
            <w:pPr>
              <w:pStyle w:val="BodyText"/>
            </w:pPr>
            <w:r w:rsidRPr="00487AAF">
              <w:t>Post Conditions</w:t>
            </w:r>
          </w:p>
        </w:tc>
        <w:tc>
          <w:tcPr>
            <w:tcW w:w="7981" w:type="dxa"/>
            <w:shd w:val="clear" w:color="auto" w:fill="FFFFFF" w:themeFill="background1"/>
            <w:tcMar>
              <w:top w:w="15" w:type="dxa"/>
              <w:left w:w="108" w:type="dxa"/>
              <w:bottom w:w="0" w:type="dxa"/>
              <w:right w:w="108" w:type="dxa"/>
            </w:tcMar>
          </w:tcPr>
          <w:p w14:paraId="5A1A0DC0" w14:textId="77777777" w:rsidR="005E20E4" w:rsidRPr="00487AAF" w:rsidRDefault="005E20E4" w:rsidP="000A19EF">
            <w:pPr>
              <w:pStyle w:val="BodyText"/>
            </w:pPr>
            <w:r w:rsidRPr="00487AAF">
              <w:rPr>
                <w:rFonts w:hint="eastAsia"/>
              </w:rPr>
              <w:t>无</w:t>
            </w:r>
          </w:p>
        </w:tc>
      </w:tr>
    </w:tbl>
    <w:p w14:paraId="2C427B7E" w14:textId="77777777" w:rsidR="005E20E4" w:rsidRPr="005E20E4" w:rsidRDefault="005E20E4" w:rsidP="005E20E4">
      <w:pPr>
        <w:rPr>
          <w:lang w:eastAsia="zh-CN"/>
        </w:rPr>
      </w:pPr>
    </w:p>
    <w:p w14:paraId="66229C03" w14:textId="524280FF" w:rsidR="00DE56CE" w:rsidRDefault="00DE56CE" w:rsidP="00CF2893">
      <w:pPr>
        <w:pStyle w:val="BodyText"/>
        <w:rPr>
          <w:lang w:val="en-US"/>
        </w:rPr>
      </w:pPr>
    </w:p>
    <w:p w14:paraId="2D9F9C62" w14:textId="59C2E443" w:rsidR="000B7FC4" w:rsidRDefault="000B7FC4" w:rsidP="000B7FC4">
      <w:pPr>
        <w:pStyle w:val="Heading5"/>
        <w:rPr>
          <w:lang w:eastAsia="zh-CN"/>
        </w:rPr>
      </w:pPr>
      <w:r>
        <w:rPr>
          <w:rFonts w:hint="eastAsia"/>
          <w:lang w:eastAsia="zh-CN"/>
        </w:rPr>
        <w:t>下载新</w:t>
      </w:r>
      <w:r w:rsidR="002B5BD2">
        <w:rPr>
          <w:rFonts w:hint="eastAsia"/>
          <w:lang w:eastAsia="zh-CN"/>
        </w:rPr>
        <w:t>场景</w:t>
      </w:r>
    </w:p>
    <w:p w14:paraId="5F3F25B4" w14:textId="77777777" w:rsidR="000B7FC4" w:rsidRPr="005E20E4" w:rsidRDefault="000B7FC4" w:rsidP="000B7FC4">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0B7FC4" w:rsidRPr="00487AAF" w14:paraId="601EBB76" w14:textId="77777777" w:rsidTr="00C65237">
        <w:trPr>
          <w:trHeight w:val="262"/>
          <w:jc w:val="center"/>
        </w:trPr>
        <w:tc>
          <w:tcPr>
            <w:tcW w:w="1720" w:type="dxa"/>
            <w:shd w:val="clear" w:color="auto" w:fill="CCECFF"/>
            <w:tcMar>
              <w:top w:w="15" w:type="dxa"/>
              <w:left w:w="108" w:type="dxa"/>
              <w:bottom w:w="0" w:type="dxa"/>
              <w:right w:w="108" w:type="dxa"/>
            </w:tcMar>
            <w:vAlign w:val="center"/>
            <w:hideMark/>
          </w:tcPr>
          <w:p w14:paraId="14965CE2" w14:textId="77777777" w:rsidR="000B7FC4" w:rsidRPr="00487AAF" w:rsidRDefault="000B7FC4" w:rsidP="00C65237">
            <w:pPr>
              <w:pStyle w:val="BodyText"/>
            </w:pPr>
            <w:r w:rsidRPr="00487AAF">
              <w:lastRenderedPageBreak/>
              <w:t>Req ID</w:t>
            </w:r>
          </w:p>
          <w:p w14:paraId="6776128E" w14:textId="77777777" w:rsidR="000B7FC4" w:rsidRPr="00487AAF" w:rsidRDefault="000B7FC4" w:rsidP="00C65237">
            <w:pPr>
              <w:pStyle w:val="BodyText"/>
            </w:pPr>
            <w:r w:rsidRPr="00487AAF">
              <w:t>需求标识</w:t>
            </w:r>
          </w:p>
        </w:tc>
        <w:tc>
          <w:tcPr>
            <w:tcW w:w="7981" w:type="dxa"/>
            <w:shd w:val="clear" w:color="auto" w:fill="FFFFFF" w:themeFill="background1"/>
            <w:tcMar>
              <w:top w:w="15" w:type="dxa"/>
              <w:left w:w="108" w:type="dxa"/>
              <w:bottom w:w="0" w:type="dxa"/>
              <w:right w:w="108" w:type="dxa"/>
            </w:tcMar>
            <w:vAlign w:val="center"/>
            <w:hideMark/>
          </w:tcPr>
          <w:p w14:paraId="37B2C43A" w14:textId="78267611" w:rsidR="000B7FC4" w:rsidRPr="00487AAF" w:rsidRDefault="000B7FC4" w:rsidP="00C65237">
            <w:pPr>
              <w:pStyle w:val="BodyText"/>
              <w:rPr>
                <w:lang w:eastAsia="zh-CN"/>
              </w:rPr>
            </w:pPr>
            <w:r w:rsidRPr="00487AAF">
              <w:rPr>
                <w:rFonts w:hint="eastAsia"/>
                <w:lang w:eastAsia="zh-CN"/>
              </w:rPr>
              <w:t>0</w:t>
            </w:r>
            <w:r>
              <w:rPr>
                <w:lang w:eastAsia="zh-CN"/>
              </w:rPr>
              <w:t>4</w:t>
            </w:r>
            <w:r w:rsidR="007D11BE">
              <w:rPr>
                <w:lang w:eastAsia="zh-CN"/>
              </w:rPr>
              <w:t>2</w:t>
            </w:r>
            <w:r w:rsidRPr="00487AAF">
              <w:rPr>
                <w:lang w:eastAsia="zh-CN"/>
              </w:rPr>
              <w:t xml:space="preserve"> </w:t>
            </w:r>
            <w:r w:rsidR="002B5BD2">
              <w:rPr>
                <w:rFonts w:hint="eastAsia"/>
                <w:lang w:eastAsia="zh-CN"/>
              </w:rPr>
              <w:t>下载新场景</w:t>
            </w:r>
          </w:p>
        </w:tc>
      </w:tr>
      <w:tr w:rsidR="000B7FC4" w:rsidRPr="00487AAF" w14:paraId="70F736F2" w14:textId="77777777" w:rsidTr="00C65237">
        <w:trPr>
          <w:trHeight w:val="262"/>
          <w:jc w:val="center"/>
        </w:trPr>
        <w:tc>
          <w:tcPr>
            <w:tcW w:w="1720" w:type="dxa"/>
            <w:shd w:val="clear" w:color="auto" w:fill="CCECFF"/>
            <w:tcMar>
              <w:top w:w="15" w:type="dxa"/>
              <w:left w:w="108" w:type="dxa"/>
              <w:bottom w:w="0" w:type="dxa"/>
              <w:right w:w="108" w:type="dxa"/>
            </w:tcMar>
            <w:vAlign w:val="center"/>
            <w:hideMark/>
          </w:tcPr>
          <w:p w14:paraId="160A8845" w14:textId="77777777" w:rsidR="000B7FC4" w:rsidRPr="00487AAF" w:rsidRDefault="000B7FC4" w:rsidP="00C65237">
            <w:pPr>
              <w:pStyle w:val="BodyText"/>
            </w:pPr>
            <w:r w:rsidRPr="00487AAF">
              <w:t>Title</w:t>
            </w:r>
          </w:p>
          <w:p w14:paraId="2D1A6FD9" w14:textId="77777777" w:rsidR="000B7FC4" w:rsidRPr="00487AAF" w:rsidRDefault="000B7FC4" w:rsidP="00C65237">
            <w:pPr>
              <w:pStyle w:val="BodyText"/>
            </w:pPr>
            <w:r w:rsidRPr="00487AAF">
              <w:t>标题</w:t>
            </w:r>
          </w:p>
        </w:tc>
        <w:tc>
          <w:tcPr>
            <w:tcW w:w="7981" w:type="dxa"/>
            <w:shd w:val="clear" w:color="auto" w:fill="FFFFFF" w:themeFill="background1"/>
            <w:tcMar>
              <w:top w:w="15" w:type="dxa"/>
              <w:left w:w="108" w:type="dxa"/>
              <w:bottom w:w="0" w:type="dxa"/>
              <w:right w:w="108" w:type="dxa"/>
            </w:tcMar>
            <w:vAlign w:val="center"/>
          </w:tcPr>
          <w:p w14:paraId="6A4194D2" w14:textId="36868BF0" w:rsidR="000B7FC4" w:rsidRPr="00487AAF" w:rsidRDefault="00CF447F" w:rsidP="00C65237">
            <w:pPr>
              <w:pStyle w:val="BodyText"/>
              <w:rPr>
                <w:lang w:eastAsia="zh-CN"/>
              </w:rPr>
            </w:pPr>
            <w:r>
              <w:rPr>
                <w:rFonts w:hint="eastAsia"/>
                <w:lang w:eastAsia="zh-CN"/>
              </w:rPr>
              <w:t>下载新</w:t>
            </w:r>
            <w:r w:rsidR="002B5BD2">
              <w:rPr>
                <w:rFonts w:hint="eastAsia"/>
                <w:lang w:eastAsia="zh-CN"/>
              </w:rPr>
              <w:t>场景</w:t>
            </w:r>
          </w:p>
        </w:tc>
      </w:tr>
      <w:tr w:rsidR="000B7FC4" w:rsidRPr="00487AAF" w14:paraId="27CD25C2" w14:textId="77777777" w:rsidTr="00C65237">
        <w:trPr>
          <w:trHeight w:val="262"/>
          <w:jc w:val="center"/>
        </w:trPr>
        <w:tc>
          <w:tcPr>
            <w:tcW w:w="1720" w:type="dxa"/>
            <w:shd w:val="clear" w:color="auto" w:fill="CCECFF"/>
            <w:tcMar>
              <w:top w:w="15" w:type="dxa"/>
              <w:left w:w="108" w:type="dxa"/>
              <w:bottom w:w="0" w:type="dxa"/>
              <w:right w:w="108" w:type="dxa"/>
            </w:tcMar>
            <w:vAlign w:val="center"/>
            <w:hideMark/>
          </w:tcPr>
          <w:p w14:paraId="5703C904" w14:textId="77777777" w:rsidR="000B7FC4" w:rsidRPr="00487AAF" w:rsidRDefault="000B7FC4" w:rsidP="00C65237">
            <w:pPr>
              <w:pStyle w:val="BodyText"/>
            </w:pPr>
            <w:r w:rsidRPr="00487AAF">
              <w:t>Description</w:t>
            </w:r>
          </w:p>
          <w:p w14:paraId="474375E5" w14:textId="77777777" w:rsidR="000B7FC4" w:rsidRPr="00487AAF" w:rsidRDefault="000B7FC4" w:rsidP="00C65237">
            <w:pPr>
              <w:pStyle w:val="BodyText"/>
            </w:pPr>
            <w:r w:rsidRPr="00487AAF">
              <w:t>描述</w:t>
            </w:r>
          </w:p>
        </w:tc>
        <w:tc>
          <w:tcPr>
            <w:tcW w:w="7981" w:type="dxa"/>
            <w:shd w:val="clear" w:color="auto" w:fill="FFFFFF" w:themeFill="background1"/>
            <w:tcMar>
              <w:top w:w="15" w:type="dxa"/>
              <w:left w:w="108" w:type="dxa"/>
              <w:bottom w:w="0" w:type="dxa"/>
              <w:right w:w="108" w:type="dxa"/>
            </w:tcMar>
            <w:vAlign w:val="center"/>
          </w:tcPr>
          <w:p w14:paraId="0AB5A216" w14:textId="77777777" w:rsidR="000B7FC4" w:rsidRDefault="000B7FC4" w:rsidP="00C65237">
            <w:pPr>
              <w:pStyle w:val="BodyText"/>
              <w:rPr>
                <w:lang w:eastAsia="zh-CN"/>
              </w:rPr>
            </w:pPr>
            <w:r>
              <w:rPr>
                <w:lang w:eastAsia="zh-CN"/>
              </w:rPr>
              <w:t>1.</w:t>
            </w:r>
            <w:r w:rsidR="00CF447F">
              <w:rPr>
                <w:rFonts w:hint="eastAsia"/>
                <w:lang w:eastAsia="zh-CN"/>
              </w:rPr>
              <w:t>在完成查询后并确定云端有新的动画</w:t>
            </w:r>
            <w:r w:rsidR="00C22D4F">
              <w:rPr>
                <w:rFonts w:hint="eastAsia"/>
                <w:lang w:eastAsia="zh-CN"/>
              </w:rPr>
              <w:t>，车端进行动画信息获取及动画下载；</w:t>
            </w:r>
          </w:p>
          <w:p w14:paraId="5694DC1D" w14:textId="01559C17" w:rsidR="00C22D4F" w:rsidRPr="00C22D4F" w:rsidRDefault="00C22D4F" w:rsidP="00C65237">
            <w:pPr>
              <w:pStyle w:val="BodyText"/>
              <w:rPr>
                <w:lang w:eastAsia="zh-CN"/>
              </w:rPr>
            </w:pPr>
            <w:r>
              <w:rPr>
                <w:lang w:eastAsia="zh-CN"/>
              </w:rPr>
              <w:t>2.</w:t>
            </w:r>
            <w:r w:rsidR="002872E9">
              <w:rPr>
                <w:rFonts w:hint="eastAsia"/>
                <w:lang w:eastAsia="zh-CN"/>
              </w:rPr>
              <w:t>支持视频断点续传；</w:t>
            </w:r>
          </w:p>
        </w:tc>
      </w:tr>
      <w:tr w:rsidR="000B7FC4" w:rsidRPr="00487AAF" w14:paraId="35D7E67B" w14:textId="77777777" w:rsidTr="00C65237">
        <w:trPr>
          <w:trHeight w:val="525"/>
          <w:jc w:val="center"/>
        </w:trPr>
        <w:tc>
          <w:tcPr>
            <w:tcW w:w="1720" w:type="dxa"/>
            <w:shd w:val="clear" w:color="auto" w:fill="CCECFF"/>
            <w:tcMar>
              <w:top w:w="15" w:type="dxa"/>
              <w:left w:w="108" w:type="dxa"/>
              <w:bottom w:w="0" w:type="dxa"/>
              <w:right w:w="108" w:type="dxa"/>
            </w:tcMar>
          </w:tcPr>
          <w:p w14:paraId="042E3DC6" w14:textId="77777777" w:rsidR="000B7FC4" w:rsidRPr="00487AAF" w:rsidRDefault="000B7FC4" w:rsidP="00C65237">
            <w:pPr>
              <w:pStyle w:val="BodyText"/>
            </w:pPr>
            <w:r w:rsidRPr="00487AAF">
              <w:t>Pre-Conditions</w:t>
            </w:r>
          </w:p>
        </w:tc>
        <w:tc>
          <w:tcPr>
            <w:tcW w:w="7981" w:type="dxa"/>
            <w:shd w:val="clear" w:color="auto" w:fill="FFFFFF" w:themeFill="background1"/>
            <w:tcMar>
              <w:top w:w="15" w:type="dxa"/>
              <w:left w:w="108" w:type="dxa"/>
              <w:bottom w:w="0" w:type="dxa"/>
              <w:right w:w="108" w:type="dxa"/>
            </w:tcMar>
          </w:tcPr>
          <w:p w14:paraId="7D04948A" w14:textId="77777777" w:rsidR="000B7FC4" w:rsidRDefault="000B7FC4" w:rsidP="00C65237">
            <w:pPr>
              <w:pStyle w:val="BodyText"/>
              <w:rPr>
                <w:lang w:eastAsia="zh-CN"/>
              </w:rPr>
            </w:pPr>
            <w:r>
              <w:rPr>
                <w:lang w:eastAsia="zh-CN"/>
              </w:rPr>
              <w:t>1.</w:t>
            </w:r>
            <w:r>
              <w:rPr>
                <w:rFonts w:hint="eastAsia"/>
                <w:lang w:eastAsia="zh-CN"/>
              </w:rPr>
              <w:t>车辆启动；</w:t>
            </w:r>
          </w:p>
          <w:p w14:paraId="33C37A81" w14:textId="77777777" w:rsidR="000B7FC4" w:rsidRDefault="000B7FC4" w:rsidP="00C65237">
            <w:pPr>
              <w:pStyle w:val="BodyText"/>
              <w:rPr>
                <w:lang w:eastAsia="zh-CN"/>
              </w:rPr>
            </w:pPr>
            <w:r>
              <w:rPr>
                <w:lang w:eastAsia="zh-CN"/>
              </w:rPr>
              <w:t>2.APIM</w:t>
            </w:r>
            <w:r>
              <w:rPr>
                <w:rFonts w:hint="eastAsia"/>
                <w:lang w:eastAsia="zh-CN"/>
              </w:rPr>
              <w:t>开机状态；</w:t>
            </w:r>
          </w:p>
          <w:p w14:paraId="6D3F70D1" w14:textId="77777777" w:rsidR="000B7FC4" w:rsidRPr="00487AAF" w:rsidRDefault="000B7FC4" w:rsidP="00C65237">
            <w:pPr>
              <w:pStyle w:val="BodyText"/>
              <w:rPr>
                <w:lang w:eastAsia="zh-CN"/>
              </w:rPr>
            </w:pPr>
            <w:r>
              <w:rPr>
                <w:lang w:eastAsia="zh-CN"/>
              </w:rPr>
              <w:t>3.</w:t>
            </w:r>
            <w:r>
              <w:rPr>
                <w:rFonts w:hint="eastAsia"/>
                <w:lang w:eastAsia="zh-CN"/>
              </w:rPr>
              <w:t>车辆已联网</w:t>
            </w:r>
          </w:p>
        </w:tc>
      </w:tr>
      <w:tr w:rsidR="000B7FC4" w:rsidRPr="00487AAF" w14:paraId="0DCF4735" w14:textId="77777777" w:rsidTr="00C65237">
        <w:trPr>
          <w:trHeight w:val="525"/>
          <w:jc w:val="center"/>
        </w:trPr>
        <w:tc>
          <w:tcPr>
            <w:tcW w:w="1720" w:type="dxa"/>
            <w:shd w:val="clear" w:color="auto" w:fill="CCECFF"/>
            <w:tcMar>
              <w:top w:w="15" w:type="dxa"/>
              <w:left w:w="108" w:type="dxa"/>
              <w:bottom w:w="0" w:type="dxa"/>
              <w:right w:w="108" w:type="dxa"/>
            </w:tcMar>
          </w:tcPr>
          <w:p w14:paraId="36B1CD88" w14:textId="77777777" w:rsidR="000B7FC4" w:rsidRPr="00487AAF" w:rsidRDefault="000B7FC4" w:rsidP="00C65237">
            <w:pPr>
              <w:pStyle w:val="BodyText"/>
            </w:pPr>
            <w:r w:rsidRPr="00487AAF">
              <w:t>Trigger</w:t>
            </w:r>
          </w:p>
        </w:tc>
        <w:tc>
          <w:tcPr>
            <w:tcW w:w="7981" w:type="dxa"/>
            <w:shd w:val="clear" w:color="auto" w:fill="FFFFFF" w:themeFill="background1"/>
            <w:tcMar>
              <w:top w:w="15" w:type="dxa"/>
              <w:left w:w="108" w:type="dxa"/>
              <w:bottom w:w="0" w:type="dxa"/>
              <w:right w:w="108" w:type="dxa"/>
            </w:tcMar>
          </w:tcPr>
          <w:p w14:paraId="5E26B3DE" w14:textId="73C75915" w:rsidR="000B7FC4" w:rsidRPr="00487AAF" w:rsidRDefault="00C22D4F" w:rsidP="00C65237">
            <w:pPr>
              <w:pStyle w:val="BodyText"/>
              <w:rPr>
                <w:lang w:eastAsia="zh-CN"/>
              </w:rPr>
            </w:pPr>
            <w:r>
              <w:rPr>
                <w:rFonts w:hint="eastAsia"/>
                <w:lang w:eastAsia="zh-CN"/>
              </w:rPr>
              <w:t>云端返回有新动画待下载</w:t>
            </w:r>
            <w:r w:rsidR="00F64D18">
              <w:rPr>
                <w:rFonts w:hint="eastAsia"/>
                <w:lang w:eastAsia="zh-CN"/>
              </w:rPr>
              <w:t>，</w:t>
            </w:r>
          </w:p>
        </w:tc>
      </w:tr>
      <w:tr w:rsidR="000B7FC4" w:rsidRPr="00487AAF" w14:paraId="43F0E6D4" w14:textId="77777777" w:rsidTr="00C65237">
        <w:trPr>
          <w:trHeight w:val="525"/>
          <w:jc w:val="center"/>
        </w:trPr>
        <w:tc>
          <w:tcPr>
            <w:tcW w:w="1720" w:type="dxa"/>
            <w:shd w:val="clear" w:color="auto" w:fill="CCECFF"/>
            <w:tcMar>
              <w:top w:w="15" w:type="dxa"/>
              <w:left w:w="108" w:type="dxa"/>
              <w:bottom w:w="0" w:type="dxa"/>
              <w:right w:w="108" w:type="dxa"/>
            </w:tcMar>
          </w:tcPr>
          <w:p w14:paraId="63EB83E2" w14:textId="77777777" w:rsidR="000B7FC4" w:rsidRPr="00487AAF" w:rsidRDefault="000B7FC4" w:rsidP="00C65237">
            <w:pPr>
              <w:pStyle w:val="BodyText"/>
            </w:pPr>
            <w:r w:rsidRPr="00487AAF">
              <w:t>Expected Behavior</w:t>
            </w:r>
          </w:p>
        </w:tc>
        <w:tc>
          <w:tcPr>
            <w:tcW w:w="7981" w:type="dxa"/>
            <w:shd w:val="clear" w:color="auto" w:fill="FFFFFF" w:themeFill="background1"/>
            <w:tcMar>
              <w:top w:w="15" w:type="dxa"/>
              <w:left w:w="108" w:type="dxa"/>
              <w:bottom w:w="0" w:type="dxa"/>
              <w:right w:w="108" w:type="dxa"/>
            </w:tcMar>
          </w:tcPr>
          <w:p w14:paraId="5D2F67D1" w14:textId="4FCDC2A6" w:rsidR="000B7FC4" w:rsidRPr="000B7FC4" w:rsidRDefault="000B7FC4" w:rsidP="00C65237">
            <w:pPr>
              <w:pStyle w:val="BodyText"/>
              <w:rPr>
                <w:lang w:val="en-US" w:eastAsia="zh-CN"/>
              </w:rPr>
            </w:pPr>
            <w:r>
              <w:rPr>
                <w:lang w:eastAsia="zh-CN"/>
              </w:rPr>
              <w:t>1.</w:t>
            </w:r>
            <w:r>
              <w:rPr>
                <w:rFonts w:hint="eastAsia"/>
                <w:lang w:eastAsia="zh-CN"/>
              </w:rPr>
              <w:t>车端使用</w:t>
            </w:r>
            <w:r>
              <w:rPr>
                <w:rFonts w:hint="eastAsia"/>
                <w:lang w:eastAsia="zh-CN"/>
              </w:rPr>
              <w:t>V</w:t>
            </w:r>
            <w:r>
              <w:rPr>
                <w:lang w:eastAsia="zh-CN"/>
              </w:rPr>
              <w:t>IN</w:t>
            </w:r>
            <w:r>
              <w:rPr>
                <w:rFonts w:hint="eastAsia"/>
                <w:lang w:eastAsia="zh-CN"/>
              </w:rPr>
              <w:t>码向车端请求</w:t>
            </w:r>
            <w:r w:rsidR="00C22D4F">
              <w:rPr>
                <w:rFonts w:hint="eastAsia"/>
                <w:lang w:eastAsia="zh-CN"/>
              </w:rPr>
              <w:t>待下载动画的详细信息（此次请求中可包含之前查询更新时云端返回的下载链接或动画信息，来保证需要下载的动画与之前查询时获得的待更新动画保持一致）</w:t>
            </w:r>
            <w:r>
              <w:rPr>
                <w:rFonts w:hint="eastAsia"/>
                <w:lang w:eastAsia="zh-CN"/>
              </w:rPr>
              <w:t>；</w:t>
            </w:r>
          </w:p>
          <w:p w14:paraId="7EAE9A48" w14:textId="1445943A" w:rsidR="000B7FC4" w:rsidRDefault="000B7FC4" w:rsidP="00C65237">
            <w:pPr>
              <w:pStyle w:val="BodyText"/>
              <w:rPr>
                <w:lang w:eastAsia="zh-CN"/>
              </w:rPr>
            </w:pPr>
            <w:r>
              <w:rPr>
                <w:lang w:eastAsia="zh-CN"/>
              </w:rPr>
              <w:t>2.</w:t>
            </w:r>
            <w:r w:rsidR="00C22D4F">
              <w:rPr>
                <w:rFonts w:hint="eastAsia"/>
                <w:lang w:eastAsia="zh-CN"/>
              </w:rPr>
              <w:t>云端核验车端信息状态，确认车端请求下载的信息有效</w:t>
            </w:r>
            <w:r>
              <w:rPr>
                <w:rFonts w:hint="eastAsia"/>
                <w:lang w:eastAsia="zh-CN"/>
              </w:rPr>
              <w:t>；</w:t>
            </w:r>
          </w:p>
          <w:p w14:paraId="0C0A2BE3" w14:textId="290C6417" w:rsidR="000B7FC4" w:rsidRDefault="00C22D4F" w:rsidP="00C65237">
            <w:pPr>
              <w:pStyle w:val="BodyText"/>
              <w:rPr>
                <w:lang w:eastAsia="zh-CN"/>
              </w:rPr>
            </w:pPr>
            <w:commentRangeStart w:id="126"/>
            <w:r>
              <w:rPr>
                <w:rFonts w:hint="eastAsia"/>
                <w:lang w:eastAsia="zh-CN"/>
              </w:rPr>
              <w:t>3</w:t>
            </w:r>
            <w:r>
              <w:rPr>
                <w:lang w:eastAsia="zh-CN"/>
              </w:rPr>
              <w:t>.</w:t>
            </w:r>
            <w:r>
              <w:rPr>
                <w:rFonts w:hint="eastAsia"/>
                <w:lang w:eastAsia="zh-CN"/>
              </w:rPr>
              <w:t>云端向车端发送动画的详细信息（上边场景添加中的所有信息）；</w:t>
            </w:r>
            <w:commentRangeEnd w:id="126"/>
            <w:r>
              <w:rPr>
                <w:rStyle w:val="CommentReference"/>
                <w:rFonts w:ascii="Times New Roman" w:hAnsi="Times New Roman"/>
                <w:lang w:val="en-US"/>
              </w:rPr>
              <w:commentReference w:id="126"/>
            </w:r>
          </w:p>
          <w:p w14:paraId="5B689E52" w14:textId="0E6604DE" w:rsidR="002B5BD2" w:rsidRDefault="002B5BD2" w:rsidP="00C65237">
            <w:pPr>
              <w:pStyle w:val="BodyText"/>
              <w:rPr>
                <w:lang w:eastAsia="zh-CN"/>
              </w:rPr>
            </w:pPr>
            <w:r>
              <w:rPr>
                <w:lang w:eastAsia="zh-CN"/>
              </w:rPr>
              <w:t>4.</w:t>
            </w:r>
            <w:r>
              <w:rPr>
                <w:rFonts w:hint="eastAsia"/>
                <w:lang w:eastAsia="zh-CN"/>
              </w:rPr>
              <w:t>车端更新本地的“场景清单”；</w:t>
            </w:r>
          </w:p>
          <w:p w14:paraId="14FC2D08" w14:textId="7445F71B" w:rsidR="00C22D4F" w:rsidRDefault="00C22D4F" w:rsidP="00C65237">
            <w:pPr>
              <w:pStyle w:val="BodyText"/>
              <w:rPr>
                <w:lang w:eastAsia="zh-CN"/>
              </w:rPr>
            </w:pPr>
            <w:r>
              <w:rPr>
                <w:lang w:eastAsia="zh-CN"/>
              </w:rPr>
              <w:t>4.</w:t>
            </w:r>
            <w:r>
              <w:rPr>
                <w:rFonts w:hint="eastAsia"/>
                <w:lang w:eastAsia="zh-CN"/>
              </w:rPr>
              <w:t>建立下载</w:t>
            </w:r>
            <w:r w:rsidR="002872E9">
              <w:rPr>
                <w:rFonts w:hint="eastAsia"/>
                <w:lang w:eastAsia="zh-CN"/>
              </w:rPr>
              <w:t>连接，进行动画视频下载；</w:t>
            </w:r>
          </w:p>
          <w:p w14:paraId="416111B3" w14:textId="2DB6FDDA" w:rsidR="002872E9" w:rsidRPr="00487AAF" w:rsidRDefault="002872E9" w:rsidP="00C65237">
            <w:pPr>
              <w:pStyle w:val="BodyText"/>
              <w:rPr>
                <w:lang w:eastAsia="zh-CN"/>
              </w:rPr>
            </w:pPr>
            <w:r>
              <w:rPr>
                <w:lang w:eastAsia="zh-CN"/>
              </w:rPr>
              <w:t>5.</w:t>
            </w:r>
            <w:r>
              <w:rPr>
                <w:rFonts w:hint="eastAsia"/>
                <w:lang w:eastAsia="zh-CN"/>
              </w:rPr>
              <w:t>下载完成车端进行</w:t>
            </w:r>
            <w:r w:rsidR="00115063">
              <w:rPr>
                <w:rFonts w:hint="eastAsia"/>
                <w:lang w:eastAsia="zh-CN"/>
              </w:rPr>
              <w:t>文件完整性检查并回传下载成功至云端</w:t>
            </w:r>
            <w:r>
              <w:rPr>
                <w:rFonts w:hint="eastAsia"/>
                <w:lang w:eastAsia="zh-CN"/>
              </w:rPr>
              <w:t>，</w:t>
            </w:r>
            <w:r w:rsidR="00115063">
              <w:rPr>
                <w:rFonts w:hint="eastAsia"/>
                <w:lang w:eastAsia="zh-CN"/>
              </w:rPr>
              <w:t>单个场景下载成功车辆</w:t>
            </w:r>
            <w:r w:rsidR="00115063">
              <w:rPr>
                <w:rFonts w:hint="eastAsia"/>
                <w:lang w:eastAsia="zh-CN"/>
              </w:rPr>
              <w:t>V</w:t>
            </w:r>
            <w:r w:rsidR="00115063">
              <w:rPr>
                <w:lang w:eastAsia="zh-CN"/>
              </w:rPr>
              <w:t>IN</w:t>
            </w:r>
            <w:r w:rsidR="00115063">
              <w:rPr>
                <w:rFonts w:hint="eastAsia"/>
                <w:lang w:eastAsia="zh-CN"/>
              </w:rPr>
              <w:t>号</w:t>
            </w:r>
            <w:r>
              <w:rPr>
                <w:rFonts w:hint="eastAsia"/>
                <w:lang w:eastAsia="zh-CN"/>
              </w:rPr>
              <w:t>需在云端可查，供数据分析</w:t>
            </w:r>
          </w:p>
        </w:tc>
      </w:tr>
      <w:tr w:rsidR="000B7FC4" w:rsidRPr="00487AAF" w14:paraId="08A32005" w14:textId="77777777" w:rsidTr="00C65237">
        <w:trPr>
          <w:trHeight w:val="525"/>
          <w:jc w:val="center"/>
        </w:trPr>
        <w:tc>
          <w:tcPr>
            <w:tcW w:w="1720" w:type="dxa"/>
            <w:shd w:val="clear" w:color="auto" w:fill="CCECFF"/>
            <w:tcMar>
              <w:top w:w="15" w:type="dxa"/>
              <w:left w:w="108" w:type="dxa"/>
              <w:bottom w:w="0" w:type="dxa"/>
              <w:right w:w="108" w:type="dxa"/>
            </w:tcMar>
          </w:tcPr>
          <w:p w14:paraId="0BD434F3" w14:textId="77777777" w:rsidR="000B7FC4" w:rsidRPr="00487AAF" w:rsidRDefault="000B7FC4" w:rsidP="00C65237">
            <w:pPr>
              <w:pStyle w:val="BodyText"/>
            </w:pPr>
            <w:r w:rsidRPr="00487AAF">
              <w:t>Failure behavior 1</w:t>
            </w:r>
          </w:p>
        </w:tc>
        <w:tc>
          <w:tcPr>
            <w:tcW w:w="7981" w:type="dxa"/>
            <w:shd w:val="clear" w:color="auto" w:fill="FFFFFF" w:themeFill="background1"/>
            <w:tcMar>
              <w:top w:w="15" w:type="dxa"/>
              <w:left w:w="108" w:type="dxa"/>
              <w:bottom w:w="0" w:type="dxa"/>
              <w:right w:w="108" w:type="dxa"/>
            </w:tcMar>
          </w:tcPr>
          <w:p w14:paraId="67001143" w14:textId="1307DE55" w:rsidR="000B7FC4" w:rsidRPr="00487AAF" w:rsidRDefault="002872E9" w:rsidP="00C65237">
            <w:pPr>
              <w:pStyle w:val="BodyText"/>
              <w:rPr>
                <w:lang w:eastAsia="zh-CN"/>
              </w:rPr>
            </w:pPr>
            <w:r>
              <w:rPr>
                <w:rFonts w:hint="eastAsia"/>
                <w:lang w:eastAsia="zh-CN"/>
              </w:rPr>
              <w:t>无</w:t>
            </w:r>
          </w:p>
        </w:tc>
      </w:tr>
      <w:tr w:rsidR="000B7FC4" w:rsidRPr="00487AAF" w14:paraId="44B889B9" w14:textId="77777777" w:rsidTr="00C65237">
        <w:trPr>
          <w:trHeight w:val="525"/>
          <w:jc w:val="center"/>
        </w:trPr>
        <w:tc>
          <w:tcPr>
            <w:tcW w:w="1720" w:type="dxa"/>
            <w:shd w:val="clear" w:color="auto" w:fill="CCECFF"/>
            <w:tcMar>
              <w:top w:w="15" w:type="dxa"/>
              <w:left w:w="108" w:type="dxa"/>
              <w:bottom w:w="0" w:type="dxa"/>
              <w:right w:w="108" w:type="dxa"/>
            </w:tcMar>
          </w:tcPr>
          <w:p w14:paraId="751009C6" w14:textId="77777777" w:rsidR="000B7FC4" w:rsidRPr="00487AAF" w:rsidRDefault="000B7FC4" w:rsidP="00C65237">
            <w:pPr>
              <w:pStyle w:val="BodyText"/>
              <w:rPr>
                <w:lang w:eastAsia="zh-CN"/>
              </w:rPr>
            </w:pPr>
            <w:r w:rsidRPr="00487AAF">
              <w:t xml:space="preserve">Failure behavior </w:t>
            </w:r>
            <w:r>
              <w:t>2</w:t>
            </w:r>
          </w:p>
        </w:tc>
        <w:tc>
          <w:tcPr>
            <w:tcW w:w="7981" w:type="dxa"/>
            <w:shd w:val="clear" w:color="auto" w:fill="FFFFFF" w:themeFill="background1"/>
            <w:tcMar>
              <w:top w:w="15" w:type="dxa"/>
              <w:left w:w="108" w:type="dxa"/>
              <w:bottom w:w="0" w:type="dxa"/>
              <w:right w:w="108" w:type="dxa"/>
            </w:tcMar>
          </w:tcPr>
          <w:p w14:paraId="0353E659" w14:textId="7FED83DE" w:rsidR="002872E9" w:rsidRDefault="002872E9" w:rsidP="00C65237">
            <w:pPr>
              <w:pStyle w:val="BodyText"/>
              <w:rPr>
                <w:lang w:eastAsia="zh-CN"/>
              </w:rPr>
            </w:pPr>
            <w:r>
              <w:rPr>
                <w:lang w:eastAsia="zh-CN"/>
              </w:rPr>
              <w:t>2.</w:t>
            </w:r>
            <w:r>
              <w:rPr>
                <w:rFonts w:hint="eastAsia"/>
                <w:lang w:eastAsia="zh-CN"/>
              </w:rPr>
              <w:t>云端校验发现车端请求信息存在错误，则向车端返回“错误提示”，并在云端记录</w:t>
            </w:r>
            <w:r>
              <w:rPr>
                <w:rFonts w:hint="eastAsia"/>
                <w:lang w:eastAsia="zh-CN"/>
              </w:rPr>
              <w:t>l</w:t>
            </w:r>
            <w:r>
              <w:rPr>
                <w:lang w:eastAsia="zh-CN"/>
              </w:rPr>
              <w:t>og</w:t>
            </w:r>
            <w:r>
              <w:rPr>
                <w:rFonts w:hint="eastAsia"/>
                <w:lang w:eastAsia="zh-CN"/>
              </w:rPr>
              <w:t>；</w:t>
            </w:r>
          </w:p>
        </w:tc>
      </w:tr>
      <w:tr w:rsidR="002872E9" w:rsidRPr="00487AAF" w14:paraId="5DFB7DFE" w14:textId="77777777" w:rsidTr="00C65237">
        <w:trPr>
          <w:trHeight w:val="525"/>
          <w:jc w:val="center"/>
        </w:trPr>
        <w:tc>
          <w:tcPr>
            <w:tcW w:w="1720" w:type="dxa"/>
            <w:shd w:val="clear" w:color="auto" w:fill="CCECFF"/>
            <w:tcMar>
              <w:top w:w="15" w:type="dxa"/>
              <w:left w:w="108" w:type="dxa"/>
              <w:bottom w:w="0" w:type="dxa"/>
              <w:right w:w="108" w:type="dxa"/>
            </w:tcMar>
          </w:tcPr>
          <w:p w14:paraId="0BACA2E1" w14:textId="0AF6719C" w:rsidR="002872E9" w:rsidRPr="00487AAF" w:rsidRDefault="002872E9" w:rsidP="00C65237">
            <w:pPr>
              <w:pStyle w:val="BodyText"/>
              <w:rPr>
                <w:lang w:eastAsia="zh-CN"/>
              </w:rPr>
            </w:pPr>
            <w:r w:rsidRPr="00487AAF">
              <w:t xml:space="preserve">Failure behavior </w:t>
            </w:r>
            <w:r>
              <w:t>3</w:t>
            </w:r>
          </w:p>
        </w:tc>
        <w:tc>
          <w:tcPr>
            <w:tcW w:w="7981" w:type="dxa"/>
            <w:shd w:val="clear" w:color="auto" w:fill="FFFFFF" w:themeFill="background1"/>
            <w:tcMar>
              <w:top w:w="15" w:type="dxa"/>
              <w:left w:w="108" w:type="dxa"/>
              <w:bottom w:w="0" w:type="dxa"/>
              <w:right w:w="108" w:type="dxa"/>
            </w:tcMar>
          </w:tcPr>
          <w:p w14:paraId="78F1594B" w14:textId="7E0DC7F3" w:rsidR="002872E9" w:rsidRDefault="002872E9" w:rsidP="00C65237">
            <w:pPr>
              <w:pStyle w:val="BodyText"/>
              <w:rPr>
                <w:lang w:eastAsia="zh-CN"/>
              </w:rPr>
            </w:pPr>
            <w:r>
              <w:rPr>
                <w:lang w:eastAsia="zh-CN"/>
              </w:rPr>
              <w:t>3.</w:t>
            </w:r>
            <w:r>
              <w:rPr>
                <w:rFonts w:hint="eastAsia"/>
                <w:lang w:eastAsia="zh-CN"/>
              </w:rPr>
              <w:t>车端在</w:t>
            </w:r>
            <w:r>
              <w:rPr>
                <w:rFonts w:hint="eastAsia"/>
                <w:lang w:eastAsia="zh-CN"/>
              </w:rPr>
              <w:t>T</w:t>
            </w:r>
            <w:r>
              <w:rPr>
                <w:lang w:eastAsia="zh-CN"/>
              </w:rPr>
              <w:t>BD</w:t>
            </w:r>
            <w:r>
              <w:rPr>
                <w:rFonts w:hint="eastAsia"/>
                <w:lang w:eastAsia="zh-CN"/>
              </w:rPr>
              <w:t>时间内未收到云端反馈则记录为超时事件，并再次进行请求；</w:t>
            </w:r>
          </w:p>
        </w:tc>
      </w:tr>
      <w:tr w:rsidR="002872E9" w:rsidRPr="00487AAF" w14:paraId="454C1CEB" w14:textId="77777777" w:rsidTr="00C65237">
        <w:trPr>
          <w:trHeight w:val="525"/>
          <w:jc w:val="center"/>
        </w:trPr>
        <w:tc>
          <w:tcPr>
            <w:tcW w:w="1720" w:type="dxa"/>
            <w:shd w:val="clear" w:color="auto" w:fill="CCECFF"/>
            <w:tcMar>
              <w:top w:w="15" w:type="dxa"/>
              <w:left w:w="108" w:type="dxa"/>
              <w:bottom w:w="0" w:type="dxa"/>
              <w:right w:w="108" w:type="dxa"/>
            </w:tcMar>
          </w:tcPr>
          <w:p w14:paraId="0BCE301D" w14:textId="2BEA643A" w:rsidR="002872E9" w:rsidRPr="00487AAF" w:rsidRDefault="002872E9" w:rsidP="00C65237">
            <w:pPr>
              <w:pStyle w:val="BodyText"/>
            </w:pPr>
            <w:r w:rsidRPr="00487AAF">
              <w:t xml:space="preserve">Failure behavior </w:t>
            </w:r>
            <w:r>
              <w:t>4</w:t>
            </w:r>
          </w:p>
        </w:tc>
        <w:tc>
          <w:tcPr>
            <w:tcW w:w="7981" w:type="dxa"/>
            <w:shd w:val="clear" w:color="auto" w:fill="FFFFFF" w:themeFill="background1"/>
            <w:tcMar>
              <w:top w:w="15" w:type="dxa"/>
              <w:left w:w="108" w:type="dxa"/>
              <w:bottom w:w="0" w:type="dxa"/>
              <w:right w:w="108" w:type="dxa"/>
            </w:tcMar>
          </w:tcPr>
          <w:p w14:paraId="001874F9" w14:textId="071AF769" w:rsidR="002872E9" w:rsidRDefault="002872E9" w:rsidP="00C65237">
            <w:pPr>
              <w:pStyle w:val="BodyText"/>
              <w:rPr>
                <w:lang w:eastAsia="zh-CN"/>
              </w:rPr>
            </w:pPr>
            <w:r>
              <w:rPr>
                <w:lang w:eastAsia="zh-CN"/>
              </w:rPr>
              <w:t>4.</w:t>
            </w:r>
            <w:r>
              <w:rPr>
                <w:rFonts w:hint="eastAsia"/>
                <w:lang w:eastAsia="zh-CN"/>
              </w:rPr>
              <w:t>建立连接失败需记录</w:t>
            </w:r>
            <w:r>
              <w:rPr>
                <w:rFonts w:hint="eastAsia"/>
                <w:lang w:eastAsia="zh-CN"/>
              </w:rPr>
              <w:t>Log</w:t>
            </w:r>
            <w:r>
              <w:rPr>
                <w:rFonts w:hint="eastAsia"/>
                <w:lang w:eastAsia="zh-CN"/>
              </w:rPr>
              <w:t>，供问题分析；</w:t>
            </w:r>
          </w:p>
        </w:tc>
      </w:tr>
      <w:tr w:rsidR="002872E9" w:rsidRPr="00487AAF" w14:paraId="0CFA2B33" w14:textId="77777777" w:rsidTr="00C65237">
        <w:trPr>
          <w:trHeight w:val="525"/>
          <w:jc w:val="center"/>
        </w:trPr>
        <w:tc>
          <w:tcPr>
            <w:tcW w:w="1720" w:type="dxa"/>
            <w:shd w:val="clear" w:color="auto" w:fill="CCECFF"/>
            <w:tcMar>
              <w:top w:w="15" w:type="dxa"/>
              <w:left w:w="108" w:type="dxa"/>
              <w:bottom w:w="0" w:type="dxa"/>
              <w:right w:w="108" w:type="dxa"/>
            </w:tcMar>
          </w:tcPr>
          <w:p w14:paraId="0B013012" w14:textId="16EB0C0A" w:rsidR="002872E9" w:rsidRPr="00487AAF" w:rsidRDefault="002872E9" w:rsidP="00C65237">
            <w:pPr>
              <w:pStyle w:val="BodyText"/>
            </w:pPr>
            <w:r w:rsidRPr="00487AAF">
              <w:t xml:space="preserve">Failure behavior </w:t>
            </w:r>
            <w:r>
              <w:t>5</w:t>
            </w:r>
          </w:p>
        </w:tc>
        <w:tc>
          <w:tcPr>
            <w:tcW w:w="7981" w:type="dxa"/>
            <w:shd w:val="clear" w:color="auto" w:fill="FFFFFF" w:themeFill="background1"/>
            <w:tcMar>
              <w:top w:w="15" w:type="dxa"/>
              <w:left w:w="108" w:type="dxa"/>
              <w:bottom w:w="0" w:type="dxa"/>
              <w:right w:w="108" w:type="dxa"/>
            </w:tcMar>
          </w:tcPr>
          <w:p w14:paraId="479DD4D1" w14:textId="13D06834" w:rsidR="002872E9" w:rsidRDefault="002872E9" w:rsidP="00C65237">
            <w:pPr>
              <w:pStyle w:val="BodyText"/>
              <w:rPr>
                <w:lang w:eastAsia="zh-CN"/>
              </w:rPr>
            </w:pPr>
            <w:r>
              <w:rPr>
                <w:lang w:eastAsia="zh-CN"/>
              </w:rPr>
              <w:t>5.</w:t>
            </w:r>
            <w:r>
              <w:rPr>
                <w:rFonts w:hint="eastAsia"/>
                <w:lang w:eastAsia="zh-CN"/>
              </w:rPr>
              <w:t>下载过程出现中断需要在下次上电和联网的状态下继续进行下载；</w:t>
            </w:r>
          </w:p>
        </w:tc>
      </w:tr>
      <w:tr w:rsidR="000B7FC4" w:rsidRPr="00487AAF" w14:paraId="4F667CD2" w14:textId="77777777" w:rsidTr="00C65237">
        <w:trPr>
          <w:trHeight w:val="525"/>
          <w:jc w:val="center"/>
        </w:trPr>
        <w:tc>
          <w:tcPr>
            <w:tcW w:w="1720" w:type="dxa"/>
            <w:shd w:val="clear" w:color="auto" w:fill="CCECFF"/>
            <w:tcMar>
              <w:top w:w="15" w:type="dxa"/>
              <w:left w:w="108" w:type="dxa"/>
              <w:bottom w:w="0" w:type="dxa"/>
              <w:right w:w="108" w:type="dxa"/>
            </w:tcMar>
          </w:tcPr>
          <w:p w14:paraId="76884A2F" w14:textId="77777777" w:rsidR="000B7FC4" w:rsidRPr="00487AAF" w:rsidRDefault="000B7FC4" w:rsidP="00C65237">
            <w:pPr>
              <w:pStyle w:val="BodyText"/>
            </w:pPr>
            <w:r w:rsidRPr="00487AAF">
              <w:t>Post Conditions</w:t>
            </w:r>
          </w:p>
        </w:tc>
        <w:tc>
          <w:tcPr>
            <w:tcW w:w="7981" w:type="dxa"/>
            <w:shd w:val="clear" w:color="auto" w:fill="FFFFFF" w:themeFill="background1"/>
            <w:tcMar>
              <w:top w:w="15" w:type="dxa"/>
              <w:left w:w="108" w:type="dxa"/>
              <w:bottom w:w="0" w:type="dxa"/>
              <w:right w:w="108" w:type="dxa"/>
            </w:tcMar>
          </w:tcPr>
          <w:p w14:paraId="6592E4F5" w14:textId="77777777" w:rsidR="000B7FC4" w:rsidRPr="00487AAF" w:rsidRDefault="000B7FC4" w:rsidP="00C65237">
            <w:pPr>
              <w:pStyle w:val="BodyText"/>
            </w:pPr>
            <w:r w:rsidRPr="00487AAF">
              <w:rPr>
                <w:rFonts w:hint="eastAsia"/>
              </w:rPr>
              <w:t>无</w:t>
            </w:r>
          </w:p>
        </w:tc>
      </w:tr>
    </w:tbl>
    <w:p w14:paraId="29CF5AC2" w14:textId="77777777" w:rsidR="000B7FC4" w:rsidRPr="005E20E4" w:rsidRDefault="000B7FC4" w:rsidP="000B7FC4">
      <w:pPr>
        <w:rPr>
          <w:lang w:eastAsia="zh-CN"/>
        </w:rPr>
      </w:pPr>
    </w:p>
    <w:p w14:paraId="0E87C7D0" w14:textId="6FA03C56" w:rsidR="002B5BD2" w:rsidRDefault="002B5BD2" w:rsidP="002B5BD2">
      <w:pPr>
        <w:pStyle w:val="Heading5"/>
        <w:rPr>
          <w:lang w:eastAsia="zh-CN"/>
        </w:rPr>
      </w:pPr>
      <w:r>
        <w:rPr>
          <w:rFonts w:hint="eastAsia"/>
          <w:lang w:eastAsia="zh-CN"/>
        </w:rPr>
        <w:t>删除场景</w:t>
      </w:r>
    </w:p>
    <w:p w14:paraId="0A092492" w14:textId="77777777" w:rsidR="002B5BD2" w:rsidRPr="005E20E4" w:rsidRDefault="002B5BD2" w:rsidP="002B5BD2">
      <w:pPr>
        <w:rPr>
          <w:lang w:eastAsia="zh-CN"/>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981"/>
      </w:tblGrid>
      <w:tr w:rsidR="002B5BD2" w:rsidRPr="00487AAF" w14:paraId="541C3CED" w14:textId="77777777" w:rsidTr="00C65237">
        <w:trPr>
          <w:trHeight w:val="262"/>
          <w:jc w:val="center"/>
        </w:trPr>
        <w:tc>
          <w:tcPr>
            <w:tcW w:w="1720" w:type="dxa"/>
            <w:shd w:val="clear" w:color="auto" w:fill="CCECFF"/>
            <w:tcMar>
              <w:top w:w="15" w:type="dxa"/>
              <w:left w:w="108" w:type="dxa"/>
              <w:bottom w:w="0" w:type="dxa"/>
              <w:right w:w="108" w:type="dxa"/>
            </w:tcMar>
            <w:vAlign w:val="center"/>
            <w:hideMark/>
          </w:tcPr>
          <w:p w14:paraId="1BCCBCBF" w14:textId="77777777" w:rsidR="002B5BD2" w:rsidRPr="00487AAF" w:rsidRDefault="002B5BD2" w:rsidP="00C65237">
            <w:pPr>
              <w:pStyle w:val="BodyText"/>
            </w:pPr>
            <w:r w:rsidRPr="00487AAF">
              <w:lastRenderedPageBreak/>
              <w:t>Req ID</w:t>
            </w:r>
          </w:p>
          <w:p w14:paraId="1871BEB6" w14:textId="77777777" w:rsidR="002B5BD2" w:rsidRPr="00487AAF" w:rsidRDefault="002B5BD2" w:rsidP="00C65237">
            <w:pPr>
              <w:pStyle w:val="BodyText"/>
            </w:pPr>
            <w:r w:rsidRPr="00487AAF">
              <w:t>需求标识</w:t>
            </w:r>
          </w:p>
        </w:tc>
        <w:tc>
          <w:tcPr>
            <w:tcW w:w="7981" w:type="dxa"/>
            <w:shd w:val="clear" w:color="auto" w:fill="FFFFFF" w:themeFill="background1"/>
            <w:tcMar>
              <w:top w:w="15" w:type="dxa"/>
              <w:left w:w="108" w:type="dxa"/>
              <w:bottom w:w="0" w:type="dxa"/>
              <w:right w:w="108" w:type="dxa"/>
            </w:tcMar>
            <w:vAlign w:val="center"/>
            <w:hideMark/>
          </w:tcPr>
          <w:p w14:paraId="5EADFEFE" w14:textId="43850346" w:rsidR="002B5BD2" w:rsidRPr="00487AAF" w:rsidRDefault="002B5BD2" w:rsidP="00C65237">
            <w:pPr>
              <w:pStyle w:val="BodyText"/>
              <w:rPr>
                <w:lang w:eastAsia="zh-CN"/>
              </w:rPr>
            </w:pPr>
            <w:r w:rsidRPr="00487AAF">
              <w:rPr>
                <w:rFonts w:hint="eastAsia"/>
                <w:lang w:eastAsia="zh-CN"/>
              </w:rPr>
              <w:t>0</w:t>
            </w:r>
            <w:r>
              <w:rPr>
                <w:lang w:eastAsia="zh-CN"/>
              </w:rPr>
              <w:t xml:space="preserve">43  </w:t>
            </w:r>
            <w:r>
              <w:rPr>
                <w:rFonts w:hint="eastAsia"/>
                <w:lang w:eastAsia="zh-CN"/>
              </w:rPr>
              <w:t>删除场景</w:t>
            </w:r>
          </w:p>
        </w:tc>
      </w:tr>
      <w:tr w:rsidR="002B5BD2" w:rsidRPr="00487AAF" w14:paraId="5A431D78" w14:textId="77777777" w:rsidTr="00C65237">
        <w:trPr>
          <w:trHeight w:val="262"/>
          <w:jc w:val="center"/>
        </w:trPr>
        <w:tc>
          <w:tcPr>
            <w:tcW w:w="1720" w:type="dxa"/>
            <w:shd w:val="clear" w:color="auto" w:fill="CCECFF"/>
            <w:tcMar>
              <w:top w:w="15" w:type="dxa"/>
              <w:left w:w="108" w:type="dxa"/>
              <w:bottom w:w="0" w:type="dxa"/>
              <w:right w:w="108" w:type="dxa"/>
            </w:tcMar>
            <w:vAlign w:val="center"/>
            <w:hideMark/>
          </w:tcPr>
          <w:p w14:paraId="5A5A2417" w14:textId="77777777" w:rsidR="002B5BD2" w:rsidRPr="00487AAF" w:rsidRDefault="002B5BD2" w:rsidP="00C65237">
            <w:pPr>
              <w:pStyle w:val="BodyText"/>
            </w:pPr>
            <w:r w:rsidRPr="00487AAF">
              <w:t>Title</w:t>
            </w:r>
          </w:p>
          <w:p w14:paraId="4F2777F2" w14:textId="77777777" w:rsidR="002B5BD2" w:rsidRPr="00487AAF" w:rsidRDefault="002B5BD2" w:rsidP="00C65237">
            <w:pPr>
              <w:pStyle w:val="BodyText"/>
            </w:pPr>
            <w:r w:rsidRPr="00487AAF">
              <w:t>标题</w:t>
            </w:r>
          </w:p>
        </w:tc>
        <w:tc>
          <w:tcPr>
            <w:tcW w:w="7981" w:type="dxa"/>
            <w:shd w:val="clear" w:color="auto" w:fill="FFFFFF" w:themeFill="background1"/>
            <w:tcMar>
              <w:top w:w="15" w:type="dxa"/>
              <w:left w:w="108" w:type="dxa"/>
              <w:bottom w:w="0" w:type="dxa"/>
              <w:right w:w="108" w:type="dxa"/>
            </w:tcMar>
            <w:vAlign w:val="center"/>
          </w:tcPr>
          <w:p w14:paraId="383166D7" w14:textId="657CCF44" w:rsidR="002B5BD2" w:rsidRPr="00487AAF" w:rsidRDefault="002B5BD2" w:rsidP="00C65237">
            <w:pPr>
              <w:pStyle w:val="BodyText"/>
              <w:rPr>
                <w:lang w:eastAsia="zh-CN"/>
              </w:rPr>
            </w:pPr>
            <w:r>
              <w:rPr>
                <w:rFonts w:hint="eastAsia"/>
                <w:lang w:eastAsia="zh-CN"/>
              </w:rPr>
              <w:t>删除场景</w:t>
            </w:r>
          </w:p>
        </w:tc>
      </w:tr>
      <w:tr w:rsidR="002B5BD2" w:rsidRPr="00487AAF" w14:paraId="0C43A022" w14:textId="77777777" w:rsidTr="00C65237">
        <w:trPr>
          <w:trHeight w:val="262"/>
          <w:jc w:val="center"/>
        </w:trPr>
        <w:tc>
          <w:tcPr>
            <w:tcW w:w="1720" w:type="dxa"/>
            <w:shd w:val="clear" w:color="auto" w:fill="CCECFF"/>
            <w:tcMar>
              <w:top w:w="15" w:type="dxa"/>
              <w:left w:w="108" w:type="dxa"/>
              <w:bottom w:w="0" w:type="dxa"/>
              <w:right w:w="108" w:type="dxa"/>
            </w:tcMar>
            <w:vAlign w:val="center"/>
            <w:hideMark/>
          </w:tcPr>
          <w:p w14:paraId="5BCE7CDA" w14:textId="77777777" w:rsidR="002B5BD2" w:rsidRPr="00487AAF" w:rsidRDefault="002B5BD2" w:rsidP="00C65237">
            <w:pPr>
              <w:pStyle w:val="BodyText"/>
            </w:pPr>
            <w:r w:rsidRPr="00487AAF">
              <w:t>Description</w:t>
            </w:r>
          </w:p>
          <w:p w14:paraId="1B98A57E" w14:textId="77777777" w:rsidR="002B5BD2" w:rsidRPr="00487AAF" w:rsidRDefault="002B5BD2" w:rsidP="00C65237">
            <w:pPr>
              <w:pStyle w:val="BodyText"/>
            </w:pPr>
            <w:r w:rsidRPr="00487AAF">
              <w:t>描述</w:t>
            </w:r>
          </w:p>
        </w:tc>
        <w:tc>
          <w:tcPr>
            <w:tcW w:w="7981" w:type="dxa"/>
            <w:shd w:val="clear" w:color="auto" w:fill="FFFFFF" w:themeFill="background1"/>
            <w:tcMar>
              <w:top w:w="15" w:type="dxa"/>
              <w:left w:w="108" w:type="dxa"/>
              <w:bottom w:w="0" w:type="dxa"/>
              <w:right w:w="108" w:type="dxa"/>
            </w:tcMar>
            <w:vAlign w:val="center"/>
          </w:tcPr>
          <w:p w14:paraId="4A1194A3" w14:textId="297E0FD5" w:rsidR="002B5BD2" w:rsidRPr="00C22D4F" w:rsidRDefault="002B5BD2" w:rsidP="002B5BD2">
            <w:pPr>
              <w:pStyle w:val="BodyText"/>
              <w:rPr>
                <w:lang w:eastAsia="zh-CN"/>
              </w:rPr>
            </w:pPr>
            <w:r>
              <w:rPr>
                <w:lang w:eastAsia="zh-CN"/>
              </w:rPr>
              <w:t>1.</w:t>
            </w:r>
            <w:r>
              <w:rPr>
                <w:rFonts w:hint="eastAsia"/>
                <w:lang w:eastAsia="zh-CN"/>
              </w:rPr>
              <w:t>在车端发起查询后，云端返回有待删除场景，车端进行该场景的删除</w:t>
            </w:r>
          </w:p>
          <w:p w14:paraId="1F7FFE18" w14:textId="032426D3" w:rsidR="002B5BD2" w:rsidRPr="00C22D4F" w:rsidRDefault="002B5BD2" w:rsidP="00C65237">
            <w:pPr>
              <w:pStyle w:val="BodyText"/>
              <w:rPr>
                <w:lang w:eastAsia="zh-CN"/>
              </w:rPr>
            </w:pPr>
          </w:p>
        </w:tc>
      </w:tr>
      <w:tr w:rsidR="002B5BD2" w:rsidRPr="00487AAF" w14:paraId="018FA1E5" w14:textId="77777777" w:rsidTr="00C65237">
        <w:trPr>
          <w:trHeight w:val="525"/>
          <w:jc w:val="center"/>
        </w:trPr>
        <w:tc>
          <w:tcPr>
            <w:tcW w:w="1720" w:type="dxa"/>
            <w:shd w:val="clear" w:color="auto" w:fill="CCECFF"/>
            <w:tcMar>
              <w:top w:w="15" w:type="dxa"/>
              <w:left w:w="108" w:type="dxa"/>
              <w:bottom w:w="0" w:type="dxa"/>
              <w:right w:w="108" w:type="dxa"/>
            </w:tcMar>
          </w:tcPr>
          <w:p w14:paraId="196301C9" w14:textId="77777777" w:rsidR="002B5BD2" w:rsidRPr="00487AAF" w:rsidRDefault="002B5BD2" w:rsidP="00C65237">
            <w:pPr>
              <w:pStyle w:val="BodyText"/>
            </w:pPr>
            <w:r w:rsidRPr="00487AAF">
              <w:t>Pre-Conditions</w:t>
            </w:r>
          </w:p>
        </w:tc>
        <w:tc>
          <w:tcPr>
            <w:tcW w:w="7981" w:type="dxa"/>
            <w:shd w:val="clear" w:color="auto" w:fill="FFFFFF" w:themeFill="background1"/>
            <w:tcMar>
              <w:top w:w="15" w:type="dxa"/>
              <w:left w:w="108" w:type="dxa"/>
              <w:bottom w:w="0" w:type="dxa"/>
              <w:right w:w="108" w:type="dxa"/>
            </w:tcMar>
          </w:tcPr>
          <w:p w14:paraId="06482FCD" w14:textId="77777777" w:rsidR="002B5BD2" w:rsidRDefault="002B5BD2" w:rsidP="00C65237">
            <w:pPr>
              <w:pStyle w:val="BodyText"/>
              <w:rPr>
                <w:lang w:eastAsia="zh-CN"/>
              </w:rPr>
            </w:pPr>
            <w:r>
              <w:rPr>
                <w:lang w:eastAsia="zh-CN"/>
              </w:rPr>
              <w:t>1.</w:t>
            </w:r>
            <w:r>
              <w:rPr>
                <w:rFonts w:hint="eastAsia"/>
                <w:lang w:eastAsia="zh-CN"/>
              </w:rPr>
              <w:t>车辆启动；</w:t>
            </w:r>
          </w:p>
          <w:p w14:paraId="1A5E6C4B" w14:textId="77777777" w:rsidR="002B5BD2" w:rsidRDefault="002B5BD2" w:rsidP="00C65237">
            <w:pPr>
              <w:pStyle w:val="BodyText"/>
              <w:rPr>
                <w:lang w:eastAsia="zh-CN"/>
              </w:rPr>
            </w:pPr>
            <w:r>
              <w:rPr>
                <w:lang w:eastAsia="zh-CN"/>
              </w:rPr>
              <w:t>2.APIM</w:t>
            </w:r>
            <w:r>
              <w:rPr>
                <w:rFonts w:hint="eastAsia"/>
                <w:lang w:eastAsia="zh-CN"/>
              </w:rPr>
              <w:t>开机状态；</w:t>
            </w:r>
          </w:p>
          <w:p w14:paraId="336D4227" w14:textId="77777777" w:rsidR="002B5BD2" w:rsidRPr="00487AAF" w:rsidRDefault="002B5BD2" w:rsidP="00C65237">
            <w:pPr>
              <w:pStyle w:val="BodyText"/>
              <w:rPr>
                <w:lang w:eastAsia="zh-CN"/>
              </w:rPr>
            </w:pPr>
            <w:r>
              <w:rPr>
                <w:lang w:eastAsia="zh-CN"/>
              </w:rPr>
              <w:t>3.</w:t>
            </w:r>
            <w:r>
              <w:rPr>
                <w:rFonts w:hint="eastAsia"/>
                <w:lang w:eastAsia="zh-CN"/>
              </w:rPr>
              <w:t>车辆已联网</w:t>
            </w:r>
          </w:p>
        </w:tc>
      </w:tr>
      <w:tr w:rsidR="002B5BD2" w:rsidRPr="00487AAF" w14:paraId="3CC4E7CE" w14:textId="77777777" w:rsidTr="00C65237">
        <w:trPr>
          <w:trHeight w:val="525"/>
          <w:jc w:val="center"/>
        </w:trPr>
        <w:tc>
          <w:tcPr>
            <w:tcW w:w="1720" w:type="dxa"/>
            <w:shd w:val="clear" w:color="auto" w:fill="CCECFF"/>
            <w:tcMar>
              <w:top w:w="15" w:type="dxa"/>
              <w:left w:w="108" w:type="dxa"/>
              <w:bottom w:w="0" w:type="dxa"/>
              <w:right w:w="108" w:type="dxa"/>
            </w:tcMar>
          </w:tcPr>
          <w:p w14:paraId="7E428BDB" w14:textId="77777777" w:rsidR="002B5BD2" w:rsidRPr="00487AAF" w:rsidRDefault="002B5BD2" w:rsidP="00C65237">
            <w:pPr>
              <w:pStyle w:val="BodyText"/>
            </w:pPr>
            <w:r w:rsidRPr="00487AAF">
              <w:t>Trigger</w:t>
            </w:r>
          </w:p>
        </w:tc>
        <w:tc>
          <w:tcPr>
            <w:tcW w:w="7981" w:type="dxa"/>
            <w:shd w:val="clear" w:color="auto" w:fill="FFFFFF" w:themeFill="background1"/>
            <w:tcMar>
              <w:top w:w="15" w:type="dxa"/>
              <w:left w:w="108" w:type="dxa"/>
              <w:bottom w:w="0" w:type="dxa"/>
              <w:right w:w="108" w:type="dxa"/>
            </w:tcMar>
          </w:tcPr>
          <w:p w14:paraId="59FC3D34" w14:textId="7A23A495" w:rsidR="002B5BD2" w:rsidRPr="00487AAF" w:rsidRDefault="002B5BD2" w:rsidP="00C65237">
            <w:pPr>
              <w:pStyle w:val="BodyText"/>
              <w:rPr>
                <w:lang w:eastAsia="zh-CN"/>
              </w:rPr>
            </w:pPr>
            <w:r>
              <w:rPr>
                <w:rFonts w:hint="eastAsia"/>
                <w:lang w:eastAsia="zh-CN"/>
              </w:rPr>
              <w:t>云端返回有待删除场景</w:t>
            </w:r>
          </w:p>
        </w:tc>
      </w:tr>
      <w:tr w:rsidR="002B5BD2" w:rsidRPr="00487AAF" w14:paraId="6B60D3FC" w14:textId="77777777" w:rsidTr="00C65237">
        <w:trPr>
          <w:trHeight w:val="525"/>
          <w:jc w:val="center"/>
        </w:trPr>
        <w:tc>
          <w:tcPr>
            <w:tcW w:w="1720" w:type="dxa"/>
            <w:shd w:val="clear" w:color="auto" w:fill="CCECFF"/>
            <w:tcMar>
              <w:top w:w="15" w:type="dxa"/>
              <w:left w:w="108" w:type="dxa"/>
              <w:bottom w:w="0" w:type="dxa"/>
              <w:right w:w="108" w:type="dxa"/>
            </w:tcMar>
          </w:tcPr>
          <w:p w14:paraId="68FDA399" w14:textId="77777777" w:rsidR="002B5BD2" w:rsidRPr="00487AAF" w:rsidRDefault="002B5BD2" w:rsidP="00C65237">
            <w:pPr>
              <w:pStyle w:val="BodyText"/>
            </w:pPr>
            <w:r w:rsidRPr="00487AAF">
              <w:t>Expected Behavior</w:t>
            </w:r>
          </w:p>
        </w:tc>
        <w:tc>
          <w:tcPr>
            <w:tcW w:w="7981" w:type="dxa"/>
            <w:shd w:val="clear" w:color="auto" w:fill="FFFFFF" w:themeFill="background1"/>
            <w:tcMar>
              <w:top w:w="15" w:type="dxa"/>
              <w:left w:w="108" w:type="dxa"/>
              <w:bottom w:w="0" w:type="dxa"/>
              <w:right w:w="108" w:type="dxa"/>
            </w:tcMar>
          </w:tcPr>
          <w:p w14:paraId="19CF8FF5" w14:textId="77777777" w:rsidR="002B5BD2" w:rsidRDefault="002B5BD2" w:rsidP="00C65237">
            <w:pPr>
              <w:pStyle w:val="BodyText"/>
              <w:rPr>
                <w:lang w:eastAsia="zh-CN"/>
              </w:rPr>
            </w:pPr>
            <w:r>
              <w:rPr>
                <w:lang w:eastAsia="zh-CN"/>
              </w:rPr>
              <w:t>1.</w:t>
            </w:r>
            <w:r>
              <w:rPr>
                <w:rFonts w:hint="eastAsia"/>
                <w:lang w:eastAsia="zh-CN"/>
              </w:rPr>
              <w:t>车端将对应的动画文件删除；</w:t>
            </w:r>
          </w:p>
          <w:p w14:paraId="7983C6B4" w14:textId="77777777" w:rsidR="002B5BD2" w:rsidRDefault="002B5BD2" w:rsidP="00C65237">
            <w:pPr>
              <w:pStyle w:val="BodyText"/>
              <w:rPr>
                <w:lang w:eastAsia="zh-CN"/>
              </w:rPr>
            </w:pPr>
            <w:r>
              <w:rPr>
                <w:lang w:eastAsia="zh-CN"/>
              </w:rPr>
              <w:t>2.</w:t>
            </w:r>
            <w:r>
              <w:rPr>
                <w:rFonts w:hint="eastAsia"/>
                <w:lang w:eastAsia="zh-CN"/>
              </w:rPr>
              <w:t>车端更新本地的“场景清单”；</w:t>
            </w:r>
          </w:p>
          <w:p w14:paraId="388F4542" w14:textId="018802E3" w:rsidR="00115063" w:rsidRPr="00487AAF" w:rsidRDefault="00115063" w:rsidP="00C65237">
            <w:pPr>
              <w:pStyle w:val="BodyText"/>
              <w:rPr>
                <w:lang w:eastAsia="zh-CN"/>
              </w:rPr>
            </w:pPr>
            <w:r>
              <w:rPr>
                <w:lang w:eastAsia="zh-CN"/>
              </w:rPr>
              <w:t>3.</w:t>
            </w:r>
            <w:r>
              <w:rPr>
                <w:rFonts w:hint="eastAsia"/>
                <w:lang w:eastAsia="zh-CN"/>
              </w:rPr>
              <w:t>将“已完成删除”信息返回给云端；</w:t>
            </w:r>
          </w:p>
        </w:tc>
      </w:tr>
      <w:tr w:rsidR="002B5BD2" w:rsidRPr="00487AAF" w14:paraId="367C0B9F" w14:textId="77777777" w:rsidTr="00C65237">
        <w:trPr>
          <w:trHeight w:val="525"/>
          <w:jc w:val="center"/>
        </w:trPr>
        <w:tc>
          <w:tcPr>
            <w:tcW w:w="1720" w:type="dxa"/>
            <w:shd w:val="clear" w:color="auto" w:fill="CCECFF"/>
            <w:tcMar>
              <w:top w:w="15" w:type="dxa"/>
              <w:left w:w="108" w:type="dxa"/>
              <w:bottom w:w="0" w:type="dxa"/>
              <w:right w:w="108" w:type="dxa"/>
            </w:tcMar>
          </w:tcPr>
          <w:p w14:paraId="7CB150AC" w14:textId="77777777" w:rsidR="002B5BD2" w:rsidRPr="00487AAF" w:rsidRDefault="002B5BD2" w:rsidP="00C65237">
            <w:pPr>
              <w:pStyle w:val="BodyText"/>
            </w:pPr>
            <w:r w:rsidRPr="00487AAF">
              <w:t>Failure behavior 1</w:t>
            </w:r>
          </w:p>
        </w:tc>
        <w:tc>
          <w:tcPr>
            <w:tcW w:w="7981" w:type="dxa"/>
            <w:shd w:val="clear" w:color="auto" w:fill="FFFFFF" w:themeFill="background1"/>
            <w:tcMar>
              <w:top w:w="15" w:type="dxa"/>
              <w:left w:w="108" w:type="dxa"/>
              <w:bottom w:w="0" w:type="dxa"/>
              <w:right w:w="108" w:type="dxa"/>
            </w:tcMar>
          </w:tcPr>
          <w:p w14:paraId="3970C681" w14:textId="1983A43C" w:rsidR="002B5BD2" w:rsidRPr="00487AAF" w:rsidRDefault="002B5BD2" w:rsidP="00C65237">
            <w:pPr>
              <w:pStyle w:val="BodyText"/>
              <w:rPr>
                <w:lang w:eastAsia="zh-CN"/>
              </w:rPr>
            </w:pPr>
            <w:r>
              <w:rPr>
                <w:rFonts w:hint="eastAsia"/>
                <w:lang w:eastAsia="zh-CN"/>
              </w:rPr>
              <w:t>1</w:t>
            </w:r>
            <w:r>
              <w:rPr>
                <w:lang w:eastAsia="zh-CN"/>
              </w:rPr>
              <w:t>.</w:t>
            </w:r>
            <w:r>
              <w:rPr>
                <w:rFonts w:hint="eastAsia"/>
                <w:lang w:eastAsia="zh-CN"/>
              </w:rPr>
              <w:t>删除失败时，需记录</w:t>
            </w:r>
            <w:r>
              <w:rPr>
                <w:rFonts w:hint="eastAsia"/>
                <w:lang w:eastAsia="zh-CN"/>
              </w:rPr>
              <w:t>Log</w:t>
            </w:r>
            <w:r>
              <w:rPr>
                <w:rFonts w:hint="eastAsia"/>
                <w:lang w:eastAsia="zh-CN"/>
              </w:rPr>
              <w:t>用于问题分析</w:t>
            </w:r>
          </w:p>
        </w:tc>
      </w:tr>
      <w:tr w:rsidR="002B5BD2" w:rsidRPr="00487AAF" w14:paraId="056AFCE4" w14:textId="77777777" w:rsidTr="00C65237">
        <w:trPr>
          <w:trHeight w:val="525"/>
          <w:jc w:val="center"/>
        </w:trPr>
        <w:tc>
          <w:tcPr>
            <w:tcW w:w="1720" w:type="dxa"/>
            <w:shd w:val="clear" w:color="auto" w:fill="CCECFF"/>
            <w:tcMar>
              <w:top w:w="15" w:type="dxa"/>
              <w:left w:w="108" w:type="dxa"/>
              <w:bottom w:w="0" w:type="dxa"/>
              <w:right w:w="108" w:type="dxa"/>
            </w:tcMar>
          </w:tcPr>
          <w:p w14:paraId="4FD6948C" w14:textId="77777777" w:rsidR="002B5BD2" w:rsidRPr="00487AAF" w:rsidRDefault="002B5BD2" w:rsidP="00C65237">
            <w:pPr>
              <w:pStyle w:val="BodyText"/>
              <w:rPr>
                <w:lang w:eastAsia="zh-CN"/>
              </w:rPr>
            </w:pPr>
            <w:r w:rsidRPr="00487AAF">
              <w:t xml:space="preserve">Failure behavior </w:t>
            </w:r>
            <w:r>
              <w:t>2</w:t>
            </w:r>
          </w:p>
        </w:tc>
        <w:tc>
          <w:tcPr>
            <w:tcW w:w="7981" w:type="dxa"/>
            <w:shd w:val="clear" w:color="auto" w:fill="FFFFFF" w:themeFill="background1"/>
            <w:tcMar>
              <w:top w:w="15" w:type="dxa"/>
              <w:left w:w="108" w:type="dxa"/>
              <w:bottom w:w="0" w:type="dxa"/>
              <w:right w:w="108" w:type="dxa"/>
            </w:tcMar>
          </w:tcPr>
          <w:p w14:paraId="760DAB21" w14:textId="039FFADE" w:rsidR="002B5BD2" w:rsidRDefault="002C398F" w:rsidP="00C65237">
            <w:pPr>
              <w:pStyle w:val="BodyText"/>
              <w:rPr>
                <w:lang w:eastAsia="zh-CN"/>
              </w:rPr>
            </w:pPr>
            <w:r>
              <w:rPr>
                <w:lang w:eastAsia="zh-CN"/>
              </w:rPr>
              <w:t>2.</w:t>
            </w:r>
            <w:r>
              <w:rPr>
                <w:rFonts w:hint="eastAsia"/>
                <w:lang w:eastAsia="zh-CN"/>
              </w:rPr>
              <w:t>删除失败时，需记录</w:t>
            </w:r>
            <w:r>
              <w:rPr>
                <w:rFonts w:hint="eastAsia"/>
                <w:lang w:eastAsia="zh-CN"/>
              </w:rPr>
              <w:t>Log</w:t>
            </w:r>
            <w:r>
              <w:rPr>
                <w:rFonts w:hint="eastAsia"/>
                <w:lang w:eastAsia="zh-CN"/>
              </w:rPr>
              <w:t>用于问题分析</w:t>
            </w:r>
          </w:p>
        </w:tc>
      </w:tr>
      <w:tr w:rsidR="00115063" w:rsidRPr="00487AAF" w14:paraId="44D1A4AE" w14:textId="77777777" w:rsidTr="00C65237">
        <w:trPr>
          <w:trHeight w:val="525"/>
          <w:jc w:val="center"/>
        </w:trPr>
        <w:tc>
          <w:tcPr>
            <w:tcW w:w="1720" w:type="dxa"/>
            <w:shd w:val="clear" w:color="auto" w:fill="CCECFF"/>
            <w:tcMar>
              <w:top w:w="15" w:type="dxa"/>
              <w:left w:w="108" w:type="dxa"/>
              <w:bottom w:w="0" w:type="dxa"/>
              <w:right w:w="108" w:type="dxa"/>
            </w:tcMar>
          </w:tcPr>
          <w:p w14:paraId="4F6F8BDF" w14:textId="7DD463FC" w:rsidR="00115063" w:rsidRPr="00487AAF" w:rsidRDefault="00115063" w:rsidP="00C65237">
            <w:pPr>
              <w:pStyle w:val="BodyText"/>
            </w:pPr>
            <w:r w:rsidRPr="00487AAF">
              <w:t xml:space="preserve">Failure behavior </w:t>
            </w:r>
            <w:r>
              <w:t>3</w:t>
            </w:r>
          </w:p>
        </w:tc>
        <w:tc>
          <w:tcPr>
            <w:tcW w:w="7981" w:type="dxa"/>
            <w:shd w:val="clear" w:color="auto" w:fill="FFFFFF" w:themeFill="background1"/>
            <w:tcMar>
              <w:top w:w="15" w:type="dxa"/>
              <w:left w:w="108" w:type="dxa"/>
              <w:bottom w:w="0" w:type="dxa"/>
              <w:right w:w="108" w:type="dxa"/>
            </w:tcMar>
          </w:tcPr>
          <w:p w14:paraId="0555BA1D" w14:textId="391FB9B3" w:rsidR="00115063" w:rsidRDefault="00115063" w:rsidP="00C65237">
            <w:pPr>
              <w:pStyle w:val="BodyText"/>
              <w:rPr>
                <w:lang w:eastAsia="zh-CN"/>
              </w:rPr>
            </w:pPr>
            <w:r>
              <w:rPr>
                <w:lang w:eastAsia="zh-CN"/>
              </w:rPr>
              <w:t>3.</w:t>
            </w:r>
            <w:r>
              <w:rPr>
                <w:rFonts w:hint="eastAsia"/>
                <w:lang w:eastAsia="zh-CN"/>
              </w:rPr>
              <w:t>未返回“已完成删除”至云端时，统计系统默认车端未完成删除；</w:t>
            </w:r>
          </w:p>
        </w:tc>
      </w:tr>
      <w:tr w:rsidR="002B5BD2" w:rsidRPr="00487AAF" w14:paraId="30B92C89" w14:textId="77777777" w:rsidTr="00C65237">
        <w:trPr>
          <w:trHeight w:val="525"/>
          <w:jc w:val="center"/>
        </w:trPr>
        <w:tc>
          <w:tcPr>
            <w:tcW w:w="1720" w:type="dxa"/>
            <w:shd w:val="clear" w:color="auto" w:fill="CCECFF"/>
            <w:tcMar>
              <w:top w:w="15" w:type="dxa"/>
              <w:left w:w="108" w:type="dxa"/>
              <w:bottom w:w="0" w:type="dxa"/>
              <w:right w:w="108" w:type="dxa"/>
            </w:tcMar>
          </w:tcPr>
          <w:p w14:paraId="105BD37D" w14:textId="77777777" w:rsidR="002B5BD2" w:rsidRPr="00487AAF" w:rsidRDefault="002B5BD2" w:rsidP="00C65237">
            <w:pPr>
              <w:pStyle w:val="BodyText"/>
            </w:pPr>
            <w:r w:rsidRPr="00487AAF">
              <w:t>Post Conditions</w:t>
            </w:r>
          </w:p>
        </w:tc>
        <w:tc>
          <w:tcPr>
            <w:tcW w:w="7981" w:type="dxa"/>
            <w:shd w:val="clear" w:color="auto" w:fill="FFFFFF" w:themeFill="background1"/>
            <w:tcMar>
              <w:top w:w="15" w:type="dxa"/>
              <w:left w:w="108" w:type="dxa"/>
              <w:bottom w:w="0" w:type="dxa"/>
              <w:right w:w="108" w:type="dxa"/>
            </w:tcMar>
          </w:tcPr>
          <w:p w14:paraId="2DCD1C08" w14:textId="77777777" w:rsidR="002B5BD2" w:rsidRPr="00487AAF" w:rsidRDefault="002B5BD2" w:rsidP="00C65237">
            <w:pPr>
              <w:pStyle w:val="BodyText"/>
            </w:pPr>
            <w:r w:rsidRPr="00487AAF">
              <w:rPr>
                <w:rFonts w:hint="eastAsia"/>
              </w:rPr>
              <w:t>无</w:t>
            </w:r>
          </w:p>
        </w:tc>
      </w:tr>
    </w:tbl>
    <w:p w14:paraId="5C5BA7B4" w14:textId="77777777" w:rsidR="000B7FC4" w:rsidRDefault="000B7FC4" w:rsidP="00CF2893">
      <w:pPr>
        <w:pStyle w:val="BodyText"/>
        <w:rPr>
          <w:lang w:val="en-US"/>
        </w:rPr>
      </w:pPr>
    </w:p>
    <w:p w14:paraId="0C604038" w14:textId="77777777" w:rsidR="00DE56CE" w:rsidRDefault="00DE56CE" w:rsidP="00CF2893">
      <w:pPr>
        <w:pStyle w:val="BodyText"/>
        <w:rPr>
          <w:lang w:val="en-US"/>
        </w:rPr>
      </w:pPr>
    </w:p>
    <w:p w14:paraId="12A17BDE" w14:textId="77777777" w:rsidR="00E4313B" w:rsidRDefault="00E4313B" w:rsidP="00E4313B">
      <w:pPr>
        <w:pStyle w:val="Heading2"/>
      </w:pPr>
      <w:r>
        <w:t xml:space="preserve">Driving </w:t>
      </w:r>
      <w:r w:rsidR="00F5085D">
        <w:t>and Operati</w:t>
      </w:r>
      <w:r w:rsidR="00EF6AAD">
        <w:t>on</w:t>
      </w:r>
      <w:r w:rsidR="00F5085D">
        <w:t xml:space="preserve"> </w:t>
      </w:r>
      <w:r>
        <w:t>Scenarios</w:t>
      </w:r>
      <w:bookmarkEnd w:id="124"/>
    </w:p>
    <w:p w14:paraId="5819A6C0" w14:textId="77777777"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6B1EE8F1" w14:textId="77777777" w:rsidR="00382D86" w:rsidRPr="00347A88" w:rsidRDefault="00382D86" w:rsidP="0005083B">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43" w:anchor="HowtousetheSpecificationTemplates-AddNewRequirement" w:history="1">
        <w:r w:rsidR="00F3302C" w:rsidRPr="00DE5C04">
          <w:rPr>
            <w:rStyle w:val="SubtleEmphasis"/>
            <w:color w:val="0000FF"/>
          </w:rPr>
          <w:t>Add Ins -&gt; Add Requirement macro</w:t>
        </w:r>
      </w:hyperlink>
      <w:r w:rsidRPr="00347A88">
        <w:rPr>
          <w:rStyle w:val="SubtleEmphasis"/>
        </w:rPr>
        <w:t xml:space="preserve"> (select “Scenario</w:t>
      </w:r>
      <w:r w:rsidR="00963332" w:rsidRPr="00347A88">
        <w:rPr>
          <w:rStyle w:val="SubtleEmphasis"/>
        </w:rPr>
        <w:t>” as type)</w:t>
      </w:r>
    </w:p>
    <w:p w14:paraId="1BDB538C" w14:textId="77777777" w:rsidR="00FF0738" w:rsidRPr="00347A88" w:rsidRDefault="00FF0738"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Driving and operating scenarios which impact the functionality of the feature can be used to check</w:t>
      </w:r>
      <w:r w:rsidR="0032452C" w:rsidRPr="00347A88">
        <w:rPr>
          <w:rStyle w:val="SubtleEmphasis"/>
        </w:rPr>
        <w:t>,</w:t>
      </w:r>
      <w:r w:rsidRPr="00347A88">
        <w:rPr>
          <w:rStyle w:val="SubtleEmphasis"/>
        </w:rPr>
        <w:t xml:space="preserve"> if the situation analysis in the HARA is complete</w:t>
      </w:r>
    </w:p>
    <w:p w14:paraId="4820EE36" w14:textId="77777777" w:rsidR="003A1F2F" w:rsidRPr="00347A88" w:rsidRDefault="003A1F2F" w:rsidP="0005083B">
      <w:pPr>
        <w:shd w:val="clear" w:color="auto" w:fill="D6E3BC" w:themeFill="accent3" w:themeFillTint="66"/>
        <w:rPr>
          <w:rStyle w:val="SubtleEmphasis"/>
        </w:rPr>
      </w:pPr>
      <w:r w:rsidRPr="00347A88">
        <w:rPr>
          <w:rStyle w:val="SubtleEmphasis"/>
          <w:b/>
        </w:rPr>
        <w:t>#</w:t>
      </w:r>
      <w:r w:rsidR="003210D1" w:rsidRPr="00347A88">
        <w:rPr>
          <w:rStyle w:val="SubtleEmphasis"/>
          <w:b/>
        </w:rPr>
        <w:t>Link</w:t>
      </w:r>
      <w:r w:rsidRPr="00347A88">
        <w:rPr>
          <w:rStyle w:val="SubtleEmphasis"/>
          <w:b/>
        </w:rPr>
        <w:t xml:space="preserve">: </w:t>
      </w:r>
      <w:hyperlink r:id="rId44" w:history="1">
        <w:r w:rsidRPr="00DE5C04">
          <w:rPr>
            <w:rStyle w:val="SubtleEmphasis"/>
            <w:color w:val="0000FF"/>
          </w:rPr>
          <w:t>RE Wiki</w:t>
        </w:r>
        <w:r w:rsidR="00203F7F" w:rsidRPr="00DE5C04">
          <w:rPr>
            <w:rStyle w:val="SubtleEmphasis"/>
            <w:color w:val="0000FF"/>
          </w:rPr>
          <w:t xml:space="preserve"> – Driving Scenarios</w:t>
        </w:r>
      </w:hyperlink>
    </w:p>
    <w:p w14:paraId="325F6AFB" w14:textId="77777777" w:rsidR="006E4413" w:rsidRPr="002573C6" w:rsidRDefault="006E4413" w:rsidP="00AE0397">
      <w:pPr>
        <w:pStyle w:val="BodyText"/>
      </w:pPr>
    </w:p>
    <w:p w14:paraId="1197DF1A" w14:textId="77777777" w:rsidR="008736C6" w:rsidRDefault="008736C6" w:rsidP="008736C6">
      <w:pPr>
        <w:pStyle w:val="Heading2"/>
      </w:pPr>
      <w:bookmarkStart w:id="127" w:name="_Toc13671969"/>
      <w:r>
        <w:t>Decision Tables</w:t>
      </w:r>
      <w:bookmarkEnd w:id="127"/>
    </w:p>
    <w:p w14:paraId="0A56999A" w14:textId="77777777" w:rsidR="0032452C" w:rsidRPr="00347A88" w:rsidRDefault="00845E88" w:rsidP="0005083B">
      <w:pPr>
        <w:shd w:val="clear" w:color="auto" w:fill="D6E3BC" w:themeFill="accent3" w:themeFillTint="66"/>
        <w:rPr>
          <w:rStyle w:val="SubtleEmphasis"/>
        </w:rPr>
      </w:pPr>
      <w:r w:rsidRPr="00347A88">
        <w:rPr>
          <w:rStyle w:val="SubtleEmphasis"/>
          <w:b/>
        </w:rPr>
        <w:t>#</w:t>
      </w:r>
      <w:r w:rsidR="0032452C" w:rsidRPr="00347A88">
        <w:rPr>
          <w:rStyle w:val="SubtleEmphasis"/>
          <w:b/>
        </w:rPr>
        <w:t>Classification:</w:t>
      </w:r>
      <w:r w:rsidR="0032452C" w:rsidRPr="00347A88">
        <w:rPr>
          <w:rStyle w:val="SubtleEmphasis"/>
        </w:rPr>
        <w:t xml:space="preserve"> Optional</w:t>
      </w:r>
    </w:p>
    <w:p w14:paraId="374F626B" w14:textId="77777777" w:rsidR="0032452C" w:rsidRPr="00347A88" w:rsidRDefault="0032452C"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45" w:history="1">
        <w:r w:rsidRPr="00DE5C04">
          <w:rPr>
            <w:rStyle w:val="SubtleEmphasis"/>
            <w:color w:val="0000FF"/>
          </w:rPr>
          <w:t>RE Wiki</w:t>
        </w:r>
        <w:r w:rsidR="00203F7F" w:rsidRPr="00DE5C04">
          <w:rPr>
            <w:rStyle w:val="SubtleEmphasis"/>
            <w:color w:val="0000FF"/>
          </w:rPr>
          <w:t xml:space="preserve"> – Decision Tables</w:t>
        </w:r>
      </w:hyperlink>
      <w:r w:rsidRPr="00347A88">
        <w:rPr>
          <w:rStyle w:val="SubtleEmphasis"/>
        </w:rPr>
        <w:t>.</w:t>
      </w:r>
    </w:p>
    <w:p w14:paraId="7B7F628F" w14:textId="77777777" w:rsidR="003036CD" w:rsidRPr="00347A88" w:rsidRDefault="0032452C" w:rsidP="0005083B">
      <w:pPr>
        <w:shd w:val="clear" w:color="auto" w:fill="D6E3BC" w:themeFill="accent3" w:themeFillTint="66"/>
        <w:rPr>
          <w:rStyle w:val="SubtleEmphasis"/>
        </w:rPr>
      </w:pPr>
      <w:r w:rsidRPr="00347A88">
        <w:rPr>
          <w:rStyle w:val="SubtleEmphasis"/>
          <w:b/>
        </w:rPr>
        <w:t>#</w:t>
      </w:r>
      <w:r w:rsidR="00845E88" w:rsidRPr="00347A88">
        <w:rPr>
          <w:rStyle w:val="SubtleEmphasis"/>
          <w:b/>
        </w:rPr>
        <w:t>Hint:</w:t>
      </w:r>
      <w:r w:rsidR="00845E88" w:rsidRPr="00347A88">
        <w:rPr>
          <w:rStyle w:val="SubtleEmphasis"/>
        </w:rPr>
        <w:t xml:space="preserve"> </w:t>
      </w:r>
      <w:r w:rsidR="00C3131F" w:rsidRPr="00347A88">
        <w:rPr>
          <w:rStyle w:val="SubtleEmphasis"/>
        </w:rPr>
        <w:t xml:space="preserve">Use decision table, if </w:t>
      </w:r>
      <w:r w:rsidR="000D2EC1" w:rsidRPr="00347A88">
        <w:rPr>
          <w:rStyle w:val="SubtleEmphasis"/>
        </w:rPr>
        <w:t xml:space="preserve">behavior is not state based (in that case prefer state chart from ch. </w:t>
      </w:r>
      <w:r w:rsidR="000D2EC1" w:rsidRPr="00347A88">
        <w:rPr>
          <w:rStyle w:val="SubtleEmphasis"/>
        </w:rPr>
        <w:fldChar w:fldCharType="begin"/>
      </w:r>
      <w:r w:rsidR="000D2EC1" w:rsidRPr="00347A88">
        <w:rPr>
          <w:rStyle w:val="SubtleEmphasis"/>
        </w:rPr>
        <w:instrText xml:space="preserve"> REF _Ref453344424 \r \h  \* MERGEFORMAT </w:instrText>
      </w:r>
      <w:r w:rsidR="000D2EC1" w:rsidRPr="00347A88">
        <w:rPr>
          <w:rStyle w:val="SubtleEmphasis"/>
        </w:rPr>
      </w:r>
      <w:r w:rsidR="000D2EC1" w:rsidRPr="00347A88">
        <w:rPr>
          <w:rStyle w:val="SubtleEmphasis"/>
        </w:rPr>
        <w:fldChar w:fldCharType="separate"/>
      </w:r>
      <w:r w:rsidR="003A39A4">
        <w:rPr>
          <w:rStyle w:val="SubtleEmphasis"/>
        </w:rPr>
        <w:t>4.1</w:t>
      </w:r>
      <w:r w:rsidR="000D2EC1" w:rsidRPr="00347A88">
        <w:rPr>
          <w:rStyle w:val="SubtleEmphasis"/>
        </w:rPr>
        <w:fldChar w:fldCharType="end"/>
      </w:r>
      <w:r w:rsidR="000D2EC1" w:rsidRPr="00347A88">
        <w:rPr>
          <w:rStyle w:val="SubtleEmphasis"/>
        </w:rPr>
        <w:t>) and based purely on current inputs.</w:t>
      </w:r>
    </w:p>
    <w:p w14:paraId="60F4F0EC" w14:textId="77777777" w:rsidR="003036CD" w:rsidRDefault="003036CD" w:rsidP="00AE0397">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2051"/>
        <w:gridCol w:w="2051"/>
        <w:gridCol w:w="2051"/>
        <w:gridCol w:w="1969"/>
      </w:tblGrid>
      <w:tr w:rsidR="00EB72B4" w14:paraId="47E91714" w14:textId="77777777" w:rsidTr="0005083B">
        <w:tc>
          <w:tcPr>
            <w:tcW w:w="1971" w:type="dxa"/>
            <w:shd w:val="clear" w:color="auto" w:fill="D9D9D9" w:themeFill="background1" w:themeFillShade="D9"/>
          </w:tcPr>
          <w:p w14:paraId="2FCB7A02" w14:textId="77777777" w:rsidR="00EB72B4" w:rsidRPr="00C62038" w:rsidRDefault="00EB72B4" w:rsidP="003036CD">
            <w:pPr>
              <w:rPr>
                <w:b/>
              </w:rPr>
            </w:pPr>
            <w:r w:rsidRPr="00C62038">
              <w:rPr>
                <w:b/>
              </w:rPr>
              <w:t>Input Signal 1</w:t>
            </w:r>
          </w:p>
        </w:tc>
        <w:tc>
          <w:tcPr>
            <w:tcW w:w="2080" w:type="dxa"/>
            <w:shd w:val="clear" w:color="auto" w:fill="D9D9D9" w:themeFill="background1" w:themeFillShade="D9"/>
          </w:tcPr>
          <w:p w14:paraId="2C146443" w14:textId="77777777" w:rsidR="00EB72B4" w:rsidRPr="00C62038" w:rsidRDefault="00EB72B4" w:rsidP="003036CD">
            <w:pPr>
              <w:rPr>
                <w:b/>
              </w:rPr>
            </w:pPr>
            <w:r w:rsidRPr="00C62038">
              <w:rPr>
                <w:b/>
              </w:rPr>
              <w:t>Input Signal 2</w:t>
            </w:r>
          </w:p>
        </w:tc>
        <w:tc>
          <w:tcPr>
            <w:tcW w:w="2080" w:type="dxa"/>
            <w:shd w:val="clear" w:color="auto" w:fill="D9D9D9" w:themeFill="background1" w:themeFillShade="D9"/>
          </w:tcPr>
          <w:p w14:paraId="25572766" w14:textId="77777777" w:rsidR="00EB72B4" w:rsidRPr="00C62038" w:rsidRDefault="00EB72B4" w:rsidP="003036CD">
            <w:pPr>
              <w:rPr>
                <w:b/>
              </w:rPr>
            </w:pPr>
            <w:r w:rsidRPr="00C62038">
              <w:rPr>
                <w:b/>
              </w:rPr>
              <w:t>Input Signal 3</w:t>
            </w:r>
          </w:p>
        </w:tc>
        <w:tc>
          <w:tcPr>
            <w:tcW w:w="2080" w:type="dxa"/>
            <w:shd w:val="clear" w:color="auto" w:fill="D9D9D9" w:themeFill="background1" w:themeFillShade="D9"/>
          </w:tcPr>
          <w:p w14:paraId="1B8F2B5B" w14:textId="77777777" w:rsidR="00EB72B4" w:rsidRPr="00C62038" w:rsidRDefault="00EB72B4" w:rsidP="003036CD">
            <w:pPr>
              <w:rPr>
                <w:b/>
              </w:rPr>
            </w:pPr>
            <w:r w:rsidRPr="00C62038">
              <w:rPr>
                <w:b/>
              </w:rPr>
              <w:t>Input Signal 4</w:t>
            </w:r>
          </w:p>
        </w:tc>
        <w:tc>
          <w:tcPr>
            <w:tcW w:w="1995" w:type="dxa"/>
            <w:shd w:val="clear" w:color="auto" w:fill="D9D9D9" w:themeFill="background1" w:themeFillShade="D9"/>
          </w:tcPr>
          <w:p w14:paraId="5E7EF77B" w14:textId="77777777" w:rsidR="00EB72B4" w:rsidRPr="00C62038" w:rsidRDefault="00EB72B4" w:rsidP="003036CD">
            <w:pPr>
              <w:rPr>
                <w:b/>
              </w:rPr>
            </w:pPr>
            <w:r w:rsidRPr="00C62038">
              <w:rPr>
                <w:b/>
              </w:rPr>
              <w:t>Output Signal</w:t>
            </w:r>
          </w:p>
        </w:tc>
      </w:tr>
      <w:tr w:rsidR="00EB72B4" w14:paraId="1F5F0FD1" w14:textId="77777777" w:rsidTr="0005083B">
        <w:tc>
          <w:tcPr>
            <w:tcW w:w="1971" w:type="dxa"/>
          </w:tcPr>
          <w:p w14:paraId="54273B99" w14:textId="77777777" w:rsidR="00EB72B4" w:rsidRPr="00467068" w:rsidRDefault="00467068" w:rsidP="003036CD">
            <w:pPr>
              <w:rPr>
                <w:caps/>
              </w:rPr>
            </w:pPr>
            <w:r>
              <w:t xml:space="preserve">Value </w:t>
            </w:r>
            <w:r>
              <w:rPr>
                <w:caps/>
              </w:rPr>
              <w:t>I1</w:t>
            </w:r>
          </w:p>
        </w:tc>
        <w:tc>
          <w:tcPr>
            <w:tcW w:w="2080" w:type="dxa"/>
          </w:tcPr>
          <w:p w14:paraId="0026348D" w14:textId="77777777" w:rsidR="00EB72B4" w:rsidRDefault="00467068" w:rsidP="003036CD">
            <w:r>
              <w:t>Value I2</w:t>
            </w:r>
          </w:p>
        </w:tc>
        <w:tc>
          <w:tcPr>
            <w:tcW w:w="2080" w:type="dxa"/>
          </w:tcPr>
          <w:p w14:paraId="54BAC223" w14:textId="77777777" w:rsidR="00EB72B4" w:rsidRDefault="00EB72B4" w:rsidP="003036CD"/>
        </w:tc>
        <w:tc>
          <w:tcPr>
            <w:tcW w:w="2080" w:type="dxa"/>
          </w:tcPr>
          <w:p w14:paraId="1BB6AC68" w14:textId="77777777" w:rsidR="00EB72B4" w:rsidRDefault="00EB72B4" w:rsidP="003036CD"/>
        </w:tc>
        <w:tc>
          <w:tcPr>
            <w:tcW w:w="1995" w:type="dxa"/>
          </w:tcPr>
          <w:p w14:paraId="4A00E507" w14:textId="77777777" w:rsidR="00EB72B4" w:rsidRDefault="00467068" w:rsidP="003036CD">
            <w:r>
              <w:t>Value O1</w:t>
            </w:r>
          </w:p>
        </w:tc>
      </w:tr>
      <w:tr w:rsidR="00EB72B4" w14:paraId="2DD62138" w14:textId="77777777" w:rsidTr="0005083B">
        <w:tc>
          <w:tcPr>
            <w:tcW w:w="1971" w:type="dxa"/>
          </w:tcPr>
          <w:p w14:paraId="1CEE8956" w14:textId="77777777" w:rsidR="00EB72B4" w:rsidRDefault="00EB72B4" w:rsidP="003036CD"/>
        </w:tc>
        <w:tc>
          <w:tcPr>
            <w:tcW w:w="2080" w:type="dxa"/>
          </w:tcPr>
          <w:p w14:paraId="06177BDE" w14:textId="77777777" w:rsidR="00EB72B4" w:rsidRDefault="00EB72B4" w:rsidP="003036CD"/>
        </w:tc>
        <w:tc>
          <w:tcPr>
            <w:tcW w:w="2080" w:type="dxa"/>
          </w:tcPr>
          <w:p w14:paraId="4DF79C09" w14:textId="77777777" w:rsidR="00EB72B4" w:rsidRDefault="00EB72B4" w:rsidP="003036CD"/>
        </w:tc>
        <w:tc>
          <w:tcPr>
            <w:tcW w:w="2080" w:type="dxa"/>
          </w:tcPr>
          <w:p w14:paraId="2F29DB70" w14:textId="77777777" w:rsidR="00EB72B4" w:rsidRDefault="00EB72B4" w:rsidP="003036CD"/>
        </w:tc>
        <w:tc>
          <w:tcPr>
            <w:tcW w:w="1995" w:type="dxa"/>
          </w:tcPr>
          <w:p w14:paraId="73D42D2E" w14:textId="77777777" w:rsidR="00EB72B4" w:rsidRDefault="00EB72B4" w:rsidP="0068776C">
            <w:pPr>
              <w:keepNext/>
            </w:pPr>
          </w:p>
        </w:tc>
      </w:tr>
    </w:tbl>
    <w:p w14:paraId="0AC51D37" w14:textId="77777777" w:rsidR="0068776C" w:rsidRDefault="0068776C">
      <w:pPr>
        <w:pStyle w:val="Caption"/>
      </w:pPr>
      <w:bookmarkStart w:id="128" w:name="_Toc13672020"/>
      <w:r>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13</w:t>
      </w:r>
      <w:r w:rsidR="002C1D22">
        <w:rPr>
          <w:noProof/>
        </w:rPr>
        <w:fldChar w:fldCharType="end"/>
      </w:r>
      <w:r>
        <w:t>: Sample Decision Table</w:t>
      </w:r>
      <w:bookmarkEnd w:id="128"/>
    </w:p>
    <w:p w14:paraId="46FE7F7A" w14:textId="77777777" w:rsidR="0027671B" w:rsidRDefault="00D808DC" w:rsidP="0027671B">
      <w:pPr>
        <w:pStyle w:val="Heading1"/>
      </w:pPr>
      <w:bookmarkStart w:id="129" w:name="_Ref300051457"/>
      <w:bookmarkStart w:id="130" w:name="_Ref357774543"/>
      <w:bookmarkStart w:id="131" w:name="_Toc397081459"/>
      <w:bookmarkStart w:id="132" w:name="_Toc13671970"/>
      <w:bookmarkStart w:id="133" w:name="_Ref300067887"/>
      <w:bookmarkEnd w:id="107"/>
      <w:bookmarkEnd w:id="108"/>
      <w:bookmarkEnd w:id="109"/>
      <w:r>
        <w:lastRenderedPageBreak/>
        <w:t>Feature Requirements</w:t>
      </w:r>
      <w:bookmarkEnd w:id="129"/>
      <w:bookmarkEnd w:id="130"/>
      <w:bookmarkEnd w:id="131"/>
      <w:bookmarkEnd w:id="132"/>
    </w:p>
    <w:p w14:paraId="2C6D4383" w14:textId="77777777" w:rsidR="006955B0" w:rsidRPr="00347A88" w:rsidRDefault="006955B0" w:rsidP="0005083B">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46" w:anchor="HowtousetheSpecificationTemplates-AddNewRequirement" w:history="1">
        <w:r w:rsidRPr="00DE5C04">
          <w:rPr>
            <w:rStyle w:val="SubtleEmphasis"/>
            <w:color w:val="0000FF"/>
          </w:rPr>
          <w:t>Add Ins -&gt; Add Requirement macro</w:t>
        </w:r>
      </w:hyperlink>
      <w:r w:rsidRPr="00347A88">
        <w:rPr>
          <w:rStyle w:val="SubtleEmphasis"/>
        </w:rPr>
        <w:t xml:space="preserve"> </w:t>
      </w:r>
      <w:r w:rsidR="001163FD" w:rsidRPr="00347A88">
        <w:rPr>
          <w:rStyle w:val="SubtleEmphasis"/>
        </w:rPr>
        <w:t>(select “Requirement” as type)</w:t>
      </w:r>
    </w:p>
    <w:p w14:paraId="76C3CA69" w14:textId="77777777" w:rsidR="001A72A2" w:rsidRPr="00347A88" w:rsidRDefault="001A72A2"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In general, safety requirements are not listed here. However, it is possible that later in the development process, a non-safety requirement becomes a safety requirement. In such a case it may remain on this list.</w:t>
      </w:r>
    </w:p>
    <w:p w14:paraId="50390578" w14:textId="77777777" w:rsidR="00685B00" w:rsidRPr="00347A88" w:rsidRDefault="006955B0"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47" w:history="1">
        <w:r w:rsidR="004B4C12" w:rsidRPr="00DE5C04">
          <w:rPr>
            <w:rStyle w:val="SubtleEmphasis"/>
            <w:color w:val="0000FF"/>
          </w:rPr>
          <w:t>RE Wiki</w:t>
        </w:r>
        <w:r w:rsidR="00DF32D8" w:rsidRPr="00DE5C04">
          <w:rPr>
            <w:rStyle w:val="SubtleEmphasis"/>
            <w:color w:val="0000FF"/>
          </w:rPr>
          <w:t xml:space="preserve"> – </w:t>
        </w:r>
        <w:r w:rsidRPr="00DE5C04">
          <w:rPr>
            <w:rStyle w:val="SubtleEmphasis"/>
            <w:color w:val="0000FF"/>
          </w:rPr>
          <w:t>H</w:t>
        </w:r>
        <w:r w:rsidR="004B4C12" w:rsidRPr="00DE5C04">
          <w:rPr>
            <w:rStyle w:val="SubtleEmphasis"/>
            <w:color w:val="0000FF"/>
          </w:rPr>
          <w:t>ow to write good requirements</w:t>
        </w:r>
      </w:hyperlink>
      <w:r w:rsidR="004B4C12" w:rsidRPr="00347A88">
        <w:rPr>
          <w:rStyle w:val="SubtleEmphasis"/>
        </w:rPr>
        <w:t>.</w:t>
      </w:r>
    </w:p>
    <w:p w14:paraId="3693B904" w14:textId="77777777" w:rsidR="00685B00" w:rsidRPr="00EF0135" w:rsidRDefault="00685B00" w:rsidP="00685B00">
      <w:pPr>
        <w:rPr>
          <w:i/>
        </w:rPr>
      </w:pPr>
    </w:p>
    <w:p w14:paraId="5C2DA1EC" w14:textId="77777777" w:rsidR="0027671B" w:rsidRDefault="0027671B" w:rsidP="00094F0D">
      <w:pPr>
        <w:pStyle w:val="Heading2"/>
      </w:pPr>
      <w:bookmarkStart w:id="134" w:name="_Toc397081466"/>
      <w:bookmarkStart w:id="135" w:name="_Toc13671971"/>
      <w:r w:rsidRPr="007C20FA">
        <w:t>Functional Requirements</w:t>
      </w:r>
      <w:bookmarkEnd w:id="134"/>
      <w:bookmarkEnd w:id="135"/>
    </w:p>
    <w:p w14:paraId="5DA9C1E9" w14:textId="77777777" w:rsidR="00C703C2" w:rsidRDefault="00C703C2" w:rsidP="00094F0D">
      <w:pPr>
        <w:pStyle w:val="Heading3"/>
      </w:pPr>
      <w:bookmarkStart w:id="136" w:name="_Toc13671972"/>
      <w:bookmarkEnd w:id="86"/>
      <w:bookmarkEnd w:id="133"/>
      <w:r>
        <w:t>Error Handling</w:t>
      </w:r>
      <w:bookmarkEnd w:id="136"/>
    </w:p>
    <w:p w14:paraId="5480E60E" w14:textId="77777777" w:rsidR="00AE0397" w:rsidRPr="00AE0397" w:rsidRDefault="00AE0397" w:rsidP="00AE0397">
      <w:pPr>
        <w:pStyle w:val="BodyText"/>
      </w:pPr>
    </w:p>
    <w:p w14:paraId="70067BD4" w14:textId="77777777" w:rsidR="00B44510" w:rsidRDefault="00B44510">
      <w:pPr>
        <w:pStyle w:val="Heading2"/>
      </w:pPr>
      <w:bookmarkStart w:id="137" w:name="_Toc13671973"/>
      <w:r>
        <w:t>Non</w:t>
      </w:r>
      <w:r w:rsidR="003A1067">
        <w:t>-F</w:t>
      </w:r>
      <w:r>
        <w:t>unctional Requirements</w:t>
      </w:r>
      <w:bookmarkEnd w:id="137"/>
    </w:p>
    <w:p w14:paraId="43C95E90" w14:textId="77777777" w:rsidR="00B61E09" w:rsidRDefault="00B61E09" w:rsidP="0005083B">
      <w:pPr>
        <w:shd w:val="clear" w:color="auto" w:fill="D6E3BC" w:themeFill="accent3" w:themeFillTint="66"/>
        <w:rPr>
          <w:i/>
          <w:color w:val="808080" w:themeColor="background1" w:themeShade="80"/>
        </w:rPr>
      </w:pPr>
      <w:r>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reliability (e.g. mean time between failure) or maintainability could be specified in this section.</w:t>
      </w:r>
    </w:p>
    <w:p w14:paraId="1F3D9F8B" w14:textId="77777777" w:rsidR="00B61E09" w:rsidRDefault="00B61E09" w:rsidP="00B61E09"/>
    <w:p w14:paraId="1A1E5A2F" w14:textId="77777777" w:rsidR="003E2365" w:rsidRDefault="003E2365" w:rsidP="008759BF">
      <w:pPr>
        <w:pStyle w:val="Heading3"/>
      </w:pPr>
      <w:bookmarkStart w:id="138" w:name="_Toc13671974"/>
      <w:bookmarkStart w:id="139" w:name="_Toc435447961"/>
      <w:r>
        <w:t>Safety</w:t>
      </w:r>
      <w:bookmarkEnd w:id="138"/>
    </w:p>
    <w:p w14:paraId="197689E1" w14:textId="77777777" w:rsidR="003E2365" w:rsidRDefault="003E2365"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B10115">
        <w:rPr>
          <w:rStyle w:val="SubtleEmphasis"/>
        </w:rPr>
        <w:t>Only those safety requirements, which are not related to Functional Safety (ISO26262) should go here</w:t>
      </w:r>
      <w:r>
        <w:rPr>
          <w:rStyle w:val="SubtleEmphasis"/>
        </w:rPr>
        <w:t>.</w:t>
      </w:r>
      <w:r w:rsidR="00B10115">
        <w:rPr>
          <w:rStyle w:val="SubtleEmphasis"/>
        </w:rPr>
        <w:t xml:space="preserve"> For Functional Safety refer to chapter </w:t>
      </w:r>
      <w:r w:rsidR="00771878">
        <w:rPr>
          <w:rStyle w:val="SubtleEmphasis"/>
        </w:rPr>
        <w:fldChar w:fldCharType="begin"/>
      </w:r>
      <w:r w:rsidR="00771878">
        <w:rPr>
          <w:rStyle w:val="SubtleEmphasis"/>
        </w:rPr>
        <w:instrText xml:space="preserve"> REF _Ref513649109 \w \h </w:instrText>
      </w:r>
      <w:r w:rsidR="00771878">
        <w:rPr>
          <w:rStyle w:val="SubtleEmphasis"/>
        </w:rPr>
      </w:r>
      <w:r w:rsidR="00771878">
        <w:rPr>
          <w:rStyle w:val="SubtleEmphasis"/>
        </w:rPr>
        <w:fldChar w:fldCharType="separate"/>
      </w:r>
      <w:r w:rsidR="003A39A4">
        <w:rPr>
          <w:rStyle w:val="SubtleEmphasis"/>
        </w:rPr>
        <w:t>6</w:t>
      </w:r>
      <w:r w:rsidR="00771878">
        <w:rPr>
          <w:rStyle w:val="SubtleEmphasis"/>
        </w:rPr>
        <w:fldChar w:fldCharType="end"/>
      </w:r>
      <w:r w:rsidR="00771878">
        <w:rPr>
          <w:rStyle w:val="SubtleEmphasis"/>
        </w:rPr>
        <w:t xml:space="preserve"> </w:t>
      </w:r>
      <w:r w:rsidR="00FC390D">
        <w:rPr>
          <w:rStyle w:val="SubtleEmphasis"/>
        </w:rPr>
        <w:t>“</w:t>
      </w:r>
      <w:r w:rsidR="00771878">
        <w:rPr>
          <w:rStyle w:val="SubtleEmphasis"/>
        </w:rPr>
        <w:fldChar w:fldCharType="begin"/>
      </w:r>
      <w:r w:rsidR="00771878">
        <w:rPr>
          <w:rStyle w:val="SubtleEmphasis"/>
        </w:rPr>
        <w:instrText xml:space="preserve"> REF _Ref513649114 \h  \* MERGEFORMAT </w:instrText>
      </w:r>
      <w:r w:rsidR="00771878">
        <w:rPr>
          <w:rStyle w:val="SubtleEmphasis"/>
        </w:rPr>
      </w:r>
      <w:r w:rsidR="00771878">
        <w:rPr>
          <w:rStyle w:val="SubtleEmphasis"/>
        </w:rPr>
        <w:fldChar w:fldCharType="separate"/>
      </w:r>
      <w:r w:rsidR="003A39A4" w:rsidRPr="003A39A4">
        <w:rPr>
          <w:rStyle w:val="SubtleEmphasis"/>
        </w:rPr>
        <w:t>Functional Safety</w:t>
      </w:r>
      <w:r w:rsidR="00771878">
        <w:rPr>
          <w:rStyle w:val="SubtleEmphasis"/>
        </w:rPr>
        <w:fldChar w:fldCharType="end"/>
      </w:r>
      <w:r w:rsidR="00FC390D">
        <w:rPr>
          <w:rStyle w:val="SubtleEmphasis"/>
        </w:rPr>
        <w:t>”</w:t>
      </w:r>
      <w:r w:rsidR="00B10115">
        <w:rPr>
          <w:rStyle w:val="SubtleEmphasis"/>
        </w:rPr>
        <w:t>.</w:t>
      </w:r>
    </w:p>
    <w:p w14:paraId="7394372E" w14:textId="77777777" w:rsidR="003E2365" w:rsidRPr="003E2365" w:rsidRDefault="003E2365" w:rsidP="003E2365"/>
    <w:p w14:paraId="1815D3A1" w14:textId="77777777" w:rsidR="008759BF" w:rsidRPr="00CE5AA2" w:rsidRDefault="008759BF" w:rsidP="008759BF">
      <w:pPr>
        <w:pStyle w:val="Heading3"/>
        <w:rPr>
          <w:highlight w:val="yellow"/>
        </w:rPr>
      </w:pPr>
      <w:bookmarkStart w:id="140" w:name="_Toc13671975"/>
      <w:r w:rsidRPr="00CE5AA2">
        <w:rPr>
          <w:highlight w:val="yellow"/>
        </w:rPr>
        <w:t>Security</w:t>
      </w:r>
      <w:bookmarkEnd w:id="139"/>
      <w:bookmarkEnd w:id="140"/>
    </w:p>
    <w:p w14:paraId="18647AF7" w14:textId="62BA8493" w:rsidR="00C21EC7" w:rsidRDefault="00F81375" w:rsidP="00F81375">
      <w:pPr>
        <w:pStyle w:val="Heading4"/>
        <w:rPr>
          <w:lang w:eastAsia="zh-CN"/>
        </w:rPr>
      </w:pPr>
      <w:r>
        <w:rPr>
          <w:rFonts w:hint="eastAsia"/>
          <w:lang w:eastAsia="zh-CN"/>
        </w:rPr>
        <w:t>接口信息加密</w:t>
      </w:r>
    </w:p>
    <w:p w14:paraId="287CEBCC" w14:textId="52F42243" w:rsidR="00F81375" w:rsidRPr="00F81375" w:rsidRDefault="00F81375" w:rsidP="00F81375">
      <w:pPr>
        <w:rPr>
          <w:lang w:eastAsia="zh-CN"/>
        </w:rPr>
      </w:pPr>
      <w:r>
        <w:rPr>
          <w:rFonts w:hint="eastAsia"/>
          <w:lang w:eastAsia="zh-CN"/>
        </w:rPr>
        <w:t>车端与云端传输带有</w:t>
      </w:r>
      <w:r>
        <w:rPr>
          <w:rFonts w:hint="eastAsia"/>
          <w:lang w:eastAsia="zh-CN"/>
        </w:rPr>
        <w:t>V</w:t>
      </w:r>
      <w:r>
        <w:rPr>
          <w:lang w:eastAsia="zh-CN"/>
        </w:rPr>
        <w:t>IN</w:t>
      </w:r>
      <w:r>
        <w:rPr>
          <w:rFonts w:hint="eastAsia"/>
          <w:lang w:eastAsia="zh-CN"/>
        </w:rPr>
        <w:t>号的接口消息时，需要进行加密处理，加密方式采用</w:t>
      </w:r>
      <w:r>
        <w:rPr>
          <w:rFonts w:hint="eastAsia"/>
          <w:lang w:eastAsia="zh-CN"/>
        </w:rPr>
        <w:t>T</w:t>
      </w:r>
      <w:r>
        <w:rPr>
          <w:lang w:eastAsia="zh-CN"/>
        </w:rPr>
        <w:t>BD;</w:t>
      </w:r>
    </w:p>
    <w:p w14:paraId="5DDDB1FA" w14:textId="7AD34ECF" w:rsidR="00F81375" w:rsidRDefault="00F81375" w:rsidP="00AE0397">
      <w:pPr>
        <w:pStyle w:val="BodyText"/>
        <w:rPr>
          <w:lang w:eastAsia="zh-CN"/>
        </w:rPr>
      </w:pPr>
    </w:p>
    <w:p w14:paraId="17835FAD" w14:textId="6E0ACA5C" w:rsidR="00F81375" w:rsidRDefault="00F81375" w:rsidP="00F81375">
      <w:pPr>
        <w:pStyle w:val="Heading4"/>
        <w:rPr>
          <w:lang w:eastAsia="zh-CN"/>
        </w:rPr>
      </w:pPr>
      <w:r>
        <w:rPr>
          <w:rFonts w:hint="eastAsia"/>
          <w:lang w:eastAsia="zh-CN"/>
        </w:rPr>
        <w:t>视频传输加密</w:t>
      </w:r>
    </w:p>
    <w:p w14:paraId="2F022209" w14:textId="6BA68875" w:rsidR="00F81375" w:rsidRDefault="00F81375" w:rsidP="00F81375">
      <w:pPr>
        <w:rPr>
          <w:lang w:eastAsia="zh-CN"/>
        </w:rPr>
      </w:pPr>
      <w:r>
        <w:rPr>
          <w:rFonts w:hint="eastAsia"/>
          <w:lang w:eastAsia="zh-CN"/>
        </w:rPr>
        <w:t>上传视频至云端时，需要进行加密传输，加密方式采用</w:t>
      </w:r>
      <w:r>
        <w:rPr>
          <w:rFonts w:hint="eastAsia"/>
          <w:lang w:eastAsia="zh-CN"/>
        </w:rPr>
        <w:t>T</w:t>
      </w:r>
      <w:r>
        <w:rPr>
          <w:lang w:eastAsia="zh-CN"/>
        </w:rPr>
        <w:t>BD</w:t>
      </w:r>
      <w:r>
        <w:rPr>
          <w:rFonts w:hint="eastAsia"/>
          <w:lang w:eastAsia="zh-CN"/>
        </w:rPr>
        <w:t>；</w:t>
      </w:r>
    </w:p>
    <w:p w14:paraId="6ECDDD13" w14:textId="31905A79" w:rsidR="00F81375" w:rsidRPr="00F81375" w:rsidRDefault="00F81375" w:rsidP="00F81375">
      <w:pPr>
        <w:rPr>
          <w:lang w:eastAsia="zh-CN"/>
        </w:rPr>
      </w:pPr>
      <w:r>
        <w:rPr>
          <w:rFonts w:hint="eastAsia"/>
          <w:lang w:eastAsia="zh-CN"/>
        </w:rPr>
        <w:t>云端与车端进行视频传输时，视频数据需要进行加密传输，加密方式采用</w:t>
      </w:r>
      <w:r>
        <w:rPr>
          <w:rFonts w:hint="eastAsia"/>
          <w:lang w:eastAsia="zh-CN"/>
        </w:rPr>
        <w:t>T</w:t>
      </w:r>
      <w:r>
        <w:rPr>
          <w:lang w:eastAsia="zh-CN"/>
        </w:rPr>
        <w:t>BD</w:t>
      </w:r>
      <w:r>
        <w:rPr>
          <w:rFonts w:hint="eastAsia"/>
          <w:lang w:eastAsia="zh-CN"/>
        </w:rPr>
        <w:t>；</w:t>
      </w:r>
    </w:p>
    <w:p w14:paraId="61CE2767" w14:textId="77777777" w:rsidR="00B61E09" w:rsidRDefault="00B61E09" w:rsidP="00B61E09">
      <w:pPr>
        <w:pStyle w:val="Heading3"/>
      </w:pPr>
      <w:bookmarkStart w:id="141" w:name="_Toc435447962"/>
      <w:bookmarkStart w:id="142" w:name="_Toc13671976"/>
      <w:r>
        <w:t>Reliability</w:t>
      </w:r>
      <w:bookmarkEnd w:id="141"/>
      <w:bookmarkEnd w:id="142"/>
    </w:p>
    <w:p w14:paraId="3CCA73CF" w14:textId="77777777" w:rsidR="00B61E09" w:rsidRPr="00C21EC7" w:rsidRDefault="00B61E09" w:rsidP="00AE0397">
      <w:pPr>
        <w:pStyle w:val="BodyText"/>
      </w:pPr>
    </w:p>
    <w:p w14:paraId="3DC99A6D" w14:textId="77777777" w:rsidR="008759BF" w:rsidRDefault="008759BF" w:rsidP="008759BF">
      <w:pPr>
        <w:pStyle w:val="Heading2"/>
      </w:pPr>
      <w:bookmarkStart w:id="143" w:name="_Toc13671977"/>
      <w:r>
        <w:t>HMI Requirements</w:t>
      </w:r>
      <w:bookmarkEnd w:id="143"/>
    </w:p>
    <w:p w14:paraId="7A361359" w14:textId="77777777" w:rsidR="004D7DC4" w:rsidRDefault="00C21EC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Requirements in this section </w:t>
      </w:r>
      <w:r>
        <w:rPr>
          <w:rStyle w:val="SubtleEmphasis"/>
        </w:rPr>
        <w:t xml:space="preserve">could </w:t>
      </w:r>
      <w:r w:rsidR="004D7DC4">
        <w:rPr>
          <w:rStyle w:val="SubtleEmphasis"/>
        </w:rPr>
        <w:t>specify details of e.g. the icons, the GUI or the sounds.</w:t>
      </w:r>
    </w:p>
    <w:p w14:paraId="07912FAD" w14:textId="06B4F104" w:rsidR="00AA664E" w:rsidRPr="00AA664E" w:rsidRDefault="00AA664E" w:rsidP="00AE0397">
      <w:pPr>
        <w:pStyle w:val="BodyText"/>
      </w:pPr>
    </w:p>
    <w:p w14:paraId="67DEBA84" w14:textId="77777777" w:rsidR="008759BF" w:rsidRDefault="008759BF" w:rsidP="008759BF">
      <w:pPr>
        <w:pStyle w:val="Heading2"/>
      </w:pPr>
      <w:bookmarkStart w:id="144" w:name="_Toc435447963"/>
      <w:bookmarkStart w:id="145" w:name="_Toc13671978"/>
      <w:r>
        <w:t>Other Requirements</w:t>
      </w:r>
      <w:bookmarkEnd w:id="144"/>
      <w:bookmarkEnd w:id="145"/>
    </w:p>
    <w:p w14:paraId="66A63C68" w14:textId="77777777" w:rsidR="001A180F" w:rsidRPr="001A180F" w:rsidRDefault="001A180F" w:rsidP="001A180F"/>
    <w:p w14:paraId="1268558C" w14:textId="77777777" w:rsidR="001A180F" w:rsidRPr="00C425CE" w:rsidRDefault="001A180F" w:rsidP="008759BF">
      <w:pPr>
        <w:pStyle w:val="Heading3"/>
        <w:rPr>
          <w:highlight w:val="yellow"/>
        </w:rPr>
      </w:pPr>
      <w:bookmarkStart w:id="146" w:name="_Toc13671979"/>
      <w:bookmarkStart w:id="147" w:name="_Toc435447964"/>
      <w:r w:rsidRPr="00C425CE">
        <w:rPr>
          <w:highlight w:val="yellow"/>
        </w:rPr>
        <w:t>Design Requirements</w:t>
      </w:r>
      <w:bookmarkEnd w:id="146"/>
    </w:p>
    <w:p w14:paraId="47A6A7B0" w14:textId="77777777" w:rsidR="001A180F" w:rsidRDefault="001A180F" w:rsidP="0005083B">
      <w:pPr>
        <w:shd w:val="clear" w:color="auto" w:fill="D6E3BC" w:themeFill="accent3" w:themeFillTint="66"/>
        <w:rPr>
          <w:rStyle w:val="SubtleEmphasis"/>
        </w:rPr>
      </w:pPr>
      <w:r>
        <w:rPr>
          <w:b/>
          <w:i/>
          <w:color w:val="808080" w:themeColor="background1" w:themeShade="80"/>
        </w:rPr>
        <w:t>#Hint:</w:t>
      </w:r>
      <w:r>
        <w:rPr>
          <w:i/>
          <w:color w:val="808080" w:themeColor="background1" w:themeShade="80"/>
        </w:rPr>
        <w:t xml:space="preserve"> Requirements of a Logical Function should be typically agnostic of their SW/HW implementation</w:t>
      </w:r>
      <w:r>
        <w:rPr>
          <w:rStyle w:val="SubtleEmphasis"/>
        </w:rPr>
        <w:t>. If for specific reasons the function owner needs to define explicitly design constraints</w:t>
      </w:r>
      <w:r w:rsidR="001B20C5">
        <w:rPr>
          <w:rStyle w:val="SubtleEmphasis"/>
        </w:rPr>
        <w:t xml:space="preserve"> on the solution</w:t>
      </w:r>
      <w:r>
        <w:rPr>
          <w:rStyle w:val="SubtleEmphasis"/>
        </w:rPr>
        <w:t>, it can be done in this chapter.</w:t>
      </w:r>
    </w:p>
    <w:p w14:paraId="5F7BDDE2" w14:textId="685EF370" w:rsidR="001A180F" w:rsidRDefault="00626A98" w:rsidP="00626A98">
      <w:pPr>
        <w:pStyle w:val="Heading4"/>
        <w:rPr>
          <w:lang w:eastAsia="zh-CN"/>
        </w:rPr>
      </w:pPr>
      <w:r>
        <w:rPr>
          <w:rFonts w:hint="eastAsia"/>
          <w:lang w:eastAsia="zh-CN"/>
        </w:rPr>
        <w:lastRenderedPageBreak/>
        <w:t>动画视频要求</w:t>
      </w:r>
    </w:p>
    <w:p w14:paraId="1DAE0195" w14:textId="004050EB" w:rsidR="00626A98" w:rsidRPr="00626A98" w:rsidRDefault="00626A98" w:rsidP="00626A98">
      <w:pPr>
        <w:pStyle w:val="Heading5"/>
        <w:rPr>
          <w:rFonts w:cs="Times New Roman"/>
          <w:iCs w:val="0"/>
          <w:kern w:val="0"/>
          <w:sz w:val="20"/>
          <w:szCs w:val="20"/>
          <w:lang w:val="en-GB" w:eastAsia="zh-CN"/>
        </w:rPr>
      </w:pPr>
      <w:r>
        <w:rPr>
          <w:rFonts w:hint="eastAsia"/>
          <w:lang w:eastAsia="zh-CN"/>
        </w:rPr>
        <w:t>上传要求</w:t>
      </w:r>
    </w:p>
    <w:p w14:paraId="7572988C" w14:textId="4DF71347" w:rsidR="00626A98" w:rsidRDefault="00626A98" w:rsidP="00626A98">
      <w:pPr>
        <w:pStyle w:val="BodyText"/>
        <w:rPr>
          <w:lang w:eastAsia="zh-CN"/>
        </w:rPr>
      </w:pPr>
      <w:r>
        <w:rPr>
          <w:rFonts w:hint="eastAsia"/>
          <w:lang w:eastAsia="zh-CN"/>
        </w:rPr>
        <w:t>每次上传的动画均以整套为单位上传，</w:t>
      </w:r>
      <w:r>
        <w:rPr>
          <w:lang w:eastAsia="zh-CN"/>
        </w:rPr>
        <w:t>CDX707</w:t>
      </w:r>
      <w:r>
        <w:rPr>
          <w:rFonts w:hint="eastAsia"/>
          <w:lang w:eastAsia="zh-CN"/>
        </w:rPr>
        <w:t>项目一套动画包含“</w:t>
      </w:r>
      <w:r w:rsidRPr="00605D76">
        <w:rPr>
          <w:rFonts w:hint="eastAsia"/>
          <w:lang w:eastAsia="zh-CN"/>
        </w:rPr>
        <w:t>Welcome</w:t>
      </w:r>
      <w:r w:rsidRPr="00605D76">
        <w:rPr>
          <w:lang w:eastAsia="zh-CN"/>
        </w:rPr>
        <w:t xml:space="preserve"> </w:t>
      </w:r>
      <w:r w:rsidRPr="00605D76">
        <w:rPr>
          <w:rFonts w:hint="eastAsia"/>
          <w:lang w:eastAsia="zh-CN"/>
        </w:rPr>
        <w:t>Door</w:t>
      </w:r>
      <w:r w:rsidRPr="00605D76">
        <w:rPr>
          <w:lang w:eastAsia="zh-CN"/>
        </w:rPr>
        <w:t xml:space="preserve"> </w:t>
      </w:r>
      <w:r w:rsidRPr="00605D76">
        <w:rPr>
          <w:rFonts w:hint="eastAsia"/>
          <w:lang w:eastAsia="zh-CN"/>
        </w:rPr>
        <w:t>Open</w:t>
      </w:r>
      <w:r w:rsidRPr="00605D76">
        <w:rPr>
          <w:lang w:eastAsia="zh-CN"/>
        </w:rPr>
        <w:t xml:space="preserve"> </w:t>
      </w:r>
      <w:r w:rsidRPr="00605D76">
        <w:rPr>
          <w:rFonts w:hint="eastAsia"/>
          <w:lang w:eastAsia="zh-CN"/>
        </w:rPr>
        <w:t>Animation</w:t>
      </w:r>
      <w:r>
        <w:rPr>
          <w:rFonts w:hint="eastAsia"/>
          <w:lang w:eastAsia="zh-CN"/>
        </w:rPr>
        <w:t>、</w:t>
      </w:r>
      <w:r w:rsidRPr="00605D76">
        <w:rPr>
          <w:rFonts w:hint="eastAsia"/>
          <w:lang w:eastAsia="zh-CN"/>
        </w:rPr>
        <w:t>Welcome</w:t>
      </w:r>
      <w:r w:rsidRPr="00605D76">
        <w:rPr>
          <w:lang w:eastAsia="zh-CN"/>
        </w:rPr>
        <w:t xml:space="preserve">  </w:t>
      </w:r>
      <w:r w:rsidRPr="00605D76">
        <w:rPr>
          <w:rFonts w:hint="eastAsia"/>
          <w:lang w:eastAsia="zh-CN"/>
        </w:rPr>
        <w:t>Animation</w:t>
      </w:r>
      <w:r>
        <w:rPr>
          <w:rFonts w:hint="eastAsia"/>
          <w:lang w:eastAsia="zh-CN"/>
        </w:rPr>
        <w:t>、</w:t>
      </w:r>
      <w:r w:rsidRPr="00626A98">
        <w:rPr>
          <w:rFonts w:hint="eastAsia"/>
          <w:lang w:eastAsia="zh-CN"/>
        </w:rPr>
        <w:t>Farewell</w:t>
      </w:r>
      <w:r w:rsidRPr="00626A98">
        <w:rPr>
          <w:lang w:eastAsia="zh-CN"/>
        </w:rPr>
        <w:t xml:space="preserve"> </w:t>
      </w:r>
      <w:r w:rsidRPr="00626A98">
        <w:rPr>
          <w:rFonts w:hint="eastAsia"/>
          <w:lang w:eastAsia="zh-CN"/>
        </w:rPr>
        <w:t>Door</w:t>
      </w:r>
      <w:r w:rsidRPr="00626A98">
        <w:rPr>
          <w:lang w:eastAsia="zh-CN"/>
        </w:rPr>
        <w:t xml:space="preserve"> </w:t>
      </w:r>
      <w:r w:rsidRPr="00626A98">
        <w:rPr>
          <w:rFonts w:hint="eastAsia"/>
          <w:lang w:eastAsia="zh-CN"/>
        </w:rPr>
        <w:t>Open</w:t>
      </w:r>
      <w:r w:rsidRPr="00626A98">
        <w:rPr>
          <w:lang w:eastAsia="zh-CN"/>
        </w:rPr>
        <w:t xml:space="preserve"> </w:t>
      </w:r>
      <w:r w:rsidRPr="00626A98">
        <w:rPr>
          <w:rFonts w:hint="eastAsia"/>
          <w:lang w:eastAsia="zh-CN"/>
        </w:rPr>
        <w:t>Animation</w:t>
      </w:r>
      <w:r>
        <w:rPr>
          <w:rFonts w:hint="eastAsia"/>
          <w:lang w:eastAsia="zh-CN"/>
        </w:rPr>
        <w:t>、</w:t>
      </w:r>
      <w:r w:rsidRPr="00626A98">
        <w:rPr>
          <w:rFonts w:hint="eastAsia"/>
          <w:lang w:eastAsia="zh-CN"/>
        </w:rPr>
        <w:t>Farewell</w:t>
      </w:r>
      <w:r w:rsidRPr="00626A98">
        <w:rPr>
          <w:lang w:eastAsia="zh-CN"/>
        </w:rPr>
        <w:t xml:space="preserve">  </w:t>
      </w:r>
      <w:r w:rsidRPr="00626A98">
        <w:rPr>
          <w:rFonts w:hint="eastAsia"/>
          <w:lang w:eastAsia="zh-CN"/>
        </w:rPr>
        <w:t>Animation</w:t>
      </w:r>
      <w:r>
        <w:rPr>
          <w:rFonts w:hint="eastAsia"/>
          <w:lang w:eastAsia="zh-CN"/>
        </w:rPr>
        <w:t>”四部分；</w:t>
      </w:r>
    </w:p>
    <w:p w14:paraId="1AAB7CA6" w14:textId="3FD9B30A" w:rsidR="00626A98" w:rsidRDefault="00626A98" w:rsidP="00626A98">
      <w:pPr>
        <w:pStyle w:val="BodyText"/>
        <w:rPr>
          <w:lang w:eastAsia="zh-CN"/>
        </w:rPr>
      </w:pPr>
    </w:p>
    <w:p w14:paraId="1DB64C18" w14:textId="61DA93DF" w:rsidR="00626A98" w:rsidRDefault="00626A98" w:rsidP="00626A98">
      <w:pPr>
        <w:pStyle w:val="Heading5"/>
        <w:rPr>
          <w:lang w:eastAsia="zh-CN"/>
        </w:rPr>
      </w:pPr>
      <w:r>
        <w:rPr>
          <w:rFonts w:hint="eastAsia"/>
          <w:lang w:eastAsia="zh-CN"/>
        </w:rPr>
        <w:t>动画格式要求</w:t>
      </w:r>
    </w:p>
    <w:p w14:paraId="1967B6A5" w14:textId="1E5CF565" w:rsidR="00626A98" w:rsidRDefault="00626A98" w:rsidP="00626A98">
      <w:pPr>
        <w:rPr>
          <w:lang w:eastAsia="zh-CN"/>
        </w:rPr>
      </w:pPr>
      <w:r>
        <w:rPr>
          <w:rFonts w:hint="eastAsia"/>
          <w:lang w:eastAsia="zh-CN"/>
        </w:rPr>
        <w:t>动画格式只能采用如下格式：</w:t>
      </w:r>
      <w:r>
        <w:rPr>
          <w:rFonts w:hint="eastAsia"/>
          <w:lang w:eastAsia="zh-CN"/>
        </w:rPr>
        <w:t>T</w:t>
      </w:r>
      <w:r>
        <w:rPr>
          <w:lang w:eastAsia="zh-CN"/>
        </w:rPr>
        <w:t>BD</w:t>
      </w:r>
      <w:r>
        <w:rPr>
          <w:rFonts w:hint="eastAsia"/>
          <w:lang w:eastAsia="zh-CN"/>
        </w:rPr>
        <w:t>，上传非此范围内的视频文件至云端时会报错；</w:t>
      </w:r>
    </w:p>
    <w:p w14:paraId="6F3EE673" w14:textId="5B1BC3E9" w:rsidR="00626A98" w:rsidRDefault="00626A98" w:rsidP="00626A98">
      <w:pPr>
        <w:rPr>
          <w:lang w:eastAsia="zh-CN"/>
        </w:rPr>
      </w:pPr>
    </w:p>
    <w:p w14:paraId="46EAC9B1" w14:textId="1D01ABBB" w:rsidR="00626A98" w:rsidRDefault="00626A98" w:rsidP="00626A98">
      <w:pPr>
        <w:pStyle w:val="Heading5"/>
        <w:rPr>
          <w:lang w:eastAsia="zh-CN"/>
        </w:rPr>
      </w:pPr>
      <w:r>
        <w:rPr>
          <w:rFonts w:hint="eastAsia"/>
          <w:lang w:eastAsia="zh-CN"/>
        </w:rPr>
        <w:t>动画大小要求</w:t>
      </w:r>
    </w:p>
    <w:p w14:paraId="38486B0F" w14:textId="246F3C0C" w:rsidR="00626A98" w:rsidRDefault="00626A98" w:rsidP="00626A98">
      <w:pPr>
        <w:rPr>
          <w:lang w:eastAsia="zh-CN"/>
        </w:rPr>
      </w:pPr>
      <w:r>
        <w:rPr>
          <w:rFonts w:hint="eastAsia"/>
          <w:lang w:eastAsia="zh-CN"/>
        </w:rPr>
        <w:t>动画大小需要小于</w:t>
      </w:r>
      <w:r>
        <w:rPr>
          <w:lang w:eastAsia="zh-CN"/>
        </w:rPr>
        <w:t>TBD M</w:t>
      </w:r>
      <w:r>
        <w:rPr>
          <w:rFonts w:hint="eastAsia"/>
          <w:lang w:eastAsia="zh-CN"/>
        </w:rPr>
        <w:t>，上传大小的视频文件至云端时会报错；</w:t>
      </w:r>
    </w:p>
    <w:p w14:paraId="5A5F5BCB" w14:textId="175166DF" w:rsidR="00115063" w:rsidRDefault="00115063" w:rsidP="00626A98">
      <w:pPr>
        <w:rPr>
          <w:lang w:eastAsia="zh-CN"/>
        </w:rPr>
      </w:pPr>
    </w:p>
    <w:p w14:paraId="28E4309C" w14:textId="226899FB" w:rsidR="00115063" w:rsidRDefault="00115063" w:rsidP="00115063">
      <w:pPr>
        <w:pStyle w:val="Heading5"/>
        <w:rPr>
          <w:lang w:eastAsia="zh-CN"/>
        </w:rPr>
      </w:pPr>
      <w:r>
        <w:rPr>
          <w:rFonts w:hint="eastAsia"/>
          <w:lang w:eastAsia="zh-CN"/>
        </w:rPr>
        <w:t>命名规则</w:t>
      </w:r>
    </w:p>
    <w:p w14:paraId="53379E7B" w14:textId="318EB78F" w:rsidR="00626A98" w:rsidRDefault="00115063" w:rsidP="00626A98">
      <w:pPr>
        <w:rPr>
          <w:lang w:eastAsia="zh-CN"/>
        </w:rPr>
      </w:pPr>
      <w:r>
        <w:rPr>
          <w:rFonts w:hint="eastAsia"/>
          <w:lang w:eastAsia="zh-CN"/>
        </w:rPr>
        <w:t>动画视频需要按照福特统一的动画视频命名规则。同一套动画中，各视频的命名具备关联性，便于分类。</w:t>
      </w:r>
    </w:p>
    <w:p w14:paraId="4B24AD35" w14:textId="5915B64D" w:rsidR="00115063" w:rsidRDefault="00115063" w:rsidP="00626A98">
      <w:pPr>
        <w:rPr>
          <w:lang w:eastAsia="zh-CN"/>
        </w:rPr>
      </w:pPr>
    </w:p>
    <w:p w14:paraId="30FF7EF7" w14:textId="1FB901D0" w:rsidR="00115063" w:rsidRDefault="00115063" w:rsidP="00115063">
      <w:pPr>
        <w:pStyle w:val="Heading4"/>
        <w:rPr>
          <w:lang w:eastAsia="zh-CN"/>
        </w:rPr>
      </w:pPr>
      <w:r>
        <w:rPr>
          <w:rFonts w:hint="eastAsia"/>
          <w:lang w:eastAsia="zh-CN"/>
        </w:rPr>
        <w:t>信息收集需求</w:t>
      </w:r>
    </w:p>
    <w:p w14:paraId="17875D4F" w14:textId="3F1363E2" w:rsidR="00115063" w:rsidRDefault="00115063" w:rsidP="00115063">
      <w:pPr>
        <w:rPr>
          <w:lang w:eastAsia="zh-CN"/>
        </w:rPr>
      </w:pPr>
    </w:p>
    <w:p w14:paraId="65EBBA2E" w14:textId="714823BE" w:rsidR="00115063" w:rsidRPr="00115063" w:rsidRDefault="00115063" w:rsidP="00115063">
      <w:pPr>
        <w:pStyle w:val="Heading4"/>
        <w:rPr>
          <w:lang w:eastAsia="zh-CN"/>
        </w:rPr>
      </w:pPr>
      <w:r>
        <w:rPr>
          <w:rFonts w:hint="eastAsia"/>
          <w:lang w:eastAsia="zh-CN"/>
        </w:rPr>
        <w:t>下载成功车辆信息统计</w:t>
      </w:r>
    </w:p>
    <w:p w14:paraId="59E6D77A" w14:textId="3F802F7B" w:rsidR="00115063" w:rsidRPr="00115063" w:rsidRDefault="00C324FC" w:rsidP="00C324FC">
      <w:pPr>
        <w:pStyle w:val="Heading5"/>
        <w:rPr>
          <w:lang w:eastAsia="zh-CN"/>
        </w:rPr>
      </w:pPr>
      <w:r>
        <w:rPr>
          <w:rFonts w:hint="eastAsia"/>
          <w:lang w:eastAsia="zh-CN"/>
        </w:rPr>
        <w:t>下载成功信息统计</w:t>
      </w:r>
    </w:p>
    <w:p w14:paraId="68A06D8C" w14:textId="546B5833" w:rsidR="00C324FC" w:rsidRDefault="00C324FC" w:rsidP="00626A98">
      <w:pPr>
        <w:rPr>
          <w:lang w:eastAsia="zh-CN"/>
        </w:rPr>
      </w:pPr>
      <w:r>
        <w:rPr>
          <w:rFonts w:hint="eastAsia"/>
          <w:lang w:eastAsia="zh-CN"/>
        </w:rPr>
        <w:t>场景添加并激活之后，目标车辆中已下载完成和未下载完成的数据可以在云端进行查询；便于锁定车辆后续进行问题分析；</w:t>
      </w:r>
    </w:p>
    <w:p w14:paraId="40D8B79A" w14:textId="276F030C" w:rsidR="00C324FC" w:rsidRDefault="00C324FC" w:rsidP="00C324FC">
      <w:pPr>
        <w:pStyle w:val="Heading5"/>
        <w:rPr>
          <w:lang w:eastAsia="zh-CN"/>
        </w:rPr>
      </w:pPr>
      <w:r>
        <w:rPr>
          <w:rFonts w:hint="eastAsia"/>
          <w:lang w:eastAsia="zh-CN"/>
        </w:rPr>
        <w:t>删除成功车辆信息统计</w:t>
      </w:r>
    </w:p>
    <w:p w14:paraId="68D4B195" w14:textId="21C750C0" w:rsidR="00C324FC" w:rsidRDefault="00C324FC" w:rsidP="00C324FC">
      <w:pPr>
        <w:rPr>
          <w:lang w:eastAsia="zh-CN"/>
        </w:rPr>
      </w:pPr>
      <w:r>
        <w:rPr>
          <w:rFonts w:hint="eastAsia"/>
          <w:lang w:eastAsia="zh-CN"/>
        </w:rPr>
        <w:t>场景删除之后，通过车端返回的“已完成删除”消息，统计已成功删除和未成功车辆的信息；便于锁定车辆后续进行手动删除；</w:t>
      </w:r>
    </w:p>
    <w:p w14:paraId="76719E81" w14:textId="6C7A4D7F" w:rsidR="005E1FD2" w:rsidRDefault="005E1FD2" w:rsidP="00C324FC">
      <w:pPr>
        <w:rPr>
          <w:lang w:eastAsia="zh-CN"/>
        </w:rPr>
      </w:pPr>
    </w:p>
    <w:p w14:paraId="2C87E1F3" w14:textId="26CF4E20" w:rsidR="005E1FD2" w:rsidRPr="00115063" w:rsidRDefault="005E1FD2" w:rsidP="005E1FD2">
      <w:pPr>
        <w:pStyle w:val="Heading4"/>
        <w:rPr>
          <w:lang w:eastAsia="zh-CN"/>
        </w:rPr>
      </w:pPr>
      <w:r>
        <w:rPr>
          <w:rFonts w:hint="eastAsia"/>
          <w:lang w:eastAsia="zh-CN"/>
        </w:rPr>
        <w:t>动画播放要求</w:t>
      </w:r>
    </w:p>
    <w:p w14:paraId="73F3FD4B" w14:textId="3FBC659F" w:rsidR="005E1FD2" w:rsidRPr="00115063" w:rsidRDefault="005E1FD2" w:rsidP="005E1FD2">
      <w:pPr>
        <w:pStyle w:val="Heading5"/>
        <w:rPr>
          <w:lang w:eastAsia="zh-CN"/>
        </w:rPr>
      </w:pPr>
      <w:r>
        <w:rPr>
          <w:rFonts w:hint="eastAsia"/>
          <w:lang w:eastAsia="zh-CN"/>
        </w:rPr>
        <w:t>新动画播放</w:t>
      </w:r>
      <w:r w:rsidR="00152A91">
        <w:rPr>
          <w:rFonts w:hint="eastAsia"/>
          <w:lang w:eastAsia="zh-CN"/>
        </w:rPr>
        <w:t>策略</w:t>
      </w:r>
    </w:p>
    <w:p w14:paraId="7249142A" w14:textId="75A930E9" w:rsidR="005E1FD2" w:rsidRDefault="00D425F4" w:rsidP="005E1FD2">
      <w:pPr>
        <w:rPr>
          <w:lang w:eastAsia="zh-CN"/>
        </w:rPr>
      </w:pPr>
      <w:r>
        <w:rPr>
          <w:rFonts w:hint="eastAsia"/>
          <w:lang w:eastAsia="zh-CN"/>
        </w:rPr>
        <w:t>（</w:t>
      </w:r>
      <w:r>
        <w:rPr>
          <w:rFonts w:hint="eastAsia"/>
          <w:lang w:eastAsia="zh-CN"/>
        </w:rPr>
        <w:t>1</w:t>
      </w:r>
      <w:r>
        <w:rPr>
          <w:rFonts w:hint="eastAsia"/>
          <w:lang w:eastAsia="zh-CN"/>
        </w:rPr>
        <w:t>）</w:t>
      </w:r>
      <w:r w:rsidR="005E1FD2">
        <w:rPr>
          <w:rFonts w:hint="eastAsia"/>
          <w:lang w:eastAsia="zh-CN"/>
        </w:rPr>
        <w:t>动画视频下载完成后，当前点火循环内不执行新动画播放，离车时仍然播放之前的</w:t>
      </w:r>
      <w:r w:rsidR="005E1FD2">
        <w:rPr>
          <w:rFonts w:hint="eastAsia"/>
          <w:lang w:eastAsia="zh-CN"/>
        </w:rPr>
        <w:t>f</w:t>
      </w:r>
      <w:r w:rsidR="005E1FD2">
        <w:rPr>
          <w:lang w:eastAsia="zh-CN"/>
        </w:rPr>
        <w:t>arewell</w:t>
      </w:r>
      <w:r w:rsidR="005E1FD2">
        <w:rPr>
          <w:rFonts w:hint="eastAsia"/>
          <w:lang w:eastAsia="zh-CN"/>
        </w:rPr>
        <w:t>动画；建议在用户触发离车时将动画选取路径切换为新的动画路径，避免</w:t>
      </w:r>
      <w:r>
        <w:rPr>
          <w:rFonts w:hint="eastAsia"/>
          <w:lang w:eastAsia="zh-CN"/>
        </w:rPr>
        <w:t>用户下次开门时无法播放新的开门动画；</w:t>
      </w:r>
    </w:p>
    <w:p w14:paraId="76C63F1F" w14:textId="4407A3C4" w:rsidR="00D425F4" w:rsidRDefault="00D425F4" w:rsidP="005E1FD2">
      <w:pPr>
        <w:rPr>
          <w:lang w:eastAsia="zh-CN"/>
        </w:rPr>
      </w:pPr>
      <w:r>
        <w:rPr>
          <w:rFonts w:hint="eastAsia"/>
          <w:lang w:eastAsia="zh-CN"/>
        </w:rPr>
        <w:t>（</w:t>
      </w:r>
      <w:r>
        <w:rPr>
          <w:rFonts w:hint="eastAsia"/>
          <w:lang w:eastAsia="zh-CN"/>
        </w:rPr>
        <w:t>2</w:t>
      </w:r>
      <w:r>
        <w:rPr>
          <w:rFonts w:hint="eastAsia"/>
          <w:lang w:eastAsia="zh-CN"/>
        </w:rPr>
        <w:t>）同时存在多个新增动画</w:t>
      </w:r>
      <w:r w:rsidR="00152A91">
        <w:rPr>
          <w:rFonts w:hint="eastAsia"/>
          <w:lang w:eastAsia="zh-CN"/>
        </w:rPr>
        <w:t>，且动画均在有效期内时</w:t>
      </w:r>
      <w:r>
        <w:rPr>
          <w:rFonts w:hint="eastAsia"/>
          <w:lang w:eastAsia="zh-CN"/>
        </w:rPr>
        <w:t>，按照</w:t>
      </w:r>
      <w:r w:rsidR="00152A91">
        <w:rPr>
          <w:rFonts w:hint="eastAsia"/>
          <w:lang w:eastAsia="zh-CN"/>
        </w:rPr>
        <w:t>动画等级选择优先级最高的动画进行播放；</w:t>
      </w:r>
    </w:p>
    <w:p w14:paraId="74227848" w14:textId="0D5F0931" w:rsidR="00152A91" w:rsidRDefault="00152A91" w:rsidP="005E1FD2">
      <w:pPr>
        <w:rPr>
          <w:lang w:eastAsia="zh-CN"/>
        </w:rPr>
      </w:pPr>
      <w:r>
        <w:rPr>
          <w:rFonts w:hint="eastAsia"/>
          <w:lang w:eastAsia="zh-CN"/>
        </w:rPr>
        <w:t>（</w:t>
      </w:r>
      <w:r>
        <w:rPr>
          <w:rFonts w:hint="eastAsia"/>
          <w:lang w:eastAsia="zh-CN"/>
        </w:rPr>
        <w:t>3</w:t>
      </w:r>
      <w:r>
        <w:rPr>
          <w:rFonts w:hint="eastAsia"/>
          <w:lang w:eastAsia="zh-CN"/>
        </w:rPr>
        <w:t>）高优先新增动画失效时（查询到删除或超过有效显示时间），下次播放则播放剩余优先级最高的的动画，所有新增动画均失效时，播放默认动画。</w:t>
      </w:r>
    </w:p>
    <w:p w14:paraId="11F042CB" w14:textId="2C8E1658" w:rsidR="00152A91" w:rsidRDefault="00152A91" w:rsidP="005E1FD2">
      <w:pPr>
        <w:rPr>
          <w:lang w:eastAsia="zh-CN"/>
        </w:rPr>
      </w:pPr>
      <w:r>
        <w:rPr>
          <w:rFonts w:hint="eastAsia"/>
          <w:lang w:eastAsia="zh-CN"/>
        </w:rPr>
        <w:t>（</w:t>
      </w:r>
      <w:r>
        <w:rPr>
          <w:lang w:eastAsia="zh-CN"/>
        </w:rPr>
        <w:t>4</w:t>
      </w:r>
      <w:r>
        <w:rPr>
          <w:rFonts w:hint="eastAsia"/>
          <w:lang w:eastAsia="zh-CN"/>
        </w:rPr>
        <w:t>）每次整车网络唤醒时，需检查当前已有动画的有效时间；</w:t>
      </w:r>
    </w:p>
    <w:p w14:paraId="61FBFE84" w14:textId="1B5FF1E9" w:rsidR="00152A91" w:rsidRDefault="00152A91" w:rsidP="005E1FD2">
      <w:pPr>
        <w:rPr>
          <w:lang w:eastAsia="zh-CN"/>
        </w:rPr>
      </w:pPr>
    </w:p>
    <w:p w14:paraId="30D94180" w14:textId="7B2FC93B" w:rsidR="00152A91" w:rsidRDefault="00152A91" w:rsidP="00152A91">
      <w:pPr>
        <w:pStyle w:val="Heading4"/>
        <w:rPr>
          <w:lang w:eastAsia="zh-CN"/>
        </w:rPr>
      </w:pPr>
      <w:r>
        <w:rPr>
          <w:rFonts w:hint="eastAsia"/>
          <w:lang w:eastAsia="zh-CN"/>
        </w:rPr>
        <w:t>账号权限要求</w:t>
      </w:r>
    </w:p>
    <w:p w14:paraId="7E79205D" w14:textId="51662B6D" w:rsidR="00152A91" w:rsidRDefault="00152A91" w:rsidP="00152A91">
      <w:pPr>
        <w:rPr>
          <w:lang w:eastAsia="zh-CN"/>
        </w:rPr>
      </w:pPr>
      <w:r>
        <w:rPr>
          <w:rFonts w:hint="eastAsia"/>
          <w:lang w:eastAsia="zh-CN"/>
        </w:rPr>
        <w:t>账号共分为两类：（</w:t>
      </w:r>
      <w:r>
        <w:rPr>
          <w:rFonts w:hint="eastAsia"/>
          <w:lang w:eastAsia="zh-CN"/>
        </w:rPr>
        <w:t>1</w:t>
      </w:r>
      <w:r>
        <w:rPr>
          <w:rFonts w:hint="eastAsia"/>
          <w:lang w:eastAsia="zh-CN"/>
        </w:rPr>
        <w:t>）管理员账号，（</w:t>
      </w:r>
      <w:r>
        <w:rPr>
          <w:rFonts w:hint="eastAsia"/>
          <w:lang w:eastAsia="zh-CN"/>
        </w:rPr>
        <w:t>2</w:t>
      </w:r>
      <w:r>
        <w:rPr>
          <w:rFonts w:hint="eastAsia"/>
          <w:lang w:eastAsia="zh-CN"/>
        </w:rPr>
        <w:t>）普通用户</w:t>
      </w:r>
    </w:p>
    <w:p w14:paraId="603DA7D1" w14:textId="766FFD8A" w:rsidR="00152A91" w:rsidRDefault="00152A91" w:rsidP="00152A91">
      <w:pPr>
        <w:pStyle w:val="Heading5"/>
        <w:rPr>
          <w:lang w:eastAsia="zh-CN"/>
        </w:rPr>
      </w:pPr>
      <w:r>
        <w:rPr>
          <w:rFonts w:hint="eastAsia"/>
          <w:lang w:eastAsia="zh-CN"/>
        </w:rPr>
        <w:lastRenderedPageBreak/>
        <w:t>管理员账号权限</w:t>
      </w:r>
    </w:p>
    <w:p w14:paraId="415E8727" w14:textId="3E5532D6" w:rsidR="00152A91" w:rsidRDefault="0050711D" w:rsidP="0050711D">
      <w:pPr>
        <w:pStyle w:val="BodyText"/>
        <w:rPr>
          <w:lang w:eastAsia="zh-CN"/>
        </w:rPr>
      </w:pPr>
      <w:r>
        <w:rPr>
          <w:rFonts w:hint="eastAsia"/>
          <w:lang w:eastAsia="zh-CN"/>
        </w:rPr>
        <w:t>管理员账号具备以下权限：</w:t>
      </w:r>
    </w:p>
    <w:p w14:paraId="349418AC" w14:textId="77777777" w:rsidR="0050711D" w:rsidRPr="0050711D" w:rsidRDefault="0050711D" w:rsidP="0050711D">
      <w:pPr>
        <w:pStyle w:val="BodyText"/>
        <w:rPr>
          <w:lang w:eastAsia="zh-CN"/>
        </w:rPr>
      </w:pPr>
      <w:r w:rsidRPr="0050711D">
        <w:rPr>
          <w:lang w:eastAsia="zh-CN"/>
        </w:rPr>
        <w:t>（</w:t>
      </w:r>
      <w:r w:rsidRPr="0050711D">
        <w:rPr>
          <w:rFonts w:hint="eastAsia"/>
          <w:lang w:eastAsia="zh-CN"/>
        </w:rPr>
        <w:t>1</w:t>
      </w:r>
      <w:r w:rsidRPr="0050711D">
        <w:rPr>
          <w:lang w:eastAsia="zh-CN"/>
        </w:rPr>
        <w:t>）</w:t>
      </w:r>
      <w:r w:rsidRPr="0050711D">
        <w:rPr>
          <w:rFonts w:hint="eastAsia"/>
          <w:lang w:eastAsia="zh-CN"/>
        </w:rPr>
        <w:t>添加场景，</w:t>
      </w:r>
    </w:p>
    <w:p w14:paraId="4F8F5321" w14:textId="4DE2442A" w:rsidR="0050711D" w:rsidRPr="0050711D" w:rsidRDefault="0050711D" w:rsidP="0050711D">
      <w:pPr>
        <w:pStyle w:val="BodyText"/>
        <w:rPr>
          <w:lang w:eastAsia="zh-CN"/>
        </w:rPr>
      </w:pPr>
      <w:r w:rsidRPr="0050711D">
        <w:rPr>
          <w:rFonts w:hint="eastAsia"/>
          <w:lang w:eastAsia="zh-CN"/>
        </w:rPr>
        <w:t>（</w:t>
      </w:r>
      <w:r w:rsidRPr="0050711D">
        <w:rPr>
          <w:rFonts w:hint="eastAsia"/>
          <w:lang w:eastAsia="zh-CN"/>
        </w:rPr>
        <w:t>2</w:t>
      </w:r>
      <w:r w:rsidRPr="0050711D">
        <w:rPr>
          <w:lang w:eastAsia="zh-CN"/>
        </w:rPr>
        <w:t>）</w:t>
      </w:r>
      <w:r w:rsidRPr="0050711D">
        <w:rPr>
          <w:rFonts w:hint="eastAsia"/>
          <w:lang w:eastAsia="zh-CN"/>
        </w:rPr>
        <w:t>启用</w:t>
      </w:r>
      <w:r w:rsidRPr="0050711D">
        <w:rPr>
          <w:rFonts w:hint="eastAsia"/>
          <w:lang w:eastAsia="zh-CN"/>
        </w:rPr>
        <w:t>/</w:t>
      </w:r>
      <w:r w:rsidRPr="0050711D">
        <w:rPr>
          <w:lang w:eastAsia="zh-CN"/>
        </w:rPr>
        <w:t>关闭</w:t>
      </w:r>
      <w:commentRangeStart w:id="148"/>
      <w:commentRangeStart w:id="149"/>
      <w:r w:rsidRPr="0050711D">
        <w:rPr>
          <w:rFonts w:hint="eastAsia"/>
          <w:lang w:eastAsia="zh-CN"/>
        </w:rPr>
        <w:t>场景，</w:t>
      </w:r>
    </w:p>
    <w:p w14:paraId="6E5F639F" w14:textId="77777777" w:rsidR="0050711D" w:rsidRPr="0050711D" w:rsidRDefault="0050711D" w:rsidP="0050711D">
      <w:pPr>
        <w:pStyle w:val="BodyText"/>
      </w:pPr>
      <w:r w:rsidRPr="0050711D">
        <w:t>（</w:t>
      </w:r>
      <w:r w:rsidRPr="0050711D">
        <w:rPr>
          <w:rFonts w:hint="eastAsia"/>
        </w:rPr>
        <w:t>3</w:t>
      </w:r>
      <w:r w:rsidRPr="0050711D">
        <w:t>）</w:t>
      </w:r>
      <w:r w:rsidRPr="0050711D">
        <w:rPr>
          <w:rFonts w:hint="eastAsia"/>
        </w:rPr>
        <w:t>删除场景</w:t>
      </w:r>
      <w:commentRangeEnd w:id="148"/>
      <w:r w:rsidRPr="0050711D">
        <w:rPr>
          <w:rStyle w:val="CommentReference"/>
          <w:sz w:val="20"/>
          <w:szCs w:val="20"/>
        </w:rPr>
        <w:commentReference w:id="148"/>
      </w:r>
      <w:commentRangeEnd w:id="149"/>
      <w:r w:rsidRPr="0050711D">
        <w:rPr>
          <w:rStyle w:val="CommentReference"/>
          <w:sz w:val="20"/>
          <w:szCs w:val="20"/>
        </w:rPr>
        <w:commentReference w:id="149"/>
      </w:r>
      <w:r w:rsidRPr="0050711D">
        <w:rPr>
          <w:rFonts w:hint="eastAsia"/>
        </w:rPr>
        <w:t>；</w:t>
      </w:r>
    </w:p>
    <w:p w14:paraId="2A19C2B4" w14:textId="4633285D" w:rsidR="0050711D" w:rsidRDefault="0050711D" w:rsidP="0050711D">
      <w:pPr>
        <w:pStyle w:val="BodyText"/>
      </w:pPr>
      <w:r w:rsidRPr="0050711D">
        <w:t>（</w:t>
      </w:r>
      <w:r w:rsidRPr="0050711D">
        <w:rPr>
          <w:rFonts w:hint="eastAsia"/>
        </w:rPr>
        <w:t>4</w:t>
      </w:r>
      <w:r w:rsidRPr="0050711D">
        <w:t>）</w:t>
      </w:r>
      <w:r w:rsidRPr="0050711D">
        <w:rPr>
          <w:rFonts w:hint="eastAsia"/>
        </w:rPr>
        <w:t>编辑场景；</w:t>
      </w:r>
    </w:p>
    <w:p w14:paraId="33A05E70" w14:textId="2A53C2AF" w:rsidR="0050711D" w:rsidRDefault="0050711D" w:rsidP="0050711D">
      <w:pPr>
        <w:pStyle w:val="BodyText"/>
      </w:pPr>
    </w:p>
    <w:p w14:paraId="12ED6667" w14:textId="2EFE380B" w:rsidR="0050711D" w:rsidRDefault="0050711D" w:rsidP="0050711D">
      <w:pPr>
        <w:pStyle w:val="Heading5"/>
        <w:rPr>
          <w:lang w:eastAsia="zh-CN"/>
        </w:rPr>
      </w:pPr>
      <w:r>
        <w:rPr>
          <w:rFonts w:hint="eastAsia"/>
          <w:lang w:eastAsia="zh-CN"/>
        </w:rPr>
        <w:t>普通用户权限</w:t>
      </w:r>
    </w:p>
    <w:p w14:paraId="387E2E6C" w14:textId="7A0054FA" w:rsidR="0050711D" w:rsidRDefault="0050711D" w:rsidP="0050711D">
      <w:pPr>
        <w:pStyle w:val="BodyText"/>
        <w:rPr>
          <w:lang w:eastAsia="zh-CN"/>
        </w:rPr>
      </w:pPr>
      <w:r>
        <w:rPr>
          <w:rFonts w:hint="eastAsia"/>
          <w:lang w:eastAsia="zh-CN"/>
        </w:rPr>
        <w:t>普通用户具备以下权限：</w:t>
      </w:r>
    </w:p>
    <w:p w14:paraId="5BC7B721" w14:textId="77777777" w:rsidR="0050711D" w:rsidRPr="0050711D" w:rsidRDefault="0050711D" w:rsidP="0050711D">
      <w:pPr>
        <w:pStyle w:val="BodyText"/>
        <w:rPr>
          <w:lang w:eastAsia="zh-CN"/>
        </w:rPr>
      </w:pPr>
      <w:r w:rsidRPr="0050711D">
        <w:rPr>
          <w:lang w:eastAsia="zh-CN"/>
        </w:rPr>
        <w:t>（</w:t>
      </w:r>
      <w:r w:rsidRPr="0050711D">
        <w:rPr>
          <w:rFonts w:hint="eastAsia"/>
          <w:lang w:eastAsia="zh-CN"/>
        </w:rPr>
        <w:t>1</w:t>
      </w:r>
      <w:r w:rsidRPr="0050711D">
        <w:rPr>
          <w:lang w:eastAsia="zh-CN"/>
        </w:rPr>
        <w:t>）</w:t>
      </w:r>
      <w:r w:rsidRPr="0050711D">
        <w:rPr>
          <w:rFonts w:hint="eastAsia"/>
          <w:lang w:eastAsia="zh-CN"/>
        </w:rPr>
        <w:t>添加场景，</w:t>
      </w:r>
    </w:p>
    <w:p w14:paraId="316A997B" w14:textId="77777777" w:rsidR="0050711D" w:rsidRPr="0050711D" w:rsidRDefault="0050711D" w:rsidP="0050711D">
      <w:pPr>
        <w:pStyle w:val="BodyText"/>
        <w:rPr>
          <w:lang w:eastAsia="zh-CN"/>
        </w:rPr>
      </w:pPr>
      <w:r w:rsidRPr="0050711D">
        <w:rPr>
          <w:lang w:eastAsia="zh-CN"/>
        </w:rPr>
        <w:t>（</w:t>
      </w:r>
      <w:r w:rsidRPr="0050711D">
        <w:rPr>
          <w:rFonts w:hint="eastAsia"/>
          <w:lang w:eastAsia="zh-CN"/>
        </w:rPr>
        <w:t>4</w:t>
      </w:r>
      <w:r w:rsidRPr="0050711D">
        <w:rPr>
          <w:lang w:eastAsia="zh-CN"/>
        </w:rPr>
        <w:t>）</w:t>
      </w:r>
      <w:r w:rsidRPr="0050711D">
        <w:rPr>
          <w:rFonts w:hint="eastAsia"/>
          <w:lang w:eastAsia="zh-CN"/>
        </w:rPr>
        <w:t>编辑场景；</w:t>
      </w:r>
    </w:p>
    <w:p w14:paraId="6A607ECD" w14:textId="2C367F3E" w:rsidR="0050711D" w:rsidRDefault="0050711D" w:rsidP="0050711D">
      <w:pPr>
        <w:pStyle w:val="BodyText"/>
        <w:rPr>
          <w:lang w:eastAsia="zh-CN"/>
        </w:rPr>
      </w:pPr>
    </w:p>
    <w:p w14:paraId="6B67365B" w14:textId="38256A18" w:rsidR="0050711D" w:rsidRDefault="0050711D" w:rsidP="0050711D">
      <w:pPr>
        <w:pStyle w:val="Heading4"/>
        <w:rPr>
          <w:lang w:eastAsia="zh-CN"/>
        </w:rPr>
      </w:pPr>
      <w:r>
        <w:rPr>
          <w:rFonts w:hint="eastAsia"/>
          <w:lang w:eastAsia="zh-CN"/>
        </w:rPr>
        <w:t>流量类型</w:t>
      </w:r>
    </w:p>
    <w:p w14:paraId="41BC2F16" w14:textId="41E34BCC" w:rsidR="0050711D" w:rsidRPr="0050711D" w:rsidRDefault="0050711D" w:rsidP="0050711D">
      <w:pPr>
        <w:pStyle w:val="BodyText"/>
        <w:rPr>
          <w:lang w:eastAsia="zh-CN"/>
        </w:rPr>
      </w:pPr>
      <w:r>
        <w:rPr>
          <w:lang w:eastAsia="zh-CN"/>
        </w:rPr>
        <w:t>TBD</w:t>
      </w:r>
    </w:p>
    <w:p w14:paraId="4AD036F5" w14:textId="77777777" w:rsidR="00152A91" w:rsidRDefault="00152A91" w:rsidP="005E1FD2">
      <w:pPr>
        <w:rPr>
          <w:lang w:eastAsia="zh-CN"/>
        </w:rPr>
      </w:pPr>
    </w:p>
    <w:p w14:paraId="2AFBF26E" w14:textId="77777777" w:rsidR="005E1FD2" w:rsidRPr="00C324FC" w:rsidRDefault="005E1FD2" w:rsidP="00C324FC">
      <w:pPr>
        <w:rPr>
          <w:lang w:eastAsia="zh-CN"/>
        </w:rPr>
      </w:pPr>
    </w:p>
    <w:p w14:paraId="2DFC03DD" w14:textId="77777777" w:rsidR="008759BF" w:rsidRDefault="008759BF" w:rsidP="008759BF">
      <w:pPr>
        <w:pStyle w:val="Heading3"/>
      </w:pPr>
      <w:bookmarkStart w:id="150" w:name="_Toc13671980"/>
      <w:r>
        <w:t>Manufacturing Requirements</w:t>
      </w:r>
      <w:bookmarkEnd w:id="147"/>
      <w:bookmarkEnd w:id="150"/>
    </w:p>
    <w:p w14:paraId="382D0A2E" w14:textId="77777777" w:rsidR="00AE0397" w:rsidRPr="00AE0397" w:rsidRDefault="00AE0397" w:rsidP="00AE0397">
      <w:pPr>
        <w:pStyle w:val="BodyText"/>
      </w:pPr>
    </w:p>
    <w:p w14:paraId="32EC58D5" w14:textId="77777777" w:rsidR="008759BF" w:rsidRDefault="008759BF" w:rsidP="008759BF">
      <w:pPr>
        <w:pStyle w:val="Heading3"/>
      </w:pPr>
      <w:bookmarkStart w:id="151" w:name="_Toc435447965"/>
      <w:bookmarkStart w:id="152" w:name="_Toc13671981"/>
      <w:r>
        <w:t>Service Requirements</w:t>
      </w:r>
      <w:bookmarkEnd w:id="151"/>
      <w:bookmarkEnd w:id="152"/>
    </w:p>
    <w:p w14:paraId="3018C037" w14:textId="77777777" w:rsidR="008759BF" w:rsidRDefault="00845E88"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specify, e.g. w</w:t>
      </w:r>
      <w:r w:rsidR="008759BF" w:rsidRPr="00291311">
        <w:rPr>
          <w:rStyle w:val="SubtleEmphasis"/>
        </w:rPr>
        <w:t>hat needs to be considered, if individual ECUs are replaced or new SW is flashed to ECUs (parameter set in non-volatile memory might get inconsistent</w:t>
      </w:r>
      <w:r w:rsidR="00D00E17">
        <w:rPr>
          <w:rStyle w:val="SubtleEmphasis"/>
        </w:rPr>
        <w:t xml:space="preserve"> and needs also to be updated).</w:t>
      </w:r>
    </w:p>
    <w:p w14:paraId="4092D9D8" w14:textId="77777777" w:rsidR="00AA664E" w:rsidRPr="00AA664E" w:rsidRDefault="00AA664E" w:rsidP="00AE0397">
      <w:pPr>
        <w:pStyle w:val="BodyText"/>
      </w:pPr>
    </w:p>
    <w:p w14:paraId="5CBC0178" w14:textId="77777777" w:rsidR="008759BF" w:rsidRDefault="008759BF" w:rsidP="008759BF">
      <w:pPr>
        <w:pStyle w:val="Heading3"/>
      </w:pPr>
      <w:bookmarkStart w:id="153" w:name="_Toc435447966"/>
      <w:bookmarkStart w:id="154" w:name="_Toc13671982"/>
      <w:r>
        <w:t>After Sales Requirements</w:t>
      </w:r>
      <w:bookmarkEnd w:id="153"/>
      <w:bookmarkEnd w:id="154"/>
    </w:p>
    <w:p w14:paraId="339135CE" w14:textId="77777777" w:rsidR="008759BF" w:rsidRDefault="00D00E1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 xml:space="preserve">specify, e.g. </w:t>
      </w:r>
      <w:r w:rsidR="008759BF" w:rsidRPr="00291311">
        <w:rPr>
          <w:rStyle w:val="SubtleEmphasis"/>
        </w:rPr>
        <w:t xml:space="preserve">input for </w:t>
      </w:r>
      <w:r w:rsidR="004B4C12">
        <w:rPr>
          <w:rStyle w:val="SubtleEmphasis"/>
        </w:rPr>
        <w:t xml:space="preserve">the </w:t>
      </w:r>
      <w:r w:rsidR="008759BF" w:rsidRPr="00291311">
        <w:rPr>
          <w:rStyle w:val="SubtleEmphasis"/>
        </w:rPr>
        <w:t>Owner</w:t>
      </w:r>
      <w:r w:rsidR="00AF6972" w:rsidRPr="00291311">
        <w:rPr>
          <w:rStyle w:val="SubtleEmphasis"/>
        </w:rPr>
        <w:t>’</w:t>
      </w:r>
      <w:r>
        <w:rPr>
          <w:rStyle w:val="SubtleEmphasis"/>
        </w:rPr>
        <w:t>s Manual</w:t>
      </w:r>
      <w:r w:rsidR="004B4C12">
        <w:rPr>
          <w:rStyle w:val="SubtleEmphasis"/>
        </w:rPr>
        <w:t xml:space="preserve"> could be gathered</w:t>
      </w:r>
      <w:r>
        <w:rPr>
          <w:rStyle w:val="SubtleEmphasis"/>
        </w:rPr>
        <w:t>.</w:t>
      </w:r>
    </w:p>
    <w:p w14:paraId="64C9F82D" w14:textId="77777777" w:rsidR="00AA664E" w:rsidRPr="00AA664E" w:rsidRDefault="00AA664E" w:rsidP="00AE0397">
      <w:pPr>
        <w:pStyle w:val="BodyText"/>
      </w:pPr>
    </w:p>
    <w:p w14:paraId="3342B61B" w14:textId="77777777" w:rsidR="008759BF" w:rsidRDefault="008759BF" w:rsidP="008759BF">
      <w:pPr>
        <w:pStyle w:val="Heading3"/>
      </w:pPr>
      <w:bookmarkStart w:id="155" w:name="_Toc435447967"/>
      <w:bookmarkStart w:id="156" w:name="_Toc273425167"/>
      <w:bookmarkStart w:id="157" w:name="_Toc13671983"/>
      <w:r>
        <w:t>Process requirements</w:t>
      </w:r>
      <w:bookmarkEnd w:id="155"/>
      <w:bookmarkEnd w:id="156"/>
      <w:bookmarkEnd w:id="157"/>
    </w:p>
    <w:p w14:paraId="215108E5" w14:textId="77777777" w:rsidR="008759BF" w:rsidRPr="006955B0" w:rsidRDefault="00845E88" w:rsidP="0005083B">
      <w:pPr>
        <w:shd w:val="clear" w:color="auto" w:fill="D6E3BC" w:themeFill="accent3" w:themeFillTint="66"/>
        <w:rPr>
          <w:rStyle w:val="SubtleEmphasis"/>
        </w:rPr>
      </w:pPr>
      <w:r w:rsidRPr="006955B0">
        <w:rPr>
          <w:rStyle w:val="SubtleEmphasis"/>
          <w:b/>
        </w:rPr>
        <w:t>#Hint</w:t>
      </w:r>
      <w:r w:rsidRPr="006955B0">
        <w:rPr>
          <w:rStyle w:val="SubtleEmphasis"/>
        </w:rPr>
        <w:t xml:space="preserve">: </w:t>
      </w:r>
      <w:r w:rsidR="004B4C12" w:rsidRPr="006955B0">
        <w:rPr>
          <w:rStyle w:val="SubtleEmphasis"/>
        </w:rPr>
        <w:t xml:space="preserve">Requirements in this section are relevant </w:t>
      </w:r>
      <w:r w:rsidR="008759BF" w:rsidRPr="006955B0">
        <w:rPr>
          <w:rStyle w:val="SubtleEmphasis"/>
        </w:rPr>
        <w:t>for the development process of th</w:t>
      </w:r>
      <w:r w:rsidR="004B4C12" w:rsidRPr="006955B0">
        <w:rPr>
          <w:rStyle w:val="SubtleEmphasis"/>
        </w:rPr>
        <w:t>e</w:t>
      </w:r>
      <w:r w:rsidR="008759BF" w:rsidRPr="006955B0">
        <w:rPr>
          <w:rStyle w:val="SubtleEmphasis"/>
        </w:rPr>
        <w:t xml:space="preserve"> fea</w:t>
      </w:r>
      <w:r w:rsidR="00D00E17" w:rsidRPr="006955B0">
        <w:rPr>
          <w:rStyle w:val="SubtleEmphasis"/>
        </w:rPr>
        <w:t>ture, e.g. ISO26262 compliance.</w:t>
      </w:r>
    </w:p>
    <w:p w14:paraId="3CCEFFED" w14:textId="77777777" w:rsidR="008759BF" w:rsidRPr="008759BF" w:rsidRDefault="008759BF" w:rsidP="00AE0397">
      <w:pPr>
        <w:pStyle w:val="BodyText"/>
      </w:pPr>
    </w:p>
    <w:p w14:paraId="6C3CEC8E" w14:textId="77777777" w:rsidR="00B924AD" w:rsidRDefault="00D808DC" w:rsidP="0059666E">
      <w:pPr>
        <w:pStyle w:val="Heading1"/>
      </w:pPr>
      <w:bookmarkStart w:id="158" w:name="_Ref513649109"/>
      <w:bookmarkStart w:id="159" w:name="_Ref513649114"/>
      <w:bookmarkStart w:id="160" w:name="_Toc13671984"/>
      <w:r>
        <w:lastRenderedPageBreak/>
        <w:t>Functional Safety</w:t>
      </w:r>
      <w:bookmarkEnd w:id="158"/>
      <w:bookmarkEnd w:id="159"/>
      <w:bookmarkEnd w:id="160"/>
    </w:p>
    <w:p w14:paraId="784BEC08" w14:textId="77777777" w:rsidR="00CB154D" w:rsidRPr="00347A88" w:rsidRDefault="00CB154D" w:rsidP="0005083B">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p>
    <w:p w14:paraId="13AAF734" w14:textId="77777777" w:rsidR="00B924AD" w:rsidRPr="00931D5E" w:rsidRDefault="006955B0" w:rsidP="0005083B">
      <w:pPr>
        <w:shd w:val="clear" w:color="auto" w:fill="D6E3BC" w:themeFill="accent3" w:themeFillTint="66"/>
        <w:rPr>
          <w:rStyle w:val="SubtleEmphasis"/>
          <w:i w:val="0"/>
          <w:color w:val="0000FF"/>
        </w:rPr>
      </w:pPr>
      <w:r w:rsidRPr="00347A88">
        <w:rPr>
          <w:rStyle w:val="SubtleEmphasis"/>
          <w:b/>
        </w:rPr>
        <w:t>#Hint</w:t>
      </w:r>
      <w:r w:rsidR="004D7DC4" w:rsidRPr="00347A88">
        <w:rPr>
          <w:rStyle w:val="SubtleEmphasis"/>
          <w:b/>
        </w:rPr>
        <w:t>:</w:t>
      </w:r>
      <w:r w:rsidR="00B924AD" w:rsidRPr="00347A88">
        <w:rPr>
          <w:rStyle w:val="SubtleEmphasis"/>
        </w:rPr>
        <w:t xml:space="preserve"> This section is dedicated to the Ford Functional Safety (ISO26262) process. For details of this process refer </w:t>
      </w:r>
      <w:r w:rsidR="004D7DC4" w:rsidRPr="00347A88">
        <w:rPr>
          <w:rStyle w:val="SubtleEmphasis"/>
          <w:b/>
        </w:rPr>
        <w:t>#Link:</w:t>
      </w:r>
      <w:r w:rsidR="00572A49" w:rsidRPr="00347A88">
        <w:rPr>
          <w:rStyle w:val="SubtleEmphasis"/>
        </w:rPr>
        <w:t xml:space="preserve"> </w:t>
      </w:r>
      <w:hyperlink r:id="rId48" w:history="1">
        <w:r w:rsidR="00572A49" w:rsidRPr="00DE5C04">
          <w:rPr>
            <w:rStyle w:val="SubtleEmphasis"/>
            <w:color w:val="0000FF"/>
          </w:rPr>
          <w:t>Ford Functional Safety Sharepoint</w:t>
        </w:r>
      </w:hyperlink>
    </w:p>
    <w:p w14:paraId="20DA48F4" w14:textId="77777777" w:rsidR="00BF0FF6" w:rsidRPr="0014375F" w:rsidRDefault="00BF0FF6" w:rsidP="0005083B">
      <w:pPr>
        <w:shd w:val="clear" w:color="auto" w:fill="D6E3BC" w:themeFill="accent3" w:themeFillTint="66"/>
        <w:rPr>
          <w:rStyle w:val="SubtleEmphasis"/>
          <w:i w:val="0"/>
          <w:iCs w:val="0"/>
        </w:rPr>
      </w:pPr>
      <w:r w:rsidRPr="00931D5E">
        <w:rPr>
          <w:rStyle w:val="SubtleEmphasis"/>
          <w:b/>
          <w:i w:val="0"/>
        </w:rPr>
        <w:t xml:space="preserve">#Contact: </w:t>
      </w:r>
      <w:hyperlink r:id="rId49" w:anchor="ApplicationFunctionalSafetyEngineer" w:history="1">
        <w:r w:rsidRPr="00931D5E">
          <w:rPr>
            <w:rStyle w:val="Hyperlink"/>
            <w:i/>
            <w:u w:val="none"/>
          </w:rPr>
          <w:t>RE Wiki Roles &amp; Responsibilites page – Role</w:t>
        </w:r>
        <w:r w:rsidR="00AB6ED0" w:rsidRPr="00931D5E">
          <w:rPr>
            <w:rStyle w:val="Hyperlink"/>
            <w:i/>
            <w:u w:val="none"/>
          </w:rPr>
          <w:t>: Application</w:t>
        </w:r>
        <w:r w:rsidRPr="00931D5E">
          <w:rPr>
            <w:rStyle w:val="Hyperlink"/>
            <w:i/>
            <w:u w:val="none"/>
          </w:rPr>
          <w:t xml:space="preserve"> Functional Safety </w:t>
        </w:r>
        <w:r w:rsidR="00AB6ED0" w:rsidRPr="00931D5E">
          <w:rPr>
            <w:rStyle w:val="Hyperlink"/>
            <w:i/>
            <w:u w:val="none"/>
          </w:rPr>
          <w:t>Engineer</w:t>
        </w:r>
      </w:hyperlink>
      <w:r w:rsidR="0014375F" w:rsidRPr="0014375F">
        <w:rPr>
          <w:rStyle w:val="SubtleEmphasis"/>
          <w:iCs w:val="0"/>
        </w:rPr>
        <w:t xml:space="preserve"> </w:t>
      </w:r>
    </w:p>
    <w:p w14:paraId="712D81EB" w14:textId="77777777" w:rsidR="00B924AD" w:rsidRDefault="00B924AD" w:rsidP="0059666E">
      <w:pPr>
        <w:pStyle w:val="Heading2"/>
      </w:pPr>
      <w:bookmarkStart w:id="161" w:name="_Toc457382175"/>
      <w:bookmarkStart w:id="162" w:name="_Toc454970192"/>
      <w:bookmarkStart w:id="163" w:name="_Toc13671985"/>
      <w:r>
        <w:t>System Behaviors for HARA</w:t>
      </w:r>
      <w:bookmarkEnd w:id="161"/>
      <w:bookmarkEnd w:id="162"/>
      <w:bookmarkEnd w:id="163"/>
    </w:p>
    <w:p w14:paraId="79DE06EF" w14:textId="77777777" w:rsidR="004D7DC4" w:rsidRPr="00347A88" w:rsidRDefault="00894712" w:rsidP="0005083B">
      <w:pPr>
        <w:shd w:val="clear" w:color="auto" w:fill="D6E3BC" w:themeFill="accent3" w:themeFillTint="66"/>
        <w:rPr>
          <w:rStyle w:val="SubtleEmphasis"/>
        </w:rPr>
      </w:pPr>
      <w:r w:rsidRPr="00347A88">
        <w:rPr>
          <w:rStyle w:val="SubtleEmphasis"/>
          <w:b/>
        </w:rPr>
        <w:t>#</w:t>
      </w:r>
      <w:r w:rsidR="004D7DC4" w:rsidRPr="00347A88">
        <w:rPr>
          <w:rStyle w:val="SubtleEmphasis"/>
          <w:b/>
        </w:rPr>
        <w:t>Classification</w:t>
      </w:r>
      <w:r w:rsidRPr="00347A88">
        <w:rPr>
          <w:rStyle w:val="SubtleEmphasis"/>
        </w:rPr>
        <w:t xml:space="preserve">: </w:t>
      </w:r>
      <w:r w:rsidR="004D7DC4" w:rsidRPr="00347A88">
        <w:rPr>
          <w:rStyle w:val="SubtleEmphasis"/>
        </w:rPr>
        <w:t>Functional Safety</w:t>
      </w:r>
      <w:r w:rsidR="006104C6" w:rsidRPr="00347A88">
        <w:rPr>
          <w:rStyle w:val="SubtleEmphasis"/>
        </w:rPr>
        <w:t xml:space="preserve"> only</w:t>
      </w:r>
    </w:p>
    <w:p w14:paraId="55BCF4AF" w14:textId="77777777" w:rsidR="00B924AD" w:rsidRPr="00347A88" w:rsidRDefault="004D7DC4"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B924AD" w:rsidRPr="00347A88">
        <w:rPr>
          <w:rStyle w:val="SubtleEmphasis"/>
        </w:rPr>
        <w:t xml:space="preserve">List of selected system behaviors </w:t>
      </w:r>
      <w:r w:rsidR="0059666E" w:rsidRPr="00347A88">
        <w:rPr>
          <w:rStyle w:val="SubtleEmphasis"/>
        </w:rPr>
        <w:t>is an input to</w:t>
      </w:r>
      <w:r w:rsidR="00B924AD" w:rsidRPr="00347A88">
        <w:rPr>
          <w:rStyle w:val="SubtleEmphasis"/>
        </w:rPr>
        <w:t xml:space="preserve"> the </w:t>
      </w:r>
      <w:r w:rsidR="0059666E" w:rsidRPr="00347A88">
        <w:rPr>
          <w:rStyle w:val="SubtleEmphasis"/>
        </w:rPr>
        <w:t>Hazard Analysis and Risk Assessment (HARA). There needs to be</w:t>
      </w:r>
      <w:r w:rsidR="00B924AD" w:rsidRPr="00347A88">
        <w:rPr>
          <w:rStyle w:val="SubtleEmphasis"/>
        </w:rPr>
        <w:t xml:space="preserve"> a rationale why other system behaviors</w:t>
      </w:r>
      <w:r w:rsidR="0059666E" w:rsidRPr="00347A88">
        <w:rPr>
          <w:rStyle w:val="SubtleEmphasis"/>
        </w:rPr>
        <w:t xml:space="preserve"> </w:t>
      </w:r>
      <w:r w:rsidR="00E828FF">
        <w:rPr>
          <w:rStyle w:val="SubtleEmphasis"/>
        </w:rPr>
        <w:t>/</w:t>
      </w:r>
      <w:r w:rsidR="00B924AD" w:rsidRPr="00347A88">
        <w:rPr>
          <w:rStyle w:val="SubtleEmphasis"/>
        </w:rPr>
        <w:t xml:space="preserve"> functions are not considered.</w:t>
      </w:r>
    </w:p>
    <w:p w14:paraId="4D03D323" w14:textId="77777777" w:rsidR="00B924AD" w:rsidRPr="00AA664E" w:rsidRDefault="00B924AD" w:rsidP="0059666E">
      <w:pPr>
        <w:pStyle w:val="BodyText"/>
      </w:pPr>
    </w:p>
    <w:tbl>
      <w:tblPr>
        <w:tblW w:w="10206" w:type="dxa"/>
        <w:tblInd w:w="108" w:type="dxa"/>
        <w:tblLayout w:type="fixed"/>
        <w:tblLook w:val="0620" w:firstRow="1" w:lastRow="0" w:firstColumn="0" w:lastColumn="0" w:noHBand="1" w:noVBand="1"/>
      </w:tblPr>
      <w:tblGrid>
        <w:gridCol w:w="2609"/>
        <w:gridCol w:w="7597"/>
      </w:tblGrid>
      <w:tr w:rsidR="00B924AD" w14:paraId="27348BB2" w14:textId="77777777" w:rsidTr="0005083B">
        <w:trPr>
          <w:trHeight w:val="350"/>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C7BF55" w14:textId="77777777" w:rsidR="00B924AD" w:rsidRDefault="00B924AD" w:rsidP="0059666E">
            <w:pPr>
              <w:pStyle w:val="Caption"/>
              <w:rPr>
                <w:lang w:val="en-GB"/>
              </w:rPr>
            </w:pPr>
            <w:r>
              <w:rPr>
                <w:lang w:val="en-GB"/>
              </w:rPr>
              <w:t>ID</w:t>
            </w:r>
          </w:p>
        </w:tc>
        <w:tc>
          <w:tcPr>
            <w:tcW w:w="75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03DCA5" w14:textId="77777777" w:rsidR="00B924AD" w:rsidRDefault="00B924AD" w:rsidP="0059666E">
            <w:pPr>
              <w:pStyle w:val="Caption"/>
              <w:rPr>
                <w:lang w:val="en-GB"/>
              </w:rPr>
            </w:pPr>
            <w:r>
              <w:rPr>
                <w:lang w:val="en-GB"/>
              </w:rPr>
              <w:t>Name</w:t>
            </w:r>
          </w:p>
        </w:tc>
      </w:tr>
      <w:tr w:rsidR="00B924AD" w14:paraId="5C45CABF" w14:textId="77777777" w:rsidTr="0005083B">
        <w:trPr>
          <w:trHeight w:val="323"/>
        </w:trPr>
        <w:tc>
          <w:tcPr>
            <w:tcW w:w="2609" w:type="dxa"/>
            <w:tcBorders>
              <w:top w:val="single" w:sz="4" w:space="0" w:color="auto"/>
              <w:left w:val="single" w:sz="4" w:space="0" w:color="auto"/>
              <w:bottom w:val="single" w:sz="4" w:space="0" w:color="auto"/>
              <w:right w:val="single" w:sz="4" w:space="0" w:color="auto"/>
            </w:tcBorders>
            <w:vAlign w:val="center"/>
            <w:hideMark/>
          </w:tcPr>
          <w:p w14:paraId="25DFF8C4" w14:textId="77777777" w:rsidR="00B924AD" w:rsidRDefault="00B924AD" w:rsidP="0059666E">
            <w:r>
              <w:rPr>
                <w:b/>
              </w:rPr>
              <w:t>F_ATC_U0002</w:t>
            </w:r>
          </w:p>
        </w:tc>
        <w:tc>
          <w:tcPr>
            <w:tcW w:w="7597" w:type="dxa"/>
            <w:tcBorders>
              <w:top w:val="single" w:sz="4" w:space="0" w:color="auto"/>
              <w:left w:val="single" w:sz="4" w:space="0" w:color="auto"/>
              <w:bottom w:val="single" w:sz="4" w:space="0" w:color="auto"/>
              <w:right w:val="single" w:sz="4" w:space="0" w:color="auto"/>
            </w:tcBorders>
            <w:vAlign w:val="center"/>
            <w:hideMark/>
          </w:tcPr>
          <w:p w14:paraId="1C574D86" w14:textId="77777777" w:rsidR="00B924AD" w:rsidRDefault="00B924AD" w:rsidP="0059666E">
            <w:r>
              <w:t>Tilt the vehicle body</w:t>
            </w:r>
          </w:p>
        </w:tc>
      </w:tr>
    </w:tbl>
    <w:p w14:paraId="7C7FDCA5" w14:textId="77777777" w:rsidR="00B924AD" w:rsidRDefault="00B924AD" w:rsidP="0059666E">
      <w:pPr>
        <w:pStyle w:val="Caption"/>
      </w:pPr>
      <w:bookmarkStart w:id="164" w:name="_Toc13672021"/>
      <w:r>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14</w:t>
      </w:r>
      <w:r w:rsidR="002C1D22">
        <w:rPr>
          <w:noProof/>
        </w:rPr>
        <w:fldChar w:fldCharType="end"/>
      </w:r>
      <w:r>
        <w:t>: System Behaviors</w:t>
      </w:r>
      <w:r w:rsidR="00DD6369">
        <w:t xml:space="preserve"> for HARA</w:t>
      </w:r>
      <w:bookmarkEnd w:id="164"/>
    </w:p>
    <w:p w14:paraId="5040AF49" w14:textId="77777777" w:rsidR="00784A0B" w:rsidRPr="00225AAB" w:rsidRDefault="00784A0B" w:rsidP="00784A0B">
      <w:pPr>
        <w:pStyle w:val="Heading2"/>
      </w:pPr>
      <w:bookmarkStart w:id="165" w:name="_Ref519952222"/>
      <w:bookmarkStart w:id="166" w:name="_Ref519952229"/>
      <w:bookmarkStart w:id="167" w:name="_Toc13671986"/>
      <w:r w:rsidRPr="00225AAB">
        <w:rPr>
          <w:rStyle w:val="SubtleEmphasis"/>
          <w:i w:val="0"/>
          <w:color w:val="auto"/>
        </w:rPr>
        <w:t>Safety Assumptions</w:t>
      </w:r>
      <w:bookmarkEnd w:id="165"/>
      <w:bookmarkEnd w:id="166"/>
      <w:bookmarkEnd w:id="167"/>
    </w:p>
    <w:p w14:paraId="5C915B69" w14:textId="77777777" w:rsidR="00784A0B" w:rsidRDefault="00784A0B"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430358" w:rsidRPr="0070553F">
        <w:rPr>
          <w:rStyle w:val="SubtleEmphasis"/>
        </w:rPr>
        <w:t>Copy the assumptions from the document "FFSD 02 Hazard Analysis and Risk Assessment”, Tab. “2 - Assumptions” with “Ref</w:t>
      </w:r>
      <w:r w:rsidR="00D27486" w:rsidRPr="0070553F">
        <w:rPr>
          <w:rStyle w:val="SubtleEmphasis"/>
        </w:rPr>
        <w:t>/ID</w:t>
      </w:r>
      <w:r w:rsidR="00430358" w:rsidRPr="0070553F">
        <w:rPr>
          <w:rStyle w:val="SubtleEmphasis"/>
        </w:rPr>
        <w:t>”, “Name”, “Category”, “Description”, “Purpose”. In this document, additionally a reference to the requirement ID is inserted.</w:t>
      </w:r>
    </w:p>
    <w:p w14:paraId="4F6CA775" w14:textId="77777777"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50" w:history="1">
        <w:r w:rsidRPr="008A4C8A">
          <w:rPr>
            <w:rStyle w:val="Hyperlink"/>
          </w:rPr>
          <w:t>Functional Safety Sharepoint</w:t>
        </w:r>
      </w:hyperlink>
      <w:r>
        <w:rPr>
          <w:rStyle w:val="SubtleEmphasis"/>
        </w:rPr>
        <w:t xml:space="preserve"> – HARA</w:t>
      </w:r>
    </w:p>
    <w:p w14:paraId="166104F4" w14:textId="77777777" w:rsidR="00784A0B" w:rsidRPr="0070553F" w:rsidRDefault="00784A0B" w:rsidP="00784A0B"/>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67"/>
        <w:gridCol w:w="1985"/>
        <w:gridCol w:w="7683"/>
      </w:tblGrid>
      <w:tr w:rsidR="00996F9B" w:rsidRPr="0070553F" w14:paraId="46A4279C" w14:textId="77777777" w:rsidTr="0005083B">
        <w:trPr>
          <w:trHeight w:val="521"/>
        </w:trPr>
        <w:tc>
          <w:tcPr>
            <w:tcW w:w="567" w:type="dxa"/>
            <w:shd w:val="clear" w:color="auto" w:fill="D9D9D9" w:themeFill="background1" w:themeFillShade="D9"/>
          </w:tcPr>
          <w:p w14:paraId="2307C921" w14:textId="77777777" w:rsidR="00996F9B" w:rsidRPr="0070553F" w:rsidRDefault="00996F9B" w:rsidP="00465E01">
            <w:pPr>
              <w:pStyle w:val="Caption"/>
              <w:rPr>
                <w:lang w:val="en-GB"/>
              </w:rPr>
            </w:pPr>
            <w:r w:rsidRPr="0070553F">
              <w:rPr>
                <w:lang w:val="en-GB"/>
              </w:rPr>
              <w:t>ID</w:t>
            </w:r>
          </w:p>
        </w:tc>
        <w:tc>
          <w:tcPr>
            <w:tcW w:w="9668" w:type="dxa"/>
            <w:gridSpan w:val="2"/>
            <w:shd w:val="clear" w:color="auto" w:fill="D9D9D9" w:themeFill="background1" w:themeFillShade="D9"/>
          </w:tcPr>
          <w:p w14:paraId="7CBBAB36" w14:textId="77777777" w:rsidR="00996F9B" w:rsidRPr="0070553F" w:rsidRDefault="00996F9B" w:rsidP="00465E01">
            <w:pPr>
              <w:pStyle w:val="Caption"/>
              <w:rPr>
                <w:lang w:val="en-GB"/>
              </w:rPr>
            </w:pPr>
            <w:r w:rsidRPr="0070553F">
              <w:rPr>
                <w:lang w:val="en-GB"/>
              </w:rPr>
              <w:t>Assumption</w:t>
            </w:r>
          </w:p>
        </w:tc>
      </w:tr>
      <w:tr w:rsidR="00996F9B" w:rsidRPr="0070553F" w14:paraId="1028C63E" w14:textId="77777777" w:rsidTr="0005083B">
        <w:trPr>
          <w:trHeight w:val="247"/>
        </w:trPr>
        <w:tc>
          <w:tcPr>
            <w:tcW w:w="567" w:type="dxa"/>
            <w:vMerge w:val="restart"/>
            <w:shd w:val="clear" w:color="auto" w:fill="auto"/>
          </w:tcPr>
          <w:p w14:paraId="22906237" w14:textId="77777777" w:rsidR="00996F9B" w:rsidRPr="0070553F" w:rsidRDefault="00996F9B" w:rsidP="00465E01">
            <w:pPr>
              <w:rPr>
                <w:b/>
              </w:rPr>
            </w:pPr>
            <w:r w:rsidRPr="0070553F">
              <w:rPr>
                <w:b/>
              </w:rPr>
              <w:t>1</w:t>
            </w:r>
          </w:p>
        </w:tc>
        <w:tc>
          <w:tcPr>
            <w:tcW w:w="1985" w:type="dxa"/>
            <w:shd w:val="clear" w:color="auto" w:fill="E0E0E0"/>
          </w:tcPr>
          <w:p w14:paraId="1814A9F4" w14:textId="77777777" w:rsidR="00996F9B" w:rsidRPr="0070553F" w:rsidRDefault="00996F9B" w:rsidP="00465E01">
            <w:pPr>
              <w:rPr>
                <w:b/>
              </w:rPr>
            </w:pPr>
            <w:r w:rsidRPr="0070553F">
              <w:rPr>
                <w:b/>
                <w:lang w:val="en-GB"/>
              </w:rPr>
              <w:t>Name</w:t>
            </w:r>
          </w:p>
        </w:tc>
        <w:tc>
          <w:tcPr>
            <w:tcW w:w="7683" w:type="dxa"/>
          </w:tcPr>
          <w:p w14:paraId="6BC8C48A" w14:textId="77777777" w:rsidR="00996F9B" w:rsidRPr="0070553F" w:rsidRDefault="00996F9B" w:rsidP="00465E01"/>
        </w:tc>
      </w:tr>
      <w:tr w:rsidR="00996F9B" w:rsidRPr="0070553F" w14:paraId="14EA358A" w14:textId="77777777" w:rsidTr="0005083B">
        <w:trPr>
          <w:trHeight w:val="247"/>
        </w:trPr>
        <w:tc>
          <w:tcPr>
            <w:tcW w:w="567" w:type="dxa"/>
            <w:vMerge/>
            <w:shd w:val="clear" w:color="auto" w:fill="auto"/>
          </w:tcPr>
          <w:p w14:paraId="0749DF6A" w14:textId="77777777" w:rsidR="00996F9B" w:rsidRPr="0070553F" w:rsidRDefault="00996F9B" w:rsidP="00465E01">
            <w:pPr>
              <w:rPr>
                <w:b/>
              </w:rPr>
            </w:pPr>
          </w:p>
        </w:tc>
        <w:tc>
          <w:tcPr>
            <w:tcW w:w="1985" w:type="dxa"/>
            <w:shd w:val="clear" w:color="auto" w:fill="E0E0E0"/>
          </w:tcPr>
          <w:p w14:paraId="380CA366" w14:textId="77777777" w:rsidR="00996F9B" w:rsidRPr="0070553F" w:rsidRDefault="00996F9B" w:rsidP="00465E01">
            <w:pPr>
              <w:rPr>
                <w:b/>
                <w:lang w:val="en-GB"/>
              </w:rPr>
            </w:pPr>
            <w:r w:rsidRPr="0070553F">
              <w:rPr>
                <w:b/>
                <w:lang w:val="en-GB"/>
              </w:rPr>
              <w:t>Description</w:t>
            </w:r>
          </w:p>
        </w:tc>
        <w:tc>
          <w:tcPr>
            <w:tcW w:w="7683" w:type="dxa"/>
          </w:tcPr>
          <w:p w14:paraId="57E55B3E" w14:textId="77777777" w:rsidR="00996F9B" w:rsidRPr="0070553F" w:rsidRDefault="00996F9B" w:rsidP="00465E01"/>
        </w:tc>
      </w:tr>
      <w:tr w:rsidR="00996F9B" w:rsidRPr="0070553F" w14:paraId="0090CE12" w14:textId="77777777" w:rsidTr="0005083B">
        <w:trPr>
          <w:trHeight w:val="247"/>
        </w:trPr>
        <w:tc>
          <w:tcPr>
            <w:tcW w:w="567" w:type="dxa"/>
            <w:vMerge/>
            <w:shd w:val="clear" w:color="auto" w:fill="auto"/>
          </w:tcPr>
          <w:p w14:paraId="7814A4B4" w14:textId="77777777" w:rsidR="00996F9B" w:rsidRPr="0070553F" w:rsidRDefault="00996F9B" w:rsidP="00465E01">
            <w:pPr>
              <w:rPr>
                <w:b/>
              </w:rPr>
            </w:pPr>
          </w:p>
        </w:tc>
        <w:tc>
          <w:tcPr>
            <w:tcW w:w="1985" w:type="dxa"/>
            <w:shd w:val="clear" w:color="auto" w:fill="E0E0E0"/>
          </w:tcPr>
          <w:p w14:paraId="4AFF88B9" w14:textId="77777777" w:rsidR="00996F9B" w:rsidRPr="0070553F" w:rsidRDefault="00642892" w:rsidP="00465E01">
            <w:pPr>
              <w:rPr>
                <w:b/>
              </w:rPr>
            </w:pPr>
            <w:r w:rsidRPr="0070553F">
              <w:rPr>
                <w:b/>
              </w:rPr>
              <w:t>Purpose</w:t>
            </w:r>
          </w:p>
        </w:tc>
        <w:tc>
          <w:tcPr>
            <w:tcW w:w="7683" w:type="dxa"/>
          </w:tcPr>
          <w:p w14:paraId="482CFA72" w14:textId="77777777" w:rsidR="00996F9B" w:rsidRPr="0070553F" w:rsidRDefault="00996F9B" w:rsidP="00465E01"/>
        </w:tc>
      </w:tr>
      <w:tr w:rsidR="00996F9B" w:rsidRPr="0070553F" w14:paraId="240AE414" w14:textId="77777777" w:rsidTr="0005083B">
        <w:trPr>
          <w:trHeight w:val="247"/>
        </w:trPr>
        <w:tc>
          <w:tcPr>
            <w:tcW w:w="567" w:type="dxa"/>
            <w:vMerge/>
            <w:shd w:val="clear" w:color="auto" w:fill="auto"/>
          </w:tcPr>
          <w:p w14:paraId="4E3E362B" w14:textId="77777777" w:rsidR="00996F9B" w:rsidRPr="0070553F" w:rsidRDefault="00996F9B" w:rsidP="00465E01">
            <w:pPr>
              <w:rPr>
                <w:b/>
              </w:rPr>
            </w:pPr>
          </w:p>
        </w:tc>
        <w:tc>
          <w:tcPr>
            <w:tcW w:w="1985" w:type="dxa"/>
            <w:shd w:val="clear" w:color="auto" w:fill="E0E0E0"/>
          </w:tcPr>
          <w:p w14:paraId="43B10137" w14:textId="77777777" w:rsidR="00996F9B" w:rsidRPr="0070553F" w:rsidRDefault="00642892" w:rsidP="00465E01">
            <w:pPr>
              <w:rPr>
                <w:b/>
                <w:lang w:val="en-GB"/>
              </w:rPr>
            </w:pPr>
            <w:r w:rsidRPr="0070553F">
              <w:rPr>
                <w:b/>
                <w:lang w:val="en-GB"/>
              </w:rPr>
              <w:t>Category</w:t>
            </w:r>
          </w:p>
        </w:tc>
        <w:tc>
          <w:tcPr>
            <w:tcW w:w="7683" w:type="dxa"/>
          </w:tcPr>
          <w:p w14:paraId="78886801" w14:textId="77777777" w:rsidR="00996F9B" w:rsidRPr="0070553F" w:rsidRDefault="00996F9B" w:rsidP="00465E01"/>
        </w:tc>
      </w:tr>
      <w:tr w:rsidR="00996F9B" w:rsidRPr="0070553F" w14:paraId="0933F2A0" w14:textId="77777777" w:rsidTr="0005083B">
        <w:trPr>
          <w:trHeight w:val="247"/>
        </w:trPr>
        <w:tc>
          <w:tcPr>
            <w:tcW w:w="567" w:type="dxa"/>
            <w:vMerge/>
            <w:shd w:val="clear" w:color="auto" w:fill="auto"/>
          </w:tcPr>
          <w:p w14:paraId="50DC9487" w14:textId="77777777" w:rsidR="00996F9B" w:rsidRPr="0070553F" w:rsidRDefault="00996F9B" w:rsidP="00465E01">
            <w:pPr>
              <w:rPr>
                <w:b/>
              </w:rPr>
            </w:pPr>
          </w:p>
        </w:tc>
        <w:tc>
          <w:tcPr>
            <w:tcW w:w="1985" w:type="dxa"/>
            <w:shd w:val="clear" w:color="auto" w:fill="E0E0E0"/>
          </w:tcPr>
          <w:p w14:paraId="393AE0E6" w14:textId="77777777" w:rsidR="00996F9B" w:rsidRPr="0070553F" w:rsidRDefault="00996F9B" w:rsidP="00D8448F">
            <w:pPr>
              <w:rPr>
                <w:b/>
                <w:lang w:val="en-GB"/>
              </w:rPr>
            </w:pPr>
            <w:r w:rsidRPr="0070553F">
              <w:rPr>
                <w:b/>
                <w:lang w:val="en-GB"/>
              </w:rPr>
              <w:t xml:space="preserve">Related </w:t>
            </w:r>
            <w:r w:rsidR="00D8448F">
              <w:rPr>
                <w:b/>
                <w:lang w:val="en-GB"/>
              </w:rPr>
              <w:t>Requirements</w:t>
            </w:r>
            <w:r w:rsidRPr="0070553F">
              <w:rPr>
                <w:b/>
                <w:lang w:val="en-GB"/>
              </w:rPr>
              <w:t xml:space="preserve"> IDs</w:t>
            </w:r>
          </w:p>
        </w:tc>
        <w:tc>
          <w:tcPr>
            <w:tcW w:w="7683" w:type="dxa"/>
          </w:tcPr>
          <w:p w14:paraId="22D2B9F0" w14:textId="77777777" w:rsidR="00996F9B" w:rsidRPr="0070553F" w:rsidRDefault="00996F9B" w:rsidP="00465E01"/>
        </w:tc>
      </w:tr>
      <w:tr w:rsidR="00642892" w:rsidRPr="0070553F" w14:paraId="49E026D8" w14:textId="77777777" w:rsidTr="0005083B">
        <w:trPr>
          <w:trHeight w:val="247"/>
        </w:trPr>
        <w:tc>
          <w:tcPr>
            <w:tcW w:w="567" w:type="dxa"/>
            <w:vMerge w:val="restart"/>
            <w:shd w:val="clear" w:color="auto" w:fill="auto"/>
          </w:tcPr>
          <w:p w14:paraId="28EF8DB6" w14:textId="77777777" w:rsidR="00642892" w:rsidRPr="0070553F" w:rsidRDefault="00642892" w:rsidP="00465E01">
            <w:pPr>
              <w:rPr>
                <w:b/>
              </w:rPr>
            </w:pPr>
            <w:r w:rsidRPr="0070553F">
              <w:rPr>
                <w:b/>
              </w:rPr>
              <w:t>2</w:t>
            </w: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091C51B1" w14:textId="77777777" w:rsidR="00642892" w:rsidRPr="0070553F" w:rsidRDefault="00642892" w:rsidP="00465E01">
            <w:pPr>
              <w:rPr>
                <w:b/>
              </w:rPr>
            </w:pPr>
            <w:r w:rsidRPr="0070553F">
              <w:rPr>
                <w:b/>
              </w:rPr>
              <w:t>Name</w:t>
            </w:r>
          </w:p>
        </w:tc>
        <w:tc>
          <w:tcPr>
            <w:tcW w:w="7683" w:type="dxa"/>
            <w:tcBorders>
              <w:top w:val="single" w:sz="4" w:space="0" w:color="auto"/>
              <w:left w:val="single" w:sz="4" w:space="0" w:color="auto"/>
              <w:bottom w:val="single" w:sz="4" w:space="0" w:color="auto"/>
              <w:right w:val="single" w:sz="4" w:space="0" w:color="auto"/>
            </w:tcBorders>
          </w:tcPr>
          <w:p w14:paraId="1E76AD39" w14:textId="77777777" w:rsidR="00642892" w:rsidRPr="0070553F" w:rsidRDefault="00642892" w:rsidP="00465E01"/>
        </w:tc>
      </w:tr>
      <w:tr w:rsidR="00642892" w:rsidRPr="0070553F" w14:paraId="684AF930" w14:textId="77777777" w:rsidTr="0005083B">
        <w:trPr>
          <w:trHeight w:val="247"/>
        </w:trPr>
        <w:tc>
          <w:tcPr>
            <w:tcW w:w="567" w:type="dxa"/>
            <w:vMerge/>
            <w:shd w:val="clear" w:color="auto" w:fill="auto"/>
          </w:tcPr>
          <w:p w14:paraId="373EFCB8"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0671E6EE" w14:textId="77777777" w:rsidR="00642892" w:rsidRPr="0070553F" w:rsidRDefault="00642892" w:rsidP="00465E01">
            <w:pPr>
              <w:rPr>
                <w:b/>
              </w:rPr>
            </w:pPr>
            <w:r w:rsidRPr="0070553F">
              <w:rPr>
                <w:b/>
              </w:rPr>
              <w:t>Description</w:t>
            </w:r>
          </w:p>
        </w:tc>
        <w:tc>
          <w:tcPr>
            <w:tcW w:w="7683" w:type="dxa"/>
            <w:tcBorders>
              <w:top w:val="single" w:sz="4" w:space="0" w:color="auto"/>
              <w:left w:val="single" w:sz="4" w:space="0" w:color="auto"/>
              <w:bottom w:val="single" w:sz="4" w:space="0" w:color="auto"/>
              <w:right w:val="single" w:sz="4" w:space="0" w:color="auto"/>
            </w:tcBorders>
          </w:tcPr>
          <w:p w14:paraId="5AB4E1E5" w14:textId="77777777" w:rsidR="00642892" w:rsidRPr="0070553F" w:rsidRDefault="00642892" w:rsidP="00465E01"/>
        </w:tc>
      </w:tr>
      <w:tr w:rsidR="00642892" w:rsidRPr="0070553F" w14:paraId="1BB79CCE" w14:textId="77777777" w:rsidTr="0005083B">
        <w:trPr>
          <w:trHeight w:val="247"/>
        </w:trPr>
        <w:tc>
          <w:tcPr>
            <w:tcW w:w="567" w:type="dxa"/>
            <w:vMerge/>
            <w:shd w:val="clear" w:color="auto" w:fill="auto"/>
          </w:tcPr>
          <w:p w14:paraId="1F468EF7"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70E75C1D" w14:textId="77777777" w:rsidR="00642892" w:rsidRPr="0070553F" w:rsidRDefault="00642892" w:rsidP="00465E01">
            <w:pPr>
              <w:rPr>
                <w:b/>
              </w:rPr>
            </w:pPr>
            <w:r w:rsidRPr="0070553F">
              <w:rPr>
                <w:b/>
              </w:rPr>
              <w:t>Purpose</w:t>
            </w:r>
          </w:p>
        </w:tc>
        <w:tc>
          <w:tcPr>
            <w:tcW w:w="7683" w:type="dxa"/>
            <w:tcBorders>
              <w:top w:val="single" w:sz="4" w:space="0" w:color="auto"/>
              <w:left w:val="single" w:sz="4" w:space="0" w:color="auto"/>
              <w:bottom w:val="single" w:sz="4" w:space="0" w:color="auto"/>
              <w:right w:val="single" w:sz="4" w:space="0" w:color="auto"/>
            </w:tcBorders>
          </w:tcPr>
          <w:p w14:paraId="76C5C230" w14:textId="77777777" w:rsidR="00642892" w:rsidRPr="0070553F" w:rsidRDefault="00642892" w:rsidP="00465E01"/>
        </w:tc>
      </w:tr>
      <w:tr w:rsidR="00642892" w:rsidRPr="0070553F" w14:paraId="30BC28BB" w14:textId="77777777" w:rsidTr="0005083B">
        <w:trPr>
          <w:trHeight w:val="247"/>
        </w:trPr>
        <w:tc>
          <w:tcPr>
            <w:tcW w:w="567" w:type="dxa"/>
            <w:vMerge/>
            <w:shd w:val="clear" w:color="auto" w:fill="auto"/>
          </w:tcPr>
          <w:p w14:paraId="6E075DEE"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2BAB5E29" w14:textId="77777777" w:rsidR="00642892" w:rsidRPr="0070553F" w:rsidRDefault="00642892" w:rsidP="00465E01">
            <w:pPr>
              <w:rPr>
                <w:b/>
              </w:rPr>
            </w:pPr>
            <w:r w:rsidRPr="0070553F">
              <w:rPr>
                <w:b/>
                <w:lang w:val="en-GB"/>
              </w:rPr>
              <w:t>Category</w:t>
            </w:r>
          </w:p>
        </w:tc>
        <w:tc>
          <w:tcPr>
            <w:tcW w:w="7683" w:type="dxa"/>
            <w:tcBorders>
              <w:top w:val="single" w:sz="4" w:space="0" w:color="auto"/>
              <w:left w:val="single" w:sz="4" w:space="0" w:color="auto"/>
              <w:bottom w:val="single" w:sz="4" w:space="0" w:color="auto"/>
              <w:right w:val="single" w:sz="4" w:space="0" w:color="auto"/>
            </w:tcBorders>
          </w:tcPr>
          <w:p w14:paraId="6848178B" w14:textId="77777777" w:rsidR="00642892" w:rsidRPr="0070553F" w:rsidRDefault="00642892" w:rsidP="00465E01"/>
        </w:tc>
      </w:tr>
      <w:tr w:rsidR="00642892" w:rsidRPr="0070553F" w14:paraId="509A0784" w14:textId="77777777" w:rsidTr="0005083B">
        <w:trPr>
          <w:trHeight w:val="247"/>
        </w:trPr>
        <w:tc>
          <w:tcPr>
            <w:tcW w:w="567" w:type="dxa"/>
            <w:vMerge/>
            <w:shd w:val="clear" w:color="auto" w:fill="auto"/>
          </w:tcPr>
          <w:p w14:paraId="3D7363BA"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0EC5AF97" w14:textId="77777777" w:rsidR="00642892" w:rsidRPr="0070553F" w:rsidRDefault="00642892" w:rsidP="00D8448F">
            <w:pPr>
              <w:rPr>
                <w:b/>
              </w:rPr>
            </w:pPr>
            <w:r w:rsidRPr="0070553F">
              <w:rPr>
                <w:b/>
              </w:rPr>
              <w:t xml:space="preserve">Related </w:t>
            </w:r>
            <w:r w:rsidR="00D8448F">
              <w:rPr>
                <w:b/>
              </w:rPr>
              <w:t xml:space="preserve">Requirements </w:t>
            </w:r>
            <w:r w:rsidRPr="0070553F">
              <w:rPr>
                <w:b/>
              </w:rPr>
              <w:t>IDs</w:t>
            </w:r>
          </w:p>
        </w:tc>
        <w:tc>
          <w:tcPr>
            <w:tcW w:w="7683" w:type="dxa"/>
            <w:tcBorders>
              <w:top w:val="single" w:sz="4" w:space="0" w:color="auto"/>
              <w:left w:val="single" w:sz="4" w:space="0" w:color="auto"/>
              <w:bottom w:val="single" w:sz="4" w:space="0" w:color="auto"/>
              <w:right w:val="single" w:sz="4" w:space="0" w:color="auto"/>
            </w:tcBorders>
          </w:tcPr>
          <w:p w14:paraId="50EDDF3D" w14:textId="77777777" w:rsidR="00642892" w:rsidRPr="0070553F" w:rsidRDefault="00642892" w:rsidP="00465E01"/>
        </w:tc>
      </w:tr>
    </w:tbl>
    <w:p w14:paraId="401F436C" w14:textId="77777777" w:rsidR="000C2B87" w:rsidRDefault="000C2B87" w:rsidP="000C2B87">
      <w:pPr>
        <w:pStyle w:val="Caption"/>
      </w:pPr>
      <w:bookmarkStart w:id="168" w:name="_Toc13672022"/>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3A39A4">
        <w:rPr>
          <w:noProof/>
        </w:rPr>
        <w:t>15</w:t>
      </w:r>
      <w:r w:rsidRPr="0070553F">
        <w:rPr>
          <w:noProof/>
        </w:rPr>
        <w:fldChar w:fldCharType="end"/>
      </w:r>
      <w:r w:rsidRPr="0070553F">
        <w:t xml:space="preserve">: Functional Safety </w:t>
      </w:r>
      <w:r>
        <w:t>Assumptions</w:t>
      </w:r>
      <w:bookmarkEnd w:id="168"/>
    </w:p>
    <w:p w14:paraId="0A6A525D" w14:textId="77777777" w:rsidR="00996F9B" w:rsidRPr="0070553F" w:rsidRDefault="00996F9B" w:rsidP="00784A0B"/>
    <w:p w14:paraId="2BE6823E" w14:textId="77777777" w:rsidR="003531D5" w:rsidRPr="0070553F" w:rsidRDefault="00B924AD" w:rsidP="0059666E">
      <w:pPr>
        <w:pStyle w:val="Heading2"/>
      </w:pPr>
      <w:bookmarkStart w:id="169" w:name="_Ref528759292"/>
      <w:bookmarkStart w:id="170" w:name="_Ref528759293"/>
      <w:bookmarkStart w:id="171" w:name="_Toc13671987"/>
      <w:r w:rsidRPr="0070553F">
        <w:t>Safety Goals</w:t>
      </w:r>
      <w:bookmarkEnd w:id="169"/>
      <w:bookmarkEnd w:id="170"/>
      <w:bookmarkEnd w:id="171"/>
    </w:p>
    <w:p w14:paraId="451F50CD" w14:textId="77777777" w:rsidR="006104C6" w:rsidRPr="0070553F" w:rsidRDefault="006104C6"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5D6B9EDD" w14:textId="77777777" w:rsidR="00B924AD" w:rsidRDefault="006104C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w:t>
      </w:r>
      <w:r w:rsidR="0059666E" w:rsidRPr="0070553F">
        <w:rPr>
          <w:rStyle w:val="SubtleEmphasis"/>
        </w:rPr>
        <w:t>The list of</w:t>
      </w:r>
      <w:r w:rsidR="00A55E53" w:rsidRPr="0070553F">
        <w:rPr>
          <w:rStyle w:val="SubtleEmphasis"/>
        </w:rPr>
        <w:t xml:space="preserve"> Functional S</w:t>
      </w:r>
      <w:r w:rsidR="00B924AD" w:rsidRPr="0070553F">
        <w:rPr>
          <w:rStyle w:val="SubtleEmphasis"/>
        </w:rPr>
        <w:t xml:space="preserve">afety </w:t>
      </w:r>
      <w:r w:rsidR="00A55E53" w:rsidRPr="0070553F">
        <w:rPr>
          <w:rStyle w:val="SubtleEmphasis"/>
        </w:rPr>
        <w:t>G</w:t>
      </w:r>
      <w:r w:rsidR="00B924AD" w:rsidRPr="0070553F">
        <w:rPr>
          <w:rStyle w:val="SubtleEmphasis"/>
        </w:rPr>
        <w:t xml:space="preserve">oals </w:t>
      </w:r>
      <w:r w:rsidR="0059666E" w:rsidRPr="0070553F">
        <w:rPr>
          <w:rStyle w:val="SubtleEmphasis"/>
        </w:rPr>
        <w:t xml:space="preserve">is an output of </w:t>
      </w:r>
      <w:r w:rsidR="00B924AD" w:rsidRPr="0070553F">
        <w:rPr>
          <w:rStyle w:val="SubtleEmphasis"/>
        </w:rPr>
        <w:t>the Hazard Analysis and Risk Assessment (</w:t>
      </w:r>
      <w:r w:rsidR="00702117" w:rsidRPr="0070553F">
        <w:rPr>
          <w:rStyle w:val="SubtleEmphasis"/>
        </w:rPr>
        <w:t>HARA)</w:t>
      </w:r>
      <w:r w:rsidR="00066C54" w:rsidRPr="0070553F">
        <w:rPr>
          <w:rStyle w:val="SubtleEmphasis"/>
        </w:rPr>
        <w:t xml:space="preserve"> and therefore not required during the initial creation of the Feature Document</w:t>
      </w:r>
      <w:r w:rsidR="00702117" w:rsidRPr="0070553F">
        <w:rPr>
          <w:rStyle w:val="SubtleEmphasis"/>
        </w:rPr>
        <w:t>.</w:t>
      </w:r>
    </w:p>
    <w:p w14:paraId="04BA6EB0" w14:textId="77777777"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51" w:history="1">
        <w:r w:rsidRPr="008A4C8A">
          <w:rPr>
            <w:rStyle w:val="Hyperlink"/>
          </w:rPr>
          <w:t>Functional Safety Sharepoint</w:t>
        </w:r>
      </w:hyperlink>
      <w:r>
        <w:rPr>
          <w:rStyle w:val="SubtleEmphasis"/>
        </w:rPr>
        <w:t xml:space="preserve"> – HARA</w:t>
      </w:r>
    </w:p>
    <w:p w14:paraId="7F3506B6" w14:textId="77777777" w:rsidR="00CE3BD6" w:rsidRPr="0070553F" w:rsidRDefault="00CE3BD6" w:rsidP="00CE3BD6"/>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67"/>
        <w:gridCol w:w="1730"/>
        <w:gridCol w:w="2098"/>
        <w:gridCol w:w="992"/>
        <w:gridCol w:w="4848"/>
      </w:tblGrid>
      <w:tr w:rsidR="00CE3BD6" w:rsidRPr="0070553F" w14:paraId="0539B31E" w14:textId="77777777" w:rsidTr="0005083B">
        <w:trPr>
          <w:trHeight w:val="521"/>
        </w:trPr>
        <w:tc>
          <w:tcPr>
            <w:tcW w:w="567" w:type="dxa"/>
            <w:shd w:val="clear" w:color="auto" w:fill="D9D9D9" w:themeFill="background1" w:themeFillShade="D9"/>
          </w:tcPr>
          <w:p w14:paraId="304F7DD6" w14:textId="77777777" w:rsidR="00CE3BD6" w:rsidRPr="0070553F" w:rsidRDefault="00CE3BD6" w:rsidP="00465E01">
            <w:pPr>
              <w:pStyle w:val="Caption"/>
              <w:rPr>
                <w:lang w:val="en-GB"/>
              </w:rPr>
            </w:pPr>
            <w:r w:rsidRPr="0070553F">
              <w:rPr>
                <w:lang w:val="en-GB"/>
              </w:rPr>
              <w:t>ID</w:t>
            </w:r>
          </w:p>
        </w:tc>
        <w:tc>
          <w:tcPr>
            <w:tcW w:w="9668" w:type="dxa"/>
            <w:gridSpan w:val="4"/>
            <w:shd w:val="clear" w:color="auto" w:fill="D9D9D9" w:themeFill="background1" w:themeFillShade="D9"/>
          </w:tcPr>
          <w:p w14:paraId="749B4F2F" w14:textId="77777777" w:rsidR="00CE3BD6" w:rsidRPr="0070553F" w:rsidRDefault="00642892" w:rsidP="00642892">
            <w:pPr>
              <w:pStyle w:val="Caption"/>
              <w:rPr>
                <w:lang w:val="en-GB"/>
              </w:rPr>
            </w:pPr>
            <w:r w:rsidRPr="0070553F">
              <w:rPr>
                <w:lang w:val="en-GB"/>
              </w:rPr>
              <w:t>Goal</w:t>
            </w:r>
          </w:p>
        </w:tc>
      </w:tr>
      <w:tr w:rsidR="00CE3BD6" w:rsidRPr="0070553F" w14:paraId="5F627E16" w14:textId="77777777" w:rsidTr="0005083B">
        <w:trPr>
          <w:trHeight w:val="247"/>
        </w:trPr>
        <w:tc>
          <w:tcPr>
            <w:tcW w:w="567" w:type="dxa"/>
            <w:vMerge w:val="restart"/>
            <w:shd w:val="clear" w:color="auto" w:fill="auto"/>
          </w:tcPr>
          <w:p w14:paraId="11992EE3" w14:textId="77777777" w:rsidR="00CE3BD6" w:rsidRPr="0070553F" w:rsidRDefault="00CE3BD6" w:rsidP="00465E01">
            <w:pPr>
              <w:rPr>
                <w:b/>
              </w:rPr>
            </w:pPr>
            <w:r w:rsidRPr="0070553F">
              <w:rPr>
                <w:b/>
              </w:rPr>
              <w:t>1</w:t>
            </w:r>
          </w:p>
        </w:tc>
        <w:tc>
          <w:tcPr>
            <w:tcW w:w="1730" w:type="dxa"/>
            <w:shd w:val="clear" w:color="auto" w:fill="E0E0E0"/>
          </w:tcPr>
          <w:p w14:paraId="3CA87BA7" w14:textId="77777777" w:rsidR="00CE3BD6" w:rsidRPr="0070553F" w:rsidRDefault="00CE3BD6" w:rsidP="00465E01">
            <w:pPr>
              <w:rPr>
                <w:b/>
              </w:rPr>
            </w:pPr>
            <w:r w:rsidRPr="0070553F">
              <w:rPr>
                <w:b/>
                <w:lang w:val="en-GB"/>
              </w:rPr>
              <w:t>Goal Name</w:t>
            </w:r>
          </w:p>
        </w:tc>
        <w:tc>
          <w:tcPr>
            <w:tcW w:w="7938" w:type="dxa"/>
            <w:gridSpan w:val="3"/>
          </w:tcPr>
          <w:p w14:paraId="269C908F" w14:textId="77777777" w:rsidR="00CE3BD6" w:rsidRPr="0070553F" w:rsidRDefault="00CE3BD6" w:rsidP="00465E01"/>
        </w:tc>
      </w:tr>
      <w:tr w:rsidR="00CE3BD6" w:rsidRPr="0070553F" w14:paraId="17A3F120" w14:textId="77777777" w:rsidTr="0005083B">
        <w:trPr>
          <w:trHeight w:val="247"/>
        </w:trPr>
        <w:tc>
          <w:tcPr>
            <w:tcW w:w="567" w:type="dxa"/>
            <w:vMerge/>
            <w:shd w:val="clear" w:color="auto" w:fill="auto"/>
          </w:tcPr>
          <w:p w14:paraId="608BFE69" w14:textId="77777777" w:rsidR="00CE3BD6" w:rsidRPr="0070553F" w:rsidRDefault="00CE3BD6" w:rsidP="00465E01">
            <w:pPr>
              <w:rPr>
                <w:b/>
              </w:rPr>
            </w:pPr>
          </w:p>
        </w:tc>
        <w:tc>
          <w:tcPr>
            <w:tcW w:w="1730" w:type="dxa"/>
            <w:shd w:val="clear" w:color="auto" w:fill="E0E0E0"/>
          </w:tcPr>
          <w:p w14:paraId="75ABFBFA" w14:textId="77777777" w:rsidR="00CE3BD6" w:rsidRPr="0070553F" w:rsidRDefault="00CE3BD6" w:rsidP="00465E01">
            <w:pPr>
              <w:rPr>
                <w:b/>
                <w:lang w:val="en-GB"/>
              </w:rPr>
            </w:pPr>
            <w:r w:rsidRPr="0070553F">
              <w:rPr>
                <w:b/>
                <w:lang w:val="en-GB"/>
              </w:rPr>
              <w:t>Description</w:t>
            </w:r>
          </w:p>
        </w:tc>
        <w:tc>
          <w:tcPr>
            <w:tcW w:w="7938" w:type="dxa"/>
            <w:gridSpan w:val="3"/>
          </w:tcPr>
          <w:p w14:paraId="61EE8CFF" w14:textId="77777777" w:rsidR="00CE3BD6" w:rsidRPr="0070553F" w:rsidRDefault="00CE3BD6" w:rsidP="00465E01"/>
        </w:tc>
      </w:tr>
      <w:tr w:rsidR="00CE3BD6" w:rsidRPr="0070553F" w14:paraId="38819D54" w14:textId="77777777" w:rsidTr="0005083B">
        <w:trPr>
          <w:trHeight w:val="247"/>
        </w:trPr>
        <w:tc>
          <w:tcPr>
            <w:tcW w:w="567" w:type="dxa"/>
            <w:vMerge/>
            <w:shd w:val="clear" w:color="auto" w:fill="auto"/>
          </w:tcPr>
          <w:p w14:paraId="07660DFA" w14:textId="77777777" w:rsidR="00CE3BD6" w:rsidRPr="0070553F" w:rsidRDefault="00CE3BD6" w:rsidP="00465E01">
            <w:pPr>
              <w:rPr>
                <w:b/>
              </w:rPr>
            </w:pPr>
          </w:p>
        </w:tc>
        <w:tc>
          <w:tcPr>
            <w:tcW w:w="1730" w:type="dxa"/>
            <w:shd w:val="clear" w:color="auto" w:fill="E0E0E0"/>
          </w:tcPr>
          <w:p w14:paraId="7132EFE2" w14:textId="77777777" w:rsidR="00CE3BD6" w:rsidRPr="0070553F" w:rsidRDefault="00CE3BD6" w:rsidP="00465E01">
            <w:pPr>
              <w:rPr>
                <w:b/>
              </w:rPr>
            </w:pPr>
            <w:r w:rsidRPr="0070553F">
              <w:rPr>
                <w:b/>
                <w:lang w:val="en-GB"/>
              </w:rPr>
              <w:t>Safety Goal Concept</w:t>
            </w:r>
          </w:p>
        </w:tc>
        <w:tc>
          <w:tcPr>
            <w:tcW w:w="7938" w:type="dxa"/>
            <w:gridSpan w:val="3"/>
          </w:tcPr>
          <w:p w14:paraId="4A29968E" w14:textId="77777777" w:rsidR="00CE3BD6" w:rsidRPr="0070553F" w:rsidRDefault="00CE3BD6" w:rsidP="00465E01">
            <w:r w:rsidRPr="0070553F">
              <w:t>&lt;fill in Safety Goal Concept incl. the Warning &amp; Recovery Concept and also the Safe Statel&gt;</w:t>
            </w:r>
          </w:p>
        </w:tc>
      </w:tr>
      <w:tr w:rsidR="00B54ADC" w:rsidRPr="0070553F" w14:paraId="3B602591" w14:textId="77777777" w:rsidTr="00B54ADC">
        <w:trPr>
          <w:trHeight w:val="247"/>
        </w:trPr>
        <w:tc>
          <w:tcPr>
            <w:tcW w:w="567" w:type="dxa"/>
            <w:vMerge/>
            <w:shd w:val="clear" w:color="auto" w:fill="auto"/>
          </w:tcPr>
          <w:p w14:paraId="5F7D6DE4" w14:textId="77777777" w:rsidR="00B54ADC" w:rsidRPr="0070553F" w:rsidRDefault="00B54ADC" w:rsidP="00B54ADC">
            <w:pPr>
              <w:rPr>
                <w:b/>
              </w:rPr>
            </w:pPr>
          </w:p>
        </w:tc>
        <w:tc>
          <w:tcPr>
            <w:tcW w:w="1730" w:type="dxa"/>
            <w:shd w:val="clear" w:color="auto" w:fill="E0E0E0"/>
          </w:tcPr>
          <w:p w14:paraId="69ED9D84" w14:textId="77777777" w:rsidR="00B54ADC" w:rsidRPr="0070553F" w:rsidRDefault="00B54ADC" w:rsidP="00B54ADC">
            <w:pPr>
              <w:rPr>
                <w:b/>
                <w:lang w:val="en-GB"/>
              </w:rPr>
            </w:pPr>
            <w:r w:rsidRPr="0070553F">
              <w:rPr>
                <w:b/>
                <w:lang w:val="en-GB"/>
              </w:rPr>
              <w:t>ASIL</w:t>
            </w:r>
          </w:p>
        </w:tc>
        <w:tc>
          <w:tcPr>
            <w:tcW w:w="2098" w:type="dxa"/>
          </w:tcPr>
          <w:p w14:paraId="5BC0BB0D" w14:textId="77777777" w:rsidR="00B54ADC" w:rsidRPr="0070553F" w:rsidRDefault="00B54ADC" w:rsidP="00B54ADC"/>
        </w:tc>
        <w:tc>
          <w:tcPr>
            <w:tcW w:w="992" w:type="dxa"/>
            <w:shd w:val="clear" w:color="auto" w:fill="E0E0E0"/>
          </w:tcPr>
          <w:p w14:paraId="0BD4C35C" w14:textId="77777777" w:rsidR="00B54ADC" w:rsidRPr="0070553F" w:rsidRDefault="00B54ADC" w:rsidP="00B54ADC">
            <w:r w:rsidRPr="0070553F">
              <w:rPr>
                <w:b/>
                <w:lang w:val="en-GB"/>
              </w:rPr>
              <w:t>FTTI</w:t>
            </w:r>
          </w:p>
        </w:tc>
        <w:tc>
          <w:tcPr>
            <w:tcW w:w="4848" w:type="dxa"/>
          </w:tcPr>
          <w:p w14:paraId="7C574788" w14:textId="77777777" w:rsidR="00B54ADC" w:rsidRPr="0070553F" w:rsidRDefault="00B54ADC" w:rsidP="00B54ADC">
            <w:r>
              <w:t xml:space="preserve">&lt;fill in Fault Tolerant Time Interval </w:t>
            </w:r>
            <w:r w:rsidR="00BF79EF">
              <w:t>(</w:t>
            </w:r>
            <w:r>
              <w:t>if applicable</w:t>
            </w:r>
            <w:r w:rsidR="00BF79EF">
              <w:t>)</w:t>
            </w:r>
            <w:r>
              <w:t>&gt;</w:t>
            </w:r>
          </w:p>
        </w:tc>
      </w:tr>
      <w:tr w:rsidR="00B54ADC" w:rsidRPr="0070553F" w14:paraId="6188B993" w14:textId="77777777" w:rsidTr="0005083B">
        <w:trPr>
          <w:trHeight w:val="247"/>
        </w:trPr>
        <w:tc>
          <w:tcPr>
            <w:tcW w:w="567" w:type="dxa"/>
            <w:vMerge/>
            <w:shd w:val="clear" w:color="auto" w:fill="auto"/>
          </w:tcPr>
          <w:p w14:paraId="728DFA93" w14:textId="77777777" w:rsidR="00B54ADC" w:rsidRPr="0070553F" w:rsidRDefault="00B54ADC" w:rsidP="00B54ADC">
            <w:pPr>
              <w:rPr>
                <w:b/>
              </w:rPr>
            </w:pPr>
          </w:p>
        </w:tc>
        <w:tc>
          <w:tcPr>
            <w:tcW w:w="1730" w:type="dxa"/>
            <w:shd w:val="clear" w:color="auto" w:fill="E0E0E0"/>
          </w:tcPr>
          <w:p w14:paraId="4BD2BD82" w14:textId="77777777" w:rsidR="00B54ADC" w:rsidRPr="0070553F" w:rsidRDefault="00B54ADC" w:rsidP="00B54ADC">
            <w:pPr>
              <w:rPr>
                <w:b/>
                <w:lang w:val="en-GB"/>
              </w:rPr>
            </w:pPr>
            <w:r w:rsidRPr="0070553F">
              <w:rPr>
                <w:b/>
                <w:lang w:val="en-GB"/>
              </w:rPr>
              <w:t>Related FSR IDs</w:t>
            </w:r>
          </w:p>
        </w:tc>
        <w:tc>
          <w:tcPr>
            <w:tcW w:w="7938" w:type="dxa"/>
            <w:gridSpan w:val="3"/>
          </w:tcPr>
          <w:p w14:paraId="6EBCF17A" w14:textId="77777777" w:rsidR="00B54ADC" w:rsidRPr="0070553F" w:rsidRDefault="00B54ADC" w:rsidP="00B54ADC"/>
        </w:tc>
      </w:tr>
      <w:tr w:rsidR="00B54ADC" w:rsidRPr="0070553F" w14:paraId="30F25EDE" w14:textId="77777777" w:rsidTr="0005083B">
        <w:trPr>
          <w:trHeight w:val="247"/>
        </w:trPr>
        <w:tc>
          <w:tcPr>
            <w:tcW w:w="567" w:type="dxa"/>
            <w:vMerge w:val="restart"/>
            <w:shd w:val="clear" w:color="auto" w:fill="auto"/>
          </w:tcPr>
          <w:p w14:paraId="554417BD" w14:textId="77777777" w:rsidR="00B54ADC" w:rsidRPr="0070553F" w:rsidRDefault="00B54ADC" w:rsidP="00B54ADC">
            <w:pPr>
              <w:rPr>
                <w:b/>
              </w:rPr>
            </w:pPr>
            <w:r w:rsidRPr="0070553F">
              <w:rPr>
                <w:b/>
              </w:rPr>
              <w:t>2</w:t>
            </w:r>
          </w:p>
        </w:tc>
        <w:tc>
          <w:tcPr>
            <w:tcW w:w="1730" w:type="dxa"/>
            <w:shd w:val="clear" w:color="auto" w:fill="E0E0E0"/>
          </w:tcPr>
          <w:p w14:paraId="304F979C" w14:textId="77777777" w:rsidR="00B54ADC" w:rsidRPr="0070553F" w:rsidRDefault="00B54ADC" w:rsidP="00B54ADC">
            <w:pPr>
              <w:rPr>
                <w:b/>
              </w:rPr>
            </w:pPr>
            <w:r w:rsidRPr="0070553F">
              <w:rPr>
                <w:b/>
                <w:lang w:val="en-GB"/>
              </w:rPr>
              <w:t>Goal Name</w:t>
            </w:r>
          </w:p>
        </w:tc>
        <w:tc>
          <w:tcPr>
            <w:tcW w:w="7938" w:type="dxa"/>
            <w:gridSpan w:val="3"/>
          </w:tcPr>
          <w:p w14:paraId="78780F5D" w14:textId="77777777" w:rsidR="00B54ADC" w:rsidRPr="0070553F" w:rsidRDefault="00B54ADC" w:rsidP="00B54ADC"/>
        </w:tc>
      </w:tr>
      <w:tr w:rsidR="00B54ADC" w:rsidRPr="0070553F" w14:paraId="459CA4F4" w14:textId="77777777" w:rsidTr="0005083B">
        <w:trPr>
          <w:trHeight w:val="247"/>
        </w:trPr>
        <w:tc>
          <w:tcPr>
            <w:tcW w:w="567" w:type="dxa"/>
            <w:vMerge/>
            <w:shd w:val="clear" w:color="auto" w:fill="auto"/>
          </w:tcPr>
          <w:p w14:paraId="5D2E3CB2" w14:textId="77777777" w:rsidR="00B54ADC" w:rsidRPr="0070553F" w:rsidRDefault="00B54ADC" w:rsidP="00B54ADC">
            <w:pPr>
              <w:rPr>
                <w:b/>
              </w:rPr>
            </w:pPr>
          </w:p>
        </w:tc>
        <w:tc>
          <w:tcPr>
            <w:tcW w:w="1730" w:type="dxa"/>
            <w:shd w:val="clear" w:color="auto" w:fill="E0E0E0"/>
          </w:tcPr>
          <w:p w14:paraId="51DB4E88" w14:textId="77777777" w:rsidR="00B54ADC" w:rsidRPr="0070553F" w:rsidRDefault="00B54ADC" w:rsidP="00B54ADC">
            <w:pPr>
              <w:rPr>
                <w:b/>
                <w:lang w:val="en-GB"/>
              </w:rPr>
            </w:pPr>
            <w:r w:rsidRPr="0070553F">
              <w:rPr>
                <w:b/>
                <w:lang w:val="en-GB"/>
              </w:rPr>
              <w:t>Description</w:t>
            </w:r>
          </w:p>
        </w:tc>
        <w:tc>
          <w:tcPr>
            <w:tcW w:w="7938" w:type="dxa"/>
            <w:gridSpan w:val="3"/>
          </w:tcPr>
          <w:p w14:paraId="65609763" w14:textId="77777777" w:rsidR="00B54ADC" w:rsidRPr="0070553F" w:rsidRDefault="00B54ADC" w:rsidP="00B54ADC"/>
        </w:tc>
      </w:tr>
      <w:tr w:rsidR="00B54ADC" w:rsidRPr="0070553F" w14:paraId="0B001EBC" w14:textId="77777777" w:rsidTr="0005083B">
        <w:trPr>
          <w:trHeight w:val="247"/>
        </w:trPr>
        <w:tc>
          <w:tcPr>
            <w:tcW w:w="567" w:type="dxa"/>
            <w:vMerge/>
            <w:shd w:val="clear" w:color="auto" w:fill="auto"/>
          </w:tcPr>
          <w:p w14:paraId="25710560" w14:textId="77777777" w:rsidR="00B54ADC" w:rsidRPr="0070553F" w:rsidRDefault="00B54ADC" w:rsidP="00B54ADC">
            <w:pPr>
              <w:rPr>
                <w:b/>
              </w:rPr>
            </w:pPr>
          </w:p>
        </w:tc>
        <w:tc>
          <w:tcPr>
            <w:tcW w:w="1730" w:type="dxa"/>
            <w:shd w:val="clear" w:color="auto" w:fill="E0E0E0"/>
          </w:tcPr>
          <w:p w14:paraId="7BE7FA74" w14:textId="77777777" w:rsidR="00B54ADC" w:rsidRPr="0070553F" w:rsidRDefault="00B54ADC" w:rsidP="00B54ADC">
            <w:pPr>
              <w:rPr>
                <w:b/>
              </w:rPr>
            </w:pPr>
            <w:r w:rsidRPr="0070553F">
              <w:rPr>
                <w:b/>
                <w:lang w:val="en-GB"/>
              </w:rPr>
              <w:t>Safety Goal Concept</w:t>
            </w:r>
          </w:p>
        </w:tc>
        <w:tc>
          <w:tcPr>
            <w:tcW w:w="7938" w:type="dxa"/>
            <w:gridSpan w:val="3"/>
          </w:tcPr>
          <w:p w14:paraId="0D803864" w14:textId="77777777" w:rsidR="00B54ADC" w:rsidRPr="0070553F" w:rsidRDefault="00B54ADC" w:rsidP="00B54ADC">
            <w:r w:rsidRPr="0070553F">
              <w:t>&lt;fill in Safety Goal Concept incl. the Warning &amp; Recovery Concept and also the Safe State&gt;</w:t>
            </w:r>
          </w:p>
        </w:tc>
      </w:tr>
      <w:tr w:rsidR="00B54ADC" w:rsidRPr="0070553F" w14:paraId="19FEDAA1" w14:textId="77777777" w:rsidTr="00B54ADC">
        <w:trPr>
          <w:trHeight w:val="247"/>
        </w:trPr>
        <w:tc>
          <w:tcPr>
            <w:tcW w:w="567" w:type="dxa"/>
            <w:vMerge/>
            <w:shd w:val="clear" w:color="auto" w:fill="auto"/>
          </w:tcPr>
          <w:p w14:paraId="1EA7D3F0" w14:textId="77777777" w:rsidR="00B54ADC" w:rsidRPr="0070553F" w:rsidRDefault="00B54ADC" w:rsidP="00B54ADC">
            <w:pPr>
              <w:rPr>
                <w:b/>
              </w:rPr>
            </w:pPr>
          </w:p>
        </w:tc>
        <w:tc>
          <w:tcPr>
            <w:tcW w:w="1730" w:type="dxa"/>
            <w:shd w:val="clear" w:color="auto" w:fill="E0E0E0"/>
          </w:tcPr>
          <w:p w14:paraId="277A5629" w14:textId="77777777" w:rsidR="00B54ADC" w:rsidRPr="0070553F" w:rsidRDefault="00B54ADC" w:rsidP="00B54ADC">
            <w:pPr>
              <w:rPr>
                <w:b/>
                <w:lang w:val="en-GB"/>
              </w:rPr>
            </w:pPr>
            <w:r w:rsidRPr="0070553F">
              <w:rPr>
                <w:b/>
                <w:lang w:val="en-GB"/>
              </w:rPr>
              <w:t>ASIL</w:t>
            </w:r>
          </w:p>
        </w:tc>
        <w:tc>
          <w:tcPr>
            <w:tcW w:w="2098" w:type="dxa"/>
          </w:tcPr>
          <w:p w14:paraId="1B4830AC" w14:textId="77777777" w:rsidR="00B54ADC" w:rsidRPr="0070553F" w:rsidRDefault="00B54ADC" w:rsidP="00B54ADC"/>
        </w:tc>
        <w:tc>
          <w:tcPr>
            <w:tcW w:w="992" w:type="dxa"/>
            <w:shd w:val="clear" w:color="auto" w:fill="E0E0E0"/>
          </w:tcPr>
          <w:p w14:paraId="3B7FFECA" w14:textId="77777777" w:rsidR="00B54ADC" w:rsidRPr="0070553F" w:rsidRDefault="00B54ADC" w:rsidP="00B54ADC">
            <w:r w:rsidRPr="0070553F">
              <w:rPr>
                <w:b/>
                <w:lang w:val="en-GB"/>
              </w:rPr>
              <w:t>FTTI</w:t>
            </w:r>
          </w:p>
        </w:tc>
        <w:tc>
          <w:tcPr>
            <w:tcW w:w="4848" w:type="dxa"/>
          </w:tcPr>
          <w:p w14:paraId="385E7016" w14:textId="77777777" w:rsidR="00B54ADC" w:rsidRPr="0070553F" w:rsidRDefault="00B54ADC" w:rsidP="00B54ADC">
            <w:r>
              <w:t xml:space="preserve">&lt;fill in Fault Tolerant Time Interval </w:t>
            </w:r>
            <w:r w:rsidR="00BF79EF">
              <w:t>(</w:t>
            </w:r>
            <w:r>
              <w:t>if applicable</w:t>
            </w:r>
            <w:r w:rsidR="00BF79EF">
              <w:t>)</w:t>
            </w:r>
            <w:r>
              <w:t>&gt;</w:t>
            </w:r>
          </w:p>
        </w:tc>
      </w:tr>
      <w:tr w:rsidR="00B54ADC" w:rsidRPr="0070553F" w14:paraId="26BF6C36" w14:textId="77777777" w:rsidTr="0005083B">
        <w:trPr>
          <w:trHeight w:val="247"/>
        </w:trPr>
        <w:tc>
          <w:tcPr>
            <w:tcW w:w="567" w:type="dxa"/>
            <w:vMerge/>
            <w:shd w:val="clear" w:color="auto" w:fill="auto"/>
          </w:tcPr>
          <w:p w14:paraId="611615C6" w14:textId="77777777" w:rsidR="00B54ADC" w:rsidRPr="0070553F" w:rsidRDefault="00B54ADC" w:rsidP="00B54ADC">
            <w:pPr>
              <w:rPr>
                <w:b/>
              </w:rPr>
            </w:pPr>
          </w:p>
        </w:tc>
        <w:tc>
          <w:tcPr>
            <w:tcW w:w="1730" w:type="dxa"/>
            <w:shd w:val="clear" w:color="auto" w:fill="E0E0E0"/>
          </w:tcPr>
          <w:p w14:paraId="274E2B1E" w14:textId="77777777" w:rsidR="00B54ADC" w:rsidRPr="0070553F" w:rsidRDefault="00B54ADC" w:rsidP="00B54ADC">
            <w:pPr>
              <w:rPr>
                <w:b/>
                <w:lang w:val="en-GB"/>
              </w:rPr>
            </w:pPr>
            <w:r w:rsidRPr="0070553F">
              <w:rPr>
                <w:b/>
                <w:lang w:val="en-GB"/>
              </w:rPr>
              <w:t>Related FSR IDs</w:t>
            </w:r>
          </w:p>
        </w:tc>
        <w:tc>
          <w:tcPr>
            <w:tcW w:w="7938" w:type="dxa"/>
            <w:gridSpan w:val="3"/>
          </w:tcPr>
          <w:p w14:paraId="7CD8DDBC" w14:textId="77777777" w:rsidR="00B54ADC" w:rsidRPr="0070553F" w:rsidRDefault="00B54ADC" w:rsidP="00B54ADC"/>
        </w:tc>
      </w:tr>
    </w:tbl>
    <w:p w14:paraId="18A71149" w14:textId="77777777" w:rsidR="00B55C52" w:rsidRDefault="00B55C52" w:rsidP="00B55C52">
      <w:pPr>
        <w:pStyle w:val="Caption"/>
      </w:pPr>
      <w:bookmarkStart w:id="172" w:name="_Toc450041244"/>
      <w:bookmarkStart w:id="173" w:name="_Toc13672023"/>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3A39A4">
        <w:rPr>
          <w:noProof/>
        </w:rPr>
        <w:t>16</w:t>
      </w:r>
      <w:r w:rsidRPr="0070553F">
        <w:rPr>
          <w:noProof/>
        </w:rPr>
        <w:fldChar w:fldCharType="end"/>
      </w:r>
      <w:r w:rsidRPr="0070553F">
        <w:t>: Functional Safety Goals</w:t>
      </w:r>
      <w:bookmarkEnd w:id="172"/>
      <w:bookmarkEnd w:id="173"/>
    </w:p>
    <w:p w14:paraId="5C4EE3CD" w14:textId="77777777" w:rsidR="000C2B87" w:rsidRPr="000C2B87" w:rsidRDefault="000C2B87" w:rsidP="000C2B87"/>
    <w:p w14:paraId="598617D9" w14:textId="77777777" w:rsidR="003531D5" w:rsidRPr="0070553F" w:rsidRDefault="003531D5" w:rsidP="003531D5">
      <w:pPr>
        <w:pStyle w:val="Heading2"/>
      </w:pPr>
      <w:bookmarkStart w:id="174" w:name="_Toc13671988"/>
      <w:r w:rsidRPr="0070553F">
        <w:t>Functional Safety Requirements</w:t>
      </w:r>
      <w:bookmarkEnd w:id="174"/>
    </w:p>
    <w:p w14:paraId="084DBAA6" w14:textId="77777777" w:rsidR="00CE3BD6" w:rsidRPr="0070553F" w:rsidRDefault="00CE3BD6"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28FE2B7A" w14:textId="77777777" w:rsidR="00CE3BD6" w:rsidRPr="0070553F" w:rsidRDefault="00CE3BD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The </w:t>
      </w:r>
      <w:r w:rsidR="0070553F" w:rsidRPr="0070553F">
        <w:rPr>
          <w:rStyle w:val="SubtleEmphasis"/>
        </w:rPr>
        <w:t>section lists the</w:t>
      </w:r>
      <w:r w:rsidRPr="0070553F">
        <w:rPr>
          <w:rStyle w:val="SubtleEmphasis"/>
        </w:rPr>
        <w:t xml:space="preserve"> Functional Safety Requirements (FSRs) derived from a Safety Goal</w:t>
      </w:r>
      <w:r w:rsidR="0070553F" w:rsidRPr="0070553F">
        <w:rPr>
          <w:rStyle w:val="SubtleEmphasis"/>
        </w:rPr>
        <w:t xml:space="preserve"> and Assumptions</w:t>
      </w:r>
      <w:r w:rsidRPr="0070553F">
        <w:rPr>
          <w:rStyle w:val="SubtleEmphasis"/>
        </w:rPr>
        <w:t>.</w:t>
      </w:r>
      <w:r w:rsidR="0070553F" w:rsidRPr="0070553F">
        <w:rPr>
          <w:rStyle w:val="SubtleEmphasis"/>
        </w:rPr>
        <w:t xml:space="preserve"> </w:t>
      </w:r>
    </w:p>
    <w:p w14:paraId="39D6B180" w14:textId="77777777" w:rsidR="00BE430C" w:rsidRDefault="00BE430C" w:rsidP="0005083B">
      <w:pPr>
        <w:shd w:val="clear" w:color="auto" w:fill="D6E3BC" w:themeFill="accent3" w:themeFillTint="66"/>
        <w:rPr>
          <w:rStyle w:val="SubtleEmphasis"/>
        </w:rPr>
      </w:pPr>
      <w:r>
        <w:rPr>
          <w:rStyle w:val="SubtleEmphasis"/>
        </w:rPr>
        <w:t>The following should be noted for the use of the attribute fields for FSRs</w:t>
      </w:r>
    </w:p>
    <w:p w14:paraId="7C644E98" w14:textId="77777777" w:rsidR="0070553F" w:rsidRPr="0070553F" w:rsidRDefault="00BE430C" w:rsidP="0005083B">
      <w:pPr>
        <w:shd w:val="clear" w:color="auto" w:fill="D6E3BC" w:themeFill="accent3" w:themeFillTint="66"/>
        <w:rPr>
          <w:rStyle w:val="SubtleEmphasis"/>
        </w:rPr>
      </w:pPr>
      <w:r>
        <w:rPr>
          <w:rStyle w:val="SubtleEmphasis"/>
        </w:rPr>
        <w:t xml:space="preserve">- </w:t>
      </w:r>
      <w:r w:rsidR="0070553F" w:rsidRPr="0070553F">
        <w:rPr>
          <w:rStyle w:val="SubtleEmphasis"/>
        </w:rPr>
        <w:t>The “</w:t>
      </w:r>
      <w:r w:rsidR="00AC5770">
        <w:rPr>
          <w:rStyle w:val="SubtleEmphasis"/>
        </w:rPr>
        <w:t>Source Req</w:t>
      </w:r>
      <w:r w:rsidR="0070553F" w:rsidRPr="0070553F">
        <w:rPr>
          <w:rStyle w:val="SubtleEmphasis"/>
        </w:rPr>
        <w:t>” trace link field in each FSR should have a reference to</w:t>
      </w:r>
    </w:p>
    <w:p w14:paraId="2F2807EB" w14:textId="77777777" w:rsidR="0070553F" w:rsidRPr="0070553F" w:rsidRDefault="00BE430C" w:rsidP="0005083B">
      <w:pPr>
        <w:shd w:val="clear" w:color="auto" w:fill="D6E3BC" w:themeFill="accent3" w:themeFillTint="66"/>
        <w:ind w:firstLine="720"/>
        <w:rPr>
          <w:rStyle w:val="SubtleEmphasis"/>
        </w:rPr>
      </w:pPr>
      <w:r>
        <w:rPr>
          <w:rStyle w:val="SubtleEmphasis"/>
        </w:rPr>
        <w:t xml:space="preserve">- </w:t>
      </w:r>
      <w:r w:rsidR="0070553F" w:rsidRPr="0070553F">
        <w:rPr>
          <w:rStyle w:val="SubtleEmphasis"/>
        </w:rPr>
        <w:t xml:space="preserve">a safety goal in ch. 6.3 “Safety Goals” or </w:t>
      </w:r>
    </w:p>
    <w:p w14:paraId="2DC48F06" w14:textId="77777777" w:rsidR="0070553F" w:rsidRDefault="0070553F" w:rsidP="0005083B">
      <w:pPr>
        <w:shd w:val="clear" w:color="auto" w:fill="D6E3BC" w:themeFill="accent3" w:themeFillTint="66"/>
        <w:ind w:firstLine="720"/>
        <w:rPr>
          <w:rStyle w:val="SubtleEmphasis"/>
        </w:rPr>
      </w:pPr>
      <w:r w:rsidRPr="0070553F">
        <w:rPr>
          <w:rStyle w:val="SubtleEmphasis"/>
        </w:rPr>
        <w:t>-</w:t>
      </w:r>
      <w:r w:rsidR="00BE430C">
        <w:rPr>
          <w:rStyle w:val="SubtleEmphasis"/>
        </w:rPr>
        <w:t xml:space="preserve"> </w:t>
      </w:r>
      <w:r w:rsidRPr="0070553F">
        <w:rPr>
          <w:rStyle w:val="SubtleEmphasis"/>
        </w:rPr>
        <w:t>an assumption in ch. 6.2 “Safety Assumptions”</w:t>
      </w:r>
    </w:p>
    <w:p w14:paraId="68AFAC0C" w14:textId="77777777" w:rsidR="0070553F" w:rsidRPr="0070553F" w:rsidRDefault="0070553F" w:rsidP="0005083B">
      <w:pPr>
        <w:shd w:val="clear" w:color="auto" w:fill="D6E3BC" w:themeFill="accent3" w:themeFillTint="66"/>
        <w:rPr>
          <w:rStyle w:val="SubtleEmphasis"/>
        </w:rPr>
      </w:pPr>
    </w:p>
    <w:p w14:paraId="36684484" w14:textId="77777777" w:rsidR="008A4C8A" w:rsidRDefault="008A4C8A" w:rsidP="0005083B">
      <w:pPr>
        <w:shd w:val="clear" w:color="auto" w:fill="D6E3BC" w:themeFill="accent3" w:themeFillTint="66"/>
        <w:rPr>
          <w:rStyle w:val="SubtleEmphasis"/>
        </w:rPr>
      </w:pPr>
      <w:r w:rsidRPr="008A4C8A">
        <w:rPr>
          <w:rStyle w:val="SubtleEmphasis"/>
          <w:b/>
        </w:rPr>
        <w:t>#Link:</w:t>
      </w:r>
      <w:r w:rsidR="00C760C6">
        <w:rPr>
          <w:rStyle w:val="SubtleEmphasis"/>
          <w:b/>
        </w:rPr>
        <w:tab/>
      </w:r>
      <w:hyperlink r:id="rId52" w:history="1">
        <w:r w:rsidRPr="008A4C8A">
          <w:rPr>
            <w:rStyle w:val="Hyperlink"/>
          </w:rPr>
          <w:t>Functional Safety Sharepoint</w:t>
        </w:r>
      </w:hyperlink>
      <w:r>
        <w:rPr>
          <w:rStyle w:val="SubtleEmphasis"/>
        </w:rPr>
        <w:t xml:space="preserve"> – Functional Safety Concept</w:t>
      </w:r>
    </w:p>
    <w:p w14:paraId="591954F7" w14:textId="77777777" w:rsidR="00B94676" w:rsidRPr="00FC44FB" w:rsidRDefault="00B94676" w:rsidP="0005083B">
      <w:pPr>
        <w:shd w:val="clear" w:color="auto" w:fill="D6E3BC" w:themeFill="accent3" w:themeFillTint="66"/>
        <w:rPr>
          <w:rStyle w:val="SubtleEmphasis"/>
          <w:i w:val="0"/>
          <w:iCs w:val="0"/>
        </w:rPr>
      </w:pPr>
      <w:r>
        <w:rPr>
          <w:rStyle w:val="SubtleEmphasis"/>
        </w:rPr>
        <w:tab/>
      </w:r>
      <w:hyperlink r:id="rId53" w:history="1">
        <w:r w:rsidRPr="0097120E">
          <w:rPr>
            <w:rStyle w:val="Hyperlink"/>
          </w:rPr>
          <w:t>RE Wiki - Requirements Attributes</w:t>
        </w:r>
      </w:hyperlink>
    </w:p>
    <w:p w14:paraId="3BDD7FD7" w14:textId="77777777" w:rsidR="003531D5" w:rsidRPr="0070553F" w:rsidRDefault="003531D5" w:rsidP="003531D5">
      <w:pPr>
        <w:pStyle w:val="Heading3"/>
      </w:pPr>
      <w:bookmarkStart w:id="175" w:name="_Toc13671989"/>
      <w:r w:rsidRPr="00D8448F">
        <w:rPr>
          <w:rStyle w:val="SubtleEmphasis"/>
          <w:i w:val="0"/>
          <w:iCs w:val="0"/>
          <w:color w:val="000000" w:themeColor="text1"/>
        </w:rPr>
        <w:t>&lt;Goal 1 N</w:t>
      </w:r>
      <w:r w:rsidRPr="00D8448F">
        <w:rPr>
          <w:color w:val="000000" w:themeColor="text1"/>
        </w:rPr>
        <w:t>ame</w:t>
      </w:r>
      <w:r w:rsidRPr="0070553F">
        <w:t>&gt;</w:t>
      </w:r>
      <w:bookmarkEnd w:id="175"/>
    </w:p>
    <w:p w14:paraId="3B7E3B77" w14:textId="77777777" w:rsidR="00C95AC2" w:rsidRPr="0070553F" w:rsidRDefault="00C95AC2" w:rsidP="00C95AC2"/>
    <w:p w14:paraId="74BC0E55" w14:textId="77777777" w:rsidR="00DD5C2A" w:rsidRPr="0070553F" w:rsidRDefault="00DD5C2A" w:rsidP="00DD5C2A">
      <w:pPr>
        <w:pStyle w:val="Heading3"/>
      </w:pPr>
      <w:bookmarkStart w:id="176" w:name="_Toc13671990"/>
      <w:r w:rsidRPr="0070553F">
        <w:t>&lt;Goal 2 Name&gt;</w:t>
      </w:r>
      <w:bookmarkEnd w:id="176"/>
    </w:p>
    <w:p w14:paraId="6D7EC55E" w14:textId="77777777" w:rsidR="00DE4D02" w:rsidRPr="0070553F" w:rsidRDefault="00DE4D02" w:rsidP="00DE4D02"/>
    <w:p w14:paraId="336695F8" w14:textId="77777777" w:rsidR="00DE4D02" w:rsidRPr="0070553F" w:rsidRDefault="001917E0" w:rsidP="001917E0">
      <w:pPr>
        <w:pStyle w:val="Heading3"/>
      </w:pPr>
      <w:bookmarkStart w:id="177" w:name="_Toc13671991"/>
      <w:r w:rsidRPr="001917E0">
        <w:t>Derivation of Requirements on Assumptions</w:t>
      </w:r>
      <w:bookmarkEnd w:id="177"/>
    </w:p>
    <w:p w14:paraId="01941773" w14:textId="77777777" w:rsidR="00256828" w:rsidRPr="0070553F" w:rsidRDefault="00256828"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29544DC7" w14:textId="77777777" w:rsidR="00256828" w:rsidRPr="00347A88" w:rsidRDefault="00256828"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Derive requirements from the Assumptions (refer</w:t>
      </w:r>
      <w:r w:rsidR="00B62590">
        <w:rPr>
          <w:rStyle w:val="SubtleEmphasis"/>
        </w:rPr>
        <w:t xml:space="preserve"> to section “Safety Assumptions”</w:t>
      </w:r>
    </w:p>
    <w:p w14:paraId="22388B36" w14:textId="77777777" w:rsidR="00421A80" w:rsidRDefault="00421A80" w:rsidP="00421A80"/>
    <w:p w14:paraId="6E415345" w14:textId="77777777" w:rsidR="00421A80" w:rsidRPr="0070553F" w:rsidRDefault="00421A80" w:rsidP="003C301B">
      <w:pPr>
        <w:pStyle w:val="Heading2"/>
      </w:pPr>
      <w:bookmarkStart w:id="178" w:name="_Toc13671992"/>
      <w:r w:rsidRPr="0070553F">
        <w:t>(</w:t>
      </w:r>
      <w:r w:rsidR="00660C1D" w:rsidRPr="0070553F">
        <w:t>Decomposed</w:t>
      </w:r>
      <w:r w:rsidRPr="0070553F">
        <w:t>) Functional Safety Requirements</w:t>
      </w:r>
      <w:bookmarkEnd w:id="178"/>
    </w:p>
    <w:p w14:paraId="5B246C8C" w14:textId="77777777" w:rsidR="00421A80" w:rsidRPr="0070553F" w:rsidRDefault="00421A80" w:rsidP="0005083B">
      <w:pPr>
        <w:shd w:val="clear" w:color="auto" w:fill="D6E3BC" w:themeFill="accent3" w:themeFillTint="66"/>
        <w:rPr>
          <w:b/>
          <w:i/>
          <w:color w:val="808080" w:themeColor="background1" w:themeShade="80"/>
          <w:lang w:val="en-GB"/>
        </w:rPr>
      </w:pPr>
      <w:r w:rsidRPr="0070553F">
        <w:rPr>
          <w:b/>
          <w:i/>
          <w:color w:val="808080" w:themeColor="background1" w:themeShade="80"/>
          <w:lang w:val="en-GB"/>
        </w:rPr>
        <w:t>#Classification:</w:t>
      </w:r>
      <w:r w:rsidRPr="0070553F">
        <w:rPr>
          <w:i/>
          <w:color w:val="808080" w:themeColor="background1" w:themeShade="80"/>
          <w:lang w:val="en-GB"/>
        </w:rPr>
        <w:t xml:space="preserve"> Functional Safety Only</w:t>
      </w:r>
    </w:p>
    <w:p w14:paraId="1F651D70" w14:textId="77777777" w:rsidR="00421A80" w:rsidRDefault="00421A80" w:rsidP="0005083B">
      <w:pPr>
        <w:shd w:val="clear" w:color="auto" w:fill="D6E3BC" w:themeFill="accent3" w:themeFillTint="66"/>
        <w:rPr>
          <w:i/>
          <w:color w:val="808080" w:themeColor="background1" w:themeShade="80"/>
        </w:rPr>
      </w:pPr>
      <w:r w:rsidRPr="0070553F">
        <w:rPr>
          <w:b/>
          <w:i/>
          <w:color w:val="808080" w:themeColor="background1" w:themeShade="80"/>
          <w:lang w:val="en-GB"/>
        </w:rPr>
        <w:t>#Hint:</w:t>
      </w:r>
      <w:r w:rsidRPr="0070553F">
        <w:rPr>
          <w:i/>
          <w:color w:val="808080" w:themeColor="background1" w:themeShade="80"/>
          <w:lang w:val="en-GB"/>
        </w:rPr>
        <w:t xml:space="preserve"> </w:t>
      </w:r>
      <w:r w:rsidR="00724204" w:rsidRPr="0070553F">
        <w:rPr>
          <w:i/>
          <w:color w:val="808080" w:themeColor="background1" w:themeShade="80"/>
        </w:rPr>
        <w:t>For ASIL D features additional measures like a requirements decomposition might be required. Fill out the following table for</w:t>
      </w:r>
      <w:r w:rsidRPr="0070553F">
        <w:rPr>
          <w:i/>
          <w:color w:val="808080" w:themeColor="background1" w:themeShade="80"/>
        </w:rPr>
        <w:t xml:space="preserve"> each ASIL </w:t>
      </w:r>
      <w:r w:rsidR="00724204" w:rsidRPr="0070553F">
        <w:rPr>
          <w:i/>
          <w:color w:val="808080" w:themeColor="background1" w:themeShade="80"/>
        </w:rPr>
        <w:t xml:space="preserve">D </w:t>
      </w:r>
      <w:r w:rsidRPr="0070553F">
        <w:rPr>
          <w:i/>
          <w:color w:val="808080" w:themeColor="background1" w:themeShade="80"/>
        </w:rPr>
        <w:t>decomposition applied in the feature</w:t>
      </w:r>
      <w:r w:rsidR="00724204" w:rsidRPr="0070553F">
        <w:rPr>
          <w:i/>
          <w:color w:val="808080" w:themeColor="background1" w:themeShade="80"/>
        </w:rPr>
        <w:t xml:space="preserve">. </w:t>
      </w:r>
      <w:r w:rsidRPr="0070553F">
        <w:rPr>
          <w:i/>
          <w:color w:val="808080" w:themeColor="background1" w:themeShade="80"/>
        </w:rPr>
        <w:t>The decomposition rationale is the reason why the decomposition was performed, whereas the rationale for each requirement expresses the reason and thought behind that particular requirement and should include how the requirement is able to independently fulfill the needs of the parent requirement.</w:t>
      </w:r>
    </w:p>
    <w:p w14:paraId="05271EB8" w14:textId="77777777" w:rsidR="00421A80" w:rsidRDefault="00421A80" w:rsidP="0005083B">
      <w:pPr>
        <w:shd w:val="clear" w:color="auto" w:fill="D6E3BC" w:themeFill="accent3" w:themeFillTint="66"/>
        <w:rPr>
          <w:i/>
          <w:color w:val="808080" w:themeColor="background1" w:themeShade="80"/>
        </w:rPr>
      </w:pPr>
      <w:r w:rsidRPr="00D20433">
        <w:rPr>
          <w:b/>
          <w:i/>
          <w:color w:val="808080" w:themeColor="background1" w:themeShade="80"/>
          <w:lang w:val="en-GB"/>
        </w:rPr>
        <w:t>#Link:</w:t>
      </w:r>
      <w:r>
        <w:rPr>
          <w:i/>
          <w:color w:val="808080" w:themeColor="background1" w:themeShade="80"/>
        </w:rPr>
        <w:t xml:space="preserve"> </w:t>
      </w:r>
      <w:hyperlink r:id="rId54" w:history="1">
        <w:r w:rsidRPr="00663A13">
          <w:rPr>
            <w:rStyle w:val="Hyperlink"/>
            <w:i/>
          </w:rPr>
          <w:t>Functional Safety Sharepoint</w:t>
        </w:r>
      </w:hyperlink>
      <w:r w:rsidR="008A4C8A">
        <w:rPr>
          <w:i/>
          <w:color w:val="808080" w:themeColor="background1" w:themeShade="80"/>
        </w:rPr>
        <w:t xml:space="preserve"> - Functional Safety Concept</w:t>
      </w:r>
    </w:p>
    <w:p w14:paraId="48D221D4" w14:textId="77777777" w:rsidR="00421A80" w:rsidRDefault="00421A80" w:rsidP="00421A80">
      <w:pPr>
        <w:rPr>
          <w:highlight w:val="yellow"/>
        </w:rPr>
      </w:pPr>
    </w:p>
    <w:tbl>
      <w:tblPr>
        <w:tblW w:w="49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4"/>
        <w:gridCol w:w="1517"/>
        <w:gridCol w:w="5479"/>
      </w:tblGrid>
      <w:tr w:rsidR="00421A80" w:rsidRPr="0070553F" w14:paraId="06C24CD1" w14:textId="77777777" w:rsidTr="0005083B">
        <w:trPr>
          <w:cantSplit/>
          <w:tblHeader/>
          <w:jc w:val="center"/>
        </w:trPr>
        <w:tc>
          <w:tcPr>
            <w:tcW w:w="3039" w:type="dxa"/>
            <w:shd w:val="clear" w:color="auto" w:fill="BFBFBF" w:themeFill="background1" w:themeFillShade="BF"/>
          </w:tcPr>
          <w:p w14:paraId="4068A991" w14:textId="77777777" w:rsidR="00421A80" w:rsidRPr="0070553F" w:rsidRDefault="00421A80" w:rsidP="00465E01">
            <w:pPr>
              <w:pStyle w:val="TableHeaderLeft"/>
            </w:pPr>
            <w:r w:rsidRPr="0070553F">
              <w:t>Initial Safety Requirement</w:t>
            </w:r>
          </w:p>
        </w:tc>
        <w:tc>
          <w:tcPr>
            <w:tcW w:w="7173" w:type="dxa"/>
            <w:gridSpan w:val="2"/>
            <w:shd w:val="clear" w:color="auto" w:fill="auto"/>
          </w:tcPr>
          <w:p w14:paraId="0A3DFA91" w14:textId="77777777" w:rsidR="00421A80" w:rsidRPr="007F5F81" w:rsidRDefault="00421A80" w:rsidP="00465E01">
            <w:pPr>
              <w:rPr>
                <w:rFonts w:cs="Arial"/>
                <w:sz w:val="18"/>
                <w:szCs w:val="18"/>
              </w:rPr>
            </w:pPr>
            <w:r w:rsidRPr="007F5F81">
              <w:rPr>
                <w:bCs/>
                <w:sz w:val="18"/>
                <w:szCs w:val="18"/>
              </w:rPr>
              <w:t>Functional Safety Requirement X</w:t>
            </w:r>
          </w:p>
        </w:tc>
      </w:tr>
      <w:tr w:rsidR="00421A80" w:rsidRPr="0070553F" w14:paraId="1B9CE6A2" w14:textId="77777777" w:rsidTr="0005083B">
        <w:trPr>
          <w:jc w:val="center"/>
        </w:trPr>
        <w:tc>
          <w:tcPr>
            <w:tcW w:w="3039" w:type="dxa"/>
            <w:shd w:val="clear" w:color="auto" w:fill="BFBFBF" w:themeFill="background1" w:themeFillShade="BF"/>
          </w:tcPr>
          <w:p w14:paraId="6709B3FB" w14:textId="77777777" w:rsidR="00421A80" w:rsidRPr="0070553F" w:rsidRDefault="00421A80" w:rsidP="00465E01">
            <w:pPr>
              <w:pStyle w:val="TableHeaderLeft"/>
              <w:rPr>
                <w:noProof/>
              </w:rPr>
            </w:pPr>
            <w:r w:rsidRPr="0070553F">
              <w:rPr>
                <w:noProof/>
              </w:rPr>
              <w:t>Decomposition Rationale</w:t>
            </w:r>
          </w:p>
        </w:tc>
        <w:tc>
          <w:tcPr>
            <w:tcW w:w="7173" w:type="dxa"/>
            <w:gridSpan w:val="2"/>
            <w:shd w:val="clear" w:color="auto" w:fill="auto"/>
          </w:tcPr>
          <w:p w14:paraId="7A4A9E04" w14:textId="77777777" w:rsidR="00421A80" w:rsidRPr="0070553F" w:rsidRDefault="00421A80" w:rsidP="00465E01">
            <w:pPr>
              <w:pStyle w:val="TableTextLeft"/>
              <w:rPr>
                <w:noProof/>
                <w:color w:val="FFFFFF" w:themeColor="background1"/>
                <w:lang w:val="en-GB"/>
              </w:rPr>
            </w:pPr>
          </w:p>
        </w:tc>
      </w:tr>
      <w:tr w:rsidR="00D57902" w:rsidRPr="0070553F" w14:paraId="4027400C" w14:textId="77777777" w:rsidTr="0005083B">
        <w:trPr>
          <w:cantSplit/>
          <w:trHeight w:val="130"/>
          <w:tblHeader/>
          <w:jc w:val="center"/>
        </w:trPr>
        <w:tc>
          <w:tcPr>
            <w:tcW w:w="3039" w:type="dxa"/>
            <w:shd w:val="clear" w:color="auto" w:fill="BFBFBF" w:themeFill="background1" w:themeFillShade="BF"/>
          </w:tcPr>
          <w:p w14:paraId="6D488CF8" w14:textId="77777777" w:rsidR="00D57902" w:rsidRPr="0070553F" w:rsidRDefault="00D57902" w:rsidP="00D57902">
            <w:pPr>
              <w:pStyle w:val="TableHeaderLeft"/>
            </w:pPr>
            <w:r w:rsidRPr="0070553F">
              <w:t>Method for Decomposition</w:t>
            </w:r>
          </w:p>
        </w:tc>
        <w:tc>
          <w:tcPr>
            <w:tcW w:w="7173" w:type="dxa"/>
            <w:gridSpan w:val="2"/>
            <w:shd w:val="clear" w:color="auto" w:fill="auto"/>
          </w:tcPr>
          <w:p w14:paraId="1355082C" w14:textId="77777777" w:rsidR="00D57902" w:rsidRPr="0070553F" w:rsidRDefault="00444359" w:rsidP="0070553F">
            <w:pPr>
              <w:pStyle w:val="TableTextLeft"/>
              <w:rPr>
                <w:lang w:val="en-GB"/>
              </w:rPr>
            </w:pPr>
            <w:sdt>
              <w:sdtPr>
                <w:rPr>
                  <w:lang w:val="en-GB"/>
                </w:rPr>
                <w:alias w:val="Decompostion Method"/>
                <w:tag w:val="Decompostion Method"/>
                <w:id w:val="-1892498233"/>
                <w:placeholder>
                  <w:docPart w:val="B873BFD91E21432192F2E98AC74D249D"/>
                </w:placeholder>
                <w15:color w:val="000000"/>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EndPr/>
              <w:sdtContent>
                <w:r w:rsidR="004F1A0E">
                  <w:rPr>
                    <w:lang w:val="en-GB"/>
                  </w:rPr>
                  <w:t>Choose a Method</w:t>
                </w:r>
              </w:sdtContent>
            </w:sdt>
          </w:p>
        </w:tc>
      </w:tr>
      <w:tr w:rsidR="00421A80" w:rsidRPr="0070553F" w14:paraId="59572206" w14:textId="77777777" w:rsidTr="0005083B">
        <w:trPr>
          <w:cantSplit/>
          <w:trHeight w:val="347"/>
          <w:tblHeader/>
          <w:jc w:val="center"/>
        </w:trPr>
        <w:tc>
          <w:tcPr>
            <w:tcW w:w="3039" w:type="dxa"/>
            <w:vMerge w:val="restart"/>
            <w:shd w:val="clear" w:color="auto" w:fill="BFBFBF" w:themeFill="background1" w:themeFillShade="BF"/>
          </w:tcPr>
          <w:p w14:paraId="3CD0F1D0" w14:textId="77777777" w:rsidR="00421A80" w:rsidRPr="0070553F" w:rsidRDefault="00421A80" w:rsidP="00465E01">
            <w:pPr>
              <w:pStyle w:val="TableHeaderLeft"/>
            </w:pPr>
            <w:r w:rsidRPr="0070553F">
              <w:t>Functional Safety Requirement 1 after Decomposition</w:t>
            </w:r>
          </w:p>
        </w:tc>
        <w:tc>
          <w:tcPr>
            <w:tcW w:w="1532" w:type="dxa"/>
            <w:shd w:val="clear" w:color="auto" w:fill="BFBFBF" w:themeFill="background1" w:themeFillShade="BF"/>
          </w:tcPr>
          <w:p w14:paraId="36D99028" w14:textId="77777777" w:rsidR="00421A80" w:rsidRPr="0070553F" w:rsidRDefault="00421A80" w:rsidP="00465E01">
            <w:pPr>
              <w:pStyle w:val="TableHeaderLeft"/>
            </w:pPr>
            <w:r w:rsidRPr="0070553F">
              <w:t>F-S-Req-ID</w:t>
            </w:r>
          </w:p>
        </w:tc>
        <w:tc>
          <w:tcPr>
            <w:tcW w:w="5641" w:type="dxa"/>
            <w:shd w:val="clear" w:color="auto" w:fill="auto"/>
          </w:tcPr>
          <w:p w14:paraId="537C0EF8" w14:textId="77777777" w:rsidR="00421A80" w:rsidRPr="0070553F" w:rsidRDefault="00421A80" w:rsidP="00465E01">
            <w:pPr>
              <w:rPr>
                <w:rFonts w:cs="Arial"/>
                <w:sz w:val="18"/>
                <w:szCs w:val="18"/>
              </w:rPr>
            </w:pPr>
          </w:p>
        </w:tc>
      </w:tr>
      <w:tr w:rsidR="00421A80" w:rsidRPr="0070553F" w14:paraId="051D5F8C" w14:textId="77777777" w:rsidTr="0005083B">
        <w:trPr>
          <w:cantSplit/>
          <w:trHeight w:val="347"/>
          <w:tblHeader/>
          <w:jc w:val="center"/>
        </w:trPr>
        <w:tc>
          <w:tcPr>
            <w:tcW w:w="3039" w:type="dxa"/>
            <w:vMerge/>
            <w:shd w:val="clear" w:color="auto" w:fill="BFBFBF" w:themeFill="background1" w:themeFillShade="BF"/>
          </w:tcPr>
          <w:p w14:paraId="7EC12986" w14:textId="77777777" w:rsidR="00421A80" w:rsidRPr="0070553F" w:rsidRDefault="00421A80" w:rsidP="00465E01">
            <w:pPr>
              <w:pStyle w:val="TableHeaderLeft"/>
            </w:pPr>
          </w:p>
        </w:tc>
        <w:tc>
          <w:tcPr>
            <w:tcW w:w="1532" w:type="dxa"/>
            <w:shd w:val="clear" w:color="auto" w:fill="BFBFBF" w:themeFill="background1" w:themeFillShade="BF"/>
          </w:tcPr>
          <w:p w14:paraId="536308B8" w14:textId="77777777" w:rsidR="00421A80" w:rsidRPr="0070553F" w:rsidRDefault="00421A80" w:rsidP="00465E01">
            <w:pPr>
              <w:pStyle w:val="TableHeaderLeft"/>
            </w:pPr>
            <w:r w:rsidRPr="0070553F">
              <w:t>F-S-Req. Title</w:t>
            </w:r>
          </w:p>
        </w:tc>
        <w:tc>
          <w:tcPr>
            <w:tcW w:w="5641" w:type="dxa"/>
            <w:shd w:val="clear" w:color="auto" w:fill="auto"/>
          </w:tcPr>
          <w:p w14:paraId="19524B3F" w14:textId="77777777" w:rsidR="00421A80" w:rsidRPr="0070553F" w:rsidRDefault="00421A80" w:rsidP="00465E01">
            <w:pPr>
              <w:pStyle w:val="TableTextLeft"/>
              <w:rPr>
                <w:color w:val="C0C0C0"/>
                <w:sz w:val="18"/>
                <w:szCs w:val="18"/>
                <w:lang w:val="en-GB"/>
              </w:rPr>
            </w:pPr>
          </w:p>
        </w:tc>
      </w:tr>
      <w:tr w:rsidR="00421A80" w:rsidRPr="0070553F" w14:paraId="2061F0CF" w14:textId="77777777" w:rsidTr="0005083B">
        <w:trPr>
          <w:cantSplit/>
          <w:trHeight w:val="297"/>
          <w:tblHeader/>
          <w:jc w:val="center"/>
        </w:trPr>
        <w:tc>
          <w:tcPr>
            <w:tcW w:w="3039" w:type="dxa"/>
            <w:vMerge/>
            <w:shd w:val="clear" w:color="auto" w:fill="BFBFBF" w:themeFill="background1" w:themeFillShade="BF"/>
          </w:tcPr>
          <w:p w14:paraId="52E71F0D" w14:textId="77777777" w:rsidR="00421A80" w:rsidRPr="0070553F" w:rsidRDefault="00421A80" w:rsidP="00465E01">
            <w:pPr>
              <w:pStyle w:val="TableHeaderLeft"/>
            </w:pPr>
          </w:p>
        </w:tc>
        <w:tc>
          <w:tcPr>
            <w:tcW w:w="1532" w:type="dxa"/>
            <w:shd w:val="clear" w:color="auto" w:fill="BFBFBF" w:themeFill="background1" w:themeFillShade="BF"/>
          </w:tcPr>
          <w:p w14:paraId="079F2179" w14:textId="77777777" w:rsidR="00421A80" w:rsidRPr="0070553F" w:rsidRDefault="00421A80" w:rsidP="00465E01">
            <w:pPr>
              <w:pStyle w:val="TableHeaderLeft"/>
            </w:pPr>
            <w:r w:rsidRPr="0070553F">
              <w:t>ASIL</w:t>
            </w:r>
          </w:p>
        </w:tc>
        <w:tc>
          <w:tcPr>
            <w:tcW w:w="5641" w:type="dxa"/>
            <w:shd w:val="clear" w:color="auto" w:fill="auto"/>
          </w:tcPr>
          <w:p w14:paraId="7ED3DA12" w14:textId="77777777" w:rsidR="00421A80" w:rsidRPr="0070553F" w:rsidRDefault="00421A80" w:rsidP="00465E01">
            <w:pPr>
              <w:pStyle w:val="TableTextLeft"/>
              <w:rPr>
                <w:sz w:val="18"/>
                <w:szCs w:val="18"/>
                <w:lang w:val="en-GB"/>
              </w:rPr>
            </w:pPr>
          </w:p>
        </w:tc>
      </w:tr>
      <w:tr w:rsidR="00421A80" w:rsidRPr="0070553F" w14:paraId="652FF239" w14:textId="77777777" w:rsidTr="0005083B">
        <w:trPr>
          <w:cantSplit/>
          <w:trHeight w:val="297"/>
          <w:tblHeader/>
          <w:jc w:val="center"/>
        </w:trPr>
        <w:tc>
          <w:tcPr>
            <w:tcW w:w="3039" w:type="dxa"/>
            <w:vMerge/>
            <w:shd w:val="clear" w:color="auto" w:fill="BFBFBF" w:themeFill="background1" w:themeFillShade="BF"/>
          </w:tcPr>
          <w:p w14:paraId="685FE9DF" w14:textId="77777777" w:rsidR="00421A80" w:rsidRPr="0070553F" w:rsidRDefault="00421A80" w:rsidP="00465E01">
            <w:pPr>
              <w:pStyle w:val="TableHeaderLeft"/>
            </w:pPr>
          </w:p>
        </w:tc>
        <w:tc>
          <w:tcPr>
            <w:tcW w:w="1532" w:type="dxa"/>
            <w:shd w:val="clear" w:color="auto" w:fill="BFBFBF" w:themeFill="background1" w:themeFillShade="BF"/>
          </w:tcPr>
          <w:p w14:paraId="429C0473" w14:textId="77777777" w:rsidR="00421A80" w:rsidRPr="0070553F" w:rsidRDefault="00421A80" w:rsidP="00465E01">
            <w:pPr>
              <w:pStyle w:val="TableHeaderLeft"/>
            </w:pPr>
            <w:r w:rsidRPr="0070553F">
              <w:t>Rationale</w:t>
            </w:r>
          </w:p>
        </w:tc>
        <w:tc>
          <w:tcPr>
            <w:tcW w:w="5641" w:type="dxa"/>
            <w:shd w:val="clear" w:color="auto" w:fill="auto"/>
          </w:tcPr>
          <w:p w14:paraId="766393F4" w14:textId="77777777" w:rsidR="00421A80" w:rsidRPr="0070553F" w:rsidRDefault="00421A80" w:rsidP="00465E01">
            <w:pPr>
              <w:pStyle w:val="TableTextLeft"/>
              <w:rPr>
                <w:sz w:val="18"/>
                <w:szCs w:val="18"/>
                <w:lang w:val="en-GB"/>
              </w:rPr>
            </w:pPr>
          </w:p>
        </w:tc>
      </w:tr>
      <w:tr w:rsidR="00421A80" w:rsidRPr="0070553F" w14:paraId="3F1C351C" w14:textId="77777777" w:rsidTr="0005083B">
        <w:trPr>
          <w:cantSplit/>
          <w:trHeight w:val="297"/>
          <w:tblHeader/>
          <w:jc w:val="center"/>
        </w:trPr>
        <w:tc>
          <w:tcPr>
            <w:tcW w:w="3039" w:type="dxa"/>
            <w:vMerge/>
            <w:shd w:val="clear" w:color="auto" w:fill="BFBFBF" w:themeFill="background1" w:themeFillShade="BF"/>
          </w:tcPr>
          <w:p w14:paraId="7B6C54D6" w14:textId="77777777" w:rsidR="00421A80" w:rsidRPr="0070553F" w:rsidRDefault="00421A80" w:rsidP="00465E01">
            <w:pPr>
              <w:pStyle w:val="TableHeaderLeft"/>
            </w:pPr>
          </w:p>
        </w:tc>
        <w:tc>
          <w:tcPr>
            <w:tcW w:w="1532" w:type="dxa"/>
            <w:shd w:val="clear" w:color="auto" w:fill="BFBFBF" w:themeFill="background1" w:themeFillShade="BF"/>
          </w:tcPr>
          <w:p w14:paraId="05FF97AC" w14:textId="77777777" w:rsidR="00421A80" w:rsidRPr="0070553F" w:rsidRDefault="00421A80" w:rsidP="00465E01">
            <w:pPr>
              <w:pStyle w:val="TableHeaderLeft"/>
            </w:pPr>
            <w:r w:rsidRPr="0070553F">
              <w:t>Allocated to</w:t>
            </w:r>
          </w:p>
        </w:tc>
        <w:tc>
          <w:tcPr>
            <w:tcW w:w="5641" w:type="dxa"/>
            <w:shd w:val="clear" w:color="auto" w:fill="auto"/>
          </w:tcPr>
          <w:p w14:paraId="396A53C3" w14:textId="77777777" w:rsidR="00421A80" w:rsidRPr="0070553F" w:rsidRDefault="00421A80" w:rsidP="00465E01">
            <w:pPr>
              <w:pStyle w:val="TableTextLeft"/>
              <w:rPr>
                <w:sz w:val="18"/>
                <w:szCs w:val="18"/>
                <w:lang w:val="en-GB"/>
              </w:rPr>
            </w:pPr>
          </w:p>
        </w:tc>
      </w:tr>
      <w:tr w:rsidR="00421A80" w:rsidRPr="0070553F" w14:paraId="4A01163E" w14:textId="77777777" w:rsidTr="0005083B">
        <w:trPr>
          <w:cantSplit/>
          <w:trHeight w:val="347"/>
          <w:tblHeader/>
          <w:jc w:val="center"/>
        </w:trPr>
        <w:tc>
          <w:tcPr>
            <w:tcW w:w="3039" w:type="dxa"/>
            <w:vMerge w:val="restart"/>
            <w:shd w:val="clear" w:color="auto" w:fill="BFBFBF" w:themeFill="background1" w:themeFillShade="BF"/>
          </w:tcPr>
          <w:p w14:paraId="382E41C6" w14:textId="77777777" w:rsidR="00421A80" w:rsidRPr="0070553F" w:rsidRDefault="00421A80" w:rsidP="00465E01">
            <w:pPr>
              <w:pStyle w:val="TableHeaderLeft"/>
              <w:ind w:left="-21"/>
            </w:pPr>
            <w:r w:rsidRPr="0070553F">
              <w:t>Functional Safety Requirement 2 after Decomposition</w:t>
            </w:r>
          </w:p>
        </w:tc>
        <w:tc>
          <w:tcPr>
            <w:tcW w:w="1532" w:type="dxa"/>
            <w:shd w:val="clear" w:color="auto" w:fill="BFBFBF" w:themeFill="background1" w:themeFillShade="BF"/>
          </w:tcPr>
          <w:p w14:paraId="619E1129" w14:textId="77777777" w:rsidR="00421A80" w:rsidRPr="0070553F" w:rsidRDefault="00421A80" w:rsidP="00465E01">
            <w:pPr>
              <w:pStyle w:val="TableHeaderLeft"/>
            </w:pPr>
            <w:r w:rsidRPr="0070553F">
              <w:t>F-S-Req-ID</w:t>
            </w:r>
          </w:p>
        </w:tc>
        <w:tc>
          <w:tcPr>
            <w:tcW w:w="5641" w:type="dxa"/>
            <w:shd w:val="clear" w:color="auto" w:fill="auto"/>
          </w:tcPr>
          <w:p w14:paraId="08052FA2" w14:textId="77777777" w:rsidR="00421A80" w:rsidRPr="0070553F" w:rsidRDefault="00421A80" w:rsidP="00465E01">
            <w:pPr>
              <w:pStyle w:val="TableTextLeft"/>
              <w:rPr>
                <w:sz w:val="18"/>
                <w:szCs w:val="18"/>
                <w:lang w:val="en-GB"/>
              </w:rPr>
            </w:pPr>
          </w:p>
        </w:tc>
      </w:tr>
      <w:tr w:rsidR="00421A80" w:rsidRPr="0070553F" w14:paraId="40D11930" w14:textId="77777777" w:rsidTr="0005083B">
        <w:trPr>
          <w:cantSplit/>
          <w:trHeight w:val="347"/>
          <w:tblHeader/>
          <w:jc w:val="center"/>
        </w:trPr>
        <w:tc>
          <w:tcPr>
            <w:tcW w:w="3039" w:type="dxa"/>
            <w:vMerge/>
            <w:shd w:val="clear" w:color="auto" w:fill="BFBFBF" w:themeFill="background1" w:themeFillShade="BF"/>
          </w:tcPr>
          <w:p w14:paraId="26BF31CD" w14:textId="77777777" w:rsidR="00421A80" w:rsidRPr="0070553F" w:rsidRDefault="00421A80" w:rsidP="00465E01">
            <w:pPr>
              <w:pStyle w:val="TableHeaderLeft"/>
            </w:pPr>
          </w:p>
        </w:tc>
        <w:tc>
          <w:tcPr>
            <w:tcW w:w="1532" w:type="dxa"/>
            <w:shd w:val="clear" w:color="auto" w:fill="BFBFBF" w:themeFill="background1" w:themeFillShade="BF"/>
          </w:tcPr>
          <w:p w14:paraId="0FE640D2" w14:textId="77777777" w:rsidR="00421A80" w:rsidRPr="0070553F" w:rsidRDefault="00421A80" w:rsidP="00465E01">
            <w:pPr>
              <w:pStyle w:val="TableHeaderLeft"/>
            </w:pPr>
            <w:r w:rsidRPr="0070553F">
              <w:t>F-S-Req. Title</w:t>
            </w:r>
          </w:p>
        </w:tc>
        <w:tc>
          <w:tcPr>
            <w:tcW w:w="5641" w:type="dxa"/>
            <w:shd w:val="clear" w:color="auto" w:fill="auto"/>
          </w:tcPr>
          <w:p w14:paraId="0F516660" w14:textId="77777777" w:rsidR="00421A80" w:rsidRPr="0070553F" w:rsidRDefault="00421A80" w:rsidP="00465E01">
            <w:pPr>
              <w:pStyle w:val="TableTextLeft"/>
              <w:rPr>
                <w:color w:val="C0C0C0"/>
                <w:sz w:val="18"/>
                <w:szCs w:val="18"/>
                <w:lang w:val="en-GB"/>
              </w:rPr>
            </w:pPr>
          </w:p>
        </w:tc>
      </w:tr>
      <w:tr w:rsidR="00421A80" w:rsidRPr="0070553F" w14:paraId="7D55D831" w14:textId="77777777" w:rsidTr="0005083B">
        <w:trPr>
          <w:cantSplit/>
          <w:trHeight w:val="347"/>
          <w:tblHeader/>
          <w:jc w:val="center"/>
        </w:trPr>
        <w:tc>
          <w:tcPr>
            <w:tcW w:w="3039" w:type="dxa"/>
            <w:vMerge/>
            <w:shd w:val="clear" w:color="auto" w:fill="BFBFBF" w:themeFill="background1" w:themeFillShade="BF"/>
          </w:tcPr>
          <w:p w14:paraId="30C015A3" w14:textId="77777777" w:rsidR="00421A80" w:rsidRPr="0070553F" w:rsidRDefault="00421A80" w:rsidP="00465E01">
            <w:pPr>
              <w:pStyle w:val="TableHeaderLeft"/>
            </w:pPr>
          </w:p>
        </w:tc>
        <w:tc>
          <w:tcPr>
            <w:tcW w:w="1532" w:type="dxa"/>
            <w:shd w:val="clear" w:color="auto" w:fill="BFBFBF" w:themeFill="background1" w:themeFillShade="BF"/>
          </w:tcPr>
          <w:p w14:paraId="540AE7D4" w14:textId="77777777" w:rsidR="00421A80" w:rsidRPr="0070553F" w:rsidRDefault="00421A80" w:rsidP="00465E01">
            <w:pPr>
              <w:pStyle w:val="TableHeaderLeft"/>
            </w:pPr>
            <w:r w:rsidRPr="0070553F">
              <w:t>ASIL</w:t>
            </w:r>
          </w:p>
        </w:tc>
        <w:tc>
          <w:tcPr>
            <w:tcW w:w="5641" w:type="dxa"/>
            <w:shd w:val="clear" w:color="auto" w:fill="auto"/>
          </w:tcPr>
          <w:p w14:paraId="416C9325" w14:textId="77777777" w:rsidR="00421A80" w:rsidRPr="0070553F" w:rsidRDefault="00421A80" w:rsidP="00465E01">
            <w:pPr>
              <w:pStyle w:val="TableTextLeft"/>
              <w:rPr>
                <w:color w:val="C0C0C0"/>
                <w:sz w:val="18"/>
                <w:szCs w:val="18"/>
                <w:lang w:val="en-GB"/>
              </w:rPr>
            </w:pPr>
          </w:p>
        </w:tc>
      </w:tr>
      <w:tr w:rsidR="00421A80" w:rsidRPr="0070553F" w14:paraId="71BD3B0A" w14:textId="77777777" w:rsidTr="0005083B">
        <w:trPr>
          <w:cantSplit/>
          <w:trHeight w:val="284"/>
          <w:tblHeader/>
          <w:jc w:val="center"/>
        </w:trPr>
        <w:tc>
          <w:tcPr>
            <w:tcW w:w="3039" w:type="dxa"/>
            <w:vMerge/>
            <w:shd w:val="clear" w:color="auto" w:fill="BFBFBF" w:themeFill="background1" w:themeFillShade="BF"/>
          </w:tcPr>
          <w:p w14:paraId="6153C343" w14:textId="77777777" w:rsidR="00421A80" w:rsidRPr="0070553F" w:rsidRDefault="00421A80" w:rsidP="00465E01">
            <w:pPr>
              <w:pStyle w:val="TableHeaderLeft"/>
            </w:pPr>
          </w:p>
        </w:tc>
        <w:tc>
          <w:tcPr>
            <w:tcW w:w="1532" w:type="dxa"/>
            <w:shd w:val="clear" w:color="auto" w:fill="BFBFBF" w:themeFill="background1" w:themeFillShade="BF"/>
          </w:tcPr>
          <w:p w14:paraId="6576DE18" w14:textId="77777777" w:rsidR="00421A80" w:rsidRPr="0070553F" w:rsidRDefault="00421A80" w:rsidP="00465E01">
            <w:pPr>
              <w:pStyle w:val="TableHeaderLeft"/>
            </w:pPr>
            <w:r w:rsidRPr="0070553F">
              <w:t>Rationale</w:t>
            </w:r>
          </w:p>
        </w:tc>
        <w:tc>
          <w:tcPr>
            <w:tcW w:w="5641" w:type="dxa"/>
            <w:shd w:val="clear" w:color="auto" w:fill="auto"/>
          </w:tcPr>
          <w:p w14:paraId="1C33291F" w14:textId="77777777" w:rsidR="00421A80" w:rsidRPr="0070553F" w:rsidRDefault="00421A80" w:rsidP="00465E01">
            <w:pPr>
              <w:pStyle w:val="TableTextLeft"/>
              <w:rPr>
                <w:sz w:val="18"/>
                <w:szCs w:val="18"/>
                <w:lang w:val="en-GB"/>
              </w:rPr>
            </w:pPr>
          </w:p>
        </w:tc>
      </w:tr>
      <w:tr w:rsidR="00421A80" w:rsidRPr="0070553F" w14:paraId="5BB94B7F" w14:textId="77777777" w:rsidTr="0005083B">
        <w:trPr>
          <w:cantSplit/>
          <w:trHeight w:val="284"/>
          <w:tblHeader/>
          <w:jc w:val="center"/>
        </w:trPr>
        <w:tc>
          <w:tcPr>
            <w:tcW w:w="3039" w:type="dxa"/>
            <w:vMerge/>
            <w:shd w:val="clear" w:color="auto" w:fill="BFBFBF" w:themeFill="background1" w:themeFillShade="BF"/>
          </w:tcPr>
          <w:p w14:paraId="038ED1FE" w14:textId="77777777" w:rsidR="00421A80" w:rsidRPr="0070553F" w:rsidRDefault="00421A80" w:rsidP="00465E01">
            <w:pPr>
              <w:pStyle w:val="TableHeaderLeft"/>
            </w:pPr>
          </w:p>
        </w:tc>
        <w:tc>
          <w:tcPr>
            <w:tcW w:w="1532" w:type="dxa"/>
            <w:shd w:val="clear" w:color="auto" w:fill="BFBFBF" w:themeFill="background1" w:themeFillShade="BF"/>
          </w:tcPr>
          <w:p w14:paraId="191AAB5B" w14:textId="77777777" w:rsidR="00421A80" w:rsidRPr="0070553F" w:rsidRDefault="00421A80" w:rsidP="00465E01">
            <w:pPr>
              <w:pStyle w:val="TableHeaderLeft"/>
            </w:pPr>
            <w:r w:rsidRPr="0070553F">
              <w:t>Allocated to</w:t>
            </w:r>
          </w:p>
        </w:tc>
        <w:tc>
          <w:tcPr>
            <w:tcW w:w="5641" w:type="dxa"/>
            <w:shd w:val="clear" w:color="auto" w:fill="auto"/>
          </w:tcPr>
          <w:p w14:paraId="2F2C90BC" w14:textId="77777777" w:rsidR="00421A80" w:rsidRPr="0070553F" w:rsidRDefault="00421A80" w:rsidP="00465E01">
            <w:pPr>
              <w:pStyle w:val="TableTextLeft"/>
              <w:rPr>
                <w:sz w:val="18"/>
                <w:szCs w:val="18"/>
                <w:lang w:val="en-GB"/>
              </w:rPr>
            </w:pPr>
          </w:p>
        </w:tc>
      </w:tr>
      <w:tr w:rsidR="00421A80" w:rsidRPr="0070553F" w14:paraId="072805D4" w14:textId="77777777" w:rsidTr="0005083B">
        <w:trPr>
          <w:trHeight w:val="347"/>
          <w:jc w:val="center"/>
        </w:trPr>
        <w:tc>
          <w:tcPr>
            <w:tcW w:w="3039" w:type="dxa"/>
            <w:vMerge w:val="restart"/>
            <w:shd w:val="clear" w:color="auto" w:fill="BFBFBF" w:themeFill="background1" w:themeFillShade="BF"/>
          </w:tcPr>
          <w:p w14:paraId="6E9220C0" w14:textId="77777777" w:rsidR="00421A80" w:rsidRPr="0070553F" w:rsidRDefault="00421A80" w:rsidP="00465E01">
            <w:pPr>
              <w:pStyle w:val="TableHeaderLeft"/>
              <w:rPr>
                <w:noProof/>
              </w:rPr>
            </w:pPr>
            <w:r w:rsidRPr="0070553F">
              <w:t xml:space="preserve">Functional </w:t>
            </w:r>
            <w:r w:rsidRPr="0070553F">
              <w:rPr>
                <w:noProof/>
              </w:rPr>
              <w:t>Safety Requirement for Independence</w:t>
            </w:r>
          </w:p>
          <w:p w14:paraId="76FF48E1" w14:textId="77777777" w:rsidR="00421A80" w:rsidRPr="0070553F" w:rsidRDefault="00421A80" w:rsidP="00465E01">
            <w:pPr>
              <w:pStyle w:val="TableHeaderLeft"/>
              <w:rPr>
                <w:b w:val="0"/>
                <w:i/>
                <w:noProof/>
                <w:sz w:val="16"/>
                <w:szCs w:val="16"/>
              </w:rPr>
            </w:pPr>
            <w:r w:rsidRPr="0070553F">
              <w:rPr>
                <w:b w:val="0"/>
                <w:i/>
                <w:noProof/>
                <w:sz w:val="16"/>
                <w:szCs w:val="16"/>
              </w:rPr>
              <w:t>Note: should consider commonly used input, output and processing</w:t>
            </w:r>
          </w:p>
          <w:p w14:paraId="3A9BC591" w14:textId="77777777" w:rsidR="00421A80" w:rsidRPr="0070553F" w:rsidRDefault="00421A80" w:rsidP="00465E01">
            <w:pPr>
              <w:pStyle w:val="TableHeaderLeft"/>
              <w:rPr>
                <w:noProof/>
              </w:rPr>
            </w:pPr>
            <w:r w:rsidRPr="0070553F">
              <w:rPr>
                <w:b w:val="0"/>
                <w:i/>
                <w:noProof/>
                <w:sz w:val="16"/>
                <w:szCs w:val="16"/>
              </w:rPr>
              <w:t>Note: additional row should be added if additional</w:t>
            </w:r>
            <w:r w:rsidRPr="0070553F">
              <w:t xml:space="preserve"> </w:t>
            </w:r>
            <w:r w:rsidRPr="0070553F">
              <w:rPr>
                <w:b w:val="0"/>
                <w:i/>
                <w:noProof/>
                <w:sz w:val="16"/>
                <w:szCs w:val="16"/>
              </w:rPr>
              <w:t>requirements for Independence are necessary</w:t>
            </w:r>
          </w:p>
        </w:tc>
        <w:tc>
          <w:tcPr>
            <w:tcW w:w="1532" w:type="dxa"/>
            <w:shd w:val="clear" w:color="auto" w:fill="BFBFBF" w:themeFill="background1" w:themeFillShade="BF"/>
          </w:tcPr>
          <w:p w14:paraId="04F71FD3" w14:textId="77777777" w:rsidR="00421A80" w:rsidRPr="0070553F" w:rsidRDefault="00421A80" w:rsidP="00465E01">
            <w:pPr>
              <w:pStyle w:val="TableHeaderLeft"/>
              <w:rPr>
                <w:noProof/>
              </w:rPr>
            </w:pPr>
            <w:r w:rsidRPr="0070553F">
              <w:t>F-S-</w:t>
            </w:r>
            <w:r w:rsidRPr="0070553F">
              <w:rPr>
                <w:noProof/>
              </w:rPr>
              <w:t>Req.-ID</w:t>
            </w:r>
          </w:p>
        </w:tc>
        <w:tc>
          <w:tcPr>
            <w:tcW w:w="5641" w:type="dxa"/>
            <w:shd w:val="clear" w:color="auto" w:fill="auto"/>
          </w:tcPr>
          <w:p w14:paraId="178C9475" w14:textId="77777777" w:rsidR="00421A80" w:rsidRPr="0070553F" w:rsidRDefault="00421A80" w:rsidP="00465E01">
            <w:pPr>
              <w:pStyle w:val="TableTextLeft"/>
              <w:rPr>
                <w:lang w:val="en-GB"/>
              </w:rPr>
            </w:pPr>
          </w:p>
        </w:tc>
      </w:tr>
      <w:tr w:rsidR="00421A80" w:rsidRPr="0070553F" w14:paraId="19DBE68D" w14:textId="77777777" w:rsidTr="0005083B">
        <w:trPr>
          <w:trHeight w:val="347"/>
          <w:jc w:val="center"/>
        </w:trPr>
        <w:tc>
          <w:tcPr>
            <w:tcW w:w="3039" w:type="dxa"/>
            <w:vMerge/>
            <w:shd w:val="clear" w:color="auto" w:fill="BFBFBF" w:themeFill="background1" w:themeFillShade="BF"/>
          </w:tcPr>
          <w:p w14:paraId="257447C5" w14:textId="77777777" w:rsidR="00421A80" w:rsidRPr="0070553F" w:rsidRDefault="00421A80" w:rsidP="00465E01">
            <w:pPr>
              <w:pStyle w:val="TableHeaderLeft"/>
              <w:rPr>
                <w:noProof/>
              </w:rPr>
            </w:pPr>
          </w:p>
        </w:tc>
        <w:tc>
          <w:tcPr>
            <w:tcW w:w="1532" w:type="dxa"/>
            <w:shd w:val="clear" w:color="auto" w:fill="BFBFBF" w:themeFill="background1" w:themeFillShade="BF"/>
          </w:tcPr>
          <w:p w14:paraId="78F21B6B" w14:textId="77777777" w:rsidR="00421A80" w:rsidRPr="0070553F" w:rsidRDefault="00421A80" w:rsidP="00465E01">
            <w:pPr>
              <w:pStyle w:val="TableHeaderLeft"/>
              <w:rPr>
                <w:noProof/>
              </w:rPr>
            </w:pPr>
            <w:r w:rsidRPr="0070553F">
              <w:t>F-S-Req. Title</w:t>
            </w:r>
          </w:p>
        </w:tc>
        <w:tc>
          <w:tcPr>
            <w:tcW w:w="5641" w:type="dxa"/>
            <w:shd w:val="clear" w:color="auto" w:fill="auto"/>
          </w:tcPr>
          <w:p w14:paraId="7B12C351" w14:textId="77777777" w:rsidR="00421A80" w:rsidRPr="0070553F" w:rsidRDefault="00421A80" w:rsidP="00465E01">
            <w:pPr>
              <w:pStyle w:val="TableTextLeft"/>
              <w:rPr>
                <w:iCs/>
                <w:noProof/>
                <w:color w:val="C0C0C0"/>
                <w:lang w:val="en-GB"/>
              </w:rPr>
            </w:pPr>
          </w:p>
        </w:tc>
      </w:tr>
      <w:tr w:rsidR="00421A80" w:rsidRPr="0070553F" w14:paraId="0E4D8C74" w14:textId="77777777" w:rsidTr="0005083B">
        <w:trPr>
          <w:trHeight w:val="347"/>
          <w:jc w:val="center"/>
        </w:trPr>
        <w:tc>
          <w:tcPr>
            <w:tcW w:w="3039" w:type="dxa"/>
            <w:vMerge/>
            <w:shd w:val="clear" w:color="auto" w:fill="BFBFBF" w:themeFill="background1" w:themeFillShade="BF"/>
          </w:tcPr>
          <w:p w14:paraId="242866E5" w14:textId="77777777" w:rsidR="00421A80" w:rsidRPr="0070553F" w:rsidRDefault="00421A80" w:rsidP="00465E01">
            <w:pPr>
              <w:pStyle w:val="TableHeaderLeft"/>
              <w:rPr>
                <w:noProof/>
              </w:rPr>
            </w:pPr>
          </w:p>
        </w:tc>
        <w:tc>
          <w:tcPr>
            <w:tcW w:w="1532" w:type="dxa"/>
            <w:shd w:val="clear" w:color="auto" w:fill="BFBFBF" w:themeFill="background1" w:themeFillShade="BF"/>
          </w:tcPr>
          <w:p w14:paraId="3D003775" w14:textId="77777777" w:rsidR="00421A80" w:rsidRPr="0070553F" w:rsidRDefault="00421A80" w:rsidP="00465E01">
            <w:pPr>
              <w:pStyle w:val="TableHeaderLeft"/>
            </w:pPr>
            <w:r w:rsidRPr="0070553F">
              <w:rPr>
                <w:noProof/>
              </w:rPr>
              <w:t>ASIL</w:t>
            </w:r>
          </w:p>
        </w:tc>
        <w:tc>
          <w:tcPr>
            <w:tcW w:w="5641" w:type="dxa"/>
            <w:shd w:val="clear" w:color="auto" w:fill="auto"/>
          </w:tcPr>
          <w:p w14:paraId="4C5C5C4B" w14:textId="77777777" w:rsidR="00421A80" w:rsidRPr="0070553F" w:rsidRDefault="00421A80" w:rsidP="00465E01">
            <w:pPr>
              <w:pStyle w:val="TableTextLeft"/>
              <w:rPr>
                <w:iCs/>
                <w:noProof/>
                <w:color w:val="C0C0C0"/>
                <w:lang w:val="en-GB"/>
              </w:rPr>
            </w:pPr>
          </w:p>
        </w:tc>
      </w:tr>
      <w:tr w:rsidR="00421A80" w:rsidRPr="00711CED" w14:paraId="37A356C9" w14:textId="77777777" w:rsidTr="0005083B">
        <w:trPr>
          <w:trHeight w:val="347"/>
          <w:jc w:val="center"/>
        </w:trPr>
        <w:tc>
          <w:tcPr>
            <w:tcW w:w="3039" w:type="dxa"/>
            <w:vMerge/>
            <w:shd w:val="clear" w:color="auto" w:fill="BFBFBF" w:themeFill="background1" w:themeFillShade="BF"/>
          </w:tcPr>
          <w:p w14:paraId="5012047F" w14:textId="77777777" w:rsidR="00421A80" w:rsidRPr="0070553F" w:rsidRDefault="00421A80" w:rsidP="00465E01">
            <w:pPr>
              <w:pStyle w:val="TableHeaderLeft"/>
              <w:rPr>
                <w:noProof/>
              </w:rPr>
            </w:pPr>
          </w:p>
        </w:tc>
        <w:tc>
          <w:tcPr>
            <w:tcW w:w="1532" w:type="dxa"/>
            <w:shd w:val="clear" w:color="auto" w:fill="BFBFBF" w:themeFill="background1" w:themeFillShade="BF"/>
          </w:tcPr>
          <w:p w14:paraId="5E436B7B" w14:textId="77777777" w:rsidR="00421A80" w:rsidRPr="0070553F" w:rsidRDefault="00421A80" w:rsidP="00465E01">
            <w:pPr>
              <w:pStyle w:val="TableHeaderLeft"/>
              <w:rPr>
                <w:noProof/>
              </w:rPr>
            </w:pPr>
            <w:r w:rsidRPr="0070553F">
              <w:rPr>
                <w:noProof/>
              </w:rPr>
              <w:t>Rationale</w:t>
            </w:r>
          </w:p>
        </w:tc>
        <w:tc>
          <w:tcPr>
            <w:tcW w:w="5641" w:type="dxa"/>
            <w:shd w:val="clear" w:color="auto" w:fill="auto"/>
          </w:tcPr>
          <w:p w14:paraId="5B7F2460" w14:textId="77777777" w:rsidR="00421A80" w:rsidRPr="0070553F" w:rsidRDefault="00421A80" w:rsidP="00465E01">
            <w:pPr>
              <w:pStyle w:val="TableTextLeft"/>
              <w:rPr>
                <w:iCs/>
                <w:noProof/>
                <w:lang w:val="en-GB"/>
              </w:rPr>
            </w:pPr>
          </w:p>
        </w:tc>
      </w:tr>
    </w:tbl>
    <w:p w14:paraId="104523AE" w14:textId="77777777" w:rsidR="00724204" w:rsidRDefault="00724204" w:rsidP="00724204">
      <w:pPr>
        <w:pStyle w:val="Caption"/>
      </w:pPr>
      <w:bookmarkStart w:id="179" w:name="_Toc13672024"/>
      <w:r>
        <w:t xml:space="preserve">Table </w:t>
      </w:r>
      <w:r w:rsidR="00DE4D02">
        <w:rPr>
          <w:noProof/>
        </w:rPr>
        <w:fldChar w:fldCharType="begin"/>
      </w:r>
      <w:r w:rsidR="00DE4D02">
        <w:rPr>
          <w:noProof/>
        </w:rPr>
        <w:instrText xml:space="preserve"> SEQ Table \* ARABIC </w:instrText>
      </w:r>
      <w:r w:rsidR="00DE4D02">
        <w:rPr>
          <w:noProof/>
        </w:rPr>
        <w:fldChar w:fldCharType="separate"/>
      </w:r>
      <w:r w:rsidR="003A39A4">
        <w:rPr>
          <w:noProof/>
        </w:rPr>
        <w:t>17</w:t>
      </w:r>
      <w:r w:rsidR="00DE4D02">
        <w:rPr>
          <w:noProof/>
        </w:rPr>
        <w:fldChar w:fldCharType="end"/>
      </w:r>
      <w:r>
        <w:t xml:space="preserve">: </w:t>
      </w:r>
      <w:r w:rsidRPr="00064626">
        <w:t>Requirements Decomposition</w:t>
      </w:r>
      <w:r>
        <w:t xml:space="preserve"> Table</w:t>
      </w:r>
      <w:bookmarkEnd w:id="179"/>
    </w:p>
    <w:p w14:paraId="477688B3" w14:textId="77777777" w:rsidR="00421A80" w:rsidRPr="00421A80" w:rsidRDefault="00421A80" w:rsidP="00421A80"/>
    <w:p w14:paraId="2967279A" w14:textId="77777777" w:rsidR="002D393F" w:rsidRDefault="002D393F" w:rsidP="00FB2510">
      <w:pPr>
        <w:pStyle w:val="Heading1"/>
      </w:pPr>
      <w:bookmarkStart w:id="180" w:name="_Toc13671993"/>
      <w:r>
        <w:lastRenderedPageBreak/>
        <w:t>Architecture</w:t>
      </w:r>
      <w:bookmarkEnd w:id="180"/>
    </w:p>
    <w:p w14:paraId="7566F9FC" w14:textId="77777777" w:rsidR="00D454CF" w:rsidRDefault="00D454CF" w:rsidP="002D393F">
      <w:pPr>
        <w:pStyle w:val="Heading2"/>
      </w:pPr>
      <w:bookmarkStart w:id="181" w:name="_Toc13671994"/>
      <w:r w:rsidRPr="007C20FA">
        <w:t xml:space="preserve">Functional </w:t>
      </w:r>
      <w:r w:rsidR="00DE43BF">
        <w:t>Architecture</w:t>
      </w:r>
      <w:bookmarkEnd w:id="181"/>
    </w:p>
    <w:p w14:paraId="0A913DD9" w14:textId="77777777" w:rsidR="006104C6" w:rsidRPr="00347A88" w:rsidRDefault="006104C6" w:rsidP="00256B0C">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256B0C">
        <w:rPr>
          <w:rStyle w:val="SubtleEmphasis"/>
        </w:rPr>
        <w:t>Mandatory for Functional Safety – otherwise o</w:t>
      </w:r>
      <w:r w:rsidR="00256B0C" w:rsidRPr="00347A88">
        <w:rPr>
          <w:rStyle w:val="SubtleEmphasis"/>
        </w:rPr>
        <w:t>ptional</w:t>
      </w:r>
    </w:p>
    <w:p w14:paraId="00FE66B5" w14:textId="77777777" w:rsidR="00C163F4" w:rsidRPr="00347A88" w:rsidRDefault="006104C6" w:rsidP="002D393F">
      <w:pPr>
        <w:shd w:val="clear" w:color="auto" w:fill="D6E3BC" w:themeFill="accent3" w:themeFillTint="66"/>
        <w:rPr>
          <w:rStyle w:val="SubtleEmphasis"/>
        </w:rPr>
      </w:pPr>
      <w:r w:rsidRPr="00347A88">
        <w:rPr>
          <w:rStyle w:val="SubtleEmphasis"/>
          <w:b/>
        </w:rPr>
        <w:t>#Hint</w:t>
      </w:r>
      <w:r w:rsidR="00845E88" w:rsidRPr="00347A88">
        <w:rPr>
          <w:rStyle w:val="SubtleEmphasis"/>
        </w:rPr>
        <w:t xml:space="preserve">: </w:t>
      </w:r>
      <w:r w:rsidR="00DC4B63" w:rsidRPr="00347A88">
        <w:rPr>
          <w:rStyle w:val="SubtleEmphasis"/>
        </w:rPr>
        <w:t>This section depicts the coarse</w:t>
      </w:r>
      <w:r w:rsidR="00C163F4" w:rsidRPr="00347A88">
        <w:rPr>
          <w:rStyle w:val="SubtleEmphasis"/>
        </w:rPr>
        <w:t xml:space="preserve"> Functional Architecture. This architectural step is needed to find the right functional partitioning for the function level. The function shown here are those, which are specified on function level. Either SysML activity diagrams or </w:t>
      </w:r>
      <w:r w:rsidR="00C163F4" w:rsidRPr="00C37F5C">
        <w:rPr>
          <w:rStyle w:val="SubtleEmphasis"/>
        </w:rPr>
        <w:t>Data Flow Diagrams</w:t>
      </w:r>
      <w:r w:rsidR="00C163F4" w:rsidRPr="00347A88">
        <w:rPr>
          <w:rStyle w:val="SubtleEmphasis"/>
        </w:rPr>
        <w:t xml:space="preserve"> could be used to depict such a Functional Architecture.</w:t>
      </w:r>
      <w:r w:rsidR="00727887">
        <w:rPr>
          <w:rStyle w:val="SubtleEmphasis"/>
        </w:rPr>
        <w:t xml:space="preserve"> For bigger features, which are decomposed in a hierarchical manner down to atomic functions (and which do not follow the Functional Safety process), a function tree could be given here.</w:t>
      </w:r>
    </w:p>
    <w:p w14:paraId="3AB6DC0F" w14:textId="77777777" w:rsidR="00C37F5C" w:rsidRDefault="006104C6" w:rsidP="002D393F">
      <w:pPr>
        <w:shd w:val="clear" w:color="auto" w:fill="D6E3BC" w:themeFill="accent3" w:themeFillTint="66"/>
        <w:rPr>
          <w:rStyle w:val="SubtleEmphasis"/>
        </w:rPr>
      </w:pPr>
      <w:r w:rsidRPr="00C37F5C">
        <w:rPr>
          <w:rStyle w:val="SubtleEmphasis"/>
          <w:b/>
        </w:rPr>
        <w:t>#Link</w:t>
      </w:r>
      <w:r w:rsidR="00C37F5C" w:rsidRPr="00C37F5C">
        <w:rPr>
          <w:rStyle w:val="SubtleEmphasis"/>
          <w:b/>
        </w:rPr>
        <w:t>s</w:t>
      </w:r>
      <w:r w:rsidRPr="00C37F5C">
        <w:rPr>
          <w:rStyle w:val="SubtleEmphasis"/>
          <w:b/>
        </w:rPr>
        <w:t>:</w:t>
      </w:r>
      <w:r w:rsidRPr="00347A88">
        <w:rPr>
          <w:rStyle w:val="SubtleEmphasis"/>
        </w:rPr>
        <w:t xml:space="preserve"> </w:t>
      </w:r>
    </w:p>
    <w:p w14:paraId="14250F08" w14:textId="77777777" w:rsidR="00C37F5C" w:rsidRPr="00C37F5C" w:rsidRDefault="00C37F5C" w:rsidP="00F50158">
      <w:pPr>
        <w:pStyle w:val="ListParagraph"/>
        <w:numPr>
          <w:ilvl w:val="0"/>
          <w:numId w:val="8"/>
        </w:numPr>
        <w:shd w:val="clear" w:color="auto" w:fill="D6E3BC" w:themeFill="accent3" w:themeFillTint="66"/>
        <w:ind w:left="426" w:hanging="426"/>
        <w:rPr>
          <w:rStyle w:val="SubtleEmphasis"/>
          <w:rFonts w:ascii="Arial" w:hAnsi="Arial" w:cs="Arial"/>
        </w:rPr>
      </w:pPr>
      <w:r w:rsidRPr="00C37F5C">
        <w:rPr>
          <w:rStyle w:val="SubtleEmphasis"/>
          <w:rFonts w:ascii="Arial" w:hAnsi="Arial" w:cs="Arial"/>
        </w:rPr>
        <w:t>Functional Decomposition:</w:t>
      </w:r>
      <w:r w:rsidRPr="00C37F5C">
        <w:rPr>
          <w:rStyle w:val="SubtleEmphasis"/>
          <w:rFonts w:ascii="Arial" w:hAnsi="Arial" w:cs="Arial"/>
          <w:color w:val="0000FF"/>
        </w:rPr>
        <w:t xml:space="preserve"> </w:t>
      </w:r>
      <w:hyperlink r:id="rId55" w:history="1">
        <w:r w:rsidRPr="00C37F5C">
          <w:rPr>
            <w:rStyle w:val="SubtleEmphasis"/>
            <w:rFonts w:ascii="Arial" w:hAnsi="Arial" w:cs="Arial"/>
            <w:color w:val="0000FF"/>
          </w:rPr>
          <w:t>RE Wiki – Functional Decomposition</w:t>
        </w:r>
      </w:hyperlink>
    </w:p>
    <w:p w14:paraId="6CBE7434" w14:textId="77777777" w:rsidR="006104C6" w:rsidRPr="00C37F5C" w:rsidRDefault="006104C6" w:rsidP="00F50158">
      <w:pPr>
        <w:pStyle w:val="ListParagraph"/>
        <w:numPr>
          <w:ilvl w:val="0"/>
          <w:numId w:val="8"/>
        </w:numPr>
        <w:shd w:val="clear" w:color="auto" w:fill="D6E3BC" w:themeFill="accent3" w:themeFillTint="66"/>
        <w:ind w:left="426" w:hanging="426"/>
        <w:rPr>
          <w:rStyle w:val="SubtleEmphasis"/>
          <w:rFonts w:ascii="Arial" w:hAnsi="Arial" w:cs="Arial"/>
        </w:rPr>
      </w:pPr>
      <w:r w:rsidRPr="00C37F5C">
        <w:rPr>
          <w:rStyle w:val="SubtleEmphasis"/>
          <w:rFonts w:ascii="Arial" w:hAnsi="Arial" w:cs="Arial"/>
        </w:rPr>
        <w:t xml:space="preserve">SysML - Activity Diagrams or </w:t>
      </w:r>
      <w:hyperlink r:id="rId56" w:history="1">
        <w:r w:rsidRPr="00C37F5C">
          <w:rPr>
            <w:rStyle w:val="SubtleEmphasis"/>
            <w:rFonts w:ascii="Arial" w:hAnsi="Arial" w:cs="Arial"/>
            <w:color w:val="0000FF"/>
          </w:rPr>
          <w:t>RE Wiki - Data Flow Diagrams</w:t>
        </w:r>
      </w:hyperlink>
    </w:p>
    <w:p w14:paraId="617CE7F9" w14:textId="77777777" w:rsidR="00C37F5C" w:rsidRPr="00C37F5C" w:rsidRDefault="00C37F5C" w:rsidP="00F50158">
      <w:pPr>
        <w:pStyle w:val="ListParagraph"/>
        <w:numPr>
          <w:ilvl w:val="0"/>
          <w:numId w:val="8"/>
        </w:numPr>
        <w:shd w:val="clear" w:color="auto" w:fill="D6E3BC" w:themeFill="accent3" w:themeFillTint="66"/>
        <w:ind w:left="426" w:hanging="426"/>
        <w:rPr>
          <w:rStyle w:val="SubtleEmphasis"/>
          <w:rFonts w:ascii="Arial" w:hAnsi="Arial" w:cs="Arial"/>
        </w:rPr>
      </w:pPr>
      <w:r>
        <w:rPr>
          <w:rStyle w:val="SubtleEmphasis"/>
          <w:rFonts w:ascii="Arial" w:hAnsi="Arial" w:cs="Arial"/>
        </w:rPr>
        <w:t>Data Flow Diagram</w:t>
      </w:r>
      <w:r w:rsidRPr="00C37F5C">
        <w:rPr>
          <w:rStyle w:val="SubtleEmphasis"/>
          <w:rFonts w:ascii="Arial" w:hAnsi="Arial" w:cs="Arial"/>
        </w:rPr>
        <w:t>:</w:t>
      </w:r>
      <w:r w:rsidRPr="00C37F5C">
        <w:rPr>
          <w:rStyle w:val="SubtleEmphasis"/>
          <w:rFonts w:ascii="Arial" w:hAnsi="Arial" w:cs="Arial"/>
          <w:color w:val="0000FF"/>
        </w:rPr>
        <w:t xml:space="preserve"> </w:t>
      </w:r>
      <w:hyperlink r:id="rId57" w:history="1">
        <w:r w:rsidRPr="00C37F5C">
          <w:rPr>
            <w:rStyle w:val="SubtleEmphasis"/>
            <w:rFonts w:ascii="Arial" w:hAnsi="Arial" w:cs="Arial"/>
            <w:color w:val="0000FF"/>
          </w:rPr>
          <w:t>RE Wiki – Data Flow Diagram</w:t>
        </w:r>
      </w:hyperlink>
    </w:p>
    <w:p w14:paraId="0FDC29AE" w14:textId="77777777" w:rsidR="001C43D2" w:rsidRPr="00C75AE5" w:rsidRDefault="001C43D2" w:rsidP="002D393F"/>
    <w:p w14:paraId="0C37B31C" w14:textId="676E5E4B" w:rsidR="00C75AE5" w:rsidRPr="00C75AE5" w:rsidRDefault="00C425CE" w:rsidP="002D393F">
      <w:r>
        <w:object w:dxaOrig="30120" w:dyaOrig="20400" w14:anchorId="09EB04B1">
          <v:shape id="_x0000_i1033" type="#_x0000_t75" style="width:477.4pt;height:323.25pt" o:ole="">
            <v:imagedata r:id="rId58" o:title=""/>
          </v:shape>
          <o:OLEObject Type="Embed" ProgID="Visio.Drawing.15" ShapeID="_x0000_i1033" DrawAspect="Content" ObjectID="_1699684776" r:id="rId59"/>
        </w:object>
      </w:r>
    </w:p>
    <w:p w14:paraId="4FDEE3CE" w14:textId="77777777" w:rsidR="001C43D2" w:rsidRPr="00C75AE5" w:rsidRDefault="00C75AE5" w:rsidP="002D393F">
      <w:pPr>
        <w:pStyle w:val="Caption"/>
      </w:pPr>
      <w:bookmarkStart w:id="182" w:name="_Toc13672006"/>
      <w:r w:rsidRPr="00C75AE5">
        <w:t xml:space="preserve">Figure </w:t>
      </w:r>
      <w:r w:rsidR="002C1D22">
        <w:rPr>
          <w:noProof/>
        </w:rPr>
        <w:fldChar w:fldCharType="begin"/>
      </w:r>
      <w:r w:rsidR="002C1D22">
        <w:rPr>
          <w:noProof/>
        </w:rPr>
        <w:instrText xml:space="preserve"> SEQ Figure \* ARABIC </w:instrText>
      </w:r>
      <w:r w:rsidR="002C1D22">
        <w:rPr>
          <w:noProof/>
        </w:rPr>
        <w:fldChar w:fldCharType="separate"/>
      </w:r>
      <w:r w:rsidR="003A39A4">
        <w:rPr>
          <w:noProof/>
        </w:rPr>
        <w:t>4</w:t>
      </w:r>
      <w:r w:rsidR="002C1D22">
        <w:rPr>
          <w:noProof/>
        </w:rPr>
        <w:fldChar w:fldCharType="end"/>
      </w:r>
      <w:r w:rsidRPr="00C75AE5">
        <w:t>: Functional Boundary Diagram</w:t>
      </w:r>
      <w:bookmarkEnd w:id="182"/>
    </w:p>
    <w:p w14:paraId="34D63D3D" w14:textId="77777777" w:rsidR="00717914" w:rsidRPr="007C20FA" w:rsidRDefault="00717914" w:rsidP="002D393F">
      <w:pPr>
        <w:pStyle w:val="Heading3"/>
      </w:pPr>
      <w:bookmarkStart w:id="183" w:name="_Toc13671995"/>
      <w:r w:rsidRPr="007C20FA">
        <w:t>List of Functions</w:t>
      </w:r>
      <w:bookmarkEnd w:id="183"/>
    </w:p>
    <w:p w14:paraId="19F81A1D" w14:textId="77777777" w:rsidR="00717914" w:rsidRDefault="00845E88" w:rsidP="00982747">
      <w:pPr>
        <w:shd w:val="clear" w:color="auto" w:fill="D6E3BC" w:themeFill="accent3" w:themeFillTint="66"/>
        <w:rPr>
          <w:rStyle w:val="SubtleEmphasis"/>
        </w:rPr>
      </w:pPr>
      <w:r w:rsidRPr="0061183F">
        <w:rPr>
          <w:rStyle w:val="SubtleEmphasis"/>
          <w:b/>
        </w:rPr>
        <w:t>#Hint:</w:t>
      </w:r>
      <w:r>
        <w:rPr>
          <w:rStyle w:val="SubtleEmphasis"/>
          <w:i w:val="0"/>
        </w:rPr>
        <w:t xml:space="preserve"> </w:t>
      </w:r>
      <w:r w:rsidR="00476E7E">
        <w:rPr>
          <w:rStyle w:val="SubtleEmphasis"/>
        </w:rPr>
        <w:t>The functions shown in the Functional Architecture should be listed and described in the table below</w:t>
      </w:r>
    </w:p>
    <w:p w14:paraId="5E0E92EA" w14:textId="77777777" w:rsidR="00476E7E" w:rsidRPr="00476E7E" w:rsidRDefault="00476E7E" w:rsidP="00AE0397">
      <w:pPr>
        <w:pStyle w:val="BodyText"/>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5244"/>
        <w:gridCol w:w="2835"/>
      </w:tblGrid>
      <w:tr w:rsidR="00AA1638" w:rsidRPr="007C20FA" w14:paraId="02071C1A" w14:textId="77777777" w:rsidTr="00982747">
        <w:trPr>
          <w:tblHeader/>
        </w:trPr>
        <w:tc>
          <w:tcPr>
            <w:tcW w:w="2127" w:type="dxa"/>
            <w:shd w:val="pct20" w:color="auto" w:fill="FFFFFF"/>
          </w:tcPr>
          <w:p w14:paraId="702706AD" w14:textId="77777777" w:rsidR="00AA1638" w:rsidRPr="007C20FA" w:rsidRDefault="00AA1638" w:rsidP="00A03C7E">
            <w:pPr>
              <w:pStyle w:val="Caption"/>
            </w:pPr>
            <w:r w:rsidRPr="007C20FA">
              <w:t>Function Name</w:t>
            </w:r>
          </w:p>
        </w:tc>
        <w:tc>
          <w:tcPr>
            <w:tcW w:w="5244" w:type="dxa"/>
            <w:shd w:val="pct20" w:color="auto" w:fill="FFFFFF"/>
          </w:tcPr>
          <w:p w14:paraId="24381BBA" w14:textId="77777777" w:rsidR="00AA1638" w:rsidRPr="007C20FA" w:rsidRDefault="00AA1638" w:rsidP="00A03C7E">
            <w:pPr>
              <w:pStyle w:val="Caption"/>
            </w:pPr>
            <w:r w:rsidRPr="007C20FA">
              <w:t>Description</w:t>
            </w:r>
          </w:p>
        </w:tc>
        <w:tc>
          <w:tcPr>
            <w:tcW w:w="2835" w:type="dxa"/>
            <w:shd w:val="pct20" w:color="auto" w:fill="FFFFFF"/>
          </w:tcPr>
          <w:p w14:paraId="178C723C" w14:textId="77777777" w:rsidR="00AA1638" w:rsidRPr="007C20FA" w:rsidRDefault="00AA1638" w:rsidP="00A03C7E">
            <w:pPr>
              <w:pStyle w:val="Caption"/>
            </w:pPr>
            <w:r w:rsidRPr="007C20FA">
              <w:t>Comments</w:t>
            </w:r>
          </w:p>
        </w:tc>
      </w:tr>
      <w:tr w:rsidR="00AA1638" w:rsidRPr="00BB0EAC" w14:paraId="0C367635" w14:textId="77777777" w:rsidTr="00982747">
        <w:tc>
          <w:tcPr>
            <w:tcW w:w="2127" w:type="dxa"/>
          </w:tcPr>
          <w:p w14:paraId="65CDBCAD" w14:textId="77777777" w:rsidR="00AA1638" w:rsidRPr="00A6458B" w:rsidRDefault="00AA1638" w:rsidP="00A03C7E">
            <w:pPr>
              <w:pStyle w:val="BodyText"/>
              <w:rPr>
                <w:lang w:val="en-US"/>
              </w:rPr>
            </w:pPr>
          </w:p>
        </w:tc>
        <w:tc>
          <w:tcPr>
            <w:tcW w:w="5244" w:type="dxa"/>
          </w:tcPr>
          <w:p w14:paraId="20CC31A3" w14:textId="77777777" w:rsidR="00AA1638" w:rsidRPr="00BB0EAC" w:rsidRDefault="00AA1638" w:rsidP="00A03C7E">
            <w:pPr>
              <w:pStyle w:val="BodyText"/>
              <w:rPr>
                <w:lang w:val="en-US"/>
              </w:rPr>
            </w:pPr>
          </w:p>
        </w:tc>
        <w:tc>
          <w:tcPr>
            <w:tcW w:w="2835" w:type="dxa"/>
          </w:tcPr>
          <w:p w14:paraId="5498FD33" w14:textId="77777777" w:rsidR="00AA1638" w:rsidRPr="00BB0EAC" w:rsidRDefault="00AA1638" w:rsidP="00A03C7E">
            <w:pPr>
              <w:pStyle w:val="BodyText"/>
              <w:rPr>
                <w:lang w:val="en-US"/>
              </w:rPr>
            </w:pPr>
          </w:p>
        </w:tc>
      </w:tr>
      <w:tr w:rsidR="00AA1638" w:rsidRPr="00BB0EAC" w14:paraId="077C1781" w14:textId="77777777" w:rsidTr="00982747">
        <w:tc>
          <w:tcPr>
            <w:tcW w:w="2127" w:type="dxa"/>
          </w:tcPr>
          <w:p w14:paraId="20617937" w14:textId="77777777" w:rsidR="00AA1638" w:rsidRDefault="00AA1638" w:rsidP="00A03C7E">
            <w:pPr>
              <w:pStyle w:val="BodyText"/>
              <w:rPr>
                <w:lang w:val="en-US"/>
              </w:rPr>
            </w:pPr>
          </w:p>
        </w:tc>
        <w:tc>
          <w:tcPr>
            <w:tcW w:w="5244" w:type="dxa"/>
          </w:tcPr>
          <w:p w14:paraId="56740207" w14:textId="77777777" w:rsidR="00AA1638" w:rsidRPr="00BB0EAC" w:rsidRDefault="00AA1638" w:rsidP="00A03C7E">
            <w:pPr>
              <w:pStyle w:val="BodyText"/>
              <w:rPr>
                <w:lang w:val="en-US"/>
              </w:rPr>
            </w:pPr>
          </w:p>
        </w:tc>
        <w:tc>
          <w:tcPr>
            <w:tcW w:w="2835" w:type="dxa"/>
          </w:tcPr>
          <w:p w14:paraId="3B7EB896" w14:textId="77777777" w:rsidR="00AA1638" w:rsidRPr="00BB0EAC" w:rsidRDefault="00AA1638" w:rsidP="00A03C7E">
            <w:pPr>
              <w:pStyle w:val="BodyText"/>
              <w:rPr>
                <w:lang w:val="en-US"/>
              </w:rPr>
            </w:pPr>
          </w:p>
        </w:tc>
      </w:tr>
      <w:tr w:rsidR="00AA1638" w:rsidRPr="00BB0EAC" w14:paraId="2D00D283" w14:textId="77777777" w:rsidTr="00982747">
        <w:tc>
          <w:tcPr>
            <w:tcW w:w="2127" w:type="dxa"/>
          </w:tcPr>
          <w:p w14:paraId="3E9E6E81" w14:textId="77777777" w:rsidR="00AA1638" w:rsidRPr="00BB0EAC" w:rsidRDefault="00AA1638" w:rsidP="00A03C7E">
            <w:pPr>
              <w:pStyle w:val="BodyText"/>
              <w:rPr>
                <w:lang w:val="en-US"/>
              </w:rPr>
            </w:pPr>
          </w:p>
        </w:tc>
        <w:tc>
          <w:tcPr>
            <w:tcW w:w="5244" w:type="dxa"/>
          </w:tcPr>
          <w:p w14:paraId="5F021F02" w14:textId="77777777" w:rsidR="00AA1638" w:rsidRPr="00BB0EAC" w:rsidRDefault="00AA1638" w:rsidP="00A03C7E">
            <w:pPr>
              <w:pStyle w:val="BodyText"/>
              <w:rPr>
                <w:lang w:val="en-US"/>
              </w:rPr>
            </w:pPr>
          </w:p>
        </w:tc>
        <w:tc>
          <w:tcPr>
            <w:tcW w:w="2835" w:type="dxa"/>
          </w:tcPr>
          <w:p w14:paraId="6F6C68E3" w14:textId="77777777" w:rsidR="00AA1638" w:rsidRPr="00BB0EAC" w:rsidRDefault="00AA1638" w:rsidP="00A03C7E">
            <w:pPr>
              <w:pStyle w:val="BodyText"/>
              <w:rPr>
                <w:lang w:val="en-US"/>
              </w:rPr>
            </w:pPr>
          </w:p>
        </w:tc>
      </w:tr>
      <w:tr w:rsidR="00AA1638" w:rsidRPr="00BB0EAC" w14:paraId="2B82224A" w14:textId="77777777" w:rsidTr="00982747">
        <w:tc>
          <w:tcPr>
            <w:tcW w:w="2127" w:type="dxa"/>
          </w:tcPr>
          <w:p w14:paraId="1398C3C9" w14:textId="77777777" w:rsidR="00AA1638" w:rsidRPr="007C20FA" w:rsidRDefault="00AA1638" w:rsidP="00A03C7E">
            <w:pPr>
              <w:pStyle w:val="BodyText"/>
              <w:rPr>
                <w:lang w:val="en-US"/>
              </w:rPr>
            </w:pPr>
          </w:p>
        </w:tc>
        <w:tc>
          <w:tcPr>
            <w:tcW w:w="5244" w:type="dxa"/>
          </w:tcPr>
          <w:p w14:paraId="669BA17A" w14:textId="77777777" w:rsidR="00AA1638" w:rsidRPr="00BB0EAC" w:rsidRDefault="00AA1638" w:rsidP="00A03C7E">
            <w:pPr>
              <w:pStyle w:val="BodyText"/>
              <w:rPr>
                <w:lang w:val="en-US"/>
              </w:rPr>
            </w:pPr>
          </w:p>
        </w:tc>
        <w:tc>
          <w:tcPr>
            <w:tcW w:w="2835" w:type="dxa"/>
          </w:tcPr>
          <w:p w14:paraId="7B8EACA5" w14:textId="77777777" w:rsidR="00AA1638" w:rsidRPr="00BB0EAC" w:rsidRDefault="00AA1638" w:rsidP="00A03C7E">
            <w:pPr>
              <w:pStyle w:val="BodyText"/>
              <w:rPr>
                <w:lang w:val="en-US"/>
              </w:rPr>
            </w:pPr>
          </w:p>
        </w:tc>
      </w:tr>
      <w:tr w:rsidR="00AA1638" w:rsidRPr="00BB0EAC" w14:paraId="02A51588" w14:textId="77777777" w:rsidTr="00982747">
        <w:tc>
          <w:tcPr>
            <w:tcW w:w="2127" w:type="dxa"/>
          </w:tcPr>
          <w:p w14:paraId="3A6A3D89" w14:textId="77777777" w:rsidR="00AA1638" w:rsidRDefault="00AA1638" w:rsidP="00A03C7E">
            <w:pPr>
              <w:pStyle w:val="BodyText"/>
              <w:rPr>
                <w:lang w:val="en-US"/>
              </w:rPr>
            </w:pPr>
          </w:p>
        </w:tc>
        <w:tc>
          <w:tcPr>
            <w:tcW w:w="5244" w:type="dxa"/>
          </w:tcPr>
          <w:p w14:paraId="18C783A5" w14:textId="77777777" w:rsidR="00AA1638" w:rsidRPr="00BB0EAC" w:rsidRDefault="00AA1638" w:rsidP="00A03C7E">
            <w:pPr>
              <w:pStyle w:val="BodyText"/>
              <w:rPr>
                <w:lang w:val="en-US"/>
              </w:rPr>
            </w:pPr>
          </w:p>
        </w:tc>
        <w:tc>
          <w:tcPr>
            <w:tcW w:w="2835" w:type="dxa"/>
          </w:tcPr>
          <w:p w14:paraId="3912005F" w14:textId="77777777" w:rsidR="00AA1638" w:rsidRPr="00BB0EAC" w:rsidRDefault="00AA1638" w:rsidP="00A03C7E">
            <w:pPr>
              <w:pStyle w:val="BodyText"/>
              <w:rPr>
                <w:lang w:val="en-US"/>
              </w:rPr>
            </w:pPr>
          </w:p>
        </w:tc>
      </w:tr>
      <w:tr w:rsidR="00AA1638" w:rsidRPr="00BB0EAC" w14:paraId="57E2FB69" w14:textId="77777777" w:rsidTr="00982747">
        <w:tc>
          <w:tcPr>
            <w:tcW w:w="2127" w:type="dxa"/>
          </w:tcPr>
          <w:p w14:paraId="1237ADCB" w14:textId="77777777" w:rsidR="00AA1638" w:rsidRPr="007C20FA" w:rsidRDefault="00AA1638" w:rsidP="00A03C7E">
            <w:pPr>
              <w:pStyle w:val="BodyText"/>
              <w:rPr>
                <w:lang w:val="en-US"/>
              </w:rPr>
            </w:pPr>
          </w:p>
        </w:tc>
        <w:tc>
          <w:tcPr>
            <w:tcW w:w="5244" w:type="dxa"/>
          </w:tcPr>
          <w:p w14:paraId="7D12FEBD" w14:textId="77777777" w:rsidR="00AA1638" w:rsidRPr="00BB0EAC" w:rsidRDefault="00AA1638" w:rsidP="00A03C7E">
            <w:pPr>
              <w:pStyle w:val="BodyText"/>
              <w:rPr>
                <w:lang w:val="en-US"/>
              </w:rPr>
            </w:pPr>
          </w:p>
        </w:tc>
        <w:tc>
          <w:tcPr>
            <w:tcW w:w="2835" w:type="dxa"/>
          </w:tcPr>
          <w:p w14:paraId="5CC3A021" w14:textId="77777777" w:rsidR="00AA1638" w:rsidRPr="00BB0EAC" w:rsidRDefault="00AA1638" w:rsidP="00A03C7E">
            <w:pPr>
              <w:pStyle w:val="BodyText"/>
              <w:rPr>
                <w:lang w:val="en-US"/>
              </w:rPr>
            </w:pPr>
          </w:p>
        </w:tc>
      </w:tr>
      <w:tr w:rsidR="00AA1638" w:rsidRPr="00BB0EAC" w14:paraId="54A81F87" w14:textId="77777777" w:rsidTr="00982747">
        <w:tc>
          <w:tcPr>
            <w:tcW w:w="2127" w:type="dxa"/>
          </w:tcPr>
          <w:p w14:paraId="39D3DACA" w14:textId="77777777" w:rsidR="00AA1638" w:rsidRDefault="00AA1638" w:rsidP="00A03C7E">
            <w:pPr>
              <w:pStyle w:val="BodyText"/>
              <w:rPr>
                <w:lang w:val="en-US"/>
              </w:rPr>
            </w:pPr>
          </w:p>
        </w:tc>
        <w:tc>
          <w:tcPr>
            <w:tcW w:w="5244" w:type="dxa"/>
          </w:tcPr>
          <w:p w14:paraId="0F7D4397" w14:textId="77777777" w:rsidR="00AA1638" w:rsidRPr="00BB0EAC" w:rsidRDefault="00AA1638" w:rsidP="00A03C7E">
            <w:pPr>
              <w:pStyle w:val="BodyText"/>
              <w:rPr>
                <w:lang w:val="en-US"/>
              </w:rPr>
            </w:pPr>
          </w:p>
        </w:tc>
        <w:tc>
          <w:tcPr>
            <w:tcW w:w="2835" w:type="dxa"/>
          </w:tcPr>
          <w:p w14:paraId="5396A0EA" w14:textId="77777777" w:rsidR="00AA1638" w:rsidRPr="00BB0EAC" w:rsidRDefault="00AA1638" w:rsidP="00A03C7E">
            <w:pPr>
              <w:pStyle w:val="BodyText"/>
              <w:rPr>
                <w:lang w:val="en-US"/>
              </w:rPr>
            </w:pPr>
          </w:p>
        </w:tc>
      </w:tr>
      <w:tr w:rsidR="00AA1638" w:rsidRPr="00BB0EAC" w14:paraId="1EEAAAB4" w14:textId="77777777" w:rsidTr="00982747">
        <w:trPr>
          <w:trHeight w:val="77"/>
        </w:trPr>
        <w:tc>
          <w:tcPr>
            <w:tcW w:w="2127" w:type="dxa"/>
          </w:tcPr>
          <w:p w14:paraId="50CE54CF" w14:textId="77777777" w:rsidR="00AA1638" w:rsidRDefault="00AA1638" w:rsidP="00A03C7E">
            <w:pPr>
              <w:pStyle w:val="BodyText"/>
              <w:rPr>
                <w:lang w:val="en-US"/>
              </w:rPr>
            </w:pPr>
          </w:p>
        </w:tc>
        <w:tc>
          <w:tcPr>
            <w:tcW w:w="5244" w:type="dxa"/>
          </w:tcPr>
          <w:p w14:paraId="16987014" w14:textId="77777777" w:rsidR="00AA1638" w:rsidRPr="00BB0EAC" w:rsidRDefault="00AA1638" w:rsidP="00A03C7E">
            <w:pPr>
              <w:pStyle w:val="BodyText"/>
              <w:rPr>
                <w:lang w:val="en-US"/>
              </w:rPr>
            </w:pPr>
          </w:p>
        </w:tc>
        <w:tc>
          <w:tcPr>
            <w:tcW w:w="2835" w:type="dxa"/>
          </w:tcPr>
          <w:p w14:paraId="711071CD" w14:textId="77777777" w:rsidR="00AA1638" w:rsidRPr="00BB0EAC" w:rsidRDefault="00AA1638" w:rsidP="00D81485">
            <w:pPr>
              <w:pStyle w:val="BodyText"/>
              <w:rPr>
                <w:lang w:val="en-US"/>
              </w:rPr>
            </w:pPr>
          </w:p>
        </w:tc>
      </w:tr>
    </w:tbl>
    <w:p w14:paraId="2BA37E27" w14:textId="77777777" w:rsidR="00717914" w:rsidRPr="00C75AE5" w:rsidRDefault="00D81485" w:rsidP="0068776C">
      <w:pPr>
        <w:pStyle w:val="Caption"/>
      </w:pPr>
      <w:bookmarkStart w:id="184" w:name="_Toc13672025"/>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18</w:t>
      </w:r>
      <w:r w:rsidR="002C1D22">
        <w:rPr>
          <w:noProof/>
        </w:rPr>
        <w:fldChar w:fldCharType="end"/>
      </w:r>
      <w:r w:rsidRPr="00C75AE5">
        <w:t>: List of Functions</w:t>
      </w:r>
      <w:bookmarkEnd w:id="184"/>
    </w:p>
    <w:p w14:paraId="3A2B71F0" w14:textId="77777777" w:rsidR="00DA47E0" w:rsidRDefault="00DA47E0" w:rsidP="002D393F">
      <w:pPr>
        <w:pStyle w:val="Heading2"/>
      </w:pPr>
      <w:bookmarkStart w:id="185" w:name="_Toc13671996"/>
      <w:bookmarkEnd w:id="6"/>
      <w:r>
        <w:t>Logical Architecture</w:t>
      </w:r>
      <w:bookmarkEnd w:id="185"/>
    </w:p>
    <w:p w14:paraId="2FBEE0E0" w14:textId="77777777" w:rsidR="002D393F" w:rsidRPr="00347A88" w:rsidRDefault="002D393F" w:rsidP="002D393F">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Functional SafetyAnalysis only</w:t>
      </w:r>
    </w:p>
    <w:p w14:paraId="48C5BF4D" w14:textId="77777777" w:rsidR="002D393F" w:rsidRPr="00347A88" w:rsidRDefault="002D393F" w:rsidP="002D393F">
      <w:pPr>
        <w:shd w:val="clear" w:color="auto" w:fill="D6E3BC" w:themeFill="accent3" w:themeFillTint="66"/>
        <w:rPr>
          <w:rStyle w:val="SubtleEmphasis"/>
        </w:rPr>
      </w:pPr>
      <w:r w:rsidRPr="00347A88">
        <w:rPr>
          <w:rStyle w:val="SubtleEmphasis"/>
          <w:b/>
        </w:rPr>
        <w:t>#Hint:</w:t>
      </w:r>
      <w:r w:rsidRPr="00347A88">
        <w:rPr>
          <w:rStyle w:val="SubtleEmphasis"/>
        </w:rPr>
        <w:t xml:space="preserve"> FS Analysis requires a description of the boundary of the feature and its elements. A simple block diagram or a SysML Internal Block Diagram could be used to depict the Logical Architecture</w:t>
      </w:r>
    </w:p>
    <w:p w14:paraId="6548C337" w14:textId="77777777" w:rsidR="002D393F" w:rsidRPr="00347A88" w:rsidRDefault="002D393F" w:rsidP="002D393F">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60" w:history="1">
        <w:r w:rsidRPr="00DE5C04">
          <w:rPr>
            <w:rStyle w:val="SubtleEmphasis"/>
            <w:color w:val="0000FF"/>
          </w:rPr>
          <w:t>Ford Functional Safety Sharepoint</w:t>
        </w:r>
      </w:hyperlink>
    </w:p>
    <w:p w14:paraId="3375F171" w14:textId="77777777" w:rsidR="002D393F" w:rsidRDefault="002D393F" w:rsidP="002D393F">
      <w:pPr>
        <w:pStyle w:val="BodyText"/>
      </w:pPr>
    </w:p>
    <w:p w14:paraId="4EBC5B6F" w14:textId="77777777" w:rsidR="002D393F" w:rsidRDefault="002D393F" w:rsidP="002D393F">
      <w:pPr>
        <w:keepNext/>
      </w:pPr>
      <w:r w:rsidRPr="007A6A17">
        <w:rPr>
          <w:i/>
          <w:color w:val="808080"/>
        </w:rPr>
        <w:object w:dxaOrig="8289" w:dyaOrig="6608" w14:anchorId="3C16869B">
          <v:shape id="_x0000_i1029" type="#_x0000_t75" style="width:492pt;height:396pt" o:ole="">
            <v:imagedata r:id="rId61" o:title=""/>
          </v:shape>
          <o:OLEObject Type="Embed" ProgID="Visio.Drawing.11" ShapeID="_x0000_i1029" DrawAspect="Content" ObjectID="_1699684777" r:id="rId62"/>
        </w:object>
      </w:r>
    </w:p>
    <w:p w14:paraId="2B0C93EE" w14:textId="77777777" w:rsidR="002D393F" w:rsidRDefault="002D393F" w:rsidP="002D393F">
      <w:pPr>
        <w:pStyle w:val="Caption"/>
      </w:pPr>
      <w:bookmarkStart w:id="186" w:name="_Toc472492814"/>
      <w:bookmarkStart w:id="187" w:name="_Toc13672007"/>
      <w:r w:rsidRPr="00C75AE5">
        <w:t xml:space="preserve">Figure </w:t>
      </w:r>
      <w:r>
        <w:rPr>
          <w:noProof/>
        </w:rPr>
        <w:fldChar w:fldCharType="begin"/>
      </w:r>
      <w:r>
        <w:rPr>
          <w:noProof/>
        </w:rPr>
        <w:instrText xml:space="preserve"> SEQ Figure \* ARABIC </w:instrText>
      </w:r>
      <w:r>
        <w:rPr>
          <w:noProof/>
        </w:rPr>
        <w:fldChar w:fldCharType="separate"/>
      </w:r>
      <w:r w:rsidR="003A39A4">
        <w:rPr>
          <w:noProof/>
        </w:rPr>
        <w:t>5</w:t>
      </w:r>
      <w:r>
        <w:rPr>
          <w:noProof/>
        </w:rPr>
        <w:fldChar w:fldCharType="end"/>
      </w:r>
      <w:r w:rsidRPr="00C75AE5">
        <w:t>: Logical Boundary Diagram</w:t>
      </w:r>
      <w:bookmarkEnd w:id="186"/>
      <w:bookmarkEnd w:id="187"/>
    </w:p>
    <w:p w14:paraId="1C93ECCD" w14:textId="77777777" w:rsidR="00BE6752" w:rsidRPr="00BE6752" w:rsidRDefault="00BE6752" w:rsidP="00BE6752"/>
    <w:p w14:paraId="71F0380E" w14:textId="77777777" w:rsidR="00BE6752" w:rsidRDefault="00BE6752" w:rsidP="00BE6752">
      <w:pPr>
        <w:pStyle w:val="Heading3"/>
      </w:pPr>
      <w:bookmarkStart w:id="188" w:name="_Toc13671997"/>
      <w:r>
        <w:lastRenderedPageBreak/>
        <w:t>Logical Elements</w:t>
      </w:r>
      <w:bookmarkEnd w:id="188"/>
    </w:p>
    <w:p w14:paraId="27A36B25" w14:textId="77777777" w:rsidR="00BE6752" w:rsidRPr="00AA664E" w:rsidRDefault="00BE6752" w:rsidP="00BE6752">
      <w:pPr>
        <w:shd w:val="clear" w:color="auto" w:fill="D6E3BC"/>
        <w:rPr>
          <w:rStyle w:val="SubtleEmphasis"/>
        </w:rPr>
      </w:pPr>
      <w:r w:rsidRPr="0061183F">
        <w:rPr>
          <w:rStyle w:val="SubtleEmphasis"/>
          <w:b/>
        </w:rPr>
        <w:t>#Hint:</w:t>
      </w:r>
      <w:r>
        <w:rPr>
          <w:rStyle w:val="SubtleEmphasis"/>
          <w:b/>
        </w:rPr>
        <w:t xml:space="preserve"> </w:t>
      </w:r>
      <w:r>
        <w:rPr>
          <w:rStyle w:val="SubtleEmphasis"/>
        </w:rPr>
        <w:t>Lists the elements of the Logical Architecture and the functions from the Functional Architecture, which are allocated to those elements.</w:t>
      </w:r>
    </w:p>
    <w:p w14:paraId="4352403C" w14:textId="77777777" w:rsidR="00BE6752" w:rsidRPr="00AA664E" w:rsidRDefault="00BE6752" w:rsidP="00BE6752"/>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60"/>
        <w:gridCol w:w="3827"/>
        <w:gridCol w:w="2410"/>
        <w:gridCol w:w="2409"/>
      </w:tblGrid>
      <w:tr w:rsidR="00BE6752" w:rsidRPr="00490955" w14:paraId="0607EEB8" w14:textId="77777777" w:rsidTr="00FB5554">
        <w:trPr>
          <w:trHeight w:val="252"/>
        </w:trPr>
        <w:tc>
          <w:tcPr>
            <w:tcW w:w="1560" w:type="dxa"/>
            <w:shd w:val="clear" w:color="auto" w:fill="D9D9D9" w:themeFill="background1" w:themeFillShade="D9"/>
          </w:tcPr>
          <w:p w14:paraId="457716D0" w14:textId="77777777" w:rsidR="00BE6752" w:rsidRDefault="00BE6752" w:rsidP="00FB5554">
            <w:pPr>
              <w:rPr>
                <w:rFonts w:cs="Arial"/>
                <w:b/>
                <w:bCs/>
                <w:snapToGrid w:val="0"/>
                <w:lang w:val="en-GB"/>
              </w:rPr>
            </w:pPr>
            <w:r>
              <w:rPr>
                <w:rFonts w:cs="Arial"/>
                <w:b/>
                <w:bCs/>
                <w:snapToGrid w:val="0"/>
                <w:lang w:val="en-GB"/>
              </w:rPr>
              <w:t>Element Name</w:t>
            </w:r>
          </w:p>
        </w:tc>
        <w:tc>
          <w:tcPr>
            <w:tcW w:w="3827" w:type="dxa"/>
            <w:shd w:val="clear" w:color="auto" w:fill="D9D9D9" w:themeFill="background1" w:themeFillShade="D9"/>
          </w:tcPr>
          <w:p w14:paraId="04B2FB50" w14:textId="77777777" w:rsidR="00BE6752" w:rsidRDefault="00BE6752" w:rsidP="00FB5554">
            <w:pPr>
              <w:rPr>
                <w:rFonts w:cs="Arial"/>
                <w:b/>
                <w:bCs/>
                <w:snapToGrid w:val="0"/>
                <w:lang w:val="en-GB"/>
              </w:rPr>
            </w:pPr>
            <w:r>
              <w:rPr>
                <w:rFonts w:cs="Arial"/>
                <w:b/>
                <w:bCs/>
                <w:snapToGrid w:val="0"/>
                <w:lang w:val="en-GB"/>
              </w:rPr>
              <w:t>Description</w:t>
            </w:r>
          </w:p>
        </w:tc>
        <w:tc>
          <w:tcPr>
            <w:tcW w:w="2410" w:type="dxa"/>
            <w:shd w:val="clear" w:color="auto" w:fill="D9D9D9" w:themeFill="background1" w:themeFillShade="D9"/>
          </w:tcPr>
          <w:p w14:paraId="615FE60E" w14:textId="77777777" w:rsidR="00BE6752" w:rsidRDefault="00BE6752" w:rsidP="00FB5554">
            <w:pPr>
              <w:rPr>
                <w:rFonts w:cs="Arial"/>
                <w:b/>
                <w:bCs/>
                <w:snapToGrid w:val="0"/>
                <w:lang w:val="en-GB"/>
              </w:rPr>
            </w:pPr>
            <w:r>
              <w:rPr>
                <w:rFonts w:cs="Arial"/>
                <w:b/>
                <w:bCs/>
                <w:snapToGrid w:val="0"/>
                <w:lang w:val="en-GB"/>
              </w:rPr>
              <w:t>Allocated Functions</w:t>
            </w:r>
          </w:p>
        </w:tc>
        <w:tc>
          <w:tcPr>
            <w:tcW w:w="2409" w:type="dxa"/>
            <w:shd w:val="clear" w:color="auto" w:fill="D9D9D9" w:themeFill="background1" w:themeFillShade="D9"/>
          </w:tcPr>
          <w:p w14:paraId="3709978E" w14:textId="77777777" w:rsidR="00BE6752" w:rsidRDefault="00BE6752" w:rsidP="00FB5554">
            <w:pPr>
              <w:rPr>
                <w:rFonts w:cs="Arial"/>
                <w:b/>
                <w:bCs/>
                <w:snapToGrid w:val="0"/>
                <w:lang w:val="en-GB"/>
              </w:rPr>
            </w:pPr>
            <w:r>
              <w:rPr>
                <w:rFonts w:cs="Arial"/>
                <w:b/>
                <w:bCs/>
                <w:snapToGrid w:val="0"/>
                <w:lang w:val="en-GB"/>
              </w:rPr>
              <w:t>Comments</w:t>
            </w:r>
          </w:p>
        </w:tc>
      </w:tr>
      <w:tr w:rsidR="00BE6752" w:rsidRPr="00717330" w14:paraId="2AA9B1F8" w14:textId="77777777" w:rsidTr="00FB5554">
        <w:trPr>
          <w:trHeight w:val="252"/>
        </w:trPr>
        <w:tc>
          <w:tcPr>
            <w:tcW w:w="1560" w:type="dxa"/>
            <w:vAlign w:val="center"/>
          </w:tcPr>
          <w:p w14:paraId="795DAAEF" w14:textId="77777777" w:rsidR="00BE6752" w:rsidRDefault="00BE6752" w:rsidP="00FB5554">
            <w:pPr>
              <w:rPr>
                <w:rFonts w:cs="Arial"/>
              </w:rPr>
            </w:pPr>
            <w:r>
              <w:rPr>
                <w:rFonts w:cs="Arial"/>
              </w:rPr>
              <w:t>e.g. Active Tilt Controller</w:t>
            </w:r>
          </w:p>
        </w:tc>
        <w:tc>
          <w:tcPr>
            <w:tcW w:w="3827" w:type="dxa"/>
            <w:vAlign w:val="center"/>
          </w:tcPr>
          <w:p w14:paraId="19738578" w14:textId="77777777" w:rsidR="00BE6752" w:rsidRDefault="00BE6752" w:rsidP="00FB5554">
            <w:pPr>
              <w:overflowPunct/>
              <w:autoSpaceDE/>
              <w:autoSpaceDN/>
              <w:adjustRightInd/>
              <w:textAlignment w:val="auto"/>
              <w:rPr>
                <w:rFonts w:cs="Arial"/>
              </w:rPr>
            </w:pPr>
            <w:r>
              <w:rPr>
                <w:rFonts w:cs="Arial"/>
              </w:rPr>
              <w:t>…</w:t>
            </w:r>
          </w:p>
        </w:tc>
        <w:tc>
          <w:tcPr>
            <w:tcW w:w="2410" w:type="dxa"/>
            <w:vAlign w:val="center"/>
          </w:tcPr>
          <w:p w14:paraId="7FD3FCC5" w14:textId="77777777" w:rsidR="00BE6752" w:rsidRDefault="00BE6752" w:rsidP="00FB5554">
            <w:pPr>
              <w:overflowPunct/>
              <w:autoSpaceDE/>
              <w:autoSpaceDN/>
              <w:adjustRightInd/>
              <w:textAlignment w:val="auto"/>
              <w:rPr>
                <w:rFonts w:cs="Arial"/>
              </w:rPr>
            </w:pPr>
            <w:r>
              <w:rPr>
                <w:rFonts w:cs="Arial"/>
              </w:rPr>
              <w:t>e.g. Control Value</w:t>
            </w:r>
          </w:p>
        </w:tc>
        <w:tc>
          <w:tcPr>
            <w:tcW w:w="2409" w:type="dxa"/>
            <w:vAlign w:val="center"/>
          </w:tcPr>
          <w:p w14:paraId="029509E8" w14:textId="77777777" w:rsidR="00BE6752" w:rsidRDefault="00BE6752" w:rsidP="00FB5554">
            <w:pPr>
              <w:overflowPunct/>
              <w:autoSpaceDE/>
              <w:autoSpaceDN/>
              <w:adjustRightInd/>
              <w:textAlignment w:val="auto"/>
              <w:rPr>
                <w:rFonts w:cs="Arial"/>
              </w:rPr>
            </w:pPr>
          </w:p>
        </w:tc>
      </w:tr>
      <w:tr w:rsidR="00BE6752" w:rsidRPr="00717330" w14:paraId="4BF8B854" w14:textId="77777777" w:rsidTr="00FB5554">
        <w:trPr>
          <w:trHeight w:val="252"/>
        </w:trPr>
        <w:tc>
          <w:tcPr>
            <w:tcW w:w="1560" w:type="dxa"/>
            <w:vAlign w:val="center"/>
          </w:tcPr>
          <w:p w14:paraId="4B1D42C6" w14:textId="77777777" w:rsidR="00BE6752" w:rsidRDefault="00BE6752" w:rsidP="00FB5554">
            <w:pPr>
              <w:rPr>
                <w:rFonts w:cs="Arial"/>
              </w:rPr>
            </w:pPr>
          </w:p>
        </w:tc>
        <w:tc>
          <w:tcPr>
            <w:tcW w:w="3827" w:type="dxa"/>
            <w:vAlign w:val="center"/>
          </w:tcPr>
          <w:p w14:paraId="3C9781F1" w14:textId="77777777" w:rsidR="00BE6752" w:rsidRDefault="00BE6752" w:rsidP="00FB5554">
            <w:pPr>
              <w:overflowPunct/>
              <w:autoSpaceDE/>
              <w:autoSpaceDN/>
              <w:adjustRightInd/>
              <w:textAlignment w:val="auto"/>
              <w:rPr>
                <w:rFonts w:cs="Arial"/>
              </w:rPr>
            </w:pPr>
          </w:p>
        </w:tc>
        <w:tc>
          <w:tcPr>
            <w:tcW w:w="2410" w:type="dxa"/>
            <w:vAlign w:val="center"/>
          </w:tcPr>
          <w:p w14:paraId="1B60D67E" w14:textId="77777777" w:rsidR="00BE6752" w:rsidRDefault="00BE6752" w:rsidP="00FB5554">
            <w:pPr>
              <w:overflowPunct/>
              <w:autoSpaceDE/>
              <w:autoSpaceDN/>
              <w:adjustRightInd/>
              <w:textAlignment w:val="auto"/>
              <w:rPr>
                <w:rFonts w:cs="Arial"/>
              </w:rPr>
            </w:pPr>
          </w:p>
        </w:tc>
        <w:tc>
          <w:tcPr>
            <w:tcW w:w="2409" w:type="dxa"/>
            <w:vAlign w:val="center"/>
          </w:tcPr>
          <w:p w14:paraId="6D114E60" w14:textId="77777777" w:rsidR="00BE6752" w:rsidRDefault="00BE6752" w:rsidP="00FB5554">
            <w:pPr>
              <w:overflowPunct/>
              <w:autoSpaceDE/>
              <w:autoSpaceDN/>
              <w:adjustRightInd/>
              <w:textAlignment w:val="auto"/>
              <w:rPr>
                <w:rFonts w:cs="Arial"/>
              </w:rPr>
            </w:pPr>
          </w:p>
        </w:tc>
      </w:tr>
      <w:tr w:rsidR="00BE6752" w:rsidRPr="00717330" w14:paraId="6CC436F9" w14:textId="77777777" w:rsidTr="00FB5554">
        <w:trPr>
          <w:trHeight w:val="252"/>
        </w:trPr>
        <w:tc>
          <w:tcPr>
            <w:tcW w:w="1560" w:type="dxa"/>
            <w:vAlign w:val="center"/>
          </w:tcPr>
          <w:p w14:paraId="1FC4474F" w14:textId="77777777" w:rsidR="00BE6752" w:rsidRDefault="00BE6752" w:rsidP="00FB5554">
            <w:pPr>
              <w:rPr>
                <w:rFonts w:cs="Arial"/>
              </w:rPr>
            </w:pPr>
          </w:p>
        </w:tc>
        <w:tc>
          <w:tcPr>
            <w:tcW w:w="3827" w:type="dxa"/>
            <w:vAlign w:val="center"/>
          </w:tcPr>
          <w:p w14:paraId="47F05E8A" w14:textId="77777777" w:rsidR="00BE6752" w:rsidRDefault="00BE6752" w:rsidP="00FB5554">
            <w:pPr>
              <w:overflowPunct/>
              <w:autoSpaceDE/>
              <w:autoSpaceDN/>
              <w:adjustRightInd/>
              <w:textAlignment w:val="auto"/>
              <w:rPr>
                <w:rFonts w:cs="Arial"/>
              </w:rPr>
            </w:pPr>
          </w:p>
        </w:tc>
        <w:tc>
          <w:tcPr>
            <w:tcW w:w="2410" w:type="dxa"/>
            <w:vAlign w:val="center"/>
          </w:tcPr>
          <w:p w14:paraId="6B67C0DA" w14:textId="77777777" w:rsidR="00BE6752" w:rsidRPr="003A41FA" w:rsidRDefault="00BE6752" w:rsidP="00FB5554">
            <w:pPr>
              <w:overflowPunct/>
              <w:autoSpaceDE/>
              <w:autoSpaceDN/>
              <w:adjustRightInd/>
              <w:textAlignment w:val="auto"/>
              <w:rPr>
                <w:rFonts w:cs="Arial"/>
              </w:rPr>
            </w:pPr>
          </w:p>
        </w:tc>
        <w:tc>
          <w:tcPr>
            <w:tcW w:w="2409" w:type="dxa"/>
            <w:vAlign w:val="center"/>
          </w:tcPr>
          <w:p w14:paraId="065E5A8B" w14:textId="77777777" w:rsidR="00BE6752" w:rsidRPr="003A41FA" w:rsidRDefault="00BE6752" w:rsidP="00FB5554">
            <w:pPr>
              <w:overflowPunct/>
              <w:autoSpaceDE/>
              <w:autoSpaceDN/>
              <w:adjustRightInd/>
              <w:textAlignment w:val="auto"/>
              <w:rPr>
                <w:rFonts w:cs="Arial"/>
              </w:rPr>
            </w:pPr>
          </w:p>
        </w:tc>
      </w:tr>
    </w:tbl>
    <w:p w14:paraId="3E7DDC4D" w14:textId="77777777" w:rsidR="00BE6752" w:rsidRPr="00C75AE5" w:rsidRDefault="00BE6752" w:rsidP="00BE6752">
      <w:pPr>
        <w:pStyle w:val="Caption"/>
      </w:pPr>
      <w:bookmarkStart w:id="189" w:name="_Toc13672026"/>
      <w:r w:rsidRPr="00C75AE5">
        <w:t xml:space="preserve">Table </w:t>
      </w:r>
      <w:r>
        <w:rPr>
          <w:noProof/>
        </w:rPr>
        <w:fldChar w:fldCharType="begin"/>
      </w:r>
      <w:r>
        <w:rPr>
          <w:noProof/>
        </w:rPr>
        <w:instrText xml:space="preserve"> SEQ Table \* ARABIC </w:instrText>
      </w:r>
      <w:r>
        <w:rPr>
          <w:noProof/>
        </w:rPr>
        <w:fldChar w:fldCharType="separate"/>
      </w:r>
      <w:r w:rsidR="003A39A4">
        <w:rPr>
          <w:noProof/>
        </w:rPr>
        <w:t>19</w:t>
      </w:r>
      <w:r>
        <w:rPr>
          <w:noProof/>
        </w:rPr>
        <w:fldChar w:fldCharType="end"/>
      </w:r>
      <w:r w:rsidRPr="00C75AE5">
        <w:t xml:space="preserve">: </w:t>
      </w:r>
      <w:r>
        <w:t>Logical Elements</w:t>
      </w:r>
      <w:bookmarkEnd w:id="189"/>
    </w:p>
    <w:p w14:paraId="7D795AE6" w14:textId="77777777" w:rsidR="00BE6752" w:rsidRDefault="00BE6752" w:rsidP="00BE6752">
      <w:pPr>
        <w:pStyle w:val="Heading3"/>
      </w:pPr>
      <w:bookmarkStart w:id="190" w:name="_Toc472492802"/>
      <w:bookmarkStart w:id="191" w:name="_Toc11740877"/>
      <w:bookmarkStart w:id="192" w:name="_Toc13671998"/>
      <w:r>
        <w:t>Logical Interfaces</w:t>
      </w:r>
      <w:bookmarkEnd w:id="190"/>
      <w:bookmarkEnd w:id="191"/>
      <w:bookmarkEnd w:id="192"/>
    </w:p>
    <w:p w14:paraId="33A11D18" w14:textId="77777777" w:rsidR="00BE6752" w:rsidRPr="00AA664E" w:rsidRDefault="00BE6752" w:rsidP="00BE6752">
      <w:pPr>
        <w:shd w:val="clear" w:color="auto" w:fill="D6E3BC"/>
        <w:rPr>
          <w:rStyle w:val="SubtleEmphasis"/>
        </w:rPr>
      </w:pPr>
      <w:r w:rsidRPr="0061183F">
        <w:rPr>
          <w:rStyle w:val="SubtleEmphasis"/>
          <w:b/>
        </w:rPr>
        <w:t>#Hint:</w:t>
      </w:r>
      <w:r>
        <w:rPr>
          <w:rStyle w:val="SubtleEmphasis"/>
          <w:b/>
        </w:rPr>
        <w:t xml:space="preserve"> </w:t>
      </w:r>
      <w:r>
        <w:rPr>
          <w:rStyle w:val="SubtleEmphasis"/>
        </w:rPr>
        <w:t>Describe the interactions of the feature</w:t>
      </w:r>
      <w:r w:rsidRPr="004E46A3">
        <w:rPr>
          <w:rStyle w:val="SubtleEmphasis"/>
        </w:rPr>
        <w:t xml:space="preserve"> with other features or elements</w:t>
      </w:r>
      <w:r w:rsidRPr="00AA664E">
        <w:rPr>
          <w:rStyle w:val="SubtleEmphasis"/>
        </w:rPr>
        <w:t>.</w:t>
      </w:r>
    </w:p>
    <w:p w14:paraId="46E5FF27" w14:textId="77777777" w:rsidR="00BE6752" w:rsidRPr="00AA664E" w:rsidRDefault="00BE6752" w:rsidP="00BE6752"/>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60"/>
        <w:gridCol w:w="1842"/>
        <w:gridCol w:w="4404"/>
        <w:gridCol w:w="2400"/>
      </w:tblGrid>
      <w:tr w:rsidR="00BE6752" w:rsidRPr="00490955" w14:paraId="441C13FC" w14:textId="77777777" w:rsidTr="00FB5554">
        <w:trPr>
          <w:trHeight w:val="252"/>
        </w:trPr>
        <w:tc>
          <w:tcPr>
            <w:tcW w:w="1560" w:type="dxa"/>
            <w:shd w:val="clear" w:color="auto" w:fill="D9D9D9" w:themeFill="background1" w:themeFillShade="D9"/>
          </w:tcPr>
          <w:p w14:paraId="007A686B" w14:textId="77777777" w:rsidR="00BE6752" w:rsidRDefault="00BE6752" w:rsidP="00FB5554">
            <w:pPr>
              <w:rPr>
                <w:rFonts w:cs="Arial"/>
                <w:b/>
                <w:bCs/>
                <w:snapToGrid w:val="0"/>
                <w:lang w:val="en-GB"/>
              </w:rPr>
            </w:pPr>
            <w:r>
              <w:rPr>
                <w:rFonts w:cs="Arial"/>
                <w:b/>
                <w:bCs/>
                <w:snapToGrid w:val="0"/>
                <w:lang w:val="en-GB"/>
              </w:rPr>
              <w:t>Interface Name</w:t>
            </w:r>
          </w:p>
        </w:tc>
        <w:tc>
          <w:tcPr>
            <w:tcW w:w="1842" w:type="dxa"/>
            <w:shd w:val="clear" w:color="auto" w:fill="D9D9D9" w:themeFill="background1" w:themeFillShade="D9"/>
          </w:tcPr>
          <w:p w14:paraId="73047DE6" w14:textId="77777777" w:rsidR="00BE6752" w:rsidRDefault="00BE6752" w:rsidP="00FB5554">
            <w:pPr>
              <w:rPr>
                <w:rFonts w:cs="Arial"/>
                <w:b/>
                <w:bCs/>
                <w:snapToGrid w:val="0"/>
                <w:lang w:val="en-GB"/>
              </w:rPr>
            </w:pPr>
            <w:r>
              <w:rPr>
                <w:rFonts w:cs="Arial"/>
                <w:b/>
                <w:bCs/>
                <w:snapToGrid w:val="0"/>
                <w:lang w:val="en-GB"/>
              </w:rPr>
              <w:t>Direction</w:t>
            </w:r>
          </w:p>
        </w:tc>
        <w:tc>
          <w:tcPr>
            <w:tcW w:w="4404" w:type="dxa"/>
            <w:shd w:val="clear" w:color="auto" w:fill="D9D9D9" w:themeFill="background1" w:themeFillShade="D9"/>
          </w:tcPr>
          <w:p w14:paraId="0E5EE721" w14:textId="77777777" w:rsidR="00BE6752" w:rsidRDefault="00BE6752" w:rsidP="00FB5554">
            <w:pPr>
              <w:rPr>
                <w:rFonts w:cs="Arial"/>
                <w:b/>
                <w:bCs/>
                <w:snapToGrid w:val="0"/>
                <w:lang w:val="en-GB"/>
              </w:rPr>
            </w:pPr>
            <w:r>
              <w:rPr>
                <w:rFonts w:cs="Arial"/>
                <w:b/>
                <w:bCs/>
                <w:snapToGrid w:val="0"/>
                <w:lang w:val="en-GB"/>
              </w:rPr>
              <w:t>Description</w:t>
            </w:r>
          </w:p>
        </w:tc>
        <w:tc>
          <w:tcPr>
            <w:tcW w:w="2400" w:type="dxa"/>
            <w:shd w:val="clear" w:color="auto" w:fill="D9D9D9" w:themeFill="background1" w:themeFillShade="D9"/>
          </w:tcPr>
          <w:p w14:paraId="69D5A4B1" w14:textId="77777777" w:rsidR="00BE6752" w:rsidRDefault="00BE6752" w:rsidP="00FB5554">
            <w:pPr>
              <w:rPr>
                <w:rFonts w:cs="Arial"/>
                <w:b/>
                <w:bCs/>
                <w:snapToGrid w:val="0"/>
                <w:lang w:val="en-GB"/>
              </w:rPr>
            </w:pPr>
            <w:r>
              <w:rPr>
                <w:rFonts w:cs="Arial"/>
                <w:b/>
                <w:bCs/>
                <w:snapToGrid w:val="0"/>
                <w:lang w:val="en-GB"/>
              </w:rPr>
              <w:t>Value Range</w:t>
            </w:r>
          </w:p>
        </w:tc>
      </w:tr>
      <w:tr w:rsidR="00BE6752" w:rsidRPr="00717330" w14:paraId="38C47D92" w14:textId="77777777" w:rsidTr="00FB5554">
        <w:trPr>
          <w:trHeight w:val="252"/>
        </w:trPr>
        <w:tc>
          <w:tcPr>
            <w:tcW w:w="1560" w:type="dxa"/>
            <w:vAlign w:val="center"/>
          </w:tcPr>
          <w:p w14:paraId="043783CA" w14:textId="77777777" w:rsidR="00BE6752" w:rsidRDefault="00BE6752" w:rsidP="00FB5554">
            <w:pPr>
              <w:rPr>
                <w:rFonts w:cs="Arial"/>
              </w:rPr>
            </w:pPr>
            <w:r>
              <w:rPr>
                <w:rFonts w:cs="Arial"/>
              </w:rPr>
              <w:t>e.g. Vehicle tilt angle</w:t>
            </w:r>
          </w:p>
        </w:tc>
        <w:tc>
          <w:tcPr>
            <w:tcW w:w="1842" w:type="dxa"/>
            <w:vAlign w:val="center"/>
          </w:tcPr>
          <w:p w14:paraId="60C79CAB" w14:textId="77777777" w:rsidR="00BE6752" w:rsidRDefault="00BE6752" w:rsidP="00FB5554">
            <w:pPr>
              <w:overflowPunct/>
              <w:autoSpaceDE/>
              <w:autoSpaceDN/>
              <w:adjustRightInd/>
              <w:textAlignment w:val="auto"/>
              <w:rPr>
                <w:rFonts w:cs="Arial"/>
              </w:rPr>
            </w:pPr>
            <w:r>
              <w:rPr>
                <w:rFonts w:cs="Arial"/>
              </w:rPr>
              <w:t>e.g. Tilt angle sensor to ATC</w:t>
            </w:r>
          </w:p>
        </w:tc>
        <w:tc>
          <w:tcPr>
            <w:tcW w:w="4404" w:type="dxa"/>
            <w:vAlign w:val="center"/>
          </w:tcPr>
          <w:p w14:paraId="64D2467A" w14:textId="77777777" w:rsidR="00BE6752" w:rsidRDefault="00BE6752" w:rsidP="00FB5554">
            <w:pPr>
              <w:overflowPunct/>
              <w:autoSpaceDE/>
              <w:autoSpaceDN/>
              <w:adjustRightInd/>
              <w:textAlignment w:val="auto"/>
              <w:rPr>
                <w:rFonts w:cs="Arial"/>
              </w:rPr>
            </w:pPr>
            <w:r>
              <w:rPr>
                <w:rFonts w:cs="Arial"/>
              </w:rPr>
              <w:t>…</w:t>
            </w:r>
          </w:p>
        </w:tc>
        <w:tc>
          <w:tcPr>
            <w:tcW w:w="2400" w:type="dxa"/>
            <w:vAlign w:val="center"/>
          </w:tcPr>
          <w:p w14:paraId="71E6A7E9" w14:textId="77777777" w:rsidR="00BE6752" w:rsidRDefault="00BE6752" w:rsidP="00FB5554">
            <w:pPr>
              <w:overflowPunct/>
              <w:autoSpaceDE/>
              <w:autoSpaceDN/>
              <w:adjustRightInd/>
              <w:textAlignment w:val="auto"/>
              <w:rPr>
                <w:rFonts w:cs="Arial"/>
              </w:rPr>
            </w:pPr>
            <w:r>
              <w:rPr>
                <w:rFonts w:cs="Arial"/>
              </w:rPr>
              <w:t>e.g. -45deg to +45deg</w:t>
            </w:r>
          </w:p>
        </w:tc>
      </w:tr>
      <w:tr w:rsidR="00BE6752" w:rsidRPr="00717330" w14:paraId="21183495" w14:textId="77777777" w:rsidTr="00FB5554">
        <w:trPr>
          <w:trHeight w:val="252"/>
        </w:trPr>
        <w:tc>
          <w:tcPr>
            <w:tcW w:w="1560" w:type="dxa"/>
            <w:vAlign w:val="center"/>
          </w:tcPr>
          <w:p w14:paraId="6512217A" w14:textId="77777777" w:rsidR="00BE6752" w:rsidRDefault="00BE6752" w:rsidP="00FB5554">
            <w:pPr>
              <w:rPr>
                <w:rFonts w:cs="Arial"/>
              </w:rPr>
            </w:pPr>
          </w:p>
        </w:tc>
        <w:tc>
          <w:tcPr>
            <w:tcW w:w="1842" w:type="dxa"/>
            <w:vAlign w:val="center"/>
          </w:tcPr>
          <w:p w14:paraId="039B448D" w14:textId="77777777" w:rsidR="00BE6752" w:rsidRDefault="00BE6752" w:rsidP="00FB5554">
            <w:pPr>
              <w:overflowPunct/>
              <w:autoSpaceDE/>
              <w:autoSpaceDN/>
              <w:adjustRightInd/>
              <w:textAlignment w:val="auto"/>
              <w:rPr>
                <w:rFonts w:cs="Arial"/>
              </w:rPr>
            </w:pPr>
          </w:p>
        </w:tc>
        <w:tc>
          <w:tcPr>
            <w:tcW w:w="4404" w:type="dxa"/>
            <w:vAlign w:val="center"/>
          </w:tcPr>
          <w:p w14:paraId="76A19908" w14:textId="77777777" w:rsidR="00BE6752" w:rsidRDefault="00BE6752" w:rsidP="00FB5554">
            <w:pPr>
              <w:overflowPunct/>
              <w:autoSpaceDE/>
              <w:autoSpaceDN/>
              <w:adjustRightInd/>
              <w:textAlignment w:val="auto"/>
              <w:rPr>
                <w:rFonts w:cs="Arial"/>
              </w:rPr>
            </w:pPr>
          </w:p>
        </w:tc>
        <w:tc>
          <w:tcPr>
            <w:tcW w:w="2400" w:type="dxa"/>
            <w:vAlign w:val="center"/>
          </w:tcPr>
          <w:p w14:paraId="3078B082" w14:textId="77777777" w:rsidR="00BE6752" w:rsidRDefault="00BE6752" w:rsidP="00FB5554">
            <w:pPr>
              <w:overflowPunct/>
              <w:autoSpaceDE/>
              <w:autoSpaceDN/>
              <w:adjustRightInd/>
              <w:textAlignment w:val="auto"/>
              <w:rPr>
                <w:rFonts w:cs="Arial"/>
              </w:rPr>
            </w:pPr>
          </w:p>
        </w:tc>
      </w:tr>
      <w:tr w:rsidR="00BE6752" w:rsidRPr="00717330" w14:paraId="5E38E253" w14:textId="77777777" w:rsidTr="00FB5554">
        <w:trPr>
          <w:trHeight w:val="252"/>
        </w:trPr>
        <w:tc>
          <w:tcPr>
            <w:tcW w:w="1560" w:type="dxa"/>
            <w:vAlign w:val="center"/>
          </w:tcPr>
          <w:p w14:paraId="38A60B4D" w14:textId="77777777" w:rsidR="00BE6752" w:rsidRDefault="00BE6752" w:rsidP="00FB5554">
            <w:pPr>
              <w:rPr>
                <w:rFonts w:cs="Arial"/>
              </w:rPr>
            </w:pPr>
          </w:p>
        </w:tc>
        <w:tc>
          <w:tcPr>
            <w:tcW w:w="1842" w:type="dxa"/>
            <w:vAlign w:val="center"/>
          </w:tcPr>
          <w:p w14:paraId="550C5446" w14:textId="77777777" w:rsidR="00BE6752" w:rsidRPr="003A41FA" w:rsidRDefault="00BE6752" w:rsidP="00FB5554">
            <w:pPr>
              <w:overflowPunct/>
              <w:autoSpaceDE/>
              <w:autoSpaceDN/>
              <w:adjustRightInd/>
              <w:textAlignment w:val="auto"/>
              <w:rPr>
                <w:rFonts w:cs="Arial"/>
              </w:rPr>
            </w:pPr>
          </w:p>
        </w:tc>
        <w:tc>
          <w:tcPr>
            <w:tcW w:w="4404" w:type="dxa"/>
            <w:vAlign w:val="center"/>
          </w:tcPr>
          <w:p w14:paraId="5509F053" w14:textId="77777777" w:rsidR="00BE6752" w:rsidRDefault="00BE6752" w:rsidP="00FB5554">
            <w:pPr>
              <w:overflowPunct/>
              <w:autoSpaceDE/>
              <w:autoSpaceDN/>
              <w:adjustRightInd/>
              <w:textAlignment w:val="auto"/>
              <w:rPr>
                <w:rFonts w:cs="Arial"/>
              </w:rPr>
            </w:pPr>
          </w:p>
        </w:tc>
        <w:tc>
          <w:tcPr>
            <w:tcW w:w="2400" w:type="dxa"/>
            <w:vAlign w:val="center"/>
          </w:tcPr>
          <w:p w14:paraId="79557365" w14:textId="77777777" w:rsidR="00BE6752" w:rsidRPr="003A41FA" w:rsidRDefault="00BE6752" w:rsidP="00FB5554">
            <w:pPr>
              <w:overflowPunct/>
              <w:autoSpaceDE/>
              <w:autoSpaceDN/>
              <w:adjustRightInd/>
              <w:textAlignment w:val="auto"/>
              <w:rPr>
                <w:rFonts w:cs="Arial"/>
              </w:rPr>
            </w:pPr>
          </w:p>
        </w:tc>
      </w:tr>
    </w:tbl>
    <w:p w14:paraId="474F7513" w14:textId="77777777" w:rsidR="00BE6752" w:rsidRPr="00C75AE5" w:rsidRDefault="00BE6752" w:rsidP="00BE6752">
      <w:pPr>
        <w:pStyle w:val="Caption"/>
      </w:pPr>
      <w:bookmarkStart w:id="193" w:name="_Toc450041245"/>
      <w:bookmarkStart w:id="194" w:name="_Toc472492830"/>
      <w:bookmarkStart w:id="195" w:name="_Toc11740906"/>
      <w:bookmarkStart w:id="196" w:name="_Toc13672027"/>
      <w:r w:rsidRPr="00C75AE5">
        <w:t xml:space="preserve">Table </w:t>
      </w:r>
      <w:r>
        <w:rPr>
          <w:noProof/>
        </w:rPr>
        <w:fldChar w:fldCharType="begin"/>
      </w:r>
      <w:r>
        <w:rPr>
          <w:noProof/>
        </w:rPr>
        <w:instrText xml:space="preserve"> SEQ Table \* ARABIC </w:instrText>
      </w:r>
      <w:r>
        <w:rPr>
          <w:noProof/>
        </w:rPr>
        <w:fldChar w:fldCharType="separate"/>
      </w:r>
      <w:r w:rsidR="003A39A4">
        <w:rPr>
          <w:noProof/>
        </w:rPr>
        <w:t>20</w:t>
      </w:r>
      <w:r>
        <w:rPr>
          <w:noProof/>
        </w:rPr>
        <w:fldChar w:fldCharType="end"/>
      </w:r>
      <w:r w:rsidRPr="00C75AE5">
        <w:t xml:space="preserve">: </w:t>
      </w:r>
      <w:r>
        <w:t>Logical Interfaces</w:t>
      </w:r>
      <w:bookmarkEnd w:id="193"/>
      <w:bookmarkEnd w:id="194"/>
      <w:bookmarkEnd w:id="195"/>
      <w:bookmarkEnd w:id="196"/>
    </w:p>
    <w:p w14:paraId="4E4B3B75" w14:textId="77777777" w:rsidR="00BE6752" w:rsidRDefault="00BE6752" w:rsidP="00BE6752"/>
    <w:p w14:paraId="3734E460" w14:textId="77777777" w:rsidR="00AF3D6B" w:rsidRDefault="00DB513B" w:rsidP="00F70D52">
      <w:pPr>
        <w:pStyle w:val="Heading1"/>
      </w:pPr>
      <w:bookmarkStart w:id="197" w:name="_Toc13671999"/>
      <w:r>
        <w:lastRenderedPageBreak/>
        <w:t>Open Concerns</w:t>
      </w:r>
      <w:bookmarkEnd w:id="197"/>
    </w:p>
    <w:p w14:paraId="032A0DCC" w14:textId="77777777" w:rsidR="00E91D99" w:rsidRPr="004C0A84" w:rsidRDefault="00E91D99" w:rsidP="00982747">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14:paraId="7F5FF331" w14:textId="77777777" w:rsidR="00E91D99" w:rsidRPr="00176A29" w:rsidRDefault="00E91D99" w:rsidP="00E91D99"/>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66130F" w:rsidRPr="007C20FA" w14:paraId="471A2C95" w14:textId="77777777" w:rsidTr="00982747">
        <w:trPr>
          <w:tblHeader/>
        </w:trPr>
        <w:tc>
          <w:tcPr>
            <w:tcW w:w="567" w:type="dxa"/>
            <w:shd w:val="pct20" w:color="auto" w:fill="FFFFFF"/>
          </w:tcPr>
          <w:p w14:paraId="1F01A5D4" w14:textId="77777777" w:rsidR="0066130F" w:rsidRPr="007C20FA" w:rsidRDefault="0066130F" w:rsidP="00AF3D6B">
            <w:pPr>
              <w:pStyle w:val="Caption"/>
            </w:pPr>
            <w:r w:rsidRPr="007C20FA">
              <w:t>ID</w:t>
            </w:r>
          </w:p>
        </w:tc>
        <w:tc>
          <w:tcPr>
            <w:tcW w:w="3686" w:type="dxa"/>
            <w:shd w:val="pct20" w:color="auto" w:fill="FFFFFF"/>
          </w:tcPr>
          <w:p w14:paraId="1D436659" w14:textId="77777777" w:rsidR="0066130F" w:rsidRPr="007C20FA" w:rsidRDefault="00F00E75" w:rsidP="00AF3D6B">
            <w:pPr>
              <w:pStyle w:val="Caption"/>
            </w:pPr>
            <w:r>
              <w:t>Concern</w:t>
            </w:r>
            <w:r w:rsidR="0066130F" w:rsidRPr="007C20FA">
              <w:t xml:space="preserve"> Description</w:t>
            </w:r>
          </w:p>
        </w:tc>
        <w:tc>
          <w:tcPr>
            <w:tcW w:w="1417" w:type="dxa"/>
            <w:shd w:val="pct20" w:color="auto" w:fill="FFFFFF"/>
          </w:tcPr>
          <w:p w14:paraId="3DBA1DE1" w14:textId="77777777" w:rsidR="0066130F" w:rsidRPr="007C20FA" w:rsidRDefault="0066130F" w:rsidP="00AF3D6B">
            <w:pPr>
              <w:pStyle w:val="Caption"/>
            </w:pPr>
            <w:r w:rsidRPr="007C20FA">
              <w:t xml:space="preserve">e-Tracker </w:t>
            </w:r>
            <w:r w:rsidR="00F75591">
              <w:t xml:space="preserve">/ </w:t>
            </w:r>
            <w:r w:rsidRPr="007C20FA">
              <w:t>Reference</w:t>
            </w:r>
          </w:p>
        </w:tc>
        <w:tc>
          <w:tcPr>
            <w:tcW w:w="1134" w:type="dxa"/>
            <w:shd w:val="pct20" w:color="auto" w:fill="FFFFFF"/>
          </w:tcPr>
          <w:p w14:paraId="28190766" w14:textId="77777777" w:rsidR="0066130F" w:rsidRPr="007C20FA" w:rsidRDefault="0066130F" w:rsidP="00AF3D6B">
            <w:pPr>
              <w:pStyle w:val="Caption"/>
            </w:pPr>
            <w:r>
              <w:t>Responsible</w:t>
            </w:r>
          </w:p>
        </w:tc>
        <w:tc>
          <w:tcPr>
            <w:tcW w:w="1134" w:type="dxa"/>
            <w:shd w:val="pct20" w:color="auto" w:fill="FFFFFF"/>
          </w:tcPr>
          <w:p w14:paraId="633D928B" w14:textId="77777777" w:rsidR="0066130F" w:rsidRPr="007C20FA" w:rsidRDefault="0066130F" w:rsidP="00AF3D6B">
            <w:pPr>
              <w:pStyle w:val="Caption"/>
            </w:pPr>
            <w:r w:rsidRPr="007C20FA">
              <w:t>Status</w:t>
            </w:r>
          </w:p>
        </w:tc>
        <w:tc>
          <w:tcPr>
            <w:tcW w:w="2268" w:type="dxa"/>
            <w:shd w:val="pct20" w:color="auto" w:fill="FFFFFF"/>
          </w:tcPr>
          <w:p w14:paraId="4C2BCB11" w14:textId="77777777" w:rsidR="0066130F" w:rsidRPr="007C20FA" w:rsidRDefault="0066130F" w:rsidP="00AF3D6B">
            <w:pPr>
              <w:pStyle w:val="Caption"/>
            </w:pPr>
            <w:r w:rsidRPr="007C20FA">
              <w:t>Solution</w:t>
            </w:r>
          </w:p>
        </w:tc>
      </w:tr>
      <w:tr w:rsidR="0066130F" w:rsidRPr="007C20FA" w14:paraId="03B0ABF9" w14:textId="77777777" w:rsidTr="00982747">
        <w:tc>
          <w:tcPr>
            <w:tcW w:w="567" w:type="dxa"/>
          </w:tcPr>
          <w:p w14:paraId="522D2F10" w14:textId="77777777" w:rsidR="0066130F" w:rsidRPr="007C20FA" w:rsidRDefault="0066130F" w:rsidP="00543B92">
            <w:pPr>
              <w:pStyle w:val="BodyText"/>
              <w:rPr>
                <w:lang w:val="en-US"/>
              </w:rPr>
            </w:pPr>
            <w:r w:rsidRPr="007C20FA">
              <w:rPr>
                <w:lang w:val="en-US"/>
              </w:rPr>
              <w:t>1</w:t>
            </w:r>
          </w:p>
        </w:tc>
        <w:tc>
          <w:tcPr>
            <w:tcW w:w="3686" w:type="dxa"/>
          </w:tcPr>
          <w:p w14:paraId="2A7357F9" w14:textId="77777777" w:rsidR="0066130F" w:rsidRPr="00387CDD" w:rsidRDefault="0066130F" w:rsidP="00766860">
            <w:pPr>
              <w:rPr>
                <w:snapToGrid w:val="0"/>
              </w:rPr>
            </w:pPr>
          </w:p>
        </w:tc>
        <w:tc>
          <w:tcPr>
            <w:tcW w:w="1417" w:type="dxa"/>
          </w:tcPr>
          <w:p w14:paraId="2602B929" w14:textId="77777777" w:rsidR="0066130F" w:rsidRPr="007C20FA" w:rsidRDefault="0066130F" w:rsidP="00AF3D6B">
            <w:pPr>
              <w:pStyle w:val="BodyText"/>
              <w:rPr>
                <w:lang w:val="en-US"/>
              </w:rPr>
            </w:pPr>
          </w:p>
        </w:tc>
        <w:tc>
          <w:tcPr>
            <w:tcW w:w="1134" w:type="dxa"/>
          </w:tcPr>
          <w:p w14:paraId="51861B3B" w14:textId="77777777" w:rsidR="0066130F" w:rsidRPr="007C20FA" w:rsidRDefault="0066130F" w:rsidP="00AF3D6B"/>
        </w:tc>
        <w:tc>
          <w:tcPr>
            <w:tcW w:w="1134" w:type="dxa"/>
          </w:tcPr>
          <w:p w14:paraId="20CF8F43" w14:textId="77777777" w:rsidR="0066130F" w:rsidRPr="007C20FA" w:rsidRDefault="0066130F" w:rsidP="00AF3D6B"/>
        </w:tc>
        <w:tc>
          <w:tcPr>
            <w:tcW w:w="2268" w:type="dxa"/>
          </w:tcPr>
          <w:p w14:paraId="55B7B53C" w14:textId="77777777" w:rsidR="0066130F" w:rsidRPr="007C20FA" w:rsidRDefault="0066130F" w:rsidP="00AF3D6B"/>
        </w:tc>
      </w:tr>
      <w:tr w:rsidR="0066130F" w:rsidRPr="00806157" w14:paraId="38D345F0" w14:textId="77777777" w:rsidTr="00982747">
        <w:tc>
          <w:tcPr>
            <w:tcW w:w="567" w:type="dxa"/>
          </w:tcPr>
          <w:p w14:paraId="2BC21586" w14:textId="77777777" w:rsidR="0066130F" w:rsidRPr="007C20FA" w:rsidRDefault="0066130F" w:rsidP="00806157">
            <w:pPr>
              <w:pStyle w:val="BodyText"/>
              <w:rPr>
                <w:lang w:val="en-US"/>
              </w:rPr>
            </w:pPr>
            <w:r w:rsidRPr="007C20FA">
              <w:rPr>
                <w:lang w:val="en-US"/>
              </w:rPr>
              <w:t>2</w:t>
            </w:r>
          </w:p>
        </w:tc>
        <w:tc>
          <w:tcPr>
            <w:tcW w:w="3686" w:type="dxa"/>
          </w:tcPr>
          <w:p w14:paraId="4FC073A5" w14:textId="77777777" w:rsidR="0066130F" w:rsidRPr="00806157" w:rsidRDefault="0066130F" w:rsidP="00806157">
            <w:pPr>
              <w:pStyle w:val="BodyText"/>
              <w:rPr>
                <w:lang w:val="en-US"/>
              </w:rPr>
            </w:pPr>
          </w:p>
        </w:tc>
        <w:tc>
          <w:tcPr>
            <w:tcW w:w="1417" w:type="dxa"/>
          </w:tcPr>
          <w:p w14:paraId="25216319" w14:textId="77777777" w:rsidR="0066130F" w:rsidRPr="007C20FA" w:rsidRDefault="0066130F" w:rsidP="00806157">
            <w:pPr>
              <w:pStyle w:val="BodyText"/>
              <w:rPr>
                <w:lang w:val="en-US"/>
              </w:rPr>
            </w:pPr>
          </w:p>
        </w:tc>
        <w:tc>
          <w:tcPr>
            <w:tcW w:w="1134" w:type="dxa"/>
          </w:tcPr>
          <w:p w14:paraId="0CE38DFA" w14:textId="77777777" w:rsidR="0066130F" w:rsidRPr="00806157" w:rsidRDefault="0066130F" w:rsidP="00806157">
            <w:pPr>
              <w:pStyle w:val="BodyText"/>
              <w:rPr>
                <w:lang w:val="en-US"/>
              </w:rPr>
            </w:pPr>
          </w:p>
        </w:tc>
        <w:tc>
          <w:tcPr>
            <w:tcW w:w="1134" w:type="dxa"/>
          </w:tcPr>
          <w:p w14:paraId="10CA65C6" w14:textId="77777777" w:rsidR="0066130F" w:rsidRPr="00806157" w:rsidRDefault="0066130F" w:rsidP="00806157">
            <w:pPr>
              <w:pStyle w:val="BodyText"/>
              <w:rPr>
                <w:lang w:val="en-US"/>
              </w:rPr>
            </w:pPr>
          </w:p>
        </w:tc>
        <w:tc>
          <w:tcPr>
            <w:tcW w:w="2268" w:type="dxa"/>
          </w:tcPr>
          <w:p w14:paraId="3FAF0804" w14:textId="77777777" w:rsidR="0066130F" w:rsidRPr="00806157" w:rsidRDefault="0066130F" w:rsidP="00806157">
            <w:pPr>
              <w:pStyle w:val="BodyText"/>
              <w:rPr>
                <w:lang w:val="en-US"/>
              </w:rPr>
            </w:pPr>
          </w:p>
        </w:tc>
      </w:tr>
      <w:tr w:rsidR="0066130F" w:rsidRPr="00806157" w14:paraId="547F4C79" w14:textId="77777777" w:rsidTr="00982747">
        <w:tc>
          <w:tcPr>
            <w:tcW w:w="567" w:type="dxa"/>
          </w:tcPr>
          <w:p w14:paraId="1C2EE2C7" w14:textId="77777777" w:rsidR="0066130F" w:rsidRPr="007C20FA" w:rsidRDefault="0066130F" w:rsidP="00806157">
            <w:pPr>
              <w:pStyle w:val="BodyText"/>
              <w:rPr>
                <w:lang w:val="en-US"/>
              </w:rPr>
            </w:pPr>
            <w:r>
              <w:rPr>
                <w:lang w:val="en-US"/>
              </w:rPr>
              <w:t>3</w:t>
            </w:r>
          </w:p>
        </w:tc>
        <w:tc>
          <w:tcPr>
            <w:tcW w:w="3686" w:type="dxa"/>
          </w:tcPr>
          <w:p w14:paraId="4DBEB6EC" w14:textId="77777777" w:rsidR="0066130F" w:rsidRPr="00806157" w:rsidRDefault="0066130F" w:rsidP="00806157">
            <w:pPr>
              <w:pStyle w:val="BodyText"/>
              <w:rPr>
                <w:lang w:val="en-US"/>
              </w:rPr>
            </w:pPr>
          </w:p>
        </w:tc>
        <w:tc>
          <w:tcPr>
            <w:tcW w:w="1417" w:type="dxa"/>
          </w:tcPr>
          <w:p w14:paraId="287C5247" w14:textId="77777777" w:rsidR="0066130F" w:rsidRPr="007C20FA" w:rsidRDefault="0066130F" w:rsidP="00806157">
            <w:pPr>
              <w:pStyle w:val="BodyText"/>
              <w:rPr>
                <w:lang w:val="en-US"/>
              </w:rPr>
            </w:pPr>
          </w:p>
        </w:tc>
        <w:tc>
          <w:tcPr>
            <w:tcW w:w="1134" w:type="dxa"/>
          </w:tcPr>
          <w:p w14:paraId="446D3FC4" w14:textId="77777777" w:rsidR="0066130F" w:rsidRPr="00806157" w:rsidRDefault="0066130F" w:rsidP="00806157">
            <w:pPr>
              <w:pStyle w:val="BodyText"/>
              <w:rPr>
                <w:lang w:val="en-US"/>
              </w:rPr>
            </w:pPr>
          </w:p>
        </w:tc>
        <w:tc>
          <w:tcPr>
            <w:tcW w:w="1134" w:type="dxa"/>
          </w:tcPr>
          <w:p w14:paraId="2E34111B" w14:textId="77777777" w:rsidR="0066130F" w:rsidRPr="00806157" w:rsidRDefault="0066130F" w:rsidP="00806157">
            <w:pPr>
              <w:pStyle w:val="BodyText"/>
              <w:rPr>
                <w:lang w:val="en-US"/>
              </w:rPr>
            </w:pPr>
          </w:p>
        </w:tc>
        <w:tc>
          <w:tcPr>
            <w:tcW w:w="2268" w:type="dxa"/>
          </w:tcPr>
          <w:p w14:paraId="1E80F68D" w14:textId="77777777" w:rsidR="0066130F" w:rsidRPr="00806157" w:rsidRDefault="0066130F" w:rsidP="00806157">
            <w:pPr>
              <w:pStyle w:val="BodyText"/>
              <w:rPr>
                <w:lang w:val="en-US"/>
              </w:rPr>
            </w:pPr>
          </w:p>
        </w:tc>
      </w:tr>
      <w:tr w:rsidR="0066130F" w:rsidRPr="00806157" w14:paraId="58DB5A87" w14:textId="77777777" w:rsidTr="00982747">
        <w:tc>
          <w:tcPr>
            <w:tcW w:w="567" w:type="dxa"/>
          </w:tcPr>
          <w:p w14:paraId="32A5A236" w14:textId="77777777" w:rsidR="0066130F" w:rsidRPr="007C20FA" w:rsidRDefault="00806157" w:rsidP="00806157">
            <w:pPr>
              <w:pStyle w:val="BodyText"/>
              <w:rPr>
                <w:lang w:val="en-US"/>
              </w:rPr>
            </w:pPr>
            <w:r>
              <w:rPr>
                <w:lang w:val="en-US"/>
              </w:rPr>
              <w:t>4</w:t>
            </w:r>
          </w:p>
        </w:tc>
        <w:tc>
          <w:tcPr>
            <w:tcW w:w="3686" w:type="dxa"/>
          </w:tcPr>
          <w:p w14:paraId="174CCCCF" w14:textId="77777777" w:rsidR="0066130F" w:rsidRPr="00806157" w:rsidRDefault="0066130F" w:rsidP="00806157">
            <w:pPr>
              <w:pStyle w:val="BodyText"/>
              <w:rPr>
                <w:lang w:val="en-US"/>
              </w:rPr>
            </w:pPr>
          </w:p>
        </w:tc>
        <w:tc>
          <w:tcPr>
            <w:tcW w:w="1417" w:type="dxa"/>
          </w:tcPr>
          <w:p w14:paraId="7859D6D8" w14:textId="77777777" w:rsidR="0066130F" w:rsidRPr="007C20FA" w:rsidRDefault="0066130F" w:rsidP="00806157">
            <w:pPr>
              <w:pStyle w:val="BodyText"/>
              <w:rPr>
                <w:lang w:val="en-US"/>
              </w:rPr>
            </w:pPr>
          </w:p>
        </w:tc>
        <w:tc>
          <w:tcPr>
            <w:tcW w:w="1134" w:type="dxa"/>
          </w:tcPr>
          <w:p w14:paraId="29941EC5" w14:textId="77777777" w:rsidR="0066130F" w:rsidRPr="00806157" w:rsidRDefault="0066130F" w:rsidP="00806157">
            <w:pPr>
              <w:pStyle w:val="BodyText"/>
              <w:rPr>
                <w:lang w:val="en-US"/>
              </w:rPr>
            </w:pPr>
          </w:p>
        </w:tc>
        <w:tc>
          <w:tcPr>
            <w:tcW w:w="1134" w:type="dxa"/>
          </w:tcPr>
          <w:p w14:paraId="326D409C" w14:textId="77777777" w:rsidR="0066130F" w:rsidRPr="00806157" w:rsidRDefault="0066130F" w:rsidP="00806157">
            <w:pPr>
              <w:pStyle w:val="BodyText"/>
              <w:rPr>
                <w:lang w:val="en-US"/>
              </w:rPr>
            </w:pPr>
          </w:p>
        </w:tc>
        <w:tc>
          <w:tcPr>
            <w:tcW w:w="2268" w:type="dxa"/>
          </w:tcPr>
          <w:p w14:paraId="245480BB" w14:textId="77777777" w:rsidR="0066130F" w:rsidRPr="00806157" w:rsidRDefault="0066130F" w:rsidP="00806157">
            <w:pPr>
              <w:pStyle w:val="BodyText"/>
              <w:rPr>
                <w:lang w:val="en-US"/>
              </w:rPr>
            </w:pPr>
          </w:p>
        </w:tc>
      </w:tr>
      <w:tr w:rsidR="00806157" w:rsidRPr="00806157" w14:paraId="6FD4B166" w14:textId="77777777" w:rsidTr="00982747">
        <w:tc>
          <w:tcPr>
            <w:tcW w:w="567" w:type="dxa"/>
          </w:tcPr>
          <w:p w14:paraId="722CC9A7" w14:textId="77777777" w:rsidR="00806157" w:rsidRDefault="00806157" w:rsidP="00806157">
            <w:pPr>
              <w:pStyle w:val="BodyText"/>
              <w:rPr>
                <w:lang w:val="en-US"/>
              </w:rPr>
            </w:pPr>
            <w:r>
              <w:rPr>
                <w:lang w:val="en-US"/>
              </w:rPr>
              <w:t>5</w:t>
            </w:r>
          </w:p>
        </w:tc>
        <w:tc>
          <w:tcPr>
            <w:tcW w:w="3686" w:type="dxa"/>
          </w:tcPr>
          <w:p w14:paraId="3B40F8FD" w14:textId="77777777" w:rsidR="00806157" w:rsidRPr="00806157" w:rsidRDefault="00806157" w:rsidP="00806157">
            <w:pPr>
              <w:pStyle w:val="BodyText"/>
              <w:rPr>
                <w:lang w:val="en-US"/>
              </w:rPr>
            </w:pPr>
          </w:p>
        </w:tc>
        <w:tc>
          <w:tcPr>
            <w:tcW w:w="1417" w:type="dxa"/>
          </w:tcPr>
          <w:p w14:paraId="469CDC59" w14:textId="77777777" w:rsidR="00806157" w:rsidRPr="007C20FA" w:rsidRDefault="00806157" w:rsidP="00806157">
            <w:pPr>
              <w:pStyle w:val="BodyText"/>
              <w:rPr>
                <w:lang w:val="en-US"/>
              </w:rPr>
            </w:pPr>
          </w:p>
        </w:tc>
        <w:tc>
          <w:tcPr>
            <w:tcW w:w="1134" w:type="dxa"/>
          </w:tcPr>
          <w:p w14:paraId="0ABE2564" w14:textId="77777777" w:rsidR="00806157" w:rsidRPr="00806157" w:rsidRDefault="00806157" w:rsidP="00806157">
            <w:pPr>
              <w:pStyle w:val="BodyText"/>
              <w:rPr>
                <w:lang w:val="en-US"/>
              </w:rPr>
            </w:pPr>
          </w:p>
        </w:tc>
        <w:tc>
          <w:tcPr>
            <w:tcW w:w="1134" w:type="dxa"/>
          </w:tcPr>
          <w:p w14:paraId="3BAD25C0" w14:textId="77777777" w:rsidR="00806157" w:rsidRPr="00806157" w:rsidRDefault="00806157" w:rsidP="00806157">
            <w:pPr>
              <w:pStyle w:val="BodyText"/>
              <w:rPr>
                <w:lang w:val="en-US"/>
              </w:rPr>
            </w:pPr>
          </w:p>
        </w:tc>
        <w:tc>
          <w:tcPr>
            <w:tcW w:w="2268" w:type="dxa"/>
          </w:tcPr>
          <w:p w14:paraId="7C8E07F8" w14:textId="77777777" w:rsidR="00806157" w:rsidRPr="00806157" w:rsidRDefault="00806157" w:rsidP="00806157">
            <w:pPr>
              <w:pStyle w:val="BodyText"/>
              <w:rPr>
                <w:lang w:val="en-US"/>
              </w:rPr>
            </w:pPr>
          </w:p>
        </w:tc>
      </w:tr>
      <w:tr w:rsidR="003D6993" w:rsidRPr="00806157" w14:paraId="6EE7CD96" w14:textId="77777777" w:rsidTr="00982747">
        <w:tc>
          <w:tcPr>
            <w:tcW w:w="567" w:type="dxa"/>
          </w:tcPr>
          <w:p w14:paraId="4DA67D15" w14:textId="77777777" w:rsidR="003D6993" w:rsidRDefault="003D6993" w:rsidP="00806157">
            <w:pPr>
              <w:pStyle w:val="BodyText"/>
              <w:rPr>
                <w:lang w:val="en-US"/>
              </w:rPr>
            </w:pPr>
            <w:r>
              <w:rPr>
                <w:lang w:val="en-US"/>
              </w:rPr>
              <w:t>6</w:t>
            </w:r>
          </w:p>
        </w:tc>
        <w:tc>
          <w:tcPr>
            <w:tcW w:w="3686" w:type="dxa"/>
          </w:tcPr>
          <w:p w14:paraId="07195F2E" w14:textId="77777777" w:rsidR="003D6993" w:rsidRPr="00806157" w:rsidRDefault="003D6993" w:rsidP="00806157">
            <w:pPr>
              <w:pStyle w:val="BodyText"/>
              <w:rPr>
                <w:lang w:val="en-US"/>
              </w:rPr>
            </w:pPr>
          </w:p>
        </w:tc>
        <w:tc>
          <w:tcPr>
            <w:tcW w:w="1417" w:type="dxa"/>
          </w:tcPr>
          <w:p w14:paraId="7365254D" w14:textId="77777777" w:rsidR="003D6993" w:rsidRPr="007C20FA" w:rsidRDefault="003D6993" w:rsidP="00806157">
            <w:pPr>
              <w:pStyle w:val="BodyText"/>
              <w:rPr>
                <w:lang w:val="en-US"/>
              </w:rPr>
            </w:pPr>
          </w:p>
        </w:tc>
        <w:tc>
          <w:tcPr>
            <w:tcW w:w="1134" w:type="dxa"/>
          </w:tcPr>
          <w:p w14:paraId="0A54E0A7" w14:textId="77777777" w:rsidR="003D6993" w:rsidRDefault="003D6993" w:rsidP="00806157">
            <w:pPr>
              <w:pStyle w:val="BodyText"/>
              <w:rPr>
                <w:lang w:val="en-US"/>
              </w:rPr>
            </w:pPr>
          </w:p>
        </w:tc>
        <w:tc>
          <w:tcPr>
            <w:tcW w:w="1134" w:type="dxa"/>
          </w:tcPr>
          <w:p w14:paraId="753B2CDF" w14:textId="77777777" w:rsidR="003D6993" w:rsidRDefault="003D6993" w:rsidP="00806157">
            <w:pPr>
              <w:pStyle w:val="BodyText"/>
              <w:rPr>
                <w:lang w:val="en-US"/>
              </w:rPr>
            </w:pPr>
          </w:p>
        </w:tc>
        <w:tc>
          <w:tcPr>
            <w:tcW w:w="2268" w:type="dxa"/>
          </w:tcPr>
          <w:p w14:paraId="7A356EC7" w14:textId="77777777" w:rsidR="003D6993" w:rsidRPr="00806157" w:rsidRDefault="003D6993" w:rsidP="00806157">
            <w:pPr>
              <w:pStyle w:val="BodyText"/>
              <w:rPr>
                <w:lang w:val="en-US"/>
              </w:rPr>
            </w:pPr>
          </w:p>
        </w:tc>
      </w:tr>
      <w:tr w:rsidR="00F75591" w:rsidRPr="00806157" w14:paraId="43F7C2A8" w14:textId="77777777" w:rsidTr="00982747">
        <w:tc>
          <w:tcPr>
            <w:tcW w:w="567" w:type="dxa"/>
          </w:tcPr>
          <w:p w14:paraId="4DC6F917" w14:textId="77777777" w:rsidR="00F75591" w:rsidRDefault="00F75591" w:rsidP="00806157">
            <w:pPr>
              <w:pStyle w:val="BodyText"/>
              <w:rPr>
                <w:lang w:val="en-US"/>
              </w:rPr>
            </w:pPr>
            <w:r>
              <w:rPr>
                <w:lang w:val="en-US"/>
              </w:rPr>
              <w:t>7</w:t>
            </w:r>
          </w:p>
        </w:tc>
        <w:tc>
          <w:tcPr>
            <w:tcW w:w="3686" w:type="dxa"/>
          </w:tcPr>
          <w:p w14:paraId="654EBC19" w14:textId="77777777" w:rsidR="00F75591" w:rsidRPr="003D6993" w:rsidRDefault="00F75591" w:rsidP="00806157">
            <w:pPr>
              <w:pStyle w:val="BodyText"/>
              <w:rPr>
                <w:lang w:val="en-US"/>
              </w:rPr>
            </w:pPr>
          </w:p>
        </w:tc>
        <w:tc>
          <w:tcPr>
            <w:tcW w:w="1417" w:type="dxa"/>
          </w:tcPr>
          <w:p w14:paraId="1892F5A2" w14:textId="77777777" w:rsidR="00F75591" w:rsidRPr="007C20FA" w:rsidRDefault="00F75591" w:rsidP="00806157">
            <w:pPr>
              <w:pStyle w:val="BodyText"/>
              <w:rPr>
                <w:lang w:val="en-US"/>
              </w:rPr>
            </w:pPr>
          </w:p>
        </w:tc>
        <w:tc>
          <w:tcPr>
            <w:tcW w:w="1134" w:type="dxa"/>
          </w:tcPr>
          <w:p w14:paraId="58E60691" w14:textId="77777777" w:rsidR="00F75591" w:rsidRDefault="00F75591" w:rsidP="00806157">
            <w:pPr>
              <w:pStyle w:val="BodyText"/>
              <w:rPr>
                <w:lang w:val="en-US"/>
              </w:rPr>
            </w:pPr>
          </w:p>
        </w:tc>
        <w:tc>
          <w:tcPr>
            <w:tcW w:w="1134" w:type="dxa"/>
          </w:tcPr>
          <w:p w14:paraId="0B96C3CB" w14:textId="77777777" w:rsidR="00F75591" w:rsidRDefault="00F75591" w:rsidP="00806157">
            <w:pPr>
              <w:pStyle w:val="BodyText"/>
              <w:rPr>
                <w:lang w:val="en-US"/>
              </w:rPr>
            </w:pPr>
          </w:p>
        </w:tc>
        <w:tc>
          <w:tcPr>
            <w:tcW w:w="2268" w:type="dxa"/>
          </w:tcPr>
          <w:p w14:paraId="31E1F16D" w14:textId="77777777" w:rsidR="00F75591" w:rsidRPr="00806157" w:rsidRDefault="00F75591" w:rsidP="00806157">
            <w:pPr>
              <w:pStyle w:val="BodyText"/>
              <w:rPr>
                <w:lang w:val="en-US"/>
              </w:rPr>
            </w:pPr>
          </w:p>
        </w:tc>
      </w:tr>
      <w:tr w:rsidR="00934859" w:rsidRPr="00806157" w14:paraId="5E7E4336" w14:textId="77777777" w:rsidTr="00982747">
        <w:tc>
          <w:tcPr>
            <w:tcW w:w="567" w:type="dxa"/>
          </w:tcPr>
          <w:p w14:paraId="12F37BA1" w14:textId="77777777" w:rsidR="00934859" w:rsidRDefault="00934859" w:rsidP="00806157">
            <w:pPr>
              <w:pStyle w:val="BodyText"/>
              <w:rPr>
                <w:lang w:val="en-US"/>
              </w:rPr>
            </w:pPr>
            <w:r>
              <w:rPr>
                <w:lang w:val="en-US"/>
              </w:rPr>
              <w:t>8</w:t>
            </w:r>
          </w:p>
        </w:tc>
        <w:tc>
          <w:tcPr>
            <w:tcW w:w="3686" w:type="dxa"/>
          </w:tcPr>
          <w:p w14:paraId="21DA85BD" w14:textId="77777777" w:rsidR="00934859" w:rsidRDefault="00934859" w:rsidP="00806157">
            <w:pPr>
              <w:pStyle w:val="BodyText"/>
              <w:rPr>
                <w:lang w:val="en-US"/>
              </w:rPr>
            </w:pPr>
          </w:p>
        </w:tc>
        <w:tc>
          <w:tcPr>
            <w:tcW w:w="1417" w:type="dxa"/>
          </w:tcPr>
          <w:p w14:paraId="57496A9E" w14:textId="77777777" w:rsidR="00934859" w:rsidRDefault="00934859" w:rsidP="00806157">
            <w:pPr>
              <w:pStyle w:val="BodyText"/>
              <w:rPr>
                <w:lang w:val="en-US"/>
              </w:rPr>
            </w:pPr>
          </w:p>
        </w:tc>
        <w:tc>
          <w:tcPr>
            <w:tcW w:w="1134" w:type="dxa"/>
          </w:tcPr>
          <w:p w14:paraId="368C09C3" w14:textId="77777777" w:rsidR="00934859" w:rsidRDefault="00934859" w:rsidP="00806157">
            <w:pPr>
              <w:pStyle w:val="BodyText"/>
              <w:rPr>
                <w:lang w:val="en-US"/>
              </w:rPr>
            </w:pPr>
          </w:p>
        </w:tc>
        <w:tc>
          <w:tcPr>
            <w:tcW w:w="1134" w:type="dxa"/>
          </w:tcPr>
          <w:p w14:paraId="355F59ED" w14:textId="77777777" w:rsidR="00934859" w:rsidRDefault="00934859" w:rsidP="00806157">
            <w:pPr>
              <w:pStyle w:val="BodyText"/>
              <w:rPr>
                <w:lang w:val="en-US"/>
              </w:rPr>
            </w:pPr>
          </w:p>
        </w:tc>
        <w:tc>
          <w:tcPr>
            <w:tcW w:w="2268" w:type="dxa"/>
          </w:tcPr>
          <w:p w14:paraId="2609BC01" w14:textId="77777777" w:rsidR="00934859" w:rsidRPr="00806157" w:rsidRDefault="00934859" w:rsidP="00806157">
            <w:pPr>
              <w:pStyle w:val="BodyText"/>
              <w:rPr>
                <w:lang w:val="en-US"/>
              </w:rPr>
            </w:pPr>
          </w:p>
        </w:tc>
      </w:tr>
      <w:tr w:rsidR="00FE7C19" w:rsidRPr="00806157" w14:paraId="527D2AA4" w14:textId="77777777" w:rsidTr="00982747">
        <w:tc>
          <w:tcPr>
            <w:tcW w:w="567" w:type="dxa"/>
          </w:tcPr>
          <w:p w14:paraId="2CE54815" w14:textId="77777777" w:rsidR="00FE7C19" w:rsidRDefault="00FE7C19" w:rsidP="00806157">
            <w:pPr>
              <w:pStyle w:val="BodyText"/>
              <w:rPr>
                <w:lang w:val="en-US"/>
              </w:rPr>
            </w:pPr>
            <w:r>
              <w:rPr>
                <w:lang w:val="en-US"/>
              </w:rPr>
              <w:t>9</w:t>
            </w:r>
          </w:p>
        </w:tc>
        <w:tc>
          <w:tcPr>
            <w:tcW w:w="3686" w:type="dxa"/>
          </w:tcPr>
          <w:p w14:paraId="730B22D2" w14:textId="77777777" w:rsidR="00FE7C19" w:rsidRDefault="00FE7C19" w:rsidP="00806157">
            <w:pPr>
              <w:pStyle w:val="BodyText"/>
              <w:rPr>
                <w:lang w:val="en-US"/>
              </w:rPr>
            </w:pPr>
          </w:p>
        </w:tc>
        <w:tc>
          <w:tcPr>
            <w:tcW w:w="1417" w:type="dxa"/>
          </w:tcPr>
          <w:p w14:paraId="0D43C04A" w14:textId="77777777" w:rsidR="00FE7C19" w:rsidRDefault="00FE7C19" w:rsidP="00806157">
            <w:pPr>
              <w:pStyle w:val="BodyText"/>
              <w:rPr>
                <w:lang w:val="en-US"/>
              </w:rPr>
            </w:pPr>
          </w:p>
        </w:tc>
        <w:tc>
          <w:tcPr>
            <w:tcW w:w="1134" w:type="dxa"/>
          </w:tcPr>
          <w:p w14:paraId="7B347CDE" w14:textId="77777777" w:rsidR="00FE7C19" w:rsidRDefault="00FE7C19" w:rsidP="00806157">
            <w:pPr>
              <w:pStyle w:val="BodyText"/>
              <w:rPr>
                <w:lang w:val="en-US"/>
              </w:rPr>
            </w:pPr>
          </w:p>
        </w:tc>
        <w:tc>
          <w:tcPr>
            <w:tcW w:w="1134" w:type="dxa"/>
          </w:tcPr>
          <w:p w14:paraId="27A75460" w14:textId="77777777" w:rsidR="00FE7C19" w:rsidRDefault="00FE7C19" w:rsidP="00806157">
            <w:pPr>
              <w:pStyle w:val="BodyText"/>
              <w:rPr>
                <w:lang w:val="en-US"/>
              </w:rPr>
            </w:pPr>
          </w:p>
        </w:tc>
        <w:tc>
          <w:tcPr>
            <w:tcW w:w="2268" w:type="dxa"/>
          </w:tcPr>
          <w:p w14:paraId="595CA6F0" w14:textId="77777777" w:rsidR="00FE7C19" w:rsidRPr="00806157" w:rsidRDefault="00FE7C19" w:rsidP="00806157">
            <w:pPr>
              <w:pStyle w:val="BodyText"/>
              <w:rPr>
                <w:lang w:val="en-US"/>
              </w:rPr>
            </w:pPr>
          </w:p>
        </w:tc>
      </w:tr>
    </w:tbl>
    <w:p w14:paraId="26D9AD2C" w14:textId="77777777" w:rsidR="00AF3D6B" w:rsidRPr="00806157" w:rsidRDefault="004754E9" w:rsidP="004754E9">
      <w:pPr>
        <w:pStyle w:val="Caption"/>
      </w:pPr>
      <w:bookmarkStart w:id="198" w:name="_Toc13672028"/>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3A39A4">
        <w:rPr>
          <w:noProof/>
        </w:rPr>
        <w:t>21</w:t>
      </w:r>
      <w:r w:rsidR="002C1D22">
        <w:rPr>
          <w:noProof/>
        </w:rPr>
        <w:fldChar w:fldCharType="end"/>
      </w:r>
      <w:r w:rsidRPr="00C75AE5">
        <w:t xml:space="preserve">: </w:t>
      </w:r>
      <w:r>
        <w:t>Open Concerns</w:t>
      </w:r>
      <w:bookmarkEnd w:id="198"/>
    </w:p>
    <w:p w14:paraId="07D5316D" w14:textId="77777777" w:rsidR="00AF3D6B" w:rsidRPr="007C20FA" w:rsidRDefault="00C4581C" w:rsidP="00F70D52">
      <w:pPr>
        <w:pStyle w:val="Heading1"/>
      </w:pPr>
      <w:bookmarkStart w:id="199" w:name="_Toc13672000"/>
      <w:r>
        <w:lastRenderedPageBreak/>
        <w:t>Revision</w:t>
      </w:r>
      <w:r w:rsidR="00DB513B">
        <w:t xml:space="preserve"> History</w:t>
      </w:r>
      <w:bookmarkEnd w:id="199"/>
    </w:p>
    <w:p w14:paraId="18D5DE2B" w14:textId="77777777" w:rsidR="00AF3D6B" w:rsidRPr="00072F14" w:rsidRDefault="00072F14" w:rsidP="00982747">
      <w:pPr>
        <w:shd w:val="clear" w:color="auto" w:fill="D6E3BC"/>
        <w:rPr>
          <w:rStyle w:val="SubtleEmphasis"/>
        </w:rPr>
      </w:pPr>
      <w:r w:rsidRPr="00072F14">
        <w:rPr>
          <w:rStyle w:val="SubtleEmphasis"/>
          <w:b/>
        </w:rPr>
        <w:t>#Hint:</w:t>
      </w:r>
      <w:r>
        <w:rPr>
          <w:rStyle w:val="SubtleEmphasis"/>
        </w:rPr>
        <w:t xml:space="preserve"> </w:t>
      </w:r>
      <w:r w:rsidR="00AF3D6B" w:rsidRPr="00072F14">
        <w:rPr>
          <w:rStyle w:val="SubtleEmphasis"/>
        </w:rPr>
        <w:t>A new version number is assigned to a document with a given revision each time it is checked in to Team Center (TCSE). After release of a revision, the document cannot be edited and no new versions can be created on that revision. When updating the document after that, a new revision has to be created and new versions on that revision will be created upon checking in.</w:t>
      </w:r>
    </w:p>
    <w:p w14:paraId="5FB8DA9B" w14:textId="77777777" w:rsidR="00AF3D6B" w:rsidRPr="007C20FA" w:rsidRDefault="00AF3D6B" w:rsidP="00AF3D6B">
      <w:pPr>
        <w:pStyle w:val="BodyText"/>
        <w:ind w:right="142"/>
        <w:jc w:val="both"/>
        <w:rPr>
          <w:rFonts w:cs="Arial"/>
          <w:i/>
          <w:iCs/>
          <w:lang w:val="en-US"/>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3"/>
        <w:gridCol w:w="5669"/>
        <w:gridCol w:w="1275"/>
        <w:gridCol w:w="1276"/>
      </w:tblGrid>
      <w:tr w:rsidR="00F00E75" w:rsidRPr="007C20FA" w14:paraId="79F26089" w14:textId="77777777" w:rsidTr="00982747">
        <w:trPr>
          <w:tblHeader/>
        </w:trPr>
        <w:tc>
          <w:tcPr>
            <w:tcW w:w="993" w:type="dxa"/>
            <w:shd w:val="pct20" w:color="auto" w:fill="FFFFFF"/>
          </w:tcPr>
          <w:p w14:paraId="51A754FC" w14:textId="77777777" w:rsidR="00F00E75" w:rsidRPr="007C20FA" w:rsidRDefault="00F00E75" w:rsidP="00AF3D6B">
            <w:pPr>
              <w:pStyle w:val="Caption"/>
            </w:pPr>
            <w:r w:rsidRPr="007C20FA">
              <w:t>Rev.</w:t>
            </w:r>
          </w:p>
          <w:p w14:paraId="1B7417DF" w14:textId="77777777" w:rsidR="00F00E75" w:rsidRPr="007C20FA" w:rsidRDefault="00F00E75" w:rsidP="00AF3D6B">
            <w:pPr>
              <w:ind w:left="-3" w:right="-108"/>
            </w:pPr>
            <w:r w:rsidRPr="007C20FA">
              <w:t>(revision)</w:t>
            </w:r>
          </w:p>
        </w:tc>
        <w:tc>
          <w:tcPr>
            <w:tcW w:w="993" w:type="dxa"/>
            <w:shd w:val="pct20" w:color="auto" w:fill="FFFFFF"/>
          </w:tcPr>
          <w:p w14:paraId="4FC4950F" w14:textId="77777777" w:rsidR="00F00E75" w:rsidRPr="007C20FA" w:rsidRDefault="00F00E75" w:rsidP="00AF3D6B">
            <w:pPr>
              <w:pStyle w:val="Caption"/>
            </w:pPr>
            <w:r w:rsidRPr="007C20FA">
              <w:t>Date</w:t>
            </w:r>
          </w:p>
        </w:tc>
        <w:tc>
          <w:tcPr>
            <w:tcW w:w="5669" w:type="dxa"/>
            <w:shd w:val="pct20" w:color="auto" w:fill="FFFFFF"/>
          </w:tcPr>
          <w:p w14:paraId="4397527D" w14:textId="77777777" w:rsidR="00F00E75" w:rsidRPr="007C20FA" w:rsidRDefault="00F00E75" w:rsidP="00AF3D6B">
            <w:pPr>
              <w:pStyle w:val="Caption"/>
            </w:pPr>
            <w:r w:rsidRPr="007C20FA">
              <w:t>Description</w:t>
            </w:r>
          </w:p>
        </w:tc>
        <w:tc>
          <w:tcPr>
            <w:tcW w:w="1275" w:type="dxa"/>
            <w:shd w:val="pct20" w:color="auto" w:fill="FFFFFF"/>
          </w:tcPr>
          <w:p w14:paraId="1F4470C9" w14:textId="77777777" w:rsidR="00F00E75" w:rsidRPr="007C20FA" w:rsidRDefault="00F00E75" w:rsidP="00AF3D6B">
            <w:pPr>
              <w:pStyle w:val="Caption"/>
            </w:pPr>
            <w:r w:rsidRPr="007C20FA">
              <w:t>Approved by</w:t>
            </w:r>
          </w:p>
        </w:tc>
        <w:tc>
          <w:tcPr>
            <w:tcW w:w="1276" w:type="dxa"/>
            <w:shd w:val="pct20" w:color="auto" w:fill="FFFFFF"/>
          </w:tcPr>
          <w:p w14:paraId="1FA78DA9" w14:textId="77777777" w:rsidR="00F00E75" w:rsidRPr="007C20FA" w:rsidRDefault="00F00E75" w:rsidP="00AF3D6B">
            <w:pPr>
              <w:pStyle w:val="Caption"/>
            </w:pPr>
            <w:r w:rsidRPr="007C20FA">
              <w:t>Responsible</w:t>
            </w:r>
          </w:p>
        </w:tc>
      </w:tr>
      <w:tr w:rsidR="00F00E75" w:rsidRPr="007C20FA" w14:paraId="77D4671A" w14:textId="77777777" w:rsidTr="00982747">
        <w:tc>
          <w:tcPr>
            <w:tcW w:w="993" w:type="dxa"/>
          </w:tcPr>
          <w:p w14:paraId="626E674C" w14:textId="77777777" w:rsidR="00F00E75" w:rsidRPr="007C20FA" w:rsidRDefault="00F00E75" w:rsidP="00AF3D6B">
            <w:pPr>
              <w:jc w:val="center"/>
              <w:rPr>
                <w:i/>
                <w:snapToGrid w:val="0"/>
              </w:rPr>
            </w:pPr>
            <w:r w:rsidRPr="007C20FA">
              <w:rPr>
                <w:i/>
                <w:snapToGrid w:val="0"/>
              </w:rPr>
              <w:t>001</w:t>
            </w:r>
          </w:p>
        </w:tc>
        <w:tc>
          <w:tcPr>
            <w:tcW w:w="993" w:type="dxa"/>
          </w:tcPr>
          <w:p w14:paraId="407DAE71" w14:textId="77777777" w:rsidR="00F00E75" w:rsidRPr="007C20FA" w:rsidRDefault="00F00E75" w:rsidP="00AF3D6B">
            <w:pPr>
              <w:jc w:val="center"/>
              <w:rPr>
                <w:i/>
                <w:snapToGrid w:val="0"/>
              </w:rPr>
            </w:pPr>
          </w:p>
        </w:tc>
        <w:tc>
          <w:tcPr>
            <w:tcW w:w="5669" w:type="dxa"/>
          </w:tcPr>
          <w:p w14:paraId="309A0B1B" w14:textId="77777777" w:rsidR="00F00E75" w:rsidRPr="007C20FA" w:rsidRDefault="00F00E75" w:rsidP="00AF3D6B">
            <w:pPr>
              <w:pStyle w:val="Header"/>
              <w:rPr>
                <w:i/>
                <w:snapToGrid w:val="0"/>
              </w:rPr>
            </w:pPr>
            <w:r w:rsidRPr="007C20FA">
              <w:rPr>
                <w:i/>
                <w:snapToGrid w:val="0"/>
              </w:rPr>
              <w:t>Initial version</w:t>
            </w:r>
          </w:p>
        </w:tc>
        <w:tc>
          <w:tcPr>
            <w:tcW w:w="1275" w:type="dxa"/>
          </w:tcPr>
          <w:p w14:paraId="20A8CD6C" w14:textId="77777777" w:rsidR="00F00E75" w:rsidRPr="007C20FA" w:rsidRDefault="00F00E75" w:rsidP="00AF3D6B">
            <w:pPr>
              <w:rPr>
                <w:i/>
                <w:snapToGrid w:val="0"/>
              </w:rPr>
            </w:pPr>
          </w:p>
        </w:tc>
        <w:tc>
          <w:tcPr>
            <w:tcW w:w="1276" w:type="dxa"/>
          </w:tcPr>
          <w:p w14:paraId="06DD6E12" w14:textId="77777777" w:rsidR="00F00E75" w:rsidRPr="007C20FA" w:rsidRDefault="00F00E75" w:rsidP="00AF3D6B">
            <w:pPr>
              <w:rPr>
                <w:i/>
                <w:snapToGrid w:val="0"/>
              </w:rPr>
            </w:pPr>
            <w:r w:rsidRPr="007C20FA">
              <w:rPr>
                <w:i/>
                <w:snapToGrid w:val="0"/>
              </w:rPr>
              <w:t>Jbaden1</w:t>
            </w:r>
          </w:p>
        </w:tc>
      </w:tr>
      <w:tr w:rsidR="00F00E75" w:rsidRPr="007C20FA" w14:paraId="1DA80A3C" w14:textId="77777777" w:rsidTr="00982747">
        <w:tc>
          <w:tcPr>
            <w:tcW w:w="993" w:type="dxa"/>
          </w:tcPr>
          <w:p w14:paraId="2A8443FD" w14:textId="77777777" w:rsidR="00F00E75" w:rsidRPr="007C20FA" w:rsidRDefault="00F00E75" w:rsidP="007B734C">
            <w:pPr>
              <w:jc w:val="center"/>
              <w:rPr>
                <w:i/>
                <w:snapToGrid w:val="0"/>
              </w:rPr>
            </w:pPr>
          </w:p>
        </w:tc>
        <w:tc>
          <w:tcPr>
            <w:tcW w:w="993" w:type="dxa"/>
          </w:tcPr>
          <w:p w14:paraId="2F30F7FC" w14:textId="77777777" w:rsidR="00F00E75" w:rsidRPr="007C20FA" w:rsidRDefault="00F00E75" w:rsidP="00AF3D6B">
            <w:pPr>
              <w:jc w:val="center"/>
              <w:rPr>
                <w:i/>
                <w:snapToGrid w:val="0"/>
              </w:rPr>
            </w:pPr>
          </w:p>
        </w:tc>
        <w:tc>
          <w:tcPr>
            <w:tcW w:w="5669" w:type="dxa"/>
          </w:tcPr>
          <w:p w14:paraId="04A6456F" w14:textId="77777777" w:rsidR="00F00E75" w:rsidRPr="007C20FA" w:rsidRDefault="00F00E75" w:rsidP="00D242CA">
            <w:pPr>
              <w:pStyle w:val="Header"/>
              <w:rPr>
                <w:i/>
                <w:snapToGrid w:val="0"/>
              </w:rPr>
            </w:pPr>
          </w:p>
        </w:tc>
        <w:tc>
          <w:tcPr>
            <w:tcW w:w="1275" w:type="dxa"/>
          </w:tcPr>
          <w:p w14:paraId="79C2605A" w14:textId="77777777" w:rsidR="00F00E75" w:rsidRPr="007C20FA" w:rsidRDefault="00F00E75" w:rsidP="00AF3D6B">
            <w:pPr>
              <w:rPr>
                <w:i/>
                <w:snapToGrid w:val="0"/>
              </w:rPr>
            </w:pPr>
          </w:p>
        </w:tc>
        <w:tc>
          <w:tcPr>
            <w:tcW w:w="1276" w:type="dxa"/>
          </w:tcPr>
          <w:p w14:paraId="30F76345" w14:textId="77777777" w:rsidR="00F00E75" w:rsidRPr="007C20FA" w:rsidRDefault="00F00E75" w:rsidP="00AF3D6B">
            <w:pPr>
              <w:rPr>
                <w:i/>
                <w:snapToGrid w:val="0"/>
              </w:rPr>
            </w:pPr>
          </w:p>
        </w:tc>
      </w:tr>
    </w:tbl>
    <w:p w14:paraId="529D742A" w14:textId="77777777" w:rsidR="00B3198F" w:rsidRDefault="00B3198F" w:rsidP="00B3198F"/>
    <w:p w14:paraId="7D7E5D53" w14:textId="77777777" w:rsidR="00EA4337" w:rsidRDefault="00EA4337" w:rsidP="00EA4337">
      <w:pPr>
        <w:pStyle w:val="Heading2"/>
        <w:tabs>
          <w:tab w:val="left" w:pos="709"/>
        </w:tabs>
        <w:ind w:left="0" w:firstLine="0"/>
        <w:rPr>
          <w:vanish/>
        </w:rPr>
      </w:pPr>
      <w:r w:rsidRPr="00EB5501">
        <w:rPr>
          <w:vanish/>
        </w:rPr>
        <w:t>Template Revisions</w:t>
      </w:r>
      <w:bookmarkStart w:id="200" w:name="_Toc426532436"/>
      <w:bookmarkStart w:id="201" w:name="_Toc426532709"/>
      <w:bookmarkStart w:id="202" w:name="_Toc429735065"/>
      <w:bookmarkStart w:id="203" w:name="_Toc429736056"/>
      <w:bookmarkStart w:id="204" w:name="_Toc429740130"/>
      <w:bookmarkStart w:id="205" w:name="_Toc435105691"/>
      <w:bookmarkStart w:id="206" w:name="_Toc435447975"/>
      <w:bookmarkStart w:id="207" w:name="_Toc446338187"/>
      <w:bookmarkStart w:id="208" w:name="_Toc446338376"/>
      <w:bookmarkStart w:id="209" w:name="_Toc446338442"/>
      <w:bookmarkStart w:id="210" w:name="_Toc446338500"/>
      <w:bookmarkStart w:id="211" w:name="_Toc446401092"/>
      <w:bookmarkStart w:id="212" w:name="_Toc446401345"/>
      <w:bookmarkStart w:id="213" w:name="_Toc446401403"/>
      <w:bookmarkStart w:id="214" w:name="_Toc446403147"/>
      <w:bookmarkStart w:id="215" w:name="_Toc446420100"/>
      <w:bookmarkStart w:id="216" w:name="_Toc446420218"/>
      <w:bookmarkStart w:id="217" w:name="_Toc448921022"/>
      <w:bookmarkStart w:id="218" w:name="_Toc455758197"/>
      <w:bookmarkStart w:id="219" w:name="_Toc455943205"/>
      <w:bookmarkStart w:id="220" w:name="_Toc455943280"/>
      <w:bookmarkStart w:id="221" w:name="_Toc455943355"/>
      <w:bookmarkStart w:id="222" w:name="_Toc455987353"/>
      <w:bookmarkStart w:id="223" w:name="_Toc455987426"/>
      <w:bookmarkStart w:id="224" w:name="_Toc455989378"/>
      <w:bookmarkStart w:id="225" w:name="_Toc456007567"/>
      <w:bookmarkStart w:id="226" w:name="_Toc466873871"/>
      <w:bookmarkStart w:id="227" w:name="_Toc466874038"/>
      <w:bookmarkStart w:id="228" w:name="_Toc471214513"/>
      <w:bookmarkStart w:id="229" w:name="_Toc471216892"/>
      <w:bookmarkStart w:id="230" w:name="_Toc472080263"/>
      <w:bookmarkStart w:id="231" w:name="_Toc472492808"/>
      <w:bookmarkStart w:id="232" w:name="_Toc479868722"/>
      <w:bookmarkStart w:id="233" w:name="_Toc481143298"/>
      <w:bookmarkStart w:id="234" w:name="_Toc498522497"/>
      <w:bookmarkStart w:id="235" w:name="_Toc498523514"/>
      <w:bookmarkStart w:id="236" w:name="_Toc498524039"/>
      <w:bookmarkStart w:id="237" w:name="_Toc513649582"/>
      <w:bookmarkStart w:id="238" w:name="_Toc521186202"/>
      <w:bookmarkStart w:id="239" w:name="_Toc528759264"/>
      <w:bookmarkStart w:id="240" w:name="_Toc528768570"/>
      <w:bookmarkStart w:id="241" w:name="_Toc528770517"/>
      <w:bookmarkStart w:id="242" w:name="_Toc530745390"/>
      <w:bookmarkStart w:id="243" w:name="_Toc531340120"/>
      <w:bookmarkStart w:id="244" w:name="_Toc532390833"/>
      <w:bookmarkStart w:id="245" w:name="_Toc532391139"/>
      <w:bookmarkStart w:id="246" w:name="_Toc11412519"/>
      <w:bookmarkStart w:id="247" w:name="_Toc12461709"/>
      <w:bookmarkStart w:id="248" w:name="_Toc13672001"/>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73CF32D5" w14:textId="77777777"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6EDE14FB" w14:textId="77777777" w:rsidR="00EA4337" w:rsidRPr="00EB5501" w:rsidRDefault="00EA4337" w:rsidP="00EA4337"/>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850"/>
        <w:gridCol w:w="993"/>
        <w:gridCol w:w="5669"/>
        <w:gridCol w:w="1667"/>
      </w:tblGrid>
      <w:tr w:rsidR="00EA4337" w:rsidRPr="001C3ED7" w14:paraId="0D4E894F" w14:textId="77777777" w:rsidTr="00982747">
        <w:trPr>
          <w:hidden/>
        </w:trPr>
        <w:tc>
          <w:tcPr>
            <w:tcW w:w="1027" w:type="dxa"/>
            <w:shd w:val="clear" w:color="auto" w:fill="D9D9D9" w:themeFill="background1" w:themeFillShade="D9"/>
          </w:tcPr>
          <w:p w14:paraId="58D7C7E9" w14:textId="77777777" w:rsidR="00EA4337" w:rsidRPr="001C3ED7" w:rsidRDefault="00EA4337" w:rsidP="007C6041">
            <w:pPr>
              <w:pStyle w:val="Caption"/>
              <w:rPr>
                <w:vanish/>
                <w:lang w:val="en-GB"/>
              </w:rPr>
            </w:pPr>
            <w:r w:rsidRPr="001C3ED7">
              <w:rPr>
                <w:vanish/>
                <w:lang w:val="en-GB"/>
              </w:rPr>
              <w:t>Version</w:t>
            </w:r>
          </w:p>
        </w:tc>
        <w:tc>
          <w:tcPr>
            <w:tcW w:w="850" w:type="dxa"/>
            <w:shd w:val="clear" w:color="auto" w:fill="D9D9D9" w:themeFill="background1" w:themeFillShade="D9"/>
          </w:tcPr>
          <w:p w14:paraId="691D10AE" w14:textId="77777777" w:rsidR="00EA4337" w:rsidRPr="001C3ED7" w:rsidRDefault="00EA4337" w:rsidP="007C6041">
            <w:pPr>
              <w:pStyle w:val="Caption"/>
              <w:rPr>
                <w:vanish/>
                <w:lang w:val="en-GB"/>
              </w:rPr>
            </w:pPr>
            <w:r w:rsidRPr="001C3ED7">
              <w:rPr>
                <w:vanish/>
                <w:lang w:val="en-GB"/>
              </w:rPr>
              <w:t>Rev.</w:t>
            </w:r>
          </w:p>
          <w:p w14:paraId="1B15D7A7" w14:textId="77777777" w:rsidR="00EA4337" w:rsidRPr="001C3ED7" w:rsidRDefault="00EA4337" w:rsidP="007C6041">
            <w:pPr>
              <w:jc w:val="center"/>
              <w:rPr>
                <w:vanish/>
              </w:rPr>
            </w:pPr>
          </w:p>
        </w:tc>
        <w:tc>
          <w:tcPr>
            <w:tcW w:w="993" w:type="dxa"/>
            <w:shd w:val="clear" w:color="auto" w:fill="D9D9D9" w:themeFill="background1" w:themeFillShade="D9"/>
          </w:tcPr>
          <w:p w14:paraId="2FFEDF7C" w14:textId="77777777" w:rsidR="00EA4337" w:rsidRPr="001C3ED7" w:rsidRDefault="00EA4337" w:rsidP="007C6041">
            <w:pPr>
              <w:pStyle w:val="Caption"/>
              <w:rPr>
                <w:vanish/>
                <w:lang w:val="en-GB"/>
              </w:rPr>
            </w:pPr>
            <w:r w:rsidRPr="001C3ED7">
              <w:rPr>
                <w:vanish/>
                <w:lang w:val="en-GB"/>
              </w:rPr>
              <w:t>Date</w:t>
            </w:r>
          </w:p>
        </w:tc>
        <w:tc>
          <w:tcPr>
            <w:tcW w:w="5669" w:type="dxa"/>
            <w:shd w:val="clear" w:color="auto" w:fill="D9D9D9" w:themeFill="background1" w:themeFillShade="D9"/>
          </w:tcPr>
          <w:p w14:paraId="5FD06C44" w14:textId="77777777" w:rsidR="00EA4337" w:rsidRPr="001C3ED7" w:rsidRDefault="00EA4337" w:rsidP="007C6041">
            <w:pPr>
              <w:pStyle w:val="Caption"/>
              <w:rPr>
                <w:vanish/>
                <w:lang w:val="en-GB"/>
              </w:rPr>
            </w:pPr>
            <w:r w:rsidRPr="001C3ED7">
              <w:rPr>
                <w:vanish/>
                <w:lang w:val="en-GB"/>
              </w:rPr>
              <w:t>Description</w:t>
            </w:r>
          </w:p>
        </w:tc>
        <w:tc>
          <w:tcPr>
            <w:tcW w:w="1667" w:type="dxa"/>
            <w:shd w:val="clear" w:color="auto" w:fill="D9D9D9" w:themeFill="background1" w:themeFillShade="D9"/>
          </w:tcPr>
          <w:p w14:paraId="59D64CD6" w14:textId="77777777" w:rsidR="00EA4337" w:rsidRPr="001C3ED7" w:rsidRDefault="00EA4337" w:rsidP="007C6041">
            <w:pPr>
              <w:pStyle w:val="Caption"/>
              <w:rPr>
                <w:vanish/>
                <w:lang w:val="en-GB"/>
              </w:rPr>
            </w:pPr>
            <w:r w:rsidRPr="001C3ED7">
              <w:rPr>
                <w:vanish/>
                <w:lang w:val="en-GB"/>
              </w:rPr>
              <w:t>Responsible</w:t>
            </w:r>
          </w:p>
        </w:tc>
      </w:tr>
      <w:tr w:rsidR="00EA4337" w:rsidRPr="001C3ED7" w14:paraId="6FADA4A3" w14:textId="77777777" w:rsidTr="00982747">
        <w:trPr>
          <w:hidden/>
        </w:trPr>
        <w:tc>
          <w:tcPr>
            <w:tcW w:w="1027" w:type="dxa"/>
          </w:tcPr>
          <w:p w14:paraId="18F64DD4" w14:textId="77777777" w:rsidR="00EA4337" w:rsidRPr="001C3ED7" w:rsidRDefault="007342A6" w:rsidP="007C6041">
            <w:pPr>
              <w:jc w:val="center"/>
              <w:rPr>
                <w:i/>
                <w:snapToGrid w:val="0"/>
                <w:vanish/>
              </w:rPr>
            </w:pPr>
            <w:r>
              <w:rPr>
                <w:i/>
                <w:snapToGrid w:val="0"/>
                <w:vanish/>
              </w:rPr>
              <w:t>0</w:t>
            </w:r>
          </w:p>
        </w:tc>
        <w:tc>
          <w:tcPr>
            <w:tcW w:w="850" w:type="dxa"/>
          </w:tcPr>
          <w:p w14:paraId="3C148559" w14:textId="77777777" w:rsidR="00EA4337" w:rsidRPr="001C3ED7" w:rsidRDefault="007342A6" w:rsidP="007C6041">
            <w:pPr>
              <w:jc w:val="center"/>
              <w:rPr>
                <w:i/>
                <w:snapToGrid w:val="0"/>
                <w:vanish/>
              </w:rPr>
            </w:pPr>
            <w:r>
              <w:rPr>
                <w:i/>
                <w:snapToGrid w:val="0"/>
                <w:vanish/>
              </w:rPr>
              <w:t>6</w:t>
            </w:r>
          </w:p>
        </w:tc>
        <w:tc>
          <w:tcPr>
            <w:tcW w:w="993" w:type="dxa"/>
          </w:tcPr>
          <w:p w14:paraId="7A4C7E2C" w14:textId="77777777" w:rsidR="00EA4337" w:rsidRPr="001C3ED7" w:rsidRDefault="00EA4337" w:rsidP="007C6041">
            <w:pPr>
              <w:jc w:val="center"/>
              <w:rPr>
                <w:i/>
                <w:snapToGrid w:val="0"/>
                <w:vanish/>
              </w:rPr>
            </w:pPr>
            <w:r w:rsidRPr="001C3ED7">
              <w:rPr>
                <w:i/>
                <w:snapToGrid w:val="0"/>
                <w:vanish/>
              </w:rPr>
              <w:t>2015-05-26</w:t>
            </w:r>
          </w:p>
        </w:tc>
        <w:tc>
          <w:tcPr>
            <w:tcW w:w="5669" w:type="dxa"/>
          </w:tcPr>
          <w:p w14:paraId="63914BD4" w14:textId="77777777" w:rsidR="00EA4337" w:rsidRPr="001C3ED7" w:rsidRDefault="00EA4337" w:rsidP="00EA4337">
            <w:pPr>
              <w:pStyle w:val="ListParagraph"/>
              <w:numPr>
                <w:ilvl w:val="0"/>
                <w:numId w:val="6"/>
              </w:numPr>
              <w:ind w:left="458"/>
              <w:rPr>
                <w:rFonts w:ascii="Arial" w:hAnsi="Arial" w:cs="Arial"/>
                <w:i/>
                <w:snapToGrid w:val="0"/>
                <w:vanish/>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Overview</w:t>
            </w:r>
            <w:r w:rsidR="00AF6972">
              <w:rPr>
                <w:rFonts w:ascii="Arial" w:hAnsi="Arial" w:cs="Arial"/>
                <w:i/>
                <w:snapToGrid w:val="0"/>
                <w:vanish/>
              </w:rPr>
              <w:t>”</w:t>
            </w:r>
            <w:r w:rsidRPr="001C3ED7">
              <w:rPr>
                <w:rFonts w:ascii="Arial" w:hAnsi="Arial" w:cs="Arial"/>
                <w:i/>
                <w:snapToGrid w:val="0"/>
                <w:vanish/>
              </w:rPr>
              <w:t xml:space="preserve"> and made a 2</w:t>
            </w:r>
            <w:r w:rsidRPr="00AF6972">
              <w:rPr>
                <w:rFonts w:ascii="Arial" w:hAnsi="Arial" w:cs="Arial"/>
                <w:i/>
                <w:snapToGrid w:val="0"/>
                <w:vanish/>
                <w:vertAlign w:val="superscript"/>
              </w:rPr>
              <w:t>nd</w:t>
            </w:r>
            <w:r w:rsidRPr="001C3ED7">
              <w:rPr>
                <w:rFonts w:ascii="Arial" w:hAnsi="Arial" w:cs="Arial"/>
                <w:i/>
                <w:snapToGrid w:val="0"/>
                <w:vanish/>
              </w:rPr>
              <w:t xml:space="preserve"> level heading.</w:t>
            </w:r>
          </w:p>
          <w:p w14:paraId="5816E8F1" w14:textId="77777777" w:rsidR="00EA4337" w:rsidRPr="001C3ED7" w:rsidRDefault="00EA4337" w:rsidP="00EA4337">
            <w:pPr>
              <w:pStyle w:val="ListParagraph"/>
              <w:numPr>
                <w:ilvl w:val="0"/>
                <w:numId w:val="6"/>
              </w:numPr>
              <w:ind w:left="458"/>
              <w:rPr>
                <w:rFonts w:cs="Arial"/>
                <w:vanish/>
                <w:color w:val="333333"/>
                <w:sz w:val="21"/>
                <w:szCs w:val="21"/>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Modeling</w:t>
            </w:r>
            <w:r w:rsidR="00AF6972">
              <w:rPr>
                <w:rFonts w:ascii="Arial" w:hAnsi="Arial" w:cs="Arial"/>
                <w:i/>
                <w:snapToGrid w:val="0"/>
                <w:vanish/>
              </w:rPr>
              <w:t>”</w:t>
            </w:r>
            <w:r w:rsidRPr="001C3ED7">
              <w:rPr>
                <w:rFonts w:ascii="Arial" w:hAnsi="Arial" w:cs="Arial"/>
                <w:i/>
                <w:snapToGrid w:val="0"/>
                <w:vanish/>
              </w:rPr>
              <w:t xml:space="preserve"> divided into 3 subchapter (</w:t>
            </w:r>
            <w:r w:rsidR="00AF6972">
              <w:rPr>
                <w:rFonts w:ascii="Arial" w:hAnsi="Arial" w:cs="Arial"/>
                <w:i/>
                <w:snapToGrid w:val="0"/>
                <w:vanish/>
              </w:rPr>
              <w:t>“</w:t>
            </w:r>
            <w:r w:rsidRPr="001C3ED7">
              <w:rPr>
                <w:rFonts w:ascii="Arial" w:hAnsi="Arial" w:cs="Arial"/>
                <w:i/>
                <w:snapToGrid w:val="0"/>
                <w:vanish/>
              </w:rPr>
              <w:t>Scenarios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Use Cases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State Machines</w:t>
            </w:r>
            <w:r w:rsidR="00AF6972">
              <w:rPr>
                <w:rFonts w:ascii="Arial" w:hAnsi="Arial" w:cs="Arial"/>
                <w:i/>
                <w:snapToGrid w:val="0"/>
                <w:vanish/>
              </w:rPr>
              <w:t>”</w:t>
            </w:r>
            <w:r w:rsidRPr="001C3ED7">
              <w:rPr>
                <w:rFonts w:ascii="Arial" w:hAnsi="Arial" w:cs="Arial"/>
                <w:i/>
                <w:snapToGrid w:val="0"/>
                <w:vanish/>
              </w:rPr>
              <w:t>) for different modeling methods</w:t>
            </w:r>
          </w:p>
        </w:tc>
        <w:tc>
          <w:tcPr>
            <w:tcW w:w="1667" w:type="dxa"/>
          </w:tcPr>
          <w:p w14:paraId="01F35918" w14:textId="77777777" w:rsidR="00EA4337" w:rsidRPr="001C3ED7" w:rsidRDefault="00EA4337" w:rsidP="007C6041">
            <w:pPr>
              <w:rPr>
                <w:i/>
                <w:snapToGrid w:val="0"/>
                <w:vanish/>
              </w:rPr>
            </w:pPr>
            <w:r w:rsidRPr="001C3ED7">
              <w:rPr>
                <w:i/>
                <w:snapToGrid w:val="0"/>
                <w:vanish/>
              </w:rPr>
              <w:t>Jbaden1</w:t>
            </w:r>
          </w:p>
        </w:tc>
      </w:tr>
      <w:tr w:rsidR="00EA4337" w:rsidRPr="001C3ED7" w14:paraId="2DF6F140" w14:textId="77777777" w:rsidTr="00982747">
        <w:trPr>
          <w:hidden/>
        </w:trPr>
        <w:tc>
          <w:tcPr>
            <w:tcW w:w="1027" w:type="dxa"/>
          </w:tcPr>
          <w:p w14:paraId="739206E3" w14:textId="77777777" w:rsidR="00EA4337" w:rsidRPr="001C3ED7" w:rsidRDefault="007342A6" w:rsidP="007C6041">
            <w:pPr>
              <w:jc w:val="center"/>
              <w:rPr>
                <w:i/>
                <w:snapToGrid w:val="0"/>
                <w:vanish/>
              </w:rPr>
            </w:pPr>
            <w:r>
              <w:rPr>
                <w:i/>
                <w:snapToGrid w:val="0"/>
                <w:vanish/>
              </w:rPr>
              <w:t>0</w:t>
            </w:r>
          </w:p>
        </w:tc>
        <w:tc>
          <w:tcPr>
            <w:tcW w:w="850" w:type="dxa"/>
          </w:tcPr>
          <w:p w14:paraId="441F252E" w14:textId="77777777" w:rsidR="00EA4337" w:rsidRPr="001C3ED7" w:rsidRDefault="007342A6" w:rsidP="007C6041">
            <w:pPr>
              <w:jc w:val="center"/>
              <w:rPr>
                <w:i/>
                <w:snapToGrid w:val="0"/>
                <w:vanish/>
              </w:rPr>
            </w:pPr>
            <w:r>
              <w:rPr>
                <w:i/>
                <w:snapToGrid w:val="0"/>
                <w:vanish/>
              </w:rPr>
              <w:t>7</w:t>
            </w:r>
          </w:p>
        </w:tc>
        <w:tc>
          <w:tcPr>
            <w:tcW w:w="993" w:type="dxa"/>
          </w:tcPr>
          <w:p w14:paraId="79E23325" w14:textId="77777777" w:rsidR="00EA4337" w:rsidRPr="001C3ED7" w:rsidRDefault="00EA4337" w:rsidP="007C6041">
            <w:pPr>
              <w:jc w:val="center"/>
              <w:rPr>
                <w:i/>
                <w:snapToGrid w:val="0"/>
                <w:vanish/>
              </w:rPr>
            </w:pPr>
            <w:r w:rsidRPr="001C3ED7">
              <w:rPr>
                <w:i/>
                <w:snapToGrid w:val="0"/>
                <w:vanish/>
              </w:rPr>
              <w:t>2015-05-27</w:t>
            </w:r>
          </w:p>
        </w:tc>
        <w:tc>
          <w:tcPr>
            <w:tcW w:w="5669" w:type="dxa"/>
          </w:tcPr>
          <w:p w14:paraId="75D0FFAF"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Table of Content updated</w:t>
            </w:r>
          </w:p>
          <w:p w14:paraId="6DEDD67B"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Template Revision History chapter added</w:t>
            </w:r>
          </w:p>
        </w:tc>
        <w:tc>
          <w:tcPr>
            <w:tcW w:w="1667" w:type="dxa"/>
          </w:tcPr>
          <w:p w14:paraId="584A1AE7" w14:textId="77777777" w:rsidR="00EA4337" w:rsidRPr="001C3ED7" w:rsidRDefault="00EA4337" w:rsidP="007C6041">
            <w:pPr>
              <w:rPr>
                <w:i/>
                <w:snapToGrid w:val="0"/>
                <w:vanish/>
              </w:rPr>
            </w:pPr>
            <w:r w:rsidRPr="001C3ED7">
              <w:rPr>
                <w:i/>
                <w:snapToGrid w:val="0"/>
                <w:vanish/>
              </w:rPr>
              <w:t>Jbaden1</w:t>
            </w:r>
          </w:p>
        </w:tc>
      </w:tr>
      <w:tr w:rsidR="00EA4337" w:rsidRPr="001C3ED7" w14:paraId="565545BB" w14:textId="77777777" w:rsidTr="00982747">
        <w:trPr>
          <w:hidden/>
        </w:trPr>
        <w:tc>
          <w:tcPr>
            <w:tcW w:w="1027" w:type="dxa"/>
          </w:tcPr>
          <w:p w14:paraId="7591FC36" w14:textId="77777777" w:rsidR="00EA4337" w:rsidRPr="001C3ED7" w:rsidRDefault="007342A6" w:rsidP="007C6041">
            <w:pPr>
              <w:jc w:val="center"/>
              <w:rPr>
                <w:i/>
                <w:snapToGrid w:val="0"/>
                <w:vanish/>
              </w:rPr>
            </w:pPr>
            <w:r>
              <w:rPr>
                <w:i/>
                <w:snapToGrid w:val="0"/>
                <w:vanish/>
              </w:rPr>
              <w:t>0</w:t>
            </w:r>
          </w:p>
        </w:tc>
        <w:tc>
          <w:tcPr>
            <w:tcW w:w="850" w:type="dxa"/>
          </w:tcPr>
          <w:p w14:paraId="7C85AD42" w14:textId="77777777" w:rsidR="00EA4337" w:rsidRPr="001C3ED7" w:rsidRDefault="007342A6" w:rsidP="007C6041">
            <w:pPr>
              <w:jc w:val="center"/>
              <w:rPr>
                <w:i/>
                <w:snapToGrid w:val="0"/>
                <w:vanish/>
              </w:rPr>
            </w:pPr>
            <w:r>
              <w:rPr>
                <w:i/>
                <w:snapToGrid w:val="0"/>
                <w:vanish/>
              </w:rPr>
              <w:t>8</w:t>
            </w:r>
          </w:p>
        </w:tc>
        <w:tc>
          <w:tcPr>
            <w:tcW w:w="993" w:type="dxa"/>
          </w:tcPr>
          <w:p w14:paraId="2F54B0BE" w14:textId="77777777" w:rsidR="00EA4337" w:rsidRPr="001C3ED7" w:rsidRDefault="00EA4337" w:rsidP="007C6041">
            <w:pPr>
              <w:jc w:val="center"/>
              <w:rPr>
                <w:i/>
                <w:snapToGrid w:val="0"/>
                <w:vanish/>
              </w:rPr>
            </w:pPr>
            <w:r w:rsidRPr="001C3ED7">
              <w:rPr>
                <w:i/>
                <w:snapToGrid w:val="0"/>
                <w:vanish/>
              </w:rPr>
              <w:t>2015-07-02</w:t>
            </w:r>
          </w:p>
        </w:tc>
        <w:tc>
          <w:tcPr>
            <w:tcW w:w="5669" w:type="dxa"/>
          </w:tcPr>
          <w:p w14:paraId="5F0D34ED"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Section “Unsettled Issues” added</w:t>
            </w:r>
          </w:p>
        </w:tc>
        <w:tc>
          <w:tcPr>
            <w:tcW w:w="1667" w:type="dxa"/>
          </w:tcPr>
          <w:p w14:paraId="18B44204" w14:textId="77777777" w:rsidR="00EA4337" w:rsidRPr="001C3ED7" w:rsidRDefault="00EA4337" w:rsidP="007C6041">
            <w:pPr>
              <w:rPr>
                <w:i/>
                <w:snapToGrid w:val="0"/>
                <w:vanish/>
              </w:rPr>
            </w:pPr>
            <w:r w:rsidRPr="001C3ED7">
              <w:rPr>
                <w:i/>
                <w:snapToGrid w:val="0"/>
                <w:vanish/>
              </w:rPr>
              <w:t>Alevin7</w:t>
            </w:r>
          </w:p>
        </w:tc>
      </w:tr>
      <w:tr w:rsidR="00EA4337" w:rsidRPr="001C3ED7" w14:paraId="2274D357" w14:textId="77777777" w:rsidTr="00982747">
        <w:trPr>
          <w:hidden/>
        </w:trPr>
        <w:tc>
          <w:tcPr>
            <w:tcW w:w="1027" w:type="dxa"/>
          </w:tcPr>
          <w:p w14:paraId="2060EC34" w14:textId="77777777" w:rsidR="00EA4337" w:rsidRPr="001C3ED7" w:rsidRDefault="007342A6" w:rsidP="007C6041">
            <w:pPr>
              <w:jc w:val="center"/>
              <w:rPr>
                <w:i/>
                <w:snapToGrid w:val="0"/>
                <w:vanish/>
              </w:rPr>
            </w:pPr>
            <w:r>
              <w:rPr>
                <w:i/>
                <w:snapToGrid w:val="0"/>
                <w:vanish/>
              </w:rPr>
              <w:t>0</w:t>
            </w:r>
          </w:p>
        </w:tc>
        <w:tc>
          <w:tcPr>
            <w:tcW w:w="850" w:type="dxa"/>
          </w:tcPr>
          <w:p w14:paraId="4152557E" w14:textId="77777777" w:rsidR="00EA4337" w:rsidRPr="001C3ED7" w:rsidRDefault="007342A6" w:rsidP="007C6041">
            <w:pPr>
              <w:jc w:val="center"/>
              <w:rPr>
                <w:i/>
                <w:snapToGrid w:val="0"/>
                <w:vanish/>
              </w:rPr>
            </w:pPr>
            <w:r>
              <w:rPr>
                <w:i/>
                <w:snapToGrid w:val="0"/>
                <w:vanish/>
              </w:rPr>
              <w:t>9</w:t>
            </w:r>
          </w:p>
        </w:tc>
        <w:tc>
          <w:tcPr>
            <w:tcW w:w="993" w:type="dxa"/>
          </w:tcPr>
          <w:p w14:paraId="0EA68B02" w14:textId="77777777" w:rsidR="00EA4337" w:rsidRPr="001C3ED7" w:rsidRDefault="00EA4337" w:rsidP="007C6041">
            <w:pPr>
              <w:jc w:val="center"/>
              <w:rPr>
                <w:i/>
                <w:snapToGrid w:val="0"/>
                <w:vanish/>
              </w:rPr>
            </w:pPr>
            <w:r w:rsidRPr="001C3ED7">
              <w:rPr>
                <w:i/>
                <w:snapToGrid w:val="0"/>
                <w:vanish/>
              </w:rPr>
              <w:t>2015-08-04</w:t>
            </w:r>
          </w:p>
        </w:tc>
        <w:tc>
          <w:tcPr>
            <w:tcW w:w="5669" w:type="dxa"/>
          </w:tcPr>
          <w:p w14:paraId="262F831A"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Section “Feature Variants” added</w:t>
            </w:r>
          </w:p>
          <w:p w14:paraId="07C538D7"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Section “Feature Boundary Diagram” renamed to “Feature Context Diagram”</w:t>
            </w:r>
          </w:p>
          <w:p w14:paraId="34225304"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Document Properties adapted to match needs of VBA macros</w:t>
            </w:r>
          </w:p>
        </w:tc>
        <w:tc>
          <w:tcPr>
            <w:tcW w:w="1667" w:type="dxa"/>
          </w:tcPr>
          <w:p w14:paraId="23D7A229" w14:textId="77777777" w:rsidR="00EA4337" w:rsidRPr="001C3ED7" w:rsidRDefault="00EA4337" w:rsidP="007C6041">
            <w:pPr>
              <w:rPr>
                <w:i/>
                <w:snapToGrid w:val="0"/>
                <w:vanish/>
              </w:rPr>
            </w:pPr>
            <w:r w:rsidRPr="001C3ED7">
              <w:rPr>
                <w:i/>
                <w:snapToGrid w:val="0"/>
                <w:vanish/>
              </w:rPr>
              <w:t>Jbaden1, Awegman1</w:t>
            </w:r>
          </w:p>
        </w:tc>
      </w:tr>
      <w:tr w:rsidR="00EA4337" w:rsidRPr="001C3ED7" w14:paraId="3612A462" w14:textId="77777777" w:rsidTr="00982747">
        <w:trPr>
          <w:hidden/>
        </w:trPr>
        <w:tc>
          <w:tcPr>
            <w:tcW w:w="1027" w:type="dxa"/>
          </w:tcPr>
          <w:p w14:paraId="76DC7F47" w14:textId="77777777" w:rsidR="00EA4337" w:rsidRPr="001C3ED7" w:rsidRDefault="007342A6" w:rsidP="007C6041">
            <w:pPr>
              <w:jc w:val="center"/>
              <w:rPr>
                <w:i/>
                <w:snapToGrid w:val="0"/>
                <w:vanish/>
              </w:rPr>
            </w:pPr>
            <w:r>
              <w:rPr>
                <w:i/>
                <w:snapToGrid w:val="0"/>
                <w:vanish/>
              </w:rPr>
              <w:t>1</w:t>
            </w:r>
          </w:p>
        </w:tc>
        <w:tc>
          <w:tcPr>
            <w:tcW w:w="850" w:type="dxa"/>
          </w:tcPr>
          <w:p w14:paraId="040BBC5C" w14:textId="77777777" w:rsidR="00EA4337" w:rsidRPr="001C3ED7" w:rsidRDefault="007342A6" w:rsidP="007C6041">
            <w:pPr>
              <w:jc w:val="center"/>
              <w:rPr>
                <w:i/>
                <w:snapToGrid w:val="0"/>
                <w:vanish/>
              </w:rPr>
            </w:pPr>
            <w:r>
              <w:rPr>
                <w:i/>
                <w:snapToGrid w:val="0"/>
                <w:vanish/>
              </w:rPr>
              <w:t>0</w:t>
            </w:r>
          </w:p>
        </w:tc>
        <w:tc>
          <w:tcPr>
            <w:tcW w:w="993" w:type="dxa"/>
          </w:tcPr>
          <w:p w14:paraId="5145C8BF" w14:textId="77777777" w:rsidR="00EA4337" w:rsidRPr="001C3ED7" w:rsidRDefault="00EA4337" w:rsidP="007C6041">
            <w:pPr>
              <w:jc w:val="center"/>
              <w:rPr>
                <w:i/>
                <w:snapToGrid w:val="0"/>
                <w:vanish/>
              </w:rPr>
            </w:pPr>
            <w:r w:rsidRPr="001C3ED7">
              <w:rPr>
                <w:i/>
                <w:snapToGrid w:val="0"/>
                <w:vanish/>
              </w:rPr>
              <w:t>2015-09-11</w:t>
            </w:r>
          </w:p>
        </w:tc>
        <w:tc>
          <w:tcPr>
            <w:tcW w:w="5669" w:type="dxa"/>
          </w:tcPr>
          <w:p w14:paraId="7D33317B"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Section “Feature Variants” reworked</w:t>
            </w:r>
          </w:p>
          <w:p w14:paraId="2FFE43AE"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Feature Goals removed. Only “Safety Goals“ chapter remains.</w:t>
            </w:r>
          </w:p>
          <w:p w14:paraId="487737C3"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Heading 2 formatting issues corrected.</w:t>
            </w:r>
          </w:p>
          <w:p w14:paraId="20A30D9B"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Requirements / Use Cases Listing removed from traceability chapter.</w:t>
            </w:r>
          </w:p>
          <w:p w14:paraId="2A4DBE04"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Format</w:t>
            </w:r>
            <w:r w:rsidR="00F00E75">
              <w:rPr>
                <w:rFonts w:cs="Arial"/>
                <w:i/>
                <w:snapToGrid w:val="0"/>
                <w:vanish/>
              </w:rPr>
              <w:t>t</w:t>
            </w:r>
            <w:r w:rsidRPr="001C3ED7">
              <w:rPr>
                <w:rFonts w:cs="Arial"/>
                <w:i/>
                <w:snapToGrid w:val="0"/>
                <w:vanish/>
              </w:rPr>
              <w:t>ing of attribute table in Notation chapter corrected</w:t>
            </w:r>
          </w:p>
          <w:p w14:paraId="037F569B"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Open Topics / Known Issues chapter moved to the end</w:t>
            </w:r>
          </w:p>
        </w:tc>
        <w:tc>
          <w:tcPr>
            <w:tcW w:w="1667" w:type="dxa"/>
          </w:tcPr>
          <w:p w14:paraId="472A1FCC" w14:textId="77777777" w:rsidR="00EA4337" w:rsidRPr="001C3ED7" w:rsidRDefault="00EA4337" w:rsidP="007C6041">
            <w:pPr>
              <w:rPr>
                <w:i/>
                <w:snapToGrid w:val="0"/>
                <w:vanish/>
              </w:rPr>
            </w:pPr>
            <w:r w:rsidRPr="001C3ED7">
              <w:rPr>
                <w:i/>
                <w:snapToGrid w:val="0"/>
                <w:vanish/>
              </w:rPr>
              <w:t>Jbaden1</w:t>
            </w:r>
          </w:p>
        </w:tc>
      </w:tr>
      <w:tr w:rsidR="00EA4337" w:rsidRPr="001C3ED7" w14:paraId="1A53462F" w14:textId="77777777" w:rsidTr="00982747">
        <w:trPr>
          <w:hidden/>
        </w:trPr>
        <w:tc>
          <w:tcPr>
            <w:tcW w:w="1027" w:type="dxa"/>
          </w:tcPr>
          <w:p w14:paraId="04392430" w14:textId="77777777" w:rsidR="00EA4337" w:rsidRPr="001C3ED7" w:rsidRDefault="007342A6" w:rsidP="007C6041">
            <w:pPr>
              <w:jc w:val="center"/>
              <w:rPr>
                <w:i/>
                <w:snapToGrid w:val="0"/>
                <w:vanish/>
              </w:rPr>
            </w:pPr>
            <w:r>
              <w:rPr>
                <w:i/>
                <w:snapToGrid w:val="0"/>
                <w:vanish/>
              </w:rPr>
              <w:t>1</w:t>
            </w:r>
          </w:p>
        </w:tc>
        <w:tc>
          <w:tcPr>
            <w:tcW w:w="850" w:type="dxa"/>
          </w:tcPr>
          <w:p w14:paraId="1F2DFE16" w14:textId="77777777" w:rsidR="00EA4337" w:rsidRPr="001C3ED7" w:rsidRDefault="007342A6" w:rsidP="007C6041">
            <w:pPr>
              <w:jc w:val="center"/>
              <w:rPr>
                <w:i/>
                <w:snapToGrid w:val="0"/>
                <w:vanish/>
              </w:rPr>
            </w:pPr>
            <w:r>
              <w:rPr>
                <w:i/>
                <w:snapToGrid w:val="0"/>
                <w:vanish/>
              </w:rPr>
              <w:t>1</w:t>
            </w:r>
          </w:p>
        </w:tc>
        <w:tc>
          <w:tcPr>
            <w:tcW w:w="993" w:type="dxa"/>
          </w:tcPr>
          <w:p w14:paraId="427951C2" w14:textId="77777777" w:rsidR="00EA4337" w:rsidRPr="001C3ED7" w:rsidRDefault="00EA4337" w:rsidP="007C6041">
            <w:pPr>
              <w:jc w:val="center"/>
              <w:rPr>
                <w:i/>
                <w:snapToGrid w:val="0"/>
                <w:vanish/>
              </w:rPr>
            </w:pPr>
            <w:r w:rsidRPr="001C3ED7">
              <w:rPr>
                <w:i/>
                <w:snapToGrid w:val="0"/>
                <w:vanish/>
              </w:rPr>
              <w:t>2015-11-16</w:t>
            </w:r>
          </w:p>
        </w:tc>
        <w:tc>
          <w:tcPr>
            <w:tcW w:w="5669" w:type="dxa"/>
          </w:tcPr>
          <w:p w14:paraId="4342490E"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Table-Styles removed (for smooth VSEM import)</w:t>
            </w:r>
          </w:p>
          <w:p w14:paraId="60F98629" w14:textId="77777777" w:rsidR="00EA4337" w:rsidRPr="001C3ED7" w:rsidRDefault="00EA4337" w:rsidP="00F50158">
            <w:pPr>
              <w:pStyle w:val="Header"/>
              <w:numPr>
                <w:ilvl w:val="0"/>
                <w:numId w:val="7"/>
              </w:numPr>
              <w:ind w:left="458"/>
              <w:rPr>
                <w:rFonts w:cs="Arial"/>
                <w:i/>
                <w:snapToGrid w:val="0"/>
                <w:vanish/>
              </w:rPr>
            </w:pPr>
            <w:r w:rsidRPr="001C3ED7">
              <w:rPr>
                <w:rFonts w:cs="Arial"/>
                <w:i/>
                <w:snapToGrid w:val="0"/>
                <w:vanish/>
              </w:rPr>
              <w:t>Some clean-up of sections “Purpose” and “Audience”</w:t>
            </w:r>
          </w:p>
        </w:tc>
        <w:tc>
          <w:tcPr>
            <w:tcW w:w="1667" w:type="dxa"/>
          </w:tcPr>
          <w:p w14:paraId="5F9CB832" w14:textId="77777777" w:rsidR="00EA4337" w:rsidRPr="001C3ED7" w:rsidRDefault="00EA4337" w:rsidP="007C6041">
            <w:pPr>
              <w:rPr>
                <w:i/>
                <w:snapToGrid w:val="0"/>
                <w:vanish/>
              </w:rPr>
            </w:pPr>
            <w:r w:rsidRPr="001C3ED7">
              <w:rPr>
                <w:i/>
                <w:snapToGrid w:val="0"/>
                <w:vanish/>
              </w:rPr>
              <w:t>Awegman1, jbaden1</w:t>
            </w:r>
          </w:p>
        </w:tc>
      </w:tr>
      <w:tr w:rsidR="00EA4337" w:rsidRPr="001C3ED7" w14:paraId="27A26115" w14:textId="77777777" w:rsidTr="00982747">
        <w:trPr>
          <w:hidden/>
        </w:trPr>
        <w:tc>
          <w:tcPr>
            <w:tcW w:w="1027" w:type="dxa"/>
          </w:tcPr>
          <w:p w14:paraId="07B841C2" w14:textId="77777777" w:rsidR="00EA4337" w:rsidRPr="001C3ED7" w:rsidRDefault="007342A6" w:rsidP="007C6041">
            <w:pPr>
              <w:jc w:val="center"/>
              <w:rPr>
                <w:i/>
                <w:snapToGrid w:val="0"/>
                <w:vanish/>
              </w:rPr>
            </w:pPr>
            <w:r>
              <w:rPr>
                <w:i/>
                <w:snapToGrid w:val="0"/>
                <w:vanish/>
              </w:rPr>
              <w:t>1</w:t>
            </w:r>
          </w:p>
        </w:tc>
        <w:tc>
          <w:tcPr>
            <w:tcW w:w="850" w:type="dxa"/>
          </w:tcPr>
          <w:p w14:paraId="42BF6A4C" w14:textId="77777777" w:rsidR="00EA4337" w:rsidRPr="001C3ED7" w:rsidRDefault="007342A6" w:rsidP="007C6041">
            <w:pPr>
              <w:jc w:val="center"/>
              <w:rPr>
                <w:i/>
                <w:snapToGrid w:val="0"/>
                <w:vanish/>
              </w:rPr>
            </w:pPr>
            <w:r>
              <w:rPr>
                <w:i/>
                <w:snapToGrid w:val="0"/>
                <w:vanish/>
              </w:rPr>
              <w:t>2</w:t>
            </w:r>
          </w:p>
        </w:tc>
        <w:tc>
          <w:tcPr>
            <w:tcW w:w="993" w:type="dxa"/>
          </w:tcPr>
          <w:p w14:paraId="445DAFA3" w14:textId="77777777" w:rsidR="00EA4337" w:rsidRPr="001C3ED7" w:rsidRDefault="00EA4337"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669" w:type="dxa"/>
          </w:tcPr>
          <w:p w14:paraId="5927EBBC" w14:textId="77777777" w:rsidR="00EA4337" w:rsidRDefault="00EA4337" w:rsidP="00F50158">
            <w:pPr>
              <w:pStyle w:val="Header"/>
              <w:numPr>
                <w:ilvl w:val="0"/>
                <w:numId w:val="7"/>
              </w:numPr>
              <w:ind w:left="458"/>
              <w:rPr>
                <w:rFonts w:cs="Arial"/>
                <w:i/>
                <w:snapToGrid w:val="0"/>
                <w:vanish/>
              </w:rPr>
            </w:pPr>
            <w:r>
              <w:rPr>
                <w:rFonts w:cs="Arial"/>
                <w:i/>
                <w:snapToGrid w:val="0"/>
                <w:vanish/>
              </w:rPr>
              <w:t>Minor corrections based on lessons learned from CC and PCL pilot (e.g. section market/regions) and discussion with Functional Safety Team (purpose of feature)</w:t>
            </w:r>
          </w:p>
          <w:p w14:paraId="6B8B7E3C" w14:textId="77777777" w:rsidR="00EA4337" w:rsidRDefault="00EA4337" w:rsidP="00F50158">
            <w:pPr>
              <w:pStyle w:val="Header"/>
              <w:numPr>
                <w:ilvl w:val="0"/>
                <w:numId w:val="7"/>
              </w:numPr>
              <w:ind w:left="458"/>
              <w:rPr>
                <w:rFonts w:cs="Arial"/>
                <w:i/>
                <w:snapToGrid w:val="0"/>
                <w:vanish/>
              </w:rPr>
            </w:pPr>
            <w:r>
              <w:rPr>
                <w:rFonts w:cs="Arial"/>
                <w:i/>
                <w:snapToGrid w:val="0"/>
                <w:vanish/>
              </w:rPr>
              <w:t>Footer corrected</w:t>
            </w:r>
          </w:p>
          <w:p w14:paraId="6176B610" w14:textId="77777777" w:rsidR="00A31DA0" w:rsidRPr="001C3ED7" w:rsidRDefault="00A31DA0" w:rsidP="00F50158">
            <w:pPr>
              <w:pStyle w:val="Header"/>
              <w:numPr>
                <w:ilvl w:val="0"/>
                <w:numId w:val="7"/>
              </w:numPr>
              <w:ind w:left="458"/>
              <w:rPr>
                <w:rFonts w:cs="Arial"/>
                <w:i/>
                <w:snapToGrid w:val="0"/>
                <w:vanish/>
              </w:rPr>
            </w:pPr>
            <w:r>
              <w:rPr>
                <w:rFonts w:cs="Arial"/>
                <w:i/>
                <w:snapToGrid w:val="0"/>
                <w:vanish/>
              </w:rPr>
              <w:t>Boundary diagram interface chapter renamed to influences.</w:t>
            </w:r>
          </w:p>
        </w:tc>
        <w:tc>
          <w:tcPr>
            <w:tcW w:w="1667" w:type="dxa"/>
          </w:tcPr>
          <w:p w14:paraId="22335DCE" w14:textId="77777777" w:rsidR="00EA4337" w:rsidRPr="001C3ED7" w:rsidRDefault="00EA4337" w:rsidP="007C6041">
            <w:pPr>
              <w:rPr>
                <w:i/>
                <w:snapToGrid w:val="0"/>
                <w:vanish/>
              </w:rPr>
            </w:pPr>
            <w:r>
              <w:rPr>
                <w:i/>
                <w:snapToGrid w:val="0"/>
                <w:vanish/>
              </w:rPr>
              <w:t>Jbaden1</w:t>
            </w:r>
          </w:p>
        </w:tc>
      </w:tr>
      <w:tr w:rsidR="00AF6972" w:rsidRPr="001C3ED7" w14:paraId="2AACBEF4" w14:textId="77777777" w:rsidTr="00982747">
        <w:trPr>
          <w:hidden/>
        </w:trPr>
        <w:tc>
          <w:tcPr>
            <w:tcW w:w="1027" w:type="dxa"/>
          </w:tcPr>
          <w:p w14:paraId="1B7333C7" w14:textId="77777777" w:rsidR="00AF6972" w:rsidRDefault="007342A6" w:rsidP="007C6041">
            <w:pPr>
              <w:jc w:val="center"/>
              <w:rPr>
                <w:i/>
                <w:snapToGrid w:val="0"/>
                <w:vanish/>
              </w:rPr>
            </w:pPr>
            <w:r>
              <w:rPr>
                <w:i/>
                <w:snapToGrid w:val="0"/>
                <w:vanish/>
              </w:rPr>
              <w:t>1</w:t>
            </w:r>
          </w:p>
        </w:tc>
        <w:tc>
          <w:tcPr>
            <w:tcW w:w="850" w:type="dxa"/>
          </w:tcPr>
          <w:p w14:paraId="2D962845" w14:textId="77777777" w:rsidR="00AF6972" w:rsidRDefault="007342A6" w:rsidP="007C6041">
            <w:pPr>
              <w:jc w:val="center"/>
              <w:rPr>
                <w:i/>
                <w:snapToGrid w:val="0"/>
                <w:vanish/>
              </w:rPr>
            </w:pPr>
            <w:r>
              <w:rPr>
                <w:i/>
                <w:snapToGrid w:val="0"/>
                <w:vanish/>
              </w:rPr>
              <w:t>3</w:t>
            </w:r>
          </w:p>
        </w:tc>
        <w:tc>
          <w:tcPr>
            <w:tcW w:w="993" w:type="dxa"/>
          </w:tcPr>
          <w:p w14:paraId="7493A3C6" w14:textId="77777777" w:rsidR="00AF6972" w:rsidRPr="001C3ED7" w:rsidRDefault="00AF6972"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669" w:type="dxa"/>
          </w:tcPr>
          <w:p w14:paraId="5EFED26C" w14:textId="77777777" w:rsidR="00AF6972" w:rsidRDefault="00AF6972" w:rsidP="00F50158">
            <w:pPr>
              <w:pStyle w:val="Header"/>
              <w:numPr>
                <w:ilvl w:val="0"/>
                <w:numId w:val="7"/>
              </w:numPr>
              <w:ind w:left="458"/>
              <w:rPr>
                <w:rFonts w:cs="Arial"/>
                <w:i/>
                <w:snapToGrid w:val="0"/>
                <w:vanish/>
              </w:rPr>
            </w:pPr>
            <w:r>
              <w:rPr>
                <w:rFonts w:cs="Arial"/>
                <w:i/>
                <w:snapToGrid w:val="0"/>
                <w:vanish/>
              </w:rPr>
              <w:t>Minor corrections after review with Whitney Keith from Functional Safety team</w:t>
            </w:r>
          </w:p>
        </w:tc>
        <w:tc>
          <w:tcPr>
            <w:tcW w:w="1667" w:type="dxa"/>
          </w:tcPr>
          <w:p w14:paraId="70DB5DDC" w14:textId="77777777" w:rsidR="00AF6972" w:rsidRDefault="00AF6972" w:rsidP="007C6041">
            <w:pPr>
              <w:rPr>
                <w:i/>
                <w:snapToGrid w:val="0"/>
                <w:vanish/>
              </w:rPr>
            </w:pPr>
            <w:r>
              <w:rPr>
                <w:i/>
                <w:snapToGrid w:val="0"/>
                <w:vanish/>
              </w:rPr>
              <w:t>Jbaden1</w:t>
            </w:r>
          </w:p>
        </w:tc>
      </w:tr>
      <w:tr w:rsidR="00CA2B20" w:rsidRPr="001C3ED7" w14:paraId="28AEA5C8" w14:textId="77777777" w:rsidTr="00982747">
        <w:trPr>
          <w:hidden/>
        </w:trPr>
        <w:tc>
          <w:tcPr>
            <w:tcW w:w="1027" w:type="dxa"/>
          </w:tcPr>
          <w:p w14:paraId="40265E33" w14:textId="77777777" w:rsidR="00CA2B20" w:rsidRDefault="007342A6" w:rsidP="007C6041">
            <w:pPr>
              <w:jc w:val="center"/>
              <w:rPr>
                <w:i/>
                <w:snapToGrid w:val="0"/>
                <w:vanish/>
              </w:rPr>
            </w:pPr>
            <w:r>
              <w:rPr>
                <w:i/>
                <w:snapToGrid w:val="0"/>
                <w:vanish/>
              </w:rPr>
              <w:t>1</w:t>
            </w:r>
          </w:p>
        </w:tc>
        <w:tc>
          <w:tcPr>
            <w:tcW w:w="850" w:type="dxa"/>
          </w:tcPr>
          <w:p w14:paraId="1AF88FEA" w14:textId="77777777" w:rsidR="00CA2B20" w:rsidRDefault="007342A6" w:rsidP="007C6041">
            <w:pPr>
              <w:jc w:val="center"/>
              <w:rPr>
                <w:i/>
                <w:snapToGrid w:val="0"/>
                <w:vanish/>
              </w:rPr>
            </w:pPr>
            <w:r>
              <w:rPr>
                <w:i/>
                <w:snapToGrid w:val="0"/>
                <w:vanish/>
              </w:rPr>
              <w:t>4</w:t>
            </w:r>
          </w:p>
        </w:tc>
        <w:tc>
          <w:tcPr>
            <w:tcW w:w="993" w:type="dxa"/>
          </w:tcPr>
          <w:p w14:paraId="4CB5BF20" w14:textId="77777777" w:rsidR="00CA2B20" w:rsidRPr="001C3ED7" w:rsidRDefault="00CA2B20"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669" w:type="dxa"/>
          </w:tcPr>
          <w:p w14:paraId="73721486" w14:textId="77777777" w:rsidR="00CA2B20" w:rsidRDefault="00CA2B20" w:rsidP="00F50158">
            <w:pPr>
              <w:pStyle w:val="Header"/>
              <w:numPr>
                <w:ilvl w:val="0"/>
                <w:numId w:val="7"/>
              </w:numPr>
              <w:ind w:left="458"/>
              <w:rPr>
                <w:rFonts w:cs="Arial"/>
                <w:i/>
                <w:snapToGrid w:val="0"/>
                <w:vanish/>
              </w:rPr>
            </w:pPr>
            <w:r>
              <w:rPr>
                <w:rFonts w:cs="Arial"/>
                <w:i/>
                <w:snapToGrid w:val="0"/>
                <w:vanish/>
              </w:rPr>
              <w:t>Some cleanup of meta-data in Word Properties</w:t>
            </w:r>
          </w:p>
        </w:tc>
        <w:tc>
          <w:tcPr>
            <w:tcW w:w="1667" w:type="dxa"/>
          </w:tcPr>
          <w:p w14:paraId="7A8A5A14" w14:textId="77777777" w:rsidR="00CA2B20" w:rsidRDefault="00CA2B20" w:rsidP="007C6041">
            <w:pPr>
              <w:rPr>
                <w:i/>
                <w:snapToGrid w:val="0"/>
                <w:vanish/>
              </w:rPr>
            </w:pPr>
            <w:r>
              <w:rPr>
                <w:i/>
                <w:snapToGrid w:val="0"/>
                <w:vanish/>
              </w:rPr>
              <w:t>Jbaden1</w:t>
            </w:r>
          </w:p>
        </w:tc>
      </w:tr>
      <w:tr w:rsidR="008B133D" w:rsidRPr="001C3ED7" w14:paraId="4A902466" w14:textId="77777777" w:rsidTr="00982747">
        <w:trPr>
          <w:hidden/>
        </w:trPr>
        <w:tc>
          <w:tcPr>
            <w:tcW w:w="1027" w:type="dxa"/>
          </w:tcPr>
          <w:p w14:paraId="4F1AAE84" w14:textId="77777777" w:rsidR="008B133D" w:rsidRDefault="008B133D" w:rsidP="007C6041">
            <w:pPr>
              <w:jc w:val="center"/>
              <w:rPr>
                <w:i/>
                <w:snapToGrid w:val="0"/>
                <w:vanish/>
              </w:rPr>
            </w:pPr>
            <w:r>
              <w:rPr>
                <w:i/>
                <w:snapToGrid w:val="0"/>
                <w:vanish/>
              </w:rPr>
              <w:t>1</w:t>
            </w:r>
          </w:p>
        </w:tc>
        <w:tc>
          <w:tcPr>
            <w:tcW w:w="850" w:type="dxa"/>
          </w:tcPr>
          <w:p w14:paraId="4DA5D505" w14:textId="77777777" w:rsidR="008B133D" w:rsidRDefault="008B133D" w:rsidP="007C6041">
            <w:pPr>
              <w:jc w:val="center"/>
              <w:rPr>
                <w:i/>
                <w:snapToGrid w:val="0"/>
                <w:vanish/>
              </w:rPr>
            </w:pPr>
            <w:r>
              <w:rPr>
                <w:i/>
                <w:snapToGrid w:val="0"/>
                <w:vanish/>
              </w:rPr>
              <w:t>5</w:t>
            </w:r>
          </w:p>
        </w:tc>
        <w:tc>
          <w:tcPr>
            <w:tcW w:w="993" w:type="dxa"/>
          </w:tcPr>
          <w:p w14:paraId="6DE9FD33" w14:textId="77777777" w:rsidR="008B133D" w:rsidRPr="001C3ED7" w:rsidRDefault="008B133D"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669" w:type="dxa"/>
          </w:tcPr>
          <w:p w14:paraId="44A38C4E" w14:textId="77777777" w:rsidR="008B133D" w:rsidRDefault="008B133D" w:rsidP="00F50158">
            <w:pPr>
              <w:pStyle w:val="Header"/>
              <w:numPr>
                <w:ilvl w:val="0"/>
                <w:numId w:val="7"/>
              </w:numPr>
              <w:ind w:left="458"/>
              <w:rPr>
                <w:rFonts w:cs="Arial"/>
                <w:i/>
                <w:snapToGrid w:val="0"/>
                <w:vanish/>
              </w:rPr>
            </w:pPr>
            <w:r>
              <w:rPr>
                <w:rFonts w:cs="Arial"/>
                <w:i/>
                <w:snapToGrid w:val="0"/>
                <w:vanish/>
              </w:rPr>
              <w:t>Footer format</w:t>
            </w:r>
            <w:r w:rsidR="00F00E75">
              <w:rPr>
                <w:rFonts w:cs="Arial"/>
                <w:i/>
                <w:snapToGrid w:val="0"/>
                <w:vanish/>
              </w:rPr>
              <w:t>t</w:t>
            </w:r>
            <w:r>
              <w:rPr>
                <w:rFonts w:cs="Arial"/>
                <w:i/>
                <w:snapToGrid w:val="0"/>
                <w:vanish/>
              </w:rPr>
              <w:t>ing corrected</w:t>
            </w:r>
            <w:r w:rsidR="001F4996">
              <w:rPr>
                <w:rFonts w:cs="Arial"/>
                <w:i/>
                <w:snapToGrid w:val="0"/>
                <w:vanish/>
              </w:rPr>
              <w:t xml:space="preserve"> (Issue 19)</w:t>
            </w:r>
          </w:p>
          <w:p w14:paraId="514A7310" w14:textId="77777777" w:rsidR="008B133D" w:rsidRDefault="008B133D" w:rsidP="00F50158">
            <w:pPr>
              <w:pStyle w:val="Header"/>
              <w:numPr>
                <w:ilvl w:val="0"/>
                <w:numId w:val="7"/>
              </w:numPr>
              <w:ind w:left="458"/>
              <w:rPr>
                <w:rFonts w:cs="Arial"/>
                <w:i/>
                <w:snapToGrid w:val="0"/>
                <w:vanish/>
              </w:rPr>
            </w:pPr>
            <w:r>
              <w:rPr>
                <w:rFonts w:cs="Arial"/>
                <w:i/>
                <w:snapToGrid w:val="0"/>
                <w:vanish/>
              </w:rPr>
              <w:t>Results from review with Functional Safety Team incorporated</w:t>
            </w:r>
            <w:r w:rsidR="002A4E39">
              <w:rPr>
                <w:rFonts w:cs="Arial"/>
                <w:i/>
                <w:snapToGrid w:val="0"/>
                <w:vanish/>
              </w:rPr>
              <w:t xml:space="preserve"> (Issue 20)</w:t>
            </w:r>
            <w:r>
              <w:rPr>
                <w:rFonts w:cs="Arial"/>
                <w:i/>
                <w:snapToGrid w:val="0"/>
                <w:vanish/>
              </w:rPr>
              <w:t>.</w:t>
            </w:r>
          </w:p>
        </w:tc>
        <w:tc>
          <w:tcPr>
            <w:tcW w:w="1667" w:type="dxa"/>
          </w:tcPr>
          <w:p w14:paraId="302D07C7" w14:textId="77777777" w:rsidR="008B133D" w:rsidRDefault="008B133D" w:rsidP="007C6041">
            <w:pPr>
              <w:rPr>
                <w:i/>
                <w:snapToGrid w:val="0"/>
                <w:vanish/>
              </w:rPr>
            </w:pPr>
            <w:r>
              <w:rPr>
                <w:i/>
                <w:snapToGrid w:val="0"/>
                <w:vanish/>
              </w:rPr>
              <w:t>jbaden1</w:t>
            </w:r>
          </w:p>
        </w:tc>
      </w:tr>
      <w:tr w:rsidR="006110B1" w:rsidRPr="001C3ED7" w14:paraId="07A737BD" w14:textId="77777777" w:rsidTr="00982747">
        <w:trPr>
          <w:hidden/>
        </w:trPr>
        <w:tc>
          <w:tcPr>
            <w:tcW w:w="1027" w:type="dxa"/>
          </w:tcPr>
          <w:p w14:paraId="16D1455C" w14:textId="77777777" w:rsidR="006110B1" w:rsidRDefault="006110B1" w:rsidP="007C6041">
            <w:pPr>
              <w:jc w:val="center"/>
              <w:rPr>
                <w:i/>
                <w:snapToGrid w:val="0"/>
                <w:vanish/>
              </w:rPr>
            </w:pPr>
            <w:r>
              <w:rPr>
                <w:i/>
                <w:snapToGrid w:val="0"/>
                <w:vanish/>
              </w:rPr>
              <w:t>1</w:t>
            </w:r>
          </w:p>
        </w:tc>
        <w:tc>
          <w:tcPr>
            <w:tcW w:w="850" w:type="dxa"/>
          </w:tcPr>
          <w:p w14:paraId="755E87E7" w14:textId="77777777" w:rsidR="006110B1" w:rsidRDefault="006110B1" w:rsidP="007C6041">
            <w:pPr>
              <w:jc w:val="center"/>
              <w:rPr>
                <w:i/>
                <w:snapToGrid w:val="0"/>
                <w:vanish/>
              </w:rPr>
            </w:pPr>
            <w:r>
              <w:rPr>
                <w:i/>
                <w:snapToGrid w:val="0"/>
                <w:vanish/>
              </w:rPr>
              <w:t>6</w:t>
            </w:r>
          </w:p>
        </w:tc>
        <w:tc>
          <w:tcPr>
            <w:tcW w:w="993" w:type="dxa"/>
          </w:tcPr>
          <w:p w14:paraId="46908C93" w14:textId="77777777" w:rsidR="006110B1" w:rsidRPr="001C3ED7" w:rsidRDefault="006110B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669" w:type="dxa"/>
          </w:tcPr>
          <w:p w14:paraId="326DAD5C" w14:textId="77777777" w:rsidR="006110B1" w:rsidRDefault="006110B1" w:rsidP="00F50158">
            <w:pPr>
              <w:pStyle w:val="Header"/>
              <w:numPr>
                <w:ilvl w:val="0"/>
                <w:numId w:val="7"/>
              </w:numPr>
              <w:ind w:left="458"/>
              <w:rPr>
                <w:rFonts w:cs="Arial"/>
                <w:i/>
                <w:snapToGrid w:val="0"/>
                <w:vanish/>
              </w:rPr>
            </w:pPr>
            <w:r>
              <w:rPr>
                <w:rFonts w:cs="Arial"/>
                <w:i/>
                <w:snapToGrid w:val="0"/>
                <w:vanish/>
              </w:rPr>
              <w:t>Scenario Template added</w:t>
            </w:r>
          </w:p>
        </w:tc>
        <w:tc>
          <w:tcPr>
            <w:tcW w:w="1667" w:type="dxa"/>
          </w:tcPr>
          <w:p w14:paraId="34A0609D" w14:textId="77777777" w:rsidR="006110B1" w:rsidRDefault="002872F4" w:rsidP="007C6041">
            <w:pPr>
              <w:rPr>
                <w:i/>
                <w:snapToGrid w:val="0"/>
                <w:vanish/>
              </w:rPr>
            </w:pPr>
            <w:r>
              <w:rPr>
                <w:i/>
                <w:snapToGrid w:val="0"/>
                <w:vanish/>
              </w:rPr>
              <w:t>Jbaden1</w:t>
            </w:r>
          </w:p>
        </w:tc>
      </w:tr>
      <w:tr w:rsidR="00BF0421" w:rsidRPr="001C3ED7" w14:paraId="5C5ACB47" w14:textId="77777777" w:rsidTr="00982747">
        <w:trPr>
          <w:hidden/>
        </w:trPr>
        <w:tc>
          <w:tcPr>
            <w:tcW w:w="1027" w:type="dxa"/>
          </w:tcPr>
          <w:p w14:paraId="3511F2D3" w14:textId="77777777" w:rsidR="00BF0421" w:rsidRDefault="00BF0421" w:rsidP="007C6041">
            <w:pPr>
              <w:jc w:val="center"/>
              <w:rPr>
                <w:i/>
                <w:snapToGrid w:val="0"/>
                <w:vanish/>
              </w:rPr>
            </w:pPr>
            <w:r>
              <w:rPr>
                <w:i/>
                <w:snapToGrid w:val="0"/>
                <w:vanish/>
              </w:rPr>
              <w:t>1</w:t>
            </w:r>
          </w:p>
        </w:tc>
        <w:tc>
          <w:tcPr>
            <w:tcW w:w="850" w:type="dxa"/>
          </w:tcPr>
          <w:p w14:paraId="0C9D6617" w14:textId="77777777" w:rsidR="00BF0421" w:rsidRDefault="00BF0421" w:rsidP="007C6041">
            <w:pPr>
              <w:jc w:val="center"/>
              <w:rPr>
                <w:i/>
                <w:snapToGrid w:val="0"/>
                <w:vanish/>
              </w:rPr>
            </w:pPr>
            <w:r>
              <w:rPr>
                <w:i/>
                <w:snapToGrid w:val="0"/>
                <w:vanish/>
              </w:rPr>
              <w:t>7</w:t>
            </w:r>
          </w:p>
        </w:tc>
        <w:tc>
          <w:tcPr>
            <w:tcW w:w="993" w:type="dxa"/>
          </w:tcPr>
          <w:p w14:paraId="0D62473E" w14:textId="77777777" w:rsidR="00BF0421" w:rsidRPr="001C3ED7" w:rsidRDefault="00BF042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669" w:type="dxa"/>
          </w:tcPr>
          <w:p w14:paraId="0E53C28F" w14:textId="77777777" w:rsidR="00BF0421" w:rsidRDefault="00BF0421" w:rsidP="00F50158">
            <w:pPr>
              <w:pStyle w:val="Header"/>
              <w:numPr>
                <w:ilvl w:val="0"/>
                <w:numId w:val="7"/>
              </w:numPr>
              <w:ind w:left="458"/>
              <w:rPr>
                <w:rFonts w:cs="Arial"/>
                <w:i/>
                <w:snapToGrid w:val="0"/>
                <w:vanish/>
              </w:rPr>
            </w:pPr>
            <w:r>
              <w:rPr>
                <w:rFonts w:cs="Arial"/>
                <w:i/>
                <w:snapToGrid w:val="0"/>
                <w:vanish/>
              </w:rPr>
              <w:t>Chapter “Operation Modes and States” moved before “Use Case” section.</w:t>
            </w:r>
          </w:p>
        </w:tc>
        <w:tc>
          <w:tcPr>
            <w:tcW w:w="1667" w:type="dxa"/>
          </w:tcPr>
          <w:p w14:paraId="3E5BA1CB" w14:textId="77777777" w:rsidR="00BF0421" w:rsidRDefault="00BF0421" w:rsidP="007C6041">
            <w:pPr>
              <w:rPr>
                <w:i/>
                <w:snapToGrid w:val="0"/>
                <w:vanish/>
              </w:rPr>
            </w:pPr>
            <w:r>
              <w:rPr>
                <w:i/>
                <w:snapToGrid w:val="0"/>
                <w:vanish/>
              </w:rPr>
              <w:t>Jbaden1</w:t>
            </w:r>
          </w:p>
        </w:tc>
      </w:tr>
      <w:tr w:rsidR="00513376" w:rsidRPr="001C3ED7" w14:paraId="5421DAAE" w14:textId="77777777" w:rsidTr="00982747">
        <w:trPr>
          <w:hidden/>
        </w:trPr>
        <w:tc>
          <w:tcPr>
            <w:tcW w:w="1027" w:type="dxa"/>
          </w:tcPr>
          <w:p w14:paraId="2235372A" w14:textId="77777777" w:rsidR="00513376" w:rsidRDefault="00513376" w:rsidP="007C6041">
            <w:pPr>
              <w:jc w:val="center"/>
              <w:rPr>
                <w:i/>
                <w:snapToGrid w:val="0"/>
                <w:vanish/>
              </w:rPr>
            </w:pPr>
            <w:r>
              <w:rPr>
                <w:i/>
                <w:snapToGrid w:val="0"/>
                <w:vanish/>
              </w:rPr>
              <w:t>1</w:t>
            </w:r>
          </w:p>
        </w:tc>
        <w:tc>
          <w:tcPr>
            <w:tcW w:w="850" w:type="dxa"/>
          </w:tcPr>
          <w:p w14:paraId="6E920DF6" w14:textId="77777777" w:rsidR="00513376" w:rsidRDefault="00513376" w:rsidP="007C6041">
            <w:pPr>
              <w:jc w:val="center"/>
              <w:rPr>
                <w:i/>
                <w:snapToGrid w:val="0"/>
                <w:vanish/>
              </w:rPr>
            </w:pPr>
            <w:r>
              <w:rPr>
                <w:i/>
                <w:snapToGrid w:val="0"/>
                <w:vanish/>
              </w:rPr>
              <w:t>8</w:t>
            </w:r>
          </w:p>
        </w:tc>
        <w:tc>
          <w:tcPr>
            <w:tcW w:w="993" w:type="dxa"/>
          </w:tcPr>
          <w:p w14:paraId="742E900C" w14:textId="77777777" w:rsidR="00513376" w:rsidRPr="001C3ED7" w:rsidRDefault="00513376"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669" w:type="dxa"/>
          </w:tcPr>
          <w:p w14:paraId="39591BF7" w14:textId="77777777" w:rsidR="00513376" w:rsidRDefault="00513376" w:rsidP="00F50158">
            <w:pPr>
              <w:pStyle w:val="Header"/>
              <w:numPr>
                <w:ilvl w:val="0"/>
                <w:numId w:val="7"/>
              </w:numPr>
              <w:ind w:left="458"/>
              <w:rPr>
                <w:rFonts w:cs="Arial"/>
                <w:i/>
                <w:snapToGrid w:val="0"/>
                <w:vanish/>
              </w:rPr>
            </w:pPr>
            <w:r>
              <w:rPr>
                <w:rFonts w:cs="Arial"/>
                <w:i/>
                <w:snapToGrid w:val="0"/>
                <w:vanish/>
              </w:rPr>
              <w:t>Broken Wiki links repaired.</w:t>
            </w:r>
          </w:p>
        </w:tc>
        <w:tc>
          <w:tcPr>
            <w:tcW w:w="1667" w:type="dxa"/>
          </w:tcPr>
          <w:p w14:paraId="2A929318" w14:textId="77777777" w:rsidR="00513376" w:rsidRDefault="00513376" w:rsidP="007C6041">
            <w:pPr>
              <w:rPr>
                <w:i/>
                <w:snapToGrid w:val="0"/>
                <w:vanish/>
              </w:rPr>
            </w:pPr>
            <w:r>
              <w:rPr>
                <w:i/>
                <w:snapToGrid w:val="0"/>
                <w:vanish/>
              </w:rPr>
              <w:t>Jbaden1</w:t>
            </w:r>
          </w:p>
        </w:tc>
      </w:tr>
      <w:tr w:rsidR="00B4194E" w:rsidRPr="007D0A79" w14:paraId="4A91992F" w14:textId="77777777" w:rsidTr="00982747">
        <w:trPr>
          <w:hidden/>
        </w:trPr>
        <w:tc>
          <w:tcPr>
            <w:tcW w:w="1027" w:type="dxa"/>
          </w:tcPr>
          <w:p w14:paraId="31CF32AF" w14:textId="77777777" w:rsidR="00B4194E" w:rsidRPr="007D0A79" w:rsidRDefault="00B4194E" w:rsidP="007C6041">
            <w:pPr>
              <w:jc w:val="center"/>
              <w:rPr>
                <w:i/>
                <w:snapToGrid w:val="0"/>
                <w:vanish/>
              </w:rPr>
            </w:pPr>
            <w:r w:rsidRPr="007D0A79">
              <w:rPr>
                <w:i/>
                <w:snapToGrid w:val="0"/>
                <w:vanish/>
              </w:rPr>
              <w:t>2</w:t>
            </w:r>
          </w:p>
        </w:tc>
        <w:tc>
          <w:tcPr>
            <w:tcW w:w="850" w:type="dxa"/>
          </w:tcPr>
          <w:p w14:paraId="74D82582" w14:textId="77777777" w:rsidR="00B4194E" w:rsidRPr="007D0A79" w:rsidRDefault="00B4194E" w:rsidP="007C6041">
            <w:pPr>
              <w:jc w:val="center"/>
              <w:rPr>
                <w:i/>
                <w:snapToGrid w:val="0"/>
                <w:vanish/>
              </w:rPr>
            </w:pPr>
            <w:r w:rsidRPr="007D0A79">
              <w:rPr>
                <w:i/>
                <w:snapToGrid w:val="0"/>
                <w:vanish/>
              </w:rPr>
              <w:t>0</w:t>
            </w:r>
          </w:p>
        </w:tc>
        <w:tc>
          <w:tcPr>
            <w:tcW w:w="993" w:type="dxa"/>
          </w:tcPr>
          <w:p w14:paraId="2323E670" w14:textId="77777777" w:rsidR="00B4194E" w:rsidRPr="007D0A79" w:rsidRDefault="00B4194E" w:rsidP="00B4194E">
            <w:pPr>
              <w:jc w:val="center"/>
              <w:rPr>
                <w:i/>
                <w:snapToGrid w:val="0"/>
                <w:vanish/>
              </w:rPr>
            </w:pPr>
            <w:r w:rsidRPr="007D0A79">
              <w:rPr>
                <w:i/>
                <w:snapToGrid w:val="0"/>
                <w:vanish/>
              </w:rPr>
              <w:t>2016-05-19</w:t>
            </w:r>
          </w:p>
        </w:tc>
        <w:tc>
          <w:tcPr>
            <w:tcW w:w="5669" w:type="dxa"/>
          </w:tcPr>
          <w:p w14:paraId="334C140E" w14:textId="77777777" w:rsidR="00B4194E" w:rsidRPr="007D0A79" w:rsidRDefault="00B4194E" w:rsidP="00F50158">
            <w:pPr>
              <w:pStyle w:val="Header"/>
              <w:numPr>
                <w:ilvl w:val="0"/>
                <w:numId w:val="7"/>
              </w:numPr>
              <w:ind w:left="458"/>
              <w:rPr>
                <w:rFonts w:cs="Arial"/>
                <w:i/>
                <w:snapToGrid w:val="0"/>
                <w:vanish/>
              </w:rPr>
            </w:pPr>
            <w:r w:rsidRPr="007D0A79">
              <w:rPr>
                <w:rFonts w:cs="Arial"/>
                <w:i/>
                <w:snapToGrid w:val="0"/>
                <w:vanish/>
              </w:rPr>
              <w:t>Adapted to Specification_Macros.dotm V2.0</w:t>
            </w:r>
          </w:p>
          <w:p w14:paraId="08AA2DDD" w14:textId="77777777" w:rsidR="00B4194E" w:rsidRPr="007D0A79" w:rsidRDefault="00B4194E" w:rsidP="00F50158">
            <w:pPr>
              <w:pStyle w:val="Header"/>
              <w:numPr>
                <w:ilvl w:val="0"/>
                <w:numId w:val="7"/>
              </w:numPr>
              <w:ind w:left="458"/>
              <w:rPr>
                <w:rFonts w:cs="Arial"/>
                <w:i/>
                <w:snapToGrid w:val="0"/>
                <w:vanish/>
              </w:rPr>
            </w:pPr>
            <w:r w:rsidRPr="007D0A79">
              <w:rPr>
                <w:rFonts w:cs="Arial"/>
                <w:i/>
                <w:snapToGrid w:val="0"/>
                <w:vanish/>
              </w:rPr>
              <w:t>Requirements Templates chapter (ch. 1.7.1) no longer has an attribute table, but refers directly to the Wiki..</w:t>
            </w:r>
          </w:p>
        </w:tc>
        <w:tc>
          <w:tcPr>
            <w:tcW w:w="1667" w:type="dxa"/>
          </w:tcPr>
          <w:p w14:paraId="03AE236C" w14:textId="77777777" w:rsidR="00B4194E" w:rsidRPr="007D0A79" w:rsidRDefault="00B4194E" w:rsidP="007C6041">
            <w:pPr>
              <w:rPr>
                <w:i/>
                <w:snapToGrid w:val="0"/>
                <w:vanish/>
              </w:rPr>
            </w:pPr>
            <w:r w:rsidRPr="007D0A79">
              <w:rPr>
                <w:i/>
                <w:snapToGrid w:val="0"/>
                <w:vanish/>
              </w:rPr>
              <w:t>Jbaden1</w:t>
            </w:r>
          </w:p>
        </w:tc>
      </w:tr>
      <w:tr w:rsidR="00900C31" w:rsidRPr="007D0A79" w14:paraId="46EBA9F0" w14:textId="77777777" w:rsidTr="00982747">
        <w:trPr>
          <w:hidden/>
        </w:trPr>
        <w:tc>
          <w:tcPr>
            <w:tcW w:w="1027" w:type="dxa"/>
          </w:tcPr>
          <w:p w14:paraId="4EAE8DB2" w14:textId="77777777" w:rsidR="00900C31" w:rsidRPr="007D0A79" w:rsidRDefault="00900C31" w:rsidP="007C6041">
            <w:pPr>
              <w:jc w:val="center"/>
              <w:rPr>
                <w:i/>
                <w:snapToGrid w:val="0"/>
                <w:vanish/>
              </w:rPr>
            </w:pPr>
            <w:r>
              <w:rPr>
                <w:i/>
                <w:snapToGrid w:val="0"/>
                <w:vanish/>
              </w:rPr>
              <w:t>2</w:t>
            </w:r>
          </w:p>
        </w:tc>
        <w:tc>
          <w:tcPr>
            <w:tcW w:w="850" w:type="dxa"/>
          </w:tcPr>
          <w:p w14:paraId="197EB58A" w14:textId="77777777" w:rsidR="00900C31" w:rsidRPr="007D0A79" w:rsidRDefault="00900C31" w:rsidP="007C6041">
            <w:pPr>
              <w:jc w:val="center"/>
              <w:rPr>
                <w:i/>
                <w:snapToGrid w:val="0"/>
                <w:vanish/>
              </w:rPr>
            </w:pPr>
            <w:r>
              <w:rPr>
                <w:i/>
                <w:snapToGrid w:val="0"/>
                <w:vanish/>
              </w:rPr>
              <w:t>1</w:t>
            </w:r>
          </w:p>
        </w:tc>
        <w:tc>
          <w:tcPr>
            <w:tcW w:w="993" w:type="dxa"/>
          </w:tcPr>
          <w:p w14:paraId="2D073ABD" w14:textId="77777777" w:rsidR="00900C31" w:rsidRPr="007D0A79" w:rsidRDefault="00900C31" w:rsidP="00900C31">
            <w:pPr>
              <w:jc w:val="center"/>
              <w:rPr>
                <w:i/>
                <w:snapToGrid w:val="0"/>
                <w:vanish/>
              </w:rPr>
            </w:pPr>
            <w:r w:rsidRPr="007D0A79">
              <w:rPr>
                <w:i/>
                <w:snapToGrid w:val="0"/>
                <w:vanish/>
              </w:rPr>
              <w:t>2016-0</w:t>
            </w:r>
            <w:r>
              <w:rPr>
                <w:i/>
                <w:snapToGrid w:val="0"/>
                <w:vanish/>
              </w:rPr>
              <w:t>6</w:t>
            </w:r>
            <w:r w:rsidRPr="007D0A79">
              <w:rPr>
                <w:i/>
                <w:snapToGrid w:val="0"/>
                <w:vanish/>
              </w:rPr>
              <w:t>-1</w:t>
            </w:r>
            <w:r>
              <w:rPr>
                <w:i/>
                <w:snapToGrid w:val="0"/>
                <w:vanish/>
              </w:rPr>
              <w:t>0</w:t>
            </w:r>
          </w:p>
        </w:tc>
        <w:tc>
          <w:tcPr>
            <w:tcW w:w="5669" w:type="dxa"/>
          </w:tcPr>
          <w:p w14:paraId="096522B4" w14:textId="77777777" w:rsidR="00900C31" w:rsidRPr="007D0A79" w:rsidRDefault="00900C31" w:rsidP="00F50158">
            <w:pPr>
              <w:pStyle w:val="Header"/>
              <w:numPr>
                <w:ilvl w:val="0"/>
                <w:numId w:val="7"/>
              </w:numPr>
              <w:ind w:left="458"/>
              <w:rPr>
                <w:rFonts w:cs="Arial"/>
                <w:i/>
                <w:snapToGrid w:val="0"/>
                <w:vanish/>
              </w:rPr>
            </w:pPr>
            <w:r>
              <w:rPr>
                <w:rFonts w:cs="Arial"/>
                <w:i/>
                <w:snapToGrid w:val="0"/>
                <w:vanish/>
              </w:rPr>
              <w:t>Table for Context Diagram modified (lists external entities and Influence Description only)</w:t>
            </w:r>
          </w:p>
        </w:tc>
        <w:tc>
          <w:tcPr>
            <w:tcW w:w="1667" w:type="dxa"/>
          </w:tcPr>
          <w:p w14:paraId="07F11628" w14:textId="77777777" w:rsidR="00900C31" w:rsidRPr="007D0A79" w:rsidRDefault="00900C31" w:rsidP="007C6041">
            <w:pPr>
              <w:rPr>
                <w:i/>
                <w:snapToGrid w:val="0"/>
                <w:vanish/>
              </w:rPr>
            </w:pPr>
            <w:r>
              <w:rPr>
                <w:i/>
                <w:snapToGrid w:val="0"/>
                <w:vanish/>
              </w:rPr>
              <w:t>Jbaden1</w:t>
            </w:r>
          </w:p>
        </w:tc>
      </w:tr>
      <w:tr w:rsidR="00504724" w:rsidRPr="007D0A79" w14:paraId="3D122DB3" w14:textId="77777777" w:rsidTr="00982747">
        <w:trPr>
          <w:hidden/>
        </w:trPr>
        <w:tc>
          <w:tcPr>
            <w:tcW w:w="1027" w:type="dxa"/>
          </w:tcPr>
          <w:p w14:paraId="59E338DF" w14:textId="77777777" w:rsidR="00504724" w:rsidRDefault="00504724" w:rsidP="007C6041">
            <w:pPr>
              <w:jc w:val="center"/>
              <w:rPr>
                <w:i/>
                <w:snapToGrid w:val="0"/>
                <w:vanish/>
              </w:rPr>
            </w:pPr>
            <w:r>
              <w:rPr>
                <w:i/>
                <w:snapToGrid w:val="0"/>
                <w:vanish/>
              </w:rPr>
              <w:t>2</w:t>
            </w:r>
          </w:p>
        </w:tc>
        <w:tc>
          <w:tcPr>
            <w:tcW w:w="850" w:type="dxa"/>
          </w:tcPr>
          <w:p w14:paraId="7D09B74C" w14:textId="77777777" w:rsidR="00504724" w:rsidRDefault="00504724" w:rsidP="007C6041">
            <w:pPr>
              <w:jc w:val="center"/>
              <w:rPr>
                <w:i/>
                <w:snapToGrid w:val="0"/>
                <w:vanish/>
              </w:rPr>
            </w:pPr>
            <w:r>
              <w:rPr>
                <w:i/>
                <w:snapToGrid w:val="0"/>
                <w:vanish/>
              </w:rPr>
              <w:t>2</w:t>
            </w:r>
          </w:p>
        </w:tc>
        <w:tc>
          <w:tcPr>
            <w:tcW w:w="993" w:type="dxa"/>
          </w:tcPr>
          <w:p w14:paraId="78C9DB36" w14:textId="77777777" w:rsidR="00504724" w:rsidRPr="007D0A79" w:rsidRDefault="00504724" w:rsidP="00504724">
            <w:pPr>
              <w:jc w:val="center"/>
              <w:rPr>
                <w:i/>
                <w:snapToGrid w:val="0"/>
                <w:vanish/>
              </w:rPr>
            </w:pPr>
            <w:r w:rsidRPr="007D0A79">
              <w:rPr>
                <w:i/>
                <w:snapToGrid w:val="0"/>
                <w:vanish/>
              </w:rPr>
              <w:t>2016-0</w:t>
            </w:r>
            <w:r>
              <w:rPr>
                <w:i/>
                <w:snapToGrid w:val="0"/>
                <w:vanish/>
              </w:rPr>
              <w:t>7</w:t>
            </w:r>
            <w:r w:rsidRPr="007D0A79">
              <w:rPr>
                <w:i/>
                <w:snapToGrid w:val="0"/>
                <w:vanish/>
              </w:rPr>
              <w:t>-</w:t>
            </w:r>
            <w:r>
              <w:rPr>
                <w:i/>
                <w:snapToGrid w:val="0"/>
                <w:vanish/>
              </w:rPr>
              <w:t>08</w:t>
            </w:r>
          </w:p>
        </w:tc>
        <w:tc>
          <w:tcPr>
            <w:tcW w:w="5669" w:type="dxa"/>
          </w:tcPr>
          <w:p w14:paraId="72EBA984" w14:textId="77777777" w:rsidR="00504724" w:rsidRDefault="00504724" w:rsidP="00F50158">
            <w:pPr>
              <w:pStyle w:val="Header"/>
              <w:numPr>
                <w:ilvl w:val="0"/>
                <w:numId w:val="7"/>
              </w:numPr>
              <w:ind w:left="458"/>
              <w:rPr>
                <w:rFonts w:cs="Arial"/>
                <w:i/>
                <w:snapToGrid w:val="0"/>
                <w:vanish/>
              </w:rPr>
            </w:pPr>
            <w:r>
              <w:rPr>
                <w:rFonts w:cs="Arial"/>
                <w:i/>
                <w:snapToGrid w:val="0"/>
                <w:vanish/>
              </w:rPr>
              <w:t>Template version added to footer</w:t>
            </w:r>
          </w:p>
          <w:p w14:paraId="55D31361" w14:textId="77777777" w:rsidR="00B961EB" w:rsidRDefault="00B961EB" w:rsidP="00F50158">
            <w:pPr>
              <w:pStyle w:val="Header"/>
              <w:numPr>
                <w:ilvl w:val="0"/>
                <w:numId w:val="7"/>
              </w:numPr>
              <w:ind w:left="458"/>
              <w:rPr>
                <w:rFonts w:cs="Arial"/>
                <w:i/>
                <w:snapToGrid w:val="0"/>
                <w:vanish/>
              </w:rPr>
            </w:pPr>
            <w:r>
              <w:rPr>
                <w:rFonts w:cs="Arial"/>
                <w:i/>
                <w:snapToGrid w:val="0"/>
                <w:vanish/>
              </w:rPr>
              <w:t>Several hints added to the various sections</w:t>
            </w:r>
          </w:p>
          <w:p w14:paraId="1D9B55C5" w14:textId="77777777" w:rsidR="00B961EB" w:rsidRDefault="00B961EB" w:rsidP="00F50158">
            <w:pPr>
              <w:pStyle w:val="Header"/>
              <w:numPr>
                <w:ilvl w:val="0"/>
                <w:numId w:val="7"/>
              </w:numPr>
              <w:ind w:left="458"/>
              <w:rPr>
                <w:rFonts w:cs="Arial"/>
                <w:i/>
                <w:snapToGrid w:val="0"/>
                <w:vanish/>
              </w:rPr>
            </w:pPr>
            <w:r>
              <w:rPr>
                <w:rFonts w:cs="Arial"/>
                <w:i/>
                <w:snapToGrid w:val="0"/>
                <w:vanish/>
              </w:rPr>
              <w:t>Findings from Fun</w:t>
            </w:r>
            <w:r w:rsidR="00F00E75">
              <w:rPr>
                <w:rFonts w:cs="Arial"/>
                <w:i/>
                <w:snapToGrid w:val="0"/>
                <w:vanish/>
              </w:rPr>
              <w:t>c</w:t>
            </w:r>
            <w:r>
              <w:rPr>
                <w:rFonts w:cs="Arial"/>
                <w:i/>
                <w:snapToGrid w:val="0"/>
                <w:vanish/>
              </w:rPr>
              <w:t>tional Safety Team incorporated.</w:t>
            </w:r>
          </w:p>
          <w:p w14:paraId="6B361EC3" w14:textId="77777777" w:rsidR="00472868" w:rsidRDefault="00472868" w:rsidP="00F50158">
            <w:pPr>
              <w:pStyle w:val="Header"/>
              <w:numPr>
                <w:ilvl w:val="0"/>
                <w:numId w:val="7"/>
              </w:numPr>
              <w:ind w:left="458"/>
              <w:rPr>
                <w:rFonts w:cs="Arial"/>
                <w:i/>
                <w:snapToGrid w:val="0"/>
                <w:vanish/>
              </w:rPr>
            </w:pPr>
            <w:r>
              <w:rPr>
                <w:rFonts w:cs="Arial"/>
                <w:i/>
                <w:snapToGrid w:val="0"/>
                <w:vanish/>
              </w:rPr>
              <w:t>RE_SafetyRequirement style added</w:t>
            </w:r>
          </w:p>
        </w:tc>
        <w:tc>
          <w:tcPr>
            <w:tcW w:w="1667" w:type="dxa"/>
          </w:tcPr>
          <w:p w14:paraId="16470186" w14:textId="77777777" w:rsidR="00504724" w:rsidRDefault="00504724" w:rsidP="007C6041">
            <w:pPr>
              <w:rPr>
                <w:i/>
                <w:snapToGrid w:val="0"/>
                <w:vanish/>
              </w:rPr>
            </w:pPr>
            <w:r>
              <w:rPr>
                <w:i/>
                <w:snapToGrid w:val="0"/>
                <w:vanish/>
              </w:rPr>
              <w:t>Jbaden1</w:t>
            </w:r>
          </w:p>
        </w:tc>
      </w:tr>
      <w:tr w:rsidR="00A75B2B" w:rsidRPr="007D0A79" w14:paraId="611B0AF6" w14:textId="77777777" w:rsidTr="00982747">
        <w:trPr>
          <w:hidden/>
        </w:trPr>
        <w:tc>
          <w:tcPr>
            <w:tcW w:w="1027" w:type="dxa"/>
          </w:tcPr>
          <w:p w14:paraId="7D6FF275" w14:textId="77777777" w:rsidR="00A75B2B" w:rsidRDefault="00A75B2B" w:rsidP="007C6041">
            <w:pPr>
              <w:jc w:val="center"/>
              <w:rPr>
                <w:i/>
                <w:snapToGrid w:val="0"/>
                <w:vanish/>
              </w:rPr>
            </w:pPr>
            <w:r>
              <w:rPr>
                <w:i/>
                <w:snapToGrid w:val="0"/>
                <w:vanish/>
              </w:rPr>
              <w:t>2</w:t>
            </w:r>
          </w:p>
        </w:tc>
        <w:tc>
          <w:tcPr>
            <w:tcW w:w="850" w:type="dxa"/>
          </w:tcPr>
          <w:p w14:paraId="4AB568D1" w14:textId="77777777" w:rsidR="00A75B2B" w:rsidRPr="00D115B8" w:rsidRDefault="00A75B2B" w:rsidP="007C6041">
            <w:pPr>
              <w:jc w:val="center"/>
              <w:rPr>
                <w:i/>
                <w:snapToGrid w:val="0"/>
                <w:vanish/>
              </w:rPr>
            </w:pPr>
            <w:r w:rsidRPr="00D115B8">
              <w:rPr>
                <w:i/>
                <w:snapToGrid w:val="0"/>
                <w:vanish/>
              </w:rPr>
              <w:t>3</w:t>
            </w:r>
          </w:p>
        </w:tc>
        <w:tc>
          <w:tcPr>
            <w:tcW w:w="993" w:type="dxa"/>
          </w:tcPr>
          <w:p w14:paraId="2C82EC93" w14:textId="77777777" w:rsidR="00A75B2B" w:rsidRPr="00D115B8" w:rsidRDefault="00A75B2B" w:rsidP="00504724">
            <w:pPr>
              <w:jc w:val="center"/>
              <w:rPr>
                <w:i/>
                <w:snapToGrid w:val="0"/>
                <w:vanish/>
              </w:rPr>
            </w:pPr>
            <w:r w:rsidRPr="00D115B8">
              <w:rPr>
                <w:i/>
                <w:snapToGrid w:val="0"/>
                <w:vanish/>
              </w:rPr>
              <w:t>2016-09-21</w:t>
            </w:r>
          </w:p>
        </w:tc>
        <w:tc>
          <w:tcPr>
            <w:tcW w:w="5669" w:type="dxa"/>
          </w:tcPr>
          <w:p w14:paraId="35BA844B" w14:textId="77777777" w:rsidR="00A75B2B" w:rsidRPr="00D115B8" w:rsidRDefault="00A75B2B" w:rsidP="00F50158">
            <w:pPr>
              <w:pStyle w:val="Header"/>
              <w:numPr>
                <w:ilvl w:val="0"/>
                <w:numId w:val="7"/>
              </w:numPr>
              <w:ind w:left="458"/>
              <w:rPr>
                <w:rFonts w:cs="Arial"/>
                <w:i/>
                <w:snapToGrid w:val="0"/>
                <w:vanish/>
              </w:rPr>
            </w:pPr>
            <w:r w:rsidRPr="00D115B8">
              <w:rPr>
                <w:rFonts w:cs="Arial"/>
                <w:i/>
                <w:snapToGrid w:val="0"/>
                <w:vanish/>
              </w:rPr>
              <w:t>Update from Functional Safety Team incorporated (</w:t>
            </w:r>
            <w:r w:rsidR="00F4304F" w:rsidRPr="00D115B8">
              <w:rPr>
                <w:rFonts w:cs="Arial"/>
                <w:i/>
                <w:snapToGrid w:val="0"/>
                <w:vanish/>
              </w:rPr>
              <w:t>“</w:t>
            </w:r>
            <w:r w:rsidRPr="00D115B8">
              <w:rPr>
                <w:rFonts w:cs="Arial"/>
                <w:i/>
                <w:snapToGrid w:val="0"/>
                <w:vanish/>
              </w:rPr>
              <w:t>Lessons Learned</w:t>
            </w:r>
            <w:r w:rsidR="00F4304F" w:rsidRPr="00D115B8">
              <w:rPr>
                <w:rFonts w:cs="Arial"/>
                <w:i/>
                <w:snapToGrid w:val="0"/>
                <w:vanish/>
              </w:rPr>
              <w:t>”</w:t>
            </w:r>
            <w:r w:rsidRPr="00D115B8">
              <w:rPr>
                <w:rFonts w:cs="Arial"/>
                <w:i/>
                <w:snapToGrid w:val="0"/>
                <w:vanish/>
              </w:rPr>
              <w:t xml:space="preserve">, </w:t>
            </w:r>
            <w:r w:rsidR="00F4304F" w:rsidRPr="00D115B8">
              <w:rPr>
                <w:rFonts w:cs="Arial"/>
                <w:i/>
                <w:snapToGrid w:val="0"/>
                <w:vanish/>
              </w:rPr>
              <w:t>“</w:t>
            </w:r>
            <w:r w:rsidRPr="00D115B8">
              <w:rPr>
                <w:rFonts w:cs="Arial"/>
                <w:i/>
                <w:snapToGrid w:val="0"/>
                <w:vanish/>
              </w:rPr>
              <w:t>System Behaviors for HARA</w:t>
            </w:r>
            <w:r w:rsidR="00F4304F" w:rsidRPr="00D115B8">
              <w:rPr>
                <w:rFonts w:cs="Arial"/>
                <w:i/>
                <w:snapToGrid w:val="0"/>
                <w:vanish/>
              </w:rPr>
              <w:t>”</w:t>
            </w:r>
            <w:r w:rsidRPr="00D115B8">
              <w:rPr>
                <w:rFonts w:cs="Arial"/>
                <w:i/>
                <w:snapToGrid w:val="0"/>
                <w:vanish/>
              </w:rPr>
              <w:t>)</w:t>
            </w:r>
          </w:p>
        </w:tc>
        <w:tc>
          <w:tcPr>
            <w:tcW w:w="1667" w:type="dxa"/>
          </w:tcPr>
          <w:p w14:paraId="4F71F043" w14:textId="77777777" w:rsidR="00A75B2B" w:rsidRPr="00D115B8" w:rsidRDefault="00F4304F" w:rsidP="007C6041">
            <w:pPr>
              <w:rPr>
                <w:i/>
                <w:snapToGrid w:val="0"/>
                <w:vanish/>
              </w:rPr>
            </w:pPr>
            <w:r w:rsidRPr="00D115B8">
              <w:rPr>
                <w:i/>
                <w:snapToGrid w:val="0"/>
                <w:vanish/>
              </w:rPr>
              <w:t>Jbaden1</w:t>
            </w:r>
          </w:p>
        </w:tc>
      </w:tr>
      <w:tr w:rsidR="00613717" w:rsidRPr="007D0A79" w14:paraId="10DAF1A4" w14:textId="77777777" w:rsidTr="00982747">
        <w:trPr>
          <w:hidden/>
        </w:trPr>
        <w:tc>
          <w:tcPr>
            <w:tcW w:w="1027" w:type="dxa"/>
          </w:tcPr>
          <w:p w14:paraId="65806A4A" w14:textId="77777777" w:rsidR="00613717" w:rsidRDefault="00613717" w:rsidP="007C6041">
            <w:pPr>
              <w:jc w:val="center"/>
              <w:rPr>
                <w:i/>
                <w:snapToGrid w:val="0"/>
                <w:vanish/>
              </w:rPr>
            </w:pPr>
            <w:r>
              <w:rPr>
                <w:i/>
                <w:snapToGrid w:val="0"/>
                <w:vanish/>
              </w:rPr>
              <w:t>2</w:t>
            </w:r>
          </w:p>
        </w:tc>
        <w:tc>
          <w:tcPr>
            <w:tcW w:w="850" w:type="dxa"/>
          </w:tcPr>
          <w:p w14:paraId="0A7A7A71" w14:textId="77777777" w:rsidR="00613717" w:rsidRPr="00D115B8" w:rsidRDefault="00613717" w:rsidP="007C6041">
            <w:pPr>
              <w:jc w:val="center"/>
              <w:rPr>
                <w:i/>
                <w:snapToGrid w:val="0"/>
                <w:vanish/>
              </w:rPr>
            </w:pPr>
            <w:r w:rsidRPr="00D115B8">
              <w:rPr>
                <w:i/>
                <w:snapToGrid w:val="0"/>
                <w:vanish/>
              </w:rPr>
              <w:t>4</w:t>
            </w:r>
          </w:p>
        </w:tc>
        <w:tc>
          <w:tcPr>
            <w:tcW w:w="993" w:type="dxa"/>
          </w:tcPr>
          <w:p w14:paraId="17B80790" w14:textId="77777777" w:rsidR="00613717" w:rsidRPr="00D115B8" w:rsidRDefault="00613717" w:rsidP="00613717">
            <w:pPr>
              <w:jc w:val="center"/>
              <w:rPr>
                <w:i/>
                <w:snapToGrid w:val="0"/>
                <w:vanish/>
              </w:rPr>
            </w:pPr>
            <w:r w:rsidRPr="00D115B8">
              <w:rPr>
                <w:i/>
                <w:snapToGrid w:val="0"/>
                <w:vanish/>
              </w:rPr>
              <w:t>2016-11-15</w:t>
            </w:r>
          </w:p>
        </w:tc>
        <w:tc>
          <w:tcPr>
            <w:tcW w:w="5669" w:type="dxa"/>
          </w:tcPr>
          <w:p w14:paraId="0A06CFDF" w14:textId="77777777" w:rsidR="00613717" w:rsidRPr="00D115B8" w:rsidRDefault="00613717" w:rsidP="00F50158">
            <w:pPr>
              <w:pStyle w:val="Header"/>
              <w:numPr>
                <w:ilvl w:val="0"/>
                <w:numId w:val="7"/>
              </w:numPr>
              <w:ind w:left="458"/>
              <w:rPr>
                <w:rFonts w:cs="Arial"/>
                <w:i/>
                <w:snapToGrid w:val="0"/>
                <w:vanish/>
              </w:rPr>
            </w:pPr>
            <w:r w:rsidRPr="00D115B8">
              <w:rPr>
                <w:rFonts w:cs="Arial"/>
                <w:i/>
                <w:snapToGrid w:val="0"/>
                <w:vanish/>
              </w:rPr>
              <w:t>Update from Functional Safety Team incorporated (“Lessons Learned”, “System Behaviors for HARA”)</w:t>
            </w:r>
          </w:p>
          <w:p w14:paraId="42614619" w14:textId="77777777" w:rsidR="00260BC6" w:rsidRPr="00D115B8" w:rsidRDefault="00260BC6" w:rsidP="00F50158">
            <w:pPr>
              <w:pStyle w:val="Header"/>
              <w:numPr>
                <w:ilvl w:val="0"/>
                <w:numId w:val="7"/>
              </w:numPr>
              <w:ind w:left="458"/>
              <w:rPr>
                <w:rFonts w:cs="Arial"/>
                <w:i/>
                <w:snapToGrid w:val="0"/>
                <w:vanish/>
              </w:rPr>
            </w:pPr>
            <w:r w:rsidRPr="00D115B8">
              <w:rPr>
                <w:rFonts w:cs="Arial"/>
                <w:i/>
                <w:snapToGrid w:val="0"/>
                <w:vanish/>
              </w:rPr>
              <w:t>Explanatory notes made more formal</w:t>
            </w:r>
          </w:p>
        </w:tc>
        <w:tc>
          <w:tcPr>
            <w:tcW w:w="1667" w:type="dxa"/>
          </w:tcPr>
          <w:p w14:paraId="28CB0DBE" w14:textId="77777777" w:rsidR="00613717" w:rsidRPr="00D115B8" w:rsidRDefault="00613717" w:rsidP="007C6041">
            <w:pPr>
              <w:rPr>
                <w:i/>
                <w:snapToGrid w:val="0"/>
                <w:vanish/>
              </w:rPr>
            </w:pPr>
            <w:r w:rsidRPr="00D115B8">
              <w:rPr>
                <w:i/>
                <w:snapToGrid w:val="0"/>
                <w:vanish/>
              </w:rPr>
              <w:t>Jbaden1</w:t>
            </w:r>
          </w:p>
        </w:tc>
      </w:tr>
      <w:tr w:rsidR="00B03389" w:rsidRPr="007D0A79" w14:paraId="4A4FEAA3" w14:textId="77777777" w:rsidTr="00982747">
        <w:trPr>
          <w:hidden/>
        </w:trPr>
        <w:tc>
          <w:tcPr>
            <w:tcW w:w="1027" w:type="dxa"/>
          </w:tcPr>
          <w:p w14:paraId="3A74DC39" w14:textId="77777777" w:rsidR="00B03389" w:rsidRDefault="00B03389" w:rsidP="007C6041">
            <w:pPr>
              <w:jc w:val="center"/>
              <w:rPr>
                <w:i/>
                <w:snapToGrid w:val="0"/>
                <w:vanish/>
              </w:rPr>
            </w:pPr>
            <w:r>
              <w:rPr>
                <w:i/>
                <w:snapToGrid w:val="0"/>
                <w:vanish/>
              </w:rPr>
              <w:t>3</w:t>
            </w:r>
          </w:p>
        </w:tc>
        <w:tc>
          <w:tcPr>
            <w:tcW w:w="850" w:type="dxa"/>
          </w:tcPr>
          <w:p w14:paraId="303140AA" w14:textId="77777777" w:rsidR="00B03389" w:rsidRPr="00D115B8" w:rsidRDefault="00B03389" w:rsidP="007C6041">
            <w:pPr>
              <w:jc w:val="center"/>
              <w:rPr>
                <w:i/>
                <w:snapToGrid w:val="0"/>
                <w:vanish/>
              </w:rPr>
            </w:pPr>
          </w:p>
        </w:tc>
        <w:tc>
          <w:tcPr>
            <w:tcW w:w="993" w:type="dxa"/>
            <w:vMerge w:val="restart"/>
          </w:tcPr>
          <w:p w14:paraId="6C8A77F2" w14:textId="77777777" w:rsidR="00B03389" w:rsidRPr="00D115B8" w:rsidRDefault="00B03389" w:rsidP="00613717">
            <w:pPr>
              <w:jc w:val="center"/>
              <w:rPr>
                <w:i/>
                <w:snapToGrid w:val="0"/>
                <w:vanish/>
              </w:rPr>
            </w:pPr>
          </w:p>
        </w:tc>
        <w:tc>
          <w:tcPr>
            <w:tcW w:w="5669" w:type="dxa"/>
            <w:vMerge w:val="restart"/>
          </w:tcPr>
          <w:p w14:paraId="172875FA" w14:textId="77777777" w:rsidR="00B03389" w:rsidRPr="00D115B8" w:rsidRDefault="00B03389" w:rsidP="00B03389">
            <w:pPr>
              <w:pStyle w:val="Header"/>
              <w:rPr>
                <w:rFonts w:cs="Arial"/>
                <w:i/>
                <w:snapToGrid w:val="0"/>
                <w:vanish/>
              </w:rPr>
            </w:pPr>
            <w:r w:rsidRPr="00D115B8">
              <w:rPr>
                <w:rFonts w:cs="Arial"/>
                <w:i/>
                <w:snapToGrid w:val="0"/>
                <w:vanish/>
              </w:rPr>
              <w:t>Skipped to synchronize with Specification_Macros.dotm</w:t>
            </w:r>
          </w:p>
        </w:tc>
        <w:tc>
          <w:tcPr>
            <w:tcW w:w="1667" w:type="dxa"/>
            <w:vMerge w:val="restart"/>
          </w:tcPr>
          <w:p w14:paraId="0642C36D" w14:textId="77777777" w:rsidR="00B03389" w:rsidRPr="00D115B8" w:rsidRDefault="00B03389" w:rsidP="007C6041">
            <w:pPr>
              <w:rPr>
                <w:i/>
                <w:snapToGrid w:val="0"/>
                <w:vanish/>
              </w:rPr>
            </w:pPr>
          </w:p>
        </w:tc>
      </w:tr>
      <w:tr w:rsidR="00B03389" w:rsidRPr="007D0A79" w14:paraId="20DB3A2E" w14:textId="77777777" w:rsidTr="00982747">
        <w:trPr>
          <w:hidden/>
        </w:trPr>
        <w:tc>
          <w:tcPr>
            <w:tcW w:w="1027" w:type="dxa"/>
          </w:tcPr>
          <w:p w14:paraId="76E95856" w14:textId="77777777" w:rsidR="00B03389" w:rsidRDefault="00B03389" w:rsidP="007C6041">
            <w:pPr>
              <w:jc w:val="center"/>
              <w:rPr>
                <w:i/>
                <w:snapToGrid w:val="0"/>
                <w:vanish/>
              </w:rPr>
            </w:pPr>
            <w:r>
              <w:rPr>
                <w:i/>
                <w:snapToGrid w:val="0"/>
                <w:vanish/>
              </w:rPr>
              <w:t>4</w:t>
            </w:r>
          </w:p>
        </w:tc>
        <w:tc>
          <w:tcPr>
            <w:tcW w:w="850" w:type="dxa"/>
          </w:tcPr>
          <w:p w14:paraId="70EED55F" w14:textId="77777777" w:rsidR="00B03389" w:rsidRPr="00D115B8" w:rsidRDefault="00B03389" w:rsidP="007C6041">
            <w:pPr>
              <w:jc w:val="center"/>
              <w:rPr>
                <w:i/>
                <w:snapToGrid w:val="0"/>
                <w:vanish/>
              </w:rPr>
            </w:pPr>
          </w:p>
        </w:tc>
        <w:tc>
          <w:tcPr>
            <w:tcW w:w="993" w:type="dxa"/>
            <w:vMerge/>
          </w:tcPr>
          <w:p w14:paraId="157CA0B7" w14:textId="77777777" w:rsidR="00B03389" w:rsidRPr="00D115B8" w:rsidRDefault="00B03389" w:rsidP="00613717">
            <w:pPr>
              <w:jc w:val="center"/>
              <w:rPr>
                <w:i/>
                <w:snapToGrid w:val="0"/>
                <w:vanish/>
              </w:rPr>
            </w:pPr>
          </w:p>
        </w:tc>
        <w:tc>
          <w:tcPr>
            <w:tcW w:w="5669" w:type="dxa"/>
            <w:vMerge/>
          </w:tcPr>
          <w:p w14:paraId="692E420D" w14:textId="77777777" w:rsidR="00B03389" w:rsidRPr="00D115B8" w:rsidRDefault="00B03389" w:rsidP="00F50158">
            <w:pPr>
              <w:pStyle w:val="Header"/>
              <w:numPr>
                <w:ilvl w:val="0"/>
                <w:numId w:val="7"/>
              </w:numPr>
              <w:ind w:left="458"/>
              <w:rPr>
                <w:rFonts w:cs="Arial"/>
                <w:i/>
                <w:snapToGrid w:val="0"/>
                <w:vanish/>
              </w:rPr>
            </w:pPr>
          </w:p>
        </w:tc>
        <w:tc>
          <w:tcPr>
            <w:tcW w:w="1667" w:type="dxa"/>
            <w:vMerge/>
          </w:tcPr>
          <w:p w14:paraId="2EA8E80E" w14:textId="77777777" w:rsidR="00B03389" w:rsidRPr="00D115B8" w:rsidRDefault="00B03389" w:rsidP="007C6041">
            <w:pPr>
              <w:rPr>
                <w:i/>
                <w:snapToGrid w:val="0"/>
                <w:vanish/>
              </w:rPr>
            </w:pPr>
          </w:p>
        </w:tc>
      </w:tr>
      <w:tr w:rsidR="00724EFB" w14:paraId="4D66D17F" w14:textId="77777777" w:rsidTr="00982747">
        <w:trPr>
          <w:hidden/>
        </w:trPr>
        <w:tc>
          <w:tcPr>
            <w:tcW w:w="1027" w:type="dxa"/>
          </w:tcPr>
          <w:p w14:paraId="1553A911" w14:textId="77777777" w:rsidR="00724EFB" w:rsidRDefault="00724EFB" w:rsidP="00F95D60">
            <w:pPr>
              <w:jc w:val="center"/>
              <w:rPr>
                <w:i/>
                <w:snapToGrid w:val="0"/>
                <w:vanish/>
              </w:rPr>
            </w:pPr>
            <w:r>
              <w:rPr>
                <w:i/>
                <w:snapToGrid w:val="0"/>
                <w:vanish/>
              </w:rPr>
              <w:t>5</w:t>
            </w:r>
          </w:p>
        </w:tc>
        <w:tc>
          <w:tcPr>
            <w:tcW w:w="850" w:type="dxa"/>
          </w:tcPr>
          <w:p w14:paraId="4589A70D" w14:textId="77777777" w:rsidR="00724EFB" w:rsidRPr="00D115B8" w:rsidRDefault="00724EFB" w:rsidP="00F95D60">
            <w:pPr>
              <w:jc w:val="center"/>
              <w:rPr>
                <w:i/>
                <w:snapToGrid w:val="0"/>
                <w:vanish/>
              </w:rPr>
            </w:pPr>
            <w:r w:rsidRPr="00D115B8">
              <w:rPr>
                <w:i/>
                <w:snapToGrid w:val="0"/>
                <w:vanish/>
              </w:rPr>
              <w:t>0</w:t>
            </w:r>
          </w:p>
        </w:tc>
        <w:tc>
          <w:tcPr>
            <w:tcW w:w="993" w:type="dxa"/>
          </w:tcPr>
          <w:p w14:paraId="4CDA6833" w14:textId="77777777" w:rsidR="00724EFB" w:rsidRPr="00D115B8" w:rsidRDefault="00724EFB" w:rsidP="00F95D60">
            <w:pPr>
              <w:jc w:val="center"/>
              <w:rPr>
                <w:i/>
                <w:snapToGrid w:val="0"/>
                <w:vanish/>
              </w:rPr>
            </w:pPr>
            <w:r w:rsidRPr="00D115B8">
              <w:rPr>
                <w:i/>
                <w:snapToGrid w:val="0"/>
                <w:vanish/>
              </w:rPr>
              <w:t>2017-01-13</w:t>
            </w:r>
          </w:p>
        </w:tc>
        <w:tc>
          <w:tcPr>
            <w:tcW w:w="5669" w:type="dxa"/>
          </w:tcPr>
          <w:p w14:paraId="71DC5B7E" w14:textId="77777777" w:rsidR="00724EFB" w:rsidRPr="00D115B8" w:rsidRDefault="00724EFB" w:rsidP="00F50158">
            <w:pPr>
              <w:pStyle w:val="Header"/>
              <w:numPr>
                <w:ilvl w:val="0"/>
                <w:numId w:val="7"/>
              </w:numPr>
              <w:ind w:left="458"/>
              <w:rPr>
                <w:rFonts w:cs="Arial"/>
                <w:i/>
                <w:snapToGrid w:val="0"/>
                <w:vanish/>
              </w:rPr>
            </w:pPr>
            <w:r w:rsidRPr="00D115B8">
              <w:rPr>
                <w:rFonts w:cs="Arial"/>
                <w:i/>
                <w:snapToGrid w:val="0"/>
                <w:vanish/>
              </w:rPr>
              <w:t>Meta data updated for specification macros, version 3.1</w:t>
            </w:r>
          </w:p>
          <w:p w14:paraId="2DAEF15A" w14:textId="77777777" w:rsidR="00724EFB" w:rsidRPr="00D115B8" w:rsidRDefault="00724EFB" w:rsidP="00F50158">
            <w:pPr>
              <w:pStyle w:val="Header"/>
              <w:numPr>
                <w:ilvl w:val="0"/>
                <w:numId w:val="7"/>
              </w:numPr>
              <w:ind w:left="458"/>
              <w:rPr>
                <w:rFonts w:cs="Arial"/>
                <w:i/>
                <w:snapToGrid w:val="0"/>
                <w:vanish/>
              </w:rPr>
            </w:pPr>
            <w:r w:rsidRPr="00D115B8">
              <w:rPr>
                <w:rFonts w:cs="Arial"/>
                <w:i/>
                <w:snapToGrid w:val="0"/>
                <w:vanish/>
              </w:rPr>
              <w:t>SW Unit chapter removed for the time being</w:t>
            </w:r>
          </w:p>
          <w:p w14:paraId="2B6DD7D9" w14:textId="77777777" w:rsidR="00724EFB" w:rsidRPr="00D115B8" w:rsidRDefault="00724EFB" w:rsidP="00F50158">
            <w:pPr>
              <w:pStyle w:val="Header"/>
              <w:numPr>
                <w:ilvl w:val="0"/>
                <w:numId w:val="7"/>
              </w:numPr>
              <w:ind w:left="458"/>
              <w:rPr>
                <w:rFonts w:cs="Arial"/>
                <w:i/>
                <w:snapToGrid w:val="0"/>
                <w:vanish/>
              </w:rPr>
            </w:pPr>
            <w:r w:rsidRPr="00D115B8">
              <w:rPr>
                <w:rFonts w:cs="Arial"/>
                <w:i/>
                <w:snapToGrid w:val="0"/>
                <w:vanish/>
              </w:rPr>
              <w:t>Green boxes added for user hints</w:t>
            </w:r>
          </w:p>
        </w:tc>
        <w:tc>
          <w:tcPr>
            <w:tcW w:w="1667" w:type="dxa"/>
          </w:tcPr>
          <w:p w14:paraId="2FFE649E" w14:textId="77777777" w:rsidR="00724EFB" w:rsidRPr="00D115B8" w:rsidRDefault="00724EFB" w:rsidP="00F95D60">
            <w:pPr>
              <w:rPr>
                <w:i/>
                <w:snapToGrid w:val="0"/>
                <w:vanish/>
              </w:rPr>
            </w:pPr>
            <w:r w:rsidRPr="00D115B8">
              <w:rPr>
                <w:i/>
                <w:snapToGrid w:val="0"/>
                <w:vanish/>
              </w:rPr>
              <w:t>Jbaden1</w:t>
            </w:r>
          </w:p>
        </w:tc>
      </w:tr>
      <w:tr w:rsidR="00242DD7" w:rsidRPr="007D0A79" w14:paraId="5273BD53" w14:textId="77777777" w:rsidTr="00982747">
        <w:trPr>
          <w:hidden/>
        </w:trPr>
        <w:tc>
          <w:tcPr>
            <w:tcW w:w="1027" w:type="dxa"/>
          </w:tcPr>
          <w:p w14:paraId="7C7FD5A4" w14:textId="77777777" w:rsidR="00242DD7" w:rsidRDefault="00B03389" w:rsidP="007C6041">
            <w:pPr>
              <w:jc w:val="center"/>
              <w:rPr>
                <w:i/>
                <w:snapToGrid w:val="0"/>
                <w:vanish/>
              </w:rPr>
            </w:pPr>
            <w:r>
              <w:rPr>
                <w:i/>
                <w:snapToGrid w:val="0"/>
                <w:vanish/>
              </w:rPr>
              <w:t>5</w:t>
            </w:r>
          </w:p>
        </w:tc>
        <w:tc>
          <w:tcPr>
            <w:tcW w:w="850" w:type="dxa"/>
          </w:tcPr>
          <w:p w14:paraId="4F33F2FB" w14:textId="77777777" w:rsidR="00242DD7" w:rsidRPr="00D115B8" w:rsidRDefault="00724EFB" w:rsidP="007C6041">
            <w:pPr>
              <w:jc w:val="center"/>
              <w:rPr>
                <w:i/>
                <w:snapToGrid w:val="0"/>
                <w:vanish/>
              </w:rPr>
            </w:pPr>
            <w:r w:rsidRPr="00D115B8">
              <w:rPr>
                <w:i/>
                <w:snapToGrid w:val="0"/>
                <w:vanish/>
              </w:rPr>
              <w:t>1</w:t>
            </w:r>
          </w:p>
        </w:tc>
        <w:tc>
          <w:tcPr>
            <w:tcW w:w="993" w:type="dxa"/>
          </w:tcPr>
          <w:p w14:paraId="16FD7182" w14:textId="77777777" w:rsidR="00242DD7" w:rsidRPr="00D115B8" w:rsidRDefault="00242DD7" w:rsidP="00724EFB">
            <w:pPr>
              <w:jc w:val="center"/>
              <w:rPr>
                <w:i/>
                <w:snapToGrid w:val="0"/>
                <w:vanish/>
              </w:rPr>
            </w:pPr>
            <w:r w:rsidRPr="00D115B8">
              <w:rPr>
                <w:i/>
                <w:snapToGrid w:val="0"/>
                <w:vanish/>
              </w:rPr>
              <w:t>2017-01-</w:t>
            </w:r>
            <w:r w:rsidR="001830A7" w:rsidRPr="00D115B8">
              <w:rPr>
                <w:i/>
                <w:snapToGrid w:val="0"/>
                <w:vanish/>
              </w:rPr>
              <w:t>1</w:t>
            </w:r>
            <w:r w:rsidR="00724EFB" w:rsidRPr="00D115B8">
              <w:rPr>
                <w:i/>
                <w:snapToGrid w:val="0"/>
                <w:vanish/>
              </w:rPr>
              <w:t>8</w:t>
            </w:r>
          </w:p>
        </w:tc>
        <w:tc>
          <w:tcPr>
            <w:tcW w:w="5669" w:type="dxa"/>
          </w:tcPr>
          <w:p w14:paraId="13F85867" w14:textId="77777777" w:rsidR="00242DD7" w:rsidRPr="00D115B8" w:rsidRDefault="00724EFB" w:rsidP="00F50158">
            <w:pPr>
              <w:pStyle w:val="Header"/>
              <w:numPr>
                <w:ilvl w:val="0"/>
                <w:numId w:val="7"/>
              </w:numPr>
              <w:ind w:left="458"/>
              <w:rPr>
                <w:rFonts w:cs="Arial"/>
                <w:i/>
                <w:snapToGrid w:val="0"/>
                <w:vanish/>
              </w:rPr>
            </w:pPr>
            <w:r w:rsidRPr="00D115B8">
              <w:rPr>
                <w:rFonts w:cs="Arial"/>
                <w:i/>
                <w:snapToGrid w:val="0"/>
                <w:vanish/>
              </w:rPr>
              <w:t>Minor editorial changes</w:t>
            </w:r>
          </w:p>
        </w:tc>
        <w:tc>
          <w:tcPr>
            <w:tcW w:w="1667" w:type="dxa"/>
          </w:tcPr>
          <w:p w14:paraId="39642888" w14:textId="77777777" w:rsidR="00242DD7" w:rsidRPr="00D115B8" w:rsidRDefault="00242DD7" w:rsidP="007C6041">
            <w:pPr>
              <w:rPr>
                <w:i/>
                <w:snapToGrid w:val="0"/>
                <w:vanish/>
              </w:rPr>
            </w:pPr>
            <w:r w:rsidRPr="00D115B8">
              <w:rPr>
                <w:i/>
                <w:snapToGrid w:val="0"/>
                <w:vanish/>
              </w:rPr>
              <w:t>Jbaden1</w:t>
            </w:r>
          </w:p>
        </w:tc>
      </w:tr>
      <w:tr w:rsidR="009E3ED8" w:rsidRPr="007D0A79" w14:paraId="7017FD31" w14:textId="77777777" w:rsidTr="00982747">
        <w:trPr>
          <w:hidden/>
        </w:trPr>
        <w:tc>
          <w:tcPr>
            <w:tcW w:w="1027" w:type="dxa"/>
          </w:tcPr>
          <w:p w14:paraId="3D3303C7" w14:textId="77777777" w:rsidR="009E3ED8" w:rsidRDefault="00CD0574" w:rsidP="007C6041">
            <w:pPr>
              <w:jc w:val="center"/>
              <w:rPr>
                <w:i/>
                <w:snapToGrid w:val="0"/>
                <w:vanish/>
              </w:rPr>
            </w:pPr>
            <w:r>
              <w:rPr>
                <w:i/>
                <w:snapToGrid w:val="0"/>
                <w:vanish/>
              </w:rPr>
              <w:t>6</w:t>
            </w:r>
          </w:p>
        </w:tc>
        <w:tc>
          <w:tcPr>
            <w:tcW w:w="850" w:type="dxa"/>
          </w:tcPr>
          <w:p w14:paraId="6924AEF9" w14:textId="77777777" w:rsidR="009E3ED8" w:rsidRPr="00D115B8" w:rsidRDefault="00CD0574" w:rsidP="007C6041">
            <w:pPr>
              <w:jc w:val="center"/>
              <w:rPr>
                <w:i/>
                <w:snapToGrid w:val="0"/>
                <w:vanish/>
              </w:rPr>
            </w:pPr>
            <w:r w:rsidRPr="00D115B8">
              <w:rPr>
                <w:i/>
                <w:snapToGrid w:val="0"/>
                <w:vanish/>
              </w:rPr>
              <w:t>0</w:t>
            </w:r>
          </w:p>
        </w:tc>
        <w:tc>
          <w:tcPr>
            <w:tcW w:w="993" w:type="dxa"/>
          </w:tcPr>
          <w:p w14:paraId="3F5983D0" w14:textId="77777777" w:rsidR="009E3ED8" w:rsidRPr="00D115B8" w:rsidRDefault="009E3ED8" w:rsidP="009E3ED8">
            <w:pPr>
              <w:jc w:val="center"/>
              <w:rPr>
                <w:i/>
                <w:snapToGrid w:val="0"/>
                <w:vanish/>
              </w:rPr>
            </w:pPr>
            <w:r w:rsidRPr="00D115B8">
              <w:rPr>
                <w:i/>
                <w:snapToGrid w:val="0"/>
                <w:vanish/>
              </w:rPr>
              <w:t>2017-02-03</w:t>
            </w:r>
          </w:p>
        </w:tc>
        <w:tc>
          <w:tcPr>
            <w:tcW w:w="5669" w:type="dxa"/>
          </w:tcPr>
          <w:p w14:paraId="682297FB" w14:textId="77777777" w:rsidR="009E3ED8" w:rsidRPr="00D115B8" w:rsidRDefault="00966374" w:rsidP="00F50158">
            <w:pPr>
              <w:pStyle w:val="Header"/>
              <w:numPr>
                <w:ilvl w:val="0"/>
                <w:numId w:val="7"/>
              </w:numPr>
              <w:ind w:left="458"/>
              <w:rPr>
                <w:rFonts w:cs="Arial"/>
                <w:i/>
                <w:snapToGrid w:val="0"/>
                <w:vanish/>
              </w:rPr>
            </w:pPr>
            <w:r>
              <w:rPr>
                <w:rFonts w:cs="Arial"/>
                <w:i/>
                <w:snapToGrid w:val="0"/>
                <w:vanish/>
              </w:rPr>
              <w:t xml:space="preserve">CR48: </w:t>
            </w:r>
            <w:r w:rsidR="009E3ED8" w:rsidRPr="00D115B8">
              <w:rPr>
                <w:rFonts w:cs="Arial"/>
                <w:i/>
                <w:snapToGrid w:val="0"/>
                <w:vanish/>
              </w:rPr>
              <w:t>Chapter 6 renamed from “Safety” to “Functional Safety”. New sub-chapter “Safety” introduced in Non-Functional Requirements section</w:t>
            </w:r>
          </w:p>
        </w:tc>
        <w:tc>
          <w:tcPr>
            <w:tcW w:w="1667" w:type="dxa"/>
          </w:tcPr>
          <w:p w14:paraId="122D54B9" w14:textId="77777777" w:rsidR="009E3ED8" w:rsidRPr="00D115B8" w:rsidRDefault="00A639D4" w:rsidP="007C6041">
            <w:pPr>
              <w:rPr>
                <w:i/>
                <w:snapToGrid w:val="0"/>
                <w:vanish/>
              </w:rPr>
            </w:pPr>
            <w:r w:rsidRPr="00D115B8">
              <w:rPr>
                <w:i/>
                <w:snapToGrid w:val="0"/>
                <w:vanish/>
              </w:rPr>
              <w:t>Jbaden1</w:t>
            </w:r>
          </w:p>
        </w:tc>
      </w:tr>
      <w:tr w:rsidR="00607E0B" w:rsidRPr="007D0A79" w14:paraId="61CFCA5E" w14:textId="77777777" w:rsidTr="00982747">
        <w:trPr>
          <w:hidden/>
        </w:trPr>
        <w:tc>
          <w:tcPr>
            <w:tcW w:w="1027" w:type="dxa"/>
          </w:tcPr>
          <w:p w14:paraId="635945A6" w14:textId="77777777" w:rsidR="00607E0B" w:rsidRDefault="00607E0B" w:rsidP="007C6041">
            <w:pPr>
              <w:jc w:val="center"/>
              <w:rPr>
                <w:i/>
                <w:snapToGrid w:val="0"/>
                <w:vanish/>
              </w:rPr>
            </w:pPr>
            <w:r>
              <w:rPr>
                <w:i/>
                <w:snapToGrid w:val="0"/>
                <w:vanish/>
              </w:rPr>
              <w:t>6</w:t>
            </w:r>
          </w:p>
        </w:tc>
        <w:tc>
          <w:tcPr>
            <w:tcW w:w="850" w:type="dxa"/>
          </w:tcPr>
          <w:p w14:paraId="72D1CD17" w14:textId="77777777" w:rsidR="00607E0B" w:rsidRPr="00D115B8" w:rsidRDefault="00607E0B" w:rsidP="007C6041">
            <w:pPr>
              <w:jc w:val="center"/>
              <w:rPr>
                <w:i/>
                <w:snapToGrid w:val="0"/>
                <w:vanish/>
              </w:rPr>
            </w:pPr>
            <w:r w:rsidRPr="00D115B8">
              <w:rPr>
                <w:i/>
                <w:snapToGrid w:val="0"/>
                <w:vanish/>
              </w:rPr>
              <w:t>0</w:t>
            </w:r>
          </w:p>
        </w:tc>
        <w:tc>
          <w:tcPr>
            <w:tcW w:w="993" w:type="dxa"/>
          </w:tcPr>
          <w:p w14:paraId="75B5D8BF" w14:textId="77777777" w:rsidR="00607E0B" w:rsidRPr="00D115B8" w:rsidRDefault="00607E0B" w:rsidP="00607E0B">
            <w:pPr>
              <w:jc w:val="center"/>
              <w:rPr>
                <w:i/>
                <w:snapToGrid w:val="0"/>
                <w:vanish/>
              </w:rPr>
            </w:pPr>
            <w:r w:rsidRPr="00D115B8">
              <w:rPr>
                <w:i/>
                <w:snapToGrid w:val="0"/>
                <w:vanish/>
              </w:rPr>
              <w:t>2017-04-28</w:t>
            </w:r>
          </w:p>
        </w:tc>
        <w:tc>
          <w:tcPr>
            <w:tcW w:w="5669" w:type="dxa"/>
          </w:tcPr>
          <w:p w14:paraId="5C491F15" w14:textId="77777777" w:rsidR="00607E0B" w:rsidRPr="00D115B8" w:rsidRDefault="00966374" w:rsidP="00F50158">
            <w:pPr>
              <w:pStyle w:val="Header"/>
              <w:numPr>
                <w:ilvl w:val="0"/>
                <w:numId w:val="7"/>
              </w:numPr>
              <w:ind w:left="458"/>
              <w:rPr>
                <w:rFonts w:cs="Arial"/>
                <w:i/>
                <w:snapToGrid w:val="0"/>
                <w:vanish/>
              </w:rPr>
            </w:pPr>
            <w:r>
              <w:rPr>
                <w:rFonts w:cs="Arial"/>
                <w:i/>
                <w:snapToGrid w:val="0"/>
                <w:vanish/>
              </w:rPr>
              <w:t xml:space="preserve">CR7: </w:t>
            </w:r>
            <w:r w:rsidR="00607E0B" w:rsidRPr="00D115B8">
              <w:rPr>
                <w:rFonts w:cs="Arial"/>
                <w:i/>
                <w:snapToGrid w:val="0"/>
                <w:vanish/>
              </w:rPr>
              <w:t>“RequirementsTraceability” chapter removed</w:t>
            </w:r>
          </w:p>
        </w:tc>
        <w:tc>
          <w:tcPr>
            <w:tcW w:w="1667" w:type="dxa"/>
          </w:tcPr>
          <w:p w14:paraId="7C3A40AB" w14:textId="77777777" w:rsidR="00607E0B" w:rsidRPr="00D115B8" w:rsidRDefault="00607E0B" w:rsidP="007C6041">
            <w:pPr>
              <w:rPr>
                <w:i/>
                <w:snapToGrid w:val="0"/>
                <w:vanish/>
              </w:rPr>
            </w:pPr>
            <w:r w:rsidRPr="00D115B8">
              <w:rPr>
                <w:i/>
                <w:snapToGrid w:val="0"/>
                <w:vanish/>
              </w:rPr>
              <w:t>Jbaden1</w:t>
            </w:r>
          </w:p>
        </w:tc>
      </w:tr>
      <w:tr w:rsidR="00EA6652" w:rsidRPr="007D0A79" w14:paraId="532F29E0" w14:textId="77777777" w:rsidTr="00982747">
        <w:trPr>
          <w:hidden/>
        </w:trPr>
        <w:tc>
          <w:tcPr>
            <w:tcW w:w="1027" w:type="dxa"/>
          </w:tcPr>
          <w:p w14:paraId="7B9367DD" w14:textId="77777777" w:rsidR="00EA6652" w:rsidRDefault="00EA6652" w:rsidP="007C6041">
            <w:pPr>
              <w:jc w:val="center"/>
              <w:rPr>
                <w:i/>
                <w:snapToGrid w:val="0"/>
                <w:vanish/>
              </w:rPr>
            </w:pPr>
            <w:r>
              <w:rPr>
                <w:i/>
                <w:snapToGrid w:val="0"/>
                <w:vanish/>
              </w:rPr>
              <w:t>6</w:t>
            </w:r>
          </w:p>
        </w:tc>
        <w:tc>
          <w:tcPr>
            <w:tcW w:w="850" w:type="dxa"/>
          </w:tcPr>
          <w:p w14:paraId="610482D1" w14:textId="77777777" w:rsidR="00EA6652" w:rsidRPr="00D115B8" w:rsidRDefault="00EA6652" w:rsidP="007C6041">
            <w:pPr>
              <w:jc w:val="center"/>
              <w:rPr>
                <w:i/>
                <w:snapToGrid w:val="0"/>
                <w:vanish/>
              </w:rPr>
            </w:pPr>
            <w:r w:rsidRPr="00D115B8">
              <w:rPr>
                <w:i/>
                <w:snapToGrid w:val="0"/>
                <w:vanish/>
              </w:rPr>
              <w:t>0</w:t>
            </w:r>
          </w:p>
        </w:tc>
        <w:tc>
          <w:tcPr>
            <w:tcW w:w="993" w:type="dxa"/>
          </w:tcPr>
          <w:p w14:paraId="051B7DBF" w14:textId="77777777" w:rsidR="00EA6652" w:rsidRPr="00D115B8" w:rsidRDefault="00EA6652" w:rsidP="00EA6652">
            <w:pPr>
              <w:jc w:val="center"/>
              <w:rPr>
                <w:i/>
                <w:snapToGrid w:val="0"/>
                <w:vanish/>
              </w:rPr>
            </w:pPr>
            <w:r w:rsidRPr="00D115B8">
              <w:rPr>
                <w:i/>
                <w:snapToGrid w:val="0"/>
                <w:vanish/>
              </w:rPr>
              <w:t>2017-11-15</w:t>
            </w:r>
          </w:p>
        </w:tc>
        <w:tc>
          <w:tcPr>
            <w:tcW w:w="5669" w:type="dxa"/>
          </w:tcPr>
          <w:p w14:paraId="0AB3B87F" w14:textId="77777777" w:rsidR="00EA6652" w:rsidRPr="00D115B8" w:rsidRDefault="00D93838" w:rsidP="00F50158">
            <w:pPr>
              <w:pStyle w:val="Header"/>
              <w:numPr>
                <w:ilvl w:val="0"/>
                <w:numId w:val="7"/>
              </w:numPr>
              <w:ind w:left="418"/>
              <w:rPr>
                <w:rFonts w:cs="Arial"/>
                <w:i/>
                <w:snapToGrid w:val="0"/>
                <w:vanish/>
              </w:rPr>
            </w:pPr>
            <w:r>
              <w:rPr>
                <w:rFonts w:cs="Arial"/>
                <w:i/>
                <w:snapToGrid w:val="0"/>
                <w:vanish/>
              </w:rPr>
              <w:t xml:space="preserve">CR32/53: </w:t>
            </w:r>
            <w:r w:rsidR="00EA6652" w:rsidRPr="00D115B8">
              <w:rPr>
                <w:rFonts w:cs="Arial"/>
                <w:i/>
                <w:snapToGrid w:val="0"/>
                <w:vanish/>
              </w:rPr>
              <w:t>New Cover Sheet + Disclaimer replaces FAP-150 like ones.</w:t>
            </w:r>
          </w:p>
          <w:p w14:paraId="2BB984C7" w14:textId="77777777" w:rsidR="00256696" w:rsidRDefault="00151B0F" w:rsidP="00F50158">
            <w:pPr>
              <w:pStyle w:val="Header"/>
              <w:numPr>
                <w:ilvl w:val="0"/>
                <w:numId w:val="7"/>
              </w:numPr>
              <w:ind w:left="418"/>
              <w:rPr>
                <w:rFonts w:cs="Arial"/>
                <w:i/>
                <w:snapToGrid w:val="0"/>
                <w:vanish/>
              </w:rPr>
            </w:pPr>
            <w:r>
              <w:rPr>
                <w:rFonts w:cs="Arial"/>
                <w:i/>
                <w:snapToGrid w:val="0"/>
                <w:vanish/>
              </w:rPr>
              <w:t xml:space="preserve">CR75: </w:t>
            </w:r>
            <w:r w:rsidR="00EA6652" w:rsidRPr="00D115B8">
              <w:rPr>
                <w:rFonts w:cs="Arial"/>
                <w:i/>
                <w:snapToGrid w:val="0"/>
                <w:vanish/>
              </w:rPr>
              <w:t>Some rewording -&gt; Terminology to Glossary, No</w:t>
            </w:r>
            <w:r w:rsidR="00256696">
              <w:rPr>
                <w:rFonts w:cs="Arial"/>
                <w:i/>
                <w:snapToGrid w:val="0"/>
                <w:vanish/>
              </w:rPr>
              <w:t>tation -&gt; Document Conventions</w:t>
            </w:r>
          </w:p>
          <w:p w14:paraId="07279951" w14:textId="77777777" w:rsidR="00256696" w:rsidRDefault="00256696" w:rsidP="00F50158">
            <w:pPr>
              <w:pStyle w:val="Header"/>
              <w:numPr>
                <w:ilvl w:val="0"/>
                <w:numId w:val="7"/>
              </w:numPr>
              <w:ind w:left="418"/>
              <w:rPr>
                <w:rFonts w:cs="Arial"/>
                <w:i/>
                <w:snapToGrid w:val="0"/>
                <w:vanish/>
              </w:rPr>
            </w:pPr>
            <w:r>
              <w:rPr>
                <w:rFonts w:cs="Arial"/>
                <w:i/>
                <w:snapToGrid w:val="0"/>
                <w:vanish/>
              </w:rPr>
              <w:t>CR49: Rename “</w:t>
            </w:r>
            <w:r w:rsidR="00EA6652" w:rsidRPr="00D115B8">
              <w:rPr>
                <w:rFonts w:cs="Arial"/>
                <w:i/>
                <w:snapToGrid w:val="0"/>
                <w:vanish/>
              </w:rPr>
              <w:t>Assumptions &amp; Constraints</w:t>
            </w:r>
            <w:r>
              <w:rPr>
                <w:rFonts w:cs="Arial"/>
                <w:i/>
                <w:snapToGrid w:val="0"/>
                <w:vanish/>
              </w:rPr>
              <w:t>”</w:t>
            </w:r>
            <w:r w:rsidR="00EA6652" w:rsidRPr="00D115B8">
              <w:rPr>
                <w:rFonts w:cs="Arial"/>
                <w:i/>
                <w:snapToGrid w:val="0"/>
                <w:vanish/>
              </w:rPr>
              <w:t xml:space="preserve"> to </w:t>
            </w:r>
            <w:r>
              <w:rPr>
                <w:rFonts w:cs="Arial"/>
                <w:i/>
                <w:snapToGrid w:val="0"/>
                <w:vanish/>
              </w:rPr>
              <w:t>“</w:t>
            </w:r>
            <w:r w:rsidR="00EA6652" w:rsidRPr="00D115B8">
              <w:rPr>
                <w:rFonts w:cs="Arial"/>
                <w:i/>
                <w:snapToGrid w:val="0"/>
                <w:vanish/>
              </w:rPr>
              <w:t>Assumptions</w:t>
            </w:r>
            <w:r>
              <w:rPr>
                <w:rFonts w:cs="Arial"/>
                <w:i/>
                <w:snapToGrid w:val="0"/>
                <w:vanish/>
              </w:rPr>
              <w:t>”</w:t>
            </w:r>
          </w:p>
          <w:p w14:paraId="153175CC" w14:textId="77777777" w:rsidR="00EA6652" w:rsidRPr="00256696" w:rsidRDefault="00256696" w:rsidP="00F50158">
            <w:pPr>
              <w:pStyle w:val="Header"/>
              <w:numPr>
                <w:ilvl w:val="0"/>
                <w:numId w:val="7"/>
              </w:numPr>
              <w:ind w:left="418"/>
              <w:rPr>
                <w:rFonts w:cs="Arial"/>
                <w:i/>
                <w:snapToGrid w:val="0"/>
                <w:vanish/>
              </w:rPr>
            </w:pPr>
            <w:r>
              <w:rPr>
                <w:rFonts w:cs="Arial"/>
                <w:i/>
                <w:snapToGrid w:val="0"/>
                <w:vanish/>
              </w:rPr>
              <w:t xml:space="preserve">CR74: </w:t>
            </w:r>
            <w:r w:rsidRPr="00D115B8">
              <w:rPr>
                <w:rFonts w:cs="Arial"/>
                <w:i/>
                <w:snapToGrid w:val="0"/>
                <w:vanish/>
              </w:rPr>
              <w:t>Safety Assumptions added to chapter 6.</w:t>
            </w:r>
          </w:p>
          <w:p w14:paraId="2580BD85" w14:textId="77777777" w:rsidR="006C1973" w:rsidRPr="00D115B8" w:rsidRDefault="006C1973" w:rsidP="00F50158">
            <w:pPr>
              <w:pStyle w:val="Header"/>
              <w:numPr>
                <w:ilvl w:val="0"/>
                <w:numId w:val="7"/>
              </w:numPr>
              <w:ind w:left="418"/>
              <w:rPr>
                <w:rFonts w:cs="Arial"/>
                <w:i/>
                <w:snapToGrid w:val="0"/>
                <w:vanish/>
              </w:rPr>
            </w:pPr>
            <w:r w:rsidRPr="00D115B8">
              <w:rPr>
                <w:rFonts w:cs="Arial"/>
                <w:i/>
                <w:snapToGrid w:val="0"/>
                <w:vanish/>
              </w:rPr>
              <w:t>CR58: Add function allocation column to Logical Architecture chapter</w:t>
            </w:r>
          </w:p>
        </w:tc>
        <w:tc>
          <w:tcPr>
            <w:tcW w:w="1667" w:type="dxa"/>
          </w:tcPr>
          <w:p w14:paraId="56F369D0" w14:textId="77777777" w:rsidR="00EA6652" w:rsidRPr="00D115B8" w:rsidRDefault="00EA6652" w:rsidP="007C6041">
            <w:pPr>
              <w:rPr>
                <w:i/>
                <w:snapToGrid w:val="0"/>
                <w:vanish/>
              </w:rPr>
            </w:pPr>
            <w:r w:rsidRPr="00D115B8">
              <w:rPr>
                <w:i/>
                <w:snapToGrid w:val="0"/>
                <w:vanish/>
              </w:rPr>
              <w:t>Jbaden1</w:t>
            </w:r>
          </w:p>
        </w:tc>
      </w:tr>
      <w:tr w:rsidR="00771878" w:rsidRPr="007D0A79" w14:paraId="5BD39B4C" w14:textId="77777777" w:rsidTr="00982747">
        <w:trPr>
          <w:hidden/>
        </w:trPr>
        <w:tc>
          <w:tcPr>
            <w:tcW w:w="1027" w:type="dxa"/>
          </w:tcPr>
          <w:p w14:paraId="536663FF" w14:textId="77777777" w:rsidR="00771878" w:rsidRDefault="00771878" w:rsidP="007C6041">
            <w:pPr>
              <w:jc w:val="center"/>
              <w:rPr>
                <w:i/>
                <w:snapToGrid w:val="0"/>
                <w:vanish/>
              </w:rPr>
            </w:pPr>
            <w:r>
              <w:rPr>
                <w:i/>
                <w:snapToGrid w:val="0"/>
                <w:vanish/>
              </w:rPr>
              <w:t>6</w:t>
            </w:r>
          </w:p>
        </w:tc>
        <w:tc>
          <w:tcPr>
            <w:tcW w:w="850" w:type="dxa"/>
          </w:tcPr>
          <w:p w14:paraId="1A16FD83" w14:textId="77777777" w:rsidR="00771878" w:rsidRPr="00D115B8" w:rsidRDefault="00771878" w:rsidP="007C6041">
            <w:pPr>
              <w:jc w:val="center"/>
              <w:rPr>
                <w:i/>
                <w:snapToGrid w:val="0"/>
                <w:vanish/>
              </w:rPr>
            </w:pPr>
            <w:r>
              <w:rPr>
                <w:i/>
                <w:snapToGrid w:val="0"/>
                <w:vanish/>
              </w:rPr>
              <w:t>0</w:t>
            </w:r>
          </w:p>
        </w:tc>
        <w:tc>
          <w:tcPr>
            <w:tcW w:w="993" w:type="dxa"/>
          </w:tcPr>
          <w:p w14:paraId="7F085630" w14:textId="77777777" w:rsidR="00771878" w:rsidRPr="00D115B8" w:rsidRDefault="00771878" w:rsidP="00EA6652">
            <w:pPr>
              <w:jc w:val="center"/>
              <w:rPr>
                <w:i/>
                <w:snapToGrid w:val="0"/>
                <w:vanish/>
              </w:rPr>
            </w:pPr>
            <w:r>
              <w:rPr>
                <w:i/>
                <w:snapToGrid w:val="0"/>
                <w:vanish/>
              </w:rPr>
              <w:t>2018-01-31</w:t>
            </w:r>
          </w:p>
        </w:tc>
        <w:tc>
          <w:tcPr>
            <w:tcW w:w="5669" w:type="dxa"/>
          </w:tcPr>
          <w:p w14:paraId="7DDF7A34" w14:textId="77777777" w:rsidR="001B20C5" w:rsidRPr="001B20C5" w:rsidRDefault="00161F2C" w:rsidP="00F50158">
            <w:pPr>
              <w:pStyle w:val="Header"/>
              <w:numPr>
                <w:ilvl w:val="0"/>
                <w:numId w:val="7"/>
              </w:numPr>
              <w:ind w:left="418"/>
              <w:rPr>
                <w:rFonts w:cs="Arial"/>
                <w:i/>
                <w:snapToGrid w:val="0"/>
                <w:vanish/>
              </w:rPr>
            </w:pPr>
            <w:r>
              <w:rPr>
                <w:rFonts w:cs="Arial"/>
                <w:i/>
                <w:snapToGrid w:val="0"/>
                <w:vanish/>
              </w:rPr>
              <w:t xml:space="preserve">CR63: </w:t>
            </w:r>
            <w:r w:rsidR="00771878">
              <w:rPr>
                <w:rFonts w:cs="Arial"/>
                <w:i/>
                <w:snapToGrid w:val="0"/>
                <w:vanish/>
              </w:rPr>
              <w:t>Updated links to Functional Safety Sharepoint</w:t>
            </w:r>
          </w:p>
        </w:tc>
        <w:tc>
          <w:tcPr>
            <w:tcW w:w="1667" w:type="dxa"/>
          </w:tcPr>
          <w:p w14:paraId="01600605" w14:textId="77777777" w:rsidR="00771878" w:rsidRPr="00D115B8" w:rsidRDefault="00771878" w:rsidP="007C6041">
            <w:pPr>
              <w:rPr>
                <w:i/>
                <w:snapToGrid w:val="0"/>
                <w:vanish/>
              </w:rPr>
            </w:pPr>
            <w:r>
              <w:rPr>
                <w:i/>
                <w:snapToGrid w:val="0"/>
                <w:vanish/>
              </w:rPr>
              <w:t>Jbaden1</w:t>
            </w:r>
          </w:p>
        </w:tc>
      </w:tr>
      <w:tr w:rsidR="001B20C5" w:rsidRPr="007D0A79" w14:paraId="29CA8066" w14:textId="77777777" w:rsidTr="00982747">
        <w:trPr>
          <w:hidden/>
        </w:trPr>
        <w:tc>
          <w:tcPr>
            <w:tcW w:w="1027" w:type="dxa"/>
          </w:tcPr>
          <w:p w14:paraId="5FF99643" w14:textId="77777777" w:rsidR="001B20C5" w:rsidRDefault="001B20C5" w:rsidP="001B20C5">
            <w:pPr>
              <w:jc w:val="center"/>
              <w:rPr>
                <w:i/>
                <w:snapToGrid w:val="0"/>
                <w:vanish/>
              </w:rPr>
            </w:pPr>
            <w:r>
              <w:rPr>
                <w:i/>
                <w:snapToGrid w:val="0"/>
                <w:vanish/>
              </w:rPr>
              <w:t>6</w:t>
            </w:r>
          </w:p>
        </w:tc>
        <w:tc>
          <w:tcPr>
            <w:tcW w:w="850" w:type="dxa"/>
          </w:tcPr>
          <w:p w14:paraId="050683FA" w14:textId="77777777" w:rsidR="001B20C5" w:rsidRDefault="001B20C5" w:rsidP="001B20C5">
            <w:pPr>
              <w:jc w:val="center"/>
              <w:rPr>
                <w:i/>
                <w:snapToGrid w:val="0"/>
                <w:vanish/>
              </w:rPr>
            </w:pPr>
            <w:r>
              <w:rPr>
                <w:i/>
                <w:snapToGrid w:val="0"/>
                <w:vanish/>
              </w:rPr>
              <w:t>0</w:t>
            </w:r>
          </w:p>
        </w:tc>
        <w:tc>
          <w:tcPr>
            <w:tcW w:w="993" w:type="dxa"/>
          </w:tcPr>
          <w:p w14:paraId="6601B60E" w14:textId="77777777" w:rsidR="001B20C5" w:rsidRDefault="001B20C5" w:rsidP="001B20C5">
            <w:pPr>
              <w:jc w:val="center"/>
              <w:rPr>
                <w:i/>
                <w:snapToGrid w:val="0"/>
                <w:vanish/>
              </w:rPr>
            </w:pPr>
            <w:r>
              <w:rPr>
                <w:i/>
                <w:snapToGrid w:val="0"/>
                <w:vanish/>
              </w:rPr>
              <w:t>2018-07-24</w:t>
            </w:r>
          </w:p>
        </w:tc>
        <w:tc>
          <w:tcPr>
            <w:tcW w:w="5669" w:type="dxa"/>
          </w:tcPr>
          <w:p w14:paraId="6AB225AE" w14:textId="77777777" w:rsidR="001B20C5" w:rsidRDefault="001B20C5" w:rsidP="00F50158">
            <w:pPr>
              <w:pStyle w:val="Header"/>
              <w:numPr>
                <w:ilvl w:val="0"/>
                <w:numId w:val="7"/>
              </w:numPr>
              <w:ind w:left="418"/>
              <w:rPr>
                <w:rFonts w:cs="Arial"/>
                <w:i/>
                <w:snapToGrid w:val="0"/>
                <w:vanish/>
              </w:rPr>
            </w:pPr>
            <w:r>
              <w:rPr>
                <w:rFonts w:cs="Arial"/>
                <w:i/>
                <w:snapToGrid w:val="0"/>
                <w:vanish/>
              </w:rPr>
              <w:t xml:space="preserve">CR69: </w:t>
            </w:r>
            <w:r w:rsidRPr="00FE1CCB">
              <w:rPr>
                <w:rFonts w:cs="Arial"/>
                <w:i/>
                <w:snapToGrid w:val="0"/>
                <w:vanish/>
              </w:rPr>
              <w:t xml:space="preserve">Add FSR </w:t>
            </w:r>
            <w:r>
              <w:rPr>
                <w:rFonts w:cs="Arial"/>
                <w:i/>
                <w:snapToGrid w:val="0"/>
                <w:vanish/>
              </w:rPr>
              <w:t>to FeatureDoc</w:t>
            </w:r>
          </w:p>
          <w:p w14:paraId="4F5C61F2" w14:textId="77777777" w:rsidR="001B20C5" w:rsidRDefault="001B20C5" w:rsidP="00F50158">
            <w:pPr>
              <w:pStyle w:val="Header"/>
              <w:numPr>
                <w:ilvl w:val="0"/>
                <w:numId w:val="7"/>
              </w:numPr>
              <w:ind w:left="418"/>
              <w:rPr>
                <w:rFonts w:cs="Arial"/>
                <w:i/>
                <w:snapToGrid w:val="0"/>
                <w:vanish/>
              </w:rPr>
            </w:pPr>
            <w:r>
              <w:rPr>
                <w:rFonts w:cs="Arial"/>
                <w:i/>
                <w:snapToGrid w:val="0"/>
                <w:vanish/>
              </w:rPr>
              <w:t xml:space="preserve">CR64: </w:t>
            </w:r>
            <w:r w:rsidRPr="001B20C5">
              <w:rPr>
                <w:rFonts w:cs="Arial"/>
                <w:i/>
                <w:snapToGrid w:val="0"/>
                <w:vanish/>
              </w:rPr>
              <w:t>Add new section "Design Requirements" to Function Spec and Feature Spec</w:t>
            </w:r>
          </w:p>
        </w:tc>
        <w:tc>
          <w:tcPr>
            <w:tcW w:w="1667" w:type="dxa"/>
          </w:tcPr>
          <w:p w14:paraId="262663AC" w14:textId="77777777" w:rsidR="001B20C5" w:rsidRDefault="001B20C5" w:rsidP="001B20C5">
            <w:pPr>
              <w:rPr>
                <w:i/>
                <w:snapToGrid w:val="0"/>
                <w:vanish/>
              </w:rPr>
            </w:pPr>
            <w:r>
              <w:rPr>
                <w:i/>
                <w:snapToGrid w:val="0"/>
                <w:vanish/>
              </w:rPr>
              <w:t>Jbaden1</w:t>
            </w:r>
          </w:p>
        </w:tc>
      </w:tr>
      <w:tr w:rsidR="002C1D22" w:rsidRPr="007D0A79" w14:paraId="5B6D63DE" w14:textId="77777777" w:rsidTr="00982747">
        <w:trPr>
          <w:hidden/>
        </w:trPr>
        <w:tc>
          <w:tcPr>
            <w:tcW w:w="1027" w:type="dxa"/>
          </w:tcPr>
          <w:p w14:paraId="58AC8466" w14:textId="77777777" w:rsidR="002C1D22" w:rsidRDefault="002C1D22" w:rsidP="002C1D22">
            <w:pPr>
              <w:jc w:val="center"/>
              <w:rPr>
                <w:i/>
                <w:snapToGrid w:val="0"/>
                <w:vanish/>
              </w:rPr>
            </w:pPr>
            <w:r>
              <w:rPr>
                <w:i/>
                <w:snapToGrid w:val="0"/>
                <w:vanish/>
              </w:rPr>
              <w:t>6</w:t>
            </w:r>
          </w:p>
        </w:tc>
        <w:tc>
          <w:tcPr>
            <w:tcW w:w="850" w:type="dxa"/>
          </w:tcPr>
          <w:p w14:paraId="6D60117F" w14:textId="77777777" w:rsidR="002C1D22" w:rsidRDefault="002C1D22" w:rsidP="002C1D22">
            <w:pPr>
              <w:jc w:val="center"/>
              <w:rPr>
                <w:i/>
                <w:snapToGrid w:val="0"/>
                <w:vanish/>
              </w:rPr>
            </w:pPr>
            <w:r>
              <w:rPr>
                <w:i/>
                <w:snapToGrid w:val="0"/>
                <w:vanish/>
              </w:rPr>
              <w:t>0</w:t>
            </w:r>
          </w:p>
        </w:tc>
        <w:tc>
          <w:tcPr>
            <w:tcW w:w="993" w:type="dxa"/>
          </w:tcPr>
          <w:p w14:paraId="198C2A2D" w14:textId="77777777" w:rsidR="002C1D22" w:rsidRDefault="002C1D22" w:rsidP="002C1D22">
            <w:pPr>
              <w:jc w:val="center"/>
              <w:rPr>
                <w:i/>
                <w:snapToGrid w:val="0"/>
                <w:vanish/>
              </w:rPr>
            </w:pPr>
            <w:r>
              <w:rPr>
                <w:i/>
                <w:snapToGrid w:val="0"/>
                <w:vanish/>
              </w:rPr>
              <w:t>2018-08-06</w:t>
            </w:r>
          </w:p>
        </w:tc>
        <w:tc>
          <w:tcPr>
            <w:tcW w:w="5669" w:type="dxa"/>
          </w:tcPr>
          <w:p w14:paraId="313ACFB3" w14:textId="77777777" w:rsidR="002C1D22" w:rsidRDefault="002C1D22" w:rsidP="00F50158">
            <w:pPr>
              <w:pStyle w:val="Header"/>
              <w:numPr>
                <w:ilvl w:val="0"/>
                <w:numId w:val="7"/>
              </w:numPr>
              <w:ind w:left="426"/>
              <w:rPr>
                <w:rFonts w:cs="Arial"/>
                <w:i/>
                <w:snapToGrid w:val="0"/>
                <w:vanish/>
              </w:rPr>
            </w:pPr>
            <w:r w:rsidRPr="002C1D22">
              <w:rPr>
                <w:rFonts w:cs="Arial"/>
                <w:i/>
                <w:snapToGrid w:val="0"/>
                <w:vanish/>
              </w:rPr>
              <w:t>CR53: some corrections for metada and formatting</w:t>
            </w:r>
          </w:p>
        </w:tc>
        <w:tc>
          <w:tcPr>
            <w:tcW w:w="1667" w:type="dxa"/>
          </w:tcPr>
          <w:p w14:paraId="383EC737" w14:textId="77777777" w:rsidR="002C1D22" w:rsidRDefault="002C1D22" w:rsidP="002C1D22">
            <w:pPr>
              <w:rPr>
                <w:i/>
                <w:snapToGrid w:val="0"/>
                <w:vanish/>
              </w:rPr>
            </w:pPr>
            <w:r>
              <w:rPr>
                <w:i/>
                <w:snapToGrid w:val="0"/>
                <w:vanish/>
              </w:rPr>
              <w:t>Jbaden1</w:t>
            </w:r>
          </w:p>
        </w:tc>
      </w:tr>
      <w:tr w:rsidR="00B23C24" w:rsidRPr="009B6E74" w14:paraId="6408D0EA"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0E9D2227" w14:textId="77777777" w:rsidR="00B23C24" w:rsidRDefault="00B23C24" w:rsidP="00465E01">
            <w:pPr>
              <w:jc w:val="center"/>
              <w:rPr>
                <w:i/>
                <w:snapToGrid w:val="0"/>
                <w:vanish/>
              </w:rPr>
            </w:pPr>
            <w:r>
              <w:rPr>
                <w:i/>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3D33F83A" w14:textId="77777777" w:rsidR="00B23C24" w:rsidRDefault="00B23C24" w:rsidP="00465E01">
            <w:pPr>
              <w:jc w:val="center"/>
              <w:rPr>
                <w:i/>
                <w:snapToGrid w:val="0"/>
                <w:vanish/>
              </w:rPr>
            </w:pPr>
            <w:r>
              <w:rPr>
                <w:i/>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0DC69C8B" w14:textId="77777777" w:rsidR="00B23C24" w:rsidRDefault="00B23C24" w:rsidP="00465E01">
            <w:pPr>
              <w:jc w:val="center"/>
              <w:rPr>
                <w:i/>
                <w:snapToGrid w:val="0"/>
                <w:vanish/>
              </w:rPr>
            </w:pPr>
            <w:r>
              <w:rPr>
                <w:i/>
                <w:snapToGrid w:val="0"/>
                <w:vanish/>
              </w:rPr>
              <w:t>2018-09-28</w:t>
            </w:r>
          </w:p>
        </w:tc>
        <w:tc>
          <w:tcPr>
            <w:tcW w:w="5669" w:type="dxa"/>
            <w:tcBorders>
              <w:top w:val="single" w:sz="4" w:space="0" w:color="auto"/>
              <w:left w:val="single" w:sz="4" w:space="0" w:color="auto"/>
              <w:bottom w:val="single" w:sz="4" w:space="0" w:color="auto"/>
              <w:right w:val="single" w:sz="4" w:space="0" w:color="auto"/>
            </w:tcBorders>
          </w:tcPr>
          <w:p w14:paraId="17704150" w14:textId="77777777" w:rsidR="00B23C24" w:rsidRDefault="00B23C24" w:rsidP="00F50158">
            <w:pPr>
              <w:pStyle w:val="Header"/>
              <w:numPr>
                <w:ilvl w:val="0"/>
                <w:numId w:val="7"/>
              </w:numPr>
              <w:ind w:left="453"/>
              <w:rPr>
                <w:rFonts w:cs="Arial"/>
                <w:i/>
                <w:snapToGrid w:val="0"/>
                <w:vanish/>
              </w:rPr>
            </w:pPr>
            <w:r>
              <w:rPr>
                <w:rFonts w:cs="Arial"/>
                <w:i/>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4886521C" w14:textId="77777777" w:rsidR="00B23C24" w:rsidRDefault="00B23C24" w:rsidP="00465E01">
            <w:pPr>
              <w:rPr>
                <w:i/>
                <w:snapToGrid w:val="0"/>
                <w:vanish/>
              </w:rPr>
            </w:pPr>
            <w:r>
              <w:rPr>
                <w:i/>
                <w:snapToGrid w:val="0"/>
                <w:vanish/>
              </w:rPr>
              <w:t>Jbaden1</w:t>
            </w:r>
          </w:p>
        </w:tc>
      </w:tr>
      <w:tr w:rsidR="000F7EE0" w:rsidRPr="009B6E74" w14:paraId="178CB9EF"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1438B8E" w14:textId="77777777" w:rsidR="000F7EE0" w:rsidRDefault="000F7EE0" w:rsidP="000F7EE0">
            <w:pPr>
              <w:jc w:val="center"/>
              <w:rPr>
                <w:i/>
                <w:snapToGrid w:val="0"/>
                <w:vanish/>
              </w:rPr>
            </w:pPr>
            <w:r>
              <w:rPr>
                <w:i/>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574DABAA" w14:textId="77777777" w:rsidR="000F7EE0" w:rsidRDefault="000F7EE0" w:rsidP="000F7EE0">
            <w:pPr>
              <w:jc w:val="center"/>
              <w:rPr>
                <w:i/>
                <w:snapToGrid w:val="0"/>
                <w:vanish/>
              </w:rPr>
            </w:pPr>
            <w:r>
              <w:rPr>
                <w:i/>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59BF73DF" w14:textId="77777777" w:rsidR="000F7EE0" w:rsidRDefault="000F7EE0" w:rsidP="000F7EE0">
            <w:pPr>
              <w:jc w:val="center"/>
              <w:rPr>
                <w:i/>
                <w:snapToGrid w:val="0"/>
                <w:vanish/>
              </w:rPr>
            </w:pPr>
            <w:r>
              <w:rPr>
                <w:i/>
                <w:snapToGrid w:val="0"/>
                <w:vanish/>
              </w:rPr>
              <w:t>2018-10-31</w:t>
            </w:r>
          </w:p>
        </w:tc>
        <w:tc>
          <w:tcPr>
            <w:tcW w:w="5669" w:type="dxa"/>
            <w:tcBorders>
              <w:top w:val="single" w:sz="4" w:space="0" w:color="auto"/>
              <w:left w:val="single" w:sz="4" w:space="0" w:color="auto"/>
              <w:bottom w:val="single" w:sz="4" w:space="0" w:color="auto"/>
              <w:right w:val="single" w:sz="4" w:space="0" w:color="auto"/>
            </w:tcBorders>
          </w:tcPr>
          <w:p w14:paraId="20CD070F" w14:textId="77777777" w:rsidR="000F7EE0" w:rsidRDefault="000F7EE0" w:rsidP="00F50158">
            <w:pPr>
              <w:pStyle w:val="Header"/>
              <w:numPr>
                <w:ilvl w:val="0"/>
                <w:numId w:val="7"/>
              </w:numPr>
              <w:ind w:left="453"/>
              <w:rPr>
                <w:rFonts w:cs="Arial"/>
                <w:i/>
                <w:snapToGrid w:val="0"/>
                <w:vanish/>
              </w:rPr>
            </w:pPr>
            <w:r>
              <w:rPr>
                <w:rFonts w:cs="Arial"/>
                <w:i/>
                <w:snapToGrid w:val="0"/>
                <w:vanish/>
              </w:rPr>
              <w:t>Cover sheet and footer more GIS like. Functional Safety team feedback incorporated:</w:t>
            </w:r>
          </w:p>
          <w:p w14:paraId="74948424" w14:textId="77777777" w:rsidR="000F7EE0" w:rsidRDefault="000F7EE0" w:rsidP="00F50158">
            <w:pPr>
              <w:pStyle w:val="Header"/>
              <w:numPr>
                <w:ilvl w:val="1"/>
                <w:numId w:val="7"/>
              </w:numPr>
              <w:rPr>
                <w:rFonts w:cs="Arial"/>
                <w:i/>
                <w:snapToGrid w:val="0"/>
                <w:vanish/>
              </w:rPr>
            </w:pPr>
            <w:r>
              <w:rPr>
                <w:rFonts w:cs="Arial"/>
                <w:i/>
                <w:snapToGrid w:val="0"/>
                <w:vanish/>
              </w:rPr>
              <w:t>New subsection</w:t>
            </w:r>
            <w:r w:rsidR="008A4C8A">
              <w:rPr>
                <w:rFonts w:cs="Arial"/>
                <w:i/>
                <w:snapToGrid w:val="0"/>
                <w:vanish/>
              </w:rPr>
              <w:t>s</w:t>
            </w:r>
            <w:r>
              <w:rPr>
                <w:rFonts w:cs="Arial"/>
                <w:i/>
                <w:snapToGrid w:val="0"/>
                <w:vanish/>
              </w:rPr>
              <w:t xml:space="preserve"> “Functional Safety Requirements</w:t>
            </w:r>
            <w:r w:rsidR="008A4C8A">
              <w:rPr>
                <w:rFonts w:cs="Arial"/>
                <w:i/>
                <w:snapToGrid w:val="0"/>
                <w:vanish/>
              </w:rPr>
              <w:t>, (Decomposed) FSRs and Parameters / Values</w:t>
            </w:r>
          </w:p>
          <w:p w14:paraId="009E540A" w14:textId="77777777" w:rsidR="000F7EE0" w:rsidRDefault="000F7EE0" w:rsidP="00F50158">
            <w:pPr>
              <w:pStyle w:val="Header"/>
              <w:numPr>
                <w:ilvl w:val="1"/>
                <w:numId w:val="7"/>
              </w:numPr>
              <w:rPr>
                <w:rFonts w:cs="Arial"/>
                <w:i/>
                <w:snapToGrid w:val="0"/>
                <w:vanish/>
              </w:rPr>
            </w:pPr>
            <w:r>
              <w:rPr>
                <w:rFonts w:cs="Arial"/>
                <w:i/>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550AB9F4" w14:textId="77777777" w:rsidR="000F7EE0" w:rsidRDefault="008A4C8A" w:rsidP="000F7EE0">
            <w:pPr>
              <w:rPr>
                <w:i/>
                <w:snapToGrid w:val="0"/>
                <w:vanish/>
              </w:rPr>
            </w:pPr>
            <w:r>
              <w:rPr>
                <w:i/>
                <w:snapToGrid w:val="0"/>
                <w:vanish/>
              </w:rPr>
              <w:t>Jbaden1</w:t>
            </w:r>
          </w:p>
        </w:tc>
      </w:tr>
      <w:tr w:rsidR="00982747" w:rsidRPr="009B6E74" w14:paraId="15C47E78"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0CC5C12C" w14:textId="77777777" w:rsidR="00982747" w:rsidRDefault="00982747" w:rsidP="00982747">
            <w:pPr>
              <w:jc w:val="center"/>
              <w:rPr>
                <w:i/>
                <w:snapToGrid w:val="0"/>
                <w:vanish/>
              </w:rPr>
            </w:pPr>
            <w:r>
              <w:rPr>
                <w:i/>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9906311" w14:textId="77777777" w:rsidR="00982747" w:rsidRDefault="00982747" w:rsidP="00982747">
            <w:pPr>
              <w:jc w:val="center"/>
              <w:rPr>
                <w:i/>
                <w:snapToGrid w:val="0"/>
                <w:vanish/>
              </w:rPr>
            </w:pPr>
            <w:r>
              <w:rPr>
                <w:i/>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533551DA" w14:textId="77777777" w:rsidR="00982747" w:rsidRDefault="00982747" w:rsidP="00982747">
            <w:pPr>
              <w:jc w:val="center"/>
              <w:rPr>
                <w:i/>
                <w:snapToGrid w:val="0"/>
                <w:vanish/>
              </w:rPr>
            </w:pPr>
            <w:r>
              <w:rPr>
                <w:i/>
                <w:snapToGrid w:val="0"/>
                <w:vanish/>
              </w:rPr>
              <w:t>2018-12-12</w:t>
            </w:r>
          </w:p>
        </w:tc>
        <w:tc>
          <w:tcPr>
            <w:tcW w:w="5669" w:type="dxa"/>
            <w:tcBorders>
              <w:top w:val="single" w:sz="4" w:space="0" w:color="auto"/>
              <w:left w:val="single" w:sz="4" w:space="0" w:color="auto"/>
              <w:bottom w:val="single" w:sz="4" w:space="0" w:color="auto"/>
              <w:right w:val="single" w:sz="4" w:space="0" w:color="auto"/>
            </w:tcBorders>
          </w:tcPr>
          <w:p w14:paraId="3F91E765" w14:textId="77777777" w:rsidR="00982747" w:rsidRDefault="00982747" w:rsidP="00F50158">
            <w:pPr>
              <w:pStyle w:val="Header"/>
              <w:numPr>
                <w:ilvl w:val="0"/>
                <w:numId w:val="7"/>
              </w:numPr>
              <w:ind w:left="453"/>
              <w:rPr>
                <w:rFonts w:cs="Arial"/>
                <w:i/>
                <w:snapToGrid w:val="0"/>
                <w:vanish/>
              </w:rPr>
            </w:pPr>
            <w:r>
              <w:rPr>
                <w:rFonts w:cs="Arial"/>
                <w:i/>
                <w:snapToGrid w:val="0"/>
                <w:vanish/>
              </w:rPr>
              <w:t xml:space="preserve">FSR template removed, now as </w:t>
            </w:r>
            <w:r w:rsidR="007F0FCD">
              <w:rPr>
                <w:rFonts w:cs="Arial"/>
                <w:i/>
                <w:snapToGrid w:val="0"/>
                <w:vanish/>
              </w:rPr>
              <w:t xml:space="preserve">a </w:t>
            </w:r>
            <w:r>
              <w:rPr>
                <w:rFonts w:cs="Arial"/>
                <w:i/>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5B66E74E" w14:textId="77777777" w:rsidR="00982747" w:rsidRDefault="00982747" w:rsidP="00982747">
            <w:pPr>
              <w:rPr>
                <w:i/>
                <w:snapToGrid w:val="0"/>
                <w:vanish/>
              </w:rPr>
            </w:pPr>
            <w:r>
              <w:rPr>
                <w:i/>
                <w:snapToGrid w:val="0"/>
                <w:vanish/>
              </w:rPr>
              <w:t>Jbaden1</w:t>
            </w:r>
          </w:p>
        </w:tc>
      </w:tr>
      <w:tr w:rsidR="00362BB2" w:rsidRPr="009B6E74" w14:paraId="45A51CCB"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E3480FC" w14:textId="77777777" w:rsidR="00362BB2" w:rsidRDefault="00362BB2" w:rsidP="00982747">
            <w:pPr>
              <w:jc w:val="center"/>
              <w:rPr>
                <w:i/>
                <w:snapToGrid w:val="0"/>
                <w:vanish/>
              </w:rPr>
            </w:pPr>
            <w:r>
              <w:rPr>
                <w:i/>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F4510A6" w14:textId="77777777" w:rsidR="00362BB2" w:rsidRDefault="00362BB2" w:rsidP="00982747">
            <w:pPr>
              <w:jc w:val="center"/>
              <w:rPr>
                <w:i/>
                <w:snapToGrid w:val="0"/>
                <w:vanish/>
              </w:rPr>
            </w:pPr>
            <w:r>
              <w:rPr>
                <w:i/>
                <w:snapToGrid w:val="0"/>
                <w:vanish/>
              </w:rPr>
              <w:t>0</w:t>
            </w:r>
            <w:r w:rsidR="009B73FE">
              <w:rPr>
                <w:i/>
                <w:snapToGrid w:val="0"/>
                <w:vanish/>
              </w:rPr>
              <w:t>a</w:t>
            </w:r>
          </w:p>
        </w:tc>
        <w:tc>
          <w:tcPr>
            <w:tcW w:w="993" w:type="dxa"/>
            <w:tcBorders>
              <w:top w:val="single" w:sz="4" w:space="0" w:color="auto"/>
              <w:left w:val="single" w:sz="4" w:space="0" w:color="auto"/>
              <w:bottom w:val="single" w:sz="4" w:space="0" w:color="auto"/>
              <w:right w:val="single" w:sz="4" w:space="0" w:color="auto"/>
            </w:tcBorders>
          </w:tcPr>
          <w:p w14:paraId="079C86A0" w14:textId="77777777" w:rsidR="00362BB2" w:rsidRDefault="00362BB2" w:rsidP="00982747">
            <w:pPr>
              <w:jc w:val="center"/>
              <w:rPr>
                <w:i/>
                <w:snapToGrid w:val="0"/>
                <w:vanish/>
              </w:rPr>
            </w:pPr>
            <w:r>
              <w:rPr>
                <w:i/>
                <w:snapToGrid w:val="0"/>
                <w:vanish/>
              </w:rPr>
              <w:t>2019-05-23</w:t>
            </w:r>
          </w:p>
        </w:tc>
        <w:tc>
          <w:tcPr>
            <w:tcW w:w="5669" w:type="dxa"/>
            <w:tcBorders>
              <w:top w:val="single" w:sz="4" w:space="0" w:color="auto"/>
              <w:left w:val="single" w:sz="4" w:space="0" w:color="auto"/>
              <w:bottom w:val="single" w:sz="4" w:space="0" w:color="auto"/>
              <w:right w:val="single" w:sz="4" w:space="0" w:color="auto"/>
            </w:tcBorders>
          </w:tcPr>
          <w:p w14:paraId="1AE56532" w14:textId="77777777" w:rsidR="00362BB2" w:rsidRDefault="00362BB2" w:rsidP="00F50158">
            <w:pPr>
              <w:pStyle w:val="Header"/>
              <w:numPr>
                <w:ilvl w:val="0"/>
                <w:numId w:val="7"/>
              </w:numPr>
              <w:ind w:left="453"/>
              <w:rPr>
                <w:rFonts w:cs="Arial"/>
                <w:i/>
                <w:snapToGrid w:val="0"/>
                <w:vanish/>
              </w:rPr>
            </w:pPr>
            <w:r>
              <w:rPr>
                <w:rFonts w:cs="Arial"/>
                <w:i/>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6D67E410" w14:textId="77777777" w:rsidR="00362BB2" w:rsidRDefault="00362BB2" w:rsidP="00982747">
            <w:pPr>
              <w:rPr>
                <w:i/>
                <w:snapToGrid w:val="0"/>
                <w:vanish/>
              </w:rPr>
            </w:pPr>
            <w:r>
              <w:rPr>
                <w:i/>
                <w:snapToGrid w:val="0"/>
                <w:vanish/>
              </w:rPr>
              <w:t>Jbaden1</w:t>
            </w:r>
          </w:p>
        </w:tc>
      </w:tr>
      <w:tr w:rsidR="009B73FE" w14:paraId="549892E1" w14:textId="77777777" w:rsidTr="009B73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A4E6FA2" w14:textId="77777777" w:rsidR="009B73FE" w:rsidRDefault="009B73FE" w:rsidP="00FB5554">
            <w:pPr>
              <w:jc w:val="center"/>
              <w:rPr>
                <w:i/>
                <w:snapToGrid w:val="0"/>
                <w:vanish/>
              </w:rPr>
            </w:pPr>
            <w:r>
              <w:rPr>
                <w:i/>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5E1D9C86" w14:textId="77777777" w:rsidR="009B73FE" w:rsidRDefault="009B73FE" w:rsidP="00FB5554">
            <w:pPr>
              <w:jc w:val="center"/>
              <w:rPr>
                <w:i/>
                <w:snapToGrid w:val="0"/>
                <w:vanish/>
              </w:rPr>
            </w:pPr>
            <w:r>
              <w:rPr>
                <w:i/>
                <w:snapToGrid w:val="0"/>
                <w:vanish/>
              </w:rPr>
              <w:t>0b</w:t>
            </w:r>
          </w:p>
        </w:tc>
        <w:tc>
          <w:tcPr>
            <w:tcW w:w="993" w:type="dxa"/>
            <w:tcBorders>
              <w:top w:val="single" w:sz="4" w:space="0" w:color="auto"/>
              <w:left w:val="single" w:sz="4" w:space="0" w:color="auto"/>
              <w:bottom w:val="single" w:sz="4" w:space="0" w:color="auto"/>
              <w:right w:val="single" w:sz="4" w:space="0" w:color="auto"/>
            </w:tcBorders>
          </w:tcPr>
          <w:p w14:paraId="310AB87E" w14:textId="77777777" w:rsidR="009B73FE" w:rsidRDefault="009B73FE" w:rsidP="00FB5554">
            <w:pPr>
              <w:jc w:val="center"/>
              <w:rPr>
                <w:i/>
                <w:snapToGrid w:val="0"/>
                <w:vanish/>
              </w:rPr>
            </w:pPr>
            <w:r>
              <w:rPr>
                <w:i/>
                <w:snapToGrid w:val="0"/>
                <w:vanish/>
              </w:rPr>
              <w:t>2019-06-26</w:t>
            </w:r>
          </w:p>
        </w:tc>
        <w:tc>
          <w:tcPr>
            <w:tcW w:w="5669" w:type="dxa"/>
            <w:tcBorders>
              <w:top w:val="single" w:sz="4" w:space="0" w:color="auto"/>
              <w:left w:val="single" w:sz="4" w:space="0" w:color="auto"/>
              <w:bottom w:val="single" w:sz="4" w:space="0" w:color="auto"/>
              <w:right w:val="single" w:sz="4" w:space="0" w:color="auto"/>
            </w:tcBorders>
          </w:tcPr>
          <w:p w14:paraId="03547E43" w14:textId="77777777" w:rsidR="009B73FE" w:rsidRDefault="009B73FE" w:rsidP="00F50158">
            <w:pPr>
              <w:pStyle w:val="Header"/>
              <w:numPr>
                <w:ilvl w:val="0"/>
                <w:numId w:val="7"/>
              </w:numPr>
              <w:ind w:left="453"/>
              <w:textAlignment w:val="auto"/>
              <w:rPr>
                <w:rFonts w:cs="Arial"/>
                <w:i/>
                <w:snapToGrid w:val="0"/>
                <w:vanish/>
              </w:rPr>
            </w:pPr>
            <w:r>
              <w:rPr>
                <w:rFonts w:cs="Arial"/>
                <w:i/>
                <w:snapToGrid w:val="0"/>
                <w:vanish/>
              </w:rPr>
              <w:t xml:space="preserve">Chapter “Logical Elements” in “Logical Architecture” section added (FuSa CR </w:t>
            </w:r>
            <w:r w:rsidRPr="00E9170A">
              <w:rPr>
                <w:rFonts w:cs="Arial"/>
                <w:i/>
                <w:snapToGrid w:val="0"/>
                <w:vanish/>
              </w:rPr>
              <w:t>15136240</w:t>
            </w:r>
            <w:r>
              <w:rPr>
                <w:rFonts w:cs="Arial"/>
                <w:i/>
                <w:snapToGrid w:val="0"/>
                <w:vanish/>
              </w:rPr>
              <w:t>)</w:t>
            </w:r>
          </w:p>
          <w:p w14:paraId="5B7C8490" w14:textId="77777777" w:rsidR="00144C68" w:rsidRPr="00B0731C" w:rsidRDefault="00144C68" w:rsidP="00F50158">
            <w:pPr>
              <w:pStyle w:val="Header"/>
              <w:numPr>
                <w:ilvl w:val="0"/>
                <w:numId w:val="7"/>
              </w:numPr>
              <w:ind w:left="453"/>
              <w:textAlignment w:val="auto"/>
              <w:rPr>
                <w:rFonts w:cs="Arial"/>
                <w:i/>
                <w:snapToGrid w:val="0"/>
                <w:vanish/>
              </w:rPr>
            </w:pPr>
            <w:r>
              <w:rPr>
                <w:rFonts w:cs="Arial"/>
                <w:i/>
                <w:snapToGrid w:val="0"/>
                <w:vanish/>
              </w:rPr>
              <w:t>“References” and “Glossary” chapter moved from section “Feature Overview” to “Introduction”. References and Glossary should be available in the document as early as possible</w:t>
            </w:r>
          </w:p>
        </w:tc>
        <w:tc>
          <w:tcPr>
            <w:tcW w:w="1667" w:type="dxa"/>
            <w:tcBorders>
              <w:top w:val="single" w:sz="4" w:space="0" w:color="auto"/>
              <w:left w:val="single" w:sz="4" w:space="0" w:color="auto"/>
              <w:bottom w:val="single" w:sz="4" w:space="0" w:color="auto"/>
              <w:right w:val="single" w:sz="4" w:space="0" w:color="auto"/>
            </w:tcBorders>
          </w:tcPr>
          <w:p w14:paraId="52F6794E" w14:textId="77777777" w:rsidR="009B73FE" w:rsidRDefault="009B73FE" w:rsidP="00FB5554">
            <w:pPr>
              <w:rPr>
                <w:i/>
                <w:snapToGrid w:val="0"/>
                <w:vanish/>
              </w:rPr>
            </w:pPr>
            <w:r>
              <w:rPr>
                <w:i/>
                <w:snapToGrid w:val="0"/>
                <w:vanish/>
              </w:rPr>
              <w:t>Jbaden1</w:t>
            </w:r>
          </w:p>
        </w:tc>
      </w:tr>
    </w:tbl>
    <w:p w14:paraId="7C47B101" w14:textId="77777777" w:rsidR="00EA4337" w:rsidRPr="007D0A79" w:rsidRDefault="00EA4337" w:rsidP="00EA4337">
      <w:pPr>
        <w:rPr>
          <w:vanish/>
        </w:rPr>
      </w:pPr>
    </w:p>
    <w:p w14:paraId="655E6973" w14:textId="77777777" w:rsidR="00781321" w:rsidRDefault="00DB513B" w:rsidP="00781321">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249" w:name="_Toc13672002"/>
      <w:r>
        <w:lastRenderedPageBreak/>
        <w:t>Appendix</w:t>
      </w:r>
      <w:bookmarkEnd w:id="249"/>
    </w:p>
    <w:p w14:paraId="720044CE" w14:textId="77777777" w:rsidR="00EA6652" w:rsidRDefault="00EA6652" w:rsidP="00EA6652"/>
    <w:p w14:paraId="0F5C7F7C" w14:textId="77777777" w:rsidR="00EA6652" w:rsidRDefault="00EA6652">
      <w:pPr>
        <w:overflowPunct/>
        <w:autoSpaceDE/>
        <w:autoSpaceDN/>
        <w:adjustRightInd/>
        <w:textAlignment w:val="auto"/>
      </w:pPr>
      <w:r>
        <w:br w:type="page"/>
      </w:r>
    </w:p>
    <w:p w14:paraId="6A937A35" w14:textId="77777777" w:rsidR="00EA6652" w:rsidRPr="00EA6652" w:rsidRDefault="00EA6652" w:rsidP="00EA6652"/>
    <w:p w14:paraId="36C42C01" w14:textId="77777777" w:rsidR="009A5EBD" w:rsidRPr="00DA6CFF" w:rsidRDefault="009A5EBD" w:rsidP="00EA6652">
      <w:pPr>
        <w:spacing w:before="1440"/>
        <w:jc w:val="center"/>
        <w:rPr>
          <w:sz w:val="32"/>
        </w:rPr>
      </w:pPr>
      <w:r w:rsidRPr="00DA6CFF">
        <w:rPr>
          <w:sz w:val="32"/>
        </w:rPr>
        <w:t>Document ends here.</w:t>
      </w:r>
    </w:p>
    <w:sectPr w:rsidR="009A5EBD" w:rsidRPr="00DA6CFF" w:rsidSect="00DB513B">
      <w:headerReference w:type="default" r:id="rId63"/>
      <w:footerReference w:type="default" r:id="rId64"/>
      <w:pgSz w:w="11907" w:h="16840" w:code="9"/>
      <w:pgMar w:top="1440" w:right="862" w:bottom="1440" w:left="862" w:header="567" w:footer="7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0" w:author="Zhang, Xu (X.)" w:date="2021-11-26T15:49:00Z" w:initials="ZX(">
    <w:p w14:paraId="46D90BC3" w14:textId="77777777" w:rsidR="00CE5AA2" w:rsidRDefault="00CE5AA2">
      <w:pPr>
        <w:pStyle w:val="CommentText"/>
        <w:rPr>
          <w:lang w:eastAsia="zh-CN"/>
        </w:rPr>
      </w:pPr>
      <w:r>
        <w:rPr>
          <w:rStyle w:val="CommentReference"/>
        </w:rPr>
        <w:annotationRef/>
      </w:r>
      <w:r>
        <w:rPr>
          <w:rFonts w:hint="eastAsia"/>
          <w:lang w:eastAsia="zh-CN"/>
        </w:rPr>
        <w:t>少了一列动画状态，表示当前是正在上传还是已上传完成。后续我会添加。</w:t>
      </w:r>
    </w:p>
    <w:p w14:paraId="4989E38D" w14:textId="206B6305" w:rsidR="00CE5AA2" w:rsidRDefault="00CE5AA2">
      <w:pPr>
        <w:pStyle w:val="CommentText"/>
        <w:rPr>
          <w:lang w:eastAsia="zh-CN"/>
        </w:rPr>
      </w:pPr>
      <w:r>
        <w:rPr>
          <w:rFonts w:hint="eastAsia"/>
          <w:lang w:eastAsia="zh-CN"/>
        </w:rPr>
        <w:t>少了一列场景等级，用于车端上传</w:t>
      </w:r>
    </w:p>
  </w:comment>
  <w:comment w:id="121" w:author="Zhang, Xu (X.)" w:date="2021-11-27T23:46:00Z" w:initials="ZX(">
    <w:p w14:paraId="489C140E" w14:textId="02388FEB" w:rsidR="00CE5AA2" w:rsidRDefault="00CE5AA2">
      <w:pPr>
        <w:pStyle w:val="CommentText"/>
        <w:rPr>
          <w:lang w:eastAsia="zh-CN"/>
        </w:rPr>
      </w:pPr>
      <w:r>
        <w:rPr>
          <w:rStyle w:val="CommentReference"/>
        </w:rPr>
        <w:annotationRef/>
      </w:r>
      <w:r>
        <w:rPr>
          <w:rFonts w:hint="eastAsia"/>
          <w:lang w:eastAsia="zh-CN"/>
        </w:rPr>
        <w:t>少了场景等级，后续添加</w:t>
      </w:r>
    </w:p>
  </w:comment>
  <w:comment w:id="122" w:author="Zhang, Xu (X.)" w:date="2021-11-05T10:28:00Z" w:initials="X">
    <w:p w14:paraId="1D74E000" w14:textId="77777777" w:rsidR="00CE5AA2" w:rsidRDefault="00CE5AA2" w:rsidP="00EC0463">
      <w:pPr>
        <w:pStyle w:val="CommentText"/>
        <w:rPr>
          <w:lang w:eastAsia="zh-CN"/>
        </w:rPr>
      </w:pPr>
      <w:r>
        <w:rPr>
          <w:rStyle w:val="CommentReference"/>
        </w:rPr>
        <w:annotationRef/>
      </w:r>
      <w:r>
        <w:rPr>
          <w:rFonts w:hint="eastAsia"/>
          <w:lang w:eastAsia="zh-CN"/>
        </w:rPr>
        <w:t>需要一个</w:t>
      </w:r>
      <w:r>
        <w:rPr>
          <w:lang w:eastAsia="zh-CN"/>
        </w:rPr>
        <w:t>EXCEL</w:t>
      </w:r>
      <w:r>
        <w:rPr>
          <w:rFonts w:hint="eastAsia"/>
          <w:lang w:eastAsia="zh-CN"/>
        </w:rPr>
        <w:t>模板，后续附在文档中。后缀需要指定</w:t>
      </w:r>
      <w:r>
        <w:rPr>
          <w:rFonts w:hint="eastAsia"/>
          <w:lang w:eastAsia="zh-CN"/>
        </w:rPr>
        <w:t>x</w:t>
      </w:r>
      <w:r>
        <w:rPr>
          <w:lang w:eastAsia="zh-CN"/>
        </w:rPr>
        <w:t>lsx or xls</w:t>
      </w:r>
      <w:r>
        <w:rPr>
          <w:rFonts w:hint="eastAsia"/>
          <w:lang w:eastAsia="zh-CN"/>
        </w:rPr>
        <w:t>。方便后边检查文件类型</w:t>
      </w:r>
    </w:p>
  </w:comment>
  <w:comment w:id="123" w:author="Zhang, Xu (X.)" w:date="2021-11-26T16:11:00Z" w:initials="ZX(">
    <w:p w14:paraId="6398A829" w14:textId="48E78491" w:rsidR="00CE5AA2" w:rsidRDefault="00CE5AA2">
      <w:pPr>
        <w:pStyle w:val="CommentText"/>
        <w:rPr>
          <w:lang w:eastAsia="zh-CN"/>
        </w:rPr>
      </w:pPr>
      <w:r>
        <w:rPr>
          <w:rStyle w:val="CommentReference"/>
        </w:rPr>
        <w:annotationRef/>
      </w:r>
      <w:r>
        <w:rPr>
          <w:rFonts w:hint="eastAsia"/>
          <w:lang w:eastAsia="zh-CN"/>
        </w:rPr>
        <w:t>因为上传过程可能较慢，所以我采用这种先显示界面最后再显示是否成功的方法，如果又更好的办法可以提出</w:t>
      </w:r>
    </w:p>
  </w:comment>
  <w:comment w:id="125" w:author="Zhang, Xu (X.)" w:date="2021-11-27T19:40:00Z" w:initials="ZX(">
    <w:p w14:paraId="137E7F68" w14:textId="26CFE704" w:rsidR="00CE5AA2" w:rsidRDefault="00CE5AA2">
      <w:pPr>
        <w:pStyle w:val="CommentText"/>
        <w:rPr>
          <w:lang w:eastAsia="zh-CN"/>
        </w:rPr>
      </w:pPr>
      <w:r>
        <w:rPr>
          <w:rStyle w:val="CommentReference"/>
        </w:rPr>
        <w:annotationRef/>
      </w:r>
      <w:r>
        <w:rPr>
          <w:rFonts w:hint="eastAsia"/>
          <w:lang w:eastAsia="zh-CN"/>
        </w:rPr>
        <w:t>这里可以理解为下载方式或动画存储位置等可以帮助后续车端完成下载的一些信息；这些信息可能会包含在车端请求下载的信息中；</w:t>
      </w:r>
    </w:p>
    <w:p w14:paraId="281943BC" w14:textId="44E76E32" w:rsidR="00CE5AA2" w:rsidRDefault="00CE5AA2">
      <w:pPr>
        <w:pStyle w:val="CommentText"/>
        <w:rPr>
          <w:lang w:eastAsia="zh-CN"/>
        </w:rPr>
      </w:pPr>
      <w:r>
        <w:rPr>
          <w:rFonts w:hint="eastAsia"/>
          <w:lang w:eastAsia="zh-CN"/>
        </w:rPr>
        <w:t>表述不够清晰后边可以进行更新</w:t>
      </w:r>
    </w:p>
  </w:comment>
  <w:comment w:id="126" w:author="Zhang, Xu (X.)" w:date="2021-11-27T20:16:00Z" w:initials="ZX(">
    <w:p w14:paraId="2B30543F" w14:textId="60692F65" w:rsidR="00CE5AA2" w:rsidRDefault="00CE5AA2">
      <w:pPr>
        <w:pStyle w:val="CommentText"/>
        <w:rPr>
          <w:lang w:eastAsia="zh-CN"/>
        </w:rPr>
      </w:pPr>
      <w:r>
        <w:rPr>
          <w:rStyle w:val="CommentReference"/>
        </w:rPr>
        <w:annotationRef/>
      </w:r>
      <w:r>
        <w:rPr>
          <w:rFonts w:hint="eastAsia"/>
          <w:lang w:eastAsia="zh-CN"/>
        </w:rPr>
        <w:t>这一步如果可以在查询新动画时实现，那这个地方可以取消；</w:t>
      </w:r>
    </w:p>
  </w:comment>
  <w:comment w:id="148" w:author="Zhang, Xu (X.)" w:date="2021-11-05T10:42:00Z" w:initials="X">
    <w:p w14:paraId="022F992E" w14:textId="77777777" w:rsidR="00CE5AA2" w:rsidRDefault="00CE5AA2" w:rsidP="0050711D">
      <w:pPr>
        <w:pStyle w:val="CommentText"/>
        <w:rPr>
          <w:lang w:eastAsia="zh-CN"/>
        </w:rPr>
      </w:pPr>
      <w:r>
        <w:rPr>
          <w:rStyle w:val="CommentReference"/>
        </w:rPr>
        <w:annotationRef/>
      </w:r>
      <w:r>
        <w:rPr>
          <w:rFonts w:hint="eastAsia"/>
          <w:lang w:eastAsia="zh-CN"/>
        </w:rPr>
        <w:t>是否需要编辑权限</w:t>
      </w:r>
    </w:p>
  </w:comment>
  <w:comment w:id="149" w:author="Wu, Shengjun (S.)" w:date="2021-11-05T13:34:00Z" w:initials="WS(">
    <w:p w14:paraId="77141A9A" w14:textId="77777777" w:rsidR="00CE5AA2" w:rsidRDefault="00CE5AA2" w:rsidP="0050711D">
      <w:pPr>
        <w:pStyle w:val="CommentText"/>
        <w:rPr>
          <w:lang w:eastAsia="zh-CN"/>
        </w:rPr>
      </w:pPr>
      <w:r>
        <w:rPr>
          <w:rStyle w:val="CommentReference"/>
        </w:rPr>
        <w:annotationRef/>
      </w:r>
      <w:r>
        <w:rPr>
          <w:rFonts w:hint="eastAsia"/>
          <w:lang w:eastAsia="zh-CN"/>
        </w:rPr>
        <w:t>同意！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89E38D" w15:done="0"/>
  <w15:commentEx w15:paraId="489C140E" w15:done="0"/>
  <w15:commentEx w15:paraId="1D74E000" w15:done="1"/>
  <w15:commentEx w15:paraId="6398A829" w15:done="0"/>
  <w15:commentEx w15:paraId="281943BC" w15:done="0"/>
  <w15:commentEx w15:paraId="2B30543F" w15:done="0"/>
  <w15:commentEx w15:paraId="022F992E" w15:done="1"/>
  <w15:commentEx w15:paraId="77141A9A" w15:paraIdParent="022F99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B80A6" w16cex:dateUtc="2021-11-26T07:49:00Z"/>
  <w16cex:commentExtensible w16cex:durableId="254D41C8" w16cex:dateUtc="2021-11-27T15:46:00Z"/>
  <w16cex:commentExtensible w16cex:durableId="254A9E58" w16cex:dateUtc="2021-11-05T02:28:00Z"/>
  <w16cex:commentExtensible w16cex:durableId="254B85A7" w16cex:dateUtc="2021-11-26T08:11:00Z"/>
  <w16cex:commentExtensible w16cex:durableId="254D081E" w16cex:dateUtc="2021-11-27T11:40:00Z"/>
  <w16cex:commentExtensible w16cex:durableId="254D109E" w16cex:dateUtc="2021-11-27T12:16:00Z"/>
  <w16cex:commentExtensible w16cex:durableId="254D405F" w16cex:dateUtc="2021-11-05T02:42:00Z"/>
  <w16cex:commentExtensible w16cex:durableId="254D405E" w16cex:dateUtc="2021-11-05T0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89E38D" w16cid:durableId="254B80A6"/>
  <w16cid:commentId w16cid:paraId="489C140E" w16cid:durableId="254D41C8"/>
  <w16cid:commentId w16cid:paraId="1D74E000" w16cid:durableId="254A9E58"/>
  <w16cid:commentId w16cid:paraId="6398A829" w16cid:durableId="254B85A7"/>
  <w16cid:commentId w16cid:paraId="281943BC" w16cid:durableId="254D081E"/>
  <w16cid:commentId w16cid:paraId="2B30543F" w16cid:durableId="254D109E"/>
  <w16cid:commentId w16cid:paraId="022F992E" w16cid:durableId="254D405F"/>
  <w16cid:commentId w16cid:paraId="77141A9A" w16cid:durableId="254D4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62DC3" w14:textId="77777777" w:rsidR="00444359" w:rsidRDefault="00444359">
      <w:r>
        <w:separator/>
      </w:r>
    </w:p>
    <w:p w14:paraId="52C68408" w14:textId="77777777" w:rsidR="00444359" w:rsidRDefault="00444359"/>
    <w:p w14:paraId="24C3F9DB" w14:textId="77777777" w:rsidR="00444359" w:rsidRDefault="00444359"/>
  </w:endnote>
  <w:endnote w:type="continuationSeparator" w:id="0">
    <w:p w14:paraId="107917E7" w14:textId="77777777" w:rsidR="00444359" w:rsidRDefault="00444359">
      <w:r>
        <w:continuationSeparator/>
      </w:r>
    </w:p>
    <w:p w14:paraId="1096A4AE" w14:textId="77777777" w:rsidR="00444359" w:rsidRDefault="00444359"/>
    <w:p w14:paraId="7E385DAE" w14:textId="77777777" w:rsidR="00444359" w:rsidRDefault="00444359"/>
  </w:endnote>
  <w:endnote w:type="continuationNotice" w:id="1">
    <w:p w14:paraId="5F583CD6" w14:textId="77777777" w:rsidR="00444359" w:rsidRDefault="004443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FC6BB" w14:textId="77777777" w:rsidR="00CE5AA2" w:rsidRPr="004D7C06" w:rsidRDefault="00CE5AA2" w:rsidP="00DB513B">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Pr="00414956">
      <w:rPr>
        <w:rFonts w:ascii="Arial" w:hAnsi="Arial" w:cs="Arial"/>
        <w:i/>
        <w:color w:val="auto"/>
      </w:rPr>
      <w:fldChar w:fldCharType="begin"/>
    </w:r>
    <w:r w:rsidRPr="00414956">
      <w:rPr>
        <w:rFonts w:ascii="Arial" w:hAnsi="Arial" w:cs="Arial"/>
        <w:i/>
        <w:color w:val="auto"/>
      </w:rPr>
      <w:instrText xml:space="preserve"> DOCPROPERTY  DocOwner  \* MERGEFORMAT </w:instrText>
    </w:r>
    <w:r w:rsidRPr="00414956">
      <w:rPr>
        <w:rFonts w:ascii="Arial" w:hAnsi="Arial" w:cs="Arial"/>
        <w:i/>
        <w:color w:val="auto"/>
      </w:rPr>
      <w:fldChar w:fldCharType="separate"/>
    </w:r>
    <w:r>
      <w:rPr>
        <w:rFonts w:ascii="Arial" w:hAnsi="Arial" w:cs="Arial"/>
        <w:i/>
        <w:color w:val="auto"/>
      </w:rPr>
      <w:t>MyName</w:t>
    </w:r>
    <w:r w:rsidRPr="00414956">
      <w:rPr>
        <w:rFonts w:ascii="Arial" w:hAnsi="Arial" w:cs="Arial"/>
        <w:i/>
        <w:color w:val="auto"/>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 MERGEFORMAT </w:instrText>
    </w:r>
    <w:r w:rsidRPr="00414956">
      <w:rPr>
        <w:rFonts w:ascii="Arial" w:hAnsi="Arial" w:cs="Arial"/>
        <w:i/>
        <w:color w:val="auto"/>
      </w:rPr>
      <w:fldChar w:fldCharType="separate"/>
    </w:r>
    <w:r>
      <w:rPr>
        <w:rFonts w:ascii="Arial" w:hAnsi="Arial" w:cs="Arial"/>
        <w:i/>
        <w:color w:val="auto"/>
      </w:rPr>
      <w:t>document1</w:t>
    </w:r>
    <w:r w:rsidRPr="00414956">
      <w:rPr>
        <w:rFonts w:ascii="Arial" w:hAnsi="Arial" w:cs="Arial"/>
        <w:i/>
        <w:color w:val="auto"/>
      </w:rPr>
      <w:fldChar w:fldCharType="end"/>
    </w:r>
  </w:p>
  <w:p w14:paraId="7BF7E97E" w14:textId="77777777" w:rsidR="00CE5AA2" w:rsidRPr="004D7C06" w:rsidRDefault="00CE5AA2" w:rsidP="003B412B">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 MERGEFORMAT </w:instrText>
    </w:r>
    <w:r w:rsidRPr="009A5BDD">
      <w:rPr>
        <w:rFonts w:ascii="Arial" w:hAnsi="Arial" w:cs="Arial"/>
        <w:i/>
        <w:color w:val="auto"/>
      </w:rPr>
      <w:fldChar w:fldCharType="separate"/>
    </w:r>
    <w:r>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 MERGEFORMAT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p w14:paraId="70C586D3" w14:textId="77777777" w:rsidR="00CE5AA2" w:rsidRPr="004D7C06" w:rsidRDefault="00CE5AA2" w:rsidP="003B412B">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 MERGEFORMAT </w:instrText>
    </w:r>
    <w:r w:rsidRPr="009A5BDD">
      <w:rPr>
        <w:rFonts w:ascii="Arial" w:hAnsi="Arial" w:cs="Arial"/>
        <w:i/>
        <w:color w:val="auto"/>
      </w:rPr>
      <w:fldChar w:fldCharType="separate"/>
    </w:r>
    <w:r>
      <w:rPr>
        <w:rFonts w:ascii="Arial" w:hAnsi="Arial" w:cs="Arial"/>
        <w:i/>
        <w:color w:val="auto"/>
      </w:rPr>
      <w:t>Confidential</w:t>
    </w:r>
    <w:r w:rsidRPr="009A5BDD">
      <w:rPr>
        <w:rFonts w:ascii="Arial" w:hAnsi="Arial" w:cs="Arial"/>
        <w:i/>
        <w:color w:val="auto"/>
      </w:rPr>
      <w:fldChar w:fldCharType="end"/>
    </w:r>
    <w:r w:rsidRPr="004D7C06">
      <w:rPr>
        <w:rFonts w:ascii="Arial" w:hAnsi="Arial" w:cs="Arial"/>
        <w:i/>
        <w:color w:val="auto"/>
      </w:rPr>
      <w:tab/>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22</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29</w:t>
    </w:r>
    <w:r w:rsidRPr="00A94C23">
      <w:rPr>
        <w:rFonts w:ascii="Arial" w:hAnsi="Arial" w:cs="Arial"/>
        <w:i/>
        <w:color w:val="auto"/>
        <w:lang w:val="de-DE"/>
      </w:rPr>
      <w:fldChar w:fldCharType="end"/>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 MERGEFORMAT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70F95" w14:textId="77777777" w:rsidR="00444359" w:rsidRDefault="00444359">
      <w:r>
        <w:separator/>
      </w:r>
    </w:p>
    <w:p w14:paraId="67DDBA37" w14:textId="77777777" w:rsidR="00444359" w:rsidRDefault="00444359"/>
    <w:p w14:paraId="403DD02F" w14:textId="77777777" w:rsidR="00444359" w:rsidRDefault="00444359"/>
  </w:footnote>
  <w:footnote w:type="continuationSeparator" w:id="0">
    <w:p w14:paraId="2720B4C7" w14:textId="77777777" w:rsidR="00444359" w:rsidRDefault="00444359">
      <w:r>
        <w:continuationSeparator/>
      </w:r>
    </w:p>
    <w:p w14:paraId="2CC40485" w14:textId="77777777" w:rsidR="00444359" w:rsidRDefault="00444359"/>
    <w:p w14:paraId="76EE2E11" w14:textId="77777777" w:rsidR="00444359" w:rsidRDefault="00444359"/>
  </w:footnote>
  <w:footnote w:type="continuationNotice" w:id="1">
    <w:p w14:paraId="476D8CFC" w14:textId="77777777" w:rsidR="00444359" w:rsidRDefault="004443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E5ADE" w14:textId="77777777" w:rsidR="00CE5AA2" w:rsidRPr="00FC5500" w:rsidRDefault="00CE5AA2" w:rsidP="004204E5">
    <w:pPr>
      <w:ind w:left="-142"/>
      <w:jc w:val="center"/>
      <w:rPr>
        <w:rFonts w:cs="Arial"/>
        <w:b/>
        <w:sz w:val="32"/>
        <w:szCs w:val="32"/>
      </w:rPr>
    </w:pPr>
    <w:r w:rsidRPr="00FC5500">
      <w:rPr>
        <w:rFonts w:cs="Arial"/>
        <w:b/>
        <w:noProof/>
        <w:sz w:val="28"/>
        <w:szCs w:val="32"/>
        <w:lang w:val="de-DE" w:eastAsia="de-DE"/>
      </w:rPr>
      <w:drawing>
        <wp:anchor distT="0" distB="0" distL="114300" distR="114300" simplePos="0" relativeHeight="251658240" behindDoc="1" locked="0" layoutInCell="1" allowOverlap="1" wp14:anchorId="3B3AD7D7" wp14:editId="5B772227">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(FD)</w:t>
    </w:r>
    <w:r w:rsidRPr="00FC5500">
      <w:rPr>
        <w:rFonts w:cs="Arial"/>
        <w:b/>
        <w:sz w:val="32"/>
        <w:szCs w:val="32"/>
      </w:rPr>
      <w:fldChar w:fldCharType="end"/>
    </w:r>
  </w:p>
  <w:p w14:paraId="5740BA4F" w14:textId="77777777" w:rsidR="00CE5AA2" w:rsidRPr="00FC5500" w:rsidRDefault="00CE5AA2"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D1862" w14:textId="77777777" w:rsidR="00CE5AA2" w:rsidRDefault="00CE5AA2" w:rsidP="00CC0D22">
    <w:pPr>
      <w:jc w:val="center"/>
      <w:rPr>
        <w:rFonts w:cs="Arial"/>
        <w:b/>
        <w:sz w:val="22"/>
        <w:szCs w:val="22"/>
      </w:rPr>
    </w:pPr>
    <w:r w:rsidRPr="007739B0">
      <w:rPr>
        <w:noProof/>
        <w:sz w:val="22"/>
        <w:szCs w:val="22"/>
        <w:lang w:val="de-DE" w:eastAsia="de-DE"/>
      </w:rPr>
      <w:drawing>
        <wp:anchor distT="0" distB="0" distL="114300" distR="114300" simplePos="0" relativeHeight="251666432" behindDoc="1" locked="0" layoutInCell="1" allowOverlap="1" wp14:anchorId="04662436" wp14:editId="5D87F0A0">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14:paraId="101D3A07" w14:textId="77777777" w:rsidR="00CE5AA2" w:rsidRPr="009702E8" w:rsidRDefault="00CE5AA2" w:rsidP="00CC0D22">
    <w:pPr>
      <w:jc w:val="center"/>
      <w:rPr>
        <w:rFonts w:cs="Arial"/>
        <w:b/>
        <w:sz w:val="24"/>
        <w:szCs w:val="22"/>
      </w:rPr>
    </w:pPr>
    <w:r w:rsidRPr="009702E8">
      <w:rPr>
        <w:rFonts w:cs="Arial"/>
        <w:sz w:val="28"/>
      </w:rPr>
      <w:fldChar w:fldCharType="begin"/>
    </w:r>
    <w:r w:rsidRPr="009702E8">
      <w:rPr>
        <w:rFonts w:cs="Arial"/>
        <w:sz w:val="28"/>
      </w:rPr>
      <w:instrText xml:space="preserve"> DOCPROPERTY  ProductName  \* MERGEFORMAT </w:instrText>
    </w:r>
    <w:r w:rsidRPr="009702E8">
      <w:rPr>
        <w:rFonts w:cs="Arial"/>
        <w:sz w:val="28"/>
      </w:rPr>
      <w:fldChar w:fldCharType="separate"/>
    </w:r>
    <w:r>
      <w:rPr>
        <w:rFonts w:cs="Arial"/>
        <w:sz w:val="28"/>
      </w:rPr>
      <w:t>MyFeature</w:t>
    </w:r>
    <w:r w:rsidRPr="009702E8">
      <w:rPr>
        <w:rFonts w:cs="Arial"/>
        <w:sz w:val="28"/>
      </w:rPr>
      <w:fldChar w:fldCharType="end"/>
    </w:r>
  </w:p>
  <w:p w14:paraId="4C47CA87" w14:textId="77777777" w:rsidR="00CE5AA2" w:rsidRPr="00F96466" w:rsidRDefault="00CE5AA2"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A34"/>
    <w:multiLevelType w:val="hybridMultilevel"/>
    <w:tmpl w:val="F846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E2231"/>
    <w:multiLevelType w:val="hybridMultilevel"/>
    <w:tmpl w:val="F846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C1A19"/>
    <w:multiLevelType w:val="hybridMultilevel"/>
    <w:tmpl w:val="FE7699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12123"/>
    <w:multiLevelType w:val="hybridMultilevel"/>
    <w:tmpl w:val="CE44A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3B4663"/>
    <w:multiLevelType w:val="hybridMultilevel"/>
    <w:tmpl w:val="98E8A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34E6F"/>
    <w:multiLevelType w:val="hybridMultilevel"/>
    <w:tmpl w:val="6024B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EA27D0"/>
    <w:multiLevelType w:val="hybridMultilevel"/>
    <w:tmpl w:val="3B6E3F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CE11CD"/>
    <w:multiLevelType w:val="multilevel"/>
    <w:tmpl w:val="6CF2E9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color w:val="FF000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2E04261"/>
    <w:multiLevelType w:val="hybridMultilevel"/>
    <w:tmpl w:val="F846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82699"/>
    <w:multiLevelType w:val="multilevel"/>
    <w:tmpl w:val="8DC411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120"/>
        </w:tabs>
        <w:ind w:left="4120" w:hanging="576"/>
      </w:pPr>
      <w:rPr>
        <w:rFonts w:hint="default"/>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bCs/>
        <w:i w:val="0"/>
        <w:iCs w:val="0"/>
        <w:caps w:val="0"/>
        <w:smallCaps w:val="0"/>
        <w:strike w:val="0"/>
        <w:dstrike w:val="0"/>
        <w:color w:val="auto"/>
        <w:spacing w:val="0"/>
        <w:w w:val="100"/>
        <w:kern w:val="0"/>
        <w:position w:val="0"/>
        <w:sz w:val="20"/>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12"/>
  </w:num>
  <w:num w:numId="3">
    <w:abstractNumId w:val="9"/>
  </w:num>
  <w:num w:numId="4">
    <w:abstractNumId w:val="11"/>
  </w:num>
  <w:num w:numId="5">
    <w:abstractNumId w:val="17"/>
  </w:num>
  <w:num w:numId="6">
    <w:abstractNumId w:val="14"/>
  </w:num>
  <w:num w:numId="7">
    <w:abstractNumId w:val="8"/>
  </w:num>
  <w:num w:numId="8">
    <w:abstractNumId w:val="0"/>
  </w:num>
  <w:num w:numId="9">
    <w:abstractNumId w:val="17"/>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13"/>
  </w:num>
  <w:num w:numId="11">
    <w:abstractNumId w:val="16"/>
  </w:num>
  <w:num w:numId="12">
    <w:abstractNumId w:val="15"/>
  </w:num>
  <w:num w:numId="13">
    <w:abstractNumId w:val="1"/>
  </w:num>
  <w:num w:numId="14">
    <w:abstractNumId w:val="10"/>
  </w:num>
  <w:num w:numId="15">
    <w:abstractNumId w:val="7"/>
  </w:num>
  <w:num w:numId="16">
    <w:abstractNumId w:val="4"/>
  </w:num>
  <w:num w:numId="17">
    <w:abstractNumId w:val="2"/>
  </w:num>
  <w:num w:numId="18">
    <w:abstractNumId w:val="6"/>
  </w:num>
  <w:num w:numId="19">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ng, Xu (X.)">
    <w15:presenceInfo w15:providerId="AD" w15:userId="S::XZHAN304@ford.com::37ec4d73-2b41-440c-84c8-5f5b2595549e"/>
  </w15:person>
  <w15:person w15:author="Wu, Shengjun (S.)">
    <w15:presenceInfo w15:providerId="AD" w15:userId="S::SWU104@ford.com::b98fd83f-c824-4b45-8ab1-e862b0cd7d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A4"/>
    <w:rsid w:val="00000D58"/>
    <w:rsid w:val="00000D93"/>
    <w:rsid w:val="000017C9"/>
    <w:rsid w:val="0000230D"/>
    <w:rsid w:val="00003F11"/>
    <w:rsid w:val="00005A92"/>
    <w:rsid w:val="00005FC3"/>
    <w:rsid w:val="00007E89"/>
    <w:rsid w:val="000104BD"/>
    <w:rsid w:val="00010A44"/>
    <w:rsid w:val="0001147E"/>
    <w:rsid w:val="00011592"/>
    <w:rsid w:val="00011BFD"/>
    <w:rsid w:val="00012252"/>
    <w:rsid w:val="00012953"/>
    <w:rsid w:val="00014199"/>
    <w:rsid w:val="000141E0"/>
    <w:rsid w:val="00014948"/>
    <w:rsid w:val="00014E53"/>
    <w:rsid w:val="000157E2"/>
    <w:rsid w:val="0001799A"/>
    <w:rsid w:val="00020476"/>
    <w:rsid w:val="000217A6"/>
    <w:rsid w:val="000249DB"/>
    <w:rsid w:val="000251F3"/>
    <w:rsid w:val="00025AAB"/>
    <w:rsid w:val="00026128"/>
    <w:rsid w:val="000267A0"/>
    <w:rsid w:val="00026C75"/>
    <w:rsid w:val="00027267"/>
    <w:rsid w:val="000276DD"/>
    <w:rsid w:val="000277AA"/>
    <w:rsid w:val="00033EF2"/>
    <w:rsid w:val="00034BE4"/>
    <w:rsid w:val="00036948"/>
    <w:rsid w:val="00036D31"/>
    <w:rsid w:val="00037570"/>
    <w:rsid w:val="0003780F"/>
    <w:rsid w:val="00037930"/>
    <w:rsid w:val="00037C2E"/>
    <w:rsid w:val="00037E7D"/>
    <w:rsid w:val="00040A23"/>
    <w:rsid w:val="00042248"/>
    <w:rsid w:val="00042A25"/>
    <w:rsid w:val="00042E88"/>
    <w:rsid w:val="00042FA9"/>
    <w:rsid w:val="0004342B"/>
    <w:rsid w:val="00043512"/>
    <w:rsid w:val="0004382F"/>
    <w:rsid w:val="00043BFF"/>
    <w:rsid w:val="00045382"/>
    <w:rsid w:val="0004581D"/>
    <w:rsid w:val="000458AF"/>
    <w:rsid w:val="00046727"/>
    <w:rsid w:val="00047820"/>
    <w:rsid w:val="0005083B"/>
    <w:rsid w:val="000508F5"/>
    <w:rsid w:val="00054662"/>
    <w:rsid w:val="00054DF3"/>
    <w:rsid w:val="00055C92"/>
    <w:rsid w:val="0005681C"/>
    <w:rsid w:val="00057D40"/>
    <w:rsid w:val="00060BD1"/>
    <w:rsid w:val="00060FBD"/>
    <w:rsid w:val="00061059"/>
    <w:rsid w:val="000621D8"/>
    <w:rsid w:val="000626F1"/>
    <w:rsid w:val="000627AC"/>
    <w:rsid w:val="00063792"/>
    <w:rsid w:val="000647CA"/>
    <w:rsid w:val="0006574F"/>
    <w:rsid w:val="0006587C"/>
    <w:rsid w:val="00066407"/>
    <w:rsid w:val="00066C54"/>
    <w:rsid w:val="000670B8"/>
    <w:rsid w:val="0007004B"/>
    <w:rsid w:val="000711DE"/>
    <w:rsid w:val="000712AC"/>
    <w:rsid w:val="00071585"/>
    <w:rsid w:val="00071894"/>
    <w:rsid w:val="00071ADB"/>
    <w:rsid w:val="00071D03"/>
    <w:rsid w:val="000720C3"/>
    <w:rsid w:val="00072F14"/>
    <w:rsid w:val="0007468D"/>
    <w:rsid w:val="000746EE"/>
    <w:rsid w:val="0007492E"/>
    <w:rsid w:val="0007499F"/>
    <w:rsid w:val="00075343"/>
    <w:rsid w:val="00075B27"/>
    <w:rsid w:val="00076352"/>
    <w:rsid w:val="0007668F"/>
    <w:rsid w:val="0007751C"/>
    <w:rsid w:val="000808AA"/>
    <w:rsid w:val="00080BEC"/>
    <w:rsid w:val="0008379F"/>
    <w:rsid w:val="00083867"/>
    <w:rsid w:val="00084E40"/>
    <w:rsid w:val="00085DBC"/>
    <w:rsid w:val="00086B39"/>
    <w:rsid w:val="00087486"/>
    <w:rsid w:val="00087C76"/>
    <w:rsid w:val="00090ADB"/>
    <w:rsid w:val="00090D79"/>
    <w:rsid w:val="00090D80"/>
    <w:rsid w:val="00090DA5"/>
    <w:rsid w:val="00091145"/>
    <w:rsid w:val="00091580"/>
    <w:rsid w:val="00092119"/>
    <w:rsid w:val="00092CBD"/>
    <w:rsid w:val="00092FA9"/>
    <w:rsid w:val="00093FCD"/>
    <w:rsid w:val="000946C3"/>
    <w:rsid w:val="000949AC"/>
    <w:rsid w:val="00094F0D"/>
    <w:rsid w:val="00095508"/>
    <w:rsid w:val="000970F1"/>
    <w:rsid w:val="0009740D"/>
    <w:rsid w:val="00097435"/>
    <w:rsid w:val="000977BD"/>
    <w:rsid w:val="000A0113"/>
    <w:rsid w:val="000A05AC"/>
    <w:rsid w:val="000A0A1A"/>
    <w:rsid w:val="000A0B5A"/>
    <w:rsid w:val="000A0BDB"/>
    <w:rsid w:val="000A19EF"/>
    <w:rsid w:val="000A27E3"/>
    <w:rsid w:val="000A2FB6"/>
    <w:rsid w:val="000A3524"/>
    <w:rsid w:val="000A4790"/>
    <w:rsid w:val="000A4DDF"/>
    <w:rsid w:val="000A5804"/>
    <w:rsid w:val="000A698B"/>
    <w:rsid w:val="000A7D1B"/>
    <w:rsid w:val="000A7EA5"/>
    <w:rsid w:val="000B116C"/>
    <w:rsid w:val="000B12A5"/>
    <w:rsid w:val="000B16A4"/>
    <w:rsid w:val="000B178D"/>
    <w:rsid w:val="000B1E0D"/>
    <w:rsid w:val="000B20D0"/>
    <w:rsid w:val="000B2108"/>
    <w:rsid w:val="000B2438"/>
    <w:rsid w:val="000B3953"/>
    <w:rsid w:val="000B40A5"/>
    <w:rsid w:val="000B658F"/>
    <w:rsid w:val="000B7188"/>
    <w:rsid w:val="000B786C"/>
    <w:rsid w:val="000B7AD0"/>
    <w:rsid w:val="000B7FC4"/>
    <w:rsid w:val="000C06E1"/>
    <w:rsid w:val="000C0934"/>
    <w:rsid w:val="000C0B77"/>
    <w:rsid w:val="000C13B7"/>
    <w:rsid w:val="000C1483"/>
    <w:rsid w:val="000C1EE1"/>
    <w:rsid w:val="000C22EA"/>
    <w:rsid w:val="000C27F8"/>
    <w:rsid w:val="000C2B87"/>
    <w:rsid w:val="000C35A4"/>
    <w:rsid w:val="000C375C"/>
    <w:rsid w:val="000C412A"/>
    <w:rsid w:val="000C469D"/>
    <w:rsid w:val="000C4944"/>
    <w:rsid w:val="000C5593"/>
    <w:rsid w:val="000C6558"/>
    <w:rsid w:val="000C6EE8"/>
    <w:rsid w:val="000D15E6"/>
    <w:rsid w:val="000D1DCF"/>
    <w:rsid w:val="000D2C74"/>
    <w:rsid w:val="000D2EC1"/>
    <w:rsid w:val="000D3E2E"/>
    <w:rsid w:val="000D48B1"/>
    <w:rsid w:val="000D4F7F"/>
    <w:rsid w:val="000D4FEC"/>
    <w:rsid w:val="000D52D5"/>
    <w:rsid w:val="000D6456"/>
    <w:rsid w:val="000E03B2"/>
    <w:rsid w:val="000E1F8D"/>
    <w:rsid w:val="000E2939"/>
    <w:rsid w:val="000E2BFA"/>
    <w:rsid w:val="000E3BDF"/>
    <w:rsid w:val="000E3F7C"/>
    <w:rsid w:val="000E56E8"/>
    <w:rsid w:val="000E57F4"/>
    <w:rsid w:val="000F0B10"/>
    <w:rsid w:val="000F1A00"/>
    <w:rsid w:val="000F2AEC"/>
    <w:rsid w:val="000F3582"/>
    <w:rsid w:val="000F6669"/>
    <w:rsid w:val="000F690F"/>
    <w:rsid w:val="000F6C5F"/>
    <w:rsid w:val="000F71C1"/>
    <w:rsid w:val="000F7EE0"/>
    <w:rsid w:val="0010066B"/>
    <w:rsid w:val="0010196D"/>
    <w:rsid w:val="00101A89"/>
    <w:rsid w:val="00102947"/>
    <w:rsid w:val="00103094"/>
    <w:rsid w:val="00103D55"/>
    <w:rsid w:val="00104CA0"/>
    <w:rsid w:val="00106C17"/>
    <w:rsid w:val="00106ED4"/>
    <w:rsid w:val="00111141"/>
    <w:rsid w:val="00111316"/>
    <w:rsid w:val="001118C1"/>
    <w:rsid w:val="001121C5"/>
    <w:rsid w:val="00114598"/>
    <w:rsid w:val="001146FF"/>
    <w:rsid w:val="00114F8A"/>
    <w:rsid w:val="00115063"/>
    <w:rsid w:val="001163FD"/>
    <w:rsid w:val="001171E7"/>
    <w:rsid w:val="001172BB"/>
    <w:rsid w:val="0011794C"/>
    <w:rsid w:val="00120BB1"/>
    <w:rsid w:val="00121845"/>
    <w:rsid w:val="001225BC"/>
    <w:rsid w:val="00122743"/>
    <w:rsid w:val="00124D0D"/>
    <w:rsid w:val="00125DFC"/>
    <w:rsid w:val="00125E59"/>
    <w:rsid w:val="00126248"/>
    <w:rsid w:val="0012740B"/>
    <w:rsid w:val="001319B8"/>
    <w:rsid w:val="00131F05"/>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4C68"/>
    <w:rsid w:val="00146D01"/>
    <w:rsid w:val="0014772F"/>
    <w:rsid w:val="00147BF9"/>
    <w:rsid w:val="00147ED0"/>
    <w:rsid w:val="00150F8D"/>
    <w:rsid w:val="001519CE"/>
    <w:rsid w:val="00151B0F"/>
    <w:rsid w:val="0015297D"/>
    <w:rsid w:val="00152A91"/>
    <w:rsid w:val="00152D69"/>
    <w:rsid w:val="00152FF4"/>
    <w:rsid w:val="00153B49"/>
    <w:rsid w:val="00153C45"/>
    <w:rsid w:val="00154140"/>
    <w:rsid w:val="00154544"/>
    <w:rsid w:val="00155160"/>
    <w:rsid w:val="00155B6A"/>
    <w:rsid w:val="00156326"/>
    <w:rsid w:val="001565A7"/>
    <w:rsid w:val="001568B0"/>
    <w:rsid w:val="00157011"/>
    <w:rsid w:val="00157CD4"/>
    <w:rsid w:val="00160FCC"/>
    <w:rsid w:val="00161115"/>
    <w:rsid w:val="00161DE0"/>
    <w:rsid w:val="00161E29"/>
    <w:rsid w:val="00161F2C"/>
    <w:rsid w:val="001626BB"/>
    <w:rsid w:val="00162B37"/>
    <w:rsid w:val="0016335F"/>
    <w:rsid w:val="001648C5"/>
    <w:rsid w:val="001656A2"/>
    <w:rsid w:val="00165B1D"/>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8150A"/>
    <w:rsid w:val="001821A6"/>
    <w:rsid w:val="00182E23"/>
    <w:rsid w:val="001830A7"/>
    <w:rsid w:val="0018357A"/>
    <w:rsid w:val="0018449F"/>
    <w:rsid w:val="00184575"/>
    <w:rsid w:val="001846FF"/>
    <w:rsid w:val="00185015"/>
    <w:rsid w:val="0018532F"/>
    <w:rsid w:val="001870E4"/>
    <w:rsid w:val="00187252"/>
    <w:rsid w:val="00187961"/>
    <w:rsid w:val="00187F04"/>
    <w:rsid w:val="00190FF2"/>
    <w:rsid w:val="0019173C"/>
    <w:rsid w:val="001917E0"/>
    <w:rsid w:val="00191F34"/>
    <w:rsid w:val="00193CCC"/>
    <w:rsid w:val="0019434A"/>
    <w:rsid w:val="001944A6"/>
    <w:rsid w:val="00195910"/>
    <w:rsid w:val="001961B9"/>
    <w:rsid w:val="00196344"/>
    <w:rsid w:val="001970A0"/>
    <w:rsid w:val="001A141E"/>
    <w:rsid w:val="001A180F"/>
    <w:rsid w:val="001A25FB"/>
    <w:rsid w:val="001A2E2E"/>
    <w:rsid w:val="001A3514"/>
    <w:rsid w:val="001A44BD"/>
    <w:rsid w:val="001A5A71"/>
    <w:rsid w:val="001A6310"/>
    <w:rsid w:val="001A66D9"/>
    <w:rsid w:val="001A72A2"/>
    <w:rsid w:val="001A7873"/>
    <w:rsid w:val="001B0323"/>
    <w:rsid w:val="001B0A6A"/>
    <w:rsid w:val="001B179D"/>
    <w:rsid w:val="001B1B7E"/>
    <w:rsid w:val="001B20C5"/>
    <w:rsid w:val="001B26E8"/>
    <w:rsid w:val="001B2A6A"/>
    <w:rsid w:val="001B2B80"/>
    <w:rsid w:val="001B319E"/>
    <w:rsid w:val="001B3548"/>
    <w:rsid w:val="001B36E9"/>
    <w:rsid w:val="001B4A1E"/>
    <w:rsid w:val="001B61A1"/>
    <w:rsid w:val="001B6238"/>
    <w:rsid w:val="001B64D2"/>
    <w:rsid w:val="001B6F78"/>
    <w:rsid w:val="001C0129"/>
    <w:rsid w:val="001C1C16"/>
    <w:rsid w:val="001C1ED9"/>
    <w:rsid w:val="001C1F1D"/>
    <w:rsid w:val="001C378E"/>
    <w:rsid w:val="001C3815"/>
    <w:rsid w:val="001C43D2"/>
    <w:rsid w:val="001C5217"/>
    <w:rsid w:val="001C5AF7"/>
    <w:rsid w:val="001C5D2D"/>
    <w:rsid w:val="001C72FE"/>
    <w:rsid w:val="001C745B"/>
    <w:rsid w:val="001C750C"/>
    <w:rsid w:val="001C7CA2"/>
    <w:rsid w:val="001D0250"/>
    <w:rsid w:val="001D03A7"/>
    <w:rsid w:val="001D28C1"/>
    <w:rsid w:val="001D3CE7"/>
    <w:rsid w:val="001D469E"/>
    <w:rsid w:val="001D5373"/>
    <w:rsid w:val="001E0D22"/>
    <w:rsid w:val="001E1331"/>
    <w:rsid w:val="001E2542"/>
    <w:rsid w:val="001E275F"/>
    <w:rsid w:val="001E37CE"/>
    <w:rsid w:val="001E438D"/>
    <w:rsid w:val="001E439E"/>
    <w:rsid w:val="001E47BE"/>
    <w:rsid w:val="001E4D16"/>
    <w:rsid w:val="001E5646"/>
    <w:rsid w:val="001E730E"/>
    <w:rsid w:val="001E769B"/>
    <w:rsid w:val="001F0728"/>
    <w:rsid w:val="001F0A8B"/>
    <w:rsid w:val="001F0C7D"/>
    <w:rsid w:val="001F110B"/>
    <w:rsid w:val="001F1CFD"/>
    <w:rsid w:val="001F2983"/>
    <w:rsid w:val="001F2DC1"/>
    <w:rsid w:val="001F2E4E"/>
    <w:rsid w:val="001F2F3B"/>
    <w:rsid w:val="001F343A"/>
    <w:rsid w:val="001F3627"/>
    <w:rsid w:val="001F3994"/>
    <w:rsid w:val="001F39C6"/>
    <w:rsid w:val="001F4996"/>
    <w:rsid w:val="001F559F"/>
    <w:rsid w:val="001F717F"/>
    <w:rsid w:val="00200CF1"/>
    <w:rsid w:val="0020144A"/>
    <w:rsid w:val="002021DA"/>
    <w:rsid w:val="0020273E"/>
    <w:rsid w:val="00202DA3"/>
    <w:rsid w:val="0020338E"/>
    <w:rsid w:val="00203794"/>
    <w:rsid w:val="00203E78"/>
    <w:rsid w:val="00203F7F"/>
    <w:rsid w:val="00204C82"/>
    <w:rsid w:val="00205F8D"/>
    <w:rsid w:val="00206BBE"/>
    <w:rsid w:val="00207209"/>
    <w:rsid w:val="0020727C"/>
    <w:rsid w:val="00207A9F"/>
    <w:rsid w:val="002111D0"/>
    <w:rsid w:val="00212A62"/>
    <w:rsid w:val="00213590"/>
    <w:rsid w:val="0021382B"/>
    <w:rsid w:val="00214827"/>
    <w:rsid w:val="00214B15"/>
    <w:rsid w:val="002159E8"/>
    <w:rsid w:val="00216013"/>
    <w:rsid w:val="00216F02"/>
    <w:rsid w:val="0021703E"/>
    <w:rsid w:val="00220E2F"/>
    <w:rsid w:val="002211F0"/>
    <w:rsid w:val="0022147D"/>
    <w:rsid w:val="00221E93"/>
    <w:rsid w:val="00222932"/>
    <w:rsid w:val="00222E60"/>
    <w:rsid w:val="00223E9B"/>
    <w:rsid w:val="00223F5F"/>
    <w:rsid w:val="00224B90"/>
    <w:rsid w:val="00225AAB"/>
    <w:rsid w:val="00227418"/>
    <w:rsid w:val="00227BB0"/>
    <w:rsid w:val="00227C58"/>
    <w:rsid w:val="00230828"/>
    <w:rsid w:val="00230DAE"/>
    <w:rsid w:val="002321C0"/>
    <w:rsid w:val="00235061"/>
    <w:rsid w:val="00235234"/>
    <w:rsid w:val="0023577F"/>
    <w:rsid w:val="00236EFB"/>
    <w:rsid w:val="0023700E"/>
    <w:rsid w:val="0023713F"/>
    <w:rsid w:val="0023784D"/>
    <w:rsid w:val="00240403"/>
    <w:rsid w:val="002406E6"/>
    <w:rsid w:val="002418B5"/>
    <w:rsid w:val="00242866"/>
    <w:rsid w:val="00242A4D"/>
    <w:rsid w:val="00242A9B"/>
    <w:rsid w:val="00242DD7"/>
    <w:rsid w:val="00242F50"/>
    <w:rsid w:val="00243D84"/>
    <w:rsid w:val="00244028"/>
    <w:rsid w:val="00244994"/>
    <w:rsid w:val="002452BF"/>
    <w:rsid w:val="0024559C"/>
    <w:rsid w:val="00245C7F"/>
    <w:rsid w:val="00246757"/>
    <w:rsid w:val="00246C57"/>
    <w:rsid w:val="00247164"/>
    <w:rsid w:val="00250400"/>
    <w:rsid w:val="002507FD"/>
    <w:rsid w:val="00250B48"/>
    <w:rsid w:val="00251B46"/>
    <w:rsid w:val="0025203E"/>
    <w:rsid w:val="0025205F"/>
    <w:rsid w:val="0025233C"/>
    <w:rsid w:val="00253FF5"/>
    <w:rsid w:val="00255BF4"/>
    <w:rsid w:val="00256375"/>
    <w:rsid w:val="00256696"/>
    <w:rsid w:val="00256697"/>
    <w:rsid w:val="002567BE"/>
    <w:rsid w:val="00256828"/>
    <w:rsid w:val="00256922"/>
    <w:rsid w:val="00256B0C"/>
    <w:rsid w:val="00256C68"/>
    <w:rsid w:val="00257284"/>
    <w:rsid w:val="002573C6"/>
    <w:rsid w:val="00260899"/>
    <w:rsid w:val="00260BC6"/>
    <w:rsid w:val="00260BE6"/>
    <w:rsid w:val="00261168"/>
    <w:rsid w:val="00261583"/>
    <w:rsid w:val="002617AB"/>
    <w:rsid w:val="00263C0A"/>
    <w:rsid w:val="00263C12"/>
    <w:rsid w:val="00263EBF"/>
    <w:rsid w:val="00263FB5"/>
    <w:rsid w:val="00264E80"/>
    <w:rsid w:val="002657F8"/>
    <w:rsid w:val="00265EA7"/>
    <w:rsid w:val="0026616D"/>
    <w:rsid w:val="00266BC6"/>
    <w:rsid w:val="0026773B"/>
    <w:rsid w:val="00267F6F"/>
    <w:rsid w:val="002703F6"/>
    <w:rsid w:val="00270DA5"/>
    <w:rsid w:val="00272545"/>
    <w:rsid w:val="0027285F"/>
    <w:rsid w:val="00273A52"/>
    <w:rsid w:val="00273AB3"/>
    <w:rsid w:val="00273D6E"/>
    <w:rsid w:val="00273FCA"/>
    <w:rsid w:val="00274128"/>
    <w:rsid w:val="00274C8E"/>
    <w:rsid w:val="00275660"/>
    <w:rsid w:val="002756C0"/>
    <w:rsid w:val="00275DB1"/>
    <w:rsid w:val="0027671B"/>
    <w:rsid w:val="002774B4"/>
    <w:rsid w:val="0027787E"/>
    <w:rsid w:val="002804D1"/>
    <w:rsid w:val="00280EB2"/>
    <w:rsid w:val="00281A60"/>
    <w:rsid w:val="00282FBA"/>
    <w:rsid w:val="00283611"/>
    <w:rsid w:val="002849D7"/>
    <w:rsid w:val="00284CB5"/>
    <w:rsid w:val="00285A91"/>
    <w:rsid w:val="002861F5"/>
    <w:rsid w:val="0028699D"/>
    <w:rsid w:val="002872E9"/>
    <w:rsid w:val="002872F4"/>
    <w:rsid w:val="00287EB7"/>
    <w:rsid w:val="0029031B"/>
    <w:rsid w:val="00291311"/>
    <w:rsid w:val="0029159A"/>
    <w:rsid w:val="00292926"/>
    <w:rsid w:val="002A15B4"/>
    <w:rsid w:val="002A1EEE"/>
    <w:rsid w:val="002A340D"/>
    <w:rsid w:val="002A4403"/>
    <w:rsid w:val="002A49AB"/>
    <w:rsid w:val="002A4E39"/>
    <w:rsid w:val="002A4FDE"/>
    <w:rsid w:val="002A56D0"/>
    <w:rsid w:val="002A62AA"/>
    <w:rsid w:val="002A630B"/>
    <w:rsid w:val="002A69A2"/>
    <w:rsid w:val="002A6A71"/>
    <w:rsid w:val="002A7224"/>
    <w:rsid w:val="002A7B77"/>
    <w:rsid w:val="002B1398"/>
    <w:rsid w:val="002B1564"/>
    <w:rsid w:val="002B1FC9"/>
    <w:rsid w:val="002B2079"/>
    <w:rsid w:val="002B2F33"/>
    <w:rsid w:val="002B35B3"/>
    <w:rsid w:val="002B4697"/>
    <w:rsid w:val="002B5227"/>
    <w:rsid w:val="002B5BD2"/>
    <w:rsid w:val="002B632D"/>
    <w:rsid w:val="002B7524"/>
    <w:rsid w:val="002B7A5F"/>
    <w:rsid w:val="002C05BB"/>
    <w:rsid w:val="002C0D66"/>
    <w:rsid w:val="002C0E56"/>
    <w:rsid w:val="002C1859"/>
    <w:rsid w:val="002C1D22"/>
    <w:rsid w:val="002C398F"/>
    <w:rsid w:val="002C406F"/>
    <w:rsid w:val="002C4C6A"/>
    <w:rsid w:val="002C58C5"/>
    <w:rsid w:val="002C63E5"/>
    <w:rsid w:val="002C6922"/>
    <w:rsid w:val="002C6E32"/>
    <w:rsid w:val="002C7AF9"/>
    <w:rsid w:val="002C7FEB"/>
    <w:rsid w:val="002D130E"/>
    <w:rsid w:val="002D1E9E"/>
    <w:rsid w:val="002D393F"/>
    <w:rsid w:val="002D4CFC"/>
    <w:rsid w:val="002D4EFD"/>
    <w:rsid w:val="002D543F"/>
    <w:rsid w:val="002D5AF4"/>
    <w:rsid w:val="002D5BC9"/>
    <w:rsid w:val="002D6092"/>
    <w:rsid w:val="002D7418"/>
    <w:rsid w:val="002D7F05"/>
    <w:rsid w:val="002E0945"/>
    <w:rsid w:val="002E0CCD"/>
    <w:rsid w:val="002E16EF"/>
    <w:rsid w:val="002E2855"/>
    <w:rsid w:val="002E42C6"/>
    <w:rsid w:val="002E69AA"/>
    <w:rsid w:val="002E7472"/>
    <w:rsid w:val="002E7D18"/>
    <w:rsid w:val="002F0466"/>
    <w:rsid w:val="002F0DBB"/>
    <w:rsid w:val="002F1183"/>
    <w:rsid w:val="002F2051"/>
    <w:rsid w:val="002F22CA"/>
    <w:rsid w:val="002F2B9B"/>
    <w:rsid w:val="002F35B6"/>
    <w:rsid w:val="002F362A"/>
    <w:rsid w:val="002F41C2"/>
    <w:rsid w:val="002F439E"/>
    <w:rsid w:val="002F470F"/>
    <w:rsid w:val="002F5C24"/>
    <w:rsid w:val="002F68A2"/>
    <w:rsid w:val="002F71B6"/>
    <w:rsid w:val="002F7336"/>
    <w:rsid w:val="00300676"/>
    <w:rsid w:val="0030091C"/>
    <w:rsid w:val="00301519"/>
    <w:rsid w:val="003027B6"/>
    <w:rsid w:val="003032D9"/>
    <w:rsid w:val="003036CD"/>
    <w:rsid w:val="00303D58"/>
    <w:rsid w:val="00304D47"/>
    <w:rsid w:val="0030537B"/>
    <w:rsid w:val="0030728E"/>
    <w:rsid w:val="003076BD"/>
    <w:rsid w:val="0031079C"/>
    <w:rsid w:val="00310A2B"/>
    <w:rsid w:val="00310AA6"/>
    <w:rsid w:val="00311921"/>
    <w:rsid w:val="00312A73"/>
    <w:rsid w:val="00314554"/>
    <w:rsid w:val="00315F80"/>
    <w:rsid w:val="00316D80"/>
    <w:rsid w:val="00316EB3"/>
    <w:rsid w:val="003172BB"/>
    <w:rsid w:val="003178C0"/>
    <w:rsid w:val="00320454"/>
    <w:rsid w:val="0032086B"/>
    <w:rsid w:val="0032094C"/>
    <w:rsid w:val="003210D1"/>
    <w:rsid w:val="003213C9"/>
    <w:rsid w:val="00321C1E"/>
    <w:rsid w:val="00322B93"/>
    <w:rsid w:val="003230F4"/>
    <w:rsid w:val="0032337F"/>
    <w:rsid w:val="00323C21"/>
    <w:rsid w:val="0032452C"/>
    <w:rsid w:val="00324FC4"/>
    <w:rsid w:val="003266F9"/>
    <w:rsid w:val="00326F35"/>
    <w:rsid w:val="00327003"/>
    <w:rsid w:val="003274B2"/>
    <w:rsid w:val="0032752D"/>
    <w:rsid w:val="003279A5"/>
    <w:rsid w:val="00331B5E"/>
    <w:rsid w:val="0033374A"/>
    <w:rsid w:val="00335181"/>
    <w:rsid w:val="00336E6D"/>
    <w:rsid w:val="003403AE"/>
    <w:rsid w:val="003408EC"/>
    <w:rsid w:val="00340F0C"/>
    <w:rsid w:val="00341CC2"/>
    <w:rsid w:val="00342621"/>
    <w:rsid w:val="00342E29"/>
    <w:rsid w:val="0034400A"/>
    <w:rsid w:val="00344F18"/>
    <w:rsid w:val="00346503"/>
    <w:rsid w:val="00346645"/>
    <w:rsid w:val="003471D9"/>
    <w:rsid w:val="003477CB"/>
    <w:rsid w:val="00347A88"/>
    <w:rsid w:val="00350F76"/>
    <w:rsid w:val="0035112F"/>
    <w:rsid w:val="00351826"/>
    <w:rsid w:val="00351C85"/>
    <w:rsid w:val="00351DB7"/>
    <w:rsid w:val="0035260B"/>
    <w:rsid w:val="00352D86"/>
    <w:rsid w:val="00352F3E"/>
    <w:rsid w:val="003531D5"/>
    <w:rsid w:val="0035370B"/>
    <w:rsid w:val="00353758"/>
    <w:rsid w:val="00353CC7"/>
    <w:rsid w:val="0035461D"/>
    <w:rsid w:val="00354652"/>
    <w:rsid w:val="00356ACE"/>
    <w:rsid w:val="00357325"/>
    <w:rsid w:val="00357384"/>
    <w:rsid w:val="00360399"/>
    <w:rsid w:val="00361BC1"/>
    <w:rsid w:val="00362BB2"/>
    <w:rsid w:val="00363401"/>
    <w:rsid w:val="00364280"/>
    <w:rsid w:val="00364C4F"/>
    <w:rsid w:val="00364F4A"/>
    <w:rsid w:val="00365E51"/>
    <w:rsid w:val="003670C9"/>
    <w:rsid w:val="00367469"/>
    <w:rsid w:val="00367AB7"/>
    <w:rsid w:val="0037035C"/>
    <w:rsid w:val="003705E9"/>
    <w:rsid w:val="00370E3B"/>
    <w:rsid w:val="00371BD4"/>
    <w:rsid w:val="003720C3"/>
    <w:rsid w:val="003726C3"/>
    <w:rsid w:val="00373281"/>
    <w:rsid w:val="00373B92"/>
    <w:rsid w:val="003740C3"/>
    <w:rsid w:val="00374351"/>
    <w:rsid w:val="00374A30"/>
    <w:rsid w:val="003751D8"/>
    <w:rsid w:val="003755CE"/>
    <w:rsid w:val="003759B6"/>
    <w:rsid w:val="00376C42"/>
    <w:rsid w:val="003772DE"/>
    <w:rsid w:val="00381120"/>
    <w:rsid w:val="00382D86"/>
    <w:rsid w:val="00383893"/>
    <w:rsid w:val="003838E8"/>
    <w:rsid w:val="00384727"/>
    <w:rsid w:val="00384A57"/>
    <w:rsid w:val="00385120"/>
    <w:rsid w:val="0038672D"/>
    <w:rsid w:val="0038681A"/>
    <w:rsid w:val="00386D1A"/>
    <w:rsid w:val="00386E0C"/>
    <w:rsid w:val="0038760F"/>
    <w:rsid w:val="00387CDD"/>
    <w:rsid w:val="00390A83"/>
    <w:rsid w:val="003915E4"/>
    <w:rsid w:val="00391862"/>
    <w:rsid w:val="0039310F"/>
    <w:rsid w:val="0039332A"/>
    <w:rsid w:val="00393D65"/>
    <w:rsid w:val="00394FEA"/>
    <w:rsid w:val="00395BA3"/>
    <w:rsid w:val="00397126"/>
    <w:rsid w:val="0039713C"/>
    <w:rsid w:val="00397F8C"/>
    <w:rsid w:val="003A1067"/>
    <w:rsid w:val="003A1F2F"/>
    <w:rsid w:val="003A311D"/>
    <w:rsid w:val="003A35F9"/>
    <w:rsid w:val="003A39A4"/>
    <w:rsid w:val="003A3C6D"/>
    <w:rsid w:val="003A3CDA"/>
    <w:rsid w:val="003A3E68"/>
    <w:rsid w:val="003A4B40"/>
    <w:rsid w:val="003A65BF"/>
    <w:rsid w:val="003A6846"/>
    <w:rsid w:val="003A6992"/>
    <w:rsid w:val="003A69D1"/>
    <w:rsid w:val="003A6C3E"/>
    <w:rsid w:val="003A7EA6"/>
    <w:rsid w:val="003B0FA2"/>
    <w:rsid w:val="003B13D0"/>
    <w:rsid w:val="003B1DA9"/>
    <w:rsid w:val="003B20ED"/>
    <w:rsid w:val="003B368D"/>
    <w:rsid w:val="003B412B"/>
    <w:rsid w:val="003B5D15"/>
    <w:rsid w:val="003B6040"/>
    <w:rsid w:val="003B64D4"/>
    <w:rsid w:val="003B64DC"/>
    <w:rsid w:val="003B68A9"/>
    <w:rsid w:val="003B6C6C"/>
    <w:rsid w:val="003B7795"/>
    <w:rsid w:val="003C0C4A"/>
    <w:rsid w:val="003C0E5C"/>
    <w:rsid w:val="003C1812"/>
    <w:rsid w:val="003C1D6F"/>
    <w:rsid w:val="003C2E5C"/>
    <w:rsid w:val="003C301B"/>
    <w:rsid w:val="003C41BB"/>
    <w:rsid w:val="003C6C32"/>
    <w:rsid w:val="003C787A"/>
    <w:rsid w:val="003D27F8"/>
    <w:rsid w:val="003D3502"/>
    <w:rsid w:val="003D361A"/>
    <w:rsid w:val="003D3C5E"/>
    <w:rsid w:val="003D4541"/>
    <w:rsid w:val="003D51DB"/>
    <w:rsid w:val="003D5CCA"/>
    <w:rsid w:val="003D5D69"/>
    <w:rsid w:val="003D624E"/>
    <w:rsid w:val="003D647C"/>
    <w:rsid w:val="003D64A2"/>
    <w:rsid w:val="003D6993"/>
    <w:rsid w:val="003D6E36"/>
    <w:rsid w:val="003E1083"/>
    <w:rsid w:val="003E157F"/>
    <w:rsid w:val="003E2365"/>
    <w:rsid w:val="003E27B1"/>
    <w:rsid w:val="003E2A98"/>
    <w:rsid w:val="003E39E7"/>
    <w:rsid w:val="003E420F"/>
    <w:rsid w:val="003E43BB"/>
    <w:rsid w:val="003E4A3D"/>
    <w:rsid w:val="003E6C87"/>
    <w:rsid w:val="003E7518"/>
    <w:rsid w:val="003E75BB"/>
    <w:rsid w:val="003F09A2"/>
    <w:rsid w:val="003F1091"/>
    <w:rsid w:val="003F21D5"/>
    <w:rsid w:val="003F2A6C"/>
    <w:rsid w:val="003F34A8"/>
    <w:rsid w:val="003F4154"/>
    <w:rsid w:val="003F42DC"/>
    <w:rsid w:val="003F460C"/>
    <w:rsid w:val="003F47F1"/>
    <w:rsid w:val="003F496B"/>
    <w:rsid w:val="003F496D"/>
    <w:rsid w:val="003F4EA4"/>
    <w:rsid w:val="003F54D8"/>
    <w:rsid w:val="003F58BC"/>
    <w:rsid w:val="00400186"/>
    <w:rsid w:val="00400551"/>
    <w:rsid w:val="004005C1"/>
    <w:rsid w:val="00402420"/>
    <w:rsid w:val="00403C33"/>
    <w:rsid w:val="00403F7B"/>
    <w:rsid w:val="00405AE9"/>
    <w:rsid w:val="00410632"/>
    <w:rsid w:val="00410ABF"/>
    <w:rsid w:val="00410C08"/>
    <w:rsid w:val="00410FB2"/>
    <w:rsid w:val="00411789"/>
    <w:rsid w:val="00412038"/>
    <w:rsid w:val="00412491"/>
    <w:rsid w:val="00413472"/>
    <w:rsid w:val="004140C2"/>
    <w:rsid w:val="00414956"/>
    <w:rsid w:val="0041518D"/>
    <w:rsid w:val="00415F06"/>
    <w:rsid w:val="004172A5"/>
    <w:rsid w:val="00417731"/>
    <w:rsid w:val="00417746"/>
    <w:rsid w:val="004200A7"/>
    <w:rsid w:val="004204E5"/>
    <w:rsid w:val="004208F4"/>
    <w:rsid w:val="004209C2"/>
    <w:rsid w:val="00421A80"/>
    <w:rsid w:val="00421FEC"/>
    <w:rsid w:val="0042293B"/>
    <w:rsid w:val="00423987"/>
    <w:rsid w:val="00423F4B"/>
    <w:rsid w:val="0042486B"/>
    <w:rsid w:val="00424A00"/>
    <w:rsid w:val="00424D2D"/>
    <w:rsid w:val="004260D0"/>
    <w:rsid w:val="00426978"/>
    <w:rsid w:val="00427017"/>
    <w:rsid w:val="004279DC"/>
    <w:rsid w:val="00430079"/>
    <w:rsid w:val="00430358"/>
    <w:rsid w:val="00431153"/>
    <w:rsid w:val="004324B5"/>
    <w:rsid w:val="00432930"/>
    <w:rsid w:val="004356EC"/>
    <w:rsid w:val="00435804"/>
    <w:rsid w:val="004365E5"/>
    <w:rsid w:val="004377AB"/>
    <w:rsid w:val="00437928"/>
    <w:rsid w:val="00440154"/>
    <w:rsid w:val="004405FC"/>
    <w:rsid w:val="00441866"/>
    <w:rsid w:val="004428ED"/>
    <w:rsid w:val="00444359"/>
    <w:rsid w:val="004447BA"/>
    <w:rsid w:val="00444C22"/>
    <w:rsid w:val="004456B6"/>
    <w:rsid w:val="00445F4C"/>
    <w:rsid w:val="004502B3"/>
    <w:rsid w:val="0045108E"/>
    <w:rsid w:val="00452756"/>
    <w:rsid w:val="00453A55"/>
    <w:rsid w:val="00454268"/>
    <w:rsid w:val="004545A0"/>
    <w:rsid w:val="00456101"/>
    <w:rsid w:val="00456276"/>
    <w:rsid w:val="004574B4"/>
    <w:rsid w:val="00457BEF"/>
    <w:rsid w:val="0046113F"/>
    <w:rsid w:val="0046194B"/>
    <w:rsid w:val="00461FF3"/>
    <w:rsid w:val="00462237"/>
    <w:rsid w:val="00463D61"/>
    <w:rsid w:val="004644D0"/>
    <w:rsid w:val="004645B1"/>
    <w:rsid w:val="0046495A"/>
    <w:rsid w:val="00464F91"/>
    <w:rsid w:val="00465C26"/>
    <w:rsid w:val="00465D97"/>
    <w:rsid w:val="00465E01"/>
    <w:rsid w:val="00466D18"/>
    <w:rsid w:val="00466DFD"/>
    <w:rsid w:val="00467068"/>
    <w:rsid w:val="00467A55"/>
    <w:rsid w:val="00467C8F"/>
    <w:rsid w:val="00470169"/>
    <w:rsid w:val="0047026F"/>
    <w:rsid w:val="0047181F"/>
    <w:rsid w:val="00471D37"/>
    <w:rsid w:val="00471EA0"/>
    <w:rsid w:val="00472686"/>
    <w:rsid w:val="00472868"/>
    <w:rsid w:val="004734BD"/>
    <w:rsid w:val="004736C1"/>
    <w:rsid w:val="0047377C"/>
    <w:rsid w:val="00474136"/>
    <w:rsid w:val="00474D58"/>
    <w:rsid w:val="0047509D"/>
    <w:rsid w:val="004754E9"/>
    <w:rsid w:val="00476E7E"/>
    <w:rsid w:val="00477B0B"/>
    <w:rsid w:val="00480145"/>
    <w:rsid w:val="00480BA6"/>
    <w:rsid w:val="00480FA6"/>
    <w:rsid w:val="00481F9E"/>
    <w:rsid w:val="004827CE"/>
    <w:rsid w:val="00482E08"/>
    <w:rsid w:val="00484966"/>
    <w:rsid w:val="0048498E"/>
    <w:rsid w:val="00484A2C"/>
    <w:rsid w:val="00484DDD"/>
    <w:rsid w:val="00485621"/>
    <w:rsid w:val="00485DE9"/>
    <w:rsid w:val="00487062"/>
    <w:rsid w:val="00487164"/>
    <w:rsid w:val="00487AAF"/>
    <w:rsid w:val="004915D0"/>
    <w:rsid w:val="00491749"/>
    <w:rsid w:val="00491C1E"/>
    <w:rsid w:val="00493565"/>
    <w:rsid w:val="0049427E"/>
    <w:rsid w:val="00494E0F"/>
    <w:rsid w:val="00495373"/>
    <w:rsid w:val="00495415"/>
    <w:rsid w:val="00495DD0"/>
    <w:rsid w:val="00497150"/>
    <w:rsid w:val="00497C77"/>
    <w:rsid w:val="00497FFA"/>
    <w:rsid w:val="004A073D"/>
    <w:rsid w:val="004A3377"/>
    <w:rsid w:val="004A3BC8"/>
    <w:rsid w:val="004A42EE"/>
    <w:rsid w:val="004A5FA9"/>
    <w:rsid w:val="004A7A84"/>
    <w:rsid w:val="004A7E6E"/>
    <w:rsid w:val="004B0DD7"/>
    <w:rsid w:val="004B1808"/>
    <w:rsid w:val="004B1816"/>
    <w:rsid w:val="004B1A69"/>
    <w:rsid w:val="004B1BBC"/>
    <w:rsid w:val="004B212D"/>
    <w:rsid w:val="004B21DC"/>
    <w:rsid w:val="004B2E8E"/>
    <w:rsid w:val="004B31CB"/>
    <w:rsid w:val="004B383D"/>
    <w:rsid w:val="004B41D0"/>
    <w:rsid w:val="004B4873"/>
    <w:rsid w:val="004B4C12"/>
    <w:rsid w:val="004B4F3B"/>
    <w:rsid w:val="004B58C7"/>
    <w:rsid w:val="004B590A"/>
    <w:rsid w:val="004B63B2"/>
    <w:rsid w:val="004B645A"/>
    <w:rsid w:val="004B68AE"/>
    <w:rsid w:val="004B6CD7"/>
    <w:rsid w:val="004C05C2"/>
    <w:rsid w:val="004C05F1"/>
    <w:rsid w:val="004C0AD5"/>
    <w:rsid w:val="004C0E3B"/>
    <w:rsid w:val="004C161F"/>
    <w:rsid w:val="004C167D"/>
    <w:rsid w:val="004C1C62"/>
    <w:rsid w:val="004C2FC2"/>
    <w:rsid w:val="004C30A1"/>
    <w:rsid w:val="004C3736"/>
    <w:rsid w:val="004C3877"/>
    <w:rsid w:val="004C38ED"/>
    <w:rsid w:val="004C4279"/>
    <w:rsid w:val="004C43C4"/>
    <w:rsid w:val="004C45DC"/>
    <w:rsid w:val="004C52A2"/>
    <w:rsid w:val="004C5B51"/>
    <w:rsid w:val="004C5FC2"/>
    <w:rsid w:val="004C63EB"/>
    <w:rsid w:val="004C6549"/>
    <w:rsid w:val="004C73C9"/>
    <w:rsid w:val="004C7C3E"/>
    <w:rsid w:val="004D00C1"/>
    <w:rsid w:val="004D07B8"/>
    <w:rsid w:val="004D0BB7"/>
    <w:rsid w:val="004D1123"/>
    <w:rsid w:val="004D2268"/>
    <w:rsid w:val="004D27ED"/>
    <w:rsid w:val="004D2F8F"/>
    <w:rsid w:val="004D2FC5"/>
    <w:rsid w:val="004D3082"/>
    <w:rsid w:val="004D3589"/>
    <w:rsid w:val="004D4C3B"/>
    <w:rsid w:val="004D602D"/>
    <w:rsid w:val="004D65D4"/>
    <w:rsid w:val="004D6B90"/>
    <w:rsid w:val="004D7D5B"/>
    <w:rsid w:val="004D7DC4"/>
    <w:rsid w:val="004E149B"/>
    <w:rsid w:val="004E1A6D"/>
    <w:rsid w:val="004E22FA"/>
    <w:rsid w:val="004E261A"/>
    <w:rsid w:val="004E28E1"/>
    <w:rsid w:val="004E312F"/>
    <w:rsid w:val="004E36C7"/>
    <w:rsid w:val="004E385D"/>
    <w:rsid w:val="004E427B"/>
    <w:rsid w:val="004E4344"/>
    <w:rsid w:val="004E54DD"/>
    <w:rsid w:val="004E5A31"/>
    <w:rsid w:val="004E60F8"/>
    <w:rsid w:val="004E653A"/>
    <w:rsid w:val="004E6E4A"/>
    <w:rsid w:val="004E6FE4"/>
    <w:rsid w:val="004F0A20"/>
    <w:rsid w:val="004F15BC"/>
    <w:rsid w:val="004F1719"/>
    <w:rsid w:val="004F1A0E"/>
    <w:rsid w:val="004F2268"/>
    <w:rsid w:val="004F2639"/>
    <w:rsid w:val="004F29F6"/>
    <w:rsid w:val="004F2ACE"/>
    <w:rsid w:val="004F3A97"/>
    <w:rsid w:val="004F3C13"/>
    <w:rsid w:val="004F469D"/>
    <w:rsid w:val="004F5156"/>
    <w:rsid w:val="004F5B5D"/>
    <w:rsid w:val="004F5C79"/>
    <w:rsid w:val="004F5ED4"/>
    <w:rsid w:val="004F678E"/>
    <w:rsid w:val="004F6941"/>
    <w:rsid w:val="004F6B92"/>
    <w:rsid w:val="004F74E3"/>
    <w:rsid w:val="005017CD"/>
    <w:rsid w:val="00502522"/>
    <w:rsid w:val="00503B91"/>
    <w:rsid w:val="00504131"/>
    <w:rsid w:val="00504274"/>
    <w:rsid w:val="00504679"/>
    <w:rsid w:val="00504724"/>
    <w:rsid w:val="0050711D"/>
    <w:rsid w:val="00510723"/>
    <w:rsid w:val="005108F7"/>
    <w:rsid w:val="00510F8C"/>
    <w:rsid w:val="005120AD"/>
    <w:rsid w:val="00513063"/>
    <w:rsid w:val="00513376"/>
    <w:rsid w:val="005134D4"/>
    <w:rsid w:val="00513854"/>
    <w:rsid w:val="00514292"/>
    <w:rsid w:val="005145CB"/>
    <w:rsid w:val="00514EE8"/>
    <w:rsid w:val="005155D0"/>
    <w:rsid w:val="00515F1A"/>
    <w:rsid w:val="005168AD"/>
    <w:rsid w:val="00517D88"/>
    <w:rsid w:val="00520391"/>
    <w:rsid w:val="00520784"/>
    <w:rsid w:val="00521E16"/>
    <w:rsid w:val="00523745"/>
    <w:rsid w:val="00523B10"/>
    <w:rsid w:val="00524520"/>
    <w:rsid w:val="005245CA"/>
    <w:rsid w:val="005249F6"/>
    <w:rsid w:val="00525EE0"/>
    <w:rsid w:val="00526E0A"/>
    <w:rsid w:val="005279C7"/>
    <w:rsid w:val="00527DE6"/>
    <w:rsid w:val="005300DD"/>
    <w:rsid w:val="00530659"/>
    <w:rsid w:val="005317E2"/>
    <w:rsid w:val="00533842"/>
    <w:rsid w:val="005356F8"/>
    <w:rsid w:val="005360A5"/>
    <w:rsid w:val="005366D0"/>
    <w:rsid w:val="00536EB5"/>
    <w:rsid w:val="005406E5"/>
    <w:rsid w:val="0054198B"/>
    <w:rsid w:val="00542E30"/>
    <w:rsid w:val="005437C7"/>
    <w:rsid w:val="00543B92"/>
    <w:rsid w:val="0054429D"/>
    <w:rsid w:val="0054436F"/>
    <w:rsid w:val="005449D5"/>
    <w:rsid w:val="0054618A"/>
    <w:rsid w:val="00546A6F"/>
    <w:rsid w:val="00547DA9"/>
    <w:rsid w:val="005509FE"/>
    <w:rsid w:val="005510E4"/>
    <w:rsid w:val="0055185F"/>
    <w:rsid w:val="00551CA0"/>
    <w:rsid w:val="0055234F"/>
    <w:rsid w:val="005546A0"/>
    <w:rsid w:val="00554C09"/>
    <w:rsid w:val="005556A8"/>
    <w:rsid w:val="00555A14"/>
    <w:rsid w:val="00555D91"/>
    <w:rsid w:val="00556A61"/>
    <w:rsid w:val="00556C0F"/>
    <w:rsid w:val="0055716C"/>
    <w:rsid w:val="00557A01"/>
    <w:rsid w:val="00560826"/>
    <w:rsid w:val="005609F9"/>
    <w:rsid w:val="00560A13"/>
    <w:rsid w:val="0056124B"/>
    <w:rsid w:val="0056163C"/>
    <w:rsid w:val="00562735"/>
    <w:rsid w:val="0056287C"/>
    <w:rsid w:val="005630BC"/>
    <w:rsid w:val="005642E6"/>
    <w:rsid w:val="00564D4B"/>
    <w:rsid w:val="00564D85"/>
    <w:rsid w:val="00565061"/>
    <w:rsid w:val="005657E2"/>
    <w:rsid w:val="00566609"/>
    <w:rsid w:val="00566DB3"/>
    <w:rsid w:val="00566FB1"/>
    <w:rsid w:val="005673EC"/>
    <w:rsid w:val="00567721"/>
    <w:rsid w:val="00567EE6"/>
    <w:rsid w:val="00570494"/>
    <w:rsid w:val="005715F1"/>
    <w:rsid w:val="005719E2"/>
    <w:rsid w:val="00572A49"/>
    <w:rsid w:val="00572F40"/>
    <w:rsid w:val="00573067"/>
    <w:rsid w:val="00573211"/>
    <w:rsid w:val="0057324D"/>
    <w:rsid w:val="00573C18"/>
    <w:rsid w:val="00573CF5"/>
    <w:rsid w:val="00575970"/>
    <w:rsid w:val="00575A38"/>
    <w:rsid w:val="00576278"/>
    <w:rsid w:val="005769F2"/>
    <w:rsid w:val="00577ADE"/>
    <w:rsid w:val="00580A0C"/>
    <w:rsid w:val="00581AF7"/>
    <w:rsid w:val="00582998"/>
    <w:rsid w:val="00583265"/>
    <w:rsid w:val="005833AE"/>
    <w:rsid w:val="00584519"/>
    <w:rsid w:val="00584BE7"/>
    <w:rsid w:val="0058551D"/>
    <w:rsid w:val="0058580B"/>
    <w:rsid w:val="0058586F"/>
    <w:rsid w:val="00585EB6"/>
    <w:rsid w:val="005875FC"/>
    <w:rsid w:val="00587B72"/>
    <w:rsid w:val="0059165F"/>
    <w:rsid w:val="00593BFE"/>
    <w:rsid w:val="00594FDC"/>
    <w:rsid w:val="00595366"/>
    <w:rsid w:val="00595C8F"/>
    <w:rsid w:val="005960F9"/>
    <w:rsid w:val="00596611"/>
    <w:rsid w:val="0059666E"/>
    <w:rsid w:val="00597B9E"/>
    <w:rsid w:val="005A058D"/>
    <w:rsid w:val="005A0810"/>
    <w:rsid w:val="005A0C6E"/>
    <w:rsid w:val="005A1ABE"/>
    <w:rsid w:val="005A1D57"/>
    <w:rsid w:val="005A31A0"/>
    <w:rsid w:val="005A3906"/>
    <w:rsid w:val="005A3CAF"/>
    <w:rsid w:val="005A470D"/>
    <w:rsid w:val="005A4A02"/>
    <w:rsid w:val="005A50ED"/>
    <w:rsid w:val="005A5482"/>
    <w:rsid w:val="005A671B"/>
    <w:rsid w:val="005A6BF8"/>
    <w:rsid w:val="005A6C15"/>
    <w:rsid w:val="005A7AAA"/>
    <w:rsid w:val="005A7BE8"/>
    <w:rsid w:val="005B0251"/>
    <w:rsid w:val="005B0F67"/>
    <w:rsid w:val="005B12A4"/>
    <w:rsid w:val="005B1702"/>
    <w:rsid w:val="005B2DA7"/>
    <w:rsid w:val="005B37B4"/>
    <w:rsid w:val="005B4BCD"/>
    <w:rsid w:val="005B5A41"/>
    <w:rsid w:val="005B5EF0"/>
    <w:rsid w:val="005B6DC6"/>
    <w:rsid w:val="005C03F1"/>
    <w:rsid w:val="005C0DCD"/>
    <w:rsid w:val="005C13FC"/>
    <w:rsid w:val="005C171D"/>
    <w:rsid w:val="005C1C4A"/>
    <w:rsid w:val="005C4B7F"/>
    <w:rsid w:val="005C5D64"/>
    <w:rsid w:val="005C6A56"/>
    <w:rsid w:val="005C6F6B"/>
    <w:rsid w:val="005D1319"/>
    <w:rsid w:val="005D2C43"/>
    <w:rsid w:val="005D36BB"/>
    <w:rsid w:val="005D3786"/>
    <w:rsid w:val="005D405F"/>
    <w:rsid w:val="005D4E0E"/>
    <w:rsid w:val="005D50A4"/>
    <w:rsid w:val="005D5119"/>
    <w:rsid w:val="005D6D9C"/>
    <w:rsid w:val="005D792F"/>
    <w:rsid w:val="005D7C52"/>
    <w:rsid w:val="005E09E4"/>
    <w:rsid w:val="005E1FD2"/>
    <w:rsid w:val="005E20C6"/>
    <w:rsid w:val="005E20E4"/>
    <w:rsid w:val="005E2754"/>
    <w:rsid w:val="005E4614"/>
    <w:rsid w:val="005E57EA"/>
    <w:rsid w:val="005E5AC9"/>
    <w:rsid w:val="005E5B9F"/>
    <w:rsid w:val="005E5EE8"/>
    <w:rsid w:val="005E6163"/>
    <w:rsid w:val="005E642E"/>
    <w:rsid w:val="005E70CF"/>
    <w:rsid w:val="005E7451"/>
    <w:rsid w:val="005F0CE2"/>
    <w:rsid w:val="005F1178"/>
    <w:rsid w:val="005F1916"/>
    <w:rsid w:val="005F2648"/>
    <w:rsid w:val="005F2AC4"/>
    <w:rsid w:val="005F38DC"/>
    <w:rsid w:val="005F3DB9"/>
    <w:rsid w:val="005F43D1"/>
    <w:rsid w:val="005F4652"/>
    <w:rsid w:val="005F518F"/>
    <w:rsid w:val="005F5764"/>
    <w:rsid w:val="005F6421"/>
    <w:rsid w:val="005F68F1"/>
    <w:rsid w:val="005F6CA9"/>
    <w:rsid w:val="005F6D5E"/>
    <w:rsid w:val="005F6F24"/>
    <w:rsid w:val="005F7004"/>
    <w:rsid w:val="00602F3D"/>
    <w:rsid w:val="006045B2"/>
    <w:rsid w:val="006058B2"/>
    <w:rsid w:val="006058B9"/>
    <w:rsid w:val="00606BB9"/>
    <w:rsid w:val="00607E0B"/>
    <w:rsid w:val="006104C6"/>
    <w:rsid w:val="00610F6B"/>
    <w:rsid w:val="006110B1"/>
    <w:rsid w:val="0061183F"/>
    <w:rsid w:val="006122F3"/>
    <w:rsid w:val="0061256B"/>
    <w:rsid w:val="00612DD0"/>
    <w:rsid w:val="006136CD"/>
    <w:rsid w:val="00613717"/>
    <w:rsid w:val="006158F5"/>
    <w:rsid w:val="00615F94"/>
    <w:rsid w:val="006167C3"/>
    <w:rsid w:val="0061694E"/>
    <w:rsid w:val="00620593"/>
    <w:rsid w:val="006212D1"/>
    <w:rsid w:val="00621B27"/>
    <w:rsid w:val="00621F1D"/>
    <w:rsid w:val="00621F1E"/>
    <w:rsid w:val="00622DAA"/>
    <w:rsid w:val="00623D24"/>
    <w:rsid w:val="00624542"/>
    <w:rsid w:val="00624BFE"/>
    <w:rsid w:val="0062574E"/>
    <w:rsid w:val="006260D4"/>
    <w:rsid w:val="00626A98"/>
    <w:rsid w:val="00626DED"/>
    <w:rsid w:val="0062710E"/>
    <w:rsid w:val="0062736E"/>
    <w:rsid w:val="00627576"/>
    <w:rsid w:val="006275C7"/>
    <w:rsid w:val="00627E37"/>
    <w:rsid w:val="00630922"/>
    <w:rsid w:val="00631920"/>
    <w:rsid w:val="00631FBE"/>
    <w:rsid w:val="00632531"/>
    <w:rsid w:val="0063372E"/>
    <w:rsid w:val="00633ABB"/>
    <w:rsid w:val="00634470"/>
    <w:rsid w:val="0063632C"/>
    <w:rsid w:val="00636484"/>
    <w:rsid w:val="00637DF4"/>
    <w:rsid w:val="00637F11"/>
    <w:rsid w:val="00637FA0"/>
    <w:rsid w:val="00640074"/>
    <w:rsid w:val="006403A3"/>
    <w:rsid w:val="0064068B"/>
    <w:rsid w:val="00640E63"/>
    <w:rsid w:val="00642122"/>
    <w:rsid w:val="00642892"/>
    <w:rsid w:val="00642BAB"/>
    <w:rsid w:val="006437BB"/>
    <w:rsid w:val="0064388E"/>
    <w:rsid w:val="00643EE2"/>
    <w:rsid w:val="0064561B"/>
    <w:rsid w:val="00646473"/>
    <w:rsid w:val="00646636"/>
    <w:rsid w:val="006473F9"/>
    <w:rsid w:val="00650965"/>
    <w:rsid w:val="00651729"/>
    <w:rsid w:val="00651CC8"/>
    <w:rsid w:val="00652747"/>
    <w:rsid w:val="00652E1A"/>
    <w:rsid w:val="006537B5"/>
    <w:rsid w:val="00653804"/>
    <w:rsid w:val="00653AA4"/>
    <w:rsid w:val="00653F7B"/>
    <w:rsid w:val="0065445A"/>
    <w:rsid w:val="006555B5"/>
    <w:rsid w:val="0065679C"/>
    <w:rsid w:val="006568BD"/>
    <w:rsid w:val="00656A1A"/>
    <w:rsid w:val="00656A77"/>
    <w:rsid w:val="0066061B"/>
    <w:rsid w:val="00660C1D"/>
    <w:rsid w:val="0066130F"/>
    <w:rsid w:val="00661CCB"/>
    <w:rsid w:val="006622AE"/>
    <w:rsid w:val="00662DEF"/>
    <w:rsid w:val="0066311C"/>
    <w:rsid w:val="00663FAD"/>
    <w:rsid w:val="0066402F"/>
    <w:rsid w:val="0066414E"/>
    <w:rsid w:val="00664632"/>
    <w:rsid w:val="00664D6B"/>
    <w:rsid w:val="006658AA"/>
    <w:rsid w:val="00666686"/>
    <w:rsid w:val="0066670E"/>
    <w:rsid w:val="00666719"/>
    <w:rsid w:val="006669BA"/>
    <w:rsid w:val="00666CC5"/>
    <w:rsid w:val="00666FB7"/>
    <w:rsid w:val="00667462"/>
    <w:rsid w:val="0066756A"/>
    <w:rsid w:val="00667EF4"/>
    <w:rsid w:val="006709BF"/>
    <w:rsid w:val="00670CE3"/>
    <w:rsid w:val="006716CF"/>
    <w:rsid w:val="00671AC7"/>
    <w:rsid w:val="00674105"/>
    <w:rsid w:val="00674883"/>
    <w:rsid w:val="00675038"/>
    <w:rsid w:val="00676304"/>
    <w:rsid w:val="0067679C"/>
    <w:rsid w:val="0067695B"/>
    <w:rsid w:val="00676A72"/>
    <w:rsid w:val="00677188"/>
    <w:rsid w:val="006773FF"/>
    <w:rsid w:val="006777C3"/>
    <w:rsid w:val="00677B2C"/>
    <w:rsid w:val="00681BE6"/>
    <w:rsid w:val="00682E97"/>
    <w:rsid w:val="00683675"/>
    <w:rsid w:val="00683931"/>
    <w:rsid w:val="00684221"/>
    <w:rsid w:val="00684D07"/>
    <w:rsid w:val="00684E7B"/>
    <w:rsid w:val="00685B00"/>
    <w:rsid w:val="00685C0E"/>
    <w:rsid w:val="0068776C"/>
    <w:rsid w:val="006879F4"/>
    <w:rsid w:val="00687CA0"/>
    <w:rsid w:val="00690FEA"/>
    <w:rsid w:val="0069138D"/>
    <w:rsid w:val="00691410"/>
    <w:rsid w:val="006921FE"/>
    <w:rsid w:val="006932EA"/>
    <w:rsid w:val="00693B4B"/>
    <w:rsid w:val="00693E33"/>
    <w:rsid w:val="00693FEB"/>
    <w:rsid w:val="00695583"/>
    <w:rsid w:val="006955B0"/>
    <w:rsid w:val="00696448"/>
    <w:rsid w:val="00696C9C"/>
    <w:rsid w:val="00696DD9"/>
    <w:rsid w:val="00697983"/>
    <w:rsid w:val="00697B08"/>
    <w:rsid w:val="00697B83"/>
    <w:rsid w:val="006A2664"/>
    <w:rsid w:val="006A2D33"/>
    <w:rsid w:val="006A30A6"/>
    <w:rsid w:val="006A3694"/>
    <w:rsid w:val="006A37B0"/>
    <w:rsid w:val="006A58DD"/>
    <w:rsid w:val="006A5C60"/>
    <w:rsid w:val="006A5EB1"/>
    <w:rsid w:val="006B07A7"/>
    <w:rsid w:val="006B1599"/>
    <w:rsid w:val="006B1B9D"/>
    <w:rsid w:val="006B1C15"/>
    <w:rsid w:val="006B1E3A"/>
    <w:rsid w:val="006B20E0"/>
    <w:rsid w:val="006B2683"/>
    <w:rsid w:val="006B41AB"/>
    <w:rsid w:val="006B4EDE"/>
    <w:rsid w:val="006B50E1"/>
    <w:rsid w:val="006B52D9"/>
    <w:rsid w:val="006B5605"/>
    <w:rsid w:val="006B6060"/>
    <w:rsid w:val="006B686A"/>
    <w:rsid w:val="006B72FB"/>
    <w:rsid w:val="006B7340"/>
    <w:rsid w:val="006C0071"/>
    <w:rsid w:val="006C0963"/>
    <w:rsid w:val="006C1973"/>
    <w:rsid w:val="006C31AA"/>
    <w:rsid w:val="006C3625"/>
    <w:rsid w:val="006C3CDA"/>
    <w:rsid w:val="006C3D6B"/>
    <w:rsid w:val="006C3F7C"/>
    <w:rsid w:val="006C4FBC"/>
    <w:rsid w:val="006C5FCA"/>
    <w:rsid w:val="006C61A1"/>
    <w:rsid w:val="006C6416"/>
    <w:rsid w:val="006C6EE0"/>
    <w:rsid w:val="006C6F5A"/>
    <w:rsid w:val="006C791C"/>
    <w:rsid w:val="006D0FB8"/>
    <w:rsid w:val="006D1C07"/>
    <w:rsid w:val="006D35D2"/>
    <w:rsid w:val="006D392B"/>
    <w:rsid w:val="006D3D7E"/>
    <w:rsid w:val="006D410E"/>
    <w:rsid w:val="006D5FE5"/>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34E7"/>
    <w:rsid w:val="006F42F2"/>
    <w:rsid w:val="006F555A"/>
    <w:rsid w:val="006F642F"/>
    <w:rsid w:val="006F6E2C"/>
    <w:rsid w:val="006F7653"/>
    <w:rsid w:val="006F7853"/>
    <w:rsid w:val="007007B5"/>
    <w:rsid w:val="00701193"/>
    <w:rsid w:val="007014D1"/>
    <w:rsid w:val="00702117"/>
    <w:rsid w:val="007037BB"/>
    <w:rsid w:val="00704877"/>
    <w:rsid w:val="00704B50"/>
    <w:rsid w:val="00704EE4"/>
    <w:rsid w:val="00704EFC"/>
    <w:rsid w:val="00705467"/>
    <w:rsid w:val="0070553F"/>
    <w:rsid w:val="00706141"/>
    <w:rsid w:val="00706F48"/>
    <w:rsid w:val="00706FCA"/>
    <w:rsid w:val="0071100D"/>
    <w:rsid w:val="0071125A"/>
    <w:rsid w:val="00711C2D"/>
    <w:rsid w:val="00713077"/>
    <w:rsid w:val="00713334"/>
    <w:rsid w:val="0071376E"/>
    <w:rsid w:val="00713CAB"/>
    <w:rsid w:val="0071413A"/>
    <w:rsid w:val="00714365"/>
    <w:rsid w:val="00714975"/>
    <w:rsid w:val="00714B6E"/>
    <w:rsid w:val="007156A8"/>
    <w:rsid w:val="007157C6"/>
    <w:rsid w:val="00715B09"/>
    <w:rsid w:val="00715EAF"/>
    <w:rsid w:val="00715F68"/>
    <w:rsid w:val="00716510"/>
    <w:rsid w:val="00717192"/>
    <w:rsid w:val="00717914"/>
    <w:rsid w:val="0072037F"/>
    <w:rsid w:val="007207EF"/>
    <w:rsid w:val="00720CA5"/>
    <w:rsid w:val="00721772"/>
    <w:rsid w:val="00722B93"/>
    <w:rsid w:val="00722DB4"/>
    <w:rsid w:val="00724049"/>
    <w:rsid w:val="00724204"/>
    <w:rsid w:val="0072496E"/>
    <w:rsid w:val="00724977"/>
    <w:rsid w:val="007249CD"/>
    <w:rsid w:val="00724DD9"/>
    <w:rsid w:val="00724E90"/>
    <w:rsid w:val="00724EFB"/>
    <w:rsid w:val="0072514A"/>
    <w:rsid w:val="00726487"/>
    <w:rsid w:val="00727887"/>
    <w:rsid w:val="0073038C"/>
    <w:rsid w:val="0073234B"/>
    <w:rsid w:val="00732999"/>
    <w:rsid w:val="00733BA9"/>
    <w:rsid w:val="007342A6"/>
    <w:rsid w:val="0073526B"/>
    <w:rsid w:val="00735807"/>
    <w:rsid w:val="00736850"/>
    <w:rsid w:val="00736D7C"/>
    <w:rsid w:val="00737A6F"/>
    <w:rsid w:val="00740AF8"/>
    <w:rsid w:val="0074193A"/>
    <w:rsid w:val="00741AA6"/>
    <w:rsid w:val="00741C72"/>
    <w:rsid w:val="00741FC0"/>
    <w:rsid w:val="0074221F"/>
    <w:rsid w:val="00742DB1"/>
    <w:rsid w:val="0074396C"/>
    <w:rsid w:val="007446BC"/>
    <w:rsid w:val="00744D1F"/>
    <w:rsid w:val="007467DD"/>
    <w:rsid w:val="0075035B"/>
    <w:rsid w:val="00750C6D"/>
    <w:rsid w:val="0075196F"/>
    <w:rsid w:val="00751B28"/>
    <w:rsid w:val="00752435"/>
    <w:rsid w:val="00752AB2"/>
    <w:rsid w:val="007537F1"/>
    <w:rsid w:val="007541C4"/>
    <w:rsid w:val="007543A6"/>
    <w:rsid w:val="00754831"/>
    <w:rsid w:val="00754ABE"/>
    <w:rsid w:val="00754EB9"/>
    <w:rsid w:val="00757440"/>
    <w:rsid w:val="0076048E"/>
    <w:rsid w:val="00760C6F"/>
    <w:rsid w:val="00760CFA"/>
    <w:rsid w:val="0076218B"/>
    <w:rsid w:val="00762ECA"/>
    <w:rsid w:val="00764552"/>
    <w:rsid w:val="007659C8"/>
    <w:rsid w:val="00765BA5"/>
    <w:rsid w:val="00765E2E"/>
    <w:rsid w:val="0076635C"/>
    <w:rsid w:val="0076636D"/>
    <w:rsid w:val="0076676B"/>
    <w:rsid w:val="00766860"/>
    <w:rsid w:val="007674A6"/>
    <w:rsid w:val="0077040E"/>
    <w:rsid w:val="007708D5"/>
    <w:rsid w:val="00770E85"/>
    <w:rsid w:val="00771199"/>
    <w:rsid w:val="00771878"/>
    <w:rsid w:val="007725F8"/>
    <w:rsid w:val="007739B0"/>
    <w:rsid w:val="007739E1"/>
    <w:rsid w:val="00773C6A"/>
    <w:rsid w:val="007745F8"/>
    <w:rsid w:val="00774613"/>
    <w:rsid w:val="007801B3"/>
    <w:rsid w:val="00781321"/>
    <w:rsid w:val="00781EB1"/>
    <w:rsid w:val="007823F9"/>
    <w:rsid w:val="00782C75"/>
    <w:rsid w:val="00782E95"/>
    <w:rsid w:val="0078434B"/>
    <w:rsid w:val="00784A0B"/>
    <w:rsid w:val="0078550B"/>
    <w:rsid w:val="0078659F"/>
    <w:rsid w:val="00786761"/>
    <w:rsid w:val="0079237E"/>
    <w:rsid w:val="007924B1"/>
    <w:rsid w:val="0079429A"/>
    <w:rsid w:val="00794EE9"/>
    <w:rsid w:val="007954E4"/>
    <w:rsid w:val="00795F28"/>
    <w:rsid w:val="0079741A"/>
    <w:rsid w:val="007A1BC1"/>
    <w:rsid w:val="007A1CD5"/>
    <w:rsid w:val="007A253E"/>
    <w:rsid w:val="007A36B7"/>
    <w:rsid w:val="007A57E0"/>
    <w:rsid w:val="007A6524"/>
    <w:rsid w:val="007A6A17"/>
    <w:rsid w:val="007A74F3"/>
    <w:rsid w:val="007B07A0"/>
    <w:rsid w:val="007B1F9C"/>
    <w:rsid w:val="007B25AE"/>
    <w:rsid w:val="007B2A83"/>
    <w:rsid w:val="007B3CDD"/>
    <w:rsid w:val="007B4215"/>
    <w:rsid w:val="007B734C"/>
    <w:rsid w:val="007C0678"/>
    <w:rsid w:val="007C10EE"/>
    <w:rsid w:val="007C120F"/>
    <w:rsid w:val="007C192E"/>
    <w:rsid w:val="007C20FA"/>
    <w:rsid w:val="007C2385"/>
    <w:rsid w:val="007C2902"/>
    <w:rsid w:val="007C47B7"/>
    <w:rsid w:val="007C5296"/>
    <w:rsid w:val="007C56E9"/>
    <w:rsid w:val="007C5C7D"/>
    <w:rsid w:val="007C5CAC"/>
    <w:rsid w:val="007C6041"/>
    <w:rsid w:val="007C6504"/>
    <w:rsid w:val="007C6548"/>
    <w:rsid w:val="007C6565"/>
    <w:rsid w:val="007C6D65"/>
    <w:rsid w:val="007C710C"/>
    <w:rsid w:val="007D0A79"/>
    <w:rsid w:val="007D107D"/>
    <w:rsid w:val="007D11BE"/>
    <w:rsid w:val="007D19FC"/>
    <w:rsid w:val="007D1D30"/>
    <w:rsid w:val="007D2147"/>
    <w:rsid w:val="007D2516"/>
    <w:rsid w:val="007D415D"/>
    <w:rsid w:val="007D581F"/>
    <w:rsid w:val="007D6509"/>
    <w:rsid w:val="007D6A92"/>
    <w:rsid w:val="007D6B2F"/>
    <w:rsid w:val="007D6FFD"/>
    <w:rsid w:val="007D773D"/>
    <w:rsid w:val="007D78C6"/>
    <w:rsid w:val="007E0B41"/>
    <w:rsid w:val="007E0C21"/>
    <w:rsid w:val="007E2103"/>
    <w:rsid w:val="007E2497"/>
    <w:rsid w:val="007E288E"/>
    <w:rsid w:val="007E32EF"/>
    <w:rsid w:val="007E34F0"/>
    <w:rsid w:val="007E5594"/>
    <w:rsid w:val="007E62EF"/>
    <w:rsid w:val="007E6945"/>
    <w:rsid w:val="007E7354"/>
    <w:rsid w:val="007E77B3"/>
    <w:rsid w:val="007F0532"/>
    <w:rsid w:val="007F0722"/>
    <w:rsid w:val="007F0FCD"/>
    <w:rsid w:val="007F19BD"/>
    <w:rsid w:val="007F2AE4"/>
    <w:rsid w:val="007F2AEC"/>
    <w:rsid w:val="007F2D77"/>
    <w:rsid w:val="007F2DB4"/>
    <w:rsid w:val="007F30D6"/>
    <w:rsid w:val="007F3B38"/>
    <w:rsid w:val="007F5128"/>
    <w:rsid w:val="007F5362"/>
    <w:rsid w:val="007F5AB7"/>
    <w:rsid w:val="007F5F81"/>
    <w:rsid w:val="007F7A67"/>
    <w:rsid w:val="007F7B47"/>
    <w:rsid w:val="008010FF"/>
    <w:rsid w:val="008013AB"/>
    <w:rsid w:val="0080219D"/>
    <w:rsid w:val="008026FD"/>
    <w:rsid w:val="00802C50"/>
    <w:rsid w:val="00802F28"/>
    <w:rsid w:val="008041E6"/>
    <w:rsid w:val="00805D63"/>
    <w:rsid w:val="00805F9D"/>
    <w:rsid w:val="00806157"/>
    <w:rsid w:val="00806554"/>
    <w:rsid w:val="00807094"/>
    <w:rsid w:val="00807A81"/>
    <w:rsid w:val="00807D12"/>
    <w:rsid w:val="00810A68"/>
    <w:rsid w:val="00811D4D"/>
    <w:rsid w:val="00812336"/>
    <w:rsid w:val="00814743"/>
    <w:rsid w:val="00814ACA"/>
    <w:rsid w:val="0081532D"/>
    <w:rsid w:val="00815357"/>
    <w:rsid w:val="0081561B"/>
    <w:rsid w:val="0081728C"/>
    <w:rsid w:val="008178E4"/>
    <w:rsid w:val="00817954"/>
    <w:rsid w:val="00817E3C"/>
    <w:rsid w:val="008210F6"/>
    <w:rsid w:val="00821CC9"/>
    <w:rsid w:val="00822F4B"/>
    <w:rsid w:val="0082361D"/>
    <w:rsid w:val="00823E47"/>
    <w:rsid w:val="008254F0"/>
    <w:rsid w:val="00825634"/>
    <w:rsid w:val="00832096"/>
    <w:rsid w:val="00832B8C"/>
    <w:rsid w:val="00832CC1"/>
    <w:rsid w:val="00834662"/>
    <w:rsid w:val="00834888"/>
    <w:rsid w:val="008351B1"/>
    <w:rsid w:val="008370B0"/>
    <w:rsid w:val="00837C3D"/>
    <w:rsid w:val="0084071F"/>
    <w:rsid w:val="0084091A"/>
    <w:rsid w:val="00840D78"/>
    <w:rsid w:val="00841664"/>
    <w:rsid w:val="0084203D"/>
    <w:rsid w:val="00843230"/>
    <w:rsid w:val="00843B3E"/>
    <w:rsid w:val="00844210"/>
    <w:rsid w:val="00844D72"/>
    <w:rsid w:val="008452C9"/>
    <w:rsid w:val="00845E88"/>
    <w:rsid w:val="00846315"/>
    <w:rsid w:val="00850175"/>
    <w:rsid w:val="00851B4E"/>
    <w:rsid w:val="00851DB6"/>
    <w:rsid w:val="00851FA6"/>
    <w:rsid w:val="008528BF"/>
    <w:rsid w:val="00853CB1"/>
    <w:rsid w:val="00853D04"/>
    <w:rsid w:val="00854695"/>
    <w:rsid w:val="008548C8"/>
    <w:rsid w:val="00855800"/>
    <w:rsid w:val="00855CD6"/>
    <w:rsid w:val="00857403"/>
    <w:rsid w:val="00860D0A"/>
    <w:rsid w:val="00860D71"/>
    <w:rsid w:val="0086289D"/>
    <w:rsid w:val="008633AC"/>
    <w:rsid w:val="008639A2"/>
    <w:rsid w:val="00864AB5"/>
    <w:rsid w:val="00864EF2"/>
    <w:rsid w:val="008659A6"/>
    <w:rsid w:val="00865A14"/>
    <w:rsid w:val="00866614"/>
    <w:rsid w:val="00867000"/>
    <w:rsid w:val="00870E7A"/>
    <w:rsid w:val="00871C5B"/>
    <w:rsid w:val="0087319E"/>
    <w:rsid w:val="008736C6"/>
    <w:rsid w:val="008741E3"/>
    <w:rsid w:val="00874314"/>
    <w:rsid w:val="008749F2"/>
    <w:rsid w:val="008759BF"/>
    <w:rsid w:val="00875C4E"/>
    <w:rsid w:val="00876323"/>
    <w:rsid w:val="00876E0B"/>
    <w:rsid w:val="00877FCB"/>
    <w:rsid w:val="008800B9"/>
    <w:rsid w:val="0088045C"/>
    <w:rsid w:val="008824BE"/>
    <w:rsid w:val="008825C6"/>
    <w:rsid w:val="0088265E"/>
    <w:rsid w:val="008827A2"/>
    <w:rsid w:val="008828C5"/>
    <w:rsid w:val="00883124"/>
    <w:rsid w:val="0088369F"/>
    <w:rsid w:val="008839DB"/>
    <w:rsid w:val="00884210"/>
    <w:rsid w:val="0088497E"/>
    <w:rsid w:val="00884CCF"/>
    <w:rsid w:val="00884E7B"/>
    <w:rsid w:val="00884E8C"/>
    <w:rsid w:val="00885194"/>
    <w:rsid w:val="00885E4A"/>
    <w:rsid w:val="00886938"/>
    <w:rsid w:val="00887DA9"/>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AA4"/>
    <w:rsid w:val="008A18F9"/>
    <w:rsid w:val="008A4C8A"/>
    <w:rsid w:val="008A6204"/>
    <w:rsid w:val="008A62CC"/>
    <w:rsid w:val="008A720C"/>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47FF"/>
    <w:rsid w:val="008B50A8"/>
    <w:rsid w:val="008B57DC"/>
    <w:rsid w:val="008B5EDE"/>
    <w:rsid w:val="008B61F6"/>
    <w:rsid w:val="008B6D05"/>
    <w:rsid w:val="008B770A"/>
    <w:rsid w:val="008B77BB"/>
    <w:rsid w:val="008C0B3A"/>
    <w:rsid w:val="008C18D8"/>
    <w:rsid w:val="008C228A"/>
    <w:rsid w:val="008C3442"/>
    <w:rsid w:val="008C49F4"/>
    <w:rsid w:val="008C4D86"/>
    <w:rsid w:val="008C4EB7"/>
    <w:rsid w:val="008C4FB2"/>
    <w:rsid w:val="008C6E16"/>
    <w:rsid w:val="008C70DE"/>
    <w:rsid w:val="008C7A2B"/>
    <w:rsid w:val="008D0269"/>
    <w:rsid w:val="008D0C3F"/>
    <w:rsid w:val="008D1B0F"/>
    <w:rsid w:val="008D2137"/>
    <w:rsid w:val="008D3EF8"/>
    <w:rsid w:val="008D412A"/>
    <w:rsid w:val="008D44F1"/>
    <w:rsid w:val="008D4EE1"/>
    <w:rsid w:val="008D62E4"/>
    <w:rsid w:val="008D716E"/>
    <w:rsid w:val="008D7472"/>
    <w:rsid w:val="008D79E2"/>
    <w:rsid w:val="008D7FDF"/>
    <w:rsid w:val="008E012A"/>
    <w:rsid w:val="008E0390"/>
    <w:rsid w:val="008E0A77"/>
    <w:rsid w:val="008E1379"/>
    <w:rsid w:val="008E164C"/>
    <w:rsid w:val="008E3433"/>
    <w:rsid w:val="008E3D7A"/>
    <w:rsid w:val="008E4DB8"/>
    <w:rsid w:val="008E556E"/>
    <w:rsid w:val="008E55B1"/>
    <w:rsid w:val="008E6283"/>
    <w:rsid w:val="008F03A1"/>
    <w:rsid w:val="008F096A"/>
    <w:rsid w:val="008F0CBF"/>
    <w:rsid w:val="008F1483"/>
    <w:rsid w:val="008F20C3"/>
    <w:rsid w:val="008F2B07"/>
    <w:rsid w:val="008F2BB0"/>
    <w:rsid w:val="008F3667"/>
    <w:rsid w:val="008F39B4"/>
    <w:rsid w:val="008F3DA5"/>
    <w:rsid w:val="008F3DDA"/>
    <w:rsid w:val="008F4DA8"/>
    <w:rsid w:val="008F5B67"/>
    <w:rsid w:val="008F76CC"/>
    <w:rsid w:val="008F7A8D"/>
    <w:rsid w:val="008F7B83"/>
    <w:rsid w:val="008F7B98"/>
    <w:rsid w:val="00900316"/>
    <w:rsid w:val="009009F3"/>
    <w:rsid w:val="00900C31"/>
    <w:rsid w:val="00900C8D"/>
    <w:rsid w:val="0090320B"/>
    <w:rsid w:val="00903D28"/>
    <w:rsid w:val="009041AC"/>
    <w:rsid w:val="0090498F"/>
    <w:rsid w:val="00904A46"/>
    <w:rsid w:val="009050D3"/>
    <w:rsid w:val="00905A90"/>
    <w:rsid w:val="00906B5C"/>
    <w:rsid w:val="00906EBF"/>
    <w:rsid w:val="00907528"/>
    <w:rsid w:val="009075E0"/>
    <w:rsid w:val="0091088D"/>
    <w:rsid w:val="009111D4"/>
    <w:rsid w:val="00911F08"/>
    <w:rsid w:val="00912E8A"/>
    <w:rsid w:val="0091325F"/>
    <w:rsid w:val="009145A3"/>
    <w:rsid w:val="00915133"/>
    <w:rsid w:val="00915829"/>
    <w:rsid w:val="00915A5B"/>
    <w:rsid w:val="0091711D"/>
    <w:rsid w:val="009208F7"/>
    <w:rsid w:val="009219DB"/>
    <w:rsid w:val="0092264C"/>
    <w:rsid w:val="009229EE"/>
    <w:rsid w:val="00922DFA"/>
    <w:rsid w:val="00922F43"/>
    <w:rsid w:val="009273A7"/>
    <w:rsid w:val="00927585"/>
    <w:rsid w:val="00931D5E"/>
    <w:rsid w:val="00932210"/>
    <w:rsid w:val="009335FF"/>
    <w:rsid w:val="00934859"/>
    <w:rsid w:val="00934DE0"/>
    <w:rsid w:val="00935649"/>
    <w:rsid w:val="00935BB1"/>
    <w:rsid w:val="00936C82"/>
    <w:rsid w:val="009371E6"/>
    <w:rsid w:val="009378A2"/>
    <w:rsid w:val="00937AA5"/>
    <w:rsid w:val="00940E34"/>
    <w:rsid w:val="009411D0"/>
    <w:rsid w:val="00942E16"/>
    <w:rsid w:val="00945720"/>
    <w:rsid w:val="00945E2E"/>
    <w:rsid w:val="0094728A"/>
    <w:rsid w:val="009474A8"/>
    <w:rsid w:val="00950687"/>
    <w:rsid w:val="00951077"/>
    <w:rsid w:val="0095223B"/>
    <w:rsid w:val="00953F0D"/>
    <w:rsid w:val="009549F3"/>
    <w:rsid w:val="00956184"/>
    <w:rsid w:val="00956652"/>
    <w:rsid w:val="00956F67"/>
    <w:rsid w:val="00960006"/>
    <w:rsid w:val="009601C0"/>
    <w:rsid w:val="00960C64"/>
    <w:rsid w:val="00960D4F"/>
    <w:rsid w:val="009619C6"/>
    <w:rsid w:val="00961D77"/>
    <w:rsid w:val="00963332"/>
    <w:rsid w:val="00965066"/>
    <w:rsid w:val="009653FB"/>
    <w:rsid w:val="0096541A"/>
    <w:rsid w:val="00966374"/>
    <w:rsid w:val="00970043"/>
    <w:rsid w:val="009702E8"/>
    <w:rsid w:val="0097092C"/>
    <w:rsid w:val="0097120E"/>
    <w:rsid w:val="00972511"/>
    <w:rsid w:val="00972BA0"/>
    <w:rsid w:val="0097363F"/>
    <w:rsid w:val="00974CE0"/>
    <w:rsid w:val="009752DB"/>
    <w:rsid w:val="00975BDC"/>
    <w:rsid w:val="0097637E"/>
    <w:rsid w:val="009765FE"/>
    <w:rsid w:val="00977035"/>
    <w:rsid w:val="0097777D"/>
    <w:rsid w:val="00977B86"/>
    <w:rsid w:val="00981C69"/>
    <w:rsid w:val="00981F6C"/>
    <w:rsid w:val="00982747"/>
    <w:rsid w:val="00982861"/>
    <w:rsid w:val="00982947"/>
    <w:rsid w:val="00983263"/>
    <w:rsid w:val="00983473"/>
    <w:rsid w:val="00983B85"/>
    <w:rsid w:val="00983C81"/>
    <w:rsid w:val="00984776"/>
    <w:rsid w:val="00985328"/>
    <w:rsid w:val="00985EF0"/>
    <w:rsid w:val="00986006"/>
    <w:rsid w:val="00986A98"/>
    <w:rsid w:val="00987D11"/>
    <w:rsid w:val="009908B7"/>
    <w:rsid w:val="00991068"/>
    <w:rsid w:val="009918EF"/>
    <w:rsid w:val="009939F0"/>
    <w:rsid w:val="00993E18"/>
    <w:rsid w:val="0099577B"/>
    <w:rsid w:val="009958E2"/>
    <w:rsid w:val="00996F9B"/>
    <w:rsid w:val="009A0E35"/>
    <w:rsid w:val="009A21BF"/>
    <w:rsid w:val="009A27D7"/>
    <w:rsid w:val="009A3AAD"/>
    <w:rsid w:val="009A3E6C"/>
    <w:rsid w:val="009A426D"/>
    <w:rsid w:val="009A44F3"/>
    <w:rsid w:val="009A4AF1"/>
    <w:rsid w:val="009A4BB3"/>
    <w:rsid w:val="009A51EA"/>
    <w:rsid w:val="009A5B64"/>
    <w:rsid w:val="009A5BDD"/>
    <w:rsid w:val="009A5EBD"/>
    <w:rsid w:val="009A5F2F"/>
    <w:rsid w:val="009A6006"/>
    <w:rsid w:val="009A6201"/>
    <w:rsid w:val="009A6BA2"/>
    <w:rsid w:val="009A6C58"/>
    <w:rsid w:val="009A6ECA"/>
    <w:rsid w:val="009A75B4"/>
    <w:rsid w:val="009A7CBB"/>
    <w:rsid w:val="009B08C3"/>
    <w:rsid w:val="009B0958"/>
    <w:rsid w:val="009B1D23"/>
    <w:rsid w:val="009B1FF0"/>
    <w:rsid w:val="009B212B"/>
    <w:rsid w:val="009B22D9"/>
    <w:rsid w:val="009B22DC"/>
    <w:rsid w:val="009B2304"/>
    <w:rsid w:val="009B233E"/>
    <w:rsid w:val="009B2502"/>
    <w:rsid w:val="009B5204"/>
    <w:rsid w:val="009B5767"/>
    <w:rsid w:val="009B5FE3"/>
    <w:rsid w:val="009B67B1"/>
    <w:rsid w:val="009B6FD3"/>
    <w:rsid w:val="009B73FE"/>
    <w:rsid w:val="009C03D1"/>
    <w:rsid w:val="009C067F"/>
    <w:rsid w:val="009C2384"/>
    <w:rsid w:val="009C2487"/>
    <w:rsid w:val="009C24A6"/>
    <w:rsid w:val="009C2BF3"/>
    <w:rsid w:val="009C2EBE"/>
    <w:rsid w:val="009C30D4"/>
    <w:rsid w:val="009C3C48"/>
    <w:rsid w:val="009C60F9"/>
    <w:rsid w:val="009C6223"/>
    <w:rsid w:val="009C69E4"/>
    <w:rsid w:val="009C6EC5"/>
    <w:rsid w:val="009C76CC"/>
    <w:rsid w:val="009D0004"/>
    <w:rsid w:val="009D127E"/>
    <w:rsid w:val="009D174A"/>
    <w:rsid w:val="009D2D3B"/>
    <w:rsid w:val="009D345A"/>
    <w:rsid w:val="009D3EA2"/>
    <w:rsid w:val="009D5642"/>
    <w:rsid w:val="009D6433"/>
    <w:rsid w:val="009D6E77"/>
    <w:rsid w:val="009D74B5"/>
    <w:rsid w:val="009E2295"/>
    <w:rsid w:val="009E2454"/>
    <w:rsid w:val="009E274C"/>
    <w:rsid w:val="009E3A0D"/>
    <w:rsid w:val="009E3ED8"/>
    <w:rsid w:val="009E450C"/>
    <w:rsid w:val="009E4C92"/>
    <w:rsid w:val="009E5D6D"/>
    <w:rsid w:val="009E6384"/>
    <w:rsid w:val="009E7364"/>
    <w:rsid w:val="009E75F0"/>
    <w:rsid w:val="009E7780"/>
    <w:rsid w:val="009E7A0E"/>
    <w:rsid w:val="009F001E"/>
    <w:rsid w:val="009F075D"/>
    <w:rsid w:val="009F1336"/>
    <w:rsid w:val="009F1352"/>
    <w:rsid w:val="009F161E"/>
    <w:rsid w:val="009F1E39"/>
    <w:rsid w:val="009F1F27"/>
    <w:rsid w:val="009F2557"/>
    <w:rsid w:val="009F2F8C"/>
    <w:rsid w:val="009F46F1"/>
    <w:rsid w:val="009F4B2A"/>
    <w:rsid w:val="009F4BA0"/>
    <w:rsid w:val="009F5B40"/>
    <w:rsid w:val="009F5DD0"/>
    <w:rsid w:val="009F608D"/>
    <w:rsid w:val="009F79F6"/>
    <w:rsid w:val="00A0083E"/>
    <w:rsid w:val="00A00C8B"/>
    <w:rsid w:val="00A021F8"/>
    <w:rsid w:val="00A03C7E"/>
    <w:rsid w:val="00A04697"/>
    <w:rsid w:val="00A05A1B"/>
    <w:rsid w:val="00A05DC3"/>
    <w:rsid w:val="00A06ABB"/>
    <w:rsid w:val="00A07EE9"/>
    <w:rsid w:val="00A107D7"/>
    <w:rsid w:val="00A10832"/>
    <w:rsid w:val="00A10F82"/>
    <w:rsid w:val="00A115BE"/>
    <w:rsid w:val="00A11A39"/>
    <w:rsid w:val="00A11DA5"/>
    <w:rsid w:val="00A11E10"/>
    <w:rsid w:val="00A12761"/>
    <w:rsid w:val="00A12D5F"/>
    <w:rsid w:val="00A13631"/>
    <w:rsid w:val="00A14699"/>
    <w:rsid w:val="00A147AA"/>
    <w:rsid w:val="00A16328"/>
    <w:rsid w:val="00A2163D"/>
    <w:rsid w:val="00A216AF"/>
    <w:rsid w:val="00A2191A"/>
    <w:rsid w:val="00A227F0"/>
    <w:rsid w:val="00A22E2D"/>
    <w:rsid w:val="00A2373B"/>
    <w:rsid w:val="00A24B36"/>
    <w:rsid w:val="00A24CF5"/>
    <w:rsid w:val="00A24FFF"/>
    <w:rsid w:val="00A260E2"/>
    <w:rsid w:val="00A264E5"/>
    <w:rsid w:val="00A27545"/>
    <w:rsid w:val="00A27665"/>
    <w:rsid w:val="00A27DCC"/>
    <w:rsid w:val="00A30467"/>
    <w:rsid w:val="00A3092D"/>
    <w:rsid w:val="00A31DA0"/>
    <w:rsid w:val="00A32553"/>
    <w:rsid w:val="00A32A9B"/>
    <w:rsid w:val="00A33B79"/>
    <w:rsid w:val="00A33E7E"/>
    <w:rsid w:val="00A36715"/>
    <w:rsid w:val="00A36F64"/>
    <w:rsid w:val="00A36FDF"/>
    <w:rsid w:val="00A37E88"/>
    <w:rsid w:val="00A37FBA"/>
    <w:rsid w:val="00A40F4B"/>
    <w:rsid w:val="00A41AEE"/>
    <w:rsid w:val="00A41F79"/>
    <w:rsid w:val="00A42896"/>
    <w:rsid w:val="00A43306"/>
    <w:rsid w:val="00A436F5"/>
    <w:rsid w:val="00A43B54"/>
    <w:rsid w:val="00A43BAB"/>
    <w:rsid w:val="00A44635"/>
    <w:rsid w:val="00A5021F"/>
    <w:rsid w:val="00A5044B"/>
    <w:rsid w:val="00A5069F"/>
    <w:rsid w:val="00A51235"/>
    <w:rsid w:val="00A5144F"/>
    <w:rsid w:val="00A53F4A"/>
    <w:rsid w:val="00A544B4"/>
    <w:rsid w:val="00A546A3"/>
    <w:rsid w:val="00A54DC1"/>
    <w:rsid w:val="00A55732"/>
    <w:rsid w:val="00A55E53"/>
    <w:rsid w:val="00A55E9E"/>
    <w:rsid w:val="00A572CB"/>
    <w:rsid w:val="00A57B7F"/>
    <w:rsid w:val="00A60813"/>
    <w:rsid w:val="00A60AA9"/>
    <w:rsid w:val="00A61D9C"/>
    <w:rsid w:val="00A62468"/>
    <w:rsid w:val="00A62901"/>
    <w:rsid w:val="00A637E9"/>
    <w:rsid w:val="00A639D4"/>
    <w:rsid w:val="00A63FAC"/>
    <w:rsid w:val="00A64543"/>
    <w:rsid w:val="00A6455E"/>
    <w:rsid w:val="00A6458B"/>
    <w:rsid w:val="00A6502A"/>
    <w:rsid w:val="00A651D6"/>
    <w:rsid w:val="00A65E6A"/>
    <w:rsid w:val="00A65F6F"/>
    <w:rsid w:val="00A663EB"/>
    <w:rsid w:val="00A669B0"/>
    <w:rsid w:val="00A66B27"/>
    <w:rsid w:val="00A66CE5"/>
    <w:rsid w:val="00A701CC"/>
    <w:rsid w:val="00A701DA"/>
    <w:rsid w:val="00A704FF"/>
    <w:rsid w:val="00A719B1"/>
    <w:rsid w:val="00A71CE7"/>
    <w:rsid w:val="00A72C26"/>
    <w:rsid w:val="00A73707"/>
    <w:rsid w:val="00A744E4"/>
    <w:rsid w:val="00A748A9"/>
    <w:rsid w:val="00A748EE"/>
    <w:rsid w:val="00A7501D"/>
    <w:rsid w:val="00A750A2"/>
    <w:rsid w:val="00A75B2B"/>
    <w:rsid w:val="00A76FF6"/>
    <w:rsid w:val="00A770AE"/>
    <w:rsid w:val="00A771EF"/>
    <w:rsid w:val="00A772AF"/>
    <w:rsid w:val="00A77C34"/>
    <w:rsid w:val="00A80D8B"/>
    <w:rsid w:val="00A81527"/>
    <w:rsid w:val="00A82BF4"/>
    <w:rsid w:val="00A83AEF"/>
    <w:rsid w:val="00A841EB"/>
    <w:rsid w:val="00A86818"/>
    <w:rsid w:val="00A86C20"/>
    <w:rsid w:val="00A8754B"/>
    <w:rsid w:val="00A876DF"/>
    <w:rsid w:val="00A904F0"/>
    <w:rsid w:val="00A91EBC"/>
    <w:rsid w:val="00A925A6"/>
    <w:rsid w:val="00A93517"/>
    <w:rsid w:val="00A93F40"/>
    <w:rsid w:val="00A95A20"/>
    <w:rsid w:val="00A95E5A"/>
    <w:rsid w:val="00A961B3"/>
    <w:rsid w:val="00A96342"/>
    <w:rsid w:val="00A96C30"/>
    <w:rsid w:val="00A974CE"/>
    <w:rsid w:val="00AA047A"/>
    <w:rsid w:val="00AA0A8B"/>
    <w:rsid w:val="00AA0D2B"/>
    <w:rsid w:val="00AA1290"/>
    <w:rsid w:val="00AA1455"/>
    <w:rsid w:val="00AA1638"/>
    <w:rsid w:val="00AA2846"/>
    <w:rsid w:val="00AA2CD3"/>
    <w:rsid w:val="00AA4629"/>
    <w:rsid w:val="00AA4A86"/>
    <w:rsid w:val="00AA4EFB"/>
    <w:rsid w:val="00AA53F0"/>
    <w:rsid w:val="00AA5656"/>
    <w:rsid w:val="00AA664E"/>
    <w:rsid w:val="00AA6775"/>
    <w:rsid w:val="00AA7289"/>
    <w:rsid w:val="00AB2156"/>
    <w:rsid w:val="00AB2894"/>
    <w:rsid w:val="00AB30FC"/>
    <w:rsid w:val="00AB40F8"/>
    <w:rsid w:val="00AB4694"/>
    <w:rsid w:val="00AB54C8"/>
    <w:rsid w:val="00AB6E7C"/>
    <w:rsid w:val="00AB6ED0"/>
    <w:rsid w:val="00AC189E"/>
    <w:rsid w:val="00AC1D51"/>
    <w:rsid w:val="00AC2AD0"/>
    <w:rsid w:val="00AC30BF"/>
    <w:rsid w:val="00AC4501"/>
    <w:rsid w:val="00AC5770"/>
    <w:rsid w:val="00AC58F0"/>
    <w:rsid w:val="00AC5F61"/>
    <w:rsid w:val="00AC77B9"/>
    <w:rsid w:val="00AD0BA5"/>
    <w:rsid w:val="00AD0CA1"/>
    <w:rsid w:val="00AD0F95"/>
    <w:rsid w:val="00AD139C"/>
    <w:rsid w:val="00AD13BC"/>
    <w:rsid w:val="00AD196F"/>
    <w:rsid w:val="00AD1C52"/>
    <w:rsid w:val="00AD2571"/>
    <w:rsid w:val="00AD3906"/>
    <w:rsid w:val="00AD4887"/>
    <w:rsid w:val="00AD4ECC"/>
    <w:rsid w:val="00AD4F82"/>
    <w:rsid w:val="00AD4F8A"/>
    <w:rsid w:val="00AD5495"/>
    <w:rsid w:val="00AD5808"/>
    <w:rsid w:val="00AD5BF1"/>
    <w:rsid w:val="00AD67F7"/>
    <w:rsid w:val="00AD6BDA"/>
    <w:rsid w:val="00AE017B"/>
    <w:rsid w:val="00AE0305"/>
    <w:rsid w:val="00AE0397"/>
    <w:rsid w:val="00AE0551"/>
    <w:rsid w:val="00AE086E"/>
    <w:rsid w:val="00AE09A1"/>
    <w:rsid w:val="00AE1304"/>
    <w:rsid w:val="00AE17BA"/>
    <w:rsid w:val="00AE1C2C"/>
    <w:rsid w:val="00AE20DB"/>
    <w:rsid w:val="00AE293C"/>
    <w:rsid w:val="00AE35DC"/>
    <w:rsid w:val="00AE36DC"/>
    <w:rsid w:val="00AE3A29"/>
    <w:rsid w:val="00AE4C32"/>
    <w:rsid w:val="00AE52B0"/>
    <w:rsid w:val="00AE5A20"/>
    <w:rsid w:val="00AE6168"/>
    <w:rsid w:val="00AE6ABB"/>
    <w:rsid w:val="00AE7439"/>
    <w:rsid w:val="00AE7871"/>
    <w:rsid w:val="00AE7B33"/>
    <w:rsid w:val="00AF015A"/>
    <w:rsid w:val="00AF0690"/>
    <w:rsid w:val="00AF2344"/>
    <w:rsid w:val="00AF32EE"/>
    <w:rsid w:val="00AF39BF"/>
    <w:rsid w:val="00AF3D6B"/>
    <w:rsid w:val="00AF4DEA"/>
    <w:rsid w:val="00AF525E"/>
    <w:rsid w:val="00AF5B5B"/>
    <w:rsid w:val="00AF5EDD"/>
    <w:rsid w:val="00AF6972"/>
    <w:rsid w:val="00AF6E00"/>
    <w:rsid w:val="00AF7AA6"/>
    <w:rsid w:val="00B00A2C"/>
    <w:rsid w:val="00B00C17"/>
    <w:rsid w:val="00B01064"/>
    <w:rsid w:val="00B01B3B"/>
    <w:rsid w:val="00B02980"/>
    <w:rsid w:val="00B03389"/>
    <w:rsid w:val="00B03479"/>
    <w:rsid w:val="00B05504"/>
    <w:rsid w:val="00B0562F"/>
    <w:rsid w:val="00B07267"/>
    <w:rsid w:val="00B072A1"/>
    <w:rsid w:val="00B076A9"/>
    <w:rsid w:val="00B07ED4"/>
    <w:rsid w:val="00B10035"/>
    <w:rsid w:val="00B10115"/>
    <w:rsid w:val="00B1056E"/>
    <w:rsid w:val="00B106BC"/>
    <w:rsid w:val="00B108E3"/>
    <w:rsid w:val="00B1129E"/>
    <w:rsid w:val="00B11EBA"/>
    <w:rsid w:val="00B132DB"/>
    <w:rsid w:val="00B13C45"/>
    <w:rsid w:val="00B14E96"/>
    <w:rsid w:val="00B14FF3"/>
    <w:rsid w:val="00B151ED"/>
    <w:rsid w:val="00B15B62"/>
    <w:rsid w:val="00B15C79"/>
    <w:rsid w:val="00B16199"/>
    <w:rsid w:val="00B172FE"/>
    <w:rsid w:val="00B17487"/>
    <w:rsid w:val="00B17FAD"/>
    <w:rsid w:val="00B20760"/>
    <w:rsid w:val="00B20BA2"/>
    <w:rsid w:val="00B21463"/>
    <w:rsid w:val="00B2260B"/>
    <w:rsid w:val="00B22854"/>
    <w:rsid w:val="00B22C25"/>
    <w:rsid w:val="00B23C24"/>
    <w:rsid w:val="00B25123"/>
    <w:rsid w:val="00B272F5"/>
    <w:rsid w:val="00B27AB5"/>
    <w:rsid w:val="00B30B8B"/>
    <w:rsid w:val="00B3198F"/>
    <w:rsid w:val="00B32964"/>
    <w:rsid w:val="00B334F7"/>
    <w:rsid w:val="00B33FAC"/>
    <w:rsid w:val="00B359BA"/>
    <w:rsid w:val="00B35DEC"/>
    <w:rsid w:val="00B3620F"/>
    <w:rsid w:val="00B362C3"/>
    <w:rsid w:val="00B36DB4"/>
    <w:rsid w:val="00B3794B"/>
    <w:rsid w:val="00B37F48"/>
    <w:rsid w:val="00B40B0A"/>
    <w:rsid w:val="00B414FE"/>
    <w:rsid w:val="00B41876"/>
    <w:rsid w:val="00B4194E"/>
    <w:rsid w:val="00B41C41"/>
    <w:rsid w:val="00B42CC4"/>
    <w:rsid w:val="00B43A0E"/>
    <w:rsid w:val="00B44510"/>
    <w:rsid w:val="00B44E67"/>
    <w:rsid w:val="00B4540D"/>
    <w:rsid w:val="00B462A7"/>
    <w:rsid w:val="00B4645E"/>
    <w:rsid w:val="00B46B54"/>
    <w:rsid w:val="00B476E1"/>
    <w:rsid w:val="00B47C78"/>
    <w:rsid w:val="00B47D89"/>
    <w:rsid w:val="00B503A3"/>
    <w:rsid w:val="00B509AD"/>
    <w:rsid w:val="00B50AC5"/>
    <w:rsid w:val="00B50BE9"/>
    <w:rsid w:val="00B51426"/>
    <w:rsid w:val="00B51ABA"/>
    <w:rsid w:val="00B53042"/>
    <w:rsid w:val="00B54ADC"/>
    <w:rsid w:val="00B54BC6"/>
    <w:rsid w:val="00B556D1"/>
    <w:rsid w:val="00B5596C"/>
    <w:rsid w:val="00B55C52"/>
    <w:rsid w:val="00B561D5"/>
    <w:rsid w:val="00B56326"/>
    <w:rsid w:val="00B5644D"/>
    <w:rsid w:val="00B568E3"/>
    <w:rsid w:val="00B60160"/>
    <w:rsid w:val="00B614AB"/>
    <w:rsid w:val="00B618BF"/>
    <w:rsid w:val="00B61E09"/>
    <w:rsid w:val="00B62590"/>
    <w:rsid w:val="00B62D6B"/>
    <w:rsid w:val="00B63A9E"/>
    <w:rsid w:val="00B63E1D"/>
    <w:rsid w:val="00B64DC0"/>
    <w:rsid w:val="00B65728"/>
    <w:rsid w:val="00B65C10"/>
    <w:rsid w:val="00B65C30"/>
    <w:rsid w:val="00B70EE5"/>
    <w:rsid w:val="00B71D35"/>
    <w:rsid w:val="00B72664"/>
    <w:rsid w:val="00B74C1E"/>
    <w:rsid w:val="00B7501C"/>
    <w:rsid w:val="00B754EF"/>
    <w:rsid w:val="00B759C9"/>
    <w:rsid w:val="00B76704"/>
    <w:rsid w:val="00B777FA"/>
    <w:rsid w:val="00B779F4"/>
    <w:rsid w:val="00B81000"/>
    <w:rsid w:val="00B81C87"/>
    <w:rsid w:val="00B82354"/>
    <w:rsid w:val="00B8294F"/>
    <w:rsid w:val="00B83840"/>
    <w:rsid w:val="00B83C32"/>
    <w:rsid w:val="00B85747"/>
    <w:rsid w:val="00B91885"/>
    <w:rsid w:val="00B91910"/>
    <w:rsid w:val="00B91ADF"/>
    <w:rsid w:val="00B91B50"/>
    <w:rsid w:val="00B91E79"/>
    <w:rsid w:val="00B920DD"/>
    <w:rsid w:val="00B924AD"/>
    <w:rsid w:val="00B93FEA"/>
    <w:rsid w:val="00B940AB"/>
    <w:rsid w:val="00B94676"/>
    <w:rsid w:val="00B94BC3"/>
    <w:rsid w:val="00B954F9"/>
    <w:rsid w:val="00B961EB"/>
    <w:rsid w:val="00B97786"/>
    <w:rsid w:val="00B97B5F"/>
    <w:rsid w:val="00B97D7C"/>
    <w:rsid w:val="00BA0C06"/>
    <w:rsid w:val="00BA24A5"/>
    <w:rsid w:val="00BA2854"/>
    <w:rsid w:val="00BA3010"/>
    <w:rsid w:val="00BA342A"/>
    <w:rsid w:val="00BA38C4"/>
    <w:rsid w:val="00BA4189"/>
    <w:rsid w:val="00BA4484"/>
    <w:rsid w:val="00BA4B08"/>
    <w:rsid w:val="00BA690C"/>
    <w:rsid w:val="00BA6C91"/>
    <w:rsid w:val="00BA6D69"/>
    <w:rsid w:val="00BA7B22"/>
    <w:rsid w:val="00BB01E8"/>
    <w:rsid w:val="00BB068B"/>
    <w:rsid w:val="00BB0EAC"/>
    <w:rsid w:val="00BB1151"/>
    <w:rsid w:val="00BB1C43"/>
    <w:rsid w:val="00BB2F2A"/>
    <w:rsid w:val="00BB502D"/>
    <w:rsid w:val="00BB6DF7"/>
    <w:rsid w:val="00BB7AB4"/>
    <w:rsid w:val="00BC1C50"/>
    <w:rsid w:val="00BC1FE8"/>
    <w:rsid w:val="00BC203E"/>
    <w:rsid w:val="00BC24AD"/>
    <w:rsid w:val="00BC26F4"/>
    <w:rsid w:val="00BC2FB1"/>
    <w:rsid w:val="00BC37CA"/>
    <w:rsid w:val="00BC3CA9"/>
    <w:rsid w:val="00BC3CF2"/>
    <w:rsid w:val="00BC5A13"/>
    <w:rsid w:val="00BC7C92"/>
    <w:rsid w:val="00BD0046"/>
    <w:rsid w:val="00BD00F8"/>
    <w:rsid w:val="00BD1345"/>
    <w:rsid w:val="00BD23FF"/>
    <w:rsid w:val="00BD2D80"/>
    <w:rsid w:val="00BD4AD7"/>
    <w:rsid w:val="00BD4DC1"/>
    <w:rsid w:val="00BD5379"/>
    <w:rsid w:val="00BD6698"/>
    <w:rsid w:val="00BD6CEB"/>
    <w:rsid w:val="00BD76FF"/>
    <w:rsid w:val="00BE0D5F"/>
    <w:rsid w:val="00BE1CA7"/>
    <w:rsid w:val="00BE2C9F"/>
    <w:rsid w:val="00BE430C"/>
    <w:rsid w:val="00BE4652"/>
    <w:rsid w:val="00BE49BE"/>
    <w:rsid w:val="00BE4D4E"/>
    <w:rsid w:val="00BE4EB4"/>
    <w:rsid w:val="00BE5DD2"/>
    <w:rsid w:val="00BE6752"/>
    <w:rsid w:val="00BE6AB0"/>
    <w:rsid w:val="00BE6CBF"/>
    <w:rsid w:val="00BE7230"/>
    <w:rsid w:val="00BF0421"/>
    <w:rsid w:val="00BF05CD"/>
    <w:rsid w:val="00BF0D19"/>
    <w:rsid w:val="00BF0FF6"/>
    <w:rsid w:val="00BF191B"/>
    <w:rsid w:val="00BF22A8"/>
    <w:rsid w:val="00BF276A"/>
    <w:rsid w:val="00BF2B77"/>
    <w:rsid w:val="00BF318F"/>
    <w:rsid w:val="00BF3888"/>
    <w:rsid w:val="00BF3D85"/>
    <w:rsid w:val="00BF6EF6"/>
    <w:rsid w:val="00BF71C1"/>
    <w:rsid w:val="00BF79EF"/>
    <w:rsid w:val="00C00395"/>
    <w:rsid w:val="00C00E93"/>
    <w:rsid w:val="00C01191"/>
    <w:rsid w:val="00C014F5"/>
    <w:rsid w:val="00C0254C"/>
    <w:rsid w:val="00C02CA6"/>
    <w:rsid w:val="00C03B09"/>
    <w:rsid w:val="00C04372"/>
    <w:rsid w:val="00C0451B"/>
    <w:rsid w:val="00C05407"/>
    <w:rsid w:val="00C05CC6"/>
    <w:rsid w:val="00C070D7"/>
    <w:rsid w:val="00C07120"/>
    <w:rsid w:val="00C079A5"/>
    <w:rsid w:val="00C1059C"/>
    <w:rsid w:val="00C10746"/>
    <w:rsid w:val="00C11E1B"/>
    <w:rsid w:val="00C12058"/>
    <w:rsid w:val="00C12350"/>
    <w:rsid w:val="00C136AC"/>
    <w:rsid w:val="00C13EF6"/>
    <w:rsid w:val="00C14CA8"/>
    <w:rsid w:val="00C15836"/>
    <w:rsid w:val="00C15E01"/>
    <w:rsid w:val="00C163F4"/>
    <w:rsid w:val="00C1679C"/>
    <w:rsid w:val="00C173C1"/>
    <w:rsid w:val="00C1795C"/>
    <w:rsid w:val="00C17CE5"/>
    <w:rsid w:val="00C17FCF"/>
    <w:rsid w:val="00C20BE4"/>
    <w:rsid w:val="00C20EAB"/>
    <w:rsid w:val="00C2131B"/>
    <w:rsid w:val="00C21463"/>
    <w:rsid w:val="00C21A47"/>
    <w:rsid w:val="00C21EC7"/>
    <w:rsid w:val="00C21FC6"/>
    <w:rsid w:val="00C22251"/>
    <w:rsid w:val="00C22D4F"/>
    <w:rsid w:val="00C23182"/>
    <w:rsid w:val="00C246F9"/>
    <w:rsid w:val="00C254A0"/>
    <w:rsid w:val="00C26337"/>
    <w:rsid w:val="00C26C17"/>
    <w:rsid w:val="00C27441"/>
    <w:rsid w:val="00C275E4"/>
    <w:rsid w:val="00C31229"/>
    <w:rsid w:val="00C3131F"/>
    <w:rsid w:val="00C324FC"/>
    <w:rsid w:val="00C33A32"/>
    <w:rsid w:val="00C35116"/>
    <w:rsid w:val="00C36B08"/>
    <w:rsid w:val="00C370FF"/>
    <w:rsid w:val="00C37629"/>
    <w:rsid w:val="00C37AEC"/>
    <w:rsid w:val="00C37CC4"/>
    <w:rsid w:val="00C37F5C"/>
    <w:rsid w:val="00C40F25"/>
    <w:rsid w:val="00C414F7"/>
    <w:rsid w:val="00C42147"/>
    <w:rsid w:val="00C425CE"/>
    <w:rsid w:val="00C43475"/>
    <w:rsid w:val="00C446B4"/>
    <w:rsid w:val="00C44C9F"/>
    <w:rsid w:val="00C4581C"/>
    <w:rsid w:val="00C46712"/>
    <w:rsid w:val="00C474DC"/>
    <w:rsid w:val="00C477C2"/>
    <w:rsid w:val="00C516C4"/>
    <w:rsid w:val="00C525FC"/>
    <w:rsid w:val="00C52C6F"/>
    <w:rsid w:val="00C52C94"/>
    <w:rsid w:val="00C53676"/>
    <w:rsid w:val="00C571A5"/>
    <w:rsid w:val="00C5744A"/>
    <w:rsid w:val="00C57576"/>
    <w:rsid w:val="00C62038"/>
    <w:rsid w:val="00C62283"/>
    <w:rsid w:val="00C62311"/>
    <w:rsid w:val="00C62773"/>
    <w:rsid w:val="00C63005"/>
    <w:rsid w:val="00C6303B"/>
    <w:rsid w:val="00C638AB"/>
    <w:rsid w:val="00C64666"/>
    <w:rsid w:val="00C64C40"/>
    <w:rsid w:val="00C64E49"/>
    <w:rsid w:val="00C64FF1"/>
    <w:rsid w:val="00C65237"/>
    <w:rsid w:val="00C65A4B"/>
    <w:rsid w:val="00C66666"/>
    <w:rsid w:val="00C703C2"/>
    <w:rsid w:val="00C707B2"/>
    <w:rsid w:val="00C70955"/>
    <w:rsid w:val="00C710C3"/>
    <w:rsid w:val="00C71B88"/>
    <w:rsid w:val="00C72D20"/>
    <w:rsid w:val="00C7363D"/>
    <w:rsid w:val="00C75614"/>
    <w:rsid w:val="00C75AE5"/>
    <w:rsid w:val="00C760C6"/>
    <w:rsid w:val="00C7641C"/>
    <w:rsid w:val="00C7649D"/>
    <w:rsid w:val="00C77809"/>
    <w:rsid w:val="00C808A1"/>
    <w:rsid w:val="00C81276"/>
    <w:rsid w:val="00C81366"/>
    <w:rsid w:val="00C81632"/>
    <w:rsid w:val="00C817B3"/>
    <w:rsid w:val="00C81FF1"/>
    <w:rsid w:val="00C832FD"/>
    <w:rsid w:val="00C83459"/>
    <w:rsid w:val="00C838F6"/>
    <w:rsid w:val="00C83D88"/>
    <w:rsid w:val="00C846D8"/>
    <w:rsid w:val="00C8567E"/>
    <w:rsid w:val="00C8633E"/>
    <w:rsid w:val="00C86E1C"/>
    <w:rsid w:val="00C8736E"/>
    <w:rsid w:val="00C9048D"/>
    <w:rsid w:val="00C91ADD"/>
    <w:rsid w:val="00C9240D"/>
    <w:rsid w:val="00C924A2"/>
    <w:rsid w:val="00C92CDB"/>
    <w:rsid w:val="00C93E29"/>
    <w:rsid w:val="00C93FEB"/>
    <w:rsid w:val="00C95A79"/>
    <w:rsid w:val="00C95AC2"/>
    <w:rsid w:val="00C95DC1"/>
    <w:rsid w:val="00C976AD"/>
    <w:rsid w:val="00C97AA2"/>
    <w:rsid w:val="00CA1554"/>
    <w:rsid w:val="00CA1571"/>
    <w:rsid w:val="00CA1DF8"/>
    <w:rsid w:val="00CA2B20"/>
    <w:rsid w:val="00CA33AB"/>
    <w:rsid w:val="00CA3423"/>
    <w:rsid w:val="00CA495B"/>
    <w:rsid w:val="00CA58A2"/>
    <w:rsid w:val="00CA5FC5"/>
    <w:rsid w:val="00CA6764"/>
    <w:rsid w:val="00CA75D2"/>
    <w:rsid w:val="00CB009E"/>
    <w:rsid w:val="00CB089E"/>
    <w:rsid w:val="00CB09F2"/>
    <w:rsid w:val="00CB0E87"/>
    <w:rsid w:val="00CB10CF"/>
    <w:rsid w:val="00CB154D"/>
    <w:rsid w:val="00CB17CB"/>
    <w:rsid w:val="00CB21AC"/>
    <w:rsid w:val="00CB3E6F"/>
    <w:rsid w:val="00CB3F15"/>
    <w:rsid w:val="00CB45ED"/>
    <w:rsid w:val="00CB4688"/>
    <w:rsid w:val="00CB5AC7"/>
    <w:rsid w:val="00CB5CB1"/>
    <w:rsid w:val="00CB5CCD"/>
    <w:rsid w:val="00CB62DD"/>
    <w:rsid w:val="00CB7181"/>
    <w:rsid w:val="00CB7A31"/>
    <w:rsid w:val="00CB7A75"/>
    <w:rsid w:val="00CB7B32"/>
    <w:rsid w:val="00CC01D0"/>
    <w:rsid w:val="00CC0D22"/>
    <w:rsid w:val="00CC0FA7"/>
    <w:rsid w:val="00CC1179"/>
    <w:rsid w:val="00CC1758"/>
    <w:rsid w:val="00CC21FB"/>
    <w:rsid w:val="00CC22B6"/>
    <w:rsid w:val="00CC2DEF"/>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2CDD"/>
    <w:rsid w:val="00CD2D77"/>
    <w:rsid w:val="00CD390A"/>
    <w:rsid w:val="00CD3B7B"/>
    <w:rsid w:val="00CD408D"/>
    <w:rsid w:val="00CD40A5"/>
    <w:rsid w:val="00CD44B4"/>
    <w:rsid w:val="00CD47B3"/>
    <w:rsid w:val="00CD482E"/>
    <w:rsid w:val="00CD79C0"/>
    <w:rsid w:val="00CE071F"/>
    <w:rsid w:val="00CE0746"/>
    <w:rsid w:val="00CE1573"/>
    <w:rsid w:val="00CE161B"/>
    <w:rsid w:val="00CE163F"/>
    <w:rsid w:val="00CE19D8"/>
    <w:rsid w:val="00CE3829"/>
    <w:rsid w:val="00CE3BD6"/>
    <w:rsid w:val="00CE3DE2"/>
    <w:rsid w:val="00CE41A3"/>
    <w:rsid w:val="00CE4FE5"/>
    <w:rsid w:val="00CE5AA2"/>
    <w:rsid w:val="00CE5F7B"/>
    <w:rsid w:val="00CE67A0"/>
    <w:rsid w:val="00CE695B"/>
    <w:rsid w:val="00CE7683"/>
    <w:rsid w:val="00CF2001"/>
    <w:rsid w:val="00CF2893"/>
    <w:rsid w:val="00CF319E"/>
    <w:rsid w:val="00CF3669"/>
    <w:rsid w:val="00CF447F"/>
    <w:rsid w:val="00CF45D5"/>
    <w:rsid w:val="00CF5F10"/>
    <w:rsid w:val="00D003AB"/>
    <w:rsid w:val="00D00458"/>
    <w:rsid w:val="00D00899"/>
    <w:rsid w:val="00D00E17"/>
    <w:rsid w:val="00D01050"/>
    <w:rsid w:val="00D01696"/>
    <w:rsid w:val="00D0182E"/>
    <w:rsid w:val="00D02009"/>
    <w:rsid w:val="00D02163"/>
    <w:rsid w:val="00D0287C"/>
    <w:rsid w:val="00D037AD"/>
    <w:rsid w:val="00D04003"/>
    <w:rsid w:val="00D04A06"/>
    <w:rsid w:val="00D054F8"/>
    <w:rsid w:val="00D06A8B"/>
    <w:rsid w:val="00D071E8"/>
    <w:rsid w:val="00D0777A"/>
    <w:rsid w:val="00D07E2D"/>
    <w:rsid w:val="00D11027"/>
    <w:rsid w:val="00D11264"/>
    <w:rsid w:val="00D115B8"/>
    <w:rsid w:val="00D11B81"/>
    <w:rsid w:val="00D13039"/>
    <w:rsid w:val="00D1304E"/>
    <w:rsid w:val="00D14060"/>
    <w:rsid w:val="00D142C1"/>
    <w:rsid w:val="00D14831"/>
    <w:rsid w:val="00D14C1D"/>
    <w:rsid w:val="00D15042"/>
    <w:rsid w:val="00D152AA"/>
    <w:rsid w:val="00D2074C"/>
    <w:rsid w:val="00D20D07"/>
    <w:rsid w:val="00D20F7F"/>
    <w:rsid w:val="00D212CB"/>
    <w:rsid w:val="00D21F02"/>
    <w:rsid w:val="00D23162"/>
    <w:rsid w:val="00D23F87"/>
    <w:rsid w:val="00D242CA"/>
    <w:rsid w:val="00D25B5C"/>
    <w:rsid w:val="00D264D4"/>
    <w:rsid w:val="00D26A70"/>
    <w:rsid w:val="00D26CD6"/>
    <w:rsid w:val="00D27486"/>
    <w:rsid w:val="00D27529"/>
    <w:rsid w:val="00D2784A"/>
    <w:rsid w:val="00D304A2"/>
    <w:rsid w:val="00D30C5A"/>
    <w:rsid w:val="00D314A6"/>
    <w:rsid w:val="00D3177C"/>
    <w:rsid w:val="00D322F8"/>
    <w:rsid w:val="00D32FE7"/>
    <w:rsid w:val="00D34058"/>
    <w:rsid w:val="00D34368"/>
    <w:rsid w:val="00D355D6"/>
    <w:rsid w:val="00D35B92"/>
    <w:rsid w:val="00D363C7"/>
    <w:rsid w:val="00D36E75"/>
    <w:rsid w:val="00D400E7"/>
    <w:rsid w:val="00D410AE"/>
    <w:rsid w:val="00D4165C"/>
    <w:rsid w:val="00D41852"/>
    <w:rsid w:val="00D425F4"/>
    <w:rsid w:val="00D427C6"/>
    <w:rsid w:val="00D42DBD"/>
    <w:rsid w:val="00D432A3"/>
    <w:rsid w:val="00D43417"/>
    <w:rsid w:val="00D43664"/>
    <w:rsid w:val="00D43D9F"/>
    <w:rsid w:val="00D44E11"/>
    <w:rsid w:val="00D454CF"/>
    <w:rsid w:val="00D454E7"/>
    <w:rsid w:val="00D475E3"/>
    <w:rsid w:val="00D511BE"/>
    <w:rsid w:val="00D541F6"/>
    <w:rsid w:val="00D5492E"/>
    <w:rsid w:val="00D551E4"/>
    <w:rsid w:val="00D55D3D"/>
    <w:rsid w:val="00D5691F"/>
    <w:rsid w:val="00D57902"/>
    <w:rsid w:val="00D57EE8"/>
    <w:rsid w:val="00D61079"/>
    <w:rsid w:val="00D6110A"/>
    <w:rsid w:val="00D61271"/>
    <w:rsid w:val="00D6145D"/>
    <w:rsid w:val="00D619CF"/>
    <w:rsid w:val="00D6252D"/>
    <w:rsid w:val="00D62999"/>
    <w:rsid w:val="00D630C9"/>
    <w:rsid w:val="00D63BBF"/>
    <w:rsid w:val="00D63C09"/>
    <w:rsid w:val="00D64429"/>
    <w:rsid w:val="00D64487"/>
    <w:rsid w:val="00D64806"/>
    <w:rsid w:val="00D64A4C"/>
    <w:rsid w:val="00D67E3A"/>
    <w:rsid w:val="00D70157"/>
    <w:rsid w:val="00D70594"/>
    <w:rsid w:val="00D71080"/>
    <w:rsid w:val="00D72475"/>
    <w:rsid w:val="00D7373D"/>
    <w:rsid w:val="00D742C2"/>
    <w:rsid w:val="00D74BFA"/>
    <w:rsid w:val="00D760EA"/>
    <w:rsid w:val="00D770FA"/>
    <w:rsid w:val="00D77C1A"/>
    <w:rsid w:val="00D8010D"/>
    <w:rsid w:val="00D8033F"/>
    <w:rsid w:val="00D808DC"/>
    <w:rsid w:val="00D80DF3"/>
    <w:rsid w:val="00D81485"/>
    <w:rsid w:val="00D83768"/>
    <w:rsid w:val="00D843D9"/>
    <w:rsid w:val="00D8448F"/>
    <w:rsid w:val="00D845B5"/>
    <w:rsid w:val="00D8483B"/>
    <w:rsid w:val="00D84864"/>
    <w:rsid w:val="00D8538F"/>
    <w:rsid w:val="00D86148"/>
    <w:rsid w:val="00D8698C"/>
    <w:rsid w:val="00D87533"/>
    <w:rsid w:val="00D87FE3"/>
    <w:rsid w:val="00D911D5"/>
    <w:rsid w:val="00D918B9"/>
    <w:rsid w:val="00D918D2"/>
    <w:rsid w:val="00D93838"/>
    <w:rsid w:val="00D93A28"/>
    <w:rsid w:val="00D9442F"/>
    <w:rsid w:val="00D97AA1"/>
    <w:rsid w:val="00DA1BBD"/>
    <w:rsid w:val="00DA47E0"/>
    <w:rsid w:val="00DA4DEC"/>
    <w:rsid w:val="00DA52AC"/>
    <w:rsid w:val="00DA5958"/>
    <w:rsid w:val="00DA6A85"/>
    <w:rsid w:val="00DA6CFF"/>
    <w:rsid w:val="00DA6D98"/>
    <w:rsid w:val="00DA75EB"/>
    <w:rsid w:val="00DB0513"/>
    <w:rsid w:val="00DB1E76"/>
    <w:rsid w:val="00DB2B24"/>
    <w:rsid w:val="00DB3DF8"/>
    <w:rsid w:val="00DB44AB"/>
    <w:rsid w:val="00DB4A44"/>
    <w:rsid w:val="00DB513B"/>
    <w:rsid w:val="00DB5957"/>
    <w:rsid w:val="00DB5C83"/>
    <w:rsid w:val="00DB6819"/>
    <w:rsid w:val="00DB6EAE"/>
    <w:rsid w:val="00DB7F7A"/>
    <w:rsid w:val="00DC08A7"/>
    <w:rsid w:val="00DC1ADE"/>
    <w:rsid w:val="00DC1C3D"/>
    <w:rsid w:val="00DC1C5A"/>
    <w:rsid w:val="00DC2C70"/>
    <w:rsid w:val="00DC33DA"/>
    <w:rsid w:val="00DC357B"/>
    <w:rsid w:val="00DC3B39"/>
    <w:rsid w:val="00DC4182"/>
    <w:rsid w:val="00DC469A"/>
    <w:rsid w:val="00DC4904"/>
    <w:rsid w:val="00DC4B63"/>
    <w:rsid w:val="00DC4DCE"/>
    <w:rsid w:val="00DC4F63"/>
    <w:rsid w:val="00DC6625"/>
    <w:rsid w:val="00DC676F"/>
    <w:rsid w:val="00DC6A0D"/>
    <w:rsid w:val="00DC7654"/>
    <w:rsid w:val="00DD09C6"/>
    <w:rsid w:val="00DD1637"/>
    <w:rsid w:val="00DD2681"/>
    <w:rsid w:val="00DD3176"/>
    <w:rsid w:val="00DD3663"/>
    <w:rsid w:val="00DD4816"/>
    <w:rsid w:val="00DD5A5E"/>
    <w:rsid w:val="00DD5C2A"/>
    <w:rsid w:val="00DD6369"/>
    <w:rsid w:val="00DD7A0E"/>
    <w:rsid w:val="00DE0400"/>
    <w:rsid w:val="00DE0438"/>
    <w:rsid w:val="00DE13A7"/>
    <w:rsid w:val="00DE28BC"/>
    <w:rsid w:val="00DE2AB6"/>
    <w:rsid w:val="00DE351C"/>
    <w:rsid w:val="00DE43BF"/>
    <w:rsid w:val="00DE4D02"/>
    <w:rsid w:val="00DE56CE"/>
    <w:rsid w:val="00DE5775"/>
    <w:rsid w:val="00DE5C04"/>
    <w:rsid w:val="00DE5E08"/>
    <w:rsid w:val="00DE6299"/>
    <w:rsid w:val="00DE7D51"/>
    <w:rsid w:val="00DE7EB6"/>
    <w:rsid w:val="00DF0533"/>
    <w:rsid w:val="00DF1F1F"/>
    <w:rsid w:val="00DF2A09"/>
    <w:rsid w:val="00DF32D8"/>
    <w:rsid w:val="00DF341C"/>
    <w:rsid w:val="00DF3AB8"/>
    <w:rsid w:val="00DF3B8E"/>
    <w:rsid w:val="00DF3E2F"/>
    <w:rsid w:val="00DF428C"/>
    <w:rsid w:val="00DF45D9"/>
    <w:rsid w:val="00DF474F"/>
    <w:rsid w:val="00DF4DE5"/>
    <w:rsid w:val="00DF5B86"/>
    <w:rsid w:val="00DF7217"/>
    <w:rsid w:val="00E001D6"/>
    <w:rsid w:val="00E0025B"/>
    <w:rsid w:val="00E00633"/>
    <w:rsid w:val="00E00B72"/>
    <w:rsid w:val="00E01253"/>
    <w:rsid w:val="00E01B4C"/>
    <w:rsid w:val="00E02889"/>
    <w:rsid w:val="00E030EF"/>
    <w:rsid w:val="00E035C5"/>
    <w:rsid w:val="00E0429B"/>
    <w:rsid w:val="00E049EE"/>
    <w:rsid w:val="00E04AAA"/>
    <w:rsid w:val="00E06666"/>
    <w:rsid w:val="00E07DF9"/>
    <w:rsid w:val="00E10119"/>
    <w:rsid w:val="00E10F8F"/>
    <w:rsid w:val="00E11440"/>
    <w:rsid w:val="00E11755"/>
    <w:rsid w:val="00E12096"/>
    <w:rsid w:val="00E12524"/>
    <w:rsid w:val="00E1280B"/>
    <w:rsid w:val="00E14DF5"/>
    <w:rsid w:val="00E164E8"/>
    <w:rsid w:val="00E16705"/>
    <w:rsid w:val="00E17335"/>
    <w:rsid w:val="00E17930"/>
    <w:rsid w:val="00E17E2B"/>
    <w:rsid w:val="00E20113"/>
    <w:rsid w:val="00E20A1E"/>
    <w:rsid w:val="00E21133"/>
    <w:rsid w:val="00E21BCB"/>
    <w:rsid w:val="00E2242F"/>
    <w:rsid w:val="00E237FF"/>
    <w:rsid w:val="00E239BB"/>
    <w:rsid w:val="00E2415F"/>
    <w:rsid w:val="00E2495E"/>
    <w:rsid w:val="00E256E6"/>
    <w:rsid w:val="00E25815"/>
    <w:rsid w:val="00E26E04"/>
    <w:rsid w:val="00E27EA3"/>
    <w:rsid w:val="00E3037A"/>
    <w:rsid w:val="00E303A7"/>
    <w:rsid w:val="00E30A4A"/>
    <w:rsid w:val="00E31692"/>
    <w:rsid w:val="00E322B1"/>
    <w:rsid w:val="00E322B9"/>
    <w:rsid w:val="00E32B21"/>
    <w:rsid w:val="00E3315E"/>
    <w:rsid w:val="00E33A37"/>
    <w:rsid w:val="00E33B01"/>
    <w:rsid w:val="00E362DF"/>
    <w:rsid w:val="00E36498"/>
    <w:rsid w:val="00E36794"/>
    <w:rsid w:val="00E41D70"/>
    <w:rsid w:val="00E41FE6"/>
    <w:rsid w:val="00E425CC"/>
    <w:rsid w:val="00E42B51"/>
    <w:rsid w:val="00E43064"/>
    <w:rsid w:val="00E4313B"/>
    <w:rsid w:val="00E43F65"/>
    <w:rsid w:val="00E44843"/>
    <w:rsid w:val="00E454BD"/>
    <w:rsid w:val="00E45782"/>
    <w:rsid w:val="00E467BE"/>
    <w:rsid w:val="00E469B4"/>
    <w:rsid w:val="00E5074D"/>
    <w:rsid w:val="00E50E69"/>
    <w:rsid w:val="00E518B1"/>
    <w:rsid w:val="00E51B7C"/>
    <w:rsid w:val="00E529B8"/>
    <w:rsid w:val="00E52B4D"/>
    <w:rsid w:val="00E52DBB"/>
    <w:rsid w:val="00E53D5F"/>
    <w:rsid w:val="00E5450C"/>
    <w:rsid w:val="00E55446"/>
    <w:rsid w:val="00E55FA2"/>
    <w:rsid w:val="00E56ABA"/>
    <w:rsid w:val="00E56E26"/>
    <w:rsid w:val="00E600A5"/>
    <w:rsid w:val="00E601D3"/>
    <w:rsid w:val="00E631C5"/>
    <w:rsid w:val="00E635F1"/>
    <w:rsid w:val="00E64488"/>
    <w:rsid w:val="00E644C3"/>
    <w:rsid w:val="00E64597"/>
    <w:rsid w:val="00E649C5"/>
    <w:rsid w:val="00E654DC"/>
    <w:rsid w:val="00E6645D"/>
    <w:rsid w:val="00E66845"/>
    <w:rsid w:val="00E66D56"/>
    <w:rsid w:val="00E6793C"/>
    <w:rsid w:val="00E707B1"/>
    <w:rsid w:val="00E7174F"/>
    <w:rsid w:val="00E7187F"/>
    <w:rsid w:val="00E71B65"/>
    <w:rsid w:val="00E72827"/>
    <w:rsid w:val="00E73BAB"/>
    <w:rsid w:val="00E73C5F"/>
    <w:rsid w:val="00E73FD5"/>
    <w:rsid w:val="00E740D3"/>
    <w:rsid w:val="00E74475"/>
    <w:rsid w:val="00E75DED"/>
    <w:rsid w:val="00E76885"/>
    <w:rsid w:val="00E80613"/>
    <w:rsid w:val="00E80917"/>
    <w:rsid w:val="00E80B63"/>
    <w:rsid w:val="00E810BE"/>
    <w:rsid w:val="00E81438"/>
    <w:rsid w:val="00E82882"/>
    <w:rsid w:val="00E828A2"/>
    <w:rsid w:val="00E828FF"/>
    <w:rsid w:val="00E83565"/>
    <w:rsid w:val="00E83932"/>
    <w:rsid w:val="00E83B1E"/>
    <w:rsid w:val="00E851AE"/>
    <w:rsid w:val="00E858D5"/>
    <w:rsid w:val="00E86776"/>
    <w:rsid w:val="00E86D09"/>
    <w:rsid w:val="00E87C31"/>
    <w:rsid w:val="00E90483"/>
    <w:rsid w:val="00E91D99"/>
    <w:rsid w:val="00E923B4"/>
    <w:rsid w:val="00E92E90"/>
    <w:rsid w:val="00E937CA"/>
    <w:rsid w:val="00E93B16"/>
    <w:rsid w:val="00E93B5F"/>
    <w:rsid w:val="00E94217"/>
    <w:rsid w:val="00E94A1D"/>
    <w:rsid w:val="00E9558C"/>
    <w:rsid w:val="00E9788A"/>
    <w:rsid w:val="00EA04AA"/>
    <w:rsid w:val="00EA04E5"/>
    <w:rsid w:val="00EA1102"/>
    <w:rsid w:val="00EA19E1"/>
    <w:rsid w:val="00EA2121"/>
    <w:rsid w:val="00EA2999"/>
    <w:rsid w:val="00EA3AD6"/>
    <w:rsid w:val="00EA4337"/>
    <w:rsid w:val="00EA5059"/>
    <w:rsid w:val="00EA5D7F"/>
    <w:rsid w:val="00EA6652"/>
    <w:rsid w:val="00EA694E"/>
    <w:rsid w:val="00EA75B1"/>
    <w:rsid w:val="00EB22A2"/>
    <w:rsid w:val="00EB27A3"/>
    <w:rsid w:val="00EB339C"/>
    <w:rsid w:val="00EB38AF"/>
    <w:rsid w:val="00EB3B16"/>
    <w:rsid w:val="00EB41AC"/>
    <w:rsid w:val="00EB420D"/>
    <w:rsid w:val="00EB5389"/>
    <w:rsid w:val="00EB59A4"/>
    <w:rsid w:val="00EB66DA"/>
    <w:rsid w:val="00EB6FD4"/>
    <w:rsid w:val="00EB7219"/>
    <w:rsid w:val="00EB72B4"/>
    <w:rsid w:val="00EB73EF"/>
    <w:rsid w:val="00EC0463"/>
    <w:rsid w:val="00EC0849"/>
    <w:rsid w:val="00EC0DB9"/>
    <w:rsid w:val="00EC11F9"/>
    <w:rsid w:val="00EC1ACD"/>
    <w:rsid w:val="00EC21A6"/>
    <w:rsid w:val="00EC227F"/>
    <w:rsid w:val="00EC2546"/>
    <w:rsid w:val="00EC2CC4"/>
    <w:rsid w:val="00EC2D66"/>
    <w:rsid w:val="00EC3708"/>
    <w:rsid w:val="00EC52EE"/>
    <w:rsid w:val="00EC68C1"/>
    <w:rsid w:val="00EC6C03"/>
    <w:rsid w:val="00ED0144"/>
    <w:rsid w:val="00ED0867"/>
    <w:rsid w:val="00ED1086"/>
    <w:rsid w:val="00ED2134"/>
    <w:rsid w:val="00ED32C2"/>
    <w:rsid w:val="00ED3635"/>
    <w:rsid w:val="00ED4546"/>
    <w:rsid w:val="00ED6601"/>
    <w:rsid w:val="00ED732E"/>
    <w:rsid w:val="00EE07A0"/>
    <w:rsid w:val="00EE112F"/>
    <w:rsid w:val="00EE1DBC"/>
    <w:rsid w:val="00EE222C"/>
    <w:rsid w:val="00EE2257"/>
    <w:rsid w:val="00EE26C3"/>
    <w:rsid w:val="00EE28E1"/>
    <w:rsid w:val="00EE38E2"/>
    <w:rsid w:val="00EE478B"/>
    <w:rsid w:val="00EE64A9"/>
    <w:rsid w:val="00EE66F6"/>
    <w:rsid w:val="00EE703A"/>
    <w:rsid w:val="00EE7142"/>
    <w:rsid w:val="00EF0135"/>
    <w:rsid w:val="00EF0C1A"/>
    <w:rsid w:val="00EF0CCE"/>
    <w:rsid w:val="00EF29ED"/>
    <w:rsid w:val="00EF3C4C"/>
    <w:rsid w:val="00EF3D36"/>
    <w:rsid w:val="00EF3DF1"/>
    <w:rsid w:val="00EF4151"/>
    <w:rsid w:val="00EF47C9"/>
    <w:rsid w:val="00EF497D"/>
    <w:rsid w:val="00EF571F"/>
    <w:rsid w:val="00EF57F0"/>
    <w:rsid w:val="00EF5C54"/>
    <w:rsid w:val="00EF5CBC"/>
    <w:rsid w:val="00EF67FC"/>
    <w:rsid w:val="00EF6AAD"/>
    <w:rsid w:val="00EF701E"/>
    <w:rsid w:val="00F00E75"/>
    <w:rsid w:val="00F01062"/>
    <w:rsid w:val="00F015F4"/>
    <w:rsid w:val="00F0166D"/>
    <w:rsid w:val="00F0263E"/>
    <w:rsid w:val="00F046BD"/>
    <w:rsid w:val="00F0506F"/>
    <w:rsid w:val="00F0530F"/>
    <w:rsid w:val="00F06128"/>
    <w:rsid w:val="00F06562"/>
    <w:rsid w:val="00F06BA9"/>
    <w:rsid w:val="00F074A3"/>
    <w:rsid w:val="00F10BBA"/>
    <w:rsid w:val="00F11636"/>
    <w:rsid w:val="00F11859"/>
    <w:rsid w:val="00F131DE"/>
    <w:rsid w:val="00F13438"/>
    <w:rsid w:val="00F14146"/>
    <w:rsid w:val="00F14287"/>
    <w:rsid w:val="00F15BF4"/>
    <w:rsid w:val="00F15C4D"/>
    <w:rsid w:val="00F166CA"/>
    <w:rsid w:val="00F16707"/>
    <w:rsid w:val="00F17002"/>
    <w:rsid w:val="00F173E3"/>
    <w:rsid w:val="00F220C3"/>
    <w:rsid w:val="00F224FE"/>
    <w:rsid w:val="00F22516"/>
    <w:rsid w:val="00F23402"/>
    <w:rsid w:val="00F23781"/>
    <w:rsid w:val="00F245B8"/>
    <w:rsid w:val="00F25E60"/>
    <w:rsid w:val="00F25FA1"/>
    <w:rsid w:val="00F27346"/>
    <w:rsid w:val="00F27513"/>
    <w:rsid w:val="00F27803"/>
    <w:rsid w:val="00F27D18"/>
    <w:rsid w:val="00F305E2"/>
    <w:rsid w:val="00F30AA4"/>
    <w:rsid w:val="00F31A01"/>
    <w:rsid w:val="00F329AC"/>
    <w:rsid w:val="00F3302C"/>
    <w:rsid w:val="00F33940"/>
    <w:rsid w:val="00F348D5"/>
    <w:rsid w:val="00F34B58"/>
    <w:rsid w:val="00F35BA2"/>
    <w:rsid w:val="00F35DBF"/>
    <w:rsid w:val="00F365CF"/>
    <w:rsid w:val="00F366EE"/>
    <w:rsid w:val="00F40267"/>
    <w:rsid w:val="00F4049B"/>
    <w:rsid w:val="00F409E2"/>
    <w:rsid w:val="00F41502"/>
    <w:rsid w:val="00F4304F"/>
    <w:rsid w:val="00F43885"/>
    <w:rsid w:val="00F43BC0"/>
    <w:rsid w:val="00F446B2"/>
    <w:rsid w:val="00F44DEF"/>
    <w:rsid w:val="00F44EB5"/>
    <w:rsid w:val="00F4504B"/>
    <w:rsid w:val="00F45587"/>
    <w:rsid w:val="00F4580F"/>
    <w:rsid w:val="00F46F71"/>
    <w:rsid w:val="00F50158"/>
    <w:rsid w:val="00F50514"/>
    <w:rsid w:val="00F5085D"/>
    <w:rsid w:val="00F50F54"/>
    <w:rsid w:val="00F51088"/>
    <w:rsid w:val="00F51EA3"/>
    <w:rsid w:val="00F5278E"/>
    <w:rsid w:val="00F53638"/>
    <w:rsid w:val="00F54624"/>
    <w:rsid w:val="00F55B01"/>
    <w:rsid w:val="00F60B97"/>
    <w:rsid w:val="00F6157B"/>
    <w:rsid w:val="00F62A88"/>
    <w:rsid w:val="00F6318D"/>
    <w:rsid w:val="00F64D18"/>
    <w:rsid w:val="00F6532B"/>
    <w:rsid w:val="00F655FA"/>
    <w:rsid w:val="00F660BC"/>
    <w:rsid w:val="00F66145"/>
    <w:rsid w:val="00F666B0"/>
    <w:rsid w:val="00F678A9"/>
    <w:rsid w:val="00F7024D"/>
    <w:rsid w:val="00F70529"/>
    <w:rsid w:val="00F705E4"/>
    <w:rsid w:val="00F70D52"/>
    <w:rsid w:val="00F71214"/>
    <w:rsid w:val="00F7144A"/>
    <w:rsid w:val="00F71A51"/>
    <w:rsid w:val="00F71ABD"/>
    <w:rsid w:val="00F71E5D"/>
    <w:rsid w:val="00F72B51"/>
    <w:rsid w:val="00F73A18"/>
    <w:rsid w:val="00F7476B"/>
    <w:rsid w:val="00F75591"/>
    <w:rsid w:val="00F76512"/>
    <w:rsid w:val="00F76FC3"/>
    <w:rsid w:val="00F771DE"/>
    <w:rsid w:val="00F774D2"/>
    <w:rsid w:val="00F80D68"/>
    <w:rsid w:val="00F810F3"/>
    <w:rsid w:val="00F81375"/>
    <w:rsid w:val="00F818AE"/>
    <w:rsid w:val="00F82591"/>
    <w:rsid w:val="00F82E60"/>
    <w:rsid w:val="00F83F5B"/>
    <w:rsid w:val="00F85AA9"/>
    <w:rsid w:val="00F875D3"/>
    <w:rsid w:val="00F9038E"/>
    <w:rsid w:val="00F91477"/>
    <w:rsid w:val="00F91D20"/>
    <w:rsid w:val="00F927B7"/>
    <w:rsid w:val="00F9381F"/>
    <w:rsid w:val="00F93A07"/>
    <w:rsid w:val="00F93C60"/>
    <w:rsid w:val="00F94535"/>
    <w:rsid w:val="00F94543"/>
    <w:rsid w:val="00F94821"/>
    <w:rsid w:val="00F95B9C"/>
    <w:rsid w:val="00F95D60"/>
    <w:rsid w:val="00F96466"/>
    <w:rsid w:val="00F97888"/>
    <w:rsid w:val="00FA1C89"/>
    <w:rsid w:val="00FA2205"/>
    <w:rsid w:val="00FA4E4D"/>
    <w:rsid w:val="00FA508C"/>
    <w:rsid w:val="00FA5B3B"/>
    <w:rsid w:val="00FA62B8"/>
    <w:rsid w:val="00FA66DE"/>
    <w:rsid w:val="00FA6D43"/>
    <w:rsid w:val="00FA7191"/>
    <w:rsid w:val="00FA71AA"/>
    <w:rsid w:val="00FB0153"/>
    <w:rsid w:val="00FB1ED9"/>
    <w:rsid w:val="00FB217D"/>
    <w:rsid w:val="00FB2332"/>
    <w:rsid w:val="00FB2510"/>
    <w:rsid w:val="00FB2CF2"/>
    <w:rsid w:val="00FB3E65"/>
    <w:rsid w:val="00FB542A"/>
    <w:rsid w:val="00FB54FF"/>
    <w:rsid w:val="00FB5554"/>
    <w:rsid w:val="00FB5760"/>
    <w:rsid w:val="00FB5928"/>
    <w:rsid w:val="00FB6B4D"/>
    <w:rsid w:val="00FB710B"/>
    <w:rsid w:val="00FB7B3D"/>
    <w:rsid w:val="00FC00C4"/>
    <w:rsid w:val="00FC0148"/>
    <w:rsid w:val="00FC036D"/>
    <w:rsid w:val="00FC12E0"/>
    <w:rsid w:val="00FC332E"/>
    <w:rsid w:val="00FC390D"/>
    <w:rsid w:val="00FC4406"/>
    <w:rsid w:val="00FC44FB"/>
    <w:rsid w:val="00FC4679"/>
    <w:rsid w:val="00FC4F50"/>
    <w:rsid w:val="00FC5500"/>
    <w:rsid w:val="00FC550B"/>
    <w:rsid w:val="00FC5F13"/>
    <w:rsid w:val="00FC6ED2"/>
    <w:rsid w:val="00FC7AB2"/>
    <w:rsid w:val="00FD0A62"/>
    <w:rsid w:val="00FD0EB7"/>
    <w:rsid w:val="00FD11C4"/>
    <w:rsid w:val="00FD1AC3"/>
    <w:rsid w:val="00FD2813"/>
    <w:rsid w:val="00FD2F9C"/>
    <w:rsid w:val="00FD32F3"/>
    <w:rsid w:val="00FD347A"/>
    <w:rsid w:val="00FD3E38"/>
    <w:rsid w:val="00FD4CF8"/>
    <w:rsid w:val="00FD4E79"/>
    <w:rsid w:val="00FD5D73"/>
    <w:rsid w:val="00FD6210"/>
    <w:rsid w:val="00FD66EC"/>
    <w:rsid w:val="00FD764A"/>
    <w:rsid w:val="00FD7AC6"/>
    <w:rsid w:val="00FE17AD"/>
    <w:rsid w:val="00FE1810"/>
    <w:rsid w:val="00FE1CCB"/>
    <w:rsid w:val="00FE2475"/>
    <w:rsid w:val="00FE2AC2"/>
    <w:rsid w:val="00FE351F"/>
    <w:rsid w:val="00FE50D2"/>
    <w:rsid w:val="00FE535D"/>
    <w:rsid w:val="00FE5698"/>
    <w:rsid w:val="00FE59EA"/>
    <w:rsid w:val="00FE6765"/>
    <w:rsid w:val="00FE7629"/>
    <w:rsid w:val="00FE7C19"/>
    <w:rsid w:val="00FF0369"/>
    <w:rsid w:val="00FF0738"/>
    <w:rsid w:val="00FF1819"/>
    <w:rsid w:val="00FF1CA5"/>
    <w:rsid w:val="00FF2C07"/>
    <w:rsid w:val="00FF385A"/>
    <w:rsid w:val="00FF4CDA"/>
    <w:rsid w:val="00FF6BA5"/>
    <w:rsid w:val="00FF72EF"/>
    <w:rsid w:val="00FF795F"/>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AF5BC"/>
  <w15:docId w15:val="{8F7A160F-7F16-4141-8C4C-19345490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31B"/>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tabs>
        <w:tab w:val="clear" w:pos="4120"/>
      </w:tabs>
      <w:ind w:left="578" w:hanging="578"/>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ED2134"/>
    <w:pPr>
      <w:numPr>
        <w:ilvl w:val="3"/>
      </w:numPr>
      <w:tabs>
        <w:tab w:val="clear" w:pos="3064"/>
        <w:tab w:val="left" w:pos="187"/>
      </w:tabs>
      <w:ind w:left="0"/>
      <w:outlineLvl w:val="3"/>
    </w:pPr>
    <w:rPr>
      <w:b w:val="0"/>
      <w:bCs/>
      <w:szCs w:val="28"/>
    </w:rPr>
  </w:style>
  <w:style w:type="paragraph" w:styleId="Heading5">
    <w:name w:val="heading 5"/>
    <w:aliases w:val="Heading 5 Char,Heading 5 Char1 Char,Heading 5 Char Char Char,Heading 5 Char Char1"/>
    <w:basedOn w:val="Heading4"/>
    <w:next w:val="Normal"/>
    <w:qFormat/>
    <w:rsid w:val="00886938"/>
    <w:pPr>
      <w:numPr>
        <w:ilvl w:val="4"/>
      </w:numPr>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ED2134"/>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D551E4"/>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clear" w:pos="1008"/>
        <w:tab w:val="num" w:pos="0"/>
        <w:tab w:val="left" w:pos="1134"/>
        <w:tab w:val="left" w:pos="2268"/>
        <w:tab w:val="left" w:pos="3402"/>
        <w:tab w:val="left" w:pos="4536"/>
        <w:tab w:val="left" w:pos="5670"/>
        <w:tab w:val="left" w:pos="6804"/>
        <w:tab w:val="left" w:pos="7938"/>
        <w:tab w:val="left" w:pos="9072"/>
      </w:tabs>
      <w:overflowPunct/>
      <w:autoSpaceDE/>
      <w:autoSpaceDN/>
      <w:adjustRightInd/>
      <w:ind w:left="0" w:firstLine="0"/>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uiPriority w:val="99"/>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uiPriority w:val="99"/>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uiPriority w:val="99"/>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jlqj4b">
    <w:name w:val="jlqj4b"/>
    <w:basedOn w:val="DefaultParagraphFont"/>
    <w:rsid w:val="00FB2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79647702">
      <w:bodyDiv w:val="1"/>
      <w:marLeft w:val="0"/>
      <w:marRight w:val="0"/>
      <w:marTop w:val="0"/>
      <w:marBottom w:val="0"/>
      <w:divBdr>
        <w:top w:val="none" w:sz="0" w:space="0" w:color="auto"/>
        <w:left w:val="none" w:sz="0" w:space="0" w:color="auto"/>
        <w:bottom w:val="none" w:sz="0" w:space="0" w:color="auto"/>
        <w:right w:val="none" w:sz="0" w:space="0" w:color="auto"/>
      </w:divBdr>
      <w:divsChild>
        <w:div w:id="1259561592">
          <w:marLeft w:val="547"/>
          <w:marRight w:val="0"/>
          <w:marTop w:val="0"/>
          <w:marBottom w:val="0"/>
          <w:divBdr>
            <w:top w:val="none" w:sz="0" w:space="0" w:color="auto"/>
            <w:left w:val="none" w:sz="0" w:space="0" w:color="auto"/>
            <w:bottom w:val="none" w:sz="0" w:space="0" w:color="auto"/>
            <w:right w:val="none" w:sz="0" w:space="0" w:color="auto"/>
          </w:divBdr>
        </w:div>
        <w:div w:id="1309241569">
          <w:marLeft w:val="1166"/>
          <w:marRight w:val="0"/>
          <w:marTop w:val="0"/>
          <w:marBottom w:val="0"/>
          <w:divBdr>
            <w:top w:val="none" w:sz="0" w:space="0" w:color="auto"/>
            <w:left w:val="none" w:sz="0" w:space="0" w:color="auto"/>
            <w:bottom w:val="none" w:sz="0" w:space="0" w:color="auto"/>
            <w:right w:val="none" w:sz="0" w:space="0" w:color="auto"/>
          </w:divBdr>
        </w:div>
      </w:divsChild>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26192859">
      <w:bodyDiv w:val="1"/>
      <w:marLeft w:val="0"/>
      <w:marRight w:val="0"/>
      <w:marTop w:val="0"/>
      <w:marBottom w:val="0"/>
      <w:divBdr>
        <w:top w:val="none" w:sz="0" w:space="0" w:color="auto"/>
        <w:left w:val="none" w:sz="0" w:space="0" w:color="auto"/>
        <w:bottom w:val="none" w:sz="0" w:space="0" w:color="auto"/>
        <w:right w:val="none" w:sz="0" w:space="0" w:color="auto"/>
      </w:divBdr>
      <w:divsChild>
        <w:div w:id="895432478">
          <w:marLeft w:val="547"/>
          <w:marRight w:val="0"/>
          <w:marTop w:val="0"/>
          <w:marBottom w:val="0"/>
          <w:divBdr>
            <w:top w:val="none" w:sz="0" w:space="0" w:color="auto"/>
            <w:left w:val="none" w:sz="0" w:space="0" w:color="auto"/>
            <w:bottom w:val="none" w:sz="0" w:space="0" w:color="auto"/>
            <w:right w:val="none" w:sz="0" w:space="0" w:color="auto"/>
          </w:divBdr>
        </w:div>
      </w:divsChild>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d3.spt.ford.com/sites/GlobalFunctionalSafety/Pages/default.aspx" TargetMode="External"/><Relationship Id="rId18" Type="http://schemas.openxmlformats.org/officeDocument/2006/relationships/hyperlink" Target="http://wiki.ford.com/display/RequirementsEngineering/Specification+templates?src=contextnavpagetreemode" TargetMode="External"/><Relationship Id="rId26" Type="http://schemas.openxmlformats.org/officeDocument/2006/relationships/image" Target="media/image2.emf"/><Relationship Id="rId39" Type="http://schemas.microsoft.com/office/2018/08/relationships/commentsExtensible" Target="commentsExtensible.xml"/><Relationship Id="rId21" Type="http://schemas.openxmlformats.org/officeDocument/2006/relationships/hyperlink" Target="http://wiki.ford.com/display/RequirementsEngineering/Requirements+Attributes?src=contextnavpagetreemode" TargetMode="External"/><Relationship Id="rId34" Type="http://schemas.openxmlformats.org/officeDocument/2006/relationships/hyperlink" Target="http://wiki.ford.com/display/RequirementsEngineering/How+to+use+the+Specification+Templates" TargetMode="External"/><Relationship Id="rId42" Type="http://schemas.openxmlformats.org/officeDocument/2006/relationships/image" Target="media/image8.jpeg"/><Relationship Id="rId47" Type="http://schemas.openxmlformats.org/officeDocument/2006/relationships/hyperlink" Target="http://wiki.ford.com/display/RequirementsEngineering/How+to+write+better+requirements?src=contextnavpagetreemode" TargetMode="External"/><Relationship Id="rId50" Type="http://schemas.openxmlformats.org/officeDocument/2006/relationships/hyperlink" Target="https://pd3.spt.ford.com/sites/GlobalFunctionalSafety/Pages/default.aspx" TargetMode="External"/><Relationship Id="rId55" Type="http://schemas.openxmlformats.org/officeDocument/2006/relationships/hyperlink" Target="http://wiki.ford.com/display/RequirementsEngineering/Functional+Decomposition" TargetMode="External"/><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ford.com/display/RequirementsEngineering/Specification+templates"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d3.spt.ford.com/sites/GlobalFunctionalSafety/Pages/default.aspx" TargetMode="External"/><Relationship Id="rId32" Type="http://schemas.openxmlformats.org/officeDocument/2006/relationships/image" Target="media/image4.emf"/><Relationship Id="rId37" Type="http://schemas.microsoft.com/office/2011/relationships/commentsExtended" Target="commentsExtended.xml"/><Relationship Id="rId40" Type="http://schemas.openxmlformats.org/officeDocument/2006/relationships/image" Target="media/image6.jpeg"/><Relationship Id="rId45" Type="http://schemas.openxmlformats.org/officeDocument/2006/relationships/hyperlink" Target="http://wiki.ford.com/display/RequirementsEngineering/Decision+Table" TargetMode="External"/><Relationship Id="rId53" Type="http://schemas.openxmlformats.org/officeDocument/2006/relationships/hyperlink" Target="http://wiki.ford.com/display/RequirementsEngineering/Requirements+Attributes" TargetMode="External"/><Relationship Id="rId58" Type="http://schemas.openxmlformats.org/officeDocument/2006/relationships/image" Target="media/image9.emf"/><Relationship Id="rId66"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iki.ford.com/display/RequirementsEngineering/Stakeholder+Analysis" TargetMode="External"/><Relationship Id="rId23" Type="http://schemas.openxmlformats.org/officeDocument/2006/relationships/hyperlink" Target="http://wiki.ford.com/display/RequirementsEngineering/Glossary?src=contextnavpagetreemode" TargetMode="External"/><Relationship Id="rId28" Type="http://schemas.openxmlformats.org/officeDocument/2006/relationships/hyperlink" Target="http://wiki.ford.com/display/RequirementsEngineering/State+Charts?src=contextnavpagetreemode" TargetMode="External"/><Relationship Id="rId36" Type="http://schemas.openxmlformats.org/officeDocument/2006/relationships/comments" Target="comments.xml"/><Relationship Id="rId49" Type="http://schemas.openxmlformats.org/officeDocument/2006/relationships/hyperlink" Target="http://wiki.ford.com/display/RequirementsEngineering/Default+Contacts+for+Stakeholder+Roles" TargetMode="External"/><Relationship Id="rId57" Type="http://schemas.openxmlformats.org/officeDocument/2006/relationships/hyperlink" Target="http://wiki.ford.com/display/RequirementsEngineering/Functional+Decomposition" TargetMode="External"/><Relationship Id="rId61"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hyperlink" Target="http://wiki.ford.com/display/RequirementsEngineering/How+to+use+the+Specification+Templates?src=contextnavpagetreemode" TargetMode="External"/><Relationship Id="rId31" Type="http://schemas.openxmlformats.org/officeDocument/2006/relationships/hyperlink" Target="http://wiki.ford.com/display/RequirementsEngineering/Use+Cases+Overview?src=contextnavpagetreemodehttp://wiki.ford.com/display/RequirementsEngineering/Use+Cases?src=contextnavpagetreemode" TargetMode="External"/><Relationship Id="rId44" Type="http://schemas.openxmlformats.org/officeDocument/2006/relationships/hyperlink" Target="http://wiki.ford.com/display/RequirementsEngineering/Driving+Scenarios?src=contextnavpagetreemode" TargetMode="External"/><Relationship Id="rId52" Type="http://schemas.openxmlformats.org/officeDocument/2006/relationships/hyperlink" Target="https://pd3.spt.ford.com/sites/GlobalFunctionalSafety/Pages/default.aspx" TargetMode="External"/><Relationship Id="rId60" Type="http://schemas.openxmlformats.org/officeDocument/2006/relationships/hyperlink" Target="https://comm.sp.ford.com/sites/GlobalFunctionalSafety/Pages/default.aspx"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How+to+use+the+Specification+Templates" TargetMode="External"/><Relationship Id="rId22" Type="http://schemas.openxmlformats.org/officeDocument/2006/relationships/hyperlink" Target="http://www.ieee.org/documents/ieeecitationref.pdf" TargetMode="External"/><Relationship Id="rId27" Type="http://schemas.openxmlformats.org/officeDocument/2006/relationships/oleObject" Target="embeddings/Microsoft_Visio_2003-2010_Drawing.vsd"/><Relationship Id="rId30" Type="http://schemas.openxmlformats.org/officeDocument/2006/relationships/oleObject" Target="embeddings/Microsoft_Visio_2003-2010_Drawing1.vsd"/><Relationship Id="rId35" Type="http://schemas.openxmlformats.org/officeDocument/2006/relationships/image" Target="media/image5.jpeg"/><Relationship Id="rId43" Type="http://schemas.openxmlformats.org/officeDocument/2006/relationships/hyperlink" Target="http://wiki.ford.com/display/RequirementsEngineering/How+to+use+the+Specification+Templates" TargetMode="External"/><Relationship Id="rId48" Type="http://schemas.openxmlformats.org/officeDocument/2006/relationships/hyperlink" Target="https://pd3.spt.ford.com/sites/GlobalFunctionalSafety/Pages/default.aspx" TargetMode="External"/><Relationship Id="rId56"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pd3.spt.ford.com/sites/GlobalFunctionalSafety/Pages/default.aspx" TargetMode="External"/><Relationship Id="rId3" Type="http://schemas.openxmlformats.org/officeDocument/2006/relationships/customXml" Target="../customXml/item3.xml"/><Relationship Id="rId12" Type="http://schemas.openxmlformats.org/officeDocument/2006/relationships/hyperlink" Target="http://wiki.ford.com/display/RequirementsEngineering/Requirements+Engineering+for+SW+Enabled+Features" TargetMode="External"/><Relationship Id="rId17" Type="http://schemas.openxmlformats.org/officeDocument/2006/relationships/hyperlink" Target="http://wiki.ford.com/display/RequirementsEngineering/Requirements+Engineering+for+SW+Enabled+Features" TargetMode="External"/><Relationship Id="rId25" Type="http://schemas.openxmlformats.org/officeDocument/2006/relationships/hyperlink" Target="http://wiki.ford.com/pages/viewpage.action?pageId=107676234&amp;src=contextnavpagetreemode" TargetMode="External"/><Relationship Id="rId33" Type="http://schemas.openxmlformats.org/officeDocument/2006/relationships/oleObject" Target="embeddings/Microsoft_Visio_2003-2010_Drawing2.vsd"/><Relationship Id="rId38" Type="http://schemas.microsoft.com/office/2016/09/relationships/commentsIds" Target="commentsIds.xml"/><Relationship Id="rId46" Type="http://schemas.openxmlformats.org/officeDocument/2006/relationships/hyperlink" Target="http://wiki.ford.com/display/RequirementsEngineering/How+to+use+the+Specification+Templates" TargetMode="External"/><Relationship Id="rId59" Type="http://schemas.openxmlformats.org/officeDocument/2006/relationships/package" Target="embeddings/Microsoft_Visio_Drawing.vsdx"/><Relationship Id="rId67" Type="http://schemas.openxmlformats.org/officeDocument/2006/relationships/glossaryDocument" Target="glossary/document.xml"/><Relationship Id="rId20" Type="http://schemas.openxmlformats.org/officeDocument/2006/relationships/hyperlink" Target="http://wiki.ford.com/pages/viewpage.action?pageId=104991616&amp;src=contextnavpagetreemode" TargetMode="External"/><Relationship Id="rId41" Type="http://schemas.openxmlformats.org/officeDocument/2006/relationships/image" Target="media/image7.jpeg"/><Relationship Id="rId54" Type="http://schemas.openxmlformats.org/officeDocument/2006/relationships/hyperlink" Target="https://pd3.spt.ford.com/sites/GlobalFunctionalSafety/Pages/default.aspx" TargetMode="External"/><Relationship Id="rId62" Type="http://schemas.openxmlformats.org/officeDocument/2006/relationships/oleObject" Target="embeddings/Microsoft_Visio_2003-2010_Drawing3.vsd"/></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zhan304\Downloads\_FeatureDocument_Template_v6-0b%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73BFD91E21432192F2E98AC74D249D"/>
        <w:category>
          <w:name w:val="General"/>
          <w:gallery w:val="placeholder"/>
        </w:category>
        <w:types>
          <w:type w:val="bbPlcHdr"/>
        </w:types>
        <w:behaviors>
          <w:behavior w:val="content"/>
        </w:behaviors>
        <w:guid w:val="{D13F49C6-ABF5-404E-9D61-64F871363E6F}"/>
      </w:docPartPr>
      <w:docPartBody>
        <w:p w:rsidR="007D7830" w:rsidRDefault="007C4EFE">
          <w:pPr>
            <w:pStyle w:val="B873BFD91E21432192F2E98AC74D249D"/>
          </w:pPr>
          <w:r w:rsidRPr="006C0CA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FE"/>
    <w:rsid w:val="00306B27"/>
    <w:rsid w:val="003A6F4D"/>
    <w:rsid w:val="00536EF1"/>
    <w:rsid w:val="007C4EFE"/>
    <w:rsid w:val="007D7830"/>
    <w:rsid w:val="00976FE2"/>
    <w:rsid w:val="00DA535E"/>
    <w:rsid w:val="00E97B4C"/>
    <w:rsid w:val="00EE3788"/>
    <w:rsid w:val="00FF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B873BFD91E21432192F2E98AC74D249D">
    <w:name w:val="B873BFD91E21432192F2E98AC74D2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6B7D55BF-5F54-43C7-B87B-60086259BE64}">
  <ds:schemaRefs>
    <ds:schemaRef ds:uri="http://schemas.openxmlformats.org/officeDocument/2006/bibliography"/>
  </ds:schemaRefs>
</ds:datastoreItem>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CAFD9712-71FD-437E-9DEF-CE9C95E4F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_FeatureDocument_Template_v6-0b (1).dotx</Template>
  <TotalTime>1456</TotalTime>
  <Pages>44</Pages>
  <Words>7650</Words>
  <Characters>43606</Characters>
  <Application>Microsoft Office Word</Application>
  <DocSecurity>0</DocSecurity>
  <Lines>363</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FD_MyFeature</vt:lpstr>
      <vt:lpstr>Engineering Specification</vt:lpstr>
    </vt:vector>
  </TitlesOfParts>
  <Company>Ford Motor Company</Company>
  <LinksUpToDate>false</LinksUpToDate>
  <CharactersWithSpaces>51154</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FD_MyFeature</dc:title>
  <dc:creator>Zhang, Xu (X.)</dc:creator>
  <cp:lastModifiedBy>Zhang, Xu (X.)</cp:lastModifiedBy>
  <cp:revision>13</cp:revision>
  <cp:lastPrinted>2006-07-11T12:32:00Z</cp:lastPrinted>
  <dcterms:created xsi:type="dcterms:W3CDTF">2021-11-16T08:00:00Z</dcterms:created>
  <dcterms:modified xsi:type="dcterms:W3CDTF">2021-11-29T01:53:00Z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0b</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0x010100CA46488F3B04AF49AF7E6345BEA210A4</vt:lpwstr>
  </property>
</Properties>
</file>