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114" w:tblpY="1708"/>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16"/>
        <w:gridCol w:w="1971"/>
        <w:gridCol w:w="1078"/>
        <w:gridCol w:w="3047"/>
        <w:gridCol w:w="2057"/>
      </w:tblGrid>
      <w:tr w:rsidR="00D808DC" w:rsidRPr="00B4398C" w14:paraId="4A3937BF" w14:textId="77777777" w:rsidTr="00CE3262">
        <w:trPr>
          <w:trHeight w:hRule="exact" w:val="567"/>
        </w:trPr>
        <w:tc>
          <w:tcPr>
            <w:tcW w:w="1916" w:type="dxa"/>
            <w:tcBorders>
              <w:top w:val="nil"/>
              <w:left w:val="nil"/>
              <w:bottom w:val="nil"/>
              <w:right w:val="nil"/>
            </w:tcBorders>
            <w:vAlign w:val="center"/>
          </w:tcPr>
          <w:p w14:paraId="069E88F7" w14:textId="77777777" w:rsidR="00D808DC" w:rsidRPr="00B4398C" w:rsidRDefault="00D808DC" w:rsidP="001B37B3">
            <w:pPr>
              <w:spacing w:line="480" w:lineRule="auto"/>
              <w:rPr>
                <w:sz w:val="16"/>
                <w:szCs w:val="16"/>
              </w:rPr>
            </w:pPr>
          </w:p>
        </w:tc>
        <w:tc>
          <w:tcPr>
            <w:tcW w:w="6096" w:type="dxa"/>
            <w:gridSpan w:val="3"/>
            <w:tcBorders>
              <w:top w:val="nil"/>
              <w:left w:val="nil"/>
              <w:bottom w:val="nil"/>
              <w:right w:val="nil"/>
            </w:tcBorders>
            <w:vAlign w:val="center"/>
          </w:tcPr>
          <w:p w14:paraId="0AF92ECB" w14:textId="77777777" w:rsidR="00D808DC" w:rsidRPr="00E90E73" w:rsidRDefault="00D808DC" w:rsidP="001B37B3">
            <w:pPr>
              <w:spacing w:line="480" w:lineRule="auto"/>
              <w:rPr>
                <w:sz w:val="16"/>
                <w:szCs w:val="16"/>
              </w:rPr>
            </w:pPr>
          </w:p>
        </w:tc>
        <w:tc>
          <w:tcPr>
            <w:tcW w:w="0" w:type="auto"/>
            <w:tcBorders>
              <w:top w:val="nil"/>
              <w:left w:val="nil"/>
              <w:bottom w:val="nil"/>
              <w:right w:val="nil"/>
            </w:tcBorders>
            <w:vAlign w:val="center"/>
          </w:tcPr>
          <w:p w14:paraId="1484EB07" w14:textId="77777777" w:rsidR="00D808DC" w:rsidRPr="00B4398C" w:rsidRDefault="00D808DC" w:rsidP="001B37B3">
            <w:pPr>
              <w:spacing w:line="480" w:lineRule="auto"/>
              <w:rPr>
                <w:sz w:val="16"/>
                <w:szCs w:val="16"/>
              </w:rPr>
            </w:pPr>
          </w:p>
        </w:tc>
      </w:tr>
      <w:tr w:rsidR="00D808DC" w:rsidRPr="00B4398C" w14:paraId="1AE7448D" w14:textId="77777777" w:rsidTr="00CE3262">
        <w:trPr>
          <w:trHeight w:hRule="exact" w:val="567"/>
        </w:trPr>
        <w:tc>
          <w:tcPr>
            <w:tcW w:w="1916" w:type="dxa"/>
            <w:tcBorders>
              <w:top w:val="nil"/>
              <w:left w:val="nil"/>
              <w:bottom w:val="nil"/>
              <w:right w:val="nil"/>
            </w:tcBorders>
            <w:vAlign w:val="center"/>
          </w:tcPr>
          <w:p w14:paraId="101C69D0" w14:textId="77777777" w:rsidR="00D808DC" w:rsidRPr="00B4398C" w:rsidRDefault="00D808DC" w:rsidP="001B37B3">
            <w:pPr>
              <w:spacing w:line="480" w:lineRule="auto"/>
              <w:rPr>
                <w:sz w:val="16"/>
                <w:szCs w:val="16"/>
              </w:rPr>
            </w:pPr>
          </w:p>
        </w:tc>
        <w:tc>
          <w:tcPr>
            <w:tcW w:w="6096" w:type="dxa"/>
            <w:gridSpan w:val="3"/>
            <w:tcBorders>
              <w:top w:val="nil"/>
              <w:left w:val="nil"/>
              <w:bottom w:val="nil"/>
              <w:right w:val="nil"/>
            </w:tcBorders>
            <w:vAlign w:val="center"/>
          </w:tcPr>
          <w:p w14:paraId="2D1418B8" w14:textId="77777777" w:rsidR="00D808DC" w:rsidRPr="00B4398C" w:rsidRDefault="00D808DC" w:rsidP="001B37B3">
            <w:pPr>
              <w:spacing w:line="480" w:lineRule="auto"/>
              <w:rPr>
                <w:sz w:val="16"/>
                <w:szCs w:val="16"/>
              </w:rPr>
            </w:pPr>
          </w:p>
        </w:tc>
        <w:tc>
          <w:tcPr>
            <w:tcW w:w="0" w:type="auto"/>
            <w:tcBorders>
              <w:top w:val="nil"/>
              <w:left w:val="nil"/>
              <w:bottom w:val="nil"/>
              <w:right w:val="nil"/>
            </w:tcBorders>
            <w:vAlign w:val="center"/>
          </w:tcPr>
          <w:p w14:paraId="7705219C" w14:textId="77777777" w:rsidR="00D808DC" w:rsidRPr="00B4398C" w:rsidRDefault="00D808DC" w:rsidP="001B37B3">
            <w:pPr>
              <w:spacing w:line="480" w:lineRule="auto"/>
              <w:rPr>
                <w:sz w:val="16"/>
                <w:szCs w:val="16"/>
              </w:rPr>
            </w:pPr>
          </w:p>
        </w:tc>
      </w:tr>
      <w:tr w:rsidR="00D808DC" w:rsidRPr="0054236C" w14:paraId="1CED080F" w14:textId="77777777" w:rsidTr="00CE3262">
        <w:trPr>
          <w:trHeight w:hRule="exact" w:val="668"/>
        </w:trPr>
        <w:tc>
          <w:tcPr>
            <w:tcW w:w="1916" w:type="dxa"/>
            <w:tcBorders>
              <w:top w:val="nil"/>
              <w:left w:val="nil"/>
              <w:bottom w:val="nil"/>
              <w:right w:val="nil"/>
            </w:tcBorders>
            <w:vAlign w:val="center"/>
          </w:tcPr>
          <w:p w14:paraId="353D97D6" w14:textId="77777777" w:rsidR="00D808DC" w:rsidRPr="00E90E73" w:rsidRDefault="00D808DC" w:rsidP="001B37B3">
            <w:pPr>
              <w:spacing w:line="480" w:lineRule="auto"/>
              <w:rPr>
                <w:sz w:val="16"/>
                <w:szCs w:val="16"/>
              </w:rPr>
            </w:pPr>
          </w:p>
        </w:tc>
        <w:tc>
          <w:tcPr>
            <w:tcW w:w="6096" w:type="dxa"/>
            <w:gridSpan w:val="3"/>
            <w:tcBorders>
              <w:top w:val="nil"/>
              <w:left w:val="nil"/>
              <w:bottom w:val="nil"/>
              <w:right w:val="nil"/>
            </w:tcBorders>
            <w:vAlign w:val="center"/>
          </w:tcPr>
          <w:p w14:paraId="16F6B294" w14:textId="27547740" w:rsidR="00D808DC" w:rsidRPr="00FC5500" w:rsidRDefault="00BF186E" w:rsidP="001B37B3">
            <w:pPr>
              <w:pStyle w:val="CoverpageTitle"/>
              <w:spacing w:before="0" w:after="0"/>
              <w:rPr>
                <w:lang w:eastAsia="zh-CN"/>
              </w:rPr>
            </w:pPr>
            <w:r>
              <w:rPr>
                <w:rFonts w:hint="eastAsia"/>
                <w:lang w:eastAsia="zh-CN"/>
              </w:rPr>
              <w:t>S</w:t>
            </w:r>
            <w:r>
              <w:rPr>
                <w:lang w:eastAsia="zh-CN"/>
              </w:rPr>
              <w:t xml:space="preserve">YNC+ </w:t>
            </w:r>
            <w:r w:rsidR="00242467">
              <w:rPr>
                <w:lang w:eastAsia="zh-CN"/>
              </w:rPr>
              <w:t>Market</w:t>
            </w:r>
            <w:r w:rsidR="00242467">
              <w:rPr>
                <w:rFonts w:hint="eastAsia"/>
                <w:lang w:eastAsia="zh-CN"/>
              </w:rPr>
              <w:t>place</w:t>
            </w:r>
          </w:p>
        </w:tc>
        <w:tc>
          <w:tcPr>
            <w:tcW w:w="0" w:type="auto"/>
            <w:tcBorders>
              <w:top w:val="nil"/>
              <w:left w:val="nil"/>
              <w:bottom w:val="nil"/>
              <w:right w:val="nil"/>
            </w:tcBorders>
            <w:vAlign w:val="center"/>
          </w:tcPr>
          <w:p w14:paraId="112D9655" w14:textId="77777777" w:rsidR="00D808DC" w:rsidRPr="00E90E73" w:rsidRDefault="00D808DC" w:rsidP="001B37B3">
            <w:pPr>
              <w:spacing w:line="480" w:lineRule="auto"/>
              <w:rPr>
                <w:sz w:val="16"/>
                <w:szCs w:val="16"/>
              </w:rPr>
            </w:pPr>
          </w:p>
        </w:tc>
      </w:tr>
      <w:tr w:rsidR="00D808DC" w:rsidRPr="0054236C" w14:paraId="740A138E" w14:textId="77777777" w:rsidTr="00CE3262">
        <w:trPr>
          <w:trHeight w:hRule="exact" w:val="635"/>
        </w:trPr>
        <w:tc>
          <w:tcPr>
            <w:tcW w:w="1916" w:type="dxa"/>
            <w:tcBorders>
              <w:top w:val="nil"/>
              <w:left w:val="nil"/>
              <w:bottom w:val="nil"/>
              <w:right w:val="nil"/>
            </w:tcBorders>
            <w:vAlign w:val="center"/>
          </w:tcPr>
          <w:p w14:paraId="4C5ADE5F" w14:textId="77777777" w:rsidR="00D808DC" w:rsidRPr="00E90E73" w:rsidRDefault="00D808DC" w:rsidP="001B37B3">
            <w:pPr>
              <w:spacing w:line="480" w:lineRule="auto"/>
              <w:rPr>
                <w:sz w:val="16"/>
                <w:szCs w:val="16"/>
              </w:rPr>
            </w:pPr>
          </w:p>
        </w:tc>
        <w:tc>
          <w:tcPr>
            <w:tcW w:w="6096" w:type="dxa"/>
            <w:gridSpan w:val="3"/>
            <w:tcBorders>
              <w:top w:val="nil"/>
              <w:left w:val="nil"/>
              <w:bottom w:val="nil"/>
              <w:right w:val="nil"/>
            </w:tcBorders>
            <w:vAlign w:val="center"/>
          </w:tcPr>
          <w:p w14:paraId="5511C1D2" w14:textId="62705609" w:rsidR="00D808DC" w:rsidRPr="00FC5500" w:rsidRDefault="00D808DC" w:rsidP="00242467">
            <w:pPr>
              <w:pStyle w:val="CoverpageTitle"/>
              <w:spacing w:before="0" w:after="0"/>
              <w:jc w:val="left"/>
              <w:rPr>
                <w:sz w:val="20"/>
                <w:szCs w:val="20"/>
              </w:rPr>
            </w:pPr>
          </w:p>
        </w:tc>
        <w:tc>
          <w:tcPr>
            <w:tcW w:w="0" w:type="auto"/>
            <w:tcBorders>
              <w:top w:val="nil"/>
              <w:left w:val="nil"/>
              <w:bottom w:val="nil"/>
              <w:right w:val="nil"/>
            </w:tcBorders>
            <w:vAlign w:val="center"/>
          </w:tcPr>
          <w:p w14:paraId="254570EE" w14:textId="77777777" w:rsidR="00D808DC" w:rsidRPr="00E90E73" w:rsidRDefault="00D808DC" w:rsidP="001B37B3">
            <w:pPr>
              <w:spacing w:line="480" w:lineRule="auto"/>
              <w:rPr>
                <w:sz w:val="16"/>
                <w:szCs w:val="16"/>
              </w:rPr>
            </w:pPr>
          </w:p>
        </w:tc>
      </w:tr>
      <w:tr w:rsidR="00D808DC" w:rsidRPr="00396024" w14:paraId="7D8AC232" w14:textId="77777777" w:rsidTr="00CE3262">
        <w:trPr>
          <w:trHeight w:hRule="exact" w:val="567"/>
        </w:trPr>
        <w:tc>
          <w:tcPr>
            <w:tcW w:w="1916" w:type="dxa"/>
            <w:tcBorders>
              <w:top w:val="nil"/>
              <w:left w:val="nil"/>
              <w:bottom w:val="nil"/>
              <w:right w:val="nil"/>
            </w:tcBorders>
            <w:vAlign w:val="center"/>
          </w:tcPr>
          <w:p w14:paraId="419D1829" w14:textId="77777777" w:rsidR="00D808DC" w:rsidRPr="00396024" w:rsidRDefault="00D808DC" w:rsidP="001B37B3">
            <w:pPr>
              <w:spacing w:line="480" w:lineRule="auto"/>
              <w:rPr>
                <w:sz w:val="16"/>
                <w:szCs w:val="16"/>
              </w:rPr>
            </w:pPr>
          </w:p>
        </w:tc>
        <w:tc>
          <w:tcPr>
            <w:tcW w:w="6096" w:type="dxa"/>
            <w:gridSpan w:val="3"/>
            <w:tcBorders>
              <w:top w:val="nil"/>
              <w:left w:val="nil"/>
              <w:bottom w:val="nil"/>
              <w:right w:val="nil"/>
            </w:tcBorders>
            <w:vAlign w:val="center"/>
          </w:tcPr>
          <w:p w14:paraId="42B4B430" w14:textId="77777777" w:rsidR="00D808DC" w:rsidRPr="00396024" w:rsidRDefault="00D808DC" w:rsidP="001B37B3">
            <w:pPr>
              <w:spacing w:line="480" w:lineRule="auto"/>
              <w:rPr>
                <w:sz w:val="16"/>
                <w:szCs w:val="16"/>
              </w:rPr>
            </w:pPr>
          </w:p>
        </w:tc>
        <w:tc>
          <w:tcPr>
            <w:tcW w:w="0" w:type="auto"/>
            <w:tcBorders>
              <w:top w:val="nil"/>
              <w:left w:val="nil"/>
              <w:bottom w:val="nil"/>
              <w:right w:val="nil"/>
            </w:tcBorders>
            <w:vAlign w:val="center"/>
          </w:tcPr>
          <w:p w14:paraId="2971605E" w14:textId="77777777" w:rsidR="00D808DC" w:rsidRPr="00396024" w:rsidRDefault="00D808DC" w:rsidP="001B37B3">
            <w:pPr>
              <w:spacing w:line="480" w:lineRule="auto"/>
              <w:rPr>
                <w:sz w:val="16"/>
                <w:szCs w:val="16"/>
              </w:rPr>
            </w:pPr>
          </w:p>
        </w:tc>
      </w:tr>
      <w:tr w:rsidR="00D808DC" w:rsidRPr="00396024" w14:paraId="4768EF22" w14:textId="77777777" w:rsidTr="00CE3262">
        <w:trPr>
          <w:trHeight w:hRule="exact" w:val="567"/>
        </w:trPr>
        <w:tc>
          <w:tcPr>
            <w:tcW w:w="1916" w:type="dxa"/>
            <w:tcBorders>
              <w:top w:val="nil"/>
              <w:left w:val="nil"/>
              <w:bottom w:val="single" w:sz="4" w:space="0" w:color="auto"/>
              <w:right w:val="nil"/>
            </w:tcBorders>
            <w:vAlign w:val="center"/>
          </w:tcPr>
          <w:p w14:paraId="4F490661" w14:textId="77777777" w:rsidR="00D808DC" w:rsidRPr="00396024" w:rsidRDefault="00D808DC" w:rsidP="001B37B3">
            <w:pPr>
              <w:spacing w:line="480" w:lineRule="auto"/>
              <w:rPr>
                <w:sz w:val="16"/>
                <w:szCs w:val="16"/>
              </w:rPr>
            </w:pPr>
          </w:p>
        </w:tc>
        <w:tc>
          <w:tcPr>
            <w:tcW w:w="6096" w:type="dxa"/>
            <w:gridSpan w:val="3"/>
            <w:tcBorders>
              <w:top w:val="nil"/>
              <w:left w:val="nil"/>
              <w:bottom w:val="single" w:sz="4" w:space="0" w:color="auto"/>
              <w:right w:val="nil"/>
            </w:tcBorders>
            <w:vAlign w:val="center"/>
          </w:tcPr>
          <w:p w14:paraId="3F8687C9" w14:textId="77777777" w:rsidR="00D808DC" w:rsidRPr="00396024" w:rsidRDefault="00D808DC" w:rsidP="001B37B3">
            <w:pPr>
              <w:spacing w:line="480" w:lineRule="auto"/>
              <w:rPr>
                <w:sz w:val="16"/>
                <w:szCs w:val="16"/>
              </w:rPr>
            </w:pPr>
          </w:p>
        </w:tc>
        <w:tc>
          <w:tcPr>
            <w:tcW w:w="0" w:type="auto"/>
            <w:tcBorders>
              <w:top w:val="nil"/>
              <w:left w:val="nil"/>
              <w:bottom w:val="single" w:sz="4" w:space="0" w:color="auto"/>
              <w:right w:val="nil"/>
            </w:tcBorders>
            <w:vAlign w:val="center"/>
          </w:tcPr>
          <w:p w14:paraId="27140DFA" w14:textId="77777777" w:rsidR="00D808DC" w:rsidRPr="00396024" w:rsidRDefault="00D808DC" w:rsidP="001B37B3">
            <w:pPr>
              <w:spacing w:line="480" w:lineRule="auto"/>
              <w:rPr>
                <w:sz w:val="16"/>
                <w:szCs w:val="16"/>
              </w:rPr>
            </w:pPr>
          </w:p>
        </w:tc>
      </w:tr>
      <w:tr w:rsidR="00D808DC" w:rsidRPr="00396024" w14:paraId="672E6032" w14:textId="77777777" w:rsidTr="00CE3262">
        <w:trPr>
          <w:trHeight w:val="20"/>
        </w:trPr>
        <w:tc>
          <w:tcPr>
            <w:tcW w:w="1916" w:type="dxa"/>
            <w:vAlign w:val="center"/>
          </w:tcPr>
          <w:p w14:paraId="1FAAD7DA" w14:textId="77777777" w:rsidR="00D808DC" w:rsidRPr="00396024" w:rsidRDefault="00D808DC" w:rsidP="001B37B3">
            <w:r>
              <w:t>Document Type</w:t>
            </w:r>
          </w:p>
        </w:tc>
        <w:tc>
          <w:tcPr>
            <w:tcW w:w="6096" w:type="dxa"/>
            <w:gridSpan w:val="3"/>
            <w:shd w:val="clear" w:color="auto" w:fill="E6E6E6"/>
            <w:vAlign w:val="center"/>
          </w:tcPr>
          <w:p w14:paraId="78277A44" w14:textId="77777777" w:rsidR="00D808DC" w:rsidRPr="009C2BF3" w:rsidRDefault="001F343A" w:rsidP="001B37B3">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A3086B">
              <w:rPr>
                <w:b/>
              </w:rPr>
              <w:t>Feature Document (FD)</w:t>
            </w:r>
            <w:r w:rsidRPr="009C2BF3">
              <w:rPr>
                <w:b/>
              </w:rPr>
              <w:fldChar w:fldCharType="end"/>
            </w:r>
          </w:p>
        </w:tc>
        <w:tc>
          <w:tcPr>
            <w:tcW w:w="0" w:type="auto"/>
            <w:vAlign w:val="center"/>
          </w:tcPr>
          <w:p w14:paraId="1D8A8C20" w14:textId="77777777" w:rsidR="00D808DC" w:rsidRPr="00396024" w:rsidRDefault="00D808DC" w:rsidP="001B37B3">
            <w:pPr>
              <w:rPr>
                <w:sz w:val="16"/>
                <w:szCs w:val="16"/>
              </w:rPr>
            </w:pPr>
          </w:p>
        </w:tc>
      </w:tr>
      <w:tr w:rsidR="00155160" w:rsidRPr="00155160" w14:paraId="26D039E3" w14:textId="77777777" w:rsidTr="00CE3262">
        <w:trPr>
          <w:trHeight w:val="20"/>
        </w:trPr>
        <w:tc>
          <w:tcPr>
            <w:tcW w:w="1916" w:type="dxa"/>
            <w:vAlign w:val="center"/>
          </w:tcPr>
          <w:p w14:paraId="792D3D52" w14:textId="77777777" w:rsidR="00155160" w:rsidRPr="00155160" w:rsidRDefault="00155160" w:rsidP="001B37B3">
            <w:r w:rsidRPr="00155160">
              <w:t>Template Version</w:t>
            </w:r>
          </w:p>
        </w:tc>
        <w:tc>
          <w:tcPr>
            <w:tcW w:w="6096" w:type="dxa"/>
            <w:gridSpan w:val="3"/>
            <w:shd w:val="clear" w:color="auto" w:fill="E6E6E6"/>
            <w:vAlign w:val="center"/>
          </w:tcPr>
          <w:p w14:paraId="579666DA" w14:textId="77777777" w:rsidR="00155160" w:rsidRPr="009C2BF3" w:rsidRDefault="001F343A" w:rsidP="001B37B3">
            <w:pPr>
              <w:jc w:val="center"/>
              <w:rPr>
                <w:b/>
              </w:rPr>
            </w:pPr>
            <w:r w:rsidRPr="009C2BF3">
              <w:rPr>
                <w:b/>
              </w:rPr>
              <w:fldChar w:fldCharType="begin"/>
            </w:r>
            <w:r w:rsidRPr="009C2BF3">
              <w:rPr>
                <w:b/>
              </w:rPr>
              <w:instrText xml:space="preserve"> DOCPROPERTY  </w:instrText>
            </w:r>
            <w:r w:rsidR="00381120">
              <w:rPr>
                <w:b/>
              </w:rPr>
              <w:instrText>Template</w:instrText>
            </w:r>
            <w:r w:rsidRPr="009C2BF3">
              <w:rPr>
                <w:b/>
              </w:rPr>
              <w:instrText xml:space="preserve">Version  \* MERGEFORMAT </w:instrText>
            </w:r>
            <w:r w:rsidRPr="009C2BF3">
              <w:rPr>
                <w:b/>
              </w:rPr>
              <w:fldChar w:fldCharType="separate"/>
            </w:r>
            <w:r w:rsidR="00A3086B">
              <w:rPr>
                <w:b/>
              </w:rPr>
              <w:t>6</w:t>
            </w:r>
            <w:r w:rsidRPr="009C2BF3">
              <w:rPr>
                <w:b/>
              </w:rPr>
              <w:fldChar w:fldCharType="end"/>
            </w:r>
            <w:r w:rsidR="00155160" w:rsidRPr="009C2BF3">
              <w:rPr>
                <w:b/>
              </w:rPr>
              <w:t>.</w:t>
            </w:r>
            <w:r w:rsidR="00381120">
              <w:rPr>
                <w:b/>
              </w:rPr>
              <w:fldChar w:fldCharType="begin"/>
            </w:r>
            <w:r w:rsidR="00381120">
              <w:rPr>
                <w:b/>
              </w:rPr>
              <w:instrText xml:space="preserve"> DOCPROPERTY  TemplateRevision  \* MERGEFORMAT </w:instrText>
            </w:r>
            <w:r w:rsidR="00381120">
              <w:rPr>
                <w:b/>
              </w:rPr>
              <w:fldChar w:fldCharType="separate"/>
            </w:r>
            <w:r w:rsidR="00A3086B">
              <w:rPr>
                <w:b/>
              </w:rPr>
              <w:t>1a</w:t>
            </w:r>
            <w:r w:rsidR="00381120">
              <w:rPr>
                <w:b/>
              </w:rPr>
              <w:fldChar w:fldCharType="end"/>
            </w:r>
          </w:p>
        </w:tc>
        <w:tc>
          <w:tcPr>
            <w:tcW w:w="0" w:type="auto"/>
            <w:vAlign w:val="center"/>
          </w:tcPr>
          <w:p w14:paraId="3FF4A0F9" w14:textId="77777777" w:rsidR="00155160" w:rsidRPr="00155160" w:rsidRDefault="00155160" w:rsidP="001B37B3">
            <w:pPr>
              <w:rPr>
                <w:sz w:val="16"/>
                <w:szCs w:val="16"/>
              </w:rPr>
            </w:pPr>
          </w:p>
        </w:tc>
      </w:tr>
      <w:tr w:rsidR="00D808DC" w:rsidRPr="00396024" w14:paraId="022D4CF0" w14:textId="77777777" w:rsidTr="00CE3262">
        <w:trPr>
          <w:trHeight w:val="20"/>
        </w:trPr>
        <w:tc>
          <w:tcPr>
            <w:tcW w:w="1916" w:type="dxa"/>
            <w:vAlign w:val="center"/>
          </w:tcPr>
          <w:p w14:paraId="1D49939B" w14:textId="77777777" w:rsidR="00D808DC" w:rsidRPr="00771878" w:rsidRDefault="00D808DC" w:rsidP="001B37B3">
            <w:r w:rsidRPr="00771878">
              <w:t>Document ID</w:t>
            </w:r>
          </w:p>
        </w:tc>
        <w:tc>
          <w:tcPr>
            <w:tcW w:w="6096" w:type="dxa"/>
            <w:gridSpan w:val="3"/>
            <w:shd w:val="clear" w:color="auto" w:fill="E6E6E6"/>
            <w:vAlign w:val="center"/>
          </w:tcPr>
          <w:p w14:paraId="2AB0687E" w14:textId="77777777" w:rsidR="00D808DC" w:rsidRPr="00381120" w:rsidRDefault="00414956" w:rsidP="001B37B3">
            <w:pPr>
              <w:jc w:val="center"/>
            </w:pPr>
            <w:r w:rsidRPr="009C2BF3">
              <w:rPr>
                <w:b/>
              </w:rPr>
              <w:fldChar w:fldCharType="begin"/>
            </w:r>
            <w:r w:rsidRPr="009C2BF3">
              <w:rPr>
                <w:b/>
              </w:rPr>
              <w:instrText xml:space="preserve"> FILENAME  \* Lower  \* MERGEFORMAT </w:instrText>
            </w:r>
            <w:r w:rsidRPr="009C2BF3">
              <w:rPr>
                <w:b/>
              </w:rPr>
              <w:fldChar w:fldCharType="separate"/>
            </w:r>
            <w:r w:rsidR="00A3086B">
              <w:rPr>
                <w:b/>
                <w:noProof/>
              </w:rPr>
              <w:t>document5</w:t>
            </w:r>
            <w:r w:rsidRPr="009C2BF3">
              <w:rPr>
                <w:b/>
                <w:noProof/>
              </w:rPr>
              <w:fldChar w:fldCharType="end"/>
            </w:r>
          </w:p>
        </w:tc>
        <w:tc>
          <w:tcPr>
            <w:tcW w:w="0" w:type="auto"/>
            <w:vAlign w:val="center"/>
          </w:tcPr>
          <w:p w14:paraId="4CA572AE" w14:textId="77777777" w:rsidR="00D808DC" w:rsidRPr="00396024" w:rsidRDefault="00D808DC" w:rsidP="001B37B3">
            <w:pPr>
              <w:rPr>
                <w:sz w:val="16"/>
                <w:szCs w:val="16"/>
              </w:rPr>
            </w:pPr>
          </w:p>
        </w:tc>
      </w:tr>
      <w:tr w:rsidR="00DE5775" w:rsidRPr="00396024" w14:paraId="4A1F80CB" w14:textId="77777777" w:rsidTr="00CE3262">
        <w:trPr>
          <w:trHeight w:val="20"/>
        </w:trPr>
        <w:tc>
          <w:tcPr>
            <w:tcW w:w="1916" w:type="dxa"/>
            <w:tcBorders>
              <w:bottom w:val="single" w:sz="4" w:space="0" w:color="auto"/>
            </w:tcBorders>
            <w:vAlign w:val="center"/>
          </w:tcPr>
          <w:p w14:paraId="1EED50DB" w14:textId="77777777" w:rsidR="00DE5775" w:rsidRDefault="00DE5775" w:rsidP="001B37B3">
            <w:r>
              <w:t>Document Location</w:t>
            </w:r>
          </w:p>
        </w:tc>
        <w:tc>
          <w:tcPr>
            <w:tcW w:w="6096" w:type="dxa"/>
            <w:gridSpan w:val="3"/>
            <w:tcBorders>
              <w:bottom w:val="single" w:sz="4" w:space="0" w:color="auto"/>
            </w:tcBorders>
            <w:shd w:val="clear" w:color="auto" w:fill="E6E6E6"/>
            <w:vAlign w:val="center"/>
          </w:tcPr>
          <w:p w14:paraId="1143A7D9" w14:textId="77777777" w:rsidR="00DE5775" w:rsidRPr="009C2BF3" w:rsidRDefault="00DE5775" w:rsidP="001B37B3">
            <w:pPr>
              <w:jc w:val="center"/>
              <w:rPr>
                <w:b/>
              </w:rPr>
            </w:pPr>
          </w:p>
        </w:tc>
        <w:tc>
          <w:tcPr>
            <w:tcW w:w="0" w:type="auto"/>
            <w:tcBorders>
              <w:bottom w:val="single" w:sz="4" w:space="0" w:color="auto"/>
            </w:tcBorders>
            <w:shd w:val="clear" w:color="auto" w:fill="auto"/>
            <w:vAlign w:val="center"/>
          </w:tcPr>
          <w:p w14:paraId="6B8AE27B" w14:textId="77777777" w:rsidR="00DE5775" w:rsidRPr="00396024" w:rsidRDefault="00DE5775" w:rsidP="001B37B3"/>
        </w:tc>
      </w:tr>
      <w:tr w:rsidR="00CE3262" w:rsidRPr="00396024" w14:paraId="6177D95F" w14:textId="77777777" w:rsidTr="00CE3262">
        <w:trPr>
          <w:trHeight w:val="20"/>
        </w:trPr>
        <w:tc>
          <w:tcPr>
            <w:tcW w:w="1916" w:type="dxa"/>
            <w:tcBorders>
              <w:bottom w:val="single" w:sz="4" w:space="0" w:color="auto"/>
            </w:tcBorders>
            <w:vAlign w:val="center"/>
          </w:tcPr>
          <w:p w14:paraId="359CCC2E" w14:textId="77777777" w:rsidR="00CE3262" w:rsidRPr="00396024" w:rsidRDefault="00CE3262" w:rsidP="00CE3262">
            <w:r w:rsidRPr="00396024">
              <w:t>Document Owner</w:t>
            </w:r>
          </w:p>
        </w:tc>
        <w:tc>
          <w:tcPr>
            <w:tcW w:w="6096" w:type="dxa"/>
            <w:gridSpan w:val="3"/>
            <w:tcBorders>
              <w:bottom w:val="single" w:sz="4" w:space="0" w:color="auto"/>
            </w:tcBorders>
            <w:shd w:val="clear" w:color="auto" w:fill="E6E6E6"/>
            <w:vAlign w:val="center"/>
          </w:tcPr>
          <w:p w14:paraId="5B51D1C8" w14:textId="066ACCA2" w:rsidR="00CE3262" w:rsidRPr="009C2BF3" w:rsidRDefault="00CE3262" w:rsidP="00CE3262">
            <w:pPr>
              <w:jc w:val="center"/>
              <w:rPr>
                <w:b/>
              </w:rPr>
            </w:pPr>
          </w:p>
        </w:tc>
        <w:tc>
          <w:tcPr>
            <w:tcW w:w="0" w:type="auto"/>
            <w:tcBorders>
              <w:bottom w:val="single" w:sz="4" w:space="0" w:color="auto"/>
            </w:tcBorders>
            <w:shd w:val="clear" w:color="auto" w:fill="auto"/>
            <w:vAlign w:val="center"/>
          </w:tcPr>
          <w:p w14:paraId="6CE9D406" w14:textId="77777777" w:rsidR="00CE3262" w:rsidRPr="00396024" w:rsidRDefault="00CE3262" w:rsidP="00CE3262"/>
        </w:tc>
      </w:tr>
      <w:tr w:rsidR="00CE3262" w:rsidRPr="00396024" w14:paraId="3F291DF2" w14:textId="77777777" w:rsidTr="00CE3262">
        <w:trPr>
          <w:trHeight w:val="20"/>
        </w:trPr>
        <w:tc>
          <w:tcPr>
            <w:tcW w:w="1916" w:type="dxa"/>
            <w:vAlign w:val="center"/>
          </w:tcPr>
          <w:p w14:paraId="4DDB00A1" w14:textId="77777777" w:rsidR="00CE3262" w:rsidRPr="00396024" w:rsidRDefault="00CE3262" w:rsidP="00CE3262">
            <w:r w:rsidRPr="00396024">
              <w:t xml:space="preserve">Document </w:t>
            </w:r>
            <w:r>
              <w:t>Revision</w:t>
            </w:r>
          </w:p>
        </w:tc>
        <w:tc>
          <w:tcPr>
            <w:tcW w:w="6096" w:type="dxa"/>
            <w:gridSpan w:val="3"/>
            <w:shd w:val="clear" w:color="auto" w:fill="E6E6E6"/>
            <w:vAlign w:val="center"/>
          </w:tcPr>
          <w:p w14:paraId="65B408A3" w14:textId="77777777" w:rsidR="00CE3262" w:rsidRPr="009C2BF3" w:rsidRDefault="00CE3262" w:rsidP="00CE3262">
            <w:pPr>
              <w:jc w:val="center"/>
              <w:rPr>
                <w:b/>
              </w:rPr>
            </w:pPr>
            <w:r w:rsidRPr="009C2BF3">
              <w:rPr>
                <w:b/>
              </w:rPr>
              <w:fldChar w:fldCharType="begin"/>
            </w:r>
            <w:r w:rsidRPr="009C2BF3">
              <w:rPr>
                <w:b/>
              </w:rPr>
              <w:instrText xml:space="preserve"> DOCPROPERTY  DocRevision  \* MERGEFORMAT </w:instrText>
            </w:r>
            <w:r w:rsidRPr="009C2BF3">
              <w:rPr>
                <w:b/>
              </w:rPr>
              <w:fldChar w:fldCharType="separate"/>
            </w:r>
            <w:r>
              <w:rPr>
                <w:b/>
              </w:rPr>
              <w:t>A</w:t>
            </w:r>
            <w:r w:rsidRPr="009C2BF3">
              <w:rPr>
                <w:b/>
              </w:rPr>
              <w:fldChar w:fldCharType="end"/>
            </w:r>
          </w:p>
        </w:tc>
        <w:tc>
          <w:tcPr>
            <w:tcW w:w="0" w:type="auto"/>
            <w:tcBorders>
              <w:bottom w:val="single" w:sz="4" w:space="0" w:color="auto"/>
            </w:tcBorders>
            <w:vAlign w:val="center"/>
          </w:tcPr>
          <w:p w14:paraId="46BC417C" w14:textId="77777777" w:rsidR="00CE3262" w:rsidRPr="00396024" w:rsidRDefault="00CE3262" w:rsidP="00CE3262"/>
        </w:tc>
      </w:tr>
      <w:tr w:rsidR="00CE3262" w:rsidRPr="00396024" w14:paraId="27EA17F4" w14:textId="77777777" w:rsidTr="00CE3262">
        <w:trPr>
          <w:trHeight w:val="20"/>
        </w:trPr>
        <w:tc>
          <w:tcPr>
            <w:tcW w:w="1916" w:type="dxa"/>
            <w:vAlign w:val="center"/>
          </w:tcPr>
          <w:p w14:paraId="276E95F9" w14:textId="77777777" w:rsidR="00CE3262" w:rsidRPr="00396024" w:rsidRDefault="00CE3262" w:rsidP="00CE3262">
            <w:r>
              <w:t>Document Status</w:t>
            </w:r>
          </w:p>
        </w:tc>
        <w:tc>
          <w:tcPr>
            <w:tcW w:w="6096" w:type="dxa"/>
            <w:gridSpan w:val="3"/>
            <w:shd w:val="clear" w:color="auto" w:fill="E6E6E6"/>
            <w:vAlign w:val="center"/>
          </w:tcPr>
          <w:p w14:paraId="587C28C1" w14:textId="77777777" w:rsidR="00CE3262" w:rsidRPr="009C2BF3" w:rsidRDefault="00CE3262" w:rsidP="00CE3262">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Pr="003D08E5">
              <w:rPr>
                <w:b/>
                <w:bCs/>
              </w:rPr>
              <w:t>Draft</w:t>
            </w:r>
            <w:r w:rsidRPr="009C2BF3">
              <w:rPr>
                <w:b/>
                <w:bCs/>
              </w:rPr>
              <w:fldChar w:fldCharType="end"/>
            </w:r>
          </w:p>
        </w:tc>
        <w:tc>
          <w:tcPr>
            <w:tcW w:w="0" w:type="auto"/>
            <w:tcBorders>
              <w:bottom w:val="single" w:sz="4" w:space="0" w:color="auto"/>
            </w:tcBorders>
            <w:vAlign w:val="center"/>
          </w:tcPr>
          <w:p w14:paraId="2E344FE7" w14:textId="77777777" w:rsidR="00CE3262" w:rsidRPr="00396024" w:rsidRDefault="00CE3262" w:rsidP="00CE3262"/>
        </w:tc>
      </w:tr>
      <w:tr w:rsidR="00CE3262" w:rsidRPr="00396024" w14:paraId="57421B76" w14:textId="77777777" w:rsidTr="00CE3262">
        <w:trPr>
          <w:trHeight w:val="20"/>
        </w:trPr>
        <w:tc>
          <w:tcPr>
            <w:tcW w:w="1916" w:type="dxa"/>
            <w:tcBorders>
              <w:bottom w:val="single" w:sz="4" w:space="0" w:color="auto"/>
            </w:tcBorders>
            <w:vAlign w:val="center"/>
          </w:tcPr>
          <w:p w14:paraId="5AA5A69C" w14:textId="77777777" w:rsidR="00CE3262" w:rsidRDefault="00CE3262" w:rsidP="00CE3262">
            <w:r>
              <w:t>Date Issued</w:t>
            </w:r>
          </w:p>
        </w:tc>
        <w:tc>
          <w:tcPr>
            <w:tcW w:w="6096" w:type="dxa"/>
            <w:gridSpan w:val="3"/>
            <w:tcBorders>
              <w:bottom w:val="single" w:sz="4" w:space="0" w:color="auto"/>
            </w:tcBorders>
            <w:shd w:val="clear" w:color="auto" w:fill="E6E6E6"/>
            <w:vAlign w:val="center"/>
          </w:tcPr>
          <w:p w14:paraId="1FF586A4" w14:textId="2ED73F7E" w:rsidR="00CE3262" w:rsidRPr="009C2BF3" w:rsidRDefault="00CE3262" w:rsidP="00CE3262">
            <w:pPr>
              <w:jc w:val="center"/>
              <w:rPr>
                <w:b/>
              </w:rPr>
            </w:pPr>
          </w:p>
        </w:tc>
        <w:tc>
          <w:tcPr>
            <w:tcW w:w="0" w:type="auto"/>
            <w:tcBorders>
              <w:bottom w:val="single" w:sz="4" w:space="0" w:color="auto"/>
            </w:tcBorders>
            <w:shd w:val="clear" w:color="auto" w:fill="auto"/>
            <w:vAlign w:val="center"/>
          </w:tcPr>
          <w:p w14:paraId="293AFE7F" w14:textId="77777777" w:rsidR="00CE3262" w:rsidRPr="00396024" w:rsidRDefault="00CE3262" w:rsidP="00CE3262"/>
        </w:tc>
      </w:tr>
      <w:tr w:rsidR="00CE3262" w:rsidRPr="00396024" w14:paraId="14C00941" w14:textId="77777777" w:rsidTr="00CE3262">
        <w:trPr>
          <w:trHeight w:val="20"/>
        </w:trPr>
        <w:tc>
          <w:tcPr>
            <w:tcW w:w="1916" w:type="dxa"/>
            <w:tcBorders>
              <w:bottom w:val="single" w:sz="4" w:space="0" w:color="auto"/>
            </w:tcBorders>
            <w:vAlign w:val="center"/>
          </w:tcPr>
          <w:p w14:paraId="1E246918" w14:textId="77777777" w:rsidR="00CE3262" w:rsidRDefault="00CE3262" w:rsidP="00CE3262">
            <w:r>
              <w:t>Date Revised</w:t>
            </w:r>
          </w:p>
        </w:tc>
        <w:tc>
          <w:tcPr>
            <w:tcW w:w="6096" w:type="dxa"/>
            <w:gridSpan w:val="3"/>
            <w:tcBorders>
              <w:bottom w:val="single" w:sz="4" w:space="0" w:color="auto"/>
            </w:tcBorders>
            <w:shd w:val="clear" w:color="auto" w:fill="E6E6E6"/>
            <w:vAlign w:val="center"/>
          </w:tcPr>
          <w:p w14:paraId="75E06E6B" w14:textId="12AB86DD" w:rsidR="00CE3262" w:rsidRPr="009C2BF3" w:rsidRDefault="00CE3262" w:rsidP="00CE3262">
            <w:pPr>
              <w:jc w:val="center"/>
              <w:rPr>
                <w:b/>
              </w:rPr>
            </w:pPr>
          </w:p>
        </w:tc>
        <w:tc>
          <w:tcPr>
            <w:tcW w:w="0" w:type="auto"/>
            <w:tcBorders>
              <w:bottom w:val="single" w:sz="4" w:space="0" w:color="auto"/>
            </w:tcBorders>
            <w:shd w:val="clear" w:color="auto" w:fill="auto"/>
            <w:vAlign w:val="center"/>
          </w:tcPr>
          <w:p w14:paraId="3DF9019F" w14:textId="77777777" w:rsidR="00CE3262" w:rsidRPr="00396024" w:rsidRDefault="00CE3262" w:rsidP="00CE3262"/>
        </w:tc>
      </w:tr>
      <w:tr w:rsidR="00D808DC" w:rsidRPr="00396024" w14:paraId="526A2955" w14:textId="77777777" w:rsidTr="00CE3262">
        <w:trPr>
          <w:trHeight w:val="20"/>
        </w:trPr>
        <w:tc>
          <w:tcPr>
            <w:tcW w:w="1916" w:type="dxa"/>
            <w:vMerge w:val="restart"/>
            <w:vAlign w:val="center"/>
          </w:tcPr>
          <w:p w14:paraId="262FC9F2" w14:textId="77777777" w:rsidR="00D808DC" w:rsidRDefault="00D808DC" w:rsidP="001B37B3">
            <w:r>
              <w:t>Document Classification</w:t>
            </w:r>
          </w:p>
        </w:tc>
        <w:tc>
          <w:tcPr>
            <w:tcW w:w="1971" w:type="dxa"/>
            <w:tcBorders>
              <w:right w:val="nil"/>
            </w:tcBorders>
            <w:shd w:val="clear" w:color="auto" w:fill="E6E6E6"/>
            <w:vAlign w:val="center"/>
          </w:tcPr>
          <w:p w14:paraId="12631FC2" w14:textId="77777777" w:rsidR="00D808DC" w:rsidRPr="009A5BDD" w:rsidRDefault="00D808DC" w:rsidP="001B37B3">
            <w:pPr>
              <w:jc w:val="center"/>
            </w:pPr>
            <w:r w:rsidRPr="009A5BDD">
              <w:t>GIS1 Item Number:</w:t>
            </w:r>
          </w:p>
        </w:tc>
        <w:tc>
          <w:tcPr>
            <w:tcW w:w="4125" w:type="dxa"/>
            <w:gridSpan w:val="2"/>
            <w:tcBorders>
              <w:left w:val="nil"/>
            </w:tcBorders>
            <w:shd w:val="clear" w:color="auto" w:fill="E6E6E6"/>
            <w:vAlign w:val="center"/>
          </w:tcPr>
          <w:p w14:paraId="7FC61CF4" w14:textId="77777777" w:rsidR="00D808DC" w:rsidRPr="009C2BF3" w:rsidRDefault="001F343A" w:rsidP="001B37B3">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A3086B" w:rsidRPr="00A3086B">
              <w:rPr>
                <w:b/>
                <w:bCs/>
              </w:rPr>
              <w:t>27.60/35</w:t>
            </w:r>
            <w:r w:rsidRPr="009C2BF3">
              <w:rPr>
                <w:b/>
                <w:bCs/>
              </w:rPr>
              <w:fldChar w:fldCharType="end"/>
            </w:r>
          </w:p>
        </w:tc>
        <w:tc>
          <w:tcPr>
            <w:tcW w:w="0" w:type="auto"/>
            <w:vMerge w:val="restart"/>
            <w:shd w:val="clear" w:color="auto" w:fill="auto"/>
            <w:vAlign w:val="center"/>
          </w:tcPr>
          <w:p w14:paraId="6E51C7C8" w14:textId="77777777" w:rsidR="00D808DC" w:rsidRPr="00396024" w:rsidRDefault="00D808DC" w:rsidP="001B37B3"/>
        </w:tc>
      </w:tr>
      <w:tr w:rsidR="00D808DC" w:rsidRPr="00396024" w14:paraId="18558A0A" w14:textId="77777777" w:rsidTr="00CE3262">
        <w:trPr>
          <w:trHeight w:val="20"/>
        </w:trPr>
        <w:tc>
          <w:tcPr>
            <w:tcW w:w="1916" w:type="dxa"/>
            <w:vMerge/>
            <w:vAlign w:val="center"/>
          </w:tcPr>
          <w:p w14:paraId="4DC08E73" w14:textId="77777777" w:rsidR="00D808DC" w:rsidRDefault="00D808DC" w:rsidP="001B37B3"/>
        </w:tc>
        <w:tc>
          <w:tcPr>
            <w:tcW w:w="1971" w:type="dxa"/>
            <w:tcBorders>
              <w:right w:val="nil"/>
            </w:tcBorders>
            <w:shd w:val="clear" w:color="auto" w:fill="E6E6E6"/>
            <w:vAlign w:val="center"/>
          </w:tcPr>
          <w:p w14:paraId="6F25B32E" w14:textId="77777777" w:rsidR="00D808DC" w:rsidRPr="009A5BDD" w:rsidRDefault="00D808DC" w:rsidP="001B37B3">
            <w:pPr>
              <w:jc w:val="center"/>
            </w:pPr>
            <w:r w:rsidRPr="009A5BDD">
              <w:t>GIS2 Classification:</w:t>
            </w:r>
          </w:p>
        </w:tc>
        <w:tc>
          <w:tcPr>
            <w:tcW w:w="4125" w:type="dxa"/>
            <w:gridSpan w:val="2"/>
            <w:tcBorders>
              <w:left w:val="nil"/>
            </w:tcBorders>
            <w:shd w:val="clear" w:color="auto" w:fill="E6E6E6"/>
            <w:vAlign w:val="center"/>
          </w:tcPr>
          <w:p w14:paraId="1457F103" w14:textId="77777777" w:rsidR="00D808DC" w:rsidRPr="009C2BF3" w:rsidRDefault="00D808DC" w:rsidP="001B37B3">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A3086B" w:rsidRPr="00A3086B">
              <w:rPr>
                <w:b/>
              </w:rPr>
              <w:t>Confidential</w:t>
            </w:r>
            <w:r w:rsidRPr="009C2BF3">
              <w:rPr>
                <w:b/>
                <w:bCs/>
              </w:rPr>
              <w:fldChar w:fldCharType="end"/>
            </w:r>
          </w:p>
        </w:tc>
        <w:tc>
          <w:tcPr>
            <w:tcW w:w="0" w:type="auto"/>
            <w:vMerge/>
            <w:shd w:val="clear" w:color="auto" w:fill="auto"/>
            <w:vAlign w:val="center"/>
          </w:tcPr>
          <w:p w14:paraId="0CC5B8F7" w14:textId="77777777" w:rsidR="00D808DC" w:rsidRPr="00396024" w:rsidRDefault="00D808DC" w:rsidP="001B37B3"/>
        </w:tc>
      </w:tr>
      <w:tr w:rsidR="00D808DC" w:rsidRPr="00396024" w14:paraId="444C9408" w14:textId="77777777" w:rsidTr="00CE3262">
        <w:trPr>
          <w:trHeight w:val="20"/>
        </w:trPr>
        <w:tc>
          <w:tcPr>
            <w:tcW w:w="10069" w:type="dxa"/>
            <w:gridSpan w:val="5"/>
            <w:tcBorders>
              <w:left w:val="nil"/>
              <w:bottom w:val="nil"/>
              <w:right w:val="nil"/>
            </w:tcBorders>
            <w:vAlign w:val="center"/>
          </w:tcPr>
          <w:p w14:paraId="249D5EDA" w14:textId="77777777" w:rsidR="00D808DC" w:rsidRPr="00396024" w:rsidRDefault="00D808DC" w:rsidP="001B37B3"/>
        </w:tc>
      </w:tr>
      <w:tr w:rsidR="00D808DC" w:rsidRPr="00396024" w14:paraId="1A927F82" w14:textId="77777777" w:rsidTr="00CE3262">
        <w:trPr>
          <w:trHeight w:val="20"/>
        </w:trPr>
        <w:tc>
          <w:tcPr>
            <w:tcW w:w="10069" w:type="dxa"/>
            <w:gridSpan w:val="5"/>
            <w:tcBorders>
              <w:top w:val="nil"/>
              <w:left w:val="nil"/>
              <w:right w:val="nil"/>
            </w:tcBorders>
            <w:vAlign w:val="center"/>
          </w:tcPr>
          <w:p w14:paraId="48D7D1A5" w14:textId="77777777" w:rsidR="00D808DC" w:rsidRDefault="00D808DC" w:rsidP="001B37B3"/>
        </w:tc>
      </w:tr>
      <w:tr w:rsidR="00D808DC" w:rsidRPr="00396024" w14:paraId="067A49C5" w14:textId="77777777" w:rsidTr="00CE3262">
        <w:trPr>
          <w:trHeight w:val="20"/>
        </w:trPr>
        <w:tc>
          <w:tcPr>
            <w:tcW w:w="10069" w:type="dxa"/>
            <w:gridSpan w:val="5"/>
            <w:vAlign w:val="center"/>
          </w:tcPr>
          <w:p w14:paraId="01326C88" w14:textId="77777777" w:rsidR="00D808DC" w:rsidRPr="00396024" w:rsidRDefault="00D808DC" w:rsidP="001B37B3">
            <w:r w:rsidRPr="00A0347A">
              <w:t>Document Approval</w:t>
            </w:r>
          </w:p>
        </w:tc>
      </w:tr>
      <w:tr w:rsidR="00D808DC" w:rsidRPr="00396024" w14:paraId="6B081860" w14:textId="77777777" w:rsidTr="00CE3262">
        <w:trPr>
          <w:trHeight w:val="20"/>
        </w:trPr>
        <w:tc>
          <w:tcPr>
            <w:tcW w:w="1916" w:type="dxa"/>
            <w:shd w:val="clear" w:color="auto" w:fill="D9D9D9" w:themeFill="background1" w:themeFillShade="D9"/>
            <w:vAlign w:val="center"/>
          </w:tcPr>
          <w:p w14:paraId="1C6CAC10" w14:textId="77777777" w:rsidR="00D808DC" w:rsidRDefault="00D808DC" w:rsidP="001B37B3">
            <w:r w:rsidRPr="00FA67AF">
              <w:t>Person</w:t>
            </w:r>
          </w:p>
        </w:tc>
        <w:tc>
          <w:tcPr>
            <w:tcW w:w="3049" w:type="dxa"/>
            <w:gridSpan w:val="2"/>
            <w:shd w:val="clear" w:color="auto" w:fill="D9D9D9" w:themeFill="background1" w:themeFillShade="D9"/>
            <w:vAlign w:val="center"/>
          </w:tcPr>
          <w:p w14:paraId="1011A835" w14:textId="77777777" w:rsidR="00D808DC" w:rsidRDefault="00D808DC" w:rsidP="001B37B3">
            <w:r w:rsidRPr="00FA67AF">
              <w:t>Role</w:t>
            </w:r>
          </w:p>
        </w:tc>
        <w:tc>
          <w:tcPr>
            <w:tcW w:w="3047" w:type="dxa"/>
            <w:shd w:val="clear" w:color="auto" w:fill="D9D9D9" w:themeFill="background1" w:themeFillShade="D9"/>
            <w:vAlign w:val="center"/>
          </w:tcPr>
          <w:p w14:paraId="106EAAE6" w14:textId="77777777" w:rsidR="00D808DC" w:rsidRDefault="00D808DC" w:rsidP="001B37B3">
            <w:r w:rsidRPr="00FA67AF">
              <w:t>Email Confirmation</w:t>
            </w:r>
          </w:p>
        </w:tc>
        <w:tc>
          <w:tcPr>
            <w:tcW w:w="0" w:type="auto"/>
            <w:shd w:val="clear" w:color="auto" w:fill="D9D9D9" w:themeFill="background1" w:themeFillShade="D9"/>
            <w:vAlign w:val="center"/>
          </w:tcPr>
          <w:p w14:paraId="009EE6C7" w14:textId="77777777" w:rsidR="00D808DC" w:rsidRPr="00396024" w:rsidRDefault="00D808DC" w:rsidP="001B37B3">
            <w:r w:rsidRPr="00FA67AF">
              <w:t>Date</w:t>
            </w:r>
          </w:p>
        </w:tc>
      </w:tr>
      <w:tr w:rsidR="00D808DC" w:rsidRPr="00396024" w14:paraId="79606874" w14:textId="77777777" w:rsidTr="00CE3262">
        <w:trPr>
          <w:trHeight w:val="20"/>
        </w:trPr>
        <w:tc>
          <w:tcPr>
            <w:tcW w:w="1916" w:type="dxa"/>
            <w:vAlign w:val="center"/>
          </w:tcPr>
          <w:p w14:paraId="309C064A" w14:textId="77777777" w:rsidR="00D808DC" w:rsidRDefault="00D808DC" w:rsidP="001B37B3"/>
        </w:tc>
        <w:tc>
          <w:tcPr>
            <w:tcW w:w="3049" w:type="dxa"/>
            <w:gridSpan w:val="2"/>
            <w:shd w:val="clear" w:color="auto" w:fill="auto"/>
            <w:vAlign w:val="center"/>
          </w:tcPr>
          <w:p w14:paraId="6CA9FF66" w14:textId="77777777" w:rsidR="00D808DC" w:rsidRDefault="00D808DC" w:rsidP="001B37B3"/>
        </w:tc>
        <w:tc>
          <w:tcPr>
            <w:tcW w:w="3047" w:type="dxa"/>
            <w:shd w:val="clear" w:color="auto" w:fill="auto"/>
            <w:vAlign w:val="center"/>
          </w:tcPr>
          <w:p w14:paraId="50B7E6F0" w14:textId="77777777" w:rsidR="00D808DC" w:rsidRDefault="00D808DC" w:rsidP="001B37B3"/>
        </w:tc>
        <w:tc>
          <w:tcPr>
            <w:tcW w:w="0" w:type="auto"/>
            <w:shd w:val="clear" w:color="auto" w:fill="auto"/>
            <w:vAlign w:val="center"/>
          </w:tcPr>
          <w:p w14:paraId="3A235AD5" w14:textId="77777777" w:rsidR="00D808DC" w:rsidRPr="00396024" w:rsidRDefault="00D808DC" w:rsidP="001B37B3"/>
        </w:tc>
      </w:tr>
      <w:tr w:rsidR="00D808DC" w:rsidRPr="00396024" w14:paraId="235463EB" w14:textId="77777777" w:rsidTr="00CE3262">
        <w:trPr>
          <w:trHeight w:val="20"/>
        </w:trPr>
        <w:tc>
          <w:tcPr>
            <w:tcW w:w="1916" w:type="dxa"/>
            <w:vAlign w:val="center"/>
          </w:tcPr>
          <w:p w14:paraId="02942A7F" w14:textId="77777777" w:rsidR="00D808DC" w:rsidRDefault="00D808DC" w:rsidP="001B37B3"/>
        </w:tc>
        <w:tc>
          <w:tcPr>
            <w:tcW w:w="3049" w:type="dxa"/>
            <w:gridSpan w:val="2"/>
            <w:shd w:val="clear" w:color="auto" w:fill="auto"/>
            <w:vAlign w:val="center"/>
          </w:tcPr>
          <w:p w14:paraId="092F0376" w14:textId="77777777" w:rsidR="00D808DC" w:rsidRDefault="00D808DC" w:rsidP="001B37B3"/>
        </w:tc>
        <w:tc>
          <w:tcPr>
            <w:tcW w:w="3047" w:type="dxa"/>
            <w:shd w:val="clear" w:color="auto" w:fill="auto"/>
            <w:vAlign w:val="center"/>
          </w:tcPr>
          <w:p w14:paraId="6BA4779F" w14:textId="77777777" w:rsidR="00D808DC" w:rsidRDefault="00D808DC" w:rsidP="001B37B3"/>
        </w:tc>
        <w:tc>
          <w:tcPr>
            <w:tcW w:w="0" w:type="auto"/>
            <w:shd w:val="clear" w:color="auto" w:fill="auto"/>
            <w:vAlign w:val="center"/>
          </w:tcPr>
          <w:p w14:paraId="1F8DF09C" w14:textId="77777777" w:rsidR="00D808DC" w:rsidRPr="00396024" w:rsidRDefault="00D808DC" w:rsidP="001B37B3"/>
        </w:tc>
      </w:tr>
    </w:tbl>
    <w:p w14:paraId="778A00A4" w14:textId="77777777" w:rsidR="00227BB0" w:rsidRDefault="00227BB0" w:rsidP="0066402F"/>
    <w:p w14:paraId="04477E5B" w14:textId="77777777" w:rsidR="003F64F8" w:rsidRDefault="003F64F8" w:rsidP="003F64F8">
      <w:bookmarkStart w:id="0" w:name="_Hlk23966928"/>
    </w:p>
    <w:p w14:paraId="45C71664" w14:textId="77777777" w:rsidR="003F64F8" w:rsidRDefault="003F64F8" w:rsidP="003F64F8"/>
    <w:p w14:paraId="01B2D00D" w14:textId="77777777" w:rsidR="003F64F8" w:rsidRDefault="003F64F8" w:rsidP="003F64F8"/>
    <w:p w14:paraId="43E42E68" w14:textId="77777777" w:rsidR="003F64F8" w:rsidRPr="00397AF6" w:rsidRDefault="003F64F8" w:rsidP="003F64F8">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A3086B" w:rsidRPr="00A3086B">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23D521A7" w14:textId="77777777" w:rsidR="003F64F8" w:rsidRPr="00397AF6" w:rsidRDefault="003F64F8" w:rsidP="003F64F8">
      <w:pPr>
        <w:jc w:val="both"/>
        <w:rPr>
          <w:rFonts w:cs="Arial"/>
          <w:b/>
          <w:bCs/>
          <w:color w:val="000000"/>
        </w:rPr>
      </w:pPr>
    </w:p>
    <w:p w14:paraId="4278D44A" w14:textId="1527B1A8" w:rsidR="003F64F8" w:rsidRDefault="003F64F8" w:rsidP="003F64F8">
      <w:pPr>
        <w:pStyle w:val="CoverpageTitle"/>
        <w:spacing w:before="0" w:after="0"/>
        <w:rPr>
          <w:rFonts w:cs="Arial"/>
          <w:sz w:val="20"/>
          <w:szCs w:val="20"/>
        </w:rPr>
      </w:pPr>
      <w:r w:rsidRPr="001A27DD">
        <w:rPr>
          <w:rFonts w:cs="Arial"/>
          <w:sz w:val="20"/>
          <w:szCs w:val="20"/>
        </w:rPr>
        <w:t>Copyright</w:t>
      </w:r>
      <w:r w:rsidR="004E37DE">
        <w:rPr>
          <w:rFonts w:cs="Arial"/>
          <w:sz w:val="20"/>
          <w:szCs w:val="20"/>
        </w:rPr>
        <w:t xml:space="preserve"> </w:t>
      </w:r>
      <w:r w:rsidR="004E37DE" w:rsidRPr="004E37DE">
        <w:rPr>
          <w:rFonts w:cs="Arial"/>
          <w:sz w:val="20"/>
          <w:szCs w:val="20"/>
        </w:rPr>
        <w:t>©</w:t>
      </w:r>
      <w:r w:rsidRPr="004814C3">
        <w:rPr>
          <w:rFonts w:cs="Arial"/>
          <w:sz w:val="20"/>
          <w:szCs w:val="20"/>
        </w:rPr>
        <w:t xml:space="preserve"> </w:t>
      </w:r>
      <w:r w:rsidR="004E37DE">
        <w:rPr>
          <w:rFonts w:cs="Arial"/>
          <w:sz w:val="20"/>
          <w:szCs w:val="20"/>
        </w:rPr>
        <w:t>2016 -</w:t>
      </w:r>
      <w:r w:rsidR="00242467">
        <w:rPr>
          <w:rFonts w:cs="Arial"/>
          <w:sz w:val="20"/>
          <w:szCs w:val="20"/>
        </w:rPr>
        <w:t>21</w:t>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307505CF" w14:textId="77777777" w:rsidR="003F64F8" w:rsidRDefault="003F64F8" w:rsidP="003F64F8">
      <w:pPr>
        <w:pStyle w:val="CoverpageTitle"/>
        <w:spacing w:before="0" w:after="0"/>
        <w:rPr>
          <w:rFonts w:cs="Arial"/>
          <w:sz w:val="20"/>
          <w:szCs w:val="20"/>
        </w:rPr>
      </w:pPr>
    </w:p>
    <w:p w14:paraId="146C9165" w14:textId="77777777" w:rsidR="003F64F8" w:rsidRDefault="003F64F8" w:rsidP="003F64F8">
      <w:pPr>
        <w:pStyle w:val="CoverpageTitle"/>
        <w:spacing w:before="0" w:after="0"/>
        <w:rPr>
          <w:rFonts w:cs="Arial"/>
          <w:sz w:val="20"/>
          <w:szCs w:val="20"/>
        </w:rPr>
      </w:pPr>
    </w:p>
    <w:p w14:paraId="24129633" w14:textId="77777777" w:rsidR="003F64F8" w:rsidRDefault="003F64F8" w:rsidP="003F64F8">
      <w:pPr>
        <w:pStyle w:val="CoverpageTitle"/>
        <w:spacing w:before="0" w:after="0"/>
        <w:rPr>
          <w:rFonts w:cs="Arial"/>
          <w:sz w:val="20"/>
          <w:szCs w:val="20"/>
        </w:rPr>
      </w:pPr>
    </w:p>
    <w:p w14:paraId="7818F971" w14:textId="77777777" w:rsidR="003F64F8" w:rsidRPr="001A27DD" w:rsidRDefault="003F64F8" w:rsidP="003F64F8">
      <w:pPr>
        <w:pStyle w:val="CoverpageTitle"/>
        <w:spacing w:before="0" w:after="0"/>
        <w:rPr>
          <w:rFonts w:cs="Arial"/>
          <w:szCs w:val="20"/>
        </w:rPr>
      </w:pPr>
      <w:r w:rsidRPr="001A27DD">
        <w:rPr>
          <w:rFonts w:cs="Arial"/>
          <w:szCs w:val="20"/>
        </w:rPr>
        <w:t>Printed Copies Are Uncontrolled</w:t>
      </w:r>
    </w:p>
    <w:p w14:paraId="712658DC" w14:textId="77777777" w:rsidR="003F64F8" w:rsidRDefault="003F64F8" w:rsidP="003F64F8">
      <w:pPr>
        <w:rPr>
          <w:rFonts w:cs="Arial"/>
        </w:rPr>
      </w:pPr>
    </w:p>
    <w:bookmarkEnd w:id="0"/>
    <w:p w14:paraId="672BF704" w14:textId="77777777" w:rsidR="00227BB0" w:rsidRPr="00AD156E" w:rsidRDefault="00227BB0" w:rsidP="0066402F"/>
    <w:p w14:paraId="1CB0417A" w14:textId="77777777" w:rsidR="00AD156E" w:rsidRPr="007C20FA" w:rsidRDefault="00AD156E" w:rsidP="0066402F">
      <w:pPr>
        <w:sectPr w:rsidR="00AD156E" w:rsidRPr="007C20FA" w:rsidSect="00DB513B">
          <w:headerReference w:type="default" r:id="rId11"/>
          <w:pgSz w:w="11907" w:h="16840" w:code="9"/>
          <w:pgMar w:top="1440" w:right="862" w:bottom="1440" w:left="862" w:header="567" w:footer="737" w:gutter="0"/>
          <w:cols w:space="720"/>
        </w:sectPr>
      </w:pPr>
    </w:p>
    <w:p w14:paraId="30CCA3D0" w14:textId="77777777" w:rsidR="003F64F8" w:rsidRDefault="003F64F8" w:rsidP="003F64F8">
      <w:bookmarkStart w:id="1" w:name="_Hlk23967056"/>
    </w:p>
    <w:p w14:paraId="35B528C5" w14:textId="77777777" w:rsidR="003F64F8" w:rsidRDefault="003F64F8" w:rsidP="003F64F8">
      <w:pPr>
        <w:jc w:val="both"/>
        <w:rPr>
          <w:rFonts w:cs="Arial"/>
          <w:color w:val="000000"/>
        </w:rPr>
      </w:pPr>
    </w:p>
    <w:p w14:paraId="01E9EEFA" w14:textId="77777777" w:rsidR="003F64F8" w:rsidRDefault="003F64F8" w:rsidP="003F64F8">
      <w:pPr>
        <w:jc w:val="both"/>
        <w:rPr>
          <w:rFonts w:cs="Arial"/>
          <w:color w:val="000000"/>
        </w:rPr>
      </w:pPr>
    </w:p>
    <w:p w14:paraId="0681A565" w14:textId="77777777" w:rsidR="003F64F8" w:rsidRDefault="003F64F8" w:rsidP="003F64F8">
      <w:pPr>
        <w:jc w:val="both"/>
        <w:rPr>
          <w:rFonts w:cs="Arial"/>
          <w:color w:val="000000"/>
        </w:rPr>
      </w:pPr>
    </w:p>
    <w:p w14:paraId="36B2CC7E" w14:textId="77777777" w:rsidR="003F64F8" w:rsidRDefault="003F64F8" w:rsidP="003F64F8">
      <w:pPr>
        <w:jc w:val="both"/>
        <w:rPr>
          <w:rFonts w:cs="Arial"/>
          <w:color w:val="000000"/>
        </w:rPr>
      </w:pPr>
    </w:p>
    <w:p w14:paraId="045BBC1C" w14:textId="77777777" w:rsidR="003F64F8" w:rsidRDefault="003F64F8" w:rsidP="003F64F8">
      <w:pPr>
        <w:jc w:val="both"/>
        <w:rPr>
          <w:rFonts w:cs="Arial"/>
          <w:color w:val="000000"/>
        </w:rPr>
      </w:pPr>
    </w:p>
    <w:p w14:paraId="4E4C2728" w14:textId="77777777" w:rsidR="003F64F8" w:rsidRDefault="003F64F8" w:rsidP="003F64F8">
      <w:pPr>
        <w:jc w:val="both"/>
        <w:rPr>
          <w:rFonts w:cs="Arial"/>
          <w:color w:val="000000"/>
        </w:rPr>
      </w:pPr>
    </w:p>
    <w:p w14:paraId="5A871115" w14:textId="77777777" w:rsidR="003F64F8" w:rsidRDefault="003F64F8" w:rsidP="003F64F8">
      <w:pPr>
        <w:jc w:val="both"/>
        <w:rPr>
          <w:rFonts w:cs="Arial"/>
          <w:color w:val="000000"/>
        </w:rPr>
      </w:pPr>
    </w:p>
    <w:p w14:paraId="0AA72D85" w14:textId="77777777" w:rsidR="003F64F8" w:rsidRDefault="003F64F8" w:rsidP="003F64F8">
      <w:pPr>
        <w:jc w:val="both"/>
        <w:rPr>
          <w:rFonts w:cs="Arial"/>
          <w:color w:val="000000"/>
        </w:rPr>
      </w:pPr>
    </w:p>
    <w:p w14:paraId="4A8A0774" w14:textId="77777777" w:rsidR="003F64F8" w:rsidRDefault="003F64F8" w:rsidP="003F64F8">
      <w:pPr>
        <w:jc w:val="both"/>
        <w:rPr>
          <w:rFonts w:cs="Arial"/>
          <w:color w:val="000000"/>
        </w:rPr>
      </w:pPr>
    </w:p>
    <w:p w14:paraId="2C4CD990" w14:textId="77777777" w:rsidR="003F64F8" w:rsidRDefault="003F64F8" w:rsidP="003F64F8">
      <w:pPr>
        <w:jc w:val="both"/>
        <w:rPr>
          <w:rFonts w:cs="Arial"/>
          <w:color w:val="000000"/>
        </w:rPr>
      </w:pPr>
    </w:p>
    <w:p w14:paraId="1B433CC9" w14:textId="77777777" w:rsidR="003F64F8" w:rsidRDefault="003F64F8" w:rsidP="003F64F8">
      <w:pPr>
        <w:jc w:val="both"/>
        <w:rPr>
          <w:rFonts w:cs="Arial"/>
          <w:color w:val="000000"/>
        </w:rPr>
      </w:pPr>
    </w:p>
    <w:p w14:paraId="7D7FABD4" w14:textId="77777777" w:rsidR="003F64F8" w:rsidRDefault="003F64F8" w:rsidP="003F64F8">
      <w:pPr>
        <w:jc w:val="both"/>
        <w:rPr>
          <w:rFonts w:cs="Arial"/>
          <w:color w:val="000000"/>
        </w:rPr>
      </w:pPr>
    </w:p>
    <w:p w14:paraId="25EFE8CA" w14:textId="77777777" w:rsidR="003F64F8" w:rsidRDefault="003F64F8" w:rsidP="003F64F8">
      <w:pPr>
        <w:jc w:val="both"/>
        <w:rPr>
          <w:rFonts w:cs="Arial"/>
          <w:color w:val="000000"/>
        </w:rPr>
      </w:pPr>
    </w:p>
    <w:p w14:paraId="7FC26220" w14:textId="77777777" w:rsidR="003F64F8" w:rsidRDefault="003F64F8" w:rsidP="003F64F8">
      <w:pPr>
        <w:jc w:val="both"/>
        <w:rPr>
          <w:rFonts w:cs="Arial"/>
          <w:color w:val="000000"/>
        </w:rPr>
      </w:pPr>
    </w:p>
    <w:p w14:paraId="5F3B502C" w14:textId="77777777" w:rsidR="003F64F8" w:rsidRDefault="003F64F8" w:rsidP="003F64F8">
      <w:pPr>
        <w:jc w:val="both"/>
        <w:rPr>
          <w:rFonts w:cs="Arial"/>
          <w:color w:val="000000"/>
        </w:rPr>
      </w:pPr>
    </w:p>
    <w:p w14:paraId="017F8D37" w14:textId="77777777" w:rsidR="003F64F8" w:rsidRDefault="003F64F8" w:rsidP="003F64F8">
      <w:pPr>
        <w:jc w:val="both"/>
        <w:rPr>
          <w:rFonts w:cs="Arial"/>
          <w:color w:val="000000"/>
        </w:rPr>
      </w:pPr>
    </w:p>
    <w:p w14:paraId="155939AB" w14:textId="77777777" w:rsidR="003F64F8" w:rsidRPr="009478C8" w:rsidRDefault="003F64F8" w:rsidP="003F64F8">
      <w:pPr>
        <w:jc w:val="both"/>
        <w:rPr>
          <w:rFonts w:cs="Arial"/>
          <w:color w:val="000000"/>
        </w:rPr>
      </w:pPr>
    </w:p>
    <w:p w14:paraId="1B0621ED" w14:textId="77777777" w:rsidR="003F64F8" w:rsidRPr="0075468B" w:rsidRDefault="003F64F8" w:rsidP="003F64F8">
      <w:pPr>
        <w:shd w:val="clear" w:color="auto" w:fill="FABF8F" w:themeFill="accent6" w:themeFillTint="99"/>
        <w:jc w:val="center"/>
        <w:rPr>
          <w:rStyle w:val="SubtleEmphasis"/>
          <w:b/>
          <w:i w:val="0"/>
          <w:color w:val="000000" w:themeColor="text1"/>
          <w:sz w:val="24"/>
        </w:rPr>
      </w:pPr>
      <w:r w:rsidRPr="0075468B">
        <w:rPr>
          <w:rStyle w:val="SubtleEmphasis"/>
          <w:b/>
          <w:i w:val="0"/>
          <w:color w:val="000000" w:themeColor="text1"/>
          <w:sz w:val="24"/>
        </w:rPr>
        <w:t>Important Note</w:t>
      </w:r>
    </w:p>
    <w:p w14:paraId="5550470B" w14:textId="77777777" w:rsidR="003F64F8" w:rsidRPr="0075468B" w:rsidRDefault="003F64F8" w:rsidP="003F64F8">
      <w:pPr>
        <w:shd w:val="clear" w:color="auto" w:fill="FABF8F" w:themeFill="accent6" w:themeFillTint="99"/>
        <w:rPr>
          <w:rStyle w:val="SubtleEmphasis"/>
          <w:i w:val="0"/>
          <w:color w:val="000000" w:themeColor="text1"/>
        </w:rPr>
      </w:pPr>
    </w:p>
    <w:p w14:paraId="03C24D33" w14:textId="77777777" w:rsidR="003F64F8" w:rsidRPr="0075468B" w:rsidRDefault="003F64F8" w:rsidP="009455EE">
      <w:pPr>
        <w:shd w:val="clear" w:color="auto" w:fill="FABF8F" w:themeFill="accent6" w:themeFillTint="99"/>
        <w:jc w:val="both"/>
        <w:rPr>
          <w:rStyle w:val="SubtleEmphasis"/>
          <w:i w:val="0"/>
          <w:color w:val="000000" w:themeColor="text1"/>
        </w:rPr>
      </w:pPr>
      <w:r w:rsidRPr="0075468B">
        <w:rPr>
          <w:rStyle w:val="SubtleEmphasis"/>
          <w:i w:val="0"/>
          <w:color w:val="000000" w:themeColor="text1"/>
        </w:rPr>
        <w:t xml:space="preserve">You need to use the RE specification macros provided by the “RE_SpecificationMacroTemplate.dotm” (refer to “Utilities” on </w:t>
      </w:r>
      <w:hyperlink r:id="rId12" w:history="1">
        <w:r w:rsidRPr="0075468B">
          <w:rPr>
            <w:rStyle w:val="Hyperlink"/>
          </w:rPr>
          <w:t>page “Specification Templates” in the RE Wiki</w:t>
        </w:r>
      </w:hyperlink>
      <w:r w:rsidRPr="0075468B">
        <w:rPr>
          <w:rStyle w:val="SubtleEmphasis"/>
          <w:i w:val="0"/>
          <w:color w:val="000000" w:themeColor="text1"/>
        </w:rPr>
        <w:t xml:space="preserve">) to allow seamless VSEM import of the specification content. </w:t>
      </w:r>
      <w:r w:rsidRPr="0075468B">
        <w:rPr>
          <w:rStyle w:val="SubtleEmphasis"/>
          <w:b/>
          <w:i w:val="0"/>
          <w:color w:val="000000" w:themeColor="text1"/>
          <w:u w:val="single"/>
        </w:rPr>
        <w:t>Use only these RE specification macros to create requirements</w:t>
      </w:r>
      <w:r w:rsidRPr="0075468B">
        <w:rPr>
          <w:rStyle w:val="SubtleEmphasis"/>
          <w:i w:val="0"/>
          <w:color w:val="000000" w:themeColor="text1"/>
        </w:rPr>
        <w:t xml:space="preserve"> in this specification. Refer to</w:t>
      </w:r>
      <w:r w:rsidRPr="0075468B">
        <w:rPr>
          <w:rStyle w:val="SubtleEmphasis"/>
          <w:i w:val="0"/>
        </w:rPr>
        <w:t xml:space="preserve"> </w:t>
      </w:r>
      <w:r w:rsidRPr="0075468B">
        <w:rPr>
          <w:rStyle w:val="SubtleEmphasis"/>
          <w:i w:val="0"/>
          <w:color w:val="0000FF"/>
        </w:rPr>
        <w:t>“</w:t>
      </w:r>
      <w:hyperlink r:id="rId13" w:history="1">
        <w:r w:rsidRPr="0075468B">
          <w:rPr>
            <w:rStyle w:val="SubtleEmphasis"/>
            <w:i w:val="0"/>
            <w:color w:val="0000FF"/>
          </w:rPr>
          <w:t>How to use the Specification Templates</w:t>
        </w:r>
      </w:hyperlink>
      <w:r w:rsidRPr="0075468B">
        <w:rPr>
          <w:rStyle w:val="SubtleEmphasis"/>
          <w:i w:val="0"/>
          <w:color w:val="0000FF"/>
        </w:rPr>
        <w:t xml:space="preserve">” </w:t>
      </w:r>
      <w:r w:rsidRPr="0075468B">
        <w:rPr>
          <w:rStyle w:val="SubtleEmphasis"/>
          <w:i w:val="0"/>
          <w:color w:val="000000" w:themeColor="text1"/>
        </w:rPr>
        <w:t>on how to enable and use the macros and the requirements templates in this specification.</w:t>
      </w:r>
    </w:p>
    <w:bookmarkEnd w:id="1"/>
    <w:p w14:paraId="50185161" w14:textId="77777777" w:rsidR="003F64F8" w:rsidRPr="0075468B" w:rsidRDefault="003F64F8" w:rsidP="003F64F8"/>
    <w:p w14:paraId="4FF6C463" w14:textId="77777777" w:rsidR="00D808DC" w:rsidRDefault="00D808DC" w:rsidP="00E828A2">
      <w:pPr>
        <w:pStyle w:val="Heading1"/>
        <w:numPr>
          <w:ilvl w:val="0"/>
          <w:numId w:val="0"/>
        </w:numPr>
        <w:ind w:left="432" w:hanging="432"/>
      </w:pPr>
      <w:bookmarkStart w:id="2" w:name="_Toc498356805"/>
      <w:bookmarkStart w:id="3" w:name="_Toc84855889"/>
      <w:r>
        <w:t>Contents</w:t>
      </w:r>
      <w:bookmarkEnd w:id="2"/>
      <w:bookmarkEnd w:id="3"/>
    </w:p>
    <w:p w14:paraId="48D8F51D" w14:textId="77777777" w:rsidR="00242A9B" w:rsidRPr="00242A9B" w:rsidRDefault="00242A9B" w:rsidP="00242A9B"/>
    <w:p w14:paraId="2327C463" w14:textId="3B855EF7" w:rsidR="00855E9A" w:rsidRDefault="007D1D30">
      <w:pPr>
        <w:pStyle w:val="TOC1"/>
        <w:tabs>
          <w:tab w:val="right" w:leader="dot" w:pos="10173"/>
        </w:tabs>
        <w:rPr>
          <w:rFonts w:asciiTheme="minorHAnsi" w:hAnsiTheme="minorHAnsi" w:cstheme="minorBidi"/>
          <w:noProof/>
          <w:kern w:val="2"/>
          <w:sz w:val="21"/>
          <w:szCs w:val="22"/>
          <w:lang w:eastAsia="zh-CN"/>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84855889" w:history="1">
        <w:r w:rsidR="00855E9A" w:rsidRPr="00E255A9">
          <w:rPr>
            <w:rStyle w:val="Hyperlink"/>
            <w:noProof/>
          </w:rPr>
          <w:t>Contents</w:t>
        </w:r>
        <w:r w:rsidR="00855E9A">
          <w:rPr>
            <w:noProof/>
            <w:webHidden/>
          </w:rPr>
          <w:tab/>
        </w:r>
        <w:r w:rsidR="00855E9A">
          <w:rPr>
            <w:noProof/>
            <w:webHidden/>
          </w:rPr>
          <w:fldChar w:fldCharType="begin"/>
        </w:r>
        <w:r w:rsidR="00855E9A">
          <w:rPr>
            <w:noProof/>
            <w:webHidden/>
          </w:rPr>
          <w:instrText xml:space="preserve"> PAGEREF _Toc84855889 \h </w:instrText>
        </w:r>
        <w:r w:rsidR="00855E9A">
          <w:rPr>
            <w:noProof/>
            <w:webHidden/>
          </w:rPr>
        </w:r>
        <w:r w:rsidR="00855E9A">
          <w:rPr>
            <w:noProof/>
            <w:webHidden/>
          </w:rPr>
          <w:fldChar w:fldCharType="separate"/>
        </w:r>
        <w:r w:rsidR="00855E9A">
          <w:rPr>
            <w:noProof/>
            <w:webHidden/>
          </w:rPr>
          <w:t>3</w:t>
        </w:r>
        <w:r w:rsidR="00855E9A">
          <w:rPr>
            <w:noProof/>
            <w:webHidden/>
          </w:rPr>
          <w:fldChar w:fldCharType="end"/>
        </w:r>
      </w:hyperlink>
    </w:p>
    <w:p w14:paraId="47A5C1A3" w14:textId="7A5F2383"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890" w:history="1">
        <w:r w:rsidRPr="00E255A9">
          <w:rPr>
            <w:rStyle w:val="Hyperlink"/>
            <w:noProof/>
          </w:rPr>
          <w:t>1</w:t>
        </w:r>
        <w:r>
          <w:rPr>
            <w:rFonts w:asciiTheme="minorHAnsi" w:hAnsiTheme="minorHAnsi" w:cstheme="minorBidi"/>
            <w:noProof/>
            <w:kern w:val="2"/>
            <w:sz w:val="21"/>
            <w:szCs w:val="22"/>
            <w:lang w:eastAsia="zh-CN"/>
          </w:rPr>
          <w:tab/>
        </w:r>
        <w:r w:rsidRPr="00E255A9">
          <w:rPr>
            <w:rStyle w:val="Hyperlink"/>
            <w:noProof/>
          </w:rPr>
          <w:t>Introduction</w:t>
        </w:r>
        <w:r>
          <w:rPr>
            <w:noProof/>
            <w:webHidden/>
          </w:rPr>
          <w:tab/>
        </w:r>
        <w:r>
          <w:rPr>
            <w:noProof/>
            <w:webHidden/>
          </w:rPr>
          <w:fldChar w:fldCharType="begin"/>
        </w:r>
        <w:r>
          <w:rPr>
            <w:noProof/>
            <w:webHidden/>
          </w:rPr>
          <w:instrText xml:space="preserve"> PAGEREF _Toc84855890 \h </w:instrText>
        </w:r>
        <w:r>
          <w:rPr>
            <w:noProof/>
            <w:webHidden/>
          </w:rPr>
        </w:r>
        <w:r>
          <w:rPr>
            <w:noProof/>
            <w:webHidden/>
          </w:rPr>
          <w:fldChar w:fldCharType="separate"/>
        </w:r>
        <w:r>
          <w:rPr>
            <w:noProof/>
            <w:webHidden/>
          </w:rPr>
          <w:t>5</w:t>
        </w:r>
        <w:r>
          <w:rPr>
            <w:noProof/>
            <w:webHidden/>
          </w:rPr>
          <w:fldChar w:fldCharType="end"/>
        </w:r>
      </w:hyperlink>
    </w:p>
    <w:p w14:paraId="3D02627B" w14:textId="512669DD"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891" w:history="1">
        <w:r w:rsidRPr="00E255A9">
          <w:rPr>
            <w:rStyle w:val="Hyperlink"/>
            <w:noProof/>
          </w:rPr>
          <w:t>1.1</w:t>
        </w:r>
        <w:r>
          <w:rPr>
            <w:rFonts w:asciiTheme="minorHAnsi" w:hAnsiTheme="minorHAnsi" w:cstheme="minorBidi"/>
            <w:noProof/>
            <w:kern w:val="2"/>
            <w:sz w:val="21"/>
            <w:szCs w:val="22"/>
            <w:lang w:eastAsia="zh-CN"/>
          </w:rPr>
          <w:tab/>
        </w:r>
        <w:r w:rsidRPr="00E255A9">
          <w:rPr>
            <w:rStyle w:val="Hyperlink"/>
            <w:noProof/>
          </w:rPr>
          <w:t>Document Purpose</w:t>
        </w:r>
        <w:r>
          <w:rPr>
            <w:noProof/>
            <w:webHidden/>
          </w:rPr>
          <w:tab/>
        </w:r>
        <w:r>
          <w:rPr>
            <w:noProof/>
            <w:webHidden/>
          </w:rPr>
          <w:fldChar w:fldCharType="begin"/>
        </w:r>
        <w:r>
          <w:rPr>
            <w:noProof/>
            <w:webHidden/>
          </w:rPr>
          <w:instrText xml:space="preserve"> PAGEREF _Toc84855891 \h </w:instrText>
        </w:r>
        <w:r>
          <w:rPr>
            <w:noProof/>
            <w:webHidden/>
          </w:rPr>
        </w:r>
        <w:r>
          <w:rPr>
            <w:noProof/>
            <w:webHidden/>
          </w:rPr>
          <w:fldChar w:fldCharType="separate"/>
        </w:r>
        <w:r>
          <w:rPr>
            <w:noProof/>
            <w:webHidden/>
          </w:rPr>
          <w:t>5</w:t>
        </w:r>
        <w:r>
          <w:rPr>
            <w:noProof/>
            <w:webHidden/>
          </w:rPr>
          <w:fldChar w:fldCharType="end"/>
        </w:r>
      </w:hyperlink>
    </w:p>
    <w:p w14:paraId="1F88E17A" w14:textId="5CE2D0B0"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892" w:history="1">
        <w:r w:rsidRPr="00E255A9">
          <w:rPr>
            <w:rStyle w:val="Hyperlink"/>
            <w:noProof/>
          </w:rPr>
          <w:t>1.2</w:t>
        </w:r>
        <w:r>
          <w:rPr>
            <w:rFonts w:asciiTheme="minorHAnsi" w:hAnsiTheme="minorHAnsi" w:cstheme="minorBidi"/>
            <w:noProof/>
            <w:kern w:val="2"/>
            <w:sz w:val="21"/>
            <w:szCs w:val="22"/>
            <w:lang w:eastAsia="zh-CN"/>
          </w:rPr>
          <w:tab/>
        </w:r>
        <w:r w:rsidRPr="00E255A9">
          <w:rPr>
            <w:rStyle w:val="Hyperlink"/>
            <w:noProof/>
          </w:rPr>
          <w:t>Document Scope</w:t>
        </w:r>
        <w:r>
          <w:rPr>
            <w:noProof/>
            <w:webHidden/>
          </w:rPr>
          <w:tab/>
        </w:r>
        <w:r>
          <w:rPr>
            <w:noProof/>
            <w:webHidden/>
          </w:rPr>
          <w:fldChar w:fldCharType="begin"/>
        </w:r>
        <w:r>
          <w:rPr>
            <w:noProof/>
            <w:webHidden/>
          </w:rPr>
          <w:instrText xml:space="preserve"> PAGEREF _Toc84855892 \h </w:instrText>
        </w:r>
        <w:r>
          <w:rPr>
            <w:noProof/>
            <w:webHidden/>
          </w:rPr>
        </w:r>
        <w:r>
          <w:rPr>
            <w:noProof/>
            <w:webHidden/>
          </w:rPr>
          <w:fldChar w:fldCharType="separate"/>
        </w:r>
        <w:r>
          <w:rPr>
            <w:noProof/>
            <w:webHidden/>
          </w:rPr>
          <w:t>5</w:t>
        </w:r>
        <w:r>
          <w:rPr>
            <w:noProof/>
            <w:webHidden/>
          </w:rPr>
          <w:fldChar w:fldCharType="end"/>
        </w:r>
      </w:hyperlink>
    </w:p>
    <w:p w14:paraId="613EC229" w14:textId="0B0C88D8"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893" w:history="1">
        <w:r w:rsidRPr="00E255A9">
          <w:rPr>
            <w:rStyle w:val="Hyperlink"/>
            <w:noProof/>
          </w:rPr>
          <w:t>1.3</w:t>
        </w:r>
        <w:r>
          <w:rPr>
            <w:rFonts w:asciiTheme="minorHAnsi" w:hAnsiTheme="minorHAnsi" w:cstheme="minorBidi"/>
            <w:noProof/>
            <w:kern w:val="2"/>
            <w:sz w:val="21"/>
            <w:szCs w:val="22"/>
            <w:lang w:eastAsia="zh-CN"/>
          </w:rPr>
          <w:tab/>
        </w:r>
        <w:r w:rsidRPr="00E255A9">
          <w:rPr>
            <w:rStyle w:val="Hyperlink"/>
            <w:noProof/>
          </w:rPr>
          <w:t>Document Audience</w:t>
        </w:r>
        <w:r>
          <w:rPr>
            <w:noProof/>
            <w:webHidden/>
          </w:rPr>
          <w:tab/>
        </w:r>
        <w:r>
          <w:rPr>
            <w:noProof/>
            <w:webHidden/>
          </w:rPr>
          <w:fldChar w:fldCharType="begin"/>
        </w:r>
        <w:r>
          <w:rPr>
            <w:noProof/>
            <w:webHidden/>
          </w:rPr>
          <w:instrText xml:space="preserve"> PAGEREF _Toc84855893 \h </w:instrText>
        </w:r>
        <w:r>
          <w:rPr>
            <w:noProof/>
            <w:webHidden/>
          </w:rPr>
        </w:r>
        <w:r>
          <w:rPr>
            <w:noProof/>
            <w:webHidden/>
          </w:rPr>
          <w:fldChar w:fldCharType="separate"/>
        </w:r>
        <w:r>
          <w:rPr>
            <w:noProof/>
            <w:webHidden/>
          </w:rPr>
          <w:t>5</w:t>
        </w:r>
        <w:r>
          <w:rPr>
            <w:noProof/>
            <w:webHidden/>
          </w:rPr>
          <w:fldChar w:fldCharType="end"/>
        </w:r>
      </w:hyperlink>
    </w:p>
    <w:p w14:paraId="3FAB8B9E" w14:textId="65EC5515"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894" w:history="1">
        <w:r w:rsidRPr="00E255A9">
          <w:rPr>
            <w:rStyle w:val="Hyperlink"/>
            <w:noProof/>
          </w:rPr>
          <w:t>1.3.1</w:t>
        </w:r>
        <w:r>
          <w:rPr>
            <w:rFonts w:asciiTheme="minorHAnsi" w:hAnsiTheme="minorHAnsi" w:cstheme="minorBidi"/>
            <w:noProof/>
            <w:kern w:val="2"/>
            <w:sz w:val="21"/>
            <w:szCs w:val="22"/>
            <w:lang w:eastAsia="zh-CN"/>
          </w:rPr>
          <w:tab/>
        </w:r>
        <w:r w:rsidRPr="00E255A9">
          <w:rPr>
            <w:rStyle w:val="Hyperlink"/>
            <w:noProof/>
          </w:rPr>
          <w:t>Stakeholder List</w:t>
        </w:r>
        <w:r>
          <w:rPr>
            <w:noProof/>
            <w:webHidden/>
          </w:rPr>
          <w:tab/>
        </w:r>
        <w:r>
          <w:rPr>
            <w:noProof/>
            <w:webHidden/>
          </w:rPr>
          <w:fldChar w:fldCharType="begin"/>
        </w:r>
        <w:r>
          <w:rPr>
            <w:noProof/>
            <w:webHidden/>
          </w:rPr>
          <w:instrText xml:space="preserve"> PAGEREF _Toc84855894 \h </w:instrText>
        </w:r>
        <w:r>
          <w:rPr>
            <w:noProof/>
            <w:webHidden/>
          </w:rPr>
        </w:r>
        <w:r>
          <w:rPr>
            <w:noProof/>
            <w:webHidden/>
          </w:rPr>
          <w:fldChar w:fldCharType="separate"/>
        </w:r>
        <w:r>
          <w:rPr>
            <w:noProof/>
            <w:webHidden/>
          </w:rPr>
          <w:t>5</w:t>
        </w:r>
        <w:r>
          <w:rPr>
            <w:noProof/>
            <w:webHidden/>
          </w:rPr>
          <w:fldChar w:fldCharType="end"/>
        </w:r>
      </w:hyperlink>
    </w:p>
    <w:p w14:paraId="3317F561" w14:textId="4A28A50E"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895" w:history="1">
        <w:r w:rsidRPr="00E255A9">
          <w:rPr>
            <w:rStyle w:val="Hyperlink"/>
            <w:noProof/>
          </w:rPr>
          <w:t>1.4</w:t>
        </w:r>
        <w:r>
          <w:rPr>
            <w:rFonts w:asciiTheme="minorHAnsi" w:hAnsiTheme="minorHAnsi" w:cstheme="minorBidi"/>
            <w:noProof/>
            <w:kern w:val="2"/>
            <w:sz w:val="21"/>
            <w:szCs w:val="22"/>
            <w:lang w:eastAsia="zh-CN"/>
          </w:rPr>
          <w:tab/>
        </w:r>
        <w:r w:rsidRPr="00E255A9">
          <w:rPr>
            <w:rStyle w:val="Hyperlink"/>
            <w:noProof/>
          </w:rPr>
          <w:t>Document Organization</w:t>
        </w:r>
        <w:r>
          <w:rPr>
            <w:noProof/>
            <w:webHidden/>
          </w:rPr>
          <w:tab/>
        </w:r>
        <w:r>
          <w:rPr>
            <w:noProof/>
            <w:webHidden/>
          </w:rPr>
          <w:fldChar w:fldCharType="begin"/>
        </w:r>
        <w:r>
          <w:rPr>
            <w:noProof/>
            <w:webHidden/>
          </w:rPr>
          <w:instrText xml:space="preserve"> PAGEREF _Toc84855895 \h </w:instrText>
        </w:r>
        <w:r>
          <w:rPr>
            <w:noProof/>
            <w:webHidden/>
          </w:rPr>
        </w:r>
        <w:r>
          <w:rPr>
            <w:noProof/>
            <w:webHidden/>
          </w:rPr>
          <w:fldChar w:fldCharType="separate"/>
        </w:r>
        <w:r>
          <w:rPr>
            <w:noProof/>
            <w:webHidden/>
          </w:rPr>
          <w:t>5</w:t>
        </w:r>
        <w:r>
          <w:rPr>
            <w:noProof/>
            <w:webHidden/>
          </w:rPr>
          <w:fldChar w:fldCharType="end"/>
        </w:r>
      </w:hyperlink>
    </w:p>
    <w:p w14:paraId="392D60EE" w14:textId="3E3081E3"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896" w:history="1">
        <w:r w:rsidRPr="00E255A9">
          <w:rPr>
            <w:rStyle w:val="Hyperlink"/>
            <w:noProof/>
          </w:rPr>
          <w:t>1.4.1</w:t>
        </w:r>
        <w:r>
          <w:rPr>
            <w:rFonts w:asciiTheme="minorHAnsi" w:hAnsiTheme="minorHAnsi" w:cstheme="minorBidi"/>
            <w:noProof/>
            <w:kern w:val="2"/>
            <w:sz w:val="21"/>
            <w:szCs w:val="22"/>
            <w:lang w:eastAsia="zh-CN"/>
          </w:rPr>
          <w:tab/>
        </w:r>
        <w:r w:rsidRPr="00E255A9">
          <w:rPr>
            <w:rStyle w:val="Hyperlink"/>
            <w:noProof/>
          </w:rPr>
          <w:t>Document Context</w:t>
        </w:r>
        <w:r>
          <w:rPr>
            <w:noProof/>
            <w:webHidden/>
          </w:rPr>
          <w:tab/>
        </w:r>
        <w:r>
          <w:rPr>
            <w:noProof/>
            <w:webHidden/>
          </w:rPr>
          <w:fldChar w:fldCharType="begin"/>
        </w:r>
        <w:r>
          <w:rPr>
            <w:noProof/>
            <w:webHidden/>
          </w:rPr>
          <w:instrText xml:space="preserve"> PAGEREF _Toc84855896 \h </w:instrText>
        </w:r>
        <w:r>
          <w:rPr>
            <w:noProof/>
            <w:webHidden/>
          </w:rPr>
        </w:r>
        <w:r>
          <w:rPr>
            <w:noProof/>
            <w:webHidden/>
          </w:rPr>
          <w:fldChar w:fldCharType="separate"/>
        </w:r>
        <w:r>
          <w:rPr>
            <w:noProof/>
            <w:webHidden/>
          </w:rPr>
          <w:t>5</w:t>
        </w:r>
        <w:r>
          <w:rPr>
            <w:noProof/>
            <w:webHidden/>
          </w:rPr>
          <w:fldChar w:fldCharType="end"/>
        </w:r>
      </w:hyperlink>
    </w:p>
    <w:p w14:paraId="1CEC6A5F" w14:textId="6C1000FB"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897" w:history="1">
        <w:r w:rsidRPr="00E255A9">
          <w:rPr>
            <w:rStyle w:val="Hyperlink"/>
            <w:noProof/>
          </w:rPr>
          <w:t>1.4.2</w:t>
        </w:r>
        <w:r>
          <w:rPr>
            <w:rFonts w:asciiTheme="minorHAnsi" w:hAnsiTheme="minorHAnsi" w:cstheme="minorBidi"/>
            <w:noProof/>
            <w:kern w:val="2"/>
            <w:sz w:val="21"/>
            <w:szCs w:val="22"/>
            <w:lang w:eastAsia="zh-CN"/>
          </w:rPr>
          <w:tab/>
        </w:r>
        <w:r w:rsidRPr="00E255A9">
          <w:rPr>
            <w:rStyle w:val="Hyperlink"/>
            <w:noProof/>
          </w:rPr>
          <w:t>Document Structure</w:t>
        </w:r>
        <w:r>
          <w:rPr>
            <w:noProof/>
            <w:webHidden/>
          </w:rPr>
          <w:tab/>
        </w:r>
        <w:r>
          <w:rPr>
            <w:noProof/>
            <w:webHidden/>
          </w:rPr>
          <w:fldChar w:fldCharType="begin"/>
        </w:r>
        <w:r>
          <w:rPr>
            <w:noProof/>
            <w:webHidden/>
          </w:rPr>
          <w:instrText xml:space="preserve"> PAGEREF _Toc84855897 \h </w:instrText>
        </w:r>
        <w:r>
          <w:rPr>
            <w:noProof/>
            <w:webHidden/>
          </w:rPr>
        </w:r>
        <w:r>
          <w:rPr>
            <w:noProof/>
            <w:webHidden/>
          </w:rPr>
          <w:fldChar w:fldCharType="separate"/>
        </w:r>
        <w:r>
          <w:rPr>
            <w:noProof/>
            <w:webHidden/>
          </w:rPr>
          <w:t>6</w:t>
        </w:r>
        <w:r>
          <w:rPr>
            <w:noProof/>
            <w:webHidden/>
          </w:rPr>
          <w:fldChar w:fldCharType="end"/>
        </w:r>
      </w:hyperlink>
    </w:p>
    <w:p w14:paraId="34B9852C" w14:textId="666517D0"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898" w:history="1">
        <w:r w:rsidRPr="00E255A9">
          <w:rPr>
            <w:rStyle w:val="Hyperlink"/>
            <w:noProof/>
          </w:rPr>
          <w:t>1.5</w:t>
        </w:r>
        <w:r>
          <w:rPr>
            <w:rFonts w:asciiTheme="minorHAnsi" w:hAnsiTheme="minorHAnsi" w:cstheme="minorBidi"/>
            <w:noProof/>
            <w:kern w:val="2"/>
            <w:sz w:val="21"/>
            <w:szCs w:val="22"/>
            <w:lang w:eastAsia="zh-CN"/>
          </w:rPr>
          <w:tab/>
        </w:r>
        <w:r w:rsidRPr="00E255A9">
          <w:rPr>
            <w:rStyle w:val="Hyperlink"/>
            <w:noProof/>
          </w:rPr>
          <w:t>Document Conventions</w:t>
        </w:r>
        <w:r>
          <w:rPr>
            <w:noProof/>
            <w:webHidden/>
          </w:rPr>
          <w:tab/>
        </w:r>
        <w:r>
          <w:rPr>
            <w:noProof/>
            <w:webHidden/>
          </w:rPr>
          <w:fldChar w:fldCharType="begin"/>
        </w:r>
        <w:r>
          <w:rPr>
            <w:noProof/>
            <w:webHidden/>
          </w:rPr>
          <w:instrText xml:space="preserve"> PAGEREF _Toc84855898 \h </w:instrText>
        </w:r>
        <w:r>
          <w:rPr>
            <w:noProof/>
            <w:webHidden/>
          </w:rPr>
        </w:r>
        <w:r>
          <w:rPr>
            <w:noProof/>
            <w:webHidden/>
          </w:rPr>
          <w:fldChar w:fldCharType="separate"/>
        </w:r>
        <w:r>
          <w:rPr>
            <w:noProof/>
            <w:webHidden/>
          </w:rPr>
          <w:t>6</w:t>
        </w:r>
        <w:r>
          <w:rPr>
            <w:noProof/>
            <w:webHidden/>
          </w:rPr>
          <w:fldChar w:fldCharType="end"/>
        </w:r>
      </w:hyperlink>
    </w:p>
    <w:p w14:paraId="4C36A779" w14:textId="4062A262"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899" w:history="1">
        <w:r w:rsidRPr="00E255A9">
          <w:rPr>
            <w:rStyle w:val="Hyperlink"/>
            <w:noProof/>
          </w:rPr>
          <w:t>1.5.1</w:t>
        </w:r>
        <w:r>
          <w:rPr>
            <w:rFonts w:asciiTheme="minorHAnsi" w:hAnsiTheme="minorHAnsi" w:cstheme="minorBidi"/>
            <w:noProof/>
            <w:kern w:val="2"/>
            <w:sz w:val="21"/>
            <w:szCs w:val="22"/>
            <w:lang w:eastAsia="zh-CN"/>
          </w:rPr>
          <w:tab/>
        </w:r>
        <w:r w:rsidRPr="00E255A9">
          <w:rPr>
            <w:rStyle w:val="Hyperlink"/>
            <w:noProof/>
          </w:rPr>
          <w:t>Requirements Templates</w:t>
        </w:r>
        <w:r>
          <w:rPr>
            <w:noProof/>
            <w:webHidden/>
          </w:rPr>
          <w:tab/>
        </w:r>
        <w:r>
          <w:rPr>
            <w:noProof/>
            <w:webHidden/>
          </w:rPr>
          <w:fldChar w:fldCharType="begin"/>
        </w:r>
        <w:r>
          <w:rPr>
            <w:noProof/>
            <w:webHidden/>
          </w:rPr>
          <w:instrText xml:space="preserve"> PAGEREF _Toc84855899 \h </w:instrText>
        </w:r>
        <w:r>
          <w:rPr>
            <w:noProof/>
            <w:webHidden/>
          </w:rPr>
        </w:r>
        <w:r>
          <w:rPr>
            <w:noProof/>
            <w:webHidden/>
          </w:rPr>
          <w:fldChar w:fldCharType="separate"/>
        </w:r>
        <w:r>
          <w:rPr>
            <w:noProof/>
            <w:webHidden/>
          </w:rPr>
          <w:t>6</w:t>
        </w:r>
        <w:r>
          <w:rPr>
            <w:noProof/>
            <w:webHidden/>
          </w:rPr>
          <w:fldChar w:fldCharType="end"/>
        </w:r>
      </w:hyperlink>
    </w:p>
    <w:p w14:paraId="67C3B987" w14:textId="3BF9FC70"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00" w:history="1">
        <w:r w:rsidRPr="00E255A9">
          <w:rPr>
            <w:rStyle w:val="Hyperlink"/>
            <w:noProof/>
          </w:rPr>
          <w:t>1.6</w:t>
        </w:r>
        <w:r>
          <w:rPr>
            <w:rFonts w:asciiTheme="minorHAnsi" w:hAnsiTheme="minorHAnsi" w:cstheme="minorBidi"/>
            <w:noProof/>
            <w:kern w:val="2"/>
            <w:sz w:val="21"/>
            <w:szCs w:val="22"/>
            <w:lang w:eastAsia="zh-CN"/>
          </w:rPr>
          <w:tab/>
        </w:r>
        <w:r w:rsidRPr="00E255A9">
          <w:rPr>
            <w:rStyle w:val="Hyperlink"/>
            <w:noProof/>
          </w:rPr>
          <w:t>References</w:t>
        </w:r>
        <w:r>
          <w:rPr>
            <w:noProof/>
            <w:webHidden/>
          </w:rPr>
          <w:tab/>
        </w:r>
        <w:r>
          <w:rPr>
            <w:noProof/>
            <w:webHidden/>
          </w:rPr>
          <w:fldChar w:fldCharType="begin"/>
        </w:r>
        <w:r>
          <w:rPr>
            <w:noProof/>
            <w:webHidden/>
          </w:rPr>
          <w:instrText xml:space="preserve"> PAGEREF _Toc84855900 \h </w:instrText>
        </w:r>
        <w:r>
          <w:rPr>
            <w:noProof/>
            <w:webHidden/>
          </w:rPr>
        </w:r>
        <w:r>
          <w:rPr>
            <w:noProof/>
            <w:webHidden/>
          </w:rPr>
          <w:fldChar w:fldCharType="separate"/>
        </w:r>
        <w:r>
          <w:rPr>
            <w:noProof/>
            <w:webHidden/>
          </w:rPr>
          <w:t>6</w:t>
        </w:r>
        <w:r>
          <w:rPr>
            <w:noProof/>
            <w:webHidden/>
          </w:rPr>
          <w:fldChar w:fldCharType="end"/>
        </w:r>
      </w:hyperlink>
    </w:p>
    <w:p w14:paraId="5AB15173" w14:textId="2B595A1D"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01" w:history="1">
        <w:r w:rsidRPr="00E255A9">
          <w:rPr>
            <w:rStyle w:val="Hyperlink"/>
            <w:noProof/>
          </w:rPr>
          <w:t>1.6.1</w:t>
        </w:r>
        <w:r>
          <w:rPr>
            <w:rFonts w:asciiTheme="minorHAnsi" w:hAnsiTheme="minorHAnsi" w:cstheme="minorBidi"/>
            <w:noProof/>
            <w:kern w:val="2"/>
            <w:sz w:val="21"/>
            <w:szCs w:val="22"/>
            <w:lang w:eastAsia="zh-CN"/>
          </w:rPr>
          <w:tab/>
        </w:r>
        <w:r w:rsidRPr="00E255A9">
          <w:rPr>
            <w:rStyle w:val="Hyperlink"/>
            <w:noProof/>
          </w:rPr>
          <w:t>Ford Documents</w:t>
        </w:r>
        <w:r>
          <w:rPr>
            <w:noProof/>
            <w:webHidden/>
          </w:rPr>
          <w:tab/>
        </w:r>
        <w:r>
          <w:rPr>
            <w:noProof/>
            <w:webHidden/>
          </w:rPr>
          <w:fldChar w:fldCharType="begin"/>
        </w:r>
        <w:r>
          <w:rPr>
            <w:noProof/>
            <w:webHidden/>
          </w:rPr>
          <w:instrText xml:space="preserve"> PAGEREF _Toc84855901 \h </w:instrText>
        </w:r>
        <w:r>
          <w:rPr>
            <w:noProof/>
            <w:webHidden/>
          </w:rPr>
        </w:r>
        <w:r>
          <w:rPr>
            <w:noProof/>
            <w:webHidden/>
          </w:rPr>
          <w:fldChar w:fldCharType="separate"/>
        </w:r>
        <w:r>
          <w:rPr>
            <w:noProof/>
            <w:webHidden/>
          </w:rPr>
          <w:t>6</w:t>
        </w:r>
        <w:r>
          <w:rPr>
            <w:noProof/>
            <w:webHidden/>
          </w:rPr>
          <w:fldChar w:fldCharType="end"/>
        </w:r>
      </w:hyperlink>
    </w:p>
    <w:p w14:paraId="5F8E87B6" w14:textId="5FF98C75"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02" w:history="1">
        <w:r w:rsidRPr="00E255A9">
          <w:rPr>
            <w:rStyle w:val="Hyperlink"/>
            <w:noProof/>
          </w:rPr>
          <w:t>1.6.2</w:t>
        </w:r>
        <w:r>
          <w:rPr>
            <w:rFonts w:asciiTheme="minorHAnsi" w:hAnsiTheme="minorHAnsi" w:cstheme="minorBidi"/>
            <w:noProof/>
            <w:kern w:val="2"/>
            <w:sz w:val="21"/>
            <w:szCs w:val="22"/>
            <w:lang w:eastAsia="zh-CN"/>
          </w:rPr>
          <w:tab/>
        </w:r>
        <w:r w:rsidRPr="00E255A9">
          <w:rPr>
            <w:rStyle w:val="Hyperlink"/>
            <w:noProof/>
          </w:rPr>
          <w:t>External Documents and Publications</w:t>
        </w:r>
        <w:r>
          <w:rPr>
            <w:noProof/>
            <w:webHidden/>
          </w:rPr>
          <w:tab/>
        </w:r>
        <w:r>
          <w:rPr>
            <w:noProof/>
            <w:webHidden/>
          </w:rPr>
          <w:fldChar w:fldCharType="begin"/>
        </w:r>
        <w:r>
          <w:rPr>
            <w:noProof/>
            <w:webHidden/>
          </w:rPr>
          <w:instrText xml:space="preserve"> PAGEREF _Toc84855902 \h </w:instrText>
        </w:r>
        <w:r>
          <w:rPr>
            <w:noProof/>
            <w:webHidden/>
          </w:rPr>
        </w:r>
        <w:r>
          <w:rPr>
            <w:noProof/>
            <w:webHidden/>
          </w:rPr>
          <w:fldChar w:fldCharType="separate"/>
        </w:r>
        <w:r>
          <w:rPr>
            <w:noProof/>
            <w:webHidden/>
          </w:rPr>
          <w:t>7</w:t>
        </w:r>
        <w:r>
          <w:rPr>
            <w:noProof/>
            <w:webHidden/>
          </w:rPr>
          <w:fldChar w:fldCharType="end"/>
        </w:r>
      </w:hyperlink>
    </w:p>
    <w:p w14:paraId="79F93046" w14:textId="0900444B"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03" w:history="1">
        <w:r w:rsidRPr="00E255A9">
          <w:rPr>
            <w:rStyle w:val="Hyperlink"/>
            <w:noProof/>
          </w:rPr>
          <w:t>1.7</w:t>
        </w:r>
        <w:r>
          <w:rPr>
            <w:rFonts w:asciiTheme="minorHAnsi" w:hAnsiTheme="minorHAnsi" w:cstheme="minorBidi"/>
            <w:noProof/>
            <w:kern w:val="2"/>
            <w:sz w:val="21"/>
            <w:szCs w:val="22"/>
            <w:lang w:eastAsia="zh-CN"/>
          </w:rPr>
          <w:tab/>
        </w:r>
        <w:r w:rsidRPr="00E255A9">
          <w:rPr>
            <w:rStyle w:val="Hyperlink"/>
            <w:noProof/>
          </w:rPr>
          <w:t>Glossary</w:t>
        </w:r>
        <w:r>
          <w:rPr>
            <w:noProof/>
            <w:webHidden/>
          </w:rPr>
          <w:tab/>
        </w:r>
        <w:r>
          <w:rPr>
            <w:noProof/>
            <w:webHidden/>
          </w:rPr>
          <w:fldChar w:fldCharType="begin"/>
        </w:r>
        <w:r>
          <w:rPr>
            <w:noProof/>
            <w:webHidden/>
          </w:rPr>
          <w:instrText xml:space="preserve"> PAGEREF _Toc84855903 \h </w:instrText>
        </w:r>
        <w:r>
          <w:rPr>
            <w:noProof/>
            <w:webHidden/>
          </w:rPr>
        </w:r>
        <w:r>
          <w:rPr>
            <w:noProof/>
            <w:webHidden/>
          </w:rPr>
          <w:fldChar w:fldCharType="separate"/>
        </w:r>
        <w:r>
          <w:rPr>
            <w:noProof/>
            <w:webHidden/>
          </w:rPr>
          <w:t>7</w:t>
        </w:r>
        <w:r>
          <w:rPr>
            <w:noProof/>
            <w:webHidden/>
          </w:rPr>
          <w:fldChar w:fldCharType="end"/>
        </w:r>
      </w:hyperlink>
    </w:p>
    <w:p w14:paraId="67BDE17E" w14:textId="4E14408A"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04" w:history="1">
        <w:r w:rsidRPr="00E255A9">
          <w:rPr>
            <w:rStyle w:val="Hyperlink"/>
            <w:noProof/>
          </w:rPr>
          <w:t>1.7.1</w:t>
        </w:r>
        <w:r>
          <w:rPr>
            <w:rFonts w:asciiTheme="minorHAnsi" w:hAnsiTheme="minorHAnsi" w:cstheme="minorBidi"/>
            <w:noProof/>
            <w:kern w:val="2"/>
            <w:sz w:val="21"/>
            <w:szCs w:val="22"/>
            <w:lang w:eastAsia="zh-CN"/>
          </w:rPr>
          <w:tab/>
        </w:r>
        <w:r w:rsidRPr="00E255A9">
          <w:rPr>
            <w:rStyle w:val="Hyperlink"/>
            <w:noProof/>
          </w:rPr>
          <w:t>Definitions</w:t>
        </w:r>
        <w:r>
          <w:rPr>
            <w:noProof/>
            <w:webHidden/>
          </w:rPr>
          <w:tab/>
        </w:r>
        <w:r>
          <w:rPr>
            <w:noProof/>
            <w:webHidden/>
          </w:rPr>
          <w:fldChar w:fldCharType="begin"/>
        </w:r>
        <w:r>
          <w:rPr>
            <w:noProof/>
            <w:webHidden/>
          </w:rPr>
          <w:instrText xml:space="preserve"> PAGEREF _Toc84855904 \h </w:instrText>
        </w:r>
        <w:r>
          <w:rPr>
            <w:noProof/>
            <w:webHidden/>
          </w:rPr>
        </w:r>
        <w:r>
          <w:rPr>
            <w:noProof/>
            <w:webHidden/>
          </w:rPr>
          <w:fldChar w:fldCharType="separate"/>
        </w:r>
        <w:r>
          <w:rPr>
            <w:noProof/>
            <w:webHidden/>
          </w:rPr>
          <w:t>7</w:t>
        </w:r>
        <w:r>
          <w:rPr>
            <w:noProof/>
            <w:webHidden/>
          </w:rPr>
          <w:fldChar w:fldCharType="end"/>
        </w:r>
      </w:hyperlink>
    </w:p>
    <w:p w14:paraId="7A80868C" w14:textId="160F7BA9"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05" w:history="1">
        <w:r w:rsidRPr="00E255A9">
          <w:rPr>
            <w:rStyle w:val="Hyperlink"/>
            <w:noProof/>
          </w:rPr>
          <w:t>1.7.2</w:t>
        </w:r>
        <w:r>
          <w:rPr>
            <w:rFonts w:asciiTheme="minorHAnsi" w:hAnsiTheme="minorHAnsi" w:cstheme="minorBidi"/>
            <w:noProof/>
            <w:kern w:val="2"/>
            <w:sz w:val="21"/>
            <w:szCs w:val="22"/>
            <w:lang w:eastAsia="zh-CN"/>
          </w:rPr>
          <w:tab/>
        </w:r>
        <w:r w:rsidRPr="00E255A9">
          <w:rPr>
            <w:rStyle w:val="Hyperlink"/>
            <w:noProof/>
          </w:rPr>
          <w:t>Abbreviations</w:t>
        </w:r>
        <w:r>
          <w:rPr>
            <w:noProof/>
            <w:webHidden/>
          </w:rPr>
          <w:tab/>
        </w:r>
        <w:r>
          <w:rPr>
            <w:noProof/>
            <w:webHidden/>
          </w:rPr>
          <w:fldChar w:fldCharType="begin"/>
        </w:r>
        <w:r>
          <w:rPr>
            <w:noProof/>
            <w:webHidden/>
          </w:rPr>
          <w:instrText xml:space="preserve"> PAGEREF _Toc84855905 \h </w:instrText>
        </w:r>
        <w:r>
          <w:rPr>
            <w:noProof/>
            <w:webHidden/>
          </w:rPr>
        </w:r>
        <w:r>
          <w:rPr>
            <w:noProof/>
            <w:webHidden/>
          </w:rPr>
          <w:fldChar w:fldCharType="separate"/>
        </w:r>
        <w:r>
          <w:rPr>
            <w:noProof/>
            <w:webHidden/>
          </w:rPr>
          <w:t>7</w:t>
        </w:r>
        <w:r>
          <w:rPr>
            <w:noProof/>
            <w:webHidden/>
          </w:rPr>
          <w:fldChar w:fldCharType="end"/>
        </w:r>
      </w:hyperlink>
    </w:p>
    <w:p w14:paraId="2FB698A7" w14:textId="627906C1"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06" w:history="1">
        <w:r w:rsidRPr="00E255A9">
          <w:rPr>
            <w:rStyle w:val="Hyperlink"/>
            <w:noProof/>
          </w:rPr>
          <w:t>1.7.3</w:t>
        </w:r>
        <w:r>
          <w:rPr>
            <w:rFonts w:asciiTheme="minorHAnsi" w:hAnsiTheme="minorHAnsi" w:cstheme="minorBidi"/>
            <w:noProof/>
            <w:kern w:val="2"/>
            <w:sz w:val="21"/>
            <w:szCs w:val="22"/>
            <w:lang w:eastAsia="zh-CN"/>
          </w:rPr>
          <w:tab/>
        </w:r>
        <w:r w:rsidRPr="00E255A9">
          <w:rPr>
            <w:rStyle w:val="Hyperlink"/>
            <w:noProof/>
          </w:rPr>
          <w:t>Parameters / Values</w:t>
        </w:r>
        <w:r>
          <w:rPr>
            <w:noProof/>
            <w:webHidden/>
          </w:rPr>
          <w:tab/>
        </w:r>
        <w:r>
          <w:rPr>
            <w:noProof/>
            <w:webHidden/>
          </w:rPr>
          <w:fldChar w:fldCharType="begin"/>
        </w:r>
        <w:r>
          <w:rPr>
            <w:noProof/>
            <w:webHidden/>
          </w:rPr>
          <w:instrText xml:space="preserve"> PAGEREF _Toc84855906 \h </w:instrText>
        </w:r>
        <w:r>
          <w:rPr>
            <w:noProof/>
            <w:webHidden/>
          </w:rPr>
        </w:r>
        <w:r>
          <w:rPr>
            <w:noProof/>
            <w:webHidden/>
          </w:rPr>
          <w:fldChar w:fldCharType="separate"/>
        </w:r>
        <w:r>
          <w:rPr>
            <w:noProof/>
            <w:webHidden/>
          </w:rPr>
          <w:t>7</w:t>
        </w:r>
        <w:r>
          <w:rPr>
            <w:noProof/>
            <w:webHidden/>
          </w:rPr>
          <w:fldChar w:fldCharType="end"/>
        </w:r>
      </w:hyperlink>
    </w:p>
    <w:p w14:paraId="0B0B18CF" w14:textId="34166911"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07" w:history="1">
        <w:r w:rsidRPr="00E255A9">
          <w:rPr>
            <w:rStyle w:val="Hyperlink"/>
            <w:noProof/>
          </w:rPr>
          <w:t>2</w:t>
        </w:r>
        <w:r>
          <w:rPr>
            <w:rFonts w:asciiTheme="minorHAnsi" w:hAnsiTheme="minorHAnsi" w:cstheme="minorBidi"/>
            <w:noProof/>
            <w:kern w:val="2"/>
            <w:sz w:val="21"/>
            <w:szCs w:val="22"/>
            <w:lang w:eastAsia="zh-CN"/>
          </w:rPr>
          <w:tab/>
        </w:r>
        <w:r w:rsidRPr="00E255A9">
          <w:rPr>
            <w:rStyle w:val="Hyperlink"/>
            <w:noProof/>
          </w:rPr>
          <w:t>Feature Overview</w:t>
        </w:r>
        <w:r>
          <w:rPr>
            <w:noProof/>
            <w:webHidden/>
          </w:rPr>
          <w:tab/>
        </w:r>
        <w:r>
          <w:rPr>
            <w:noProof/>
            <w:webHidden/>
          </w:rPr>
          <w:fldChar w:fldCharType="begin"/>
        </w:r>
        <w:r>
          <w:rPr>
            <w:noProof/>
            <w:webHidden/>
          </w:rPr>
          <w:instrText xml:space="preserve"> PAGEREF _Toc84855907 \h </w:instrText>
        </w:r>
        <w:r>
          <w:rPr>
            <w:noProof/>
            <w:webHidden/>
          </w:rPr>
        </w:r>
        <w:r>
          <w:rPr>
            <w:noProof/>
            <w:webHidden/>
          </w:rPr>
          <w:fldChar w:fldCharType="separate"/>
        </w:r>
        <w:r>
          <w:rPr>
            <w:noProof/>
            <w:webHidden/>
          </w:rPr>
          <w:t>8</w:t>
        </w:r>
        <w:r>
          <w:rPr>
            <w:noProof/>
            <w:webHidden/>
          </w:rPr>
          <w:fldChar w:fldCharType="end"/>
        </w:r>
      </w:hyperlink>
    </w:p>
    <w:p w14:paraId="43C38462" w14:textId="4B93D62E"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08" w:history="1">
        <w:r w:rsidRPr="00E255A9">
          <w:rPr>
            <w:rStyle w:val="Hyperlink"/>
            <w:noProof/>
          </w:rPr>
          <w:t>2.1</w:t>
        </w:r>
        <w:r>
          <w:rPr>
            <w:rFonts w:asciiTheme="minorHAnsi" w:hAnsiTheme="minorHAnsi" w:cstheme="minorBidi"/>
            <w:noProof/>
            <w:kern w:val="2"/>
            <w:sz w:val="21"/>
            <w:szCs w:val="22"/>
            <w:lang w:eastAsia="zh-CN"/>
          </w:rPr>
          <w:tab/>
        </w:r>
        <w:r w:rsidRPr="00E255A9">
          <w:rPr>
            <w:rStyle w:val="Hyperlink"/>
            <w:noProof/>
          </w:rPr>
          <w:t>Purpose and Description of Feature</w:t>
        </w:r>
        <w:r>
          <w:rPr>
            <w:noProof/>
            <w:webHidden/>
          </w:rPr>
          <w:tab/>
        </w:r>
        <w:r>
          <w:rPr>
            <w:noProof/>
            <w:webHidden/>
          </w:rPr>
          <w:fldChar w:fldCharType="begin"/>
        </w:r>
        <w:r>
          <w:rPr>
            <w:noProof/>
            <w:webHidden/>
          </w:rPr>
          <w:instrText xml:space="preserve"> PAGEREF _Toc84855908 \h </w:instrText>
        </w:r>
        <w:r>
          <w:rPr>
            <w:noProof/>
            <w:webHidden/>
          </w:rPr>
        </w:r>
        <w:r>
          <w:rPr>
            <w:noProof/>
            <w:webHidden/>
          </w:rPr>
          <w:fldChar w:fldCharType="separate"/>
        </w:r>
        <w:r>
          <w:rPr>
            <w:noProof/>
            <w:webHidden/>
          </w:rPr>
          <w:t>8</w:t>
        </w:r>
        <w:r>
          <w:rPr>
            <w:noProof/>
            <w:webHidden/>
          </w:rPr>
          <w:fldChar w:fldCharType="end"/>
        </w:r>
      </w:hyperlink>
    </w:p>
    <w:p w14:paraId="3EBA6C82" w14:textId="69B87978"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09" w:history="1">
        <w:r w:rsidRPr="00E255A9">
          <w:rPr>
            <w:rStyle w:val="Hyperlink"/>
            <w:noProof/>
          </w:rPr>
          <w:t>2.2</w:t>
        </w:r>
        <w:r>
          <w:rPr>
            <w:rFonts w:asciiTheme="minorHAnsi" w:hAnsiTheme="minorHAnsi" w:cstheme="minorBidi"/>
            <w:noProof/>
            <w:kern w:val="2"/>
            <w:sz w:val="21"/>
            <w:szCs w:val="22"/>
            <w:lang w:eastAsia="zh-CN"/>
          </w:rPr>
          <w:tab/>
        </w:r>
        <w:r w:rsidRPr="00E255A9">
          <w:rPr>
            <w:rStyle w:val="Hyperlink"/>
            <w:noProof/>
          </w:rPr>
          <w:t>Feature Variants</w:t>
        </w:r>
        <w:r>
          <w:rPr>
            <w:noProof/>
            <w:webHidden/>
          </w:rPr>
          <w:tab/>
        </w:r>
        <w:r>
          <w:rPr>
            <w:noProof/>
            <w:webHidden/>
          </w:rPr>
          <w:fldChar w:fldCharType="begin"/>
        </w:r>
        <w:r>
          <w:rPr>
            <w:noProof/>
            <w:webHidden/>
          </w:rPr>
          <w:instrText xml:space="preserve"> PAGEREF _Toc84855909 \h </w:instrText>
        </w:r>
        <w:r>
          <w:rPr>
            <w:noProof/>
            <w:webHidden/>
          </w:rPr>
        </w:r>
        <w:r>
          <w:rPr>
            <w:noProof/>
            <w:webHidden/>
          </w:rPr>
          <w:fldChar w:fldCharType="separate"/>
        </w:r>
        <w:r>
          <w:rPr>
            <w:noProof/>
            <w:webHidden/>
          </w:rPr>
          <w:t>8</w:t>
        </w:r>
        <w:r>
          <w:rPr>
            <w:noProof/>
            <w:webHidden/>
          </w:rPr>
          <w:fldChar w:fldCharType="end"/>
        </w:r>
      </w:hyperlink>
    </w:p>
    <w:p w14:paraId="10E186F4" w14:textId="19A9D81A"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10" w:history="1">
        <w:r w:rsidRPr="00E255A9">
          <w:rPr>
            <w:rStyle w:val="Hyperlink"/>
            <w:noProof/>
          </w:rPr>
          <w:t>2.2.1</w:t>
        </w:r>
        <w:r>
          <w:rPr>
            <w:rFonts w:asciiTheme="minorHAnsi" w:hAnsiTheme="minorHAnsi" w:cstheme="minorBidi"/>
            <w:noProof/>
            <w:kern w:val="2"/>
            <w:sz w:val="21"/>
            <w:szCs w:val="22"/>
            <w:lang w:eastAsia="zh-CN"/>
          </w:rPr>
          <w:tab/>
        </w:r>
        <w:r w:rsidRPr="00E255A9">
          <w:rPr>
            <w:rStyle w:val="Hyperlink"/>
            <w:noProof/>
          </w:rPr>
          <w:t>Regions &amp; Markets</w:t>
        </w:r>
        <w:r>
          <w:rPr>
            <w:noProof/>
            <w:webHidden/>
          </w:rPr>
          <w:tab/>
        </w:r>
        <w:r>
          <w:rPr>
            <w:noProof/>
            <w:webHidden/>
          </w:rPr>
          <w:fldChar w:fldCharType="begin"/>
        </w:r>
        <w:r>
          <w:rPr>
            <w:noProof/>
            <w:webHidden/>
          </w:rPr>
          <w:instrText xml:space="preserve"> PAGEREF _Toc84855910 \h </w:instrText>
        </w:r>
        <w:r>
          <w:rPr>
            <w:noProof/>
            <w:webHidden/>
          </w:rPr>
        </w:r>
        <w:r>
          <w:rPr>
            <w:noProof/>
            <w:webHidden/>
          </w:rPr>
          <w:fldChar w:fldCharType="separate"/>
        </w:r>
        <w:r>
          <w:rPr>
            <w:noProof/>
            <w:webHidden/>
          </w:rPr>
          <w:t>8</w:t>
        </w:r>
        <w:r>
          <w:rPr>
            <w:noProof/>
            <w:webHidden/>
          </w:rPr>
          <w:fldChar w:fldCharType="end"/>
        </w:r>
      </w:hyperlink>
    </w:p>
    <w:p w14:paraId="3702FC4F" w14:textId="6315D6CB"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11" w:history="1">
        <w:r w:rsidRPr="00E255A9">
          <w:rPr>
            <w:rStyle w:val="Hyperlink"/>
            <w:noProof/>
          </w:rPr>
          <w:t>2.3</w:t>
        </w:r>
        <w:r>
          <w:rPr>
            <w:rFonts w:asciiTheme="minorHAnsi" w:hAnsiTheme="minorHAnsi" w:cstheme="minorBidi"/>
            <w:noProof/>
            <w:kern w:val="2"/>
            <w:sz w:val="21"/>
            <w:szCs w:val="22"/>
            <w:lang w:eastAsia="zh-CN"/>
          </w:rPr>
          <w:tab/>
        </w:r>
        <w:r w:rsidRPr="00E255A9">
          <w:rPr>
            <w:rStyle w:val="Hyperlink"/>
            <w:noProof/>
          </w:rPr>
          <w:t>Input Requirements/Documents</w:t>
        </w:r>
        <w:r>
          <w:rPr>
            <w:noProof/>
            <w:webHidden/>
          </w:rPr>
          <w:tab/>
        </w:r>
        <w:r>
          <w:rPr>
            <w:noProof/>
            <w:webHidden/>
          </w:rPr>
          <w:fldChar w:fldCharType="begin"/>
        </w:r>
        <w:r>
          <w:rPr>
            <w:noProof/>
            <w:webHidden/>
          </w:rPr>
          <w:instrText xml:space="preserve"> PAGEREF _Toc84855911 \h </w:instrText>
        </w:r>
        <w:r>
          <w:rPr>
            <w:noProof/>
            <w:webHidden/>
          </w:rPr>
        </w:r>
        <w:r>
          <w:rPr>
            <w:noProof/>
            <w:webHidden/>
          </w:rPr>
          <w:fldChar w:fldCharType="separate"/>
        </w:r>
        <w:r>
          <w:rPr>
            <w:noProof/>
            <w:webHidden/>
          </w:rPr>
          <w:t>8</w:t>
        </w:r>
        <w:r>
          <w:rPr>
            <w:noProof/>
            <w:webHidden/>
          </w:rPr>
          <w:fldChar w:fldCharType="end"/>
        </w:r>
      </w:hyperlink>
    </w:p>
    <w:p w14:paraId="089628FC" w14:textId="06EB1CCB"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12" w:history="1">
        <w:r w:rsidRPr="00E255A9">
          <w:rPr>
            <w:rStyle w:val="Hyperlink"/>
            <w:noProof/>
          </w:rPr>
          <w:t>2.4</w:t>
        </w:r>
        <w:r>
          <w:rPr>
            <w:rFonts w:asciiTheme="minorHAnsi" w:hAnsiTheme="minorHAnsi" w:cstheme="minorBidi"/>
            <w:noProof/>
            <w:kern w:val="2"/>
            <w:sz w:val="21"/>
            <w:szCs w:val="22"/>
            <w:lang w:eastAsia="zh-CN"/>
          </w:rPr>
          <w:tab/>
        </w:r>
        <w:r w:rsidRPr="00E255A9">
          <w:rPr>
            <w:rStyle w:val="Hyperlink"/>
            <w:noProof/>
          </w:rPr>
          <w:t>Lessons Learned</w:t>
        </w:r>
        <w:r>
          <w:rPr>
            <w:noProof/>
            <w:webHidden/>
          </w:rPr>
          <w:tab/>
        </w:r>
        <w:r>
          <w:rPr>
            <w:noProof/>
            <w:webHidden/>
          </w:rPr>
          <w:fldChar w:fldCharType="begin"/>
        </w:r>
        <w:r>
          <w:rPr>
            <w:noProof/>
            <w:webHidden/>
          </w:rPr>
          <w:instrText xml:space="preserve"> PAGEREF _Toc84855912 \h </w:instrText>
        </w:r>
        <w:r>
          <w:rPr>
            <w:noProof/>
            <w:webHidden/>
          </w:rPr>
        </w:r>
        <w:r>
          <w:rPr>
            <w:noProof/>
            <w:webHidden/>
          </w:rPr>
          <w:fldChar w:fldCharType="separate"/>
        </w:r>
        <w:r>
          <w:rPr>
            <w:noProof/>
            <w:webHidden/>
          </w:rPr>
          <w:t>9</w:t>
        </w:r>
        <w:r>
          <w:rPr>
            <w:noProof/>
            <w:webHidden/>
          </w:rPr>
          <w:fldChar w:fldCharType="end"/>
        </w:r>
      </w:hyperlink>
    </w:p>
    <w:p w14:paraId="03AF0D90" w14:textId="75495F25"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13" w:history="1">
        <w:r w:rsidRPr="00E255A9">
          <w:rPr>
            <w:rStyle w:val="Hyperlink"/>
            <w:noProof/>
          </w:rPr>
          <w:t>2.5</w:t>
        </w:r>
        <w:r>
          <w:rPr>
            <w:rFonts w:asciiTheme="minorHAnsi" w:hAnsiTheme="minorHAnsi" w:cstheme="minorBidi"/>
            <w:noProof/>
            <w:kern w:val="2"/>
            <w:sz w:val="21"/>
            <w:szCs w:val="22"/>
            <w:lang w:eastAsia="zh-CN"/>
          </w:rPr>
          <w:tab/>
        </w:r>
        <w:r w:rsidRPr="00E255A9">
          <w:rPr>
            <w:rStyle w:val="Hyperlink"/>
            <w:noProof/>
          </w:rPr>
          <w:t>Assumptions</w:t>
        </w:r>
        <w:r>
          <w:rPr>
            <w:noProof/>
            <w:webHidden/>
          </w:rPr>
          <w:tab/>
        </w:r>
        <w:r>
          <w:rPr>
            <w:noProof/>
            <w:webHidden/>
          </w:rPr>
          <w:fldChar w:fldCharType="begin"/>
        </w:r>
        <w:r>
          <w:rPr>
            <w:noProof/>
            <w:webHidden/>
          </w:rPr>
          <w:instrText xml:space="preserve"> PAGEREF _Toc84855913 \h </w:instrText>
        </w:r>
        <w:r>
          <w:rPr>
            <w:noProof/>
            <w:webHidden/>
          </w:rPr>
        </w:r>
        <w:r>
          <w:rPr>
            <w:noProof/>
            <w:webHidden/>
          </w:rPr>
          <w:fldChar w:fldCharType="separate"/>
        </w:r>
        <w:r>
          <w:rPr>
            <w:noProof/>
            <w:webHidden/>
          </w:rPr>
          <w:t>9</w:t>
        </w:r>
        <w:r>
          <w:rPr>
            <w:noProof/>
            <w:webHidden/>
          </w:rPr>
          <w:fldChar w:fldCharType="end"/>
        </w:r>
      </w:hyperlink>
    </w:p>
    <w:p w14:paraId="6DA801C3" w14:textId="57C53D09"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14" w:history="1">
        <w:r w:rsidRPr="00E255A9">
          <w:rPr>
            <w:rStyle w:val="Hyperlink"/>
            <w:noProof/>
          </w:rPr>
          <w:t>3</w:t>
        </w:r>
        <w:r>
          <w:rPr>
            <w:rFonts w:asciiTheme="minorHAnsi" w:hAnsiTheme="minorHAnsi" w:cstheme="minorBidi"/>
            <w:noProof/>
            <w:kern w:val="2"/>
            <w:sz w:val="21"/>
            <w:szCs w:val="22"/>
            <w:lang w:eastAsia="zh-CN"/>
          </w:rPr>
          <w:tab/>
        </w:r>
        <w:r w:rsidRPr="00E255A9">
          <w:rPr>
            <w:rStyle w:val="Hyperlink"/>
            <w:noProof/>
          </w:rPr>
          <w:t>Feature Context</w:t>
        </w:r>
        <w:r>
          <w:rPr>
            <w:noProof/>
            <w:webHidden/>
          </w:rPr>
          <w:tab/>
        </w:r>
        <w:r>
          <w:rPr>
            <w:noProof/>
            <w:webHidden/>
          </w:rPr>
          <w:fldChar w:fldCharType="begin"/>
        </w:r>
        <w:r>
          <w:rPr>
            <w:noProof/>
            <w:webHidden/>
          </w:rPr>
          <w:instrText xml:space="preserve"> PAGEREF _Toc84855914 \h </w:instrText>
        </w:r>
        <w:r>
          <w:rPr>
            <w:noProof/>
            <w:webHidden/>
          </w:rPr>
        </w:r>
        <w:r>
          <w:rPr>
            <w:noProof/>
            <w:webHidden/>
          </w:rPr>
          <w:fldChar w:fldCharType="separate"/>
        </w:r>
        <w:r>
          <w:rPr>
            <w:noProof/>
            <w:webHidden/>
          </w:rPr>
          <w:t>10</w:t>
        </w:r>
        <w:r>
          <w:rPr>
            <w:noProof/>
            <w:webHidden/>
          </w:rPr>
          <w:fldChar w:fldCharType="end"/>
        </w:r>
      </w:hyperlink>
    </w:p>
    <w:p w14:paraId="6158755F" w14:textId="3F1A0B59"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15" w:history="1">
        <w:r w:rsidRPr="00E255A9">
          <w:rPr>
            <w:rStyle w:val="Hyperlink"/>
            <w:noProof/>
          </w:rPr>
          <w:t>3.1</w:t>
        </w:r>
        <w:r>
          <w:rPr>
            <w:rFonts w:asciiTheme="minorHAnsi" w:hAnsiTheme="minorHAnsi" w:cstheme="minorBidi"/>
            <w:noProof/>
            <w:kern w:val="2"/>
            <w:sz w:val="21"/>
            <w:szCs w:val="22"/>
            <w:lang w:eastAsia="zh-CN"/>
          </w:rPr>
          <w:tab/>
        </w:r>
        <w:r w:rsidRPr="00E255A9">
          <w:rPr>
            <w:rStyle w:val="Hyperlink"/>
            <w:noProof/>
          </w:rPr>
          <w:t>Feature Context Diagram</w:t>
        </w:r>
        <w:r>
          <w:rPr>
            <w:noProof/>
            <w:webHidden/>
          </w:rPr>
          <w:tab/>
        </w:r>
        <w:r>
          <w:rPr>
            <w:noProof/>
            <w:webHidden/>
          </w:rPr>
          <w:fldChar w:fldCharType="begin"/>
        </w:r>
        <w:r>
          <w:rPr>
            <w:noProof/>
            <w:webHidden/>
          </w:rPr>
          <w:instrText xml:space="preserve"> PAGEREF _Toc84855915 \h </w:instrText>
        </w:r>
        <w:r>
          <w:rPr>
            <w:noProof/>
            <w:webHidden/>
          </w:rPr>
        </w:r>
        <w:r>
          <w:rPr>
            <w:noProof/>
            <w:webHidden/>
          </w:rPr>
          <w:fldChar w:fldCharType="separate"/>
        </w:r>
        <w:r>
          <w:rPr>
            <w:noProof/>
            <w:webHidden/>
          </w:rPr>
          <w:t>10</w:t>
        </w:r>
        <w:r>
          <w:rPr>
            <w:noProof/>
            <w:webHidden/>
          </w:rPr>
          <w:fldChar w:fldCharType="end"/>
        </w:r>
      </w:hyperlink>
    </w:p>
    <w:p w14:paraId="199BAE22" w14:textId="60CE8065"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16" w:history="1">
        <w:r w:rsidRPr="00E255A9">
          <w:rPr>
            <w:rStyle w:val="Hyperlink"/>
            <w:noProof/>
          </w:rPr>
          <w:t>3.2</w:t>
        </w:r>
        <w:r>
          <w:rPr>
            <w:rFonts w:asciiTheme="minorHAnsi" w:hAnsiTheme="minorHAnsi" w:cstheme="minorBidi"/>
            <w:noProof/>
            <w:kern w:val="2"/>
            <w:sz w:val="21"/>
            <w:szCs w:val="22"/>
            <w:lang w:eastAsia="zh-CN"/>
          </w:rPr>
          <w:tab/>
        </w:r>
        <w:r w:rsidRPr="00E255A9">
          <w:rPr>
            <w:rStyle w:val="Hyperlink"/>
            <w:noProof/>
          </w:rPr>
          <w:t>List of Influences</w:t>
        </w:r>
        <w:r>
          <w:rPr>
            <w:noProof/>
            <w:webHidden/>
          </w:rPr>
          <w:tab/>
        </w:r>
        <w:r>
          <w:rPr>
            <w:noProof/>
            <w:webHidden/>
          </w:rPr>
          <w:fldChar w:fldCharType="begin"/>
        </w:r>
        <w:r>
          <w:rPr>
            <w:noProof/>
            <w:webHidden/>
          </w:rPr>
          <w:instrText xml:space="preserve"> PAGEREF _Toc84855916 \h </w:instrText>
        </w:r>
        <w:r>
          <w:rPr>
            <w:noProof/>
            <w:webHidden/>
          </w:rPr>
        </w:r>
        <w:r>
          <w:rPr>
            <w:noProof/>
            <w:webHidden/>
          </w:rPr>
          <w:fldChar w:fldCharType="separate"/>
        </w:r>
        <w:r>
          <w:rPr>
            <w:noProof/>
            <w:webHidden/>
          </w:rPr>
          <w:t>10</w:t>
        </w:r>
        <w:r>
          <w:rPr>
            <w:noProof/>
            <w:webHidden/>
          </w:rPr>
          <w:fldChar w:fldCharType="end"/>
        </w:r>
      </w:hyperlink>
    </w:p>
    <w:p w14:paraId="0474020E" w14:textId="0FA77A55"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17" w:history="1">
        <w:r w:rsidRPr="00E255A9">
          <w:rPr>
            <w:rStyle w:val="Hyperlink"/>
            <w:noProof/>
          </w:rPr>
          <w:t>4</w:t>
        </w:r>
        <w:r>
          <w:rPr>
            <w:rFonts w:asciiTheme="minorHAnsi" w:hAnsiTheme="minorHAnsi" w:cstheme="minorBidi"/>
            <w:noProof/>
            <w:kern w:val="2"/>
            <w:sz w:val="21"/>
            <w:szCs w:val="22"/>
            <w:lang w:eastAsia="zh-CN"/>
          </w:rPr>
          <w:tab/>
        </w:r>
        <w:r w:rsidRPr="00E255A9">
          <w:rPr>
            <w:rStyle w:val="Hyperlink"/>
            <w:noProof/>
          </w:rPr>
          <w:t>Feature Modeling</w:t>
        </w:r>
        <w:r>
          <w:rPr>
            <w:noProof/>
            <w:webHidden/>
          </w:rPr>
          <w:tab/>
        </w:r>
        <w:r>
          <w:rPr>
            <w:noProof/>
            <w:webHidden/>
          </w:rPr>
          <w:fldChar w:fldCharType="begin"/>
        </w:r>
        <w:r>
          <w:rPr>
            <w:noProof/>
            <w:webHidden/>
          </w:rPr>
          <w:instrText xml:space="preserve"> PAGEREF _Toc84855917 \h </w:instrText>
        </w:r>
        <w:r>
          <w:rPr>
            <w:noProof/>
            <w:webHidden/>
          </w:rPr>
        </w:r>
        <w:r>
          <w:rPr>
            <w:noProof/>
            <w:webHidden/>
          </w:rPr>
          <w:fldChar w:fldCharType="separate"/>
        </w:r>
        <w:r>
          <w:rPr>
            <w:noProof/>
            <w:webHidden/>
          </w:rPr>
          <w:t>11</w:t>
        </w:r>
        <w:r>
          <w:rPr>
            <w:noProof/>
            <w:webHidden/>
          </w:rPr>
          <w:fldChar w:fldCharType="end"/>
        </w:r>
      </w:hyperlink>
    </w:p>
    <w:p w14:paraId="717F934C" w14:textId="49583308"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18" w:history="1">
        <w:r w:rsidRPr="00E255A9">
          <w:rPr>
            <w:rStyle w:val="Hyperlink"/>
            <w:noProof/>
          </w:rPr>
          <w:t>4.1</w:t>
        </w:r>
        <w:r>
          <w:rPr>
            <w:rFonts w:asciiTheme="minorHAnsi" w:hAnsiTheme="minorHAnsi" w:cstheme="minorBidi"/>
            <w:noProof/>
            <w:kern w:val="2"/>
            <w:sz w:val="21"/>
            <w:szCs w:val="22"/>
            <w:lang w:eastAsia="zh-CN"/>
          </w:rPr>
          <w:tab/>
        </w:r>
        <w:r w:rsidRPr="00E255A9">
          <w:rPr>
            <w:rStyle w:val="Hyperlink"/>
            <w:noProof/>
          </w:rPr>
          <w:t>Operation Modes and States</w:t>
        </w:r>
        <w:r>
          <w:rPr>
            <w:noProof/>
            <w:webHidden/>
          </w:rPr>
          <w:tab/>
        </w:r>
        <w:r>
          <w:rPr>
            <w:noProof/>
            <w:webHidden/>
          </w:rPr>
          <w:fldChar w:fldCharType="begin"/>
        </w:r>
        <w:r>
          <w:rPr>
            <w:noProof/>
            <w:webHidden/>
          </w:rPr>
          <w:instrText xml:space="preserve"> PAGEREF _Toc84855918 \h </w:instrText>
        </w:r>
        <w:r>
          <w:rPr>
            <w:noProof/>
            <w:webHidden/>
          </w:rPr>
        </w:r>
        <w:r>
          <w:rPr>
            <w:noProof/>
            <w:webHidden/>
          </w:rPr>
          <w:fldChar w:fldCharType="separate"/>
        </w:r>
        <w:r>
          <w:rPr>
            <w:noProof/>
            <w:webHidden/>
          </w:rPr>
          <w:t>11</w:t>
        </w:r>
        <w:r>
          <w:rPr>
            <w:noProof/>
            <w:webHidden/>
          </w:rPr>
          <w:fldChar w:fldCharType="end"/>
        </w:r>
      </w:hyperlink>
    </w:p>
    <w:p w14:paraId="4642BE00" w14:textId="1D480F2D"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19" w:history="1">
        <w:r w:rsidRPr="00E255A9">
          <w:rPr>
            <w:rStyle w:val="Hyperlink"/>
            <w:noProof/>
          </w:rPr>
          <w:t>4.2</w:t>
        </w:r>
        <w:r>
          <w:rPr>
            <w:rFonts w:asciiTheme="minorHAnsi" w:hAnsiTheme="minorHAnsi" w:cstheme="minorBidi"/>
            <w:noProof/>
            <w:kern w:val="2"/>
            <w:sz w:val="21"/>
            <w:szCs w:val="22"/>
            <w:lang w:eastAsia="zh-CN"/>
          </w:rPr>
          <w:tab/>
        </w:r>
        <w:r w:rsidRPr="00E255A9">
          <w:rPr>
            <w:rStyle w:val="Hyperlink"/>
            <w:noProof/>
          </w:rPr>
          <w:t>Use Cases</w:t>
        </w:r>
        <w:r>
          <w:rPr>
            <w:noProof/>
            <w:webHidden/>
          </w:rPr>
          <w:tab/>
        </w:r>
        <w:r>
          <w:rPr>
            <w:noProof/>
            <w:webHidden/>
          </w:rPr>
          <w:fldChar w:fldCharType="begin"/>
        </w:r>
        <w:r>
          <w:rPr>
            <w:noProof/>
            <w:webHidden/>
          </w:rPr>
          <w:instrText xml:space="preserve"> PAGEREF _Toc84855919 \h </w:instrText>
        </w:r>
        <w:r>
          <w:rPr>
            <w:noProof/>
            <w:webHidden/>
          </w:rPr>
        </w:r>
        <w:r>
          <w:rPr>
            <w:noProof/>
            <w:webHidden/>
          </w:rPr>
          <w:fldChar w:fldCharType="separate"/>
        </w:r>
        <w:r>
          <w:rPr>
            <w:noProof/>
            <w:webHidden/>
          </w:rPr>
          <w:t>11</w:t>
        </w:r>
        <w:r>
          <w:rPr>
            <w:noProof/>
            <w:webHidden/>
          </w:rPr>
          <w:fldChar w:fldCharType="end"/>
        </w:r>
      </w:hyperlink>
    </w:p>
    <w:p w14:paraId="097FD55A" w14:textId="0539AC34"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20" w:history="1">
        <w:r w:rsidRPr="00E255A9">
          <w:rPr>
            <w:rStyle w:val="Hyperlink"/>
            <w:noProof/>
          </w:rPr>
          <w:t>4.2.1</w:t>
        </w:r>
        <w:r>
          <w:rPr>
            <w:rFonts w:asciiTheme="minorHAnsi" w:hAnsiTheme="minorHAnsi" w:cstheme="minorBidi"/>
            <w:noProof/>
            <w:kern w:val="2"/>
            <w:sz w:val="21"/>
            <w:szCs w:val="22"/>
            <w:lang w:eastAsia="zh-CN"/>
          </w:rPr>
          <w:tab/>
        </w:r>
        <w:r w:rsidRPr="00E255A9">
          <w:rPr>
            <w:rStyle w:val="Hyperlink"/>
            <w:noProof/>
          </w:rPr>
          <w:t>Use Case Descriptions</w:t>
        </w:r>
        <w:r>
          <w:rPr>
            <w:noProof/>
            <w:webHidden/>
          </w:rPr>
          <w:tab/>
        </w:r>
        <w:r>
          <w:rPr>
            <w:noProof/>
            <w:webHidden/>
          </w:rPr>
          <w:fldChar w:fldCharType="begin"/>
        </w:r>
        <w:r>
          <w:rPr>
            <w:noProof/>
            <w:webHidden/>
          </w:rPr>
          <w:instrText xml:space="preserve"> PAGEREF _Toc84855920 \h </w:instrText>
        </w:r>
        <w:r>
          <w:rPr>
            <w:noProof/>
            <w:webHidden/>
          </w:rPr>
        </w:r>
        <w:r>
          <w:rPr>
            <w:noProof/>
            <w:webHidden/>
          </w:rPr>
          <w:fldChar w:fldCharType="separate"/>
        </w:r>
        <w:r>
          <w:rPr>
            <w:noProof/>
            <w:webHidden/>
          </w:rPr>
          <w:t>11</w:t>
        </w:r>
        <w:r>
          <w:rPr>
            <w:noProof/>
            <w:webHidden/>
          </w:rPr>
          <w:fldChar w:fldCharType="end"/>
        </w:r>
      </w:hyperlink>
    </w:p>
    <w:p w14:paraId="08289EE3" w14:textId="13D5EDAB"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21" w:history="1">
        <w:r w:rsidRPr="00E255A9">
          <w:rPr>
            <w:rStyle w:val="Hyperlink"/>
            <w:noProof/>
          </w:rPr>
          <w:t>4.3</w:t>
        </w:r>
        <w:r>
          <w:rPr>
            <w:rFonts w:asciiTheme="minorHAnsi" w:hAnsiTheme="minorHAnsi" w:cstheme="minorBidi"/>
            <w:noProof/>
            <w:kern w:val="2"/>
            <w:sz w:val="21"/>
            <w:szCs w:val="22"/>
            <w:lang w:eastAsia="zh-CN"/>
          </w:rPr>
          <w:tab/>
        </w:r>
        <w:r w:rsidRPr="00E255A9">
          <w:rPr>
            <w:rStyle w:val="Hyperlink"/>
            <w:noProof/>
          </w:rPr>
          <w:t>Driving and Operation Scenarios</w:t>
        </w:r>
        <w:r>
          <w:rPr>
            <w:noProof/>
            <w:webHidden/>
          </w:rPr>
          <w:tab/>
        </w:r>
        <w:r>
          <w:rPr>
            <w:noProof/>
            <w:webHidden/>
          </w:rPr>
          <w:fldChar w:fldCharType="begin"/>
        </w:r>
        <w:r>
          <w:rPr>
            <w:noProof/>
            <w:webHidden/>
          </w:rPr>
          <w:instrText xml:space="preserve"> PAGEREF _Toc84855921 \h </w:instrText>
        </w:r>
        <w:r>
          <w:rPr>
            <w:noProof/>
            <w:webHidden/>
          </w:rPr>
        </w:r>
        <w:r>
          <w:rPr>
            <w:noProof/>
            <w:webHidden/>
          </w:rPr>
          <w:fldChar w:fldCharType="separate"/>
        </w:r>
        <w:r>
          <w:rPr>
            <w:noProof/>
            <w:webHidden/>
          </w:rPr>
          <w:t>13</w:t>
        </w:r>
        <w:r>
          <w:rPr>
            <w:noProof/>
            <w:webHidden/>
          </w:rPr>
          <w:fldChar w:fldCharType="end"/>
        </w:r>
      </w:hyperlink>
    </w:p>
    <w:p w14:paraId="19641EFE" w14:textId="715FBBF9"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22" w:history="1">
        <w:r w:rsidRPr="00E255A9">
          <w:rPr>
            <w:rStyle w:val="Hyperlink"/>
            <w:noProof/>
          </w:rPr>
          <w:t>4.4</w:t>
        </w:r>
        <w:r>
          <w:rPr>
            <w:rFonts w:asciiTheme="minorHAnsi" w:hAnsiTheme="minorHAnsi" w:cstheme="minorBidi"/>
            <w:noProof/>
            <w:kern w:val="2"/>
            <w:sz w:val="21"/>
            <w:szCs w:val="22"/>
            <w:lang w:eastAsia="zh-CN"/>
          </w:rPr>
          <w:tab/>
        </w:r>
        <w:r w:rsidRPr="00E255A9">
          <w:rPr>
            <w:rStyle w:val="Hyperlink"/>
            <w:noProof/>
          </w:rPr>
          <w:t>Decision Tables</w:t>
        </w:r>
        <w:r>
          <w:rPr>
            <w:noProof/>
            <w:webHidden/>
          </w:rPr>
          <w:tab/>
        </w:r>
        <w:r>
          <w:rPr>
            <w:noProof/>
            <w:webHidden/>
          </w:rPr>
          <w:fldChar w:fldCharType="begin"/>
        </w:r>
        <w:r>
          <w:rPr>
            <w:noProof/>
            <w:webHidden/>
          </w:rPr>
          <w:instrText xml:space="preserve"> PAGEREF _Toc84855922 \h </w:instrText>
        </w:r>
        <w:r>
          <w:rPr>
            <w:noProof/>
            <w:webHidden/>
          </w:rPr>
        </w:r>
        <w:r>
          <w:rPr>
            <w:noProof/>
            <w:webHidden/>
          </w:rPr>
          <w:fldChar w:fldCharType="separate"/>
        </w:r>
        <w:r>
          <w:rPr>
            <w:noProof/>
            <w:webHidden/>
          </w:rPr>
          <w:t>13</w:t>
        </w:r>
        <w:r>
          <w:rPr>
            <w:noProof/>
            <w:webHidden/>
          </w:rPr>
          <w:fldChar w:fldCharType="end"/>
        </w:r>
      </w:hyperlink>
    </w:p>
    <w:p w14:paraId="3105B66A" w14:textId="59AA0BF8"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23" w:history="1">
        <w:r w:rsidRPr="00E255A9">
          <w:rPr>
            <w:rStyle w:val="Hyperlink"/>
            <w:noProof/>
          </w:rPr>
          <w:t>5</w:t>
        </w:r>
        <w:r>
          <w:rPr>
            <w:rFonts w:asciiTheme="minorHAnsi" w:hAnsiTheme="minorHAnsi" w:cstheme="minorBidi"/>
            <w:noProof/>
            <w:kern w:val="2"/>
            <w:sz w:val="21"/>
            <w:szCs w:val="22"/>
            <w:lang w:eastAsia="zh-CN"/>
          </w:rPr>
          <w:tab/>
        </w:r>
        <w:r w:rsidRPr="00E255A9">
          <w:rPr>
            <w:rStyle w:val="Hyperlink"/>
            <w:noProof/>
          </w:rPr>
          <w:t>Feature Requirements</w:t>
        </w:r>
        <w:r>
          <w:rPr>
            <w:noProof/>
            <w:webHidden/>
          </w:rPr>
          <w:tab/>
        </w:r>
        <w:r>
          <w:rPr>
            <w:noProof/>
            <w:webHidden/>
          </w:rPr>
          <w:fldChar w:fldCharType="begin"/>
        </w:r>
        <w:r>
          <w:rPr>
            <w:noProof/>
            <w:webHidden/>
          </w:rPr>
          <w:instrText xml:space="preserve"> PAGEREF _Toc84855923 \h </w:instrText>
        </w:r>
        <w:r>
          <w:rPr>
            <w:noProof/>
            <w:webHidden/>
          </w:rPr>
        </w:r>
        <w:r>
          <w:rPr>
            <w:noProof/>
            <w:webHidden/>
          </w:rPr>
          <w:fldChar w:fldCharType="separate"/>
        </w:r>
        <w:r>
          <w:rPr>
            <w:noProof/>
            <w:webHidden/>
          </w:rPr>
          <w:t>14</w:t>
        </w:r>
        <w:r>
          <w:rPr>
            <w:noProof/>
            <w:webHidden/>
          </w:rPr>
          <w:fldChar w:fldCharType="end"/>
        </w:r>
      </w:hyperlink>
    </w:p>
    <w:p w14:paraId="4333C691" w14:textId="1D847F4D"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24" w:history="1">
        <w:r w:rsidRPr="00E255A9">
          <w:rPr>
            <w:rStyle w:val="Hyperlink"/>
            <w:noProof/>
          </w:rPr>
          <w:t>5.1</w:t>
        </w:r>
        <w:r>
          <w:rPr>
            <w:rFonts w:asciiTheme="minorHAnsi" w:hAnsiTheme="minorHAnsi" w:cstheme="minorBidi"/>
            <w:noProof/>
            <w:kern w:val="2"/>
            <w:sz w:val="21"/>
            <w:szCs w:val="22"/>
            <w:lang w:eastAsia="zh-CN"/>
          </w:rPr>
          <w:tab/>
        </w:r>
        <w:r w:rsidRPr="00E255A9">
          <w:rPr>
            <w:rStyle w:val="Hyperlink"/>
            <w:noProof/>
          </w:rPr>
          <w:t>Functional Requirements</w:t>
        </w:r>
        <w:r>
          <w:rPr>
            <w:noProof/>
            <w:webHidden/>
          </w:rPr>
          <w:tab/>
        </w:r>
        <w:r>
          <w:rPr>
            <w:noProof/>
            <w:webHidden/>
          </w:rPr>
          <w:fldChar w:fldCharType="begin"/>
        </w:r>
        <w:r>
          <w:rPr>
            <w:noProof/>
            <w:webHidden/>
          </w:rPr>
          <w:instrText xml:space="preserve"> PAGEREF _Toc84855924 \h </w:instrText>
        </w:r>
        <w:r>
          <w:rPr>
            <w:noProof/>
            <w:webHidden/>
          </w:rPr>
        </w:r>
        <w:r>
          <w:rPr>
            <w:noProof/>
            <w:webHidden/>
          </w:rPr>
          <w:fldChar w:fldCharType="separate"/>
        </w:r>
        <w:r>
          <w:rPr>
            <w:noProof/>
            <w:webHidden/>
          </w:rPr>
          <w:t>14</w:t>
        </w:r>
        <w:r>
          <w:rPr>
            <w:noProof/>
            <w:webHidden/>
          </w:rPr>
          <w:fldChar w:fldCharType="end"/>
        </w:r>
      </w:hyperlink>
    </w:p>
    <w:p w14:paraId="34557C26" w14:textId="24CE4196"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25" w:history="1">
        <w:r w:rsidRPr="00E255A9">
          <w:rPr>
            <w:rStyle w:val="Hyperlink"/>
            <w:noProof/>
          </w:rPr>
          <w:t>5.2</w:t>
        </w:r>
        <w:r>
          <w:rPr>
            <w:rFonts w:asciiTheme="minorHAnsi" w:hAnsiTheme="minorHAnsi" w:cstheme="minorBidi"/>
            <w:noProof/>
            <w:kern w:val="2"/>
            <w:sz w:val="21"/>
            <w:szCs w:val="22"/>
            <w:lang w:eastAsia="zh-CN"/>
          </w:rPr>
          <w:tab/>
        </w:r>
        <w:r w:rsidRPr="00E255A9">
          <w:rPr>
            <w:rStyle w:val="Hyperlink"/>
            <w:noProof/>
          </w:rPr>
          <w:t>Non-Functional Requirements</w:t>
        </w:r>
        <w:r>
          <w:rPr>
            <w:noProof/>
            <w:webHidden/>
          </w:rPr>
          <w:tab/>
        </w:r>
        <w:r>
          <w:rPr>
            <w:noProof/>
            <w:webHidden/>
          </w:rPr>
          <w:fldChar w:fldCharType="begin"/>
        </w:r>
        <w:r>
          <w:rPr>
            <w:noProof/>
            <w:webHidden/>
          </w:rPr>
          <w:instrText xml:space="preserve"> PAGEREF _Toc84855925 \h </w:instrText>
        </w:r>
        <w:r>
          <w:rPr>
            <w:noProof/>
            <w:webHidden/>
          </w:rPr>
        </w:r>
        <w:r>
          <w:rPr>
            <w:noProof/>
            <w:webHidden/>
          </w:rPr>
          <w:fldChar w:fldCharType="separate"/>
        </w:r>
        <w:r>
          <w:rPr>
            <w:noProof/>
            <w:webHidden/>
          </w:rPr>
          <w:t>15</w:t>
        </w:r>
        <w:r>
          <w:rPr>
            <w:noProof/>
            <w:webHidden/>
          </w:rPr>
          <w:fldChar w:fldCharType="end"/>
        </w:r>
      </w:hyperlink>
    </w:p>
    <w:p w14:paraId="4E887E9E" w14:textId="2129C72E"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26" w:history="1">
        <w:r w:rsidRPr="00E255A9">
          <w:rPr>
            <w:rStyle w:val="Hyperlink"/>
            <w:noProof/>
          </w:rPr>
          <w:t>5.2.1</w:t>
        </w:r>
        <w:r>
          <w:rPr>
            <w:rFonts w:asciiTheme="minorHAnsi" w:hAnsiTheme="minorHAnsi" w:cstheme="minorBidi"/>
            <w:noProof/>
            <w:kern w:val="2"/>
            <w:sz w:val="21"/>
            <w:szCs w:val="22"/>
            <w:lang w:eastAsia="zh-CN"/>
          </w:rPr>
          <w:tab/>
        </w:r>
        <w:r w:rsidRPr="00E255A9">
          <w:rPr>
            <w:rStyle w:val="Hyperlink"/>
            <w:noProof/>
          </w:rPr>
          <w:t>Safety</w:t>
        </w:r>
        <w:r>
          <w:rPr>
            <w:noProof/>
            <w:webHidden/>
          </w:rPr>
          <w:tab/>
        </w:r>
        <w:r>
          <w:rPr>
            <w:noProof/>
            <w:webHidden/>
          </w:rPr>
          <w:fldChar w:fldCharType="begin"/>
        </w:r>
        <w:r>
          <w:rPr>
            <w:noProof/>
            <w:webHidden/>
          </w:rPr>
          <w:instrText xml:space="preserve"> PAGEREF _Toc84855926 \h </w:instrText>
        </w:r>
        <w:r>
          <w:rPr>
            <w:noProof/>
            <w:webHidden/>
          </w:rPr>
        </w:r>
        <w:r>
          <w:rPr>
            <w:noProof/>
            <w:webHidden/>
          </w:rPr>
          <w:fldChar w:fldCharType="separate"/>
        </w:r>
        <w:r>
          <w:rPr>
            <w:noProof/>
            <w:webHidden/>
          </w:rPr>
          <w:t>15</w:t>
        </w:r>
        <w:r>
          <w:rPr>
            <w:noProof/>
            <w:webHidden/>
          </w:rPr>
          <w:fldChar w:fldCharType="end"/>
        </w:r>
      </w:hyperlink>
    </w:p>
    <w:p w14:paraId="656E51CE" w14:textId="1EDADCF4"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27" w:history="1">
        <w:r w:rsidRPr="00E255A9">
          <w:rPr>
            <w:rStyle w:val="Hyperlink"/>
            <w:noProof/>
          </w:rPr>
          <w:t>5.2.2</w:t>
        </w:r>
        <w:r>
          <w:rPr>
            <w:rFonts w:asciiTheme="minorHAnsi" w:hAnsiTheme="minorHAnsi" w:cstheme="minorBidi"/>
            <w:noProof/>
            <w:kern w:val="2"/>
            <w:sz w:val="21"/>
            <w:szCs w:val="22"/>
            <w:lang w:eastAsia="zh-CN"/>
          </w:rPr>
          <w:tab/>
        </w:r>
        <w:r w:rsidRPr="00E255A9">
          <w:rPr>
            <w:rStyle w:val="Hyperlink"/>
            <w:noProof/>
          </w:rPr>
          <w:t>Security</w:t>
        </w:r>
        <w:r>
          <w:rPr>
            <w:noProof/>
            <w:webHidden/>
          </w:rPr>
          <w:tab/>
        </w:r>
        <w:r>
          <w:rPr>
            <w:noProof/>
            <w:webHidden/>
          </w:rPr>
          <w:fldChar w:fldCharType="begin"/>
        </w:r>
        <w:r>
          <w:rPr>
            <w:noProof/>
            <w:webHidden/>
          </w:rPr>
          <w:instrText xml:space="preserve"> PAGEREF _Toc84855927 \h </w:instrText>
        </w:r>
        <w:r>
          <w:rPr>
            <w:noProof/>
            <w:webHidden/>
          </w:rPr>
        </w:r>
        <w:r>
          <w:rPr>
            <w:noProof/>
            <w:webHidden/>
          </w:rPr>
          <w:fldChar w:fldCharType="separate"/>
        </w:r>
        <w:r>
          <w:rPr>
            <w:noProof/>
            <w:webHidden/>
          </w:rPr>
          <w:t>15</w:t>
        </w:r>
        <w:r>
          <w:rPr>
            <w:noProof/>
            <w:webHidden/>
          </w:rPr>
          <w:fldChar w:fldCharType="end"/>
        </w:r>
      </w:hyperlink>
    </w:p>
    <w:p w14:paraId="544546F1" w14:textId="012C71D7"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28" w:history="1">
        <w:r w:rsidRPr="00E255A9">
          <w:rPr>
            <w:rStyle w:val="Hyperlink"/>
            <w:noProof/>
          </w:rPr>
          <w:t>5.2.3</w:t>
        </w:r>
        <w:r>
          <w:rPr>
            <w:rFonts w:asciiTheme="minorHAnsi" w:hAnsiTheme="minorHAnsi" w:cstheme="minorBidi"/>
            <w:noProof/>
            <w:kern w:val="2"/>
            <w:sz w:val="21"/>
            <w:szCs w:val="22"/>
            <w:lang w:eastAsia="zh-CN"/>
          </w:rPr>
          <w:tab/>
        </w:r>
        <w:r w:rsidRPr="00E255A9">
          <w:rPr>
            <w:rStyle w:val="Hyperlink"/>
            <w:noProof/>
          </w:rPr>
          <w:t>Reliability</w:t>
        </w:r>
        <w:r>
          <w:rPr>
            <w:noProof/>
            <w:webHidden/>
          </w:rPr>
          <w:tab/>
        </w:r>
        <w:r>
          <w:rPr>
            <w:noProof/>
            <w:webHidden/>
          </w:rPr>
          <w:fldChar w:fldCharType="begin"/>
        </w:r>
        <w:r>
          <w:rPr>
            <w:noProof/>
            <w:webHidden/>
          </w:rPr>
          <w:instrText xml:space="preserve"> PAGEREF _Toc84855928 \h </w:instrText>
        </w:r>
        <w:r>
          <w:rPr>
            <w:noProof/>
            <w:webHidden/>
          </w:rPr>
        </w:r>
        <w:r>
          <w:rPr>
            <w:noProof/>
            <w:webHidden/>
          </w:rPr>
          <w:fldChar w:fldCharType="separate"/>
        </w:r>
        <w:r>
          <w:rPr>
            <w:noProof/>
            <w:webHidden/>
          </w:rPr>
          <w:t>15</w:t>
        </w:r>
        <w:r>
          <w:rPr>
            <w:noProof/>
            <w:webHidden/>
          </w:rPr>
          <w:fldChar w:fldCharType="end"/>
        </w:r>
      </w:hyperlink>
    </w:p>
    <w:p w14:paraId="00BF761A" w14:textId="75CA3BE6"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29" w:history="1">
        <w:r w:rsidRPr="00E255A9">
          <w:rPr>
            <w:rStyle w:val="Hyperlink"/>
            <w:noProof/>
          </w:rPr>
          <w:t>5.3</w:t>
        </w:r>
        <w:r>
          <w:rPr>
            <w:rFonts w:asciiTheme="minorHAnsi" w:hAnsiTheme="minorHAnsi" w:cstheme="minorBidi"/>
            <w:noProof/>
            <w:kern w:val="2"/>
            <w:sz w:val="21"/>
            <w:szCs w:val="22"/>
            <w:lang w:eastAsia="zh-CN"/>
          </w:rPr>
          <w:tab/>
        </w:r>
        <w:r w:rsidRPr="00E255A9">
          <w:rPr>
            <w:rStyle w:val="Hyperlink"/>
            <w:noProof/>
          </w:rPr>
          <w:t>HMI Requirements</w:t>
        </w:r>
        <w:r>
          <w:rPr>
            <w:noProof/>
            <w:webHidden/>
          </w:rPr>
          <w:tab/>
        </w:r>
        <w:r>
          <w:rPr>
            <w:noProof/>
            <w:webHidden/>
          </w:rPr>
          <w:fldChar w:fldCharType="begin"/>
        </w:r>
        <w:r>
          <w:rPr>
            <w:noProof/>
            <w:webHidden/>
          </w:rPr>
          <w:instrText xml:space="preserve"> PAGEREF _Toc84855929 \h </w:instrText>
        </w:r>
        <w:r>
          <w:rPr>
            <w:noProof/>
            <w:webHidden/>
          </w:rPr>
        </w:r>
        <w:r>
          <w:rPr>
            <w:noProof/>
            <w:webHidden/>
          </w:rPr>
          <w:fldChar w:fldCharType="separate"/>
        </w:r>
        <w:r>
          <w:rPr>
            <w:noProof/>
            <w:webHidden/>
          </w:rPr>
          <w:t>15</w:t>
        </w:r>
        <w:r>
          <w:rPr>
            <w:noProof/>
            <w:webHidden/>
          </w:rPr>
          <w:fldChar w:fldCharType="end"/>
        </w:r>
      </w:hyperlink>
    </w:p>
    <w:p w14:paraId="4C228229" w14:textId="79C55FC5"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30" w:history="1">
        <w:r w:rsidRPr="00E255A9">
          <w:rPr>
            <w:rStyle w:val="Hyperlink"/>
            <w:noProof/>
          </w:rPr>
          <w:t>5.4</w:t>
        </w:r>
        <w:r>
          <w:rPr>
            <w:rFonts w:asciiTheme="minorHAnsi" w:hAnsiTheme="minorHAnsi" w:cstheme="minorBidi"/>
            <w:noProof/>
            <w:kern w:val="2"/>
            <w:sz w:val="21"/>
            <w:szCs w:val="22"/>
            <w:lang w:eastAsia="zh-CN"/>
          </w:rPr>
          <w:tab/>
        </w:r>
        <w:r w:rsidRPr="00E255A9">
          <w:rPr>
            <w:rStyle w:val="Hyperlink"/>
            <w:noProof/>
          </w:rPr>
          <w:t>Other Requirements</w:t>
        </w:r>
        <w:r>
          <w:rPr>
            <w:noProof/>
            <w:webHidden/>
          </w:rPr>
          <w:tab/>
        </w:r>
        <w:r>
          <w:rPr>
            <w:noProof/>
            <w:webHidden/>
          </w:rPr>
          <w:fldChar w:fldCharType="begin"/>
        </w:r>
        <w:r>
          <w:rPr>
            <w:noProof/>
            <w:webHidden/>
          </w:rPr>
          <w:instrText xml:space="preserve"> PAGEREF _Toc84855930 \h </w:instrText>
        </w:r>
        <w:r>
          <w:rPr>
            <w:noProof/>
            <w:webHidden/>
          </w:rPr>
        </w:r>
        <w:r>
          <w:rPr>
            <w:noProof/>
            <w:webHidden/>
          </w:rPr>
          <w:fldChar w:fldCharType="separate"/>
        </w:r>
        <w:r>
          <w:rPr>
            <w:noProof/>
            <w:webHidden/>
          </w:rPr>
          <w:t>15</w:t>
        </w:r>
        <w:r>
          <w:rPr>
            <w:noProof/>
            <w:webHidden/>
          </w:rPr>
          <w:fldChar w:fldCharType="end"/>
        </w:r>
      </w:hyperlink>
    </w:p>
    <w:p w14:paraId="62E83A02" w14:textId="5FC29222"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31" w:history="1">
        <w:r w:rsidRPr="00E255A9">
          <w:rPr>
            <w:rStyle w:val="Hyperlink"/>
            <w:noProof/>
          </w:rPr>
          <w:t>5.4.1</w:t>
        </w:r>
        <w:r>
          <w:rPr>
            <w:rFonts w:asciiTheme="minorHAnsi" w:hAnsiTheme="minorHAnsi" w:cstheme="minorBidi"/>
            <w:noProof/>
            <w:kern w:val="2"/>
            <w:sz w:val="21"/>
            <w:szCs w:val="22"/>
            <w:lang w:eastAsia="zh-CN"/>
          </w:rPr>
          <w:tab/>
        </w:r>
        <w:r w:rsidRPr="00E255A9">
          <w:rPr>
            <w:rStyle w:val="Hyperlink"/>
            <w:noProof/>
          </w:rPr>
          <w:t>Design Requirements</w:t>
        </w:r>
        <w:r>
          <w:rPr>
            <w:noProof/>
            <w:webHidden/>
          </w:rPr>
          <w:tab/>
        </w:r>
        <w:r>
          <w:rPr>
            <w:noProof/>
            <w:webHidden/>
          </w:rPr>
          <w:fldChar w:fldCharType="begin"/>
        </w:r>
        <w:r>
          <w:rPr>
            <w:noProof/>
            <w:webHidden/>
          </w:rPr>
          <w:instrText xml:space="preserve"> PAGEREF _Toc84855931 \h </w:instrText>
        </w:r>
        <w:r>
          <w:rPr>
            <w:noProof/>
            <w:webHidden/>
          </w:rPr>
        </w:r>
        <w:r>
          <w:rPr>
            <w:noProof/>
            <w:webHidden/>
          </w:rPr>
          <w:fldChar w:fldCharType="separate"/>
        </w:r>
        <w:r>
          <w:rPr>
            <w:noProof/>
            <w:webHidden/>
          </w:rPr>
          <w:t>15</w:t>
        </w:r>
        <w:r>
          <w:rPr>
            <w:noProof/>
            <w:webHidden/>
          </w:rPr>
          <w:fldChar w:fldCharType="end"/>
        </w:r>
      </w:hyperlink>
    </w:p>
    <w:p w14:paraId="02063F3D" w14:textId="73E4FBC7"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32" w:history="1">
        <w:r w:rsidRPr="00E255A9">
          <w:rPr>
            <w:rStyle w:val="Hyperlink"/>
            <w:noProof/>
          </w:rPr>
          <w:t>5.4.2</w:t>
        </w:r>
        <w:r>
          <w:rPr>
            <w:rFonts w:asciiTheme="minorHAnsi" w:hAnsiTheme="minorHAnsi" w:cstheme="minorBidi"/>
            <w:noProof/>
            <w:kern w:val="2"/>
            <w:sz w:val="21"/>
            <w:szCs w:val="22"/>
            <w:lang w:eastAsia="zh-CN"/>
          </w:rPr>
          <w:tab/>
        </w:r>
        <w:r w:rsidRPr="00E255A9">
          <w:rPr>
            <w:rStyle w:val="Hyperlink"/>
            <w:noProof/>
          </w:rPr>
          <w:t>Manufacturing Requirements</w:t>
        </w:r>
        <w:r>
          <w:rPr>
            <w:noProof/>
            <w:webHidden/>
          </w:rPr>
          <w:tab/>
        </w:r>
        <w:r>
          <w:rPr>
            <w:noProof/>
            <w:webHidden/>
          </w:rPr>
          <w:fldChar w:fldCharType="begin"/>
        </w:r>
        <w:r>
          <w:rPr>
            <w:noProof/>
            <w:webHidden/>
          </w:rPr>
          <w:instrText xml:space="preserve"> PAGEREF _Toc84855932 \h </w:instrText>
        </w:r>
        <w:r>
          <w:rPr>
            <w:noProof/>
            <w:webHidden/>
          </w:rPr>
        </w:r>
        <w:r>
          <w:rPr>
            <w:noProof/>
            <w:webHidden/>
          </w:rPr>
          <w:fldChar w:fldCharType="separate"/>
        </w:r>
        <w:r>
          <w:rPr>
            <w:noProof/>
            <w:webHidden/>
          </w:rPr>
          <w:t>15</w:t>
        </w:r>
        <w:r>
          <w:rPr>
            <w:noProof/>
            <w:webHidden/>
          </w:rPr>
          <w:fldChar w:fldCharType="end"/>
        </w:r>
      </w:hyperlink>
    </w:p>
    <w:p w14:paraId="44B4B8D6" w14:textId="33BB5E04"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33" w:history="1">
        <w:r w:rsidRPr="00E255A9">
          <w:rPr>
            <w:rStyle w:val="Hyperlink"/>
            <w:noProof/>
          </w:rPr>
          <w:t>5.4.3</w:t>
        </w:r>
        <w:r>
          <w:rPr>
            <w:rFonts w:asciiTheme="minorHAnsi" w:hAnsiTheme="minorHAnsi" w:cstheme="minorBidi"/>
            <w:noProof/>
            <w:kern w:val="2"/>
            <w:sz w:val="21"/>
            <w:szCs w:val="22"/>
            <w:lang w:eastAsia="zh-CN"/>
          </w:rPr>
          <w:tab/>
        </w:r>
        <w:r w:rsidRPr="00E255A9">
          <w:rPr>
            <w:rStyle w:val="Hyperlink"/>
            <w:noProof/>
          </w:rPr>
          <w:t>Service Requirements</w:t>
        </w:r>
        <w:r>
          <w:rPr>
            <w:noProof/>
            <w:webHidden/>
          </w:rPr>
          <w:tab/>
        </w:r>
        <w:r>
          <w:rPr>
            <w:noProof/>
            <w:webHidden/>
          </w:rPr>
          <w:fldChar w:fldCharType="begin"/>
        </w:r>
        <w:r>
          <w:rPr>
            <w:noProof/>
            <w:webHidden/>
          </w:rPr>
          <w:instrText xml:space="preserve"> PAGEREF _Toc84855933 \h </w:instrText>
        </w:r>
        <w:r>
          <w:rPr>
            <w:noProof/>
            <w:webHidden/>
          </w:rPr>
        </w:r>
        <w:r>
          <w:rPr>
            <w:noProof/>
            <w:webHidden/>
          </w:rPr>
          <w:fldChar w:fldCharType="separate"/>
        </w:r>
        <w:r>
          <w:rPr>
            <w:noProof/>
            <w:webHidden/>
          </w:rPr>
          <w:t>15</w:t>
        </w:r>
        <w:r>
          <w:rPr>
            <w:noProof/>
            <w:webHidden/>
          </w:rPr>
          <w:fldChar w:fldCharType="end"/>
        </w:r>
      </w:hyperlink>
    </w:p>
    <w:p w14:paraId="6423D3FE" w14:textId="7E6EDB41"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34" w:history="1">
        <w:r w:rsidRPr="00E255A9">
          <w:rPr>
            <w:rStyle w:val="Hyperlink"/>
            <w:noProof/>
          </w:rPr>
          <w:t>5.4.4</w:t>
        </w:r>
        <w:r>
          <w:rPr>
            <w:rFonts w:asciiTheme="minorHAnsi" w:hAnsiTheme="minorHAnsi" w:cstheme="minorBidi"/>
            <w:noProof/>
            <w:kern w:val="2"/>
            <w:sz w:val="21"/>
            <w:szCs w:val="22"/>
            <w:lang w:eastAsia="zh-CN"/>
          </w:rPr>
          <w:tab/>
        </w:r>
        <w:r w:rsidRPr="00E255A9">
          <w:rPr>
            <w:rStyle w:val="Hyperlink"/>
            <w:noProof/>
          </w:rPr>
          <w:t>After Sales Requirements</w:t>
        </w:r>
        <w:r>
          <w:rPr>
            <w:noProof/>
            <w:webHidden/>
          </w:rPr>
          <w:tab/>
        </w:r>
        <w:r>
          <w:rPr>
            <w:noProof/>
            <w:webHidden/>
          </w:rPr>
          <w:fldChar w:fldCharType="begin"/>
        </w:r>
        <w:r>
          <w:rPr>
            <w:noProof/>
            <w:webHidden/>
          </w:rPr>
          <w:instrText xml:space="preserve"> PAGEREF _Toc84855934 \h </w:instrText>
        </w:r>
        <w:r>
          <w:rPr>
            <w:noProof/>
            <w:webHidden/>
          </w:rPr>
        </w:r>
        <w:r>
          <w:rPr>
            <w:noProof/>
            <w:webHidden/>
          </w:rPr>
          <w:fldChar w:fldCharType="separate"/>
        </w:r>
        <w:r>
          <w:rPr>
            <w:noProof/>
            <w:webHidden/>
          </w:rPr>
          <w:t>15</w:t>
        </w:r>
        <w:r>
          <w:rPr>
            <w:noProof/>
            <w:webHidden/>
          </w:rPr>
          <w:fldChar w:fldCharType="end"/>
        </w:r>
      </w:hyperlink>
    </w:p>
    <w:p w14:paraId="4D88977B" w14:textId="06B935D8"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35" w:history="1">
        <w:r w:rsidRPr="00E255A9">
          <w:rPr>
            <w:rStyle w:val="Hyperlink"/>
            <w:noProof/>
          </w:rPr>
          <w:t>5.4.5</w:t>
        </w:r>
        <w:r>
          <w:rPr>
            <w:rFonts w:asciiTheme="minorHAnsi" w:hAnsiTheme="minorHAnsi" w:cstheme="minorBidi"/>
            <w:noProof/>
            <w:kern w:val="2"/>
            <w:sz w:val="21"/>
            <w:szCs w:val="22"/>
            <w:lang w:eastAsia="zh-CN"/>
          </w:rPr>
          <w:tab/>
        </w:r>
        <w:r w:rsidRPr="00E255A9">
          <w:rPr>
            <w:rStyle w:val="Hyperlink"/>
            <w:noProof/>
          </w:rPr>
          <w:t>Process requirements</w:t>
        </w:r>
        <w:r>
          <w:rPr>
            <w:noProof/>
            <w:webHidden/>
          </w:rPr>
          <w:tab/>
        </w:r>
        <w:r>
          <w:rPr>
            <w:noProof/>
            <w:webHidden/>
          </w:rPr>
          <w:fldChar w:fldCharType="begin"/>
        </w:r>
        <w:r>
          <w:rPr>
            <w:noProof/>
            <w:webHidden/>
          </w:rPr>
          <w:instrText xml:space="preserve"> PAGEREF _Toc84855935 \h </w:instrText>
        </w:r>
        <w:r>
          <w:rPr>
            <w:noProof/>
            <w:webHidden/>
          </w:rPr>
        </w:r>
        <w:r>
          <w:rPr>
            <w:noProof/>
            <w:webHidden/>
          </w:rPr>
          <w:fldChar w:fldCharType="separate"/>
        </w:r>
        <w:r>
          <w:rPr>
            <w:noProof/>
            <w:webHidden/>
          </w:rPr>
          <w:t>15</w:t>
        </w:r>
        <w:r>
          <w:rPr>
            <w:noProof/>
            <w:webHidden/>
          </w:rPr>
          <w:fldChar w:fldCharType="end"/>
        </w:r>
      </w:hyperlink>
    </w:p>
    <w:p w14:paraId="0C282C38" w14:textId="7143BD42"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36" w:history="1">
        <w:r w:rsidRPr="00E255A9">
          <w:rPr>
            <w:rStyle w:val="Hyperlink"/>
            <w:noProof/>
          </w:rPr>
          <w:t>6</w:t>
        </w:r>
        <w:r>
          <w:rPr>
            <w:rFonts w:asciiTheme="minorHAnsi" w:hAnsiTheme="minorHAnsi" w:cstheme="minorBidi"/>
            <w:noProof/>
            <w:kern w:val="2"/>
            <w:sz w:val="21"/>
            <w:szCs w:val="22"/>
            <w:lang w:eastAsia="zh-CN"/>
          </w:rPr>
          <w:tab/>
        </w:r>
        <w:r w:rsidRPr="00E255A9">
          <w:rPr>
            <w:rStyle w:val="Hyperlink"/>
            <w:noProof/>
          </w:rPr>
          <w:t>Functional Safety</w:t>
        </w:r>
        <w:r>
          <w:rPr>
            <w:noProof/>
            <w:webHidden/>
          </w:rPr>
          <w:tab/>
        </w:r>
        <w:r>
          <w:rPr>
            <w:noProof/>
            <w:webHidden/>
          </w:rPr>
          <w:fldChar w:fldCharType="begin"/>
        </w:r>
        <w:r>
          <w:rPr>
            <w:noProof/>
            <w:webHidden/>
          </w:rPr>
          <w:instrText xml:space="preserve"> PAGEREF _Toc84855936 \h </w:instrText>
        </w:r>
        <w:r>
          <w:rPr>
            <w:noProof/>
            <w:webHidden/>
          </w:rPr>
        </w:r>
        <w:r>
          <w:rPr>
            <w:noProof/>
            <w:webHidden/>
          </w:rPr>
          <w:fldChar w:fldCharType="separate"/>
        </w:r>
        <w:r>
          <w:rPr>
            <w:noProof/>
            <w:webHidden/>
          </w:rPr>
          <w:t>16</w:t>
        </w:r>
        <w:r>
          <w:rPr>
            <w:noProof/>
            <w:webHidden/>
          </w:rPr>
          <w:fldChar w:fldCharType="end"/>
        </w:r>
      </w:hyperlink>
    </w:p>
    <w:p w14:paraId="7C350E59" w14:textId="6FD09026"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37" w:history="1">
        <w:r w:rsidRPr="00E255A9">
          <w:rPr>
            <w:rStyle w:val="Hyperlink"/>
            <w:noProof/>
          </w:rPr>
          <w:t>7</w:t>
        </w:r>
        <w:r>
          <w:rPr>
            <w:rFonts w:asciiTheme="minorHAnsi" w:hAnsiTheme="minorHAnsi" w:cstheme="minorBidi"/>
            <w:noProof/>
            <w:kern w:val="2"/>
            <w:sz w:val="21"/>
            <w:szCs w:val="22"/>
            <w:lang w:eastAsia="zh-CN"/>
          </w:rPr>
          <w:tab/>
        </w:r>
        <w:r w:rsidRPr="00E255A9">
          <w:rPr>
            <w:rStyle w:val="Hyperlink"/>
            <w:noProof/>
          </w:rPr>
          <w:t>CyberSecurity</w:t>
        </w:r>
        <w:r>
          <w:rPr>
            <w:noProof/>
            <w:webHidden/>
          </w:rPr>
          <w:tab/>
        </w:r>
        <w:r>
          <w:rPr>
            <w:noProof/>
            <w:webHidden/>
          </w:rPr>
          <w:fldChar w:fldCharType="begin"/>
        </w:r>
        <w:r>
          <w:rPr>
            <w:noProof/>
            <w:webHidden/>
          </w:rPr>
          <w:instrText xml:space="preserve"> PAGEREF _Toc84855937 \h </w:instrText>
        </w:r>
        <w:r>
          <w:rPr>
            <w:noProof/>
            <w:webHidden/>
          </w:rPr>
        </w:r>
        <w:r>
          <w:rPr>
            <w:noProof/>
            <w:webHidden/>
          </w:rPr>
          <w:fldChar w:fldCharType="separate"/>
        </w:r>
        <w:r>
          <w:rPr>
            <w:noProof/>
            <w:webHidden/>
          </w:rPr>
          <w:t>17</w:t>
        </w:r>
        <w:r>
          <w:rPr>
            <w:noProof/>
            <w:webHidden/>
          </w:rPr>
          <w:fldChar w:fldCharType="end"/>
        </w:r>
      </w:hyperlink>
    </w:p>
    <w:p w14:paraId="1A745A68" w14:textId="44F4EAE8"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38" w:history="1">
        <w:r w:rsidRPr="00E255A9">
          <w:rPr>
            <w:rStyle w:val="Hyperlink"/>
            <w:noProof/>
          </w:rPr>
          <w:t>8</w:t>
        </w:r>
        <w:r>
          <w:rPr>
            <w:rFonts w:asciiTheme="minorHAnsi" w:hAnsiTheme="minorHAnsi" w:cstheme="minorBidi"/>
            <w:noProof/>
            <w:kern w:val="2"/>
            <w:sz w:val="21"/>
            <w:szCs w:val="22"/>
            <w:lang w:eastAsia="zh-CN"/>
          </w:rPr>
          <w:tab/>
        </w:r>
        <w:r w:rsidRPr="00E255A9">
          <w:rPr>
            <w:rStyle w:val="Hyperlink"/>
            <w:noProof/>
          </w:rPr>
          <w:t>Data collection</w:t>
        </w:r>
        <w:r>
          <w:rPr>
            <w:noProof/>
            <w:webHidden/>
          </w:rPr>
          <w:tab/>
        </w:r>
        <w:r>
          <w:rPr>
            <w:noProof/>
            <w:webHidden/>
          </w:rPr>
          <w:fldChar w:fldCharType="begin"/>
        </w:r>
        <w:r>
          <w:rPr>
            <w:noProof/>
            <w:webHidden/>
          </w:rPr>
          <w:instrText xml:space="preserve"> PAGEREF _Toc84855938 \h </w:instrText>
        </w:r>
        <w:r>
          <w:rPr>
            <w:noProof/>
            <w:webHidden/>
          </w:rPr>
        </w:r>
        <w:r>
          <w:rPr>
            <w:noProof/>
            <w:webHidden/>
          </w:rPr>
          <w:fldChar w:fldCharType="separate"/>
        </w:r>
        <w:r>
          <w:rPr>
            <w:noProof/>
            <w:webHidden/>
          </w:rPr>
          <w:t>18</w:t>
        </w:r>
        <w:r>
          <w:rPr>
            <w:noProof/>
            <w:webHidden/>
          </w:rPr>
          <w:fldChar w:fldCharType="end"/>
        </w:r>
      </w:hyperlink>
    </w:p>
    <w:p w14:paraId="7CBCF4CF" w14:textId="4600E420" w:rsidR="00855E9A" w:rsidRDefault="00855E9A">
      <w:pPr>
        <w:pStyle w:val="TOC1"/>
        <w:tabs>
          <w:tab w:val="left" w:pos="400"/>
          <w:tab w:val="right" w:leader="dot" w:pos="10173"/>
        </w:tabs>
        <w:rPr>
          <w:rFonts w:asciiTheme="minorHAnsi" w:hAnsiTheme="minorHAnsi" w:cstheme="minorBidi"/>
          <w:noProof/>
          <w:kern w:val="2"/>
          <w:sz w:val="21"/>
          <w:szCs w:val="22"/>
          <w:lang w:eastAsia="zh-CN"/>
        </w:rPr>
      </w:pPr>
      <w:hyperlink w:anchor="_Toc84855939" w:history="1">
        <w:r w:rsidRPr="00E255A9">
          <w:rPr>
            <w:rStyle w:val="Hyperlink"/>
            <w:noProof/>
          </w:rPr>
          <w:t>9</w:t>
        </w:r>
        <w:r>
          <w:rPr>
            <w:rFonts w:asciiTheme="minorHAnsi" w:hAnsiTheme="minorHAnsi" w:cstheme="minorBidi"/>
            <w:noProof/>
            <w:kern w:val="2"/>
            <w:sz w:val="21"/>
            <w:szCs w:val="22"/>
            <w:lang w:eastAsia="zh-CN"/>
          </w:rPr>
          <w:tab/>
        </w:r>
        <w:r w:rsidRPr="00E255A9">
          <w:rPr>
            <w:rStyle w:val="Hyperlink"/>
            <w:noProof/>
          </w:rPr>
          <w:t>Architecture</w:t>
        </w:r>
        <w:r>
          <w:rPr>
            <w:noProof/>
            <w:webHidden/>
          </w:rPr>
          <w:tab/>
        </w:r>
        <w:r>
          <w:rPr>
            <w:noProof/>
            <w:webHidden/>
          </w:rPr>
          <w:fldChar w:fldCharType="begin"/>
        </w:r>
        <w:r>
          <w:rPr>
            <w:noProof/>
            <w:webHidden/>
          </w:rPr>
          <w:instrText xml:space="preserve"> PAGEREF _Toc84855939 \h </w:instrText>
        </w:r>
        <w:r>
          <w:rPr>
            <w:noProof/>
            <w:webHidden/>
          </w:rPr>
        </w:r>
        <w:r>
          <w:rPr>
            <w:noProof/>
            <w:webHidden/>
          </w:rPr>
          <w:fldChar w:fldCharType="separate"/>
        </w:r>
        <w:r>
          <w:rPr>
            <w:noProof/>
            <w:webHidden/>
          </w:rPr>
          <w:t>19</w:t>
        </w:r>
        <w:r>
          <w:rPr>
            <w:noProof/>
            <w:webHidden/>
          </w:rPr>
          <w:fldChar w:fldCharType="end"/>
        </w:r>
      </w:hyperlink>
    </w:p>
    <w:p w14:paraId="7808AFC4" w14:textId="7F66A2A3" w:rsidR="00855E9A" w:rsidRDefault="00855E9A">
      <w:pPr>
        <w:pStyle w:val="TOC2"/>
        <w:tabs>
          <w:tab w:val="left" w:pos="600"/>
          <w:tab w:val="right" w:leader="dot" w:pos="10173"/>
        </w:tabs>
        <w:rPr>
          <w:rFonts w:asciiTheme="minorHAnsi" w:hAnsiTheme="minorHAnsi" w:cstheme="minorBidi"/>
          <w:noProof/>
          <w:kern w:val="2"/>
          <w:sz w:val="21"/>
          <w:szCs w:val="22"/>
          <w:lang w:eastAsia="zh-CN"/>
        </w:rPr>
      </w:pPr>
      <w:hyperlink w:anchor="_Toc84855940" w:history="1">
        <w:r w:rsidRPr="00E255A9">
          <w:rPr>
            <w:rStyle w:val="Hyperlink"/>
            <w:noProof/>
          </w:rPr>
          <w:t>9.1</w:t>
        </w:r>
        <w:r>
          <w:rPr>
            <w:rFonts w:asciiTheme="minorHAnsi" w:hAnsiTheme="minorHAnsi" w:cstheme="minorBidi"/>
            <w:noProof/>
            <w:kern w:val="2"/>
            <w:sz w:val="21"/>
            <w:szCs w:val="22"/>
            <w:lang w:eastAsia="zh-CN"/>
          </w:rPr>
          <w:tab/>
        </w:r>
        <w:r w:rsidRPr="00E255A9">
          <w:rPr>
            <w:rStyle w:val="Hyperlink"/>
            <w:noProof/>
          </w:rPr>
          <w:t>Functional Architecture</w:t>
        </w:r>
        <w:r>
          <w:rPr>
            <w:noProof/>
            <w:webHidden/>
          </w:rPr>
          <w:tab/>
        </w:r>
        <w:r>
          <w:rPr>
            <w:noProof/>
            <w:webHidden/>
          </w:rPr>
          <w:fldChar w:fldCharType="begin"/>
        </w:r>
        <w:r>
          <w:rPr>
            <w:noProof/>
            <w:webHidden/>
          </w:rPr>
          <w:instrText xml:space="preserve"> PAGEREF _Toc84855940 \h </w:instrText>
        </w:r>
        <w:r>
          <w:rPr>
            <w:noProof/>
            <w:webHidden/>
          </w:rPr>
        </w:r>
        <w:r>
          <w:rPr>
            <w:noProof/>
            <w:webHidden/>
          </w:rPr>
          <w:fldChar w:fldCharType="separate"/>
        </w:r>
        <w:r>
          <w:rPr>
            <w:noProof/>
            <w:webHidden/>
          </w:rPr>
          <w:t>19</w:t>
        </w:r>
        <w:r>
          <w:rPr>
            <w:noProof/>
            <w:webHidden/>
          </w:rPr>
          <w:fldChar w:fldCharType="end"/>
        </w:r>
      </w:hyperlink>
    </w:p>
    <w:p w14:paraId="004BFB1A" w14:textId="71C89090" w:rsidR="00855E9A" w:rsidRDefault="00855E9A">
      <w:pPr>
        <w:pStyle w:val="TOC3"/>
        <w:tabs>
          <w:tab w:val="left" w:pos="1200"/>
          <w:tab w:val="right" w:leader="dot" w:pos="10173"/>
        </w:tabs>
        <w:rPr>
          <w:rFonts w:asciiTheme="minorHAnsi" w:hAnsiTheme="minorHAnsi" w:cstheme="minorBidi"/>
          <w:noProof/>
          <w:kern w:val="2"/>
          <w:sz w:val="21"/>
          <w:szCs w:val="22"/>
          <w:lang w:eastAsia="zh-CN"/>
        </w:rPr>
      </w:pPr>
      <w:hyperlink w:anchor="_Toc84855941" w:history="1">
        <w:r w:rsidRPr="00E255A9">
          <w:rPr>
            <w:rStyle w:val="Hyperlink"/>
            <w:noProof/>
          </w:rPr>
          <w:t>9.1.1</w:t>
        </w:r>
        <w:r>
          <w:rPr>
            <w:rFonts w:asciiTheme="minorHAnsi" w:hAnsiTheme="minorHAnsi" w:cstheme="minorBidi"/>
            <w:noProof/>
            <w:kern w:val="2"/>
            <w:sz w:val="21"/>
            <w:szCs w:val="22"/>
            <w:lang w:eastAsia="zh-CN"/>
          </w:rPr>
          <w:tab/>
        </w:r>
        <w:r w:rsidRPr="00E255A9">
          <w:rPr>
            <w:rStyle w:val="Hyperlink"/>
            <w:noProof/>
          </w:rPr>
          <w:t>Logical Functions</w:t>
        </w:r>
        <w:r>
          <w:rPr>
            <w:noProof/>
            <w:webHidden/>
          </w:rPr>
          <w:tab/>
        </w:r>
        <w:r>
          <w:rPr>
            <w:noProof/>
            <w:webHidden/>
          </w:rPr>
          <w:fldChar w:fldCharType="begin"/>
        </w:r>
        <w:r>
          <w:rPr>
            <w:noProof/>
            <w:webHidden/>
          </w:rPr>
          <w:instrText xml:space="preserve"> PAGEREF _Toc84855941 \h </w:instrText>
        </w:r>
        <w:r>
          <w:rPr>
            <w:noProof/>
            <w:webHidden/>
          </w:rPr>
        </w:r>
        <w:r>
          <w:rPr>
            <w:noProof/>
            <w:webHidden/>
          </w:rPr>
          <w:fldChar w:fldCharType="separate"/>
        </w:r>
        <w:r>
          <w:rPr>
            <w:noProof/>
            <w:webHidden/>
          </w:rPr>
          <w:t>19</w:t>
        </w:r>
        <w:r>
          <w:rPr>
            <w:noProof/>
            <w:webHidden/>
          </w:rPr>
          <w:fldChar w:fldCharType="end"/>
        </w:r>
      </w:hyperlink>
    </w:p>
    <w:p w14:paraId="7DECC286" w14:textId="5126F52B" w:rsidR="00855E9A" w:rsidRDefault="00855E9A">
      <w:pPr>
        <w:pStyle w:val="TOC1"/>
        <w:tabs>
          <w:tab w:val="left" w:pos="600"/>
          <w:tab w:val="right" w:leader="dot" w:pos="10173"/>
        </w:tabs>
        <w:rPr>
          <w:rFonts w:asciiTheme="minorHAnsi" w:hAnsiTheme="minorHAnsi" w:cstheme="minorBidi"/>
          <w:noProof/>
          <w:kern w:val="2"/>
          <w:sz w:val="21"/>
          <w:szCs w:val="22"/>
          <w:lang w:eastAsia="zh-CN"/>
        </w:rPr>
      </w:pPr>
      <w:hyperlink w:anchor="_Toc84855942" w:history="1">
        <w:r w:rsidRPr="00E255A9">
          <w:rPr>
            <w:rStyle w:val="Hyperlink"/>
            <w:noProof/>
          </w:rPr>
          <w:t>10</w:t>
        </w:r>
        <w:r>
          <w:rPr>
            <w:rFonts w:asciiTheme="minorHAnsi" w:hAnsiTheme="minorHAnsi" w:cstheme="minorBidi"/>
            <w:noProof/>
            <w:kern w:val="2"/>
            <w:sz w:val="21"/>
            <w:szCs w:val="22"/>
            <w:lang w:eastAsia="zh-CN"/>
          </w:rPr>
          <w:tab/>
        </w:r>
        <w:r w:rsidRPr="00E255A9">
          <w:rPr>
            <w:rStyle w:val="Hyperlink"/>
            <w:noProof/>
          </w:rPr>
          <w:t>Open Concerns</w:t>
        </w:r>
        <w:r>
          <w:rPr>
            <w:noProof/>
            <w:webHidden/>
          </w:rPr>
          <w:tab/>
        </w:r>
        <w:r>
          <w:rPr>
            <w:noProof/>
            <w:webHidden/>
          </w:rPr>
          <w:fldChar w:fldCharType="begin"/>
        </w:r>
        <w:r>
          <w:rPr>
            <w:noProof/>
            <w:webHidden/>
          </w:rPr>
          <w:instrText xml:space="preserve"> PAGEREF _Toc84855942 \h </w:instrText>
        </w:r>
        <w:r>
          <w:rPr>
            <w:noProof/>
            <w:webHidden/>
          </w:rPr>
        </w:r>
        <w:r>
          <w:rPr>
            <w:noProof/>
            <w:webHidden/>
          </w:rPr>
          <w:fldChar w:fldCharType="separate"/>
        </w:r>
        <w:r>
          <w:rPr>
            <w:noProof/>
            <w:webHidden/>
          </w:rPr>
          <w:t>20</w:t>
        </w:r>
        <w:r>
          <w:rPr>
            <w:noProof/>
            <w:webHidden/>
          </w:rPr>
          <w:fldChar w:fldCharType="end"/>
        </w:r>
      </w:hyperlink>
    </w:p>
    <w:p w14:paraId="7EEF83B7" w14:textId="6E5D51B2" w:rsidR="00855E9A" w:rsidRDefault="00855E9A">
      <w:pPr>
        <w:pStyle w:val="TOC1"/>
        <w:tabs>
          <w:tab w:val="left" w:pos="600"/>
          <w:tab w:val="right" w:leader="dot" w:pos="10173"/>
        </w:tabs>
        <w:rPr>
          <w:rFonts w:asciiTheme="minorHAnsi" w:hAnsiTheme="minorHAnsi" w:cstheme="minorBidi"/>
          <w:noProof/>
          <w:kern w:val="2"/>
          <w:sz w:val="21"/>
          <w:szCs w:val="22"/>
          <w:lang w:eastAsia="zh-CN"/>
        </w:rPr>
      </w:pPr>
      <w:hyperlink w:anchor="_Toc84855943" w:history="1">
        <w:r w:rsidRPr="00E255A9">
          <w:rPr>
            <w:rStyle w:val="Hyperlink"/>
            <w:noProof/>
          </w:rPr>
          <w:t>11</w:t>
        </w:r>
        <w:r>
          <w:rPr>
            <w:rFonts w:asciiTheme="minorHAnsi" w:hAnsiTheme="minorHAnsi" w:cstheme="minorBidi"/>
            <w:noProof/>
            <w:kern w:val="2"/>
            <w:sz w:val="21"/>
            <w:szCs w:val="22"/>
            <w:lang w:eastAsia="zh-CN"/>
          </w:rPr>
          <w:tab/>
        </w:r>
        <w:r w:rsidRPr="00E255A9">
          <w:rPr>
            <w:rStyle w:val="Hyperlink"/>
            <w:noProof/>
          </w:rPr>
          <w:t>Revision History</w:t>
        </w:r>
        <w:r>
          <w:rPr>
            <w:noProof/>
            <w:webHidden/>
          </w:rPr>
          <w:tab/>
        </w:r>
        <w:r>
          <w:rPr>
            <w:noProof/>
            <w:webHidden/>
          </w:rPr>
          <w:fldChar w:fldCharType="begin"/>
        </w:r>
        <w:r>
          <w:rPr>
            <w:noProof/>
            <w:webHidden/>
          </w:rPr>
          <w:instrText xml:space="preserve"> PAGEREF _Toc84855943 \h </w:instrText>
        </w:r>
        <w:r>
          <w:rPr>
            <w:noProof/>
            <w:webHidden/>
          </w:rPr>
        </w:r>
        <w:r>
          <w:rPr>
            <w:noProof/>
            <w:webHidden/>
          </w:rPr>
          <w:fldChar w:fldCharType="separate"/>
        </w:r>
        <w:r>
          <w:rPr>
            <w:noProof/>
            <w:webHidden/>
          </w:rPr>
          <w:t>21</w:t>
        </w:r>
        <w:r>
          <w:rPr>
            <w:noProof/>
            <w:webHidden/>
          </w:rPr>
          <w:fldChar w:fldCharType="end"/>
        </w:r>
      </w:hyperlink>
    </w:p>
    <w:p w14:paraId="459D076E" w14:textId="15759C7E" w:rsidR="00855E9A" w:rsidRDefault="00855E9A">
      <w:pPr>
        <w:pStyle w:val="TOC1"/>
        <w:tabs>
          <w:tab w:val="left" w:pos="600"/>
          <w:tab w:val="right" w:leader="dot" w:pos="10173"/>
        </w:tabs>
        <w:rPr>
          <w:rFonts w:asciiTheme="minorHAnsi" w:hAnsiTheme="minorHAnsi" w:cstheme="minorBidi"/>
          <w:noProof/>
          <w:kern w:val="2"/>
          <w:sz w:val="21"/>
          <w:szCs w:val="22"/>
          <w:lang w:eastAsia="zh-CN"/>
        </w:rPr>
      </w:pPr>
      <w:hyperlink w:anchor="_Toc84855945" w:history="1">
        <w:r w:rsidRPr="00E255A9">
          <w:rPr>
            <w:rStyle w:val="Hyperlink"/>
            <w:noProof/>
          </w:rPr>
          <w:t>12</w:t>
        </w:r>
        <w:r>
          <w:rPr>
            <w:rFonts w:asciiTheme="minorHAnsi" w:hAnsiTheme="minorHAnsi" w:cstheme="minorBidi"/>
            <w:noProof/>
            <w:kern w:val="2"/>
            <w:sz w:val="21"/>
            <w:szCs w:val="22"/>
            <w:lang w:eastAsia="zh-CN"/>
          </w:rPr>
          <w:tab/>
        </w:r>
        <w:r w:rsidRPr="00E255A9">
          <w:rPr>
            <w:rStyle w:val="Hyperlink"/>
            <w:noProof/>
          </w:rPr>
          <w:t>Appendix</w:t>
        </w:r>
        <w:r>
          <w:rPr>
            <w:noProof/>
            <w:webHidden/>
          </w:rPr>
          <w:tab/>
        </w:r>
        <w:r>
          <w:rPr>
            <w:noProof/>
            <w:webHidden/>
          </w:rPr>
          <w:fldChar w:fldCharType="begin"/>
        </w:r>
        <w:r>
          <w:rPr>
            <w:noProof/>
            <w:webHidden/>
          </w:rPr>
          <w:instrText xml:space="preserve"> PAGEREF _Toc84855945 \h </w:instrText>
        </w:r>
        <w:r>
          <w:rPr>
            <w:noProof/>
            <w:webHidden/>
          </w:rPr>
        </w:r>
        <w:r>
          <w:rPr>
            <w:noProof/>
            <w:webHidden/>
          </w:rPr>
          <w:fldChar w:fldCharType="separate"/>
        </w:r>
        <w:r>
          <w:rPr>
            <w:noProof/>
            <w:webHidden/>
          </w:rPr>
          <w:t>22</w:t>
        </w:r>
        <w:r>
          <w:rPr>
            <w:noProof/>
            <w:webHidden/>
          </w:rPr>
          <w:fldChar w:fldCharType="end"/>
        </w:r>
      </w:hyperlink>
    </w:p>
    <w:p w14:paraId="70DD5199" w14:textId="3432DBDB" w:rsidR="003A3CDA" w:rsidRDefault="007D1D30" w:rsidP="0066402F">
      <w:r w:rsidRPr="007C20FA">
        <w:fldChar w:fldCharType="end"/>
      </w:r>
    </w:p>
    <w:p w14:paraId="75904F51" w14:textId="77777777" w:rsidR="00D551E4" w:rsidRPr="0046323D" w:rsidRDefault="00D551E4" w:rsidP="00D551E4">
      <w:pPr>
        <w:rPr>
          <w:b/>
          <w:sz w:val="32"/>
        </w:rPr>
      </w:pPr>
      <w:r w:rsidRPr="0046323D">
        <w:rPr>
          <w:b/>
          <w:sz w:val="32"/>
        </w:rPr>
        <w:t>List of Figures</w:t>
      </w:r>
    </w:p>
    <w:p w14:paraId="3C3FD6A1" w14:textId="77777777" w:rsidR="00D551E4" w:rsidRPr="00A96E3D" w:rsidRDefault="00D551E4" w:rsidP="00A96E3D">
      <w:pPr>
        <w:pStyle w:val="TableofFigures"/>
        <w:tabs>
          <w:tab w:val="right" w:leader="dot" w:pos="10173"/>
        </w:tabs>
        <w:rPr>
          <w:rStyle w:val="Hyperlink"/>
          <w:noProof/>
        </w:rPr>
      </w:pPr>
    </w:p>
    <w:p w14:paraId="7C243192" w14:textId="18F8AE6D" w:rsidR="008859FF" w:rsidRDefault="00D551E4">
      <w:pPr>
        <w:pStyle w:val="TableofFigures"/>
        <w:tabs>
          <w:tab w:val="right" w:leader="dot" w:pos="10173"/>
        </w:tabs>
        <w:rPr>
          <w:rFonts w:asciiTheme="minorHAnsi" w:hAnsiTheme="minorHAnsi" w:cstheme="minorBidi"/>
          <w:noProof/>
          <w:kern w:val="2"/>
          <w:sz w:val="21"/>
          <w:szCs w:val="22"/>
          <w:lang w:eastAsia="zh-CN"/>
        </w:rPr>
      </w:pPr>
      <w:r w:rsidRPr="00A96E3D">
        <w:rPr>
          <w:rStyle w:val="Hyperlink"/>
          <w:noProof/>
        </w:rPr>
        <w:fldChar w:fldCharType="begin"/>
      </w:r>
      <w:r w:rsidRPr="00A96E3D">
        <w:rPr>
          <w:rStyle w:val="Hyperlink"/>
          <w:noProof/>
        </w:rPr>
        <w:instrText xml:space="preserve"> TOC \h \z \c "Figure" </w:instrText>
      </w:r>
      <w:r w:rsidRPr="00A96E3D">
        <w:rPr>
          <w:rStyle w:val="Hyperlink"/>
          <w:noProof/>
        </w:rPr>
        <w:fldChar w:fldCharType="separate"/>
      </w:r>
      <w:hyperlink w:anchor="_Toc83735857" w:history="1">
        <w:r w:rsidR="008859FF" w:rsidRPr="0031643C">
          <w:rPr>
            <w:rStyle w:val="Hyperlink"/>
            <w:noProof/>
          </w:rPr>
          <w:t xml:space="preserve">Figure 1: </w:t>
        </w:r>
        <w:r w:rsidR="008859FF" w:rsidRPr="0031643C">
          <w:rPr>
            <w:rStyle w:val="Hyperlink"/>
            <w:noProof/>
            <w:lang w:eastAsia="zh-CN"/>
          </w:rPr>
          <w:t>SYNC+</w:t>
        </w:r>
        <w:r w:rsidR="008859FF" w:rsidRPr="0031643C">
          <w:rPr>
            <w:rStyle w:val="Hyperlink"/>
            <w:noProof/>
          </w:rPr>
          <w:t xml:space="preserve"> </w:t>
        </w:r>
        <w:r w:rsidR="008859FF" w:rsidRPr="0031643C">
          <w:rPr>
            <w:rStyle w:val="Hyperlink"/>
            <w:noProof/>
            <w:lang w:eastAsia="zh-CN"/>
          </w:rPr>
          <w:t>Market</w:t>
        </w:r>
        <w:r w:rsidR="008859FF" w:rsidRPr="0031643C">
          <w:rPr>
            <w:rStyle w:val="Hyperlink"/>
            <w:noProof/>
          </w:rPr>
          <w:t>place Context Diagram</w:t>
        </w:r>
        <w:r w:rsidR="008859FF">
          <w:rPr>
            <w:noProof/>
            <w:webHidden/>
          </w:rPr>
          <w:tab/>
        </w:r>
        <w:r w:rsidR="008859FF">
          <w:rPr>
            <w:noProof/>
            <w:webHidden/>
          </w:rPr>
          <w:fldChar w:fldCharType="begin"/>
        </w:r>
        <w:r w:rsidR="008859FF">
          <w:rPr>
            <w:noProof/>
            <w:webHidden/>
          </w:rPr>
          <w:instrText xml:space="preserve"> PAGEREF _Toc83735857 \h </w:instrText>
        </w:r>
        <w:r w:rsidR="008859FF">
          <w:rPr>
            <w:noProof/>
            <w:webHidden/>
          </w:rPr>
        </w:r>
        <w:r w:rsidR="008859FF">
          <w:rPr>
            <w:noProof/>
            <w:webHidden/>
          </w:rPr>
          <w:fldChar w:fldCharType="separate"/>
        </w:r>
        <w:r w:rsidR="008859FF">
          <w:rPr>
            <w:noProof/>
            <w:webHidden/>
          </w:rPr>
          <w:t>10</w:t>
        </w:r>
        <w:r w:rsidR="008859FF">
          <w:rPr>
            <w:noProof/>
            <w:webHidden/>
          </w:rPr>
          <w:fldChar w:fldCharType="end"/>
        </w:r>
      </w:hyperlink>
    </w:p>
    <w:p w14:paraId="138EAB3F" w14:textId="42BD00CA" w:rsidR="008859FF" w:rsidRDefault="00855E9A">
      <w:pPr>
        <w:pStyle w:val="TableofFigures"/>
        <w:tabs>
          <w:tab w:val="right" w:leader="dot" w:pos="10173"/>
        </w:tabs>
        <w:rPr>
          <w:rFonts w:asciiTheme="minorHAnsi" w:hAnsiTheme="minorHAnsi" w:cstheme="minorBidi"/>
          <w:noProof/>
          <w:kern w:val="2"/>
          <w:sz w:val="21"/>
          <w:szCs w:val="22"/>
          <w:lang w:eastAsia="zh-CN"/>
        </w:rPr>
      </w:pPr>
      <w:hyperlink w:anchor="_Toc83735858" w:history="1">
        <w:r w:rsidR="008859FF" w:rsidRPr="0031643C">
          <w:rPr>
            <w:rStyle w:val="Hyperlink"/>
            <w:noProof/>
          </w:rPr>
          <w:t>Figure 2: Feature Operation Modes and States Diagram</w:t>
        </w:r>
        <w:r w:rsidR="008859FF">
          <w:rPr>
            <w:noProof/>
            <w:webHidden/>
          </w:rPr>
          <w:tab/>
        </w:r>
        <w:r w:rsidR="008859FF">
          <w:rPr>
            <w:noProof/>
            <w:webHidden/>
          </w:rPr>
          <w:fldChar w:fldCharType="begin"/>
        </w:r>
        <w:r w:rsidR="008859FF">
          <w:rPr>
            <w:noProof/>
            <w:webHidden/>
          </w:rPr>
          <w:instrText xml:space="preserve"> PAGEREF _Toc83735858 \h </w:instrText>
        </w:r>
        <w:r w:rsidR="008859FF">
          <w:rPr>
            <w:noProof/>
            <w:webHidden/>
          </w:rPr>
        </w:r>
        <w:r w:rsidR="008859FF">
          <w:rPr>
            <w:noProof/>
            <w:webHidden/>
          </w:rPr>
          <w:fldChar w:fldCharType="separate"/>
        </w:r>
        <w:r w:rsidR="008859FF">
          <w:rPr>
            <w:noProof/>
            <w:webHidden/>
          </w:rPr>
          <w:t>11</w:t>
        </w:r>
        <w:r w:rsidR="008859FF">
          <w:rPr>
            <w:noProof/>
            <w:webHidden/>
          </w:rPr>
          <w:fldChar w:fldCharType="end"/>
        </w:r>
      </w:hyperlink>
    </w:p>
    <w:p w14:paraId="634C5771" w14:textId="700B1837" w:rsidR="008859FF" w:rsidRDefault="00855E9A">
      <w:pPr>
        <w:pStyle w:val="TableofFigures"/>
        <w:tabs>
          <w:tab w:val="right" w:leader="dot" w:pos="10173"/>
        </w:tabs>
        <w:rPr>
          <w:rFonts w:asciiTheme="minorHAnsi" w:hAnsiTheme="minorHAnsi" w:cstheme="minorBidi"/>
          <w:noProof/>
          <w:kern w:val="2"/>
          <w:sz w:val="21"/>
          <w:szCs w:val="22"/>
          <w:lang w:eastAsia="zh-CN"/>
        </w:rPr>
      </w:pPr>
      <w:hyperlink w:anchor="_Toc83735859" w:history="1">
        <w:r w:rsidR="008859FF" w:rsidRPr="0031643C">
          <w:rPr>
            <w:rStyle w:val="Hyperlink"/>
            <w:noProof/>
          </w:rPr>
          <w:t>Figure 3: Use Case Diagram</w:t>
        </w:r>
        <w:r w:rsidR="008859FF">
          <w:rPr>
            <w:noProof/>
            <w:webHidden/>
          </w:rPr>
          <w:tab/>
        </w:r>
        <w:r w:rsidR="008859FF">
          <w:rPr>
            <w:noProof/>
            <w:webHidden/>
          </w:rPr>
          <w:fldChar w:fldCharType="begin"/>
        </w:r>
        <w:r w:rsidR="008859FF">
          <w:rPr>
            <w:noProof/>
            <w:webHidden/>
          </w:rPr>
          <w:instrText xml:space="preserve"> PAGEREF _Toc83735859 \h </w:instrText>
        </w:r>
        <w:r w:rsidR="008859FF">
          <w:rPr>
            <w:noProof/>
            <w:webHidden/>
          </w:rPr>
        </w:r>
        <w:r w:rsidR="008859FF">
          <w:rPr>
            <w:noProof/>
            <w:webHidden/>
          </w:rPr>
          <w:fldChar w:fldCharType="separate"/>
        </w:r>
        <w:r w:rsidR="008859FF">
          <w:rPr>
            <w:noProof/>
            <w:webHidden/>
          </w:rPr>
          <w:t>12</w:t>
        </w:r>
        <w:r w:rsidR="008859FF">
          <w:rPr>
            <w:noProof/>
            <w:webHidden/>
          </w:rPr>
          <w:fldChar w:fldCharType="end"/>
        </w:r>
      </w:hyperlink>
    </w:p>
    <w:p w14:paraId="02C375CD" w14:textId="27E28AF9" w:rsidR="008859FF" w:rsidRDefault="00855E9A">
      <w:pPr>
        <w:pStyle w:val="TableofFigures"/>
        <w:tabs>
          <w:tab w:val="right" w:leader="dot" w:pos="10173"/>
        </w:tabs>
        <w:rPr>
          <w:rFonts w:asciiTheme="minorHAnsi" w:hAnsiTheme="minorHAnsi" w:cstheme="minorBidi"/>
          <w:noProof/>
          <w:kern w:val="2"/>
          <w:sz w:val="21"/>
          <w:szCs w:val="22"/>
          <w:lang w:eastAsia="zh-CN"/>
        </w:rPr>
      </w:pPr>
      <w:hyperlink w:anchor="_Toc83735860" w:history="1">
        <w:r w:rsidR="008859FF" w:rsidRPr="0031643C">
          <w:rPr>
            <w:rStyle w:val="Hyperlink"/>
            <w:noProof/>
          </w:rPr>
          <w:t>Figure 4: Functional Boundary Diagram</w:t>
        </w:r>
        <w:r w:rsidR="008859FF">
          <w:rPr>
            <w:noProof/>
            <w:webHidden/>
          </w:rPr>
          <w:tab/>
        </w:r>
        <w:r w:rsidR="008859FF">
          <w:rPr>
            <w:noProof/>
            <w:webHidden/>
          </w:rPr>
          <w:fldChar w:fldCharType="begin"/>
        </w:r>
        <w:r w:rsidR="008859FF">
          <w:rPr>
            <w:noProof/>
            <w:webHidden/>
          </w:rPr>
          <w:instrText xml:space="preserve"> PAGEREF _Toc83735860 \h </w:instrText>
        </w:r>
        <w:r w:rsidR="008859FF">
          <w:rPr>
            <w:noProof/>
            <w:webHidden/>
          </w:rPr>
        </w:r>
        <w:r w:rsidR="008859FF">
          <w:rPr>
            <w:noProof/>
            <w:webHidden/>
          </w:rPr>
          <w:fldChar w:fldCharType="separate"/>
        </w:r>
        <w:r w:rsidR="008859FF">
          <w:rPr>
            <w:noProof/>
            <w:webHidden/>
          </w:rPr>
          <w:t>23</w:t>
        </w:r>
        <w:r w:rsidR="008859FF">
          <w:rPr>
            <w:noProof/>
            <w:webHidden/>
          </w:rPr>
          <w:fldChar w:fldCharType="end"/>
        </w:r>
      </w:hyperlink>
    </w:p>
    <w:p w14:paraId="2BAF8F35" w14:textId="1F8AF498" w:rsidR="00D551E4" w:rsidRPr="00A96E3D" w:rsidRDefault="00D551E4" w:rsidP="00A96E3D">
      <w:pPr>
        <w:pStyle w:val="TableofFigures"/>
        <w:tabs>
          <w:tab w:val="right" w:leader="dot" w:pos="10173"/>
        </w:tabs>
      </w:pPr>
      <w:r w:rsidRPr="00A96E3D">
        <w:rPr>
          <w:rStyle w:val="Hyperlink"/>
          <w:noProof/>
        </w:rPr>
        <w:fldChar w:fldCharType="end"/>
      </w:r>
    </w:p>
    <w:p w14:paraId="0915B149" w14:textId="77777777" w:rsidR="00D551E4" w:rsidRPr="0046323D" w:rsidRDefault="00D551E4" w:rsidP="00D551E4">
      <w:pPr>
        <w:rPr>
          <w:b/>
          <w:sz w:val="32"/>
        </w:rPr>
      </w:pPr>
      <w:bookmarkStart w:id="4" w:name="_Toc423619082"/>
      <w:r w:rsidRPr="0046323D">
        <w:rPr>
          <w:b/>
          <w:sz w:val="32"/>
        </w:rPr>
        <w:t>List of Tables</w:t>
      </w:r>
      <w:bookmarkEnd w:id="4"/>
    </w:p>
    <w:p w14:paraId="203EE682" w14:textId="77777777" w:rsidR="00D551E4" w:rsidRPr="00E2703A" w:rsidRDefault="00D551E4" w:rsidP="00D551E4">
      <w:pPr>
        <w:pStyle w:val="TOC2"/>
        <w:rPr>
          <w:rStyle w:val="Hyperlink"/>
          <w:noProof/>
          <w:color w:val="auto"/>
        </w:rPr>
      </w:pPr>
    </w:p>
    <w:p w14:paraId="281DCA6A" w14:textId="77777777" w:rsidR="00383AAE" w:rsidRDefault="00D551E4">
      <w:pPr>
        <w:pStyle w:val="TableofFigures"/>
        <w:tabs>
          <w:tab w:val="right" w:leader="dot" w:pos="10173"/>
        </w:tabs>
        <w:rPr>
          <w:rFonts w:asciiTheme="minorHAnsi" w:hAnsiTheme="minorHAnsi" w:cstheme="minorBidi"/>
          <w:noProof/>
          <w:sz w:val="22"/>
          <w:szCs w:val="22"/>
          <w:lang w:eastAsia="zh-CN"/>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50660328" w:history="1">
        <w:r w:rsidR="00383AAE" w:rsidRPr="00227970">
          <w:rPr>
            <w:rStyle w:val="Hyperlink"/>
            <w:noProof/>
          </w:rPr>
          <w:t>Table 1: Features described in this FD</w:t>
        </w:r>
        <w:r w:rsidR="00383AAE">
          <w:rPr>
            <w:noProof/>
            <w:webHidden/>
          </w:rPr>
          <w:tab/>
        </w:r>
        <w:r w:rsidR="00383AAE">
          <w:rPr>
            <w:noProof/>
            <w:webHidden/>
          </w:rPr>
          <w:fldChar w:fldCharType="begin"/>
        </w:r>
        <w:r w:rsidR="00383AAE">
          <w:rPr>
            <w:noProof/>
            <w:webHidden/>
          </w:rPr>
          <w:instrText xml:space="preserve"> PAGEREF _Toc50660328 \h </w:instrText>
        </w:r>
        <w:r w:rsidR="00383AAE">
          <w:rPr>
            <w:noProof/>
            <w:webHidden/>
          </w:rPr>
        </w:r>
        <w:r w:rsidR="00383AAE">
          <w:rPr>
            <w:noProof/>
            <w:webHidden/>
          </w:rPr>
          <w:fldChar w:fldCharType="separate"/>
        </w:r>
        <w:r w:rsidR="00383AAE">
          <w:rPr>
            <w:noProof/>
            <w:webHidden/>
          </w:rPr>
          <w:t>5</w:t>
        </w:r>
        <w:r w:rsidR="00383AAE">
          <w:rPr>
            <w:noProof/>
            <w:webHidden/>
          </w:rPr>
          <w:fldChar w:fldCharType="end"/>
        </w:r>
      </w:hyperlink>
    </w:p>
    <w:p w14:paraId="19EB1F66"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29" w:history="1">
        <w:r w:rsidR="00383AAE" w:rsidRPr="00227970">
          <w:rPr>
            <w:rStyle w:val="Hyperlink"/>
            <w:noProof/>
          </w:rPr>
          <w:t>Table 2: Ford internal Documents</w:t>
        </w:r>
        <w:r w:rsidR="00383AAE">
          <w:rPr>
            <w:noProof/>
            <w:webHidden/>
          </w:rPr>
          <w:tab/>
        </w:r>
        <w:r w:rsidR="00383AAE">
          <w:rPr>
            <w:noProof/>
            <w:webHidden/>
          </w:rPr>
          <w:fldChar w:fldCharType="begin"/>
        </w:r>
        <w:r w:rsidR="00383AAE">
          <w:rPr>
            <w:noProof/>
            <w:webHidden/>
          </w:rPr>
          <w:instrText xml:space="preserve"> PAGEREF _Toc50660329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14:paraId="6C204C31"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0" w:history="1">
        <w:r w:rsidR="00383AAE" w:rsidRPr="00227970">
          <w:rPr>
            <w:rStyle w:val="Hyperlink"/>
            <w:noProof/>
          </w:rPr>
          <w:t>Table 3: External documents and publications</w:t>
        </w:r>
        <w:r w:rsidR="00383AAE">
          <w:rPr>
            <w:noProof/>
            <w:webHidden/>
          </w:rPr>
          <w:tab/>
        </w:r>
        <w:r w:rsidR="00383AAE">
          <w:rPr>
            <w:noProof/>
            <w:webHidden/>
          </w:rPr>
          <w:fldChar w:fldCharType="begin"/>
        </w:r>
        <w:r w:rsidR="00383AAE">
          <w:rPr>
            <w:noProof/>
            <w:webHidden/>
          </w:rPr>
          <w:instrText xml:space="preserve"> PAGEREF _Toc50660330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14:paraId="2E17E039"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1" w:history="1">
        <w:r w:rsidR="00383AAE" w:rsidRPr="00227970">
          <w:rPr>
            <w:rStyle w:val="Hyperlink"/>
            <w:noProof/>
          </w:rPr>
          <w:t>Table 4: Definitions used in this document</w:t>
        </w:r>
        <w:r w:rsidR="00383AAE">
          <w:rPr>
            <w:noProof/>
            <w:webHidden/>
          </w:rPr>
          <w:tab/>
        </w:r>
        <w:r w:rsidR="00383AAE">
          <w:rPr>
            <w:noProof/>
            <w:webHidden/>
          </w:rPr>
          <w:fldChar w:fldCharType="begin"/>
        </w:r>
        <w:r w:rsidR="00383AAE">
          <w:rPr>
            <w:noProof/>
            <w:webHidden/>
          </w:rPr>
          <w:instrText xml:space="preserve"> PAGEREF _Toc50660331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14:paraId="6501BE40"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2" w:history="1">
        <w:r w:rsidR="00383AAE" w:rsidRPr="00227970">
          <w:rPr>
            <w:rStyle w:val="Hyperlink"/>
            <w:noProof/>
          </w:rPr>
          <w:t>Table 5: Abbreviations</w:t>
        </w:r>
        <w:r w:rsidR="00383AAE">
          <w:rPr>
            <w:noProof/>
            <w:webHidden/>
          </w:rPr>
          <w:tab/>
        </w:r>
        <w:r w:rsidR="00383AAE">
          <w:rPr>
            <w:noProof/>
            <w:webHidden/>
          </w:rPr>
          <w:fldChar w:fldCharType="begin"/>
        </w:r>
        <w:r w:rsidR="00383AAE">
          <w:rPr>
            <w:noProof/>
            <w:webHidden/>
          </w:rPr>
          <w:instrText xml:space="preserve"> PAGEREF _Toc50660332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14:paraId="0EEC8B66"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3" w:history="1">
        <w:r w:rsidR="00383AAE" w:rsidRPr="00227970">
          <w:rPr>
            <w:rStyle w:val="Hyperlink"/>
            <w:noProof/>
          </w:rPr>
          <w:t>Table 6: Parameters / Values used in this document</w:t>
        </w:r>
        <w:r w:rsidR="00383AAE">
          <w:rPr>
            <w:noProof/>
            <w:webHidden/>
          </w:rPr>
          <w:tab/>
        </w:r>
        <w:r w:rsidR="00383AAE">
          <w:rPr>
            <w:noProof/>
            <w:webHidden/>
          </w:rPr>
          <w:fldChar w:fldCharType="begin"/>
        </w:r>
        <w:r w:rsidR="00383AAE">
          <w:rPr>
            <w:noProof/>
            <w:webHidden/>
          </w:rPr>
          <w:instrText xml:space="preserve"> PAGEREF _Toc50660333 \h </w:instrText>
        </w:r>
        <w:r w:rsidR="00383AAE">
          <w:rPr>
            <w:noProof/>
            <w:webHidden/>
          </w:rPr>
        </w:r>
        <w:r w:rsidR="00383AAE">
          <w:rPr>
            <w:noProof/>
            <w:webHidden/>
          </w:rPr>
          <w:fldChar w:fldCharType="separate"/>
        </w:r>
        <w:r w:rsidR="00383AAE">
          <w:rPr>
            <w:noProof/>
            <w:webHidden/>
          </w:rPr>
          <w:t>8</w:t>
        </w:r>
        <w:r w:rsidR="00383AAE">
          <w:rPr>
            <w:noProof/>
            <w:webHidden/>
          </w:rPr>
          <w:fldChar w:fldCharType="end"/>
        </w:r>
      </w:hyperlink>
    </w:p>
    <w:p w14:paraId="23AC7BFB"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4" w:history="1">
        <w:r w:rsidR="00383AAE" w:rsidRPr="00227970">
          <w:rPr>
            <w:rStyle w:val="Hyperlink"/>
            <w:noProof/>
          </w:rPr>
          <w:t>Table 7: Feature Variants</w:t>
        </w:r>
        <w:r w:rsidR="00383AAE">
          <w:rPr>
            <w:noProof/>
            <w:webHidden/>
          </w:rPr>
          <w:tab/>
        </w:r>
        <w:r w:rsidR="00383AAE">
          <w:rPr>
            <w:noProof/>
            <w:webHidden/>
          </w:rPr>
          <w:fldChar w:fldCharType="begin"/>
        </w:r>
        <w:r w:rsidR="00383AAE">
          <w:rPr>
            <w:noProof/>
            <w:webHidden/>
          </w:rPr>
          <w:instrText xml:space="preserve"> PAGEREF _Toc50660334 \h </w:instrText>
        </w:r>
        <w:r w:rsidR="00383AAE">
          <w:rPr>
            <w:noProof/>
            <w:webHidden/>
          </w:rPr>
        </w:r>
        <w:r w:rsidR="00383AAE">
          <w:rPr>
            <w:noProof/>
            <w:webHidden/>
          </w:rPr>
          <w:fldChar w:fldCharType="separate"/>
        </w:r>
        <w:r w:rsidR="00383AAE">
          <w:rPr>
            <w:noProof/>
            <w:webHidden/>
          </w:rPr>
          <w:t>9</w:t>
        </w:r>
        <w:r w:rsidR="00383AAE">
          <w:rPr>
            <w:noProof/>
            <w:webHidden/>
          </w:rPr>
          <w:fldChar w:fldCharType="end"/>
        </w:r>
      </w:hyperlink>
    </w:p>
    <w:p w14:paraId="2B1D214E"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5" w:history="1">
        <w:r w:rsidR="00383AAE" w:rsidRPr="00227970">
          <w:rPr>
            <w:rStyle w:val="Hyperlink"/>
            <w:noProof/>
          </w:rPr>
          <w:t>Table 8: Regions &amp; Markets</w:t>
        </w:r>
        <w:r w:rsidR="00383AAE">
          <w:rPr>
            <w:noProof/>
            <w:webHidden/>
          </w:rPr>
          <w:tab/>
        </w:r>
        <w:r w:rsidR="00383AAE">
          <w:rPr>
            <w:noProof/>
            <w:webHidden/>
          </w:rPr>
          <w:fldChar w:fldCharType="begin"/>
        </w:r>
        <w:r w:rsidR="00383AAE">
          <w:rPr>
            <w:noProof/>
            <w:webHidden/>
          </w:rPr>
          <w:instrText xml:space="preserve"> PAGEREF _Toc50660335 \h </w:instrText>
        </w:r>
        <w:r w:rsidR="00383AAE">
          <w:rPr>
            <w:noProof/>
            <w:webHidden/>
          </w:rPr>
        </w:r>
        <w:r w:rsidR="00383AAE">
          <w:rPr>
            <w:noProof/>
            <w:webHidden/>
          </w:rPr>
          <w:fldChar w:fldCharType="separate"/>
        </w:r>
        <w:r w:rsidR="00383AAE">
          <w:rPr>
            <w:noProof/>
            <w:webHidden/>
          </w:rPr>
          <w:t>9</w:t>
        </w:r>
        <w:r w:rsidR="00383AAE">
          <w:rPr>
            <w:noProof/>
            <w:webHidden/>
          </w:rPr>
          <w:fldChar w:fldCharType="end"/>
        </w:r>
      </w:hyperlink>
    </w:p>
    <w:p w14:paraId="17936E00"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6" w:history="1">
        <w:r w:rsidR="00383AAE" w:rsidRPr="00227970">
          <w:rPr>
            <w:rStyle w:val="Hyperlink"/>
            <w:noProof/>
          </w:rPr>
          <w:t>Table 9: Input Requirements/Documents</w:t>
        </w:r>
        <w:r w:rsidR="00383AAE">
          <w:rPr>
            <w:noProof/>
            <w:webHidden/>
          </w:rPr>
          <w:tab/>
        </w:r>
        <w:r w:rsidR="00383AAE">
          <w:rPr>
            <w:noProof/>
            <w:webHidden/>
          </w:rPr>
          <w:fldChar w:fldCharType="begin"/>
        </w:r>
        <w:r w:rsidR="00383AAE">
          <w:rPr>
            <w:noProof/>
            <w:webHidden/>
          </w:rPr>
          <w:instrText xml:space="preserve"> PAGEREF _Toc50660336 \h </w:instrText>
        </w:r>
        <w:r w:rsidR="00383AAE">
          <w:rPr>
            <w:noProof/>
            <w:webHidden/>
          </w:rPr>
        </w:r>
        <w:r w:rsidR="00383AAE">
          <w:rPr>
            <w:noProof/>
            <w:webHidden/>
          </w:rPr>
          <w:fldChar w:fldCharType="separate"/>
        </w:r>
        <w:r w:rsidR="00383AAE">
          <w:rPr>
            <w:noProof/>
            <w:webHidden/>
          </w:rPr>
          <w:t>10</w:t>
        </w:r>
        <w:r w:rsidR="00383AAE">
          <w:rPr>
            <w:noProof/>
            <w:webHidden/>
          </w:rPr>
          <w:fldChar w:fldCharType="end"/>
        </w:r>
      </w:hyperlink>
    </w:p>
    <w:p w14:paraId="0DEFC67A"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7" w:history="1">
        <w:r w:rsidR="00383AAE" w:rsidRPr="00227970">
          <w:rPr>
            <w:rStyle w:val="Hyperlink"/>
            <w:noProof/>
          </w:rPr>
          <w:t>Table 10: List of Influences</w:t>
        </w:r>
        <w:r w:rsidR="00383AAE">
          <w:rPr>
            <w:noProof/>
            <w:webHidden/>
          </w:rPr>
          <w:tab/>
        </w:r>
        <w:r w:rsidR="00383AAE">
          <w:rPr>
            <w:noProof/>
            <w:webHidden/>
          </w:rPr>
          <w:fldChar w:fldCharType="begin"/>
        </w:r>
        <w:r w:rsidR="00383AAE">
          <w:rPr>
            <w:noProof/>
            <w:webHidden/>
          </w:rPr>
          <w:instrText xml:space="preserve"> PAGEREF _Toc50660337 \h </w:instrText>
        </w:r>
        <w:r w:rsidR="00383AAE">
          <w:rPr>
            <w:noProof/>
            <w:webHidden/>
          </w:rPr>
        </w:r>
        <w:r w:rsidR="00383AAE">
          <w:rPr>
            <w:noProof/>
            <w:webHidden/>
          </w:rPr>
          <w:fldChar w:fldCharType="separate"/>
        </w:r>
        <w:r w:rsidR="00383AAE">
          <w:rPr>
            <w:noProof/>
            <w:webHidden/>
          </w:rPr>
          <w:t>11</w:t>
        </w:r>
        <w:r w:rsidR="00383AAE">
          <w:rPr>
            <w:noProof/>
            <w:webHidden/>
          </w:rPr>
          <w:fldChar w:fldCharType="end"/>
        </w:r>
      </w:hyperlink>
    </w:p>
    <w:p w14:paraId="429DECF1"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8" w:history="1">
        <w:r w:rsidR="00383AAE" w:rsidRPr="00227970">
          <w:rPr>
            <w:rStyle w:val="Hyperlink"/>
            <w:noProof/>
          </w:rPr>
          <w:t>Table 11: Operation Modes and States</w:t>
        </w:r>
        <w:r w:rsidR="00383AAE">
          <w:rPr>
            <w:noProof/>
            <w:webHidden/>
          </w:rPr>
          <w:tab/>
        </w:r>
        <w:r w:rsidR="00383AAE">
          <w:rPr>
            <w:noProof/>
            <w:webHidden/>
          </w:rPr>
          <w:fldChar w:fldCharType="begin"/>
        </w:r>
        <w:r w:rsidR="00383AAE">
          <w:rPr>
            <w:noProof/>
            <w:webHidden/>
          </w:rPr>
          <w:instrText xml:space="preserve"> PAGEREF _Toc50660338 \h </w:instrText>
        </w:r>
        <w:r w:rsidR="00383AAE">
          <w:rPr>
            <w:noProof/>
            <w:webHidden/>
          </w:rPr>
        </w:r>
        <w:r w:rsidR="00383AAE">
          <w:rPr>
            <w:noProof/>
            <w:webHidden/>
          </w:rPr>
          <w:fldChar w:fldCharType="separate"/>
        </w:r>
        <w:r w:rsidR="00383AAE">
          <w:rPr>
            <w:noProof/>
            <w:webHidden/>
          </w:rPr>
          <w:t>12</w:t>
        </w:r>
        <w:r w:rsidR="00383AAE">
          <w:rPr>
            <w:noProof/>
            <w:webHidden/>
          </w:rPr>
          <w:fldChar w:fldCharType="end"/>
        </w:r>
      </w:hyperlink>
    </w:p>
    <w:p w14:paraId="3F97C35A"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39" w:history="1">
        <w:r w:rsidR="00383AAE" w:rsidRPr="00227970">
          <w:rPr>
            <w:rStyle w:val="Hyperlink"/>
            <w:noProof/>
          </w:rPr>
          <w:t>Table 12: List of Actors</w:t>
        </w:r>
        <w:r w:rsidR="00383AAE">
          <w:rPr>
            <w:noProof/>
            <w:webHidden/>
          </w:rPr>
          <w:tab/>
        </w:r>
        <w:r w:rsidR="00383AAE">
          <w:rPr>
            <w:noProof/>
            <w:webHidden/>
          </w:rPr>
          <w:fldChar w:fldCharType="begin"/>
        </w:r>
        <w:r w:rsidR="00383AAE">
          <w:rPr>
            <w:noProof/>
            <w:webHidden/>
          </w:rPr>
          <w:instrText xml:space="preserve"> PAGEREF _Toc50660339 \h </w:instrText>
        </w:r>
        <w:r w:rsidR="00383AAE">
          <w:rPr>
            <w:noProof/>
            <w:webHidden/>
          </w:rPr>
        </w:r>
        <w:r w:rsidR="00383AAE">
          <w:rPr>
            <w:noProof/>
            <w:webHidden/>
          </w:rPr>
          <w:fldChar w:fldCharType="separate"/>
        </w:r>
        <w:r w:rsidR="00383AAE">
          <w:rPr>
            <w:noProof/>
            <w:webHidden/>
          </w:rPr>
          <w:t>13</w:t>
        </w:r>
        <w:r w:rsidR="00383AAE">
          <w:rPr>
            <w:noProof/>
            <w:webHidden/>
          </w:rPr>
          <w:fldChar w:fldCharType="end"/>
        </w:r>
      </w:hyperlink>
    </w:p>
    <w:p w14:paraId="3C2E1974"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40" w:history="1">
        <w:r w:rsidR="00383AAE" w:rsidRPr="00227970">
          <w:rPr>
            <w:rStyle w:val="Hyperlink"/>
            <w:noProof/>
          </w:rPr>
          <w:t>Table 13: Sample Decision Table</w:t>
        </w:r>
        <w:r w:rsidR="00383AAE">
          <w:rPr>
            <w:noProof/>
            <w:webHidden/>
          </w:rPr>
          <w:tab/>
        </w:r>
        <w:r w:rsidR="00383AAE">
          <w:rPr>
            <w:noProof/>
            <w:webHidden/>
          </w:rPr>
          <w:fldChar w:fldCharType="begin"/>
        </w:r>
        <w:r w:rsidR="00383AAE">
          <w:rPr>
            <w:noProof/>
            <w:webHidden/>
          </w:rPr>
          <w:instrText xml:space="preserve"> PAGEREF _Toc50660340 \h </w:instrText>
        </w:r>
        <w:r w:rsidR="00383AAE">
          <w:rPr>
            <w:noProof/>
            <w:webHidden/>
          </w:rPr>
        </w:r>
        <w:r w:rsidR="00383AAE">
          <w:rPr>
            <w:noProof/>
            <w:webHidden/>
          </w:rPr>
          <w:fldChar w:fldCharType="separate"/>
        </w:r>
        <w:r w:rsidR="00383AAE">
          <w:rPr>
            <w:noProof/>
            <w:webHidden/>
          </w:rPr>
          <w:t>17</w:t>
        </w:r>
        <w:r w:rsidR="00383AAE">
          <w:rPr>
            <w:noProof/>
            <w:webHidden/>
          </w:rPr>
          <w:fldChar w:fldCharType="end"/>
        </w:r>
      </w:hyperlink>
    </w:p>
    <w:p w14:paraId="4F93551A"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41" w:history="1">
        <w:r w:rsidR="00383AAE" w:rsidRPr="00227970">
          <w:rPr>
            <w:rStyle w:val="Hyperlink"/>
            <w:noProof/>
          </w:rPr>
          <w:t>Table 14: List of Functions</w:t>
        </w:r>
        <w:r w:rsidR="00383AAE">
          <w:rPr>
            <w:noProof/>
            <w:webHidden/>
          </w:rPr>
          <w:tab/>
        </w:r>
        <w:r w:rsidR="00383AAE">
          <w:rPr>
            <w:noProof/>
            <w:webHidden/>
          </w:rPr>
          <w:fldChar w:fldCharType="begin"/>
        </w:r>
        <w:r w:rsidR="00383AAE">
          <w:rPr>
            <w:noProof/>
            <w:webHidden/>
          </w:rPr>
          <w:instrText xml:space="preserve"> PAGEREF _Toc50660341 \h </w:instrText>
        </w:r>
        <w:r w:rsidR="00383AAE">
          <w:rPr>
            <w:noProof/>
            <w:webHidden/>
          </w:rPr>
        </w:r>
        <w:r w:rsidR="00383AAE">
          <w:rPr>
            <w:noProof/>
            <w:webHidden/>
          </w:rPr>
          <w:fldChar w:fldCharType="separate"/>
        </w:r>
        <w:r w:rsidR="00383AAE">
          <w:rPr>
            <w:noProof/>
            <w:webHidden/>
          </w:rPr>
          <w:t>25</w:t>
        </w:r>
        <w:r w:rsidR="00383AAE">
          <w:rPr>
            <w:noProof/>
            <w:webHidden/>
          </w:rPr>
          <w:fldChar w:fldCharType="end"/>
        </w:r>
      </w:hyperlink>
    </w:p>
    <w:p w14:paraId="623497BE" w14:textId="77777777" w:rsidR="00383AAE" w:rsidRDefault="00855E9A">
      <w:pPr>
        <w:pStyle w:val="TableofFigures"/>
        <w:tabs>
          <w:tab w:val="right" w:leader="dot" w:pos="10173"/>
        </w:tabs>
        <w:rPr>
          <w:rFonts w:asciiTheme="minorHAnsi" w:hAnsiTheme="minorHAnsi" w:cstheme="minorBidi"/>
          <w:noProof/>
          <w:sz w:val="22"/>
          <w:szCs w:val="22"/>
          <w:lang w:eastAsia="zh-CN"/>
        </w:rPr>
      </w:pPr>
      <w:hyperlink w:anchor="_Toc50660342" w:history="1">
        <w:r w:rsidR="00383AAE" w:rsidRPr="00227970">
          <w:rPr>
            <w:rStyle w:val="Hyperlink"/>
            <w:noProof/>
          </w:rPr>
          <w:t>Table 15: Open Concerns</w:t>
        </w:r>
        <w:r w:rsidR="00383AAE">
          <w:rPr>
            <w:noProof/>
            <w:webHidden/>
          </w:rPr>
          <w:tab/>
        </w:r>
        <w:r w:rsidR="00383AAE">
          <w:rPr>
            <w:noProof/>
            <w:webHidden/>
          </w:rPr>
          <w:fldChar w:fldCharType="begin"/>
        </w:r>
        <w:r w:rsidR="00383AAE">
          <w:rPr>
            <w:noProof/>
            <w:webHidden/>
          </w:rPr>
          <w:instrText xml:space="preserve"> PAGEREF _Toc50660342 \h </w:instrText>
        </w:r>
        <w:r w:rsidR="00383AAE">
          <w:rPr>
            <w:noProof/>
            <w:webHidden/>
          </w:rPr>
        </w:r>
        <w:r w:rsidR="00383AAE">
          <w:rPr>
            <w:noProof/>
            <w:webHidden/>
          </w:rPr>
          <w:fldChar w:fldCharType="separate"/>
        </w:r>
        <w:r w:rsidR="00383AAE">
          <w:rPr>
            <w:noProof/>
            <w:webHidden/>
          </w:rPr>
          <w:t>26</w:t>
        </w:r>
        <w:r w:rsidR="00383AAE">
          <w:rPr>
            <w:noProof/>
            <w:webHidden/>
          </w:rPr>
          <w:fldChar w:fldCharType="end"/>
        </w:r>
      </w:hyperlink>
    </w:p>
    <w:p w14:paraId="16AE30F0" w14:textId="77777777" w:rsidR="00D551E4" w:rsidRPr="00E2703A" w:rsidRDefault="00D551E4" w:rsidP="00D551E4">
      <w:r w:rsidRPr="00E2703A">
        <w:rPr>
          <w:rStyle w:val="Hyperlink"/>
          <w:rFonts w:cs="Arial"/>
          <w:noProof/>
          <w:color w:val="auto"/>
        </w:rPr>
        <w:fldChar w:fldCharType="end"/>
      </w:r>
    </w:p>
    <w:p w14:paraId="339823A8" w14:textId="77777777" w:rsidR="0027671B" w:rsidRPr="007C20FA" w:rsidRDefault="00D808DC" w:rsidP="0027671B">
      <w:pPr>
        <w:pStyle w:val="Heading1"/>
      </w:pPr>
      <w:bookmarkStart w:id="5" w:name="_Toc215652170"/>
      <w:bookmarkStart w:id="6" w:name="_Toc84855890"/>
      <w:r>
        <w:t>Introduction</w:t>
      </w:r>
      <w:bookmarkEnd w:id="6"/>
    </w:p>
    <w:p w14:paraId="6E9CADE8" w14:textId="77777777" w:rsidR="0027671B" w:rsidRDefault="00F173E3" w:rsidP="0027671B">
      <w:pPr>
        <w:pStyle w:val="Heading2"/>
      </w:pPr>
      <w:bookmarkStart w:id="7" w:name="_Toc215652128"/>
      <w:bookmarkStart w:id="8" w:name="_Toc397081411"/>
      <w:bookmarkStart w:id="9" w:name="_Toc84855891"/>
      <w:r>
        <w:t xml:space="preserve">Document </w:t>
      </w:r>
      <w:r w:rsidR="0027671B" w:rsidRPr="007C20FA">
        <w:t>Purpose</w:t>
      </w:r>
      <w:bookmarkEnd w:id="7"/>
      <w:bookmarkEnd w:id="8"/>
      <w:bookmarkEnd w:id="9"/>
    </w:p>
    <w:p w14:paraId="0BC8A13C" w14:textId="77777777" w:rsidR="00C7649D" w:rsidRDefault="00C7649D" w:rsidP="00C7649D">
      <w:pPr>
        <w:pStyle w:val="BodyTex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2ADE2954" w14:textId="77777777" w:rsidR="00C7649D" w:rsidRDefault="00C7649D" w:rsidP="00C7649D">
      <w:pPr>
        <w:pStyle w:val="BodyText"/>
        <w:ind w:right="142"/>
        <w:jc w:val="both"/>
        <w:rPr>
          <w:rFonts w:cs="Arial"/>
          <w:lang w:val="en-US"/>
        </w:rPr>
      </w:pPr>
    </w:p>
    <w:p w14:paraId="27E44DA4" w14:textId="77777777" w:rsidR="007C56E9" w:rsidRDefault="007C56E9" w:rsidP="007C56E9">
      <w:pPr>
        <w:overflowPunct/>
        <w:autoSpaceDE/>
        <w:autoSpaceDN/>
        <w:adjustRightInd/>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14:paraId="7C83430C" w14:textId="77777777" w:rsidR="00F173E3" w:rsidRDefault="00F173E3" w:rsidP="007C56E9">
      <w:pPr>
        <w:overflowPunct/>
        <w:autoSpaceDE/>
        <w:autoSpaceDN/>
        <w:adjustRightInd/>
      </w:pPr>
    </w:p>
    <w:p w14:paraId="033067F8" w14:textId="0BAAADC0" w:rsidR="0053054A" w:rsidRDefault="007C56E9" w:rsidP="00656A1A">
      <w:pPr>
        <w:pStyle w:val="BodyText"/>
        <w:ind w:right="142"/>
        <w:jc w:val="both"/>
        <w:rPr>
          <w:rStyle w:val="Hyperlink"/>
          <w:color w:val="auto"/>
          <w:u w:val="none"/>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4"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5" w:history="1">
        <w:r w:rsidR="008C0B3A" w:rsidRPr="008C0B3A">
          <w:rPr>
            <w:rStyle w:val="SubtleEmphasis"/>
            <w:i w:val="0"/>
            <w:color w:val="0000FF"/>
          </w:rPr>
          <w:t>Ford Functional Safety Sharepoint</w:t>
        </w:r>
      </w:hyperlink>
      <w:r w:rsidRPr="00572A49">
        <w:rPr>
          <w:rStyle w:val="Hyperlink"/>
          <w:color w:val="auto"/>
          <w:u w:val="none"/>
        </w:rPr>
        <w:t>.</w:t>
      </w:r>
    </w:p>
    <w:p w14:paraId="2DD866C2" w14:textId="61EAE94E" w:rsidR="0053054A" w:rsidRDefault="0053054A" w:rsidP="00656A1A">
      <w:pPr>
        <w:pStyle w:val="BodyText"/>
        <w:ind w:right="142"/>
        <w:jc w:val="both"/>
        <w:rPr>
          <w:rStyle w:val="Hyperlink"/>
          <w:color w:val="auto"/>
          <w:u w:val="none"/>
        </w:rPr>
      </w:pPr>
    </w:p>
    <w:p w14:paraId="4A9EB9A4" w14:textId="77777777" w:rsidR="001B64D2" w:rsidRDefault="00F173E3" w:rsidP="001B64D2">
      <w:pPr>
        <w:pStyle w:val="Heading2"/>
        <w:tabs>
          <w:tab w:val="num" w:pos="718"/>
        </w:tabs>
        <w:ind w:left="601" w:hanging="601"/>
      </w:pPr>
      <w:bookmarkStart w:id="10" w:name="_Toc84855892"/>
      <w:r>
        <w:t xml:space="preserve">Document </w:t>
      </w:r>
      <w:r w:rsidR="001B64D2">
        <w:t>Scope</w:t>
      </w:r>
      <w:bookmarkEnd w:id="10"/>
    </w:p>
    <w:p w14:paraId="4644B3BA" w14:textId="77777777" w:rsidR="00C7649D" w:rsidRDefault="00C7649D" w:rsidP="00C7649D">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54AFB6AB" w14:textId="77777777" w:rsidR="00103D55" w:rsidRDefault="00103D55" w:rsidP="00C7649D">
      <w:pPr>
        <w:pStyle w:val="BodyText"/>
        <w:ind w:right="142"/>
        <w:jc w:val="both"/>
        <w:rPr>
          <w:rFonts w:cs="Arial"/>
          <w:color w:val="000000" w:themeColor="text1"/>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2126"/>
        <w:gridCol w:w="2551"/>
        <w:gridCol w:w="3510"/>
      </w:tblGrid>
      <w:tr w:rsidR="00C7649D" w:rsidRPr="001B1565" w14:paraId="7014A243" w14:textId="77777777" w:rsidTr="00FC6ED2">
        <w:tc>
          <w:tcPr>
            <w:tcW w:w="2019" w:type="dxa"/>
            <w:shd w:val="clear" w:color="auto" w:fill="D9D9D9" w:themeFill="background1" w:themeFillShade="D9"/>
          </w:tcPr>
          <w:p w14:paraId="73FF9EA0" w14:textId="77777777" w:rsidR="00C7649D" w:rsidRPr="001B1565" w:rsidRDefault="00C7649D" w:rsidP="00F91477">
            <w:pPr>
              <w:rPr>
                <w:rFonts w:ascii="Helvetica" w:hAnsi="Helvetica" w:cs="Helvetica"/>
                <w:b/>
              </w:rPr>
            </w:pPr>
            <w:r w:rsidRPr="001B1565">
              <w:rPr>
                <w:rFonts w:ascii="Helvetica" w:hAnsi="Helvetica" w:cs="Helvetica"/>
                <w:b/>
              </w:rPr>
              <w:t>Feature ID</w:t>
            </w:r>
          </w:p>
        </w:tc>
        <w:tc>
          <w:tcPr>
            <w:tcW w:w="2126" w:type="dxa"/>
            <w:shd w:val="clear" w:color="auto" w:fill="D9D9D9" w:themeFill="background1" w:themeFillShade="D9"/>
          </w:tcPr>
          <w:p w14:paraId="30755E88" w14:textId="77777777" w:rsidR="00C7649D" w:rsidRPr="001B1565" w:rsidRDefault="00C7649D" w:rsidP="00F91477">
            <w:pPr>
              <w:rPr>
                <w:rFonts w:ascii="Helvetica" w:hAnsi="Helvetica" w:cs="Helvetica"/>
                <w:b/>
              </w:rPr>
            </w:pPr>
            <w:r w:rsidRPr="001B1565">
              <w:rPr>
                <w:rFonts w:ascii="Helvetica" w:hAnsi="Helvetica" w:cs="Helvetica"/>
                <w:b/>
              </w:rPr>
              <w:t>Feature Name</w:t>
            </w:r>
          </w:p>
        </w:tc>
        <w:tc>
          <w:tcPr>
            <w:tcW w:w="2551" w:type="dxa"/>
            <w:shd w:val="clear" w:color="auto" w:fill="D9D9D9" w:themeFill="background1" w:themeFillShade="D9"/>
          </w:tcPr>
          <w:p w14:paraId="21B84B5E" w14:textId="77777777" w:rsidR="00C7649D" w:rsidRPr="001B1565" w:rsidRDefault="00C7649D" w:rsidP="00F91477">
            <w:pPr>
              <w:rPr>
                <w:rFonts w:ascii="Helvetica" w:hAnsi="Helvetica" w:cs="Helvetica"/>
                <w:b/>
              </w:rPr>
            </w:pPr>
            <w:r w:rsidRPr="001B1565">
              <w:rPr>
                <w:rFonts w:ascii="Helvetica" w:hAnsi="Helvetica" w:cs="Helvetica"/>
                <w:b/>
              </w:rPr>
              <w:t>Owner</w:t>
            </w:r>
          </w:p>
        </w:tc>
        <w:tc>
          <w:tcPr>
            <w:tcW w:w="3510" w:type="dxa"/>
            <w:shd w:val="clear" w:color="auto" w:fill="D9D9D9" w:themeFill="background1" w:themeFillShade="D9"/>
          </w:tcPr>
          <w:p w14:paraId="36302553" w14:textId="77777777" w:rsidR="00C7649D" w:rsidRPr="001B1565" w:rsidRDefault="00C7649D" w:rsidP="00F91477">
            <w:pPr>
              <w:rPr>
                <w:rFonts w:ascii="Helvetica" w:hAnsi="Helvetica" w:cs="Helvetica"/>
                <w:b/>
              </w:rPr>
            </w:pPr>
            <w:r w:rsidRPr="001B1565">
              <w:rPr>
                <w:rFonts w:ascii="Helvetica" w:hAnsi="Helvetica" w:cs="Helvetica"/>
                <w:b/>
              </w:rPr>
              <w:t>Reference</w:t>
            </w:r>
          </w:p>
        </w:tc>
      </w:tr>
      <w:tr w:rsidR="00CE67AF" w:rsidRPr="001B1565" w14:paraId="1CB71AD9" w14:textId="77777777" w:rsidTr="00FC6ED2">
        <w:tc>
          <w:tcPr>
            <w:tcW w:w="2019" w:type="dxa"/>
          </w:tcPr>
          <w:p w14:paraId="62A1DE9F" w14:textId="0B3D8364" w:rsidR="00CE67AF" w:rsidRPr="001B1565" w:rsidRDefault="00CE67AF" w:rsidP="00CE67AF">
            <w:pPr>
              <w:rPr>
                <w:rFonts w:ascii="Helvetica" w:hAnsi="Helvetica" w:cs="Helvetica"/>
                <w:color w:val="0000FF"/>
              </w:rPr>
            </w:pPr>
          </w:p>
        </w:tc>
        <w:tc>
          <w:tcPr>
            <w:tcW w:w="2126" w:type="dxa"/>
          </w:tcPr>
          <w:p w14:paraId="76E66462" w14:textId="1FB3F365" w:rsidR="00CE67AF" w:rsidRPr="001B1565" w:rsidRDefault="00B963BA" w:rsidP="00CE67AF">
            <w:pPr>
              <w:rPr>
                <w:rFonts w:ascii="Helvetica" w:hAnsi="Helvetica" w:cs="Helvetica"/>
                <w:color w:val="0000FF"/>
              </w:rPr>
            </w:pPr>
            <w:r>
              <w:rPr>
                <w:rFonts w:ascii="Helvetica" w:hAnsi="Helvetica" w:cs="Helvetica" w:hint="eastAsia"/>
                <w:color w:val="0000FF"/>
                <w:lang w:eastAsia="zh-CN"/>
              </w:rPr>
              <w:t>SYNC</w:t>
            </w:r>
            <w:r>
              <w:rPr>
                <w:rFonts w:ascii="Helvetica" w:hAnsi="Helvetica" w:cs="Helvetica"/>
                <w:color w:val="0000FF"/>
                <w:lang w:eastAsia="zh-CN"/>
              </w:rPr>
              <w:t xml:space="preserve">+ </w:t>
            </w:r>
            <w:r>
              <w:rPr>
                <w:rFonts w:ascii="Helvetica" w:hAnsi="Helvetica" w:cs="Helvetica" w:hint="eastAsia"/>
                <w:color w:val="0000FF"/>
                <w:lang w:eastAsia="zh-CN"/>
              </w:rPr>
              <w:t>Market</w:t>
            </w:r>
            <w:r>
              <w:rPr>
                <w:rFonts w:ascii="Helvetica" w:hAnsi="Helvetica" w:cs="Helvetica"/>
                <w:color w:val="0000FF"/>
                <w:lang w:eastAsia="zh-CN"/>
              </w:rPr>
              <w:t>place</w:t>
            </w:r>
          </w:p>
        </w:tc>
        <w:tc>
          <w:tcPr>
            <w:tcW w:w="2551" w:type="dxa"/>
          </w:tcPr>
          <w:p w14:paraId="7FA5EFA5" w14:textId="338E8796" w:rsidR="00CE67AF" w:rsidRPr="0097363F" w:rsidRDefault="00B963BA" w:rsidP="00CE67AF">
            <w:pPr>
              <w:rPr>
                <w:rFonts w:ascii="Helvetica" w:hAnsi="Helvetica" w:cs="Helvetica"/>
                <w:color w:val="000000" w:themeColor="text1"/>
              </w:rPr>
            </w:pPr>
            <w:r>
              <w:rPr>
                <w:rFonts w:ascii="Helvetica" w:hAnsi="Helvetica" w:cs="Helvetica"/>
                <w:color w:val="000000" w:themeColor="text1"/>
                <w:lang w:eastAsia="zh-CN"/>
              </w:rPr>
              <w:t>Jwang308</w:t>
            </w:r>
          </w:p>
        </w:tc>
        <w:tc>
          <w:tcPr>
            <w:tcW w:w="3510" w:type="dxa"/>
          </w:tcPr>
          <w:p w14:paraId="1BE78A73" w14:textId="62937F14" w:rsidR="00CE67AF" w:rsidRPr="001B1565" w:rsidRDefault="00CE67AF" w:rsidP="00CE67AF">
            <w:pPr>
              <w:rPr>
                <w:rFonts w:ascii="Helvetica" w:hAnsi="Helvetica" w:cs="Helvetica"/>
                <w:color w:val="0000FF"/>
              </w:rPr>
            </w:pPr>
          </w:p>
        </w:tc>
      </w:tr>
      <w:tr w:rsidR="00C7649D" w:rsidRPr="001B1565" w14:paraId="51D21E34" w14:textId="77777777" w:rsidTr="00FC6ED2">
        <w:tc>
          <w:tcPr>
            <w:tcW w:w="2019" w:type="dxa"/>
          </w:tcPr>
          <w:p w14:paraId="378DABBB" w14:textId="77777777" w:rsidR="00C7649D" w:rsidRPr="001B1565" w:rsidRDefault="00C7649D" w:rsidP="00F91477">
            <w:pPr>
              <w:rPr>
                <w:rFonts w:ascii="Helvetica" w:hAnsi="Helvetica" w:cs="Helvetica"/>
                <w:color w:val="0000FF"/>
              </w:rPr>
            </w:pPr>
          </w:p>
        </w:tc>
        <w:tc>
          <w:tcPr>
            <w:tcW w:w="2126" w:type="dxa"/>
          </w:tcPr>
          <w:p w14:paraId="510207EA" w14:textId="77777777" w:rsidR="00C7649D" w:rsidRPr="001B1565" w:rsidRDefault="00C7649D" w:rsidP="00F91477">
            <w:pPr>
              <w:rPr>
                <w:rFonts w:ascii="Helvetica" w:hAnsi="Helvetica" w:cs="Helvetica"/>
                <w:color w:val="0000FF"/>
              </w:rPr>
            </w:pPr>
          </w:p>
        </w:tc>
        <w:tc>
          <w:tcPr>
            <w:tcW w:w="2551" w:type="dxa"/>
          </w:tcPr>
          <w:p w14:paraId="55F673D3" w14:textId="77777777" w:rsidR="00C7649D" w:rsidRPr="001B1565" w:rsidRDefault="00C7649D" w:rsidP="00F91477">
            <w:pPr>
              <w:rPr>
                <w:rFonts w:ascii="Helvetica" w:hAnsi="Helvetica" w:cs="Helvetica"/>
                <w:color w:val="0000FF"/>
              </w:rPr>
            </w:pPr>
          </w:p>
        </w:tc>
        <w:tc>
          <w:tcPr>
            <w:tcW w:w="3510" w:type="dxa"/>
          </w:tcPr>
          <w:p w14:paraId="6AC63AFE" w14:textId="77777777" w:rsidR="00C7649D" w:rsidRPr="001B1565" w:rsidRDefault="00C7649D" w:rsidP="00F91477">
            <w:pPr>
              <w:rPr>
                <w:rFonts w:ascii="Helvetica" w:hAnsi="Helvetica" w:cs="Helvetica"/>
                <w:color w:val="0000FF"/>
              </w:rPr>
            </w:pPr>
          </w:p>
        </w:tc>
      </w:tr>
    </w:tbl>
    <w:p w14:paraId="04DD9B84" w14:textId="77777777" w:rsidR="00C7649D" w:rsidRPr="00C7649D" w:rsidRDefault="00C7649D" w:rsidP="00C7649D">
      <w:pPr>
        <w:pStyle w:val="Caption"/>
      </w:pPr>
      <w:bookmarkStart w:id="11" w:name="_Toc435447978"/>
      <w:bookmarkStart w:id="12" w:name="_Toc50660328"/>
      <w:r w:rsidRPr="001B1565">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1</w:t>
      </w:r>
      <w:r w:rsidR="002C1D22">
        <w:rPr>
          <w:noProof/>
        </w:rPr>
        <w:fldChar w:fldCharType="end"/>
      </w:r>
      <w:r w:rsidRPr="001B1565">
        <w:t>: Features described in this FD</w:t>
      </w:r>
      <w:bookmarkEnd w:id="11"/>
      <w:bookmarkEnd w:id="12"/>
    </w:p>
    <w:p w14:paraId="44A3DCA3" w14:textId="77777777" w:rsidR="0027671B" w:rsidRPr="007C20FA" w:rsidRDefault="00F173E3" w:rsidP="0067089C">
      <w:pPr>
        <w:pStyle w:val="Heading2"/>
        <w:tabs>
          <w:tab w:val="num" w:pos="718"/>
        </w:tabs>
        <w:ind w:left="601" w:hanging="601"/>
      </w:pPr>
      <w:bookmarkStart w:id="13" w:name="_Toc397081412"/>
      <w:bookmarkStart w:id="14" w:name="_Toc84855893"/>
      <w:r w:rsidRPr="0067089C">
        <w:t>Document</w:t>
      </w:r>
      <w:r>
        <w:t xml:space="preserve"> </w:t>
      </w:r>
      <w:r w:rsidR="0027671B" w:rsidRPr="007C20FA">
        <w:t>Audience</w:t>
      </w:r>
      <w:bookmarkEnd w:id="13"/>
      <w:bookmarkEnd w:id="14"/>
    </w:p>
    <w:p w14:paraId="5D543035" w14:textId="68A4A9B1" w:rsidR="00D41852" w:rsidRDefault="00D41852" w:rsidP="00BB7AB4">
      <w:pPr>
        <w:pStyle w:val="BodyText"/>
        <w:jc w:val="both"/>
      </w:pPr>
      <w:r w:rsidRPr="001B1565">
        <w:t xml:space="preserve">The FD is written by the feature owner of </w:t>
      </w:r>
      <w:r w:rsidR="0041244F">
        <w:rPr>
          <w:rFonts w:cs="Arial"/>
          <w:color w:val="3333FF"/>
        </w:rPr>
        <w:t>ECDX China</w:t>
      </w:r>
      <w:r w:rsidR="00CE67AF" w:rsidRPr="001B1565">
        <w:t xml:space="preserve"> </w:t>
      </w:r>
      <w:r w:rsidRPr="001B1565">
        <w:t>All Stakeholders, i.e., all people who have a valid interest in the feature should read and, if possible, review the FD. It needs to be guaranteed, that all stakeholders have access to the currently valid version of the FD.</w:t>
      </w:r>
    </w:p>
    <w:p w14:paraId="2FEB432C" w14:textId="77777777" w:rsidR="00CD3B7B" w:rsidRDefault="00CD3B7B" w:rsidP="00CD3B7B">
      <w:pPr>
        <w:pStyle w:val="Heading3"/>
        <w:ind w:left="0" w:firstLine="0"/>
      </w:pPr>
      <w:bookmarkStart w:id="15" w:name="_Toc420397663"/>
      <w:bookmarkStart w:id="16" w:name="_Toc456346126"/>
      <w:bookmarkStart w:id="17" w:name="_Toc84855894"/>
      <w:r>
        <w:t>Stakeholder List</w:t>
      </w:r>
      <w:bookmarkEnd w:id="15"/>
      <w:bookmarkEnd w:id="16"/>
      <w:bookmarkEnd w:id="17"/>
    </w:p>
    <w:p w14:paraId="6F7CBE1B" w14:textId="77777777" w:rsidR="00D41852" w:rsidRDefault="00D41852" w:rsidP="00BB7AB4">
      <w:pPr>
        <w:pStyle w:val="BodyText"/>
        <w:jc w:val="both"/>
      </w:pPr>
      <w:r>
        <w:t xml:space="preserve">For the latest list of </w:t>
      </w:r>
      <w:proofErr w:type="gramStart"/>
      <w:r w:rsidRPr="001B1565">
        <w:t>stakeholder</w:t>
      </w:r>
      <w:proofErr w:type="gramEnd"/>
      <w:r w:rsidRPr="001B1565">
        <w:t xml:space="preserve">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p w14:paraId="5A29DB40" w14:textId="77777777" w:rsidR="00514EE8" w:rsidRDefault="00514EE8" w:rsidP="0067089C">
      <w:pPr>
        <w:pStyle w:val="Heading2"/>
        <w:tabs>
          <w:tab w:val="num" w:pos="718"/>
        </w:tabs>
        <w:ind w:left="601" w:hanging="601"/>
      </w:pPr>
      <w:bookmarkStart w:id="18" w:name="_Toc215652130"/>
      <w:bookmarkStart w:id="19" w:name="_Toc397081415"/>
      <w:bookmarkStart w:id="20" w:name="_Toc84855895"/>
      <w:r>
        <w:t>Document Organization</w:t>
      </w:r>
      <w:bookmarkEnd w:id="20"/>
    </w:p>
    <w:p w14:paraId="12CD1299" w14:textId="77777777" w:rsidR="00514EE8" w:rsidRDefault="00514EE8" w:rsidP="00DE51E4">
      <w:pPr>
        <w:pStyle w:val="Heading3"/>
        <w:numPr>
          <w:ilvl w:val="2"/>
          <w:numId w:val="8"/>
        </w:numPr>
      </w:pPr>
      <w:bookmarkStart w:id="21" w:name="_Toc420397665"/>
      <w:bookmarkStart w:id="22" w:name="_Toc519694212"/>
      <w:bookmarkStart w:id="23" w:name="_Toc84855896"/>
      <w:r>
        <w:t>Document Context</w:t>
      </w:r>
      <w:bookmarkEnd w:id="21"/>
      <w:bookmarkEnd w:id="22"/>
      <w:bookmarkEnd w:id="23"/>
    </w:p>
    <w:p w14:paraId="604F4415" w14:textId="77777777" w:rsidR="00514EE8" w:rsidRDefault="00514EE8" w:rsidP="00514EE8">
      <w:pPr>
        <w:pStyle w:val="BlockText"/>
        <w:ind w:left="0" w:hanging="11"/>
      </w:pPr>
      <w:r>
        <w:t xml:space="preserve">Refer to the </w:t>
      </w:r>
      <w:hyperlink r:id="rId16" w:history="1">
        <w:r w:rsidRPr="007312EA">
          <w:rPr>
            <w:rStyle w:val="Hyperlink"/>
          </w:rPr>
          <w:t>Specification Structure page</w:t>
        </w:r>
      </w:hyperlink>
      <w:r>
        <w:t xml:space="preserve"> in the </w:t>
      </w:r>
      <w:hyperlink r:id="rId17" w:history="1">
        <w:r w:rsidR="00043512" w:rsidRPr="00DE5C04">
          <w:rPr>
            <w:rStyle w:val="Hyperlink"/>
            <w:rFonts w:cs="Arial"/>
          </w:rPr>
          <w:t>Ford RE Wiki</w:t>
        </w:r>
      </w:hyperlink>
      <w:r>
        <w:t xml:space="preserve"> to understand how the FD relates to other Ford Requirements Documents and Specifications. </w:t>
      </w:r>
    </w:p>
    <w:p w14:paraId="5BF3C4ED" w14:textId="77777777" w:rsidR="0027671B" w:rsidRPr="007C20FA" w:rsidRDefault="0027671B" w:rsidP="00514EE8">
      <w:pPr>
        <w:pStyle w:val="Heading3"/>
      </w:pPr>
      <w:bookmarkStart w:id="24" w:name="_Toc84855897"/>
      <w:r w:rsidRPr="007C20FA">
        <w:t xml:space="preserve">Document </w:t>
      </w:r>
      <w:bookmarkEnd w:id="18"/>
      <w:bookmarkEnd w:id="19"/>
      <w:r w:rsidR="00514EE8">
        <w:t>Structure</w:t>
      </w:r>
      <w:bookmarkEnd w:id="24"/>
    </w:p>
    <w:p w14:paraId="31D69622" w14:textId="77777777" w:rsidR="0027671B" w:rsidRPr="007C20FA" w:rsidRDefault="0027671B" w:rsidP="0027671B">
      <w:pPr>
        <w:pStyle w:val="BodyText"/>
        <w:ind w:right="142"/>
        <w:rPr>
          <w:rFonts w:cs="Arial"/>
          <w:lang w:val="en-US"/>
        </w:rPr>
      </w:pPr>
      <w:r w:rsidRPr="007C20FA">
        <w:rPr>
          <w:rFonts w:cs="Arial"/>
          <w:lang w:val="en-US"/>
        </w:rPr>
        <w:t>The structure of this document is explained below:</w:t>
      </w:r>
    </w:p>
    <w:p w14:paraId="104A6E9F" w14:textId="77777777" w:rsidR="0027671B" w:rsidRPr="007C20FA" w:rsidRDefault="0027671B" w:rsidP="0027671B">
      <w:pPr>
        <w:pStyle w:val="BodyText"/>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rsidRPr="007C20FA">
        <w:rPr>
          <w:rFonts w:cs="Arial"/>
          <w:lang w:val="en-US"/>
        </w:rPr>
        <w:tab/>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12827C31" w14:textId="77777777" w:rsidR="0027671B" w:rsidRPr="007C56E9"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rsidR="0027671B" w:rsidRPr="007C20FA">
        <w:rPr>
          <w:rFonts w:cs="Arial"/>
          <w:lang w:val="en-US"/>
        </w:rPr>
        <w:tab/>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 xml:space="preserve">input requirements, </w:t>
      </w:r>
      <w:proofErr w:type="gramStart"/>
      <w:r w:rsidR="007C56E9" w:rsidRPr="007C56E9">
        <w:rPr>
          <w:rFonts w:cs="Arial"/>
        </w:rPr>
        <w:t>assumptions</w:t>
      </w:r>
      <w:proofErr w:type="gramEnd"/>
      <w:r w:rsidR="007C56E9" w:rsidRPr="007C56E9">
        <w:rPr>
          <w:rFonts w:cs="Arial"/>
        </w:rPr>
        <w:t xml:space="preserve"> and constraints.</w:t>
      </w:r>
    </w:p>
    <w:p w14:paraId="32E320A5"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rsidR="0027671B" w:rsidRPr="007C20FA">
        <w:rPr>
          <w:rFonts w:cs="Arial"/>
          <w:lang w:val="en-US"/>
        </w:rP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4E68204C"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rsidR="0027671B" w:rsidRPr="007C20FA">
        <w:rPr>
          <w:rFonts w:cs="Arial"/>
          <w:lang w:val="en-US"/>
        </w:rPr>
        <w:tab/>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0BABF2F5"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rsidR="0027671B" w:rsidRPr="007C20FA">
        <w:rPr>
          <w:rFonts w:cs="Arial"/>
          <w:lang w:val="en-US"/>
        </w:rPr>
        <w:tab/>
      </w:r>
      <w:r w:rsidR="00E635F1" w:rsidRPr="00E635F1">
        <w:rPr>
          <w:rFonts w:cs="Arial"/>
          <w:lang w:val="en-US"/>
        </w:rPr>
        <w:t>Safety. Lists System Behaviors and Safety Goals of the feature</w:t>
      </w:r>
      <w:r w:rsidR="00E635F1">
        <w:rPr>
          <w:rFonts w:cs="Arial"/>
          <w:lang w:val="en-US"/>
        </w:rPr>
        <w:t>.</w:t>
      </w:r>
    </w:p>
    <w:p w14:paraId="5E945155" w14:textId="77777777" w:rsidR="005F2AC4" w:rsidRPr="007C20FA" w:rsidRDefault="005F2AC4" w:rsidP="005F2AC4">
      <w:pPr>
        <w:pStyle w:val="BodyText"/>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rsidRPr="007C20FA">
        <w:rPr>
          <w:rFonts w:cs="Arial"/>
          <w:lang w:val="en-US"/>
        </w:rPr>
        <w:tab/>
        <w:t>Feature Requirements. Lists functional and non-functional requirements of the feature.</w:t>
      </w:r>
    </w:p>
    <w:p w14:paraId="7B0109C9"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rsidR="0027671B" w:rsidRPr="007C20FA">
        <w:rPr>
          <w:rFonts w:cs="Arial"/>
          <w:lang w:val="en-US"/>
        </w:rP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71E1510A" w14:textId="77777777" w:rsidR="0075196F" w:rsidRPr="007C20FA" w:rsidRDefault="005F2AC4" w:rsidP="0075196F">
      <w:pPr>
        <w:pStyle w:val="BodyText"/>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rsidR="0075196F" w:rsidRPr="007C20FA">
        <w:rPr>
          <w:rFonts w:cs="Arial"/>
          <w:lang w:val="en-US"/>
        </w:rPr>
        <w:tab/>
      </w:r>
      <w:r w:rsidR="005366D0">
        <w:rPr>
          <w:rFonts w:cs="Arial"/>
          <w:lang w:val="en-US"/>
        </w:rPr>
        <w:t xml:space="preserve">List of </w:t>
      </w:r>
      <w:r w:rsidR="0075196F" w:rsidRPr="007C20FA">
        <w:rPr>
          <w:rFonts w:cs="Arial"/>
          <w:lang w:val="en-US"/>
        </w:rPr>
        <w:t xml:space="preserve">Open </w:t>
      </w:r>
      <w:proofErr w:type="spellStart"/>
      <w:r w:rsidR="00E635F1">
        <w:rPr>
          <w:rFonts w:cs="Arial"/>
          <w:lang w:val="en-US"/>
        </w:rPr>
        <w:t>C</w:t>
      </w:r>
      <w:r w:rsidR="007C56E9">
        <w:rPr>
          <w:rFonts w:cs="Arial"/>
          <w:lang w:val="en-US"/>
        </w:rPr>
        <w:t>onerns</w:t>
      </w:r>
      <w:proofErr w:type="spellEnd"/>
    </w:p>
    <w:p w14:paraId="6BEED18F" w14:textId="77777777" w:rsidR="0027671B" w:rsidRDefault="0027671B" w:rsidP="00685C0E">
      <w:pPr>
        <w:pStyle w:val="BodyText"/>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rsidRPr="007C20FA">
        <w:rPr>
          <w:rFonts w:cs="Arial"/>
          <w:lang w:val="en-US"/>
        </w:rP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43EA4E90" w14:textId="77777777" w:rsidR="009A5EBD" w:rsidRPr="007C20FA" w:rsidRDefault="009A5EBD" w:rsidP="009A5EBD">
      <w:pPr>
        <w:pStyle w:val="BodyText"/>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rsidRPr="007C20FA">
        <w:rPr>
          <w:rFonts w:cs="Arial"/>
          <w:lang w:val="en-US"/>
        </w:rPr>
        <w:tab/>
      </w:r>
      <w:r>
        <w:rPr>
          <w:rFonts w:cs="Arial"/>
          <w:lang w:val="en-US"/>
        </w:rPr>
        <w:t>Appendix</w:t>
      </w:r>
    </w:p>
    <w:p w14:paraId="0ED4CEA5" w14:textId="77777777" w:rsidR="009A5EBD" w:rsidRDefault="009A5EBD" w:rsidP="009A5EBD">
      <w:pPr>
        <w:pStyle w:val="BodyText"/>
        <w:tabs>
          <w:tab w:val="clear" w:pos="1134"/>
          <w:tab w:val="left" w:pos="1276"/>
        </w:tabs>
        <w:ind w:right="142"/>
        <w:jc w:val="both"/>
        <w:rPr>
          <w:rFonts w:cs="Arial"/>
          <w:lang w:val="en-US"/>
        </w:rPr>
      </w:pPr>
    </w:p>
    <w:p w14:paraId="3749EB33" w14:textId="77777777" w:rsidR="00514EE8" w:rsidRPr="007C20FA" w:rsidRDefault="00514EE8" w:rsidP="0067089C">
      <w:pPr>
        <w:pStyle w:val="Heading2"/>
        <w:tabs>
          <w:tab w:val="num" w:pos="718"/>
        </w:tabs>
        <w:ind w:left="601" w:hanging="601"/>
      </w:pPr>
      <w:bookmarkStart w:id="25" w:name="_Toc397081418"/>
      <w:bookmarkStart w:id="26" w:name="_Toc211245114"/>
      <w:bookmarkStart w:id="27" w:name="_Toc216841808"/>
      <w:bookmarkStart w:id="28" w:name="_Toc215652133"/>
      <w:bookmarkStart w:id="29" w:name="_Toc84855898"/>
      <w:r>
        <w:t>Document Conventions</w:t>
      </w:r>
      <w:bookmarkEnd w:id="29"/>
    </w:p>
    <w:p w14:paraId="29D0C803" w14:textId="77777777" w:rsidR="00514EE8" w:rsidRDefault="00514EE8" w:rsidP="00514EE8">
      <w:pPr>
        <w:pStyle w:val="Heading3"/>
      </w:pPr>
      <w:bookmarkStart w:id="30" w:name="_Toc388364620"/>
      <w:bookmarkStart w:id="31" w:name="_Toc396825968"/>
      <w:bookmarkStart w:id="32" w:name="_Ref402369865"/>
      <w:bookmarkStart w:id="33" w:name="_Toc84855899"/>
      <w:r w:rsidRPr="007C20FA">
        <w:t>Requirements Templates</w:t>
      </w:r>
      <w:bookmarkEnd w:id="33"/>
    </w:p>
    <w:bookmarkEnd w:id="30"/>
    <w:bookmarkEnd w:id="31"/>
    <w:bookmarkEnd w:id="32"/>
    <w:p w14:paraId="4995F5AE" w14:textId="77777777" w:rsidR="0028488D" w:rsidRPr="008023EE" w:rsidRDefault="0028488D" w:rsidP="0028488D">
      <w:pPr>
        <w:rPr>
          <w:rStyle w:val="SubtleEmphasis"/>
          <w:i w:val="0"/>
          <w:color w:val="auto"/>
        </w:rPr>
      </w:pPr>
      <w:r w:rsidRPr="00C755F5">
        <w:rPr>
          <w:rStyle w:val="SubtleEmphasis"/>
          <w:i w:val="0"/>
          <w:color w:val="auto"/>
        </w:rPr>
        <w:t xml:space="preserve">Refer to </w:t>
      </w:r>
      <w:r w:rsidRPr="00C755F5">
        <w:rPr>
          <w:rStyle w:val="SubtleEmphasis"/>
          <w:i w:val="0"/>
          <w:color w:val="0000FF"/>
        </w:rPr>
        <w:t>“</w:t>
      </w:r>
      <w:hyperlink r:id="rId18" w:history="1">
        <w:r w:rsidRPr="00C755F5">
          <w:rPr>
            <w:rStyle w:val="SubtleEmphasis"/>
            <w:i w:val="0"/>
            <w:color w:val="0000FF"/>
          </w:rPr>
          <w:t>How to use the Specification Templates</w:t>
        </w:r>
      </w:hyperlink>
      <w:r w:rsidRPr="00C755F5">
        <w:rPr>
          <w:rStyle w:val="SubtleEmphasis"/>
          <w:i w:val="0"/>
          <w:color w:val="0000FF"/>
        </w:rPr>
        <w:t xml:space="preserve">” </w:t>
      </w:r>
      <w:r w:rsidRPr="00C755F5">
        <w:rPr>
          <w:rStyle w:val="SubtleEmphasis"/>
          <w:i w:val="0"/>
          <w:color w:val="auto"/>
        </w:rPr>
        <w:t xml:space="preserve">on how </w:t>
      </w:r>
      <w:r>
        <w:rPr>
          <w:rStyle w:val="SubtleEmphasis"/>
          <w:i w:val="0"/>
          <w:color w:val="auto"/>
        </w:rPr>
        <w:t xml:space="preserve">to use </w:t>
      </w:r>
      <w:r w:rsidRPr="00C755F5">
        <w:rPr>
          <w:rStyle w:val="SubtleEmphasis"/>
          <w:i w:val="0"/>
          <w:color w:val="auto"/>
        </w:rPr>
        <w:t xml:space="preserve">the </w:t>
      </w:r>
      <w:r>
        <w:rPr>
          <w:rStyle w:val="SubtleEmphasis"/>
          <w:i w:val="0"/>
          <w:color w:val="auto"/>
        </w:rPr>
        <w:t xml:space="preserve">specification templates and the VBA </w:t>
      </w:r>
      <w:r w:rsidRPr="00C755F5">
        <w:rPr>
          <w:rStyle w:val="SubtleEmphasis"/>
          <w:i w:val="0"/>
          <w:color w:val="auto"/>
        </w:rPr>
        <w:t xml:space="preserve">macros </w:t>
      </w:r>
      <w:r>
        <w:rPr>
          <w:rStyle w:val="SubtleEmphasis"/>
          <w:i w:val="0"/>
          <w:color w:val="auto"/>
        </w:rPr>
        <w:t>to create/edit</w:t>
      </w:r>
      <w:r w:rsidRPr="00C755F5">
        <w:rPr>
          <w:rStyle w:val="SubtleEmphasis"/>
          <w:i w:val="0"/>
          <w:color w:val="auto"/>
        </w:rPr>
        <w:t xml:space="preserve"> </w:t>
      </w:r>
      <w:r>
        <w:rPr>
          <w:rStyle w:val="SubtleEmphasis"/>
          <w:i w:val="0"/>
          <w:color w:val="auto"/>
        </w:rPr>
        <w:t xml:space="preserve">the </w:t>
      </w:r>
      <w:r w:rsidRPr="00C755F5">
        <w:rPr>
          <w:rStyle w:val="SubtleEmphasis"/>
          <w:i w:val="0"/>
          <w:color w:val="auto"/>
        </w:rPr>
        <w:t xml:space="preserve">requirements </w:t>
      </w:r>
      <w:r>
        <w:rPr>
          <w:rStyle w:val="SubtleEmphasis"/>
          <w:i w:val="0"/>
          <w:color w:val="auto"/>
        </w:rPr>
        <w:t xml:space="preserve">in </w:t>
      </w:r>
      <w:r w:rsidRPr="008023EE">
        <w:rPr>
          <w:rStyle w:val="SubtleEmphasis"/>
          <w:i w:val="0"/>
          <w:color w:val="auto"/>
        </w:rPr>
        <w:t>the specifications.</w:t>
      </w:r>
    </w:p>
    <w:p w14:paraId="18FEDED8" w14:textId="77777777" w:rsidR="008023EE" w:rsidRPr="008023EE" w:rsidRDefault="008023EE" w:rsidP="008023EE">
      <w:pPr>
        <w:rPr>
          <w:rStyle w:val="SubtleEmphasis"/>
          <w:i w:val="0"/>
          <w:color w:val="auto"/>
        </w:rPr>
      </w:pPr>
    </w:p>
    <w:p w14:paraId="04B7B4A7" w14:textId="77777777" w:rsidR="008023EE" w:rsidRPr="00301FF4" w:rsidRDefault="008023EE" w:rsidP="008023EE">
      <w:pPr>
        <w:rPr>
          <w:rStyle w:val="SubtleEmphasis"/>
          <w:i w:val="0"/>
          <w:color w:val="auto"/>
        </w:rPr>
      </w:pPr>
      <w:r w:rsidRPr="00301FF4">
        <w:rPr>
          <w:rStyle w:val="SubtleEmphasis"/>
          <w:i w:val="0"/>
          <w:color w:val="auto"/>
        </w:rPr>
        <w:t xml:space="preserve">The VBA macro enable the import of the specification to VSEM (refer to </w:t>
      </w:r>
      <w:hyperlink r:id="rId19" w:history="1">
        <w:r w:rsidRPr="00301FF4">
          <w:rPr>
            <w:rStyle w:val="SubtleEmphasis"/>
            <w:i w:val="0"/>
            <w:color w:val="0000FF"/>
          </w:rPr>
          <w:t>"How to import specifications into VSEM as separate requirements"</w:t>
        </w:r>
      </w:hyperlink>
      <w:r w:rsidRPr="00301FF4">
        <w:rPr>
          <w:rStyle w:val="SubtleEmphasis"/>
          <w:i w:val="0"/>
          <w:color w:val="auto"/>
        </w:rPr>
        <w:t>).</w:t>
      </w:r>
    </w:p>
    <w:p w14:paraId="169A1647" w14:textId="77777777" w:rsidR="00514EE8" w:rsidRPr="00D003AB" w:rsidRDefault="00514EE8" w:rsidP="00C755F5">
      <w:pPr>
        <w:pStyle w:val="Heading4"/>
        <w:tabs>
          <w:tab w:val="num" w:pos="993"/>
        </w:tabs>
        <w:ind w:left="993" w:hanging="993"/>
      </w:pPr>
      <w:r w:rsidRPr="00D003AB">
        <w:t>Identification of requirements</w:t>
      </w:r>
    </w:p>
    <w:p w14:paraId="305570B2" w14:textId="77777777" w:rsidR="00514EE8" w:rsidRPr="007C20FA" w:rsidRDefault="00514EE8" w:rsidP="00514EE8">
      <w:pPr>
        <w:pStyle w:val="BodyText"/>
      </w:pPr>
      <w:r w:rsidRPr="007C20FA">
        <w:t>The unique requirement ID given in the headline of any requirement follows the requirement throughout the development process. The requirement ID format follows a well-defined syntax.</w:t>
      </w:r>
    </w:p>
    <w:p w14:paraId="58D11A67" w14:textId="77777777" w:rsidR="00514EE8" w:rsidRPr="007C20FA" w:rsidRDefault="00514EE8" w:rsidP="00514EE8">
      <w:pPr>
        <w:pStyle w:val="BodyText"/>
      </w:pPr>
    </w:p>
    <w:p w14:paraId="68EED508" w14:textId="77777777" w:rsidR="00514EE8" w:rsidRPr="00870BF7" w:rsidRDefault="00514EE8" w:rsidP="00514EE8">
      <w:pPr>
        <w:rPr>
          <w:rFonts w:cs="Arial"/>
        </w:rPr>
      </w:pPr>
      <w:r>
        <w:t xml:space="preserve">All identifiers in </w:t>
      </w:r>
      <w:r>
        <w:rPr>
          <w:rFonts w:cs="Arial"/>
        </w:rPr>
        <w:t xml:space="preserve">a FD </w:t>
      </w:r>
      <w:r w:rsidRPr="00870BF7">
        <w:rPr>
          <w:rFonts w:cs="Arial"/>
        </w:rPr>
        <w:t xml:space="preserve">shall be composed of </w:t>
      </w:r>
      <w:r>
        <w:rPr>
          <w:rFonts w:cs="Arial"/>
        </w:rPr>
        <w:t>4</w:t>
      </w:r>
      <w:r w:rsidRPr="00870BF7">
        <w:rPr>
          <w:rFonts w:cs="Arial"/>
        </w:rPr>
        <w:t xml:space="preserve"> parts:</w:t>
      </w:r>
    </w:p>
    <w:p w14:paraId="2D6F7829" w14:textId="77777777" w:rsidR="00514EE8" w:rsidRDefault="00514EE8" w:rsidP="00514EE8">
      <w:pPr>
        <w:pStyle w:val="ListParagraph"/>
        <w:numPr>
          <w:ilvl w:val="0"/>
          <w:numId w:val="6"/>
        </w:numPr>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28619816" w14:textId="77777777" w:rsidR="00514EE8" w:rsidRPr="00870BF7" w:rsidRDefault="00514EE8" w:rsidP="00514EE8">
      <w:pPr>
        <w:pStyle w:val="ListParagraph"/>
        <w:numPr>
          <w:ilvl w:val="0"/>
          <w:numId w:val="6"/>
        </w:numPr>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431439A4" w14:textId="77777777" w:rsidR="00514EE8" w:rsidRPr="00870BF7" w:rsidRDefault="00514EE8" w:rsidP="00514EE8">
      <w:pPr>
        <w:pStyle w:val="ListParagraph"/>
        <w:numPr>
          <w:ilvl w:val="0"/>
          <w:numId w:val="6"/>
        </w:numPr>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xml:space="preserve">, indicating the scope, which the requirement belongs to (e.g. feature or function </w:t>
      </w:r>
      <w:proofErr w:type="gramStart"/>
      <w:r>
        <w:rPr>
          <w:rFonts w:ascii="Arial" w:hAnsi="Arial" w:cs="Arial"/>
        </w:rPr>
        <w:t>name )</w:t>
      </w:r>
      <w:proofErr w:type="gramEnd"/>
    </w:p>
    <w:p w14:paraId="79F42483" w14:textId="77777777" w:rsidR="00514EE8" w:rsidRPr="00870BF7" w:rsidRDefault="00514EE8" w:rsidP="00514EE8">
      <w:pPr>
        <w:pStyle w:val="ListParagraph"/>
        <w:numPr>
          <w:ilvl w:val="0"/>
          <w:numId w:val="6"/>
        </w:numPr>
        <w:rPr>
          <w:rFonts w:ascii="Arial" w:hAnsi="Arial" w:cs="Arial"/>
        </w:rPr>
      </w:pPr>
      <w:r w:rsidRPr="00870BF7">
        <w:rPr>
          <w:rFonts w:ascii="Arial" w:hAnsi="Arial" w:cs="Arial"/>
        </w:rPr>
        <w:t xml:space="preserve">Ending with the actual requirement number </w:t>
      </w:r>
    </w:p>
    <w:p w14:paraId="2629B0EC" w14:textId="77777777" w:rsidR="00514EE8" w:rsidRPr="00870BF7" w:rsidRDefault="00514EE8" w:rsidP="00514EE8">
      <w:pPr>
        <w:rPr>
          <w:rFonts w:cs="Arial"/>
          <w:b/>
          <w:sz w:val="16"/>
          <w:szCs w:val="16"/>
        </w:rPr>
      </w:pPr>
      <w:r w:rsidRPr="00870BF7">
        <w:rPr>
          <w:rFonts w:cs="Arial"/>
          <w:i/>
          <w:iCs/>
          <w:szCs w:val="22"/>
        </w:rPr>
        <w:t>Example:</w:t>
      </w:r>
    </w:p>
    <w:p w14:paraId="287526FA" w14:textId="77777777" w:rsidR="00514EE8" w:rsidRPr="00870BF7" w:rsidRDefault="00514EE8" w:rsidP="00514EE8">
      <w:pPr>
        <w:ind w:left="3600" w:hanging="3600"/>
        <w:rPr>
          <w:rFonts w:cs="Arial"/>
          <w:iCs/>
          <w:szCs w:val="22"/>
        </w:rPr>
      </w:pPr>
      <w:r>
        <w:rPr>
          <w:rFonts w:cs="Arial"/>
          <w:i/>
          <w:iCs/>
          <w:szCs w:val="22"/>
        </w:rPr>
        <w:t>R_F</w:t>
      </w:r>
      <w:r w:rsidRPr="00870BF7">
        <w:rPr>
          <w:rFonts w:cs="Arial"/>
          <w:i/>
          <w:iCs/>
          <w:szCs w:val="22"/>
        </w:rPr>
        <w:t>_</w:t>
      </w:r>
      <w:r>
        <w:rPr>
          <w:rFonts w:cs="Arial"/>
          <w:i/>
          <w:iCs/>
          <w:szCs w:val="22"/>
        </w:rPr>
        <w:t>AutoLamps</w:t>
      </w:r>
      <w:r w:rsidRPr="00870BF7">
        <w:rPr>
          <w:rFonts w:cs="Arial"/>
          <w:i/>
          <w:iCs/>
          <w:szCs w:val="22"/>
        </w:rPr>
        <w:t>_00004</w:t>
      </w:r>
      <w:r w:rsidRPr="00870BF7">
        <w:rPr>
          <w:rFonts w:cs="Arial"/>
          <w:i/>
          <w:iCs/>
          <w:szCs w:val="22"/>
        </w:rPr>
        <w:tab/>
      </w:r>
      <w:r w:rsidRPr="00870BF7">
        <w:rPr>
          <w:rFonts w:cs="Arial"/>
          <w:iCs/>
          <w:szCs w:val="22"/>
        </w:rPr>
        <w:t xml:space="preserve">This is the fourth requirement on </w:t>
      </w:r>
      <w:r>
        <w:rPr>
          <w:rFonts w:cs="Arial"/>
          <w:iCs/>
          <w:szCs w:val="22"/>
        </w:rPr>
        <w:t>feature</w:t>
      </w:r>
      <w:r w:rsidRPr="00870BF7">
        <w:rPr>
          <w:rFonts w:cs="Arial"/>
          <w:iCs/>
          <w:szCs w:val="22"/>
        </w:rPr>
        <w:t xml:space="preserve"> level for the </w:t>
      </w:r>
      <w:r>
        <w:rPr>
          <w:rFonts w:cs="Arial"/>
          <w:iCs/>
          <w:szCs w:val="22"/>
        </w:rPr>
        <w:t>feature</w:t>
      </w:r>
      <w:r w:rsidRPr="00870BF7">
        <w:rPr>
          <w:rFonts w:cs="Arial"/>
          <w:iCs/>
          <w:szCs w:val="22"/>
        </w:rPr>
        <w:t xml:space="preserve"> </w:t>
      </w:r>
      <w:proofErr w:type="spellStart"/>
      <w:r>
        <w:rPr>
          <w:rFonts w:cs="Arial"/>
          <w:iCs/>
          <w:szCs w:val="22"/>
        </w:rPr>
        <w:t>Autolamps</w:t>
      </w:r>
      <w:proofErr w:type="spellEnd"/>
      <w:r w:rsidRPr="00870BF7">
        <w:rPr>
          <w:rFonts w:cs="Arial"/>
          <w:iCs/>
          <w:szCs w:val="22"/>
        </w:rPr>
        <w:t>.</w:t>
      </w:r>
    </w:p>
    <w:p w14:paraId="3165051C" w14:textId="77777777" w:rsidR="00514EE8" w:rsidRPr="00D003AB" w:rsidRDefault="00514EE8" w:rsidP="00C755F5">
      <w:pPr>
        <w:pStyle w:val="Heading4"/>
        <w:tabs>
          <w:tab w:val="num" w:pos="993"/>
        </w:tabs>
        <w:ind w:left="993" w:hanging="993"/>
      </w:pPr>
      <w:r w:rsidRPr="00C755F5">
        <w:t>Requirements</w:t>
      </w:r>
      <w:r w:rsidRPr="00D003AB">
        <w:t xml:space="preserve"> Attributes</w:t>
      </w:r>
    </w:p>
    <w:p w14:paraId="0B81D72C" w14:textId="77777777" w:rsidR="00514EE8" w:rsidRPr="007C20FA" w:rsidRDefault="00514EE8" w:rsidP="00514EE8">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0" w:history="1">
        <w:r w:rsidRPr="00DE5C04">
          <w:rPr>
            <w:rStyle w:val="Hyperlink"/>
          </w:rPr>
          <w:t>RE Wiki - Requirements Attributes</w:t>
        </w:r>
      </w:hyperlink>
      <w:r w:rsidRPr="007C20FA">
        <w:t>.</w:t>
      </w:r>
    </w:p>
    <w:p w14:paraId="0F2857DA" w14:textId="77777777" w:rsidR="00514EE8" w:rsidRPr="007C20FA" w:rsidRDefault="00514EE8" w:rsidP="00514EE8">
      <w:pPr>
        <w:pStyle w:val="BodyText"/>
      </w:pPr>
    </w:p>
    <w:p w14:paraId="19BF07C3" w14:textId="77777777" w:rsidR="00F2058E" w:rsidRPr="007C20FA" w:rsidRDefault="00F2058E" w:rsidP="0067089C">
      <w:pPr>
        <w:pStyle w:val="Heading2"/>
        <w:tabs>
          <w:tab w:val="num" w:pos="718"/>
        </w:tabs>
        <w:ind w:left="601" w:hanging="601"/>
      </w:pPr>
      <w:bookmarkStart w:id="34" w:name="_Ref11687038"/>
      <w:bookmarkStart w:id="35" w:name="_Ref11687049"/>
      <w:bookmarkStart w:id="36" w:name="_Toc84855900"/>
      <w:bookmarkEnd w:id="25"/>
      <w:bookmarkEnd w:id="26"/>
      <w:bookmarkEnd w:id="27"/>
      <w:bookmarkEnd w:id="28"/>
      <w:r w:rsidRPr="007C20FA">
        <w:t>References</w:t>
      </w:r>
      <w:bookmarkEnd w:id="34"/>
      <w:bookmarkEnd w:id="35"/>
      <w:bookmarkEnd w:id="36"/>
    </w:p>
    <w:p w14:paraId="509974D8" w14:textId="77777777" w:rsidR="00F2058E" w:rsidRDefault="00F2058E" w:rsidP="00F2058E">
      <w:pPr>
        <w:pStyle w:val="Heading3"/>
      </w:pPr>
      <w:bookmarkStart w:id="37" w:name="_Toc216853727"/>
      <w:bookmarkStart w:id="38" w:name="_Toc397081419"/>
      <w:bookmarkStart w:id="39" w:name="_Toc84855901"/>
      <w:r w:rsidRPr="007C20FA">
        <w:t xml:space="preserve">Ford </w:t>
      </w:r>
      <w:r>
        <w:t>D</w:t>
      </w:r>
      <w:r w:rsidRPr="007C20FA">
        <w:t>ocuments</w:t>
      </w:r>
      <w:bookmarkEnd w:id="37"/>
      <w:bookmarkEnd w:id="38"/>
      <w:bookmarkEnd w:id="39"/>
    </w:p>
    <w:p w14:paraId="2A24545E" w14:textId="77777777" w:rsidR="00F2058E" w:rsidRPr="007C20FA" w:rsidRDefault="00F2058E" w:rsidP="00F2058E">
      <w:pPr>
        <w:pStyle w:val="BodyText"/>
        <w:ind w:right="142"/>
        <w:jc w:val="both"/>
        <w:rPr>
          <w:rFonts w:cs="Arial"/>
          <w:lang w:val="en-US"/>
        </w:rPr>
      </w:pPr>
      <w:r w:rsidRPr="007C20FA">
        <w:rPr>
          <w:rFonts w:cs="Arial"/>
          <w:lang w:val="en-US"/>
        </w:rPr>
        <w:t>List here all Ford internal documents, which are directly related to the feature.</w:t>
      </w:r>
    </w:p>
    <w:p w14:paraId="4EC56214" w14:textId="77777777" w:rsidR="00F2058E" w:rsidRPr="007C20FA" w:rsidRDefault="00F2058E" w:rsidP="00F2058E"/>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F2058E" w:rsidRPr="007C20FA" w14:paraId="2FB0F0EE" w14:textId="77777777" w:rsidTr="00866024">
        <w:trPr>
          <w:cantSplit/>
          <w:tblHeader/>
        </w:trPr>
        <w:tc>
          <w:tcPr>
            <w:tcW w:w="1418" w:type="dxa"/>
            <w:shd w:val="clear" w:color="auto" w:fill="E0E0E0"/>
          </w:tcPr>
          <w:p w14:paraId="0550817F" w14:textId="77777777" w:rsidR="00F2058E" w:rsidRPr="007C20FA" w:rsidRDefault="00F2058E" w:rsidP="00866024">
            <w:pPr>
              <w:rPr>
                <w:rFonts w:ascii="Helvetica" w:hAnsi="Helvetica" w:cs="Helvetica"/>
                <w:b/>
              </w:rPr>
            </w:pPr>
            <w:r w:rsidRPr="007C20FA">
              <w:rPr>
                <w:rFonts w:ascii="Helvetica" w:hAnsi="Helvetica" w:cs="Helvetica"/>
                <w:b/>
              </w:rPr>
              <w:t>Reference</w:t>
            </w:r>
          </w:p>
        </w:tc>
        <w:tc>
          <w:tcPr>
            <w:tcW w:w="3969" w:type="dxa"/>
            <w:shd w:val="clear" w:color="auto" w:fill="E0E0E0"/>
          </w:tcPr>
          <w:p w14:paraId="7C848BA6" w14:textId="77777777" w:rsidR="00F2058E" w:rsidRPr="007C20FA" w:rsidRDefault="00F2058E" w:rsidP="00866024">
            <w:pPr>
              <w:rPr>
                <w:rFonts w:ascii="Helvetica" w:hAnsi="Helvetica" w:cs="Helvetica"/>
                <w:b/>
              </w:rPr>
            </w:pPr>
            <w:r w:rsidRPr="007C20FA">
              <w:rPr>
                <w:rFonts w:ascii="Helvetica" w:hAnsi="Helvetica" w:cs="Helvetica"/>
                <w:b/>
              </w:rPr>
              <w:t>Title</w:t>
            </w:r>
          </w:p>
        </w:tc>
        <w:tc>
          <w:tcPr>
            <w:tcW w:w="1417" w:type="dxa"/>
            <w:shd w:val="clear" w:color="auto" w:fill="E0E0E0"/>
          </w:tcPr>
          <w:p w14:paraId="03EE4716" w14:textId="77777777" w:rsidR="00F2058E" w:rsidRPr="007C20FA" w:rsidRDefault="00F2058E" w:rsidP="00866024">
            <w:pPr>
              <w:rPr>
                <w:rFonts w:ascii="Helvetica" w:hAnsi="Helvetica" w:cs="Helvetica"/>
                <w:b/>
              </w:rPr>
            </w:pPr>
            <w:r w:rsidRPr="007C20FA">
              <w:rPr>
                <w:rFonts w:ascii="Helvetica" w:hAnsi="Helvetica" w:cs="Helvetica"/>
                <w:b/>
              </w:rPr>
              <w:t>Doc. ID</w:t>
            </w:r>
          </w:p>
        </w:tc>
        <w:tc>
          <w:tcPr>
            <w:tcW w:w="2269" w:type="dxa"/>
            <w:shd w:val="clear" w:color="auto" w:fill="E0E0E0"/>
          </w:tcPr>
          <w:p w14:paraId="6729BA22" w14:textId="77777777" w:rsidR="00F2058E" w:rsidRPr="007C20FA" w:rsidRDefault="00F2058E" w:rsidP="00866024">
            <w:pPr>
              <w:rPr>
                <w:rFonts w:ascii="Helvetica" w:hAnsi="Helvetica" w:cs="Helvetica"/>
                <w:b/>
              </w:rPr>
            </w:pPr>
            <w:r>
              <w:rPr>
                <w:rFonts w:ascii="Helvetica" w:hAnsi="Helvetica" w:cs="Helvetica"/>
                <w:b/>
              </w:rPr>
              <w:t>Document Location</w:t>
            </w:r>
          </w:p>
        </w:tc>
        <w:tc>
          <w:tcPr>
            <w:tcW w:w="1133" w:type="dxa"/>
            <w:shd w:val="clear" w:color="auto" w:fill="E0E0E0"/>
          </w:tcPr>
          <w:p w14:paraId="46D68B75" w14:textId="77777777" w:rsidR="00F2058E" w:rsidRPr="007C20FA" w:rsidRDefault="00F2058E" w:rsidP="00866024">
            <w:pPr>
              <w:rPr>
                <w:rFonts w:ascii="Helvetica" w:hAnsi="Helvetica" w:cs="Helvetica"/>
                <w:b/>
              </w:rPr>
            </w:pPr>
            <w:r w:rsidRPr="007C20FA">
              <w:rPr>
                <w:rFonts w:ascii="Helvetica" w:hAnsi="Helvetica" w:cs="Helvetica"/>
                <w:b/>
              </w:rPr>
              <w:t>Revision</w:t>
            </w:r>
          </w:p>
        </w:tc>
      </w:tr>
      <w:tr w:rsidR="00F2058E" w:rsidRPr="007C20FA" w14:paraId="3EC789D6" w14:textId="77777777" w:rsidTr="00866024">
        <w:trPr>
          <w:trHeight w:val="104"/>
        </w:trPr>
        <w:tc>
          <w:tcPr>
            <w:tcW w:w="1418" w:type="dxa"/>
          </w:tcPr>
          <w:p w14:paraId="3217A3BE" w14:textId="4023AA14" w:rsidR="00F2058E" w:rsidRPr="00D410AE" w:rsidRDefault="00F2058E" w:rsidP="00866024">
            <w:pPr>
              <w:rPr>
                <w:rFonts w:cs="Arial"/>
              </w:rPr>
            </w:pPr>
          </w:p>
        </w:tc>
        <w:tc>
          <w:tcPr>
            <w:tcW w:w="3969" w:type="dxa"/>
          </w:tcPr>
          <w:p w14:paraId="4FF17C3A" w14:textId="09B00104" w:rsidR="00F2058E" w:rsidRPr="00D410AE" w:rsidRDefault="00572700" w:rsidP="00866024">
            <w:pPr>
              <w:rPr>
                <w:rFonts w:cs="Arial"/>
              </w:rPr>
            </w:pPr>
            <w:proofErr w:type="spellStart"/>
            <w:r w:rsidRPr="00572700">
              <w:rPr>
                <w:rFonts w:cs="Arial"/>
              </w:rPr>
              <w:t>Marketingplace</w:t>
            </w:r>
            <w:proofErr w:type="spellEnd"/>
            <w:r w:rsidRPr="00572700">
              <w:rPr>
                <w:rFonts w:cs="Arial"/>
              </w:rPr>
              <w:t xml:space="preserve"> requirement 1.0.docx</w:t>
            </w:r>
          </w:p>
        </w:tc>
        <w:tc>
          <w:tcPr>
            <w:tcW w:w="1417" w:type="dxa"/>
          </w:tcPr>
          <w:p w14:paraId="7E378C7E" w14:textId="77777777" w:rsidR="00F2058E" w:rsidRPr="00D410AE" w:rsidRDefault="00F2058E" w:rsidP="00866024">
            <w:pPr>
              <w:rPr>
                <w:rFonts w:cs="Arial"/>
              </w:rPr>
            </w:pPr>
          </w:p>
        </w:tc>
        <w:tc>
          <w:tcPr>
            <w:tcW w:w="2269" w:type="dxa"/>
          </w:tcPr>
          <w:p w14:paraId="3415AC4B" w14:textId="77777777" w:rsidR="00F2058E" w:rsidRPr="00D410AE" w:rsidRDefault="00F2058E" w:rsidP="00866024">
            <w:pPr>
              <w:rPr>
                <w:rFonts w:cs="Arial"/>
              </w:rPr>
            </w:pPr>
          </w:p>
        </w:tc>
        <w:tc>
          <w:tcPr>
            <w:tcW w:w="1133" w:type="dxa"/>
          </w:tcPr>
          <w:p w14:paraId="3E7F9017" w14:textId="77777777" w:rsidR="00F2058E" w:rsidRPr="00D410AE" w:rsidRDefault="00F2058E" w:rsidP="00866024">
            <w:pPr>
              <w:rPr>
                <w:rFonts w:cs="Arial"/>
                <w:lang w:eastAsia="zh-CN"/>
              </w:rPr>
            </w:pPr>
          </w:p>
        </w:tc>
      </w:tr>
      <w:tr w:rsidR="00F2058E" w:rsidRPr="007C20FA" w14:paraId="1DA14D0D" w14:textId="77777777" w:rsidTr="00866024">
        <w:tc>
          <w:tcPr>
            <w:tcW w:w="1418" w:type="dxa"/>
          </w:tcPr>
          <w:p w14:paraId="07FFBB86" w14:textId="77777777" w:rsidR="00F2058E" w:rsidRPr="00D410AE" w:rsidRDefault="00F2058E" w:rsidP="00866024">
            <w:pPr>
              <w:rPr>
                <w:rFonts w:cs="Arial"/>
              </w:rPr>
            </w:pPr>
          </w:p>
        </w:tc>
        <w:tc>
          <w:tcPr>
            <w:tcW w:w="3969" w:type="dxa"/>
          </w:tcPr>
          <w:p w14:paraId="78C9C2EB" w14:textId="77777777" w:rsidR="00F2058E" w:rsidRPr="00D410AE" w:rsidRDefault="00F2058E" w:rsidP="00866024">
            <w:pPr>
              <w:rPr>
                <w:rFonts w:cs="Arial"/>
              </w:rPr>
            </w:pPr>
          </w:p>
        </w:tc>
        <w:tc>
          <w:tcPr>
            <w:tcW w:w="1417" w:type="dxa"/>
          </w:tcPr>
          <w:p w14:paraId="6F4796E5" w14:textId="77777777" w:rsidR="00F2058E" w:rsidRPr="00D410AE" w:rsidRDefault="00F2058E" w:rsidP="00866024">
            <w:pPr>
              <w:rPr>
                <w:rFonts w:cs="Arial"/>
              </w:rPr>
            </w:pPr>
          </w:p>
        </w:tc>
        <w:tc>
          <w:tcPr>
            <w:tcW w:w="2269" w:type="dxa"/>
          </w:tcPr>
          <w:p w14:paraId="2874D431" w14:textId="77777777" w:rsidR="00F2058E" w:rsidRPr="00D410AE" w:rsidRDefault="00F2058E" w:rsidP="00866024">
            <w:pPr>
              <w:rPr>
                <w:rFonts w:cs="Arial"/>
              </w:rPr>
            </w:pPr>
          </w:p>
        </w:tc>
        <w:tc>
          <w:tcPr>
            <w:tcW w:w="1133" w:type="dxa"/>
          </w:tcPr>
          <w:p w14:paraId="24FD1F2A" w14:textId="77777777" w:rsidR="00F2058E" w:rsidRPr="00D410AE" w:rsidRDefault="00F2058E" w:rsidP="00866024">
            <w:pPr>
              <w:rPr>
                <w:rFonts w:cs="Arial"/>
              </w:rPr>
            </w:pPr>
          </w:p>
        </w:tc>
      </w:tr>
    </w:tbl>
    <w:p w14:paraId="5015A771" w14:textId="77777777" w:rsidR="00F2058E" w:rsidRPr="00C7649D" w:rsidRDefault="00F2058E" w:rsidP="00F2058E">
      <w:pPr>
        <w:pStyle w:val="Caption"/>
      </w:pPr>
      <w:bookmarkStart w:id="40" w:name="_Toc50660329"/>
      <w:bookmarkStart w:id="41" w:name="_Toc215652136"/>
      <w:bookmarkStart w:id="42" w:name="_Toc216853729"/>
      <w:bookmarkStart w:id="43" w:name="_Toc397081420"/>
      <w:r w:rsidRPr="001B1565">
        <w:t xml:space="preserve">Table </w:t>
      </w:r>
      <w:r>
        <w:rPr>
          <w:noProof/>
        </w:rPr>
        <w:fldChar w:fldCharType="begin"/>
      </w:r>
      <w:r>
        <w:rPr>
          <w:noProof/>
        </w:rPr>
        <w:instrText xml:space="preserve"> SEQ Table \* ARABIC </w:instrText>
      </w:r>
      <w:r>
        <w:rPr>
          <w:noProof/>
        </w:rPr>
        <w:fldChar w:fldCharType="separate"/>
      </w:r>
      <w:r w:rsidR="00A3086B">
        <w:rPr>
          <w:noProof/>
        </w:rPr>
        <w:t>2</w:t>
      </w:r>
      <w:r>
        <w:rPr>
          <w:noProof/>
        </w:rPr>
        <w:fldChar w:fldCharType="end"/>
      </w:r>
      <w:r w:rsidRPr="001B1565">
        <w:t xml:space="preserve">: </w:t>
      </w:r>
      <w:r>
        <w:t>Ford internal Documents</w:t>
      </w:r>
      <w:bookmarkEnd w:id="40"/>
    </w:p>
    <w:p w14:paraId="69C56AF9" w14:textId="77777777" w:rsidR="00F2058E" w:rsidRPr="007C20FA" w:rsidRDefault="00F2058E" w:rsidP="00F2058E">
      <w:pPr>
        <w:pStyle w:val="Heading3"/>
      </w:pPr>
      <w:bookmarkStart w:id="44" w:name="_Toc84855902"/>
      <w:r w:rsidRPr="007C20FA">
        <w:t xml:space="preserve">External </w:t>
      </w:r>
      <w:r>
        <w:t>Documents and P</w:t>
      </w:r>
      <w:r w:rsidRPr="007C20FA">
        <w:t>ublications</w:t>
      </w:r>
      <w:bookmarkEnd w:id="41"/>
      <w:bookmarkEnd w:id="42"/>
      <w:bookmarkEnd w:id="43"/>
      <w:bookmarkEnd w:id="44"/>
    </w:p>
    <w:p w14:paraId="55A5B2E4" w14:textId="77777777" w:rsidR="00F2058E" w:rsidRDefault="00F2058E" w:rsidP="00F2058E">
      <w:pPr>
        <w:pStyle w:val="BodyText"/>
      </w:pPr>
      <w:r w:rsidRPr="000F2AEC">
        <w:t xml:space="preserve">The list of external documents could include books, </w:t>
      </w:r>
      <w:proofErr w:type="gramStart"/>
      <w:r w:rsidRPr="000F2AEC">
        <w:t>reports</w:t>
      </w:r>
      <w:proofErr w:type="gramEnd"/>
      <w:r w:rsidRPr="000F2AEC">
        <w:t xml:space="preserve"> and online sources.</w:t>
      </w:r>
    </w:p>
    <w:p w14:paraId="560556EC" w14:textId="77777777" w:rsidR="00F2058E" w:rsidRDefault="00F2058E" w:rsidP="00F2058E">
      <w:pPr>
        <w:rPr>
          <w:rFonts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F2058E" w:rsidRPr="007C20FA" w14:paraId="079CA943" w14:textId="77777777" w:rsidTr="00866024">
        <w:trPr>
          <w:cantSplit/>
          <w:tblHeader/>
        </w:trPr>
        <w:tc>
          <w:tcPr>
            <w:tcW w:w="1418" w:type="dxa"/>
            <w:shd w:val="clear" w:color="auto" w:fill="E0E0E0"/>
          </w:tcPr>
          <w:p w14:paraId="25E48AEE" w14:textId="77777777" w:rsidR="00F2058E" w:rsidRPr="007C20FA" w:rsidRDefault="00F2058E" w:rsidP="00866024">
            <w:pPr>
              <w:rPr>
                <w:rFonts w:ascii="Helvetica" w:hAnsi="Helvetica" w:cs="Helvetica"/>
                <w:b/>
              </w:rPr>
            </w:pPr>
            <w:r w:rsidRPr="007C20FA">
              <w:rPr>
                <w:rFonts w:ascii="Helvetica" w:hAnsi="Helvetica" w:cs="Helvetica"/>
                <w:b/>
              </w:rPr>
              <w:t>Reference</w:t>
            </w:r>
          </w:p>
        </w:tc>
        <w:tc>
          <w:tcPr>
            <w:tcW w:w="6520" w:type="dxa"/>
            <w:shd w:val="clear" w:color="auto" w:fill="E0E0E0"/>
          </w:tcPr>
          <w:p w14:paraId="4BB29537" w14:textId="77777777" w:rsidR="00F2058E" w:rsidRPr="007C20FA" w:rsidRDefault="00F2058E" w:rsidP="00866024">
            <w:pPr>
              <w:rPr>
                <w:rFonts w:ascii="Helvetica" w:hAnsi="Helvetica" w:cs="Helvetica"/>
                <w:b/>
              </w:rPr>
            </w:pPr>
            <w:r>
              <w:rPr>
                <w:rFonts w:ascii="Helvetica" w:hAnsi="Helvetica" w:cs="Helvetica"/>
                <w:b/>
              </w:rPr>
              <w:t>Document / Publication</w:t>
            </w:r>
          </w:p>
        </w:tc>
        <w:tc>
          <w:tcPr>
            <w:tcW w:w="2268" w:type="dxa"/>
            <w:shd w:val="clear" w:color="auto" w:fill="E0E0E0"/>
          </w:tcPr>
          <w:p w14:paraId="1D134722" w14:textId="77777777" w:rsidR="00F2058E" w:rsidRDefault="00F2058E" w:rsidP="00866024">
            <w:pPr>
              <w:rPr>
                <w:rFonts w:ascii="Helvetica" w:hAnsi="Helvetica" w:cs="Helvetica"/>
                <w:b/>
              </w:rPr>
            </w:pPr>
            <w:r>
              <w:rPr>
                <w:rFonts w:ascii="Helvetica" w:hAnsi="Helvetica" w:cs="Helvetica"/>
                <w:b/>
              </w:rPr>
              <w:t>Document Location</w:t>
            </w:r>
          </w:p>
        </w:tc>
      </w:tr>
      <w:tr w:rsidR="00F2058E" w:rsidRPr="007C20FA" w14:paraId="5AE9B28C" w14:textId="77777777" w:rsidTr="00866024">
        <w:trPr>
          <w:trHeight w:val="104"/>
        </w:trPr>
        <w:tc>
          <w:tcPr>
            <w:tcW w:w="1418" w:type="dxa"/>
          </w:tcPr>
          <w:p w14:paraId="201634E0" w14:textId="496CE9DA" w:rsidR="00F2058E" w:rsidRPr="00D410AE" w:rsidRDefault="00F2058E" w:rsidP="00866024">
            <w:pPr>
              <w:rPr>
                <w:rFonts w:cs="Arial"/>
              </w:rPr>
            </w:pPr>
          </w:p>
        </w:tc>
        <w:tc>
          <w:tcPr>
            <w:tcW w:w="6520" w:type="dxa"/>
          </w:tcPr>
          <w:p w14:paraId="0EF73E6F" w14:textId="77777777" w:rsidR="00F2058E" w:rsidRPr="00EF0135" w:rsidRDefault="00F2058E" w:rsidP="00866024">
            <w:pPr>
              <w:rPr>
                <w:rFonts w:cs="Arial"/>
              </w:rPr>
            </w:pPr>
          </w:p>
        </w:tc>
        <w:tc>
          <w:tcPr>
            <w:tcW w:w="2268" w:type="dxa"/>
          </w:tcPr>
          <w:p w14:paraId="3E22DF9F" w14:textId="77777777" w:rsidR="00F2058E" w:rsidRPr="00EF0135" w:rsidRDefault="00F2058E" w:rsidP="00866024">
            <w:pPr>
              <w:rPr>
                <w:rFonts w:cs="Arial"/>
              </w:rPr>
            </w:pPr>
          </w:p>
        </w:tc>
      </w:tr>
      <w:tr w:rsidR="00F2058E" w:rsidRPr="007C20FA" w14:paraId="5BC15204" w14:textId="77777777" w:rsidTr="00866024">
        <w:trPr>
          <w:trHeight w:val="104"/>
        </w:trPr>
        <w:tc>
          <w:tcPr>
            <w:tcW w:w="1418" w:type="dxa"/>
          </w:tcPr>
          <w:p w14:paraId="52739241" w14:textId="77777777" w:rsidR="00F2058E" w:rsidRDefault="00F2058E" w:rsidP="00866024">
            <w:pPr>
              <w:rPr>
                <w:rFonts w:cs="Arial"/>
              </w:rPr>
            </w:pPr>
          </w:p>
        </w:tc>
        <w:tc>
          <w:tcPr>
            <w:tcW w:w="6520" w:type="dxa"/>
          </w:tcPr>
          <w:p w14:paraId="36BEA8F2" w14:textId="77777777" w:rsidR="00F2058E" w:rsidRPr="00EF0135" w:rsidRDefault="00F2058E" w:rsidP="00866024">
            <w:pPr>
              <w:rPr>
                <w:rFonts w:cs="Arial"/>
              </w:rPr>
            </w:pPr>
          </w:p>
        </w:tc>
        <w:tc>
          <w:tcPr>
            <w:tcW w:w="2268" w:type="dxa"/>
          </w:tcPr>
          <w:p w14:paraId="4B6423E1" w14:textId="77777777" w:rsidR="00F2058E" w:rsidRPr="00EF0135" w:rsidRDefault="00F2058E" w:rsidP="00866024">
            <w:pPr>
              <w:rPr>
                <w:rFonts w:cs="Arial"/>
              </w:rPr>
            </w:pPr>
          </w:p>
        </w:tc>
      </w:tr>
    </w:tbl>
    <w:p w14:paraId="22745725" w14:textId="77777777" w:rsidR="00F2058E" w:rsidRDefault="00F2058E" w:rsidP="00F2058E">
      <w:pPr>
        <w:pStyle w:val="Caption"/>
      </w:pPr>
      <w:bookmarkStart w:id="45" w:name="_Toc50660330"/>
      <w:r w:rsidRPr="001B1565">
        <w:t xml:space="preserve">Table </w:t>
      </w:r>
      <w:r>
        <w:rPr>
          <w:noProof/>
        </w:rPr>
        <w:fldChar w:fldCharType="begin"/>
      </w:r>
      <w:r>
        <w:rPr>
          <w:noProof/>
        </w:rPr>
        <w:instrText xml:space="preserve"> SEQ Table \* ARABIC </w:instrText>
      </w:r>
      <w:r>
        <w:rPr>
          <w:noProof/>
        </w:rPr>
        <w:fldChar w:fldCharType="separate"/>
      </w:r>
      <w:r w:rsidR="00A3086B">
        <w:rPr>
          <w:noProof/>
        </w:rPr>
        <w:t>3</w:t>
      </w:r>
      <w:r>
        <w:rPr>
          <w:noProof/>
        </w:rPr>
        <w:fldChar w:fldCharType="end"/>
      </w:r>
      <w:r w:rsidRPr="001B1565">
        <w:t xml:space="preserve">: </w:t>
      </w:r>
      <w:r w:rsidRPr="007C20FA">
        <w:t>External documents and publications</w:t>
      </w:r>
      <w:bookmarkEnd w:id="45"/>
    </w:p>
    <w:p w14:paraId="643FEB4C" w14:textId="77777777" w:rsidR="00F2058E" w:rsidRDefault="00F2058E" w:rsidP="0067089C">
      <w:pPr>
        <w:pStyle w:val="Heading2"/>
        <w:tabs>
          <w:tab w:val="num" w:pos="718"/>
        </w:tabs>
        <w:ind w:left="601" w:hanging="601"/>
      </w:pPr>
      <w:bookmarkStart w:id="46" w:name="_Toc84855903"/>
      <w:r>
        <w:t>Glossary</w:t>
      </w:r>
      <w:bookmarkEnd w:id="46"/>
    </w:p>
    <w:p w14:paraId="4B85C43C" w14:textId="77777777" w:rsidR="00F2058E" w:rsidRDefault="00F2058E" w:rsidP="00F2058E">
      <w:pPr>
        <w:pStyle w:val="Heading3"/>
      </w:pPr>
      <w:bookmarkStart w:id="47" w:name="_Toc216841809"/>
      <w:bookmarkStart w:id="48" w:name="_Toc397081422"/>
      <w:bookmarkStart w:id="49" w:name="_Toc84855904"/>
      <w:r w:rsidRPr="007C20FA">
        <w:t>Definitions</w:t>
      </w:r>
      <w:bookmarkEnd w:id="47"/>
      <w:bookmarkEnd w:id="48"/>
      <w:bookmarkEnd w:id="4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938"/>
      </w:tblGrid>
      <w:tr w:rsidR="00F2058E" w:rsidRPr="007C20FA" w14:paraId="1B746077" w14:textId="77777777" w:rsidTr="00866024">
        <w:trPr>
          <w:tblHeader/>
        </w:trPr>
        <w:tc>
          <w:tcPr>
            <w:tcW w:w="2268" w:type="dxa"/>
            <w:shd w:val="pct20" w:color="auto" w:fill="FFFFFF"/>
          </w:tcPr>
          <w:p w14:paraId="65C60929" w14:textId="77777777" w:rsidR="00F2058E" w:rsidRPr="00B40B0A" w:rsidRDefault="00F2058E" w:rsidP="00866024">
            <w:pPr>
              <w:rPr>
                <w:rFonts w:ascii="Helvetica" w:hAnsi="Helvetica" w:cs="Helvetica"/>
                <w:b/>
              </w:rPr>
            </w:pPr>
            <w:r w:rsidRPr="00B40B0A">
              <w:rPr>
                <w:rFonts w:ascii="Helvetica" w:hAnsi="Helvetica" w:cs="Helvetica"/>
                <w:b/>
              </w:rPr>
              <w:t>Definition</w:t>
            </w:r>
          </w:p>
        </w:tc>
        <w:tc>
          <w:tcPr>
            <w:tcW w:w="7938" w:type="dxa"/>
            <w:shd w:val="pct20" w:color="auto" w:fill="FFFFFF"/>
          </w:tcPr>
          <w:p w14:paraId="795A6227" w14:textId="77777777" w:rsidR="00F2058E" w:rsidRPr="00B40B0A" w:rsidRDefault="00F2058E" w:rsidP="00866024">
            <w:pPr>
              <w:rPr>
                <w:rFonts w:ascii="Helvetica" w:hAnsi="Helvetica" w:cs="Helvetica"/>
                <w:b/>
              </w:rPr>
            </w:pPr>
            <w:r w:rsidRPr="00B40B0A">
              <w:rPr>
                <w:rFonts w:ascii="Helvetica" w:hAnsi="Helvetica" w:cs="Helvetica"/>
                <w:b/>
              </w:rPr>
              <w:t>Description</w:t>
            </w:r>
          </w:p>
        </w:tc>
      </w:tr>
      <w:tr w:rsidR="00F2058E" w:rsidRPr="007C20FA" w14:paraId="7CDBCEFE" w14:textId="77777777" w:rsidTr="00866024">
        <w:tc>
          <w:tcPr>
            <w:tcW w:w="2268" w:type="dxa"/>
          </w:tcPr>
          <w:p w14:paraId="5AA57717" w14:textId="77777777" w:rsidR="00F2058E" w:rsidRPr="007C20FA" w:rsidRDefault="00F2058E" w:rsidP="00866024">
            <w:pPr>
              <w:pStyle w:val="BodyText"/>
              <w:rPr>
                <w:lang w:val="en-US"/>
              </w:rPr>
            </w:pPr>
          </w:p>
        </w:tc>
        <w:tc>
          <w:tcPr>
            <w:tcW w:w="7938" w:type="dxa"/>
          </w:tcPr>
          <w:p w14:paraId="18D6A099" w14:textId="77777777" w:rsidR="00F2058E" w:rsidRPr="00106C17" w:rsidRDefault="00F2058E" w:rsidP="00866024">
            <w:pPr>
              <w:overflowPunct/>
              <w:autoSpaceDE/>
              <w:autoSpaceDN/>
              <w:adjustRightInd/>
              <w:textAlignment w:val="auto"/>
            </w:pPr>
          </w:p>
        </w:tc>
      </w:tr>
      <w:tr w:rsidR="00F2058E" w:rsidRPr="007C20FA" w14:paraId="2E1AFE9C" w14:textId="77777777" w:rsidTr="00866024">
        <w:tc>
          <w:tcPr>
            <w:tcW w:w="2268" w:type="dxa"/>
          </w:tcPr>
          <w:p w14:paraId="17A0D612" w14:textId="77777777" w:rsidR="00F2058E" w:rsidRPr="007C20FA" w:rsidRDefault="00F2058E" w:rsidP="00866024">
            <w:pPr>
              <w:rPr>
                <w:snapToGrid w:val="0"/>
              </w:rPr>
            </w:pPr>
          </w:p>
        </w:tc>
        <w:tc>
          <w:tcPr>
            <w:tcW w:w="7938" w:type="dxa"/>
          </w:tcPr>
          <w:p w14:paraId="10412451" w14:textId="77777777" w:rsidR="00F2058E" w:rsidRPr="007C20FA" w:rsidRDefault="00F2058E" w:rsidP="00866024">
            <w:pPr>
              <w:rPr>
                <w:snapToGrid w:val="0"/>
              </w:rPr>
            </w:pPr>
          </w:p>
        </w:tc>
      </w:tr>
      <w:tr w:rsidR="00F2058E" w:rsidRPr="007C20FA" w14:paraId="1803AF71" w14:textId="77777777" w:rsidTr="00866024">
        <w:tc>
          <w:tcPr>
            <w:tcW w:w="2268" w:type="dxa"/>
          </w:tcPr>
          <w:p w14:paraId="5CA66F93" w14:textId="77777777" w:rsidR="00F2058E" w:rsidRDefault="00F2058E" w:rsidP="00866024">
            <w:pPr>
              <w:rPr>
                <w:snapToGrid w:val="0"/>
              </w:rPr>
            </w:pPr>
          </w:p>
        </w:tc>
        <w:tc>
          <w:tcPr>
            <w:tcW w:w="7938" w:type="dxa"/>
          </w:tcPr>
          <w:p w14:paraId="7813507C" w14:textId="77777777" w:rsidR="00F2058E" w:rsidRDefault="00F2058E" w:rsidP="00866024">
            <w:pPr>
              <w:rPr>
                <w:snapToGrid w:val="0"/>
              </w:rPr>
            </w:pPr>
          </w:p>
        </w:tc>
      </w:tr>
    </w:tbl>
    <w:p w14:paraId="606E4868" w14:textId="77777777" w:rsidR="00F2058E" w:rsidRPr="002B1398" w:rsidRDefault="00F2058E" w:rsidP="00F2058E">
      <w:pPr>
        <w:pStyle w:val="Caption"/>
      </w:pPr>
      <w:bookmarkStart w:id="50" w:name="_Toc50660331"/>
      <w:bookmarkStart w:id="51" w:name="_Toc216768466"/>
      <w:bookmarkStart w:id="52" w:name="_Toc500052220"/>
      <w:bookmarkStart w:id="53" w:name="_Toc211245116"/>
      <w:r w:rsidRPr="002B1398">
        <w:t xml:space="preserve">Table </w:t>
      </w:r>
      <w:r>
        <w:rPr>
          <w:noProof/>
        </w:rPr>
        <w:fldChar w:fldCharType="begin"/>
      </w:r>
      <w:r>
        <w:rPr>
          <w:noProof/>
        </w:rPr>
        <w:instrText xml:space="preserve"> SEQ Table \* ARABIC </w:instrText>
      </w:r>
      <w:r>
        <w:rPr>
          <w:noProof/>
        </w:rPr>
        <w:fldChar w:fldCharType="separate"/>
      </w:r>
      <w:r w:rsidR="00A3086B">
        <w:rPr>
          <w:noProof/>
        </w:rPr>
        <w:t>4</w:t>
      </w:r>
      <w:r>
        <w:rPr>
          <w:noProof/>
        </w:rPr>
        <w:fldChar w:fldCharType="end"/>
      </w:r>
      <w:r w:rsidRPr="002B1398">
        <w:t>: Definitions used in this document</w:t>
      </w:r>
      <w:bookmarkEnd w:id="50"/>
    </w:p>
    <w:p w14:paraId="01DCAD21" w14:textId="77777777" w:rsidR="00F2058E" w:rsidRPr="007C20FA" w:rsidRDefault="00F2058E" w:rsidP="00F2058E">
      <w:pPr>
        <w:pStyle w:val="Heading3"/>
      </w:pPr>
      <w:bookmarkStart w:id="54" w:name="_Toc216841810"/>
      <w:bookmarkStart w:id="55" w:name="_Toc397081423"/>
      <w:bookmarkStart w:id="56" w:name="_Toc84855905"/>
      <w:r w:rsidRPr="007C20FA">
        <w:t>Abbreviations</w:t>
      </w:r>
      <w:bookmarkEnd w:id="51"/>
      <w:bookmarkEnd w:id="54"/>
      <w:bookmarkEnd w:id="55"/>
      <w:bookmarkEnd w:id="56"/>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402"/>
        <w:gridCol w:w="5528"/>
      </w:tblGrid>
      <w:tr w:rsidR="00F2058E" w:rsidRPr="007C20FA" w14:paraId="03909FBA" w14:textId="77777777" w:rsidTr="00866024">
        <w:trPr>
          <w:tblHeader/>
        </w:trPr>
        <w:tc>
          <w:tcPr>
            <w:tcW w:w="1276" w:type="dxa"/>
            <w:shd w:val="pct20" w:color="auto" w:fill="FFFFFF"/>
          </w:tcPr>
          <w:p w14:paraId="09EA7B52" w14:textId="77777777" w:rsidR="00F2058E" w:rsidRPr="00B40B0A" w:rsidRDefault="00F2058E" w:rsidP="00866024">
            <w:pPr>
              <w:rPr>
                <w:rFonts w:ascii="Helvetica" w:hAnsi="Helvetica" w:cs="Helvetica"/>
                <w:b/>
              </w:rPr>
            </w:pPr>
            <w:r w:rsidRPr="00B40B0A">
              <w:rPr>
                <w:rFonts w:ascii="Helvetica" w:hAnsi="Helvetica" w:cs="Helvetica"/>
                <w:b/>
              </w:rPr>
              <w:t>Abbr.</w:t>
            </w:r>
          </w:p>
        </w:tc>
        <w:tc>
          <w:tcPr>
            <w:tcW w:w="3402" w:type="dxa"/>
            <w:shd w:val="pct20" w:color="auto" w:fill="FFFFFF"/>
          </w:tcPr>
          <w:p w14:paraId="0389B257" w14:textId="77777777" w:rsidR="00F2058E" w:rsidRPr="00B40B0A" w:rsidRDefault="00F2058E" w:rsidP="00866024">
            <w:pPr>
              <w:rPr>
                <w:rFonts w:ascii="Helvetica" w:hAnsi="Helvetica" w:cs="Helvetica"/>
                <w:b/>
              </w:rPr>
            </w:pPr>
            <w:r w:rsidRPr="00B40B0A">
              <w:rPr>
                <w:rFonts w:ascii="Helvetica" w:hAnsi="Helvetica" w:cs="Helvetica"/>
                <w:b/>
              </w:rPr>
              <w:t>Stands for</w:t>
            </w:r>
          </w:p>
        </w:tc>
        <w:tc>
          <w:tcPr>
            <w:tcW w:w="5528" w:type="dxa"/>
            <w:shd w:val="pct20" w:color="auto" w:fill="FFFFFF"/>
          </w:tcPr>
          <w:p w14:paraId="548B6AE4" w14:textId="77777777" w:rsidR="00F2058E" w:rsidRPr="00B40B0A" w:rsidRDefault="00F2058E" w:rsidP="00866024">
            <w:pPr>
              <w:rPr>
                <w:rFonts w:ascii="Helvetica" w:hAnsi="Helvetica" w:cs="Helvetica"/>
                <w:b/>
              </w:rPr>
            </w:pPr>
            <w:r w:rsidRPr="00B40B0A">
              <w:rPr>
                <w:rFonts w:ascii="Helvetica" w:hAnsi="Helvetica" w:cs="Helvetica"/>
                <w:b/>
              </w:rPr>
              <w:t>Description</w:t>
            </w:r>
          </w:p>
        </w:tc>
      </w:tr>
      <w:tr w:rsidR="00F2058E" w:rsidRPr="007C20FA" w14:paraId="7B1FE555" w14:textId="77777777" w:rsidTr="00866024">
        <w:tc>
          <w:tcPr>
            <w:tcW w:w="1276" w:type="dxa"/>
          </w:tcPr>
          <w:p w14:paraId="5E4C488F" w14:textId="77777777" w:rsidR="00F2058E" w:rsidRPr="007C20FA" w:rsidRDefault="00F2058E" w:rsidP="00866024">
            <w:pPr>
              <w:ind w:right="142"/>
              <w:rPr>
                <w:rFonts w:cs="Arial"/>
                <w:snapToGrid w:val="0"/>
              </w:rPr>
            </w:pPr>
          </w:p>
        </w:tc>
        <w:tc>
          <w:tcPr>
            <w:tcW w:w="3402" w:type="dxa"/>
          </w:tcPr>
          <w:p w14:paraId="2F887350" w14:textId="77777777" w:rsidR="00F2058E" w:rsidRPr="007C20FA" w:rsidRDefault="00F2058E" w:rsidP="00866024">
            <w:pPr>
              <w:ind w:right="142"/>
              <w:rPr>
                <w:rFonts w:cs="Arial"/>
                <w:snapToGrid w:val="0"/>
              </w:rPr>
            </w:pPr>
          </w:p>
        </w:tc>
        <w:tc>
          <w:tcPr>
            <w:tcW w:w="5528" w:type="dxa"/>
          </w:tcPr>
          <w:p w14:paraId="20BC83FB" w14:textId="77777777" w:rsidR="00F2058E" w:rsidRPr="007C20FA" w:rsidRDefault="00F2058E" w:rsidP="00866024">
            <w:pPr>
              <w:ind w:right="142"/>
              <w:rPr>
                <w:rFonts w:cs="Arial"/>
                <w:snapToGrid w:val="0"/>
              </w:rPr>
            </w:pPr>
          </w:p>
        </w:tc>
      </w:tr>
      <w:tr w:rsidR="00F2058E" w:rsidRPr="007C20FA" w14:paraId="3E01C41F" w14:textId="77777777" w:rsidTr="00866024">
        <w:tc>
          <w:tcPr>
            <w:tcW w:w="1276" w:type="dxa"/>
          </w:tcPr>
          <w:p w14:paraId="11ADF414" w14:textId="77777777" w:rsidR="00F2058E" w:rsidRPr="007C20FA" w:rsidRDefault="00F2058E" w:rsidP="00866024">
            <w:pPr>
              <w:ind w:right="142"/>
              <w:rPr>
                <w:rFonts w:cs="Arial"/>
                <w:snapToGrid w:val="0"/>
              </w:rPr>
            </w:pPr>
          </w:p>
        </w:tc>
        <w:tc>
          <w:tcPr>
            <w:tcW w:w="3402" w:type="dxa"/>
          </w:tcPr>
          <w:p w14:paraId="59796307" w14:textId="77777777" w:rsidR="00F2058E" w:rsidRPr="007C20FA" w:rsidRDefault="00F2058E" w:rsidP="00866024">
            <w:pPr>
              <w:ind w:right="142"/>
              <w:rPr>
                <w:rFonts w:cs="Arial"/>
                <w:snapToGrid w:val="0"/>
              </w:rPr>
            </w:pPr>
          </w:p>
        </w:tc>
        <w:tc>
          <w:tcPr>
            <w:tcW w:w="5528" w:type="dxa"/>
          </w:tcPr>
          <w:p w14:paraId="20D8F37D" w14:textId="77777777" w:rsidR="00F2058E" w:rsidRPr="007C20FA" w:rsidRDefault="00F2058E" w:rsidP="00866024">
            <w:pPr>
              <w:ind w:right="142"/>
              <w:rPr>
                <w:rFonts w:cs="Arial"/>
                <w:snapToGrid w:val="0"/>
              </w:rPr>
            </w:pPr>
          </w:p>
        </w:tc>
      </w:tr>
      <w:tr w:rsidR="00F2058E" w:rsidRPr="007C20FA" w14:paraId="5127FA21" w14:textId="77777777" w:rsidTr="00866024">
        <w:tc>
          <w:tcPr>
            <w:tcW w:w="1276" w:type="dxa"/>
          </w:tcPr>
          <w:p w14:paraId="64CDBE90" w14:textId="77777777" w:rsidR="00F2058E" w:rsidRPr="007C20FA" w:rsidRDefault="00F2058E" w:rsidP="00866024">
            <w:pPr>
              <w:ind w:right="142"/>
              <w:rPr>
                <w:rFonts w:cs="Arial"/>
                <w:snapToGrid w:val="0"/>
              </w:rPr>
            </w:pPr>
          </w:p>
        </w:tc>
        <w:tc>
          <w:tcPr>
            <w:tcW w:w="3402" w:type="dxa"/>
          </w:tcPr>
          <w:p w14:paraId="44148A55" w14:textId="77777777" w:rsidR="00F2058E" w:rsidRPr="007C20FA" w:rsidRDefault="00F2058E" w:rsidP="00866024">
            <w:pPr>
              <w:ind w:right="142"/>
              <w:rPr>
                <w:rFonts w:cs="Arial"/>
              </w:rPr>
            </w:pPr>
          </w:p>
        </w:tc>
        <w:tc>
          <w:tcPr>
            <w:tcW w:w="5528" w:type="dxa"/>
          </w:tcPr>
          <w:p w14:paraId="630BA78F" w14:textId="77777777" w:rsidR="00F2058E" w:rsidRPr="007C20FA" w:rsidRDefault="00F2058E" w:rsidP="00866024">
            <w:pPr>
              <w:ind w:right="142"/>
              <w:rPr>
                <w:rFonts w:cs="Arial"/>
              </w:rPr>
            </w:pPr>
          </w:p>
        </w:tc>
      </w:tr>
    </w:tbl>
    <w:p w14:paraId="05B3B462" w14:textId="77777777" w:rsidR="00F2058E" w:rsidRDefault="00F2058E" w:rsidP="00562393">
      <w:pPr>
        <w:pStyle w:val="Caption"/>
      </w:pPr>
      <w:bookmarkStart w:id="57" w:name="_Toc50660332"/>
      <w:r w:rsidRPr="002B1398">
        <w:t xml:space="preserve">Table </w:t>
      </w:r>
      <w:r>
        <w:rPr>
          <w:noProof/>
        </w:rPr>
        <w:fldChar w:fldCharType="begin"/>
      </w:r>
      <w:r>
        <w:rPr>
          <w:noProof/>
        </w:rPr>
        <w:instrText xml:space="preserve"> SEQ Table \* ARABIC </w:instrText>
      </w:r>
      <w:r>
        <w:rPr>
          <w:noProof/>
        </w:rPr>
        <w:fldChar w:fldCharType="separate"/>
      </w:r>
      <w:r w:rsidR="00A3086B">
        <w:rPr>
          <w:noProof/>
        </w:rPr>
        <w:t>5</w:t>
      </w:r>
      <w:r>
        <w:rPr>
          <w:noProof/>
        </w:rPr>
        <w:fldChar w:fldCharType="end"/>
      </w:r>
      <w:r w:rsidRPr="002B1398">
        <w:t>: Abbreviations</w:t>
      </w:r>
      <w:bookmarkEnd w:id="57"/>
    </w:p>
    <w:p w14:paraId="5A1BD8C2" w14:textId="77777777" w:rsidR="00F2058E" w:rsidRPr="000F7EE0" w:rsidRDefault="00F2058E" w:rsidP="00F2058E">
      <w:pPr>
        <w:pStyle w:val="Heading3"/>
      </w:pPr>
      <w:bookmarkStart w:id="58" w:name="_Toc84855906"/>
      <w:r w:rsidRPr="000F7EE0">
        <w:t>Parameters / Values</w:t>
      </w:r>
      <w:bookmarkEnd w:id="58"/>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F2058E" w:rsidRPr="000F7EE0" w14:paraId="46E44CFB" w14:textId="77777777" w:rsidTr="00866024">
        <w:trPr>
          <w:tblHeader/>
        </w:trPr>
        <w:tc>
          <w:tcPr>
            <w:tcW w:w="2268" w:type="dxa"/>
            <w:shd w:val="pct20" w:color="auto" w:fill="FFFFFF"/>
          </w:tcPr>
          <w:p w14:paraId="79577D6A" w14:textId="77777777" w:rsidR="00F2058E" w:rsidRPr="000F7EE0" w:rsidRDefault="00F2058E" w:rsidP="00866024">
            <w:pPr>
              <w:rPr>
                <w:rFonts w:ascii="Helvetica" w:hAnsi="Helvetica" w:cs="Helvetica"/>
                <w:b/>
              </w:rPr>
            </w:pPr>
            <w:r w:rsidRPr="000F7EE0">
              <w:rPr>
                <w:rFonts w:ascii="Helvetica" w:hAnsi="Helvetica" w:cs="Helvetica"/>
                <w:b/>
              </w:rPr>
              <w:t>Name</w:t>
            </w:r>
          </w:p>
        </w:tc>
        <w:tc>
          <w:tcPr>
            <w:tcW w:w="4707" w:type="dxa"/>
            <w:shd w:val="pct20" w:color="auto" w:fill="FFFFFF"/>
          </w:tcPr>
          <w:p w14:paraId="2C733DC6" w14:textId="77777777" w:rsidR="00F2058E" w:rsidRPr="000F7EE0" w:rsidRDefault="00F2058E" w:rsidP="00866024">
            <w:pPr>
              <w:rPr>
                <w:rFonts w:ascii="Helvetica" w:hAnsi="Helvetica" w:cs="Helvetica"/>
                <w:b/>
              </w:rPr>
            </w:pPr>
            <w:r w:rsidRPr="000F7EE0">
              <w:rPr>
                <w:rFonts w:ascii="Helvetica" w:hAnsi="Helvetica" w:cs="Helvetica"/>
                <w:b/>
              </w:rPr>
              <w:t>Description</w:t>
            </w:r>
          </w:p>
        </w:tc>
        <w:tc>
          <w:tcPr>
            <w:tcW w:w="3231" w:type="dxa"/>
            <w:shd w:val="pct20" w:color="auto" w:fill="FFFFFF"/>
          </w:tcPr>
          <w:p w14:paraId="5C15AEEB" w14:textId="77777777" w:rsidR="00F2058E" w:rsidRPr="000F7EE0" w:rsidRDefault="00F2058E" w:rsidP="00866024">
            <w:pPr>
              <w:rPr>
                <w:rFonts w:ascii="Helvetica" w:hAnsi="Helvetica" w:cs="Helvetica"/>
                <w:b/>
              </w:rPr>
            </w:pPr>
            <w:r w:rsidRPr="000F7EE0">
              <w:rPr>
                <w:rFonts w:ascii="Helvetica" w:hAnsi="Helvetica" w:cs="Helvetica"/>
                <w:b/>
              </w:rPr>
              <w:t>Range / Resolution</w:t>
            </w:r>
          </w:p>
        </w:tc>
      </w:tr>
      <w:tr w:rsidR="00F2058E" w:rsidRPr="000F7EE0" w14:paraId="6979F332" w14:textId="77777777" w:rsidTr="00866024">
        <w:tc>
          <w:tcPr>
            <w:tcW w:w="2268" w:type="dxa"/>
          </w:tcPr>
          <w:p w14:paraId="3F6A0A55" w14:textId="77777777" w:rsidR="00F2058E" w:rsidRPr="000F7EE0" w:rsidRDefault="00F2058E" w:rsidP="00866024">
            <w:pPr>
              <w:pStyle w:val="BodyText"/>
              <w:rPr>
                <w:lang w:val="en-US"/>
              </w:rPr>
            </w:pPr>
          </w:p>
        </w:tc>
        <w:tc>
          <w:tcPr>
            <w:tcW w:w="4707" w:type="dxa"/>
          </w:tcPr>
          <w:p w14:paraId="621B2DDA" w14:textId="77777777" w:rsidR="00F2058E" w:rsidRPr="000F7EE0" w:rsidRDefault="00F2058E" w:rsidP="00866024">
            <w:pPr>
              <w:overflowPunct/>
              <w:autoSpaceDE/>
              <w:autoSpaceDN/>
              <w:adjustRightInd/>
              <w:textAlignment w:val="auto"/>
            </w:pPr>
          </w:p>
        </w:tc>
        <w:tc>
          <w:tcPr>
            <w:tcW w:w="3231" w:type="dxa"/>
          </w:tcPr>
          <w:p w14:paraId="47BAEF45" w14:textId="77777777" w:rsidR="00F2058E" w:rsidRPr="000F7EE0" w:rsidRDefault="00F2058E" w:rsidP="00866024">
            <w:pPr>
              <w:overflowPunct/>
              <w:autoSpaceDE/>
              <w:autoSpaceDN/>
              <w:adjustRightInd/>
              <w:textAlignment w:val="auto"/>
            </w:pPr>
          </w:p>
        </w:tc>
      </w:tr>
      <w:tr w:rsidR="00F2058E" w:rsidRPr="000F7EE0" w14:paraId="3F683BD2" w14:textId="77777777" w:rsidTr="00866024">
        <w:tc>
          <w:tcPr>
            <w:tcW w:w="2268" w:type="dxa"/>
          </w:tcPr>
          <w:p w14:paraId="0673A9CC" w14:textId="77777777" w:rsidR="00F2058E" w:rsidRPr="000F7EE0" w:rsidRDefault="00F2058E" w:rsidP="00866024">
            <w:pPr>
              <w:rPr>
                <w:snapToGrid w:val="0"/>
              </w:rPr>
            </w:pPr>
          </w:p>
        </w:tc>
        <w:tc>
          <w:tcPr>
            <w:tcW w:w="4707" w:type="dxa"/>
          </w:tcPr>
          <w:p w14:paraId="1E45A86A" w14:textId="77777777" w:rsidR="00F2058E" w:rsidRPr="000F7EE0" w:rsidRDefault="00F2058E" w:rsidP="00866024">
            <w:pPr>
              <w:rPr>
                <w:snapToGrid w:val="0"/>
              </w:rPr>
            </w:pPr>
          </w:p>
        </w:tc>
        <w:tc>
          <w:tcPr>
            <w:tcW w:w="3231" w:type="dxa"/>
          </w:tcPr>
          <w:p w14:paraId="715AB1E9" w14:textId="77777777" w:rsidR="00F2058E" w:rsidRPr="000F7EE0" w:rsidRDefault="00F2058E" w:rsidP="00866024">
            <w:pPr>
              <w:rPr>
                <w:snapToGrid w:val="0"/>
              </w:rPr>
            </w:pPr>
          </w:p>
        </w:tc>
      </w:tr>
      <w:tr w:rsidR="00F2058E" w:rsidRPr="000F7EE0" w14:paraId="71CECC69" w14:textId="77777777" w:rsidTr="00866024">
        <w:tc>
          <w:tcPr>
            <w:tcW w:w="2268" w:type="dxa"/>
          </w:tcPr>
          <w:p w14:paraId="1CCBAAA7" w14:textId="77777777" w:rsidR="00F2058E" w:rsidRPr="000F7EE0" w:rsidRDefault="00F2058E" w:rsidP="00866024">
            <w:pPr>
              <w:rPr>
                <w:snapToGrid w:val="0"/>
              </w:rPr>
            </w:pPr>
          </w:p>
        </w:tc>
        <w:tc>
          <w:tcPr>
            <w:tcW w:w="4707" w:type="dxa"/>
          </w:tcPr>
          <w:p w14:paraId="4C5E8775" w14:textId="77777777" w:rsidR="00F2058E" w:rsidRPr="000F7EE0" w:rsidRDefault="00F2058E" w:rsidP="00866024">
            <w:pPr>
              <w:rPr>
                <w:snapToGrid w:val="0"/>
              </w:rPr>
            </w:pPr>
          </w:p>
        </w:tc>
        <w:tc>
          <w:tcPr>
            <w:tcW w:w="3231" w:type="dxa"/>
          </w:tcPr>
          <w:p w14:paraId="617F7595" w14:textId="77777777" w:rsidR="00F2058E" w:rsidRPr="000F7EE0" w:rsidRDefault="00F2058E" w:rsidP="00866024">
            <w:pPr>
              <w:rPr>
                <w:snapToGrid w:val="0"/>
              </w:rPr>
            </w:pPr>
          </w:p>
        </w:tc>
      </w:tr>
    </w:tbl>
    <w:p w14:paraId="2584DEF1" w14:textId="77777777" w:rsidR="00F2058E" w:rsidRPr="002B1398" w:rsidRDefault="00F2058E" w:rsidP="00F2058E">
      <w:pPr>
        <w:pStyle w:val="Caption"/>
      </w:pPr>
      <w:bookmarkStart w:id="59" w:name="_Toc50660333"/>
      <w:r w:rsidRPr="000F7EE0">
        <w:t xml:space="preserve">Table </w:t>
      </w:r>
      <w:r w:rsidRPr="000F7EE0">
        <w:rPr>
          <w:noProof/>
        </w:rPr>
        <w:fldChar w:fldCharType="begin"/>
      </w:r>
      <w:r w:rsidRPr="000F7EE0">
        <w:rPr>
          <w:noProof/>
        </w:rPr>
        <w:instrText xml:space="preserve"> SEQ Table \* ARABIC </w:instrText>
      </w:r>
      <w:r w:rsidRPr="000F7EE0">
        <w:rPr>
          <w:noProof/>
        </w:rPr>
        <w:fldChar w:fldCharType="separate"/>
      </w:r>
      <w:r w:rsidR="00A3086B">
        <w:rPr>
          <w:noProof/>
        </w:rPr>
        <w:t>6</w:t>
      </w:r>
      <w:r w:rsidRPr="000F7EE0">
        <w:rPr>
          <w:noProof/>
        </w:rPr>
        <w:fldChar w:fldCharType="end"/>
      </w:r>
      <w:r w:rsidRPr="000F7EE0">
        <w:t>: Parameters / Values used in this document</w:t>
      </w:r>
      <w:bookmarkEnd w:id="59"/>
    </w:p>
    <w:p w14:paraId="756994B2" w14:textId="77777777" w:rsidR="00F2058E" w:rsidRPr="00CE3BD6" w:rsidRDefault="00F2058E" w:rsidP="00F2058E"/>
    <w:p w14:paraId="6E7A6600" w14:textId="77777777" w:rsidR="0027671B" w:rsidRPr="007C20FA" w:rsidRDefault="00D808DC" w:rsidP="0027671B">
      <w:pPr>
        <w:pStyle w:val="Heading1"/>
      </w:pPr>
      <w:bookmarkStart w:id="60" w:name="_Toc84855907"/>
      <w:bookmarkEnd w:id="52"/>
      <w:bookmarkEnd w:id="53"/>
      <w:r>
        <w:t xml:space="preserve">Feature </w:t>
      </w:r>
      <w:r w:rsidR="005300DD">
        <w:t>Overview</w:t>
      </w:r>
      <w:bookmarkEnd w:id="60"/>
    </w:p>
    <w:p w14:paraId="68A7F938" w14:textId="77777777" w:rsidR="0027671B" w:rsidRDefault="00CC4DA9" w:rsidP="0067089C">
      <w:pPr>
        <w:pStyle w:val="Heading2"/>
        <w:tabs>
          <w:tab w:val="num" w:pos="718"/>
        </w:tabs>
        <w:ind w:left="601" w:hanging="601"/>
      </w:pPr>
      <w:bookmarkStart w:id="61" w:name="_Toc397081435"/>
      <w:bookmarkStart w:id="62" w:name="_Toc147810526"/>
      <w:bookmarkStart w:id="63" w:name="_Toc147810600"/>
      <w:bookmarkStart w:id="64" w:name="_Toc151542239"/>
      <w:bookmarkStart w:id="65" w:name="_Toc152475008"/>
      <w:bookmarkStart w:id="66" w:name="_Toc152665350"/>
      <w:bookmarkStart w:id="67" w:name="_Toc152743161"/>
      <w:bookmarkStart w:id="68" w:name="_Toc153182176"/>
      <w:bookmarkStart w:id="69" w:name="_Toc153183126"/>
      <w:bookmarkStart w:id="70" w:name="_Toc153267791"/>
      <w:bookmarkStart w:id="71" w:name="_Toc156292312"/>
      <w:bookmarkStart w:id="72" w:name="_Toc156293079"/>
      <w:bookmarkStart w:id="73" w:name="_Toc156293228"/>
      <w:bookmarkStart w:id="74" w:name="_Toc156379465"/>
      <w:bookmarkStart w:id="75" w:name="_Toc156712169"/>
      <w:bookmarkStart w:id="76" w:name="_Toc157239608"/>
      <w:bookmarkStart w:id="77" w:name="_Toc273517494"/>
      <w:bookmarkStart w:id="78" w:name="_Toc84855908"/>
      <w:r>
        <w:t xml:space="preserve">Purpose and </w:t>
      </w:r>
      <w:r w:rsidR="005300DD">
        <w:t>Description</w:t>
      </w:r>
      <w:r>
        <w:t xml:space="preserve"> of </w:t>
      </w:r>
      <w:r w:rsidRPr="007C20FA">
        <w:t>Feature</w:t>
      </w:r>
      <w:bookmarkEnd w:id="61"/>
      <w:bookmarkEnd w:id="78"/>
    </w:p>
    <w:p w14:paraId="2DA9B8A7" w14:textId="1EF6C64E" w:rsidR="00B1258F" w:rsidRPr="00016850" w:rsidRDefault="00B1258F" w:rsidP="00B1258F">
      <w:pPr>
        <w:rPr>
          <w:lang w:eastAsia="zh-CN"/>
        </w:rPr>
      </w:pPr>
      <w:bookmarkStart w:id="79" w:name="_Toc273517495"/>
      <w:bookmarkStart w:id="80" w:name="_Toc39708143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rFonts w:hint="eastAsia"/>
          <w:lang w:eastAsia="zh-CN"/>
        </w:rPr>
        <w:t>为了</w:t>
      </w:r>
      <w:r w:rsidRPr="00016850">
        <w:rPr>
          <w:rFonts w:hint="eastAsia"/>
          <w:lang w:eastAsia="zh-CN"/>
        </w:rPr>
        <w:t>有效地实现商业化车联网服务的目标，为福特带来</w:t>
      </w:r>
      <w:r>
        <w:rPr>
          <w:rFonts w:hint="eastAsia"/>
          <w:lang w:eastAsia="zh-CN"/>
        </w:rPr>
        <w:t>数字化的营收增长，</w:t>
      </w:r>
      <w:r w:rsidRPr="00016850">
        <w:rPr>
          <w:rFonts w:hint="eastAsia"/>
          <w:lang w:eastAsia="zh-CN"/>
        </w:rPr>
        <w:t>我们将在</w:t>
      </w:r>
      <w:r w:rsidRPr="00016850">
        <w:rPr>
          <w:rFonts w:hint="eastAsia"/>
          <w:lang w:eastAsia="zh-CN"/>
        </w:rPr>
        <w:t>IVI</w:t>
      </w:r>
      <w:r w:rsidRPr="00016850">
        <w:rPr>
          <w:rFonts w:hint="eastAsia"/>
          <w:lang w:eastAsia="zh-CN"/>
        </w:rPr>
        <w:t>上提供</w:t>
      </w:r>
      <w:r w:rsidRPr="00016850">
        <w:rPr>
          <w:rFonts w:hint="eastAsia"/>
          <w:lang w:eastAsia="zh-CN"/>
        </w:rPr>
        <w:t xml:space="preserve"> </w:t>
      </w:r>
      <w:r w:rsidRPr="00016850">
        <w:rPr>
          <w:rFonts w:hint="eastAsia"/>
          <w:lang w:eastAsia="zh-CN"/>
        </w:rPr>
        <w:t>的</w:t>
      </w:r>
      <w:r w:rsidRPr="00016850">
        <w:rPr>
          <w:lang w:eastAsia="zh-CN"/>
        </w:rPr>
        <w:t>“</w:t>
      </w:r>
      <w:r w:rsidRPr="00016850">
        <w:rPr>
          <w:rFonts w:hint="eastAsia"/>
          <w:lang w:eastAsia="zh-CN"/>
        </w:rPr>
        <w:t>订阅商店”售卖</w:t>
      </w:r>
      <w:r>
        <w:rPr>
          <w:rFonts w:hint="eastAsia"/>
          <w:lang w:eastAsia="zh-CN"/>
        </w:rPr>
        <w:t>互联商品</w:t>
      </w:r>
      <w:r w:rsidRPr="00016850">
        <w:rPr>
          <w:rFonts w:hint="eastAsia"/>
          <w:lang w:eastAsia="zh-CN"/>
        </w:rPr>
        <w:t>，这个订阅商店会方便客户找到他们可以订阅的车联网商品</w:t>
      </w:r>
      <w:r w:rsidRPr="00016850">
        <w:rPr>
          <w:rFonts w:hint="eastAsia"/>
          <w:lang w:eastAsia="zh-CN"/>
        </w:rPr>
        <w:t>connectivity</w:t>
      </w:r>
      <w:r w:rsidRPr="00016850">
        <w:rPr>
          <w:lang w:eastAsia="zh-CN"/>
        </w:rPr>
        <w:t xml:space="preserve"> </w:t>
      </w:r>
      <w:r w:rsidRPr="00016850">
        <w:rPr>
          <w:rFonts w:hint="eastAsia"/>
          <w:lang w:eastAsia="zh-CN"/>
        </w:rPr>
        <w:t>products</w:t>
      </w:r>
      <w:r w:rsidRPr="00016850">
        <w:rPr>
          <w:rFonts w:hint="eastAsia"/>
          <w:lang w:eastAsia="zh-CN"/>
        </w:rPr>
        <w:t>，并购买产品来激活服务</w:t>
      </w:r>
      <w:r>
        <w:rPr>
          <w:rFonts w:hint="eastAsia"/>
          <w:lang w:eastAsia="zh-CN"/>
        </w:rPr>
        <w:t>。这个项目将为客户提供流畅快捷的购买订阅服务体验，比如阅读性强，操作流程则简易便捷，</w:t>
      </w:r>
      <w:r w:rsidRPr="00687D35">
        <w:rPr>
          <w:rFonts w:hint="eastAsia"/>
          <w:lang w:eastAsia="zh-CN"/>
        </w:rPr>
        <w:t>这将会无形中增加客户的购买意愿与偏好</w:t>
      </w:r>
      <w:r>
        <w:rPr>
          <w:rFonts w:hint="eastAsia"/>
          <w:lang w:eastAsia="zh-CN"/>
        </w:rPr>
        <w:t>。</w:t>
      </w:r>
    </w:p>
    <w:p w14:paraId="631DB343" w14:textId="018F69DC" w:rsidR="00B1258F" w:rsidRDefault="00B1258F" w:rsidP="00B1258F">
      <w:pPr>
        <w:pStyle w:val="BodyText"/>
        <w:ind w:right="142"/>
        <w:jc w:val="both"/>
      </w:pPr>
      <w:r>
        <w:rPr>
          <w:rFonts w:hint="eastAsia"/>
        </w:rPr>
        <w:t>T</w:t>
      </w:r>
      <w:r>
        <w:t xml:space="preserve">his project </w:t>
      </w:r>
      <w:r>
        <w:rPr>
          <w:rFonts w:hint="eastAsia"/>
        </w:rPr>
        <w:t>will</w:t>
      </w:r>
      <w:r>
        <w:t xml:space="preserve"> service costumers better </w:t>
      </w:r>
      <w:r>
        <w:rPr>
          <w:rFonts w:hint="eastAsia"/>
        </w:rPr>
        <w:t>with</w:t>
      </w:r>
      <w:r>
        <w:t xml:space="preserve"> a smooth and convenient subscription service experience. The simplified page will be clearer, easier to read. Customer purchase process becomes convenient and simple.</w:t>
      </w:r>
      <w:r w:rsidRPr="002A6351">
        <w:rPr>
          <w:rFonts w:hint="eastAsia"/>
        </w:rPr>
        <w:t xml:space="preserve"> </w:t>
      </w:r>
      <w:r w:rsidRPr="00687D35">
        <w:t>This will virtuall</w:t>
      </w:r>
      <w:r w:rsidRPr="00687D35">
        <w:rPr>
          <w:rFonts w:hint="eastAsia"/>
        </w:rPr>
        <w:t>y</w:t>
      </w:r>
      <w:r w:rsidRPr="00687D35">
        <w:t xml:space="preserve"> increase customers’ purchase willingness and preference</w:t>
      </w:r>
    </w:p>
    <w:p w14:paraId="75DCC7A1" w14:textId="31E359DC" w:rsidR="00DD1D93" w:rsidRDefault="00DD1D93" w:rsidP="00B1258F">
      <w:pPr>
        <w:pStyle w:val="BodyText"/>
        <w:ind w:right="142"/>
        <w:jc w:val="both"/>
      </w:pPr>
    </w:p>
    <w:p w14:paraId="323BE1D3" w14:textId="77777777" w:rsidR="00DD1D93" w:rsidRDefault="00DD1D93" w:rsidP="00DD1D93">
      <w:pPr>
        <w:rPr>
          <w:lang w:eastAsia="zh-CN"/>
        </w:rPr>
      </w:pPr>
      <w:r w:rsidRPr="008B4E22">
        <w:rPr>
          <w:rFonts w:hint="eastAsia"/>
          <w:lang w:eastAsia="zh-CN"/>
        </w:rPr>
        <w:t>订阅商城是一个给用户提供购买福特数字化车联产品的平台模块。不同于传统的“商城”，订阅商城只专注于数字化互联产品</w:t>
      </w:r>
      <w:r>
        <w:rPr>
          <w:rFonts w:hint="eastAsia"/>
          <w:lang w:eastAsia="zh-CN"/>
        </w:rPr>
        <w:t>。</w:t>
      </w:r>
    </w:p>
    <w:p w14:paraId="3E532B00" w14:textId="77777777" w:rsidR="00DD1D93" w:rsidRDefault="00DD1D93" w:rsidP="00DD1D93">
      <w:r w:rsidRPr="00CB2C0E">
        <w:t>Subscription Marketplace</w:t>
      </w:r>
      <w:r>
        <w:t xml:space="preserve"> function needs to support all SYNC+3.0 models (Including Ford Brand +Lincoln brand). </w:t>
      </w:r>
    </w:p>
    <w:p w14:paraId="17A5868E" w14:textId="36C70949" w:rsidR="00DD1D93" w:rsidRDefault="00DD1D93" w:rsidP="00DD1D93">
      <w:pPr>
        <w:rPr>
          <w:lang w:eastAsia="zh-CN"/>
        </w:rPr>
      </w:pPr>
      <w:r>
        <w:rPr>
          <w:rFonts w:hint="eastAsia"/>
          <w:lang w:eastAsia="zh-CN"/>
        </w:rPr>
        <w:t>订阅商城功能需要支持</w:t>
      </w:r>
      <w:r w:rsidRPr="0017397B">
        <w:rPr>
          <w:rFonts w:hint="eastAsia"/>
          <w:lang w:eastAsia="zh-CN"/>
        </w:rPr>
        <w:t>所有</w:t>
      </w:r>
      <w:r w:rsidRPr="0017397B">
        <w:rPr>
          <w:rFonts w:hint="eastAsia"/>
          <w:lang w:eastAsia="zh-CN"/>
        </w:rPr>
        <w:t>SYNC</w:t>
      </w:r>
      <w:r w:rsidRPr="0017397B">
        <w:rPr>
          <w:lang w:eastAsia="zh-CN"/>
        </w:rPr>
        <w:t>+3.0</w:t>
      </w:r>
      <w:r w:rsidRPr="0017397B">
        <w:rPr>
          <w:rFonts w:hint="eastAsia"/>
          <w:lang w:eastAsia="zh-CN"/>
        </w:rPr>
        <w:t>的车型</w:t>
      </w:r>
      <w:r>
        <w:rPr>
          <w:rFonts w:hint="eastAsia"/>
          <w:lang w:eastAsia="zh-CN"/>
        </w:rPr>
        <w:t>。（</w:t>
      </w:r>
      <w:r w:rsidRPr="0017397B">
        <w:rPr>
          <w:rFonts w:hint="eastAsia"/>
          <w:lang w:eastAsia="zh-CN"/>
        </w:rPr>
        <w:t>包含福特品牌和林肯品牌。）</w:t>
      </w:r>
      <w:r w:rsidRPr="00F96A1B">
        <w:rPr>
          <w:rFonts w:hint="eastAsia"/>
          <w:lang w:eastAsia="zh-CN"/>
        </w:rPr>
        <w:t>用户可以通过</w:t>
      </w:r>
      <w:r w:rsidRPr="00F96A1B">
        <w:rPr>
          <w:rFonts w:hint="eastAsia"/>
          <w:lang w:eastAsia="zh-CN"/>
        </w:rPr>
        <w:t>IV</w:t>
      </w:r>
      <w:r w:rsidR="00A656E4">
        <w:rPr>
          <w:lang w:eastAsia="zh-CN"/>
        </w:rPr>
        <w:t>I</w:t>
      </w:r>
      <w:r w:rsidRPr="00F96A1B">
        <w:rPr>
          <w:rFonts w:hint="eastAsia"/>
          <w:lang w:eastAsia="zh-CN"/>
        </w:rPr>
        <w:t>的</w:t>
      </w:r>
      <w:r>
        <w:rPr>
          <w:rFonts w:hint="eastAsia"/>
          <w:lang w:eastAsia="zh-CN"/>
        </w:rPr>
        <w:t>商店入口进行</w:t>
      </w:r>
      <w:r w:rsidRPr="00F96A1B">
        <w:rPr>
          <w:rFonts w:hint="eastAsia"/>
          <w:lang w:eastAsia="zh-CN"/>
        </w:rPr>
        <w:t>订阅服务套餐。</w:t>
      </w:r>
    </w:p>
    <w:p w14:paraId="79FB215D" w14:textId="77777777" w:rsidR="00DD1D93" w:rsidRPr="0053054A" w:rsidRDefault="00DD1D93" w:rsidP="00B1258F">
      <w:pPr>
        <w:pStyle w:val="BodyText"/>
        <w:ind w:right="142"/>
        <w:jc w:val="both"/>
        <w:rPr>
          <w:lang w:eastAsia="zh-CN"/>
        </w:rPr>
      </w:pPr>
    </w:p>
    <w:p w14:paraId="6A7EC2FB" w14:textId="77777777" w:rsidR="00741AA6" w:rsidRPr="007C20FA" w:rsidRDefault="00741AA6" w:rsidP="0067089C">
      <w:pPr>
        <w:pStyle w:val="Heading2"/>
        <w:tabs>
          <w:tab w:val="num" w:pos="718"/>
        </w:tabs>
        <w:ind w:left="601" w:hanging="601"/>
      </w:pPr>
      <w:bookmarkStart w:id="81" w:name="_Toc84855909"/>
      <w:r>
        <w:t>Feature Variants</w:t>
      </w:r>
      <w:bookmarkEnd w:id="81"/>
    </w:p>
    <w:p w14:paraId="47CD64C0" w14:textId="77777777" w:rsidR="00741AA6" w:rsidRPr="007C20FA" w:rsidRDefault="00741AA6" w:rsidP="00741AA6">
      <w:pPr>
        <w:rPr>
          <w:rFonts w:cs="Arial"/>
          <w:color w:val="808080"/>
          <w:szCs w:val="2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3"/>
        <w:gridCol w:w="5387"/>
        <w:gridCol w:w="2976"/>
      </w:tblGrid>
      <w:tr w:rsidR="00412038" w14:paraId="1FCF63B5" w14:textId="77777777" w:rsidTr="00970381">
        <w:trPr>
          <w:trHeight w:val="805"/>
        </w:trPr>
        <w:tc>
          <w:tcPr>
            <w:tcW w:w="1843" w:type="dxa"/>
            <w:shd w:val="clear" w:color="auto" w:fill="D9D9D9" w:themeFill="background1" w:themeFillShade="D9"/>
          </w:tcPr>
          <w:p w14:paraId="2D9EECFF" w14:textId="77777777" w:rsidR="00412038" w:rsidRPr="000D0295" w:rsidRDefault="00412038" w:rsidP="00D21F02">
            <w:pPr>
              <w:pStyle w:val="Caption"/>
              <w:rPr>
                <w:lang w:val="en-GB"/>
              </w:rPr>
            </w:pPr>
            <w:r w:rsidRPr="000D0295">
              <w:rPr>
                <w:lang w:val="en-GB"/>
              </w:rPr>
              <w:t>Variant Name</w:t>
            </w:r>
          </w:p>
        </w:tc>
        <w:tc>
          <w:tcPr>
            <w:tcW w:w="5387" w:type="dxa"/>
            <w:shd w:val="clear" w:color="auto" w:fill="D9D9D9" w:themeFill="background1" w:themeFillShade="D9"/>
          </w:tcPr>
          <w:p w14:paraId="44F6C4E8" w14:textId="77777777" w:rsidR="00412038" w:rsidRPr="000D0295" w:rsidRDefault="00412038" w:rsidP="00D21F02">
            <w:pPr>
              <w:pStyle w:val="Caption"/>
              <w:rPr>
                <w:lang w:val="en-GB"/>
              </w:rPr>
            </w:pPr>
            <w:r w:rsidRPr="000D0295">
              <w:rPr>
                <w:lang w:val="en-GB"/>
              </w:rPr>
              <w:t>Variant Description</w:t>
            </w:r>
          </w:p>
        </w:tc>
        <w:tc>
          <w:tcPr>
            <w:tcW w:w="2976" w:type="dxa"/>
            <w:shd w:val="clear" w:color="auto" w:fill="D9D9D9" w:themeFill="background1" w:themeFillShade="D9"/>
          </w:tcPr>
          <w:p w14:paraId="49ECE30E" w14:textId="77777777" w:rsidR="00412038" w:rsidRPr="000D0295" w:rsidRDefault="009B22DC" w:rsidP="00D21F02">
            <w:pPr>
              <w:pStyle w:val="Caption"/>
              <w:rPr>
                <w:lang w:val="en-GB"/>
              </w:rPr>
            </w:pPr>
            <w:r>
              <w:rPr>
                <w:lang w:val="en-GB"/>
              </w:rPr>
              <w:t>Remarks</w:t>
            </w:r>
          </w:p>
        </w:tc>
      </w:tr>
      <w:tr w:rsidR="00412038" w14:paraId="5248104D" w14:textId="77777777" w:rsidTr="00970381">
        <w:tc>
          <w:tcPr>
            <w:tcW w:w="1843" w:type="dxa"/>
          </w:tcPr>
          <w:p w14:paraId="7230E580" w14:textId="77777777" w:rsidR="00412038" w:rsidRPr="006D1C07" w:rsidRDefault="00412038" w:rsidP="00970381">
            <w:pPr>
              <w:rPr>
                <w:b/>
              </w:rPr>
            </w:pPr>
          </w:p>
        </w:tc>
        <w:tc>
          <w:tcPr>
            <w:tcW w:w="5387" w:type="dxa"/>
          </w:tcPr>
          <w:p w14:paraId="58E15C08" w14:textId="77777777" w:rsidR="00412038" w:rsidRDefault="00412038" w:rsidP="00970381"/>
        </w:tc>
        <w:tc>
          <w:tcPr>
            <w:tcW w:w="2976" w:type="dxa"/>
          </w:tcPr>
          <w:p w14:paraId="5894748C" w14:textId="77777777" w:rsidR="00412038" w:rsidRDefault="00412038" w:rsidP="009B22DC"/>
        </w:tc>
      </w:tr>
      <w:tr w:rsidR="00412038" w14:paraId="21EF5F12" w14:textId="77777777" w:rsidTr="00970381">
        <w:tc>
          <w:tcPr>
            <w:tcW w:w="1843" w:type="dxa"/>
          </w:tcPr>
          <w:p w14:paraId="31A633F6" w14:textId="77777777" w:rsidR="00412038" w:rsidRPr="006D1C07" w:rsidRDefault="00412038" w:rsidP="00D21F02">
            <w:pPr>
              <w:rPr>
                <w:b/>
              </w:rPr>
            </w:pPr>
          </w:p>
        </w:tc>
        <w:tc>
          <w:tcPr>
            <w:tcW w:w="5387" w:type="dxa"/>
          </w:tcPr>
          <w:p w14:paraId="502443FA" w14:textId="77777777" w:rsidR="00412038" w:rsidRDefault="00412038" w:rsidP="00970381"/>
        </w:tc>
        <w:tc>
          <w:tcPr>
            <w:tcW w:w="2976" w:type="dxa"/>
          </w:tcPr>
          <w:p w14:paraId="1A509EF8" w14:textId="77777777" w:rsidR="00412038" w:rsidRDefault="00412038" w:rsidP="00970381"/>
        </w:tc>
      </w:tr>
      <w:tr w:rsidR="00412038" w14:paraId="04AEF765" w14:textId="77777777" w:rsidTr="00970381">
        <w:tc>
          <w:tcPr>
            <w:tcW w:w="1843" w:type="dxa"/>
          </w:tcPr>
          <w:p w14:paraId="771EFA3F" w14:textId="77777777" w:rsidR="00412038" w:rsidRPr="006D1C07" w:rsidRDefault="00412038" w:rsidP="00AB2156">
            <w:pPr>
              <w:rPr>
                <w:b/>
              </w:rPr>
            </w:pPr>
          </w:p>
        </w:tc>
        <w:tc>
          <w:tcPr>
            <w:tcW w:w="5387" w:type="dxa"/>
          </w:tcPr>
          <w:p w14:paraId="7A733260" w14:textId="77777777" w:rsidR="00412038" w:rsidRDefault="00412038" w:rsidP="009B22DC"/>
        </w:tc>
        <w:tc>
          <w:tcPr>
            <w:tcW w:w="2976" w:type="dxa"/>
          </w:tcPr>
          <w:p w14:paraId="306097DE" w14:textId="77777777" w:rsidR="00412038" w:rsidRDefault="00412038" w:rsidP="009C2384">
            <w:pPr>
              <w:keepNext/>
            </w:pPr>
          </w:p>
        </w:tc>
      </w:tr>
    </w:tbl>
    <w:p w14:paraId="475585B4" w14:textId="77777777" w:rsidR="00741AA6" w:rsidRPr="009C2384" w:rsidRDefault="009C2384" w:rsidP="00054DF3">
      <w:pPr>
        <w:pStyle w:val="Caption"/>
      </w:pPr>
      <w:bookmarkStart w:id="82" w:name="_Toc50660334"/>
      <w:r w:rsidRPr="009C2384">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7</w:t>
      </w:r>
      <w:r w:rsidR="002C1D22">
        <w:rPr>
          <w:noProof/>
        </w:rPr>
        <w:fldChar w:fldCharType="end"/>
      </w:r>
      <w:r w:rsidRPr="009C2384">
        <w:t>: Feature Variants</w:t>
      </w:r>
      <w:bookmarkEnd w:id="82"/>
    </w:p>
    <w:p w14:paraId="36F72415" w14:textId="77777777" w:rsidR="000C0B77" w:rsidRDefault="000C0B77" w:rsidP="004574B4">
      <w:pPr>
        <w:pStyle w:val="Heading3"/>
      </w:pPr>
      <w:bookmarkStart w:id="83" w:name="_Toc84855910"/>
      <w:r>
        <w:t>Regions &amp; Markets</w:t>
      </w:r>
      <w:bookmarkEnd w:id="83"/>
    </w:p>
    <w:p w14:paraId="4617BA6B" w14:textId="77777777" w:rsidR="00F366EE" w:rsidRDefault="00F366EE" w:rsidP="00412038"/>
    <w:tbl>
      <w:tblPr>
        <w:tblW w:w="10206" w:type="dxa"/>
        <w:tblInd w:w="108" w:type="dxa"/>
        <w:tblLook w:val="0620" w:firstRow="1" w:lastRow="0" w:firstColumn="0" w:lastColumn="0" w:noHBand="1" w:noVBand="1"/>
      </w:tblPr>
      <w:tblGrid>
        <w:gridCol w:w="1670"/>
        <w:gridCol w:w="1591"/>
        <w:gridCol w:w="1559"/>
        <w:gridCol w:w="1229"/>
        <w:gridCol w:w="1727"/>
        <w:gridCol w:w="1352"/>
        <w:gridCol w:w="1078"/>
      </w:tblGrid>
      <w:tr w:rsidR="00D410AE" w14:paraId="76C59719" w14:textId="77777777" w:rsidTr="00FC6ED2">
        <w:trPr>
          <w:trHeight w:val="1083"/>
        </w:trPr>
        <w:tc>
          <w:tcPr>
            <w:tcW w:w="1670" w:type="dxa"/>
            <w:tcBorders>
              <w:top w:val="single" w:sz="4" w:space="0" w:color="auto"/>
              <w:left w:val="single" w:sz="4" w:space="0" w:color="auto"/>
              <w:bottom w:val="single" w:sz="4" w:space="0" w:color="auto"/>
              <w:right w:val="single" w:sz="4" w:space="0" w:color="auto"/>
              <w:tl2br w:val="single" w:sz="4" w:space="0" w:color="auto"/>
            </w:tcBorders>
            <w:shd w:val="clear" w:color="auto" w:fill="D9D9D9" w:themeFill="background1" w:themeFillShade="D9"/>
          </w:tcPr>
          <w:p w14:paraId="1757685A" w14:textId="77777777" w:rsidR="00D410AE" w:rsidRPr="001C5D2D" w:rsidRDefault="00D410AE" w:rsidP="001C5D2D">
            <w:pPr>
              <w:jc w:val="right"/>
              <w:rPr>
                <w:b/>
                <w:sz w:val="18"/>
                <w:szCs w:val="18"/>
              </w:rPr>
            </w:pPr>
            <w:r w:rsidRPr="001C5D2D">
              <w:rPr>
                <w:b/>
                <w:sz w:val="18"/>
                <w:szCs w:val="18"/>
              </w:rPr>
              <w:t>Market /</w:t>
            </w:r>
          </w:p>
          <w:p w14:paraId="0F4AF122" w14:textId="77777777" w:rsidR="00D410AE" w:rsidRPr="001C5D2D" w:rsidRDefault="00D410AE" w:rsidP="001C5D2D">
            <w:pPr>
              <w:jc w:val="right"/>
              <w:rPr>
                <w:b/>
                <w:sz w:val="18"/>
                <w:szCs w:val="18"/>
              </w:rPr>
            </w:pPr>
            <w:r w:rsidRPr="001C5D2D">
              <w:rPr>
                <w:b/>
                <w:sz w:val="18"/>
                <w:szCs w:val="18"/>
              </w:rPr>
              <w:t xml:space="preserve"> Region</w:t>
            </w:r>
          </w:p>
          <w:p w14:paraId="49114DD0" w14:textId="77777777" w:rsidR="00D410AE" w:rsidRPr="001C5D2D" w:rsidRDefault="00D410AE" w:rsidP="001C5D2D">
            <w:pPr>
              <w:pStyle w:val="Caption"/>
              <w:jc w:val="left"/>
              <w:rPr>
                <w:sz w:val="18"/>
                <w:szCs w:val="18"/>
              </w:rPr>
            </w:pPr>
            <w:r w:rsidRPr="001C5D2D">
              <w:rPr>
                <w:sz w:val="18"/>
                <w:szCs w:val="18"/>
              </w:rPr>
              <w:t>Variant</w:t>
            </w:r>
            <w:r w:rsidRPr="001C5D2D">
              <w:rPr>
                <w:sz w:val="18"/>
                <w:szCs w:val="18"/>
              </w:rPr>
              <w:br/>
              <w:t xml:space="preserve">Name </w:t>
            </w:r>
          </w:p>
        </w:tc>
        <w:tc>
          <w:tcPr>
            <w:tcW w:w="1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E301B3" w14:textId="77777777" w:rsidR="00D410AE" w:rsidRPr="001C5D2D" w:rsidRDefault="00D410AE" w:rsidP="00D410AE">
            <w:pPr>
              <w:rPr>
                <w:sz w:val="18"/>
                <w:szCs w:val="18"/>
              </w:rPr>
            </w:pPr>
            <w:r>
              <w:rPr>
                <w:b/>
                <w:sz w:val="18"/>
                <w:szCs w:val="18"/>
              </w:rPr>
              <w:t xml:space="preserve">North </w:t>
            </w:r>
            <w:r w:rsidRPr="001C5D2D">
              <w:rPr>
                <w:b/>
                <w:sz w:val="18"/>
                <w:szCs w:val="18"/>
              </w:rPr>
              <w:t>America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C50167" w14:textId="77777777" w:rsidR="00D410AE" w:rsidRPr="00D410AE" w:rsidRDefault="00D410AE" w:rsidP="00D410AE">
            <w:pPr>
              <w:rPr>
                <w:b/>
                <w:sz w:val="18"/>
                <w:szCs w:val="18"/>
              </w:rPr>
            </w:pPr>
            <w:r w:rsidRPr="001C5D2D">
              <w:rPr>
                <w:b/>
                <w:sz w:val="18"/>
                <w:szCs w:val="18"/>
              </w:rPr>
              <w:t>South America</w:t>
            </w:r>
          </w:p>
        </w:tc>
        <w:tc>
          <w:tcPr>
            <w:tcW w:w="1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D389F0" w14:textId="77777777" w:rsidR="00D410AE" w:rsidRPr="001C5D2D" w:rsidRDefault="00D410AE" w:rsidP="00D410AE">
            <w:pPr>
              <w:rPr>
                <w:b/>
                <w:sz w:val="18"/>
                <w:szCs w:val="18"/>
              </w:rPr>
            </w:pPr>
            <w:r w:rsidRPr="001C5D2D">
              <w:rPr>
                <w:b/>
                <w:sz w:val="18"/>
                <w:szCs w:val="18"/>
              </w:rPr>
              <w:t>Europe</w:t>
            </w:r>
          </w:p>
        </w:tc>
        <w:tc>
          <w:tcPr>
            <w:tcW w:w="1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F7488" w14:textId="77777777" w:rsidR="00D410AE" w:rsidRPr="00D410AE" w:rsidRDefault="00D410AE" w:rsidP="00EA5D7F">
            <w:pPr>
              <w:rPr>
                <w:b/>
                <w:sz w:val="18"/>
                <w:szCs w:val="18"/>
              </w:rPr>
            </w:pPr>
            <w:r>
              <w:rPr>
                <w:b/>
                <w:sz w:val="18"/>
                <w:szCs w:val="18"/>
              </w:rPr>
              <w:t>Middle</w:t>
            </w:r>
            <w:r w:rsidR="00364C4F">
              <w:rPr>
                <w:b/>
                <w:sz w:val="18"/>
                <w:szCs w:val="18"/>
              </w:rPr>
              <w:t xml:space="preserve"> </w:t>
            </w:r>
            <w:r>
              <w:rPr>
                <w:b/>
                <w:sz w:val="18"/>
                <w:szCs w:val="18"/>
              </w:rPr>
              <w:t>East</w:t>
            </w:r>
            <w:r w:rsidR="00364C4F">
              <w:rPr>
                <w:b/>
                <w:sz w:val="18"/>
                <w:szCs w:val="18"/>
              </w:rPr>
              <w:t xml:space="preserve"> </w:t>
            </w:r>
            <w:r>
              <w:rPr>
                <w:b/>
                <w:sz w:val="18"/>
                <w:szCs w:val="18"/>
              </w:rPr>
              <w:t>/</w:t>
            </w:r>
            <w:r w:rsidR="00364C4F">
              <w:rPr>
                <w:b/>
                <w:sz w:val="18"/>
                <w:szCs w:val="18"/>
              </w:rPr>
              <w:t xml:space="preserve"> </w:t>
            </w:r>
            <w:r>
              <w:rPr>
                <w:b/>
                <w:sz w:val="18"/>
                <w:szCs w:val="18"/>
              </w:rPr>
              <w:t>Africa</w:t>
            </w:r>
          </w:p>
        </w:tc>
        <w:tc>
          <w:tcPr>
            <w:tcW w:w="1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067606" w14:textId="77777777" w:rsidR="00D410AE" w:rsidRPr="00D410AE" w:rsidRDefault="00D410AE" w:rsidP="00EA5D7F">
            <w:pPr>
              <w:rPr>
                <w:b/>
                <w:sz w:val="18"/>
                <w:szCs w:val="18"/>
              </w:rPr>
            </w:pPr>
            <w:r>
              <w:rPr>
                <w:b/>
                <w:sz w:val="18"/>
                <w:szCs w:val="18"/>
              </w:rPr>
              <w:t>Asia / Pacific</w:t>
            </w:r>
          </w:p>
        </w:tc>
        <w:tc>
          <w:tcPr>
            <w:tcW w:w="1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EA9E3E" w14:textId="77777777" w:rsidR="00D410AE" w:rsidRPr="00D410AE" w:rsidRDefault="00D410AE" w:rsidP="00D410AE">
            <w:pPr>
              <w:rPr>
                <w:b/>
                <w:sz w:val="18"/>
                <w:szCs w:val="18"/>
              </w:rPr>
            </w:pPr>
            <w:r w:rsidRPr="001C5D2D">
              <w:rPr>
                <w:b/>
                <w:sz w:val="18"/>
                <w:szCs w:val="18"/>
              </w:rPr>
              <w:t>China</w:t>
            </w:r>
          </w:p>
        </w:tc>
      </w:tr>
      <w:tr w:rsidR="00CE67AF" w14:paraId="580ADAB1" w14:textId="77777777" w:rsidTr="00FC6ED2">
        <w:tc>
          <w:tcPr>
            <w:tcW w:w="1670" w:type="dxa"/>
            <w:tcBorders>
              <w:top w:val="single" w:sz="4" w:space="0" w:color="auto"/>
              <w:left w:val="single" w:sz="4" w:space="0" w:color="auto"/>
              <w:bottom w:val="single" w:sz="4" w:space="0" w:color="auto"/>
              <w:right w:val="single" w:sz="4" w:space="0" w:color="auto"/>
            </w:tcBorders>
          </w:tcPr>
          <w:p w14:paraId="15428D79" w14:textId="77777777" w:rsidR="00CE67AF" w:rsidRPr="00724EFB" w:rsidRDefault="00CE67AF" w:rsidP="00CE67AF">
            <w:pPr>
              <w:rPr>
                <w:b/>
              </w:rPr>
            </w:pPr>
          </w:p>
        </w:tc>
        <w:tc>
          <w:tcPr>
            <w:tcW w:w="1591" w:type="dxa"/>
            <w:tcBorders>
              <w:top w:val="single" w:sz="4" w:space="0" w:color="auto"/>
              <w:left w:val="single" w:sz="4" w:space="0" w:color="auto"/>
              <w:bottom w:val="single" w:sz="4" w:space="0" w:color="auto"/>
              <w:right w:val="single" w:sz="4" w:space="0" w:color="auto"/>
            </w:tcBorders>
            <w:vAlign w:val="center"/>
          </w:tcPr>
          <w:p w14:paraId="353A2A4F" w14:textId="3A00525D" w:rsidR="00CE67AF" w:rsidRPr="00724EFB" w:rsidRDefault="00CE67AF" w:rsidP="003D24AE">
            <w:pPr>
              <w:rPr>
                <w:lang w:eastAsia="zh-CN"/>
              </w:rPr>
            </w:pPr>
          </w:p>
        </w:tc>
        <w:tc>
          <w:tcPr>
            <w:tcW w:w="1559" w:type="dxa"/>
            <w:tcBorders>
              <w:top w:val="single" w:sz="4" w:space="0" w:color="auto"/>
              <w:left w:val="single" w:sz="4" w:space="0" w:color="auto"/>
              <w:bottom w:val="single" w:sz="4" w:space="0" w:color="auto"/>
              <w:right w:val="single" w:sz="4" w:space="0" w:color="auto"/>
            </w:tcBorders>
            <w:vAlign w:val="center"/>
          </w:tcPr>
          <w:p w14:paraId="1375D9E4" w14:textId="39648457" w:rsidR="00CE67AF" w:rsidRPr="00724EFB" w:rsidRDefault="00CE67AF" w:rsidP="00CE67AF">
            <w:pPr>
              <w:jc w:val="center"/>
              <w:rPr>
                <w:lang w:eastAsia="zh-CN"/>
              </w:rPr>
            </w:pPr>
          </w:p>
        </w:tc>
        <w:tc>
          <w:tcPr>
            <w:tcW w:w="1229" w:type="dxa"/>
            <w:tcBorders>
              <w:top w:val="single" w:sz="4" w:space="0" w:color="auto"/>
              <w:left w:val="single" w:sz="4" w:space="0" w:color="auto"/>
              <w:bottom w:val="single" w:sz="4" w:space="0" w:color="auto"/>
              <w:right w:val="single" w:sz="4" w:space="0" w:color="auto"/>
            </w:tcBorders>
            <w:vAlign w:val="center"/>
          </w:tcPr>
          <w:p w14:paraId="2B34B45B" w14:textId="6035CD2D" w:rsidR="00CE67AF" w:rsidRPr="00724EFB" w:rsidRDefault="00CE67AF" w:rsidP="00CE67AF">
            <w:pPr>
              <w:jc w:val="center"/>
              <w:rPr>
                <w:lang w:eastAsia="zh-CN"/>
              </w:rPr>
            </w:pPr>
          </w:p>
        </w:tc>
        <w:tc>
          <w:tcPr>
            <w:tcW w:w="1727" w:type="dxa"/>
            <w:tcBorders>
              <w:top w:val="single" w:sz="4" w:space="0" w:color="auto"/>
              <w:left w:val="single" w:sz="4" w:space="0" w:color="auto"/>
              <w:bottom w:val="single" w:sz="4" w:space="0" w:color="auto"/>
              <w:right w:val="single" w:sz="4" w:space="0" w:color="auto"/>
            </w:tcBorders>
            <w:vAlign w:val="center"/>
          </w:tcPr>
          <w:p w14:paraId="1FF7C733" w14:textId="0B0D33CF" w:rsidR="00CE67AF" w:rsidRPr="00724EFB" w:rsidRDefault="00CE67AF" w:rsidP="00CE67AF">
            <w:pPr>
              <w:jc w:val="center"/>
              <w:rPr>
                <w:lang w:eastAsia="zh-CN"/>
              </w:rPr>
            </w:pPr>
          </w:p>
        </w:tc>
        <w:tc>
          <w:tcPr>
            <w:tcW w:w="1352" w:type="dxa"/>
            <w:tcBorders>
              <w:top w:val="single" w:sz="4" w:space="0" w:color="auto"/>
              <w:left w:val="single" w:sz="4" w:space="0" w:color="auto"/>
              <w:bottom w:val="single" w:sz="4" w:space="0" w:color="auto"/>
              <w:right w:val="single" w:sz="4" w:space="0" w:color="auto"/>
            </w:tcBorders>
            <w:vAlign w:val="center"/>
          </w:tcPr>
          <w:p w14:paraId="7FA1B595" w14:textId="1489345D" w:rsidR="00CE67AF" w:rsidRPr="00724EFB" w:rsidRDefault="00CE67AF" w:rsidP="00CE67AF">
            <w:pPr>
              <w:jc w:val="center"/>
              <w:rPr>
                <w:lang w:eastAsia="zh-CN"/>
              </w:rPr>
            </w:pPr>
          </w:p>
        </w:tc>
        <w:tc>
          <w:tcPr>
            <w:tcW w:w="1078" w:type="dxa"/>
            <w:tcBorders>
              <w:top w:val="single" w:sz="4" w:space="0" w:color="auto"/>
              <w:left w:val="single" w:sz="4" w:space="0" w:color="auto"/>
              <w:bottom w:val="single" w:sz="4" w:space="0" w:color="auto"/>
              <w:right w:val="single" w:sz="4" w:space="0" w:color="auto"/>
            </w:tcBorders>
            <w:vAlign w:val="center"/>
          </w:tcPr>
          <w:p w14:paraId="79C00EF6" w14:textId="57FCF2B3" w:rsidR="00CE67AF" w:rsidRPr="00724EFB" w:rsidRDefault="003D24AE" w:rsidP="00CE67AF">
            <w:pPr>
              <w:keepNext/>
              <w:jc w:val="center"/>
              <w:rPr>
                <w:lang w:eastAsia="zh-CN"/>
              </w:rPr>
            </w:pPr>
            <w:r>
              <w:rPr>
                <w:rFonts w:hint="eastAsia"/>
                <w:lang w:eastAsia="zh-CN"/>
              </w:rPr>
              <w:t>Yes</w:t>
            </w:r>
          </w:p>
        </w:tc>
      </w:tr>
    </w:tbl>
    <w:p w14:paraId="3374A4B9" w14:textId="77777777" w:rsidR="00412038" w:rsidRPr="009C2384" w:rsidRDefault="009C2384" w:rsidP="00054DF3">
      <w:pPr>
        <w:pStyle w:val="Caption"/>
      </w:pPr>
      <w:bookmarkStart w:id="84" w:name="_Toc50660335"/>
      <w:r w:rsidRPr="009C2384">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8</w:t>
      </w:r>
      <w:r w:rsidR="002C1D22">
        <w:rPr>
          <w:noProof/>
        </w:rPr>
        <w:fldChar w:fldCharType="end"/>
      </w:r>
      <w:r w:rsidRPr="009C2384">
        <w:t>: Regions &amp; Markets</w:t>
      </w:r>
      <w:bookmarkEnd w:id="84"/>
    </w:p>
    <w:p w14:paraId="1CE020AE" w14:textId="77777777" w:rsidR="00741AA6" w:rsidRDefault="000157E2" w:rsidP="00741AA6">
      <w:pPr>
        <w:pStyle w:val="Heading2"/>
      </w:pPr>
      <w:bookmarkStart w:id="85" w:name="_Toc215652140"/>
      <w:bookmarkStart w:id="86" w:name="_Toc397081444"/>
      <w:bookmarkStart w:id="87" w:name="_Toc215652148"/>
      <w:bookmarkStart w:id="88" w:name="_Toc84855911"/>
      <w:bookmarkEnd w:id="79"/>
      <w:bookmarkEnd w:id="80"/>
      <w:r>
        <w:t>Input Requirements</w:t>
      </w:r>
      <w:r w:rsidR="00301DBE">
        <w:t>/Documents</w:t>
      </w:r>
      <w:bookmarkEnd w:id="88"/>
    </w:p>
    <w:p w14:paraId="3F39E897" w14:textId="77777777" w:rsidR="00F2058E" w:rsidRPr="0063372E" w:rsidRDefault="00F2058E" w:rsidP="00F2058E">
      <w:pPr>
        <w:rPr>
          <w:rStyle w:val="SubtleEmphasis"/>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2693"/>
        <w:gridCol w:w="2693"/>
        <w:gridCol w:w="3260"/>
      </w:tblGrid>
      <w:tr w:rsidR="009141BE" w:rsidRPr="007C20FA" w14:paraId="1949A121" w14:textId="77777777" w:rsidTr="00FA30EC">
        <w:trPr>
          <w:trHeight w:val="20"/>
        </w:trPr>
        <w:tc>
          <w:tcPr>
            <w:tcW w:w="1560" w:type="dxa"/>
            <w:shd w:val="clear" w:color="auto" w:fill="D9D9D9" w:themeFill="background1" w:themeFillShade="D9"/>
          </w:tcPr>
          <w:p w14:paraId="2B9CBD9A" w14:textId="77777777" w:rsidR="009141BE" w:rsidRPr="00054A51" w:rsidRDefault="009141BE" w:rsidP="00866024">
            <w:pPr>
              <w:rPr>
                <w:rFonts w:ascii="Helvetica" w:hAnsi="Helvetica" w:cs="Helvetica"/>
                <w:b/>
              </w:rPr>
            </w:pPr>
            <w:bookmarkStart w:id="89" w:name="_Toc397081431"/>
            <w:r w:rsidRPr="00054A51">
              <w:rPr>
                <w:rFonts w:ascii="Helvetica" w:hAnsi="Helvetica" w:cs="Helvetica"/>
                <w:b/>
              </w:rPr>
              <w:t>Reference</w:t>
            </w:r>
          </w:p>
          <w:p w14:paraId="37228122" w14:textId="77777777" w:rsidR="008219A6" w:rsidRPr="00054A51" w:rsidRDefault="00054A51" w:rsidP="00866024">
            <w:pPr>
              <w:rPr>
                <w:rFonts w:ascii="Helvetica" w:hAnsi="Helvetica" w:cs="Helvetica"/>
                <w:b/>
              </w:rPr>
            </w:pPr>
            <w:r w:rsidRPr="00054A51">
              <w:rPr>
                <w:rFonts w:ascii="Helvetica" w:hAnsi="Helvetica" w:cs="Helvetica"/>
                <w:sz w:val="16"/>
              </w:rPr>
              <w:t>(</w:t>
            </w:r>
            <w:r w:rsidR="00A07F0E" w:rsidRPr="00054A51">
              <w:rPr>
                <w:rFonts w:ascii="Helvetica" w:hAnsi="Helvetica" w:cs="Helvetica"/>
                <w:sz w:val="16"/>
              </w:rPr>
              <w:t>R</w:t>
            </w:r>
            <w:r w:rsidR="008219A6" w:rsidRPr="00054A51">
              <w:rPr>
                <w:rFonts w:ascii="Helvetica" w:hAnsi="Helvetica" w:cs="Helvetica"/>
                <w:sz w:val="16"/>
              </w:rPr>
              <w:t xml:space="preserve">eference </w:t>
            </w:r>
            <w:r>
              <w:rPr>
                <w:rFonts w:ascii="Helvetica" w:hAnsi="Helvetica" w:cs="Helvetica"/>
                <w:sz w:val="16"/>
              </w:rPr>
              <w:t>as listed in</w:t>
            </w:r>
            <w:r w:rsidR="008219A6" w:rsidRPr="00054A51">
              <w:rPr>
                <w:rFonts w:ascii="Helvetica" w:hAnsi="Helvetica" w:cs="Helvetica"/>
                <w:sz w:val="16"/>
              </w:rPr>
              <w:t xml:space="preserve"> </w:t>
            </w:r>
            <w:proofErr w:type="spellStart"/>
            <w:r w:rsidR="008219A6" w:rsidRPr="00054A51">
              <w:rPr>
                <w:rFonts w:ascii="Helvetica" w:hAnsi="Helvetica" w:cs="Helvetica"/>
                <w:sz w:val="16"/>
              </w:rPr>
              <w:t>ch.</w:t>
            </w:r>
            <w:proofErr w:type="spellEnd"/>
            <w:r w:rsidR="008219A6" w:rsidRPr="00054A51">
              <w:rPr>
                <w:rFonts w:ascii="Helvetica" w:hAnsi="Helvetica" w:cs="Helvetica"/>
                <w:sz w:val="16"/>
              </w:rPr>
              <w:t xml:space="preserve"> “</w:t>
            </w:r>
            <w:r w:rsidR="008219A6" w:rsidRPr="00054A51">
              <w:rPr>
                <w:rFonts w:ascii="Helvetica" w:hAnsi="Helvetica" w:cs="Helvetica"/>
                <w:sz w:val="16"/>
              </w:rPr>
              <w:fldChar w:fldCharType="begin"/>
            </w:r>
            <w:r w:rsidR="008219A6" w:rsidRPr="00054A51">
              <w:rPr>
                <w:rFonts w:ascii="Helvetica" w:hAnsi="Helvetica" w:cs="Helvetica"/>
                <w:sz w:val="16"/>
              </w:rPr>
              <w:instrText xml:space="preserve"> REF _Ref11687049 \h  \* MERGEFORMAT </w:instrText>
            </w:r>
            <w:r w:rsidR="008219A6" w:rsidRPr="00054A51">
              <w:rPr>
                <w:rFonts w:ascii="Helvetica" w:hAnsi="Helvetica" w:cs="Helvetica"/>
                <w:sz w:val="16"/>
              </w:rPr>
            </w:r>
            <w:r w:rsidR="008219A6" w:rsidRPr="00054A51">
              <w:rPr>
                <w:rFonts w:ascii="Helvetica" w:hAnsi="Helvetica" w:cs="Helvetica"/>
                <w:sz w:val="16"/>
              </w:rPr>
              <w:fldChar w:fldCharType="separate"/>
            </w:r>
            <w:r w:rsidR="00A3086B" w:rsidRPr="00A3086B">
              <w:rPr>
                <w:rFonts w:ascii="Helvetica" w:hAnsi="Helvetica" w:cs="Helvetica"/>
                <w:sz w:val="16"/>
              </w:rPr>
              <w:t>References</w:t>
            </w:r>
            <w:r w:rsidR="008219A6" w:rsidRPr="00054A51">
              <w:rPr>
                <w:rFonts w:ascii="Helvetica" w:hAnsi="Helvetica" w:cs="Helvetica"/>
                <w:sz w:val="16"/>
              </w:rPr>
              <w:fldChar w:fldCharType="end"/>
            </w:r>
            <w:r w:rsidRPr="00054A51">
              <w:rPr>
                <w:rFonts w:ascii="Helvetica" w:hAnsi="Helvetica" w:cs="Helvetica"/>
                <w:sz w:val="16"/>
              </w:rPr>
              <w:t>)</w:t>
            </w:r>
          </w:p>
        </w:tc>
        <w:tc>
          <w:tcPr>
            <w:tcW w:w="2693" w:type="dxa"/>
            <w:shd w:val="clear" w:color="auto" w:fill="D9D9D9" w:themeFill="background1" w:themeFillShade="D9"/>
          </w:tcPr>
          <w:p w14:paraId="41C0B411" w14:textId="77777777" w:rsidR="009141BE" w:rsidRPr="007C20FA" w:rsidRDefault="009141BE" w:rsidP="00866024">
            <w:pPr>
              <w:rPr>
                <w:rFonts w:ascii="Helvetica" w:hAnsi="Helvetica" w:cs="Helvetica"/>
                <w:b/>
              </w:rPr>
            </w:pPr>
            <w:r>
              <w:rPr>
                <w:rFonts w:ascii="Helvetica" w:hAnsi="Helvetica" w:cs="Helvetica"/>
                <w:b/>
              </w:rPr>
              <w:t>Section</w:t>
            </w:r>
            <w:r w:rsidR="0098034F">
              <w:rPr>
                <w:rFonts w:ascii="Helvetica" w:hAnsi="Helvetica" w:cs="Helvetica"/>
                <w:b/>
              </w:rPr>
              <w:t>/Requirement</w:t>
            </w:r>
          </w:p>
        </w:tc>
        <w:tc>
          <w:tcPr>
            <w:tcW w:w="2693" w:type="dxa"/>
            <w:shd w:val="clear" w:color="auto" w:fill="D9D9D9" w:themeFill="background1" w:themeFillShade="D9"/>
          </w:tcPr>
          <w:p w14:paraId="18C8CB4B" w14:textId="77777777" w:rsidR="009141BE" w:rsidRPr="007C20FA" w:rsidRDefault="00DD231D" w:rsidP="00866024">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14:paraId="6A2BAAED" w14:textId="77777777" w:rsidR="009141BE" w:rsidRDefault="007377C7" w:rsidP="00866024">
            <w:pPr>
              <w:rPr>
                <w:rFonts w:ascii="Helvetica" w:hAnsi="Helvetica" w:cs="Helvetica"/>
                <w:b/>
              </w:rPr>
            </w:pPr>
            <w:r>
              <w:rPr>
                <w:rFonts w:ascii="Helvetica" w:hAnsi="Helvetica" w:cs="Helvetica"/>
                <w:b/>
              </w:rPr>
              <w:t xml:space="preserve">Derived </w:t>
            </w:r>
            <w:r w:rsidR="0098034F">
              <w:rPr>
                <w:rFonts w:ascii="Helvetica" w:hAnsi="Helvetica" w:cs="Helvetica"/>
                <w:b/>
              </w:rPr>
              <w:t>Requirement</w:t>
            </w:r>
          </w:p>
          <w:p w14:paraId="28492628" w14:textId="77777777" w:rsidR="008219A6" w:rsidRPr="008A0D89" w:rsidRDefault="008A0D89" w:rsidP="00866024">
            <w:pPr>
              <w:rPr>
                <w:rFonts w:ascii="Helvetica" w:hAnsi="Helvetica" w:cs="Helvetica"/>
              </w:rPr>
            </w:pPr>
            <w:r w:rsidRPr="00054A51">
              <w:rPr>
                <w:rFonts w:ascii="Helvetica" w:hAnsi="Helvetica" w:cs="Helvetica"/>
                <w:sz w:val="16"/>
              </w:rPr>
              <w:t>(optional</w:t>
            </w:r>
            <w:r w:rsidR="00054A51">
              <w:rPr>
                <w:rFonts w:ascii="Helvetica" w:hAnsi="Helvetica" w:cs="Helvetica"/>
                <w:sz w:val="16"/>
              </w:rPr>
              <w:t xml:space="preserve"> – reference to requirement in </w:t>
            </w:r>
            <w:proofErr w:type="spellStart"/>
            <w:r w:rsidR="00054A51">
              <w:rPr>
                <w:rFonts w:ascii="Helvetica" w:hAnsi="Helvetica" w:cs="Helvetica"/>
                <w:sz w:val="16"/>
              </w:rPr>
              <w:t>ch.</w:t>
            </w:r>
            <w:proofErr w:type="spellEnd"/>
            <w:r w:rsidR="00054A51">
              <w:rPr>
                <w:rFonts w:ascii="Helvetica" w:hAnsi="Helvetica" w:cs="Helvetica"/>
                <w:sz w:val="16"/>
              </w:rPr>
              <w:t xml:space="preserve"> “</w:t>
            </w:r>
            <w:r w:rsidR="00054A51">
              <w:rPr>
                <w:rFonts w:ascii="Helvetica" w:hAnsi="Helvetica" w:cs="Helvetica"/>
                <w:sz w:val="16"/>
              </w:rPr>
              <w:fldChar w:fldCharType="begin"/>
            </w:r>
            <w:r w:rsidR="00054A51">
              <w:rPr>
                <w:rFonts w:ascii="Helvetica" w:hAnsi="Helvetica" w:cs="Helvetica"/>
                <w:sz w:val="16"/>
              </w:rPr>
              <w:instrText xml:space="preserve"> REF _Ref300051457 \h  \* MERGEFORMAT </w:instrText>
            </w:r>
            <w:r w:rsidR="00054A51">
              <w:rPr>
                <w:rFonts w:ascii="Helvetica" w:hAnsi="Helvetica" w:cs="Helvetica"/>
                <w:sz w:val="16"/>
              </w:rPr>
            </w:r>
            <w:r w:rsidR="00054A51">
              <w:rPr>
                <w:rFonts w:ascii="Helvetica" w:hAnsi="Helvetica" w:cs="Helvetica"/>
                <w:sz w:val="16"/>
              </w:rPr>
              <w:fldChar w:fldCharType="separate"/>
            </w:r>
            <w:r w:rsidR="00A3086B" w:rsidRPr="00A3086B">
              <w:rPr>
                <w:rFonts w:ascii="Helvetica" w:hAnsi="Helvetica" w:cs="Helvetica"/>
                <w:sz w:val="16"/>
              </w:rPr>
              <w:t>Feature Requirements</w:t>
            </w:r>
            <w:r w:rsidR="00054A51">
              <w:rPr>
                <w:rFonts w:ascii="Helvetica" w:hAnsi="Helvetica" w:cs="Helvetica"/>
                <w:sz w:val="16"/>
              </w:rPr>
              <w:fldChar w:fldCharType="end"/>
            </w:r>
            <w:r w:rsidR="00054A51">
              <w:rPr>
                <w:rFonts w:ascii="Helvetica" w:hAnsi="Helvetica" w:cs="Helvetica"/>
                <w:sz w:val="16"/>
              </w:rPr>
              <w:t>”</w:t>
            </w:r>
            <w:r w:rsidRPr="00054A51">
              <w:rPr>
                <w:rFonts w:ascii="Helvetica" w:hAnsi="Helvetica" w:cs="Helvetica"/>
                <w:sz w:val="16"/>
              </w:rPr>
              <w:t>)</w:t>
            </w:r>
          </w:p>
        </w:tc>
      </w:tr>
      <w:tr w:rsidR="002F49A7" w:rsidRPr="007C20FA" w14:paraId="651C5C1E" w14:textId="77777777" w:rsidTr="00FA30EC">
        <w:trPr>
          <w:trHeight w:val="20"/>
        </w:trPr>
        <w:tc>
          <w:tcPr>
            <w:tcW w:w="10206" w:type="dxa"/>
            <w:gridSpan w:val="4"/>
            <w:shd w:val="clear" w:color="auto" w:fill="F2F2F2" w:themeFill="background1" w:themeFillShade="F2"/>
          </w:tcPr>
          <w:p w14:paraId="38B7253D" w14:textId="77777777" w:rsidR="002F49A7" w:rsidRDefault="007271D8" w:rsidP="00334A6A">
            <w:pPr>
              <w:rPr>
                <w:rFonts w:ascii="Helvetica" w:hAnsi="Helvetica" w:cs="Helvetica"/>
                <w:b/>
              </w:rPr>
            </w:pPr>
            <w:r>
              <w:rPr>
                <w:rFonts w:ascii="Helvetica" w:hAnsi="Helvetica" w:cs="Helvetica"/>
                <w:b/>
              </w:rPr>
              <w:t>Attribute</w:t>
            </w:r>
            <w:r w:rsidR="002F49A7">
              <w:rPr>
                <w:rFonts w:ascii="Helvetica" w:hAnsi="Helvetica" w:cs="Helvetica"/>
                <w:b/>
              </w:rPr>
              <w:t xml:space="preserve"> Requirements</w:t>
            </w:r>
          </w:p>
        </w:tc>
      </w:tr>
      <w:tr w:rsidR="002F49A7" w:rsidRPr="007C20FA" w14:paraId="285CB879" w14:textId="77777777" w:rsidTr="00054A51">
        <w:trPr>
          <w:trHeight w:val="20"/>
        </w:trPr>
        <w:tc>
          <w:tcPr>
            <w:tcW w:w="1560" w:type="dxa"/>
          </w:tcPr>
          <w:p w14:paraId="0C06C544" w14:textId="77777777" w:rsidR="002F49A7" w:rsidRPr="00D410AE" w:rsidRDefault="002F49A7" w:rsidP="00334A6A">
            <w:pPr>
              <w:rPr>
                <w:rFonts w:cs="Arial"/>
              </w:rPr>
            </w:pPr>
          </w:p>
        </w:tc>
        <w:tc>
          <w:tcPr>
            <w:tcW w:w="2693" w:type="dxa"/>
          </w:tcPr>
          <w:p w14:paraId="7ACA776C" w14:textId="77777777" w:rsidR="002F49A7" w:rsidRDefault="002F49A7" w:rsidP="002F49A7">
            <w:pPr>
              <w:rPr>
                <w:rFonts w:cs="Arial"/>
              </w:rPr>
            </w:pPr>
            <w:r>
              <w:rPr>
                <w:rFonts w:cs="Arial"/>
              </w:rPr>
              <w:t>&lt;Example:</w:t>
            </w:r>
          </w:p>
          <w:p w14:paraId="44547381" w14:textId="77777777" w:rsidR="002F49A7" w:rsidRPr="00D410AE" w:rsidRDefault="002F49A7" w:rsidP="002F49A7">
            <w:pPr>
              <w:rPr>
                <w:rFonts w:cs="Arial"/>
              </w:rPr>
            </w:pPr>
            <w:r>
              <w:rPr>
                <w:rFonts w:cs="Arial"/>
              </w:rPr>
              <w:t>id + title of attribute requirement&gt;</w:t>
            </w:r>
          </w:p>
        </w:tc>
        <w:tc>
          <w:tcPr>
            <w:tcW w:w="2693" w:type="dxa"/>
          </w:tcPr>
          <w:p w14:paraId="76DFECB5" w14:textId="77777777" w:rsidR="002F49A7" w:rsidRPr="00D410AE" w:rsidRDefault="002F49A7" w:rsidP="00334A6A">
            <w:pPr>
              <w:rPr>
                <w:rFonts w:cs="Arial"/>
              </w:rPr>
            </w:pPr>
            <w:r>
              <w:rPr>
                <w:rFonts w:cs="Arial"/>
              </w:rPr>
              <w:t xml:space="preserve">&lt;Example: “attribute requirement(s) of feature </w:t>
            </w:r>
            <w:proofErr w:type="spellStart"/>
            <w:r>
              <w:rPr>
                <w:rFonts w:cs="Arial"/>
              </w:rPr>
              <w:t>xyz</w:t>
            </w:r>
            <w:proofErr w:type="spellEnd"/>
            <w:r>
              <w:rPr>
                <w:rFonts w:cs="Arial"/>
              </w:rPr>
              <w:t>”&gt;</w:t>
            </w:r>
          </w:p>
        </w:tc>
        <w:tc>
          <w:tcPr>
            <w:tcW w:w="3260" w:type="dxa"/>
          </w:tcPr>
          <w:p w14:paraId="0788DB96" w14:textId="77777777" w:rsidR="002F49A7" w:rsidRDefault="00054A51" w:rsidP="00334A6A">
            <w:pPr>
              <w:rPr>
                <w:rFonts w:cs="Arial"/>
              </w:rPr>
            </w:pPr>
            <w:r>
              <w:rPr>
                <w:rFonts w:cs="Arial"/>
              </w:rPr>
              <w:t>&lt;</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21"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w:t>
            </w:r>
            <w:r w:rsidR="007271D8">
              <w:rPr>
                <w:rFonts w:cs="Arial"/>
              </w:rPr>
              <w:t>referring</w:t>
            </w:r>
            <w:r>
              <w:rPr>
                <w:rFonts w:cs="Arial"/>
              </w:rPr>
              <w:t xml:space="preserve"> back </w:t>
            </w:r>
            <w:r w:rsidRPr="00054A51">
              <w:rPr>
                <w:rFonts w:cs="Arial"/>
              </w:rPr>
              <w:t xml:space="preserve">to </w:t>
            </w:r>
            <w:r>
              <w:rPr>
                <w:rFonts w:cs="Arial"/>
              </w:rPr>
              <w:t>the input requirement (or to a requirement inside the input document) given in this table row&gt;</w:t>
            </w:r>
          </w:p>
        </w:tc>
      </w:tr>
      <w:tr w:rsidR="00A07F0E" w:rsidRPr="007C20FA" w14:paraId="46955836" w14:textId="77777777" w:rsidTr="00054A51">
        <w:trPr>
          <w:trHeight w:val="20"/>
        </w:trPr>
        <w:tc>
          <w:tcPr>
            <w:tcW w:w="1560" w:type="dxa"/>
          </w:tcPr>
          <w:p w14:paraId="081DCF87" w14:textId="77777777" w:rsidR="00A07F0E" w:rsidRPr="00D410AE" w:rsidRDefault="00A07F0E" w:rsidP="00334A6A">
            <w:pPr>
              <w:rPr>
                <w:rFonts w:cs="Arial"/>
              </w:rPr>
            </w:pPr>
          </w:p>
        </w:tc>
        <w:tc>
          <w:tcPr>
            <w:tcW w:w="2693" w:type="dxa"/>
          </w:tcPr>
          <w:p w14:paraId="7AAF3226" w14:textId="77777777" w:rsidR="00A07F0E" w:rsidRDefault="00A07F0E" w:rsidP="002F49A7">
            <w:pPr>
              <w:rPr>
                <w:rFonts w:cs="Arial"/>
              </w:rPr>
            </w:pPr>
          </w:p>
        </w:tc>
        <w:tc>
          <w:tcPr>
            <w:tcW w:w="2693" w:type="dxa"/>
          </w:tcPr>
          <w:p w14:paraId="2E23E048" w14:textId="77777777" w:rsidR="00A07F0E" w:rsidRDefault="00A07F0E" w:rsidP="00334A6A">
            <w:pPr>
              <w:rPr>
                <w:rFonts w:cs="Arial"/>
              </w:rPr>
            </w:pPr>
          </w:p>
        </w:tc>
        <w:tc>
          <w:tcPr>
            <w:tcW w:w="3260" w:type="dxa"/>
          </w:tcPr>
          <w:p w14:paraId="315FE307" w14:textId="77777777" w:rsidR="00A07F0E" w:rsidRDefault="00A07F0E" w:rsidP="00334A6A">
            <w:pPr>
              <w:rPr>
                <w:rFonts w:cs="Arial"/>
              </w:rPr>
            </w:pPr>
          </w:p>
        </w:tc>
      </w:tr>
      <w:tr w:rsidR="009141BE" w:rsidRPr="007C20FA" w14:paraId="642FAE5D" w14:textId="77777777" w:rsidTr="00FA30EC">
        <w:trPr>
          <w:trHeight w:val="20"/>
        </w:trPr>
        <w:tc>
          <w:tcPr>
            <w:tcW w:w="10206" w:type="dxa"/>
            <w:gridSpan w:val="4"/>
            <w:shd w:val="clear" w:color="auto" w:fill="F2F2F2" w:themeFill="background1" w:themeFillShade="F2"/>
          </w:tcPr>
          <w:p w14:paraId="6A65F332" w14:textId="77777777" w:rsidR="009141BE" w:rsidRDefault="009141BE" w:rsidP="00866024">
            <w:pPr>
              <w:rPr>
                <w:rFonts w:ascii="Helvetica" w:hAnsi="Helvetica" w:cs="Helvetica"/>
                <w:b/>
              </w:rPr>
            </w:pPr>
            <w:r>
              <w:rPr>
                <w:rFonts w:ascii="Helvetica" w:hAnsi="Helvetica" w:cs="Helvetica"/>
                <w:b/>
              </w:rPr>
              <w:t>Ford Engineering Standards</w:t>
            </w:r>
          </w:p>
        </w:tc>
      </w:tr>
      <w:tr w:rsidR="009141BE" w:rsidRPr="007C20FA" w14:paraId="63C878C0" w14:textId="77777777" w:rsidTr="00054A51">
        <w:trPr>
          <w:trHeight w:val="20"/>
        </w:trPr>
        <w:tc>
          <w:tcPr>
            <w:tcW w:w="1560" w:type="dxa"/>
          </w:tcPr>
          <w:p w14:paraId="14410087" w14:textId="77777777" w:rsidR="009141BE" w:rsidRPr="00D410AE" w:rsidRDefault="009141BE" w:rsidP="00841832">
            <w:pPr>
              <w:rPr>
                <w:rFonts w:cs="Arial"/>
              </w:rPr>
            </w:pPr>
          </w:p>
        </w:tc>
        <w:tc>
          <w:tcPr>
            <w:tcW w:w="2693" w:type="dxa"/>
          </w:tcPr>
          <w:p w14:paraId="1CBDED3F" w14:textId="77777777" w:rsidR="009141BE" w:rsidRPr="00D410AE" w:rsidRDefault="00CE67AF" w:rsidP="0098034F">
            <w:pPr>
              <w:rPr>
                <w:rFonts w:cs="Arial"/>
              </w:rPr>
            </w:pPr>
            <w:r>
              <w:rPr>
                <w:rFonts w:cs="Arial"/>
              </w:rPr>
              <w:t>ES-MJ7B-S060C37&amp;S060C38-AA</w:t>
            </w:r>
          </w:p>
        </w:tc>
        <w:tc>
          <w:tcPr>
            <w:tcW w:w="2693" w:type="dxa"/>
          </w:tcPr>
          <w:p w14:paraId="3D435830" w14:textId="664CFB54" w:rsidR="009141BE" w:rsidRPr="00D410AE" w:rsidRDefault="009141BE" w:rsidP="004577D6">
            <w:pPr>
              <w:rPr>
                <w:rFonts w:cs="Arial"/>
              </w:rPr>
            </w:pPr>
          </w:p>
        </w:tc>
        <w:tc>
          <w:tcPr>
            <w:tcW w:w="3260" w:type="dxa"/>
          </w:tcPr>
          <w:p w14:paraId="5B9AFC28" w14:textId="77777777" w:rsidR="009141BE" w:rsidRDefault="009141BE" w:rsidP="00025B33">
            <w:pPr>
              <w:rPr>
                <w:rFonts w:cs="Arial"/>
              </w:rPr>
            </w:pPr>
          </w:p>
        </w:tc>
      </w:tr>
      <w:tr w:rsidR="00927D57" w:rsidRPr="007C20FA" w14:paraId="2BCFBB82" w14:textId="77777777" w:rsidTr="00054A51">
        <w:trPr>
          <w:trHeight w:val="20"/>
        </w:trPr>
        <w:tc>
          <w:tcPr>
            <w:tcW w:w="1560" w:type="dxa"/>
          </w:tcPr>
          <w:p w14:paraId="1CCD3F02" w14:textId="77777777" w:rsidR="00927D57" w:rsidRDefault="00927D57" w:rsidP="00841832">
            <w:pPr>
              <w:rPr>
                <w:rFonts w:cs="Arial"/>
              </w:rPr>
            </w:pPr>
          </w:p>
        </w:tc>
        <w:tc>
          <w:tcPr>
            <w:tcW w:w="2693" w:type="dxa"/>
          </w:tcPr>
          <w:p w14:paraId="08F700BA" w14:textId="77777777" w:rsidR="00927D57" w:rsidRDefault="00927D57" w:rsidP="0098034F">
            <w:pPr>
              <w:rPr>
                <w:rFonts w:cs="Arial"/>
              </w:rPr>
            </w:pPr>
          </w:p>
        </w:tc>
        <w:tc>
          <w:tcPr>
            <w:tcW w:w="2693" w:type="dxa"/>
          </w:tcPr>
          <w:p w14:paraId="06E3A09D" w14:textId="77777777" w:rsidR="00927D57" w:rsidRDefault="00927D57" w:rsidP="00866024">
            <w:pPr>
              <w:rPr>
                <w:rFonts w:cs="Arial"/>
              </w:rPr>
            </w:pPr>
          </w:p>
        </w:tc>
        <w:tc>
          <w:tcPr>
            <w:tcW w:w="3260" w:type="dxa"/>
          </w:tcPr>
          <w:p w14:paraId="65954D9F" w14:textId="77777777" w:rsidR="00927D57" w:rsidRDefault="00927D57" w:rsidP="00025B33">
            <w:pPr>
              <w:rPr>
                <w:rFonts w:cs="Arial"/>
              </w:rPr>
            </w:pPr>
          </w:p>
        </w:tc>
      </w:tr>
      <w:tr w:rsidR="009141BE" w:rsidRPr="007C20FA" w14:paraId="07817549" w14:textId="77777777" w:rsidTr="00FA30EC">
        <w:trPr>
          <w:trHeight w:val="20"/>
        </w:trPr>
        <w:tc>
          <w:tcPr>
            <w:tcW w:w="10206" w:type="dxa"/>
            <w:gridSpan w:val="4"/>
            <w:shd w:val="clear" w:color="auto" w:fill="F2F2F2" w:themeFill="background1" w:themeFillShade="F2"/>
          </w:tcPr>
          <w:p w14:paraId="5B592F89" w14:textId="77777777" w:rsidR="009141BE" w:rsidRPr="006623A0" w:rsidRDefault="009141BE" w:rsidP="006623A0">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bookmarkEnd w:id="89"/>
      <w:tr w:rsidR="009141BE" w:rsidRPr="007C20FA" w14:paraId="4B77D396" w14:textId="77777777" w:rsidTr="00054A51">
        <w:trPr>
          <w:trHeight w:val="20"/>
        </w:trPr>
        <w:tc>
          <w:tcPr>
            <w:tcW w:w="1560" w:type="dxa"/>
          </w:tcPr>
          <w:p w14:paraId="0C7D352F" w14:textId="77777777" w:rsidR="009141BE" w:rsidRPr="00D410AE" w:rsidRDefault="009141BE" w:rsidP="00866024">
            <w:pPr>
              <w:rPr>
                <w:rFonts w:cs="Arial"/>
              </w:rPr>
            </w:pPr>
          </w:p>
        </w:tc>
        <w:tc>
          <w:tcPr>
            <w:tcW w:w="2693" w:type="dxa"/>
          </w:tcPr>
          <w:p w14:paraId="3A6E0060" w14:textId="77777777" w:rsidR="009141BE" w:rsidRPr="00D410AE" w:rsidRDefault="002F49A7" w:rsidP="00866024">
            <w:pPr>
              <w:rPr>
                <w:rFonts w:cs="Arial"/>
              </w:rPr>
            </w:pPr>
            <w:r>
              <w:rPr>
                <w:rFonts w:cs="Arial"/>
              </w:rPr>
              <w:t xml:space="preserve">&lt;Example: some </w:t>
            </w:r>
            <w:r w:rsidR="007271D8">
              <w:rPr>
                <w:rFonts w:cs="Arial"/>
              </w:rPr>
              <w:t xml:space="preserve">paragraph </w:t>
            </w:r>
            <w:r>
              <w:rPr>
                <w:rFonts w:cs="Arial"/>
              </w:rPr>
              <w:t>from ECE or FMVSS&gt;</w:t>
            </w:r>
          </w:p>
        </w:tc>
        <w:tc>
          <w:tcPr>
            <w:tcW w:w="2693" w:type="dxa"/>
          </w:tcPr>
          <w:p w14:paraId="29113479" w14:textId="77777777" w:rsidR="009141BE" w:rsidRPr="00D410AE" w:rsidRDefault="009141BE" w:rsidP="00866024">
            <w:pPr>
              <w:rPr>
                <w:rFonts w:cs="Arial"/>
              </w:rPr>
            </w:pPr>
          </w:p>
        </w:tc>
        <w:tc>
          <w:tcPr>
            <w:tcW w:w="3260" w:type="dxa"/>
          </w:tcPr>
          <w:p w14:paraId="1416D862" w14:textId="77777777" w:rsidR="009141BE" w:rsidRPr="00D410AE" w:rsidRDefault="009141BE" w:rsidP="00866024">
            <w:pPr>
              <w:rPr>
                <w:rFonts w:cs="Arial"/>
              </w:rPr>
            </w:pPr>
          </w:p>
        </w:tc>
      </w:tr>
      <w:tr w:rsidR="009141BE" w:rsidRPr="007C20FA" w14:paraId="73DA53E0" w14:textId="77777777" w:rsidTr="00054A51">
        <w:trPr>
          <w:trHeight w:val="20"/>
        </w:trPr>
        <w:tc>
          <w:tcPr>
            <w:tcW w:w="1560" w:type="dxa"/>
          </w:tcPr>
          <w:p w14:paraId="4EFCECDF" w14:textId="77777777" w:rsidR="009141BE" w:rsidRPr="00D410AE" w:rsidRDefault="009141BE" w:rsidP="00866024">
            <w:pPr>
              <w:rPr>
                <w:rFonts w:cs="Arial"/>
              </w:rPr>
            </w:pPr>
          </w:p>
        </w:tc>
        <w:tc>
          <w:tcPr>
            <w:tcW w:w="2693" w:type="dxa"/>
          </w:tcPr>
          <w:p w14:paraId="5817F682" w14:textId="77777777" w:rsidR="009141BE" w:rsidRPr="00D410AE" w:rsidRDefault="009141BE" w:rsidP="00866024">
            <w:pPr>
              <w:rPr>
                <w:rFonts w:cs="Arial"/>
              </w:rPr>
            </w:pPr>
          </w:p>
        </w:tc>
        <w:tc>
          <w:tcPr>
            <w:tcW w:w="2693" w:type="dxa"/>
          </w:tcPr>
          <w:p w14:paraId="2A58CEB7" w14:textId="77777777" w:rsidR="009141BE" w:rsidRPr="00D410AE" w:rsidRDefault="009141BE" w:rsidP="00866024">
            <w:pPr>
              <w:rPr>
                <w:rFonts w:cs="Arial"/>
              </w:rPr>
            </w:pPr>
          </w:p>
        </w:tc>
        <w:tc>
          <w:tcPr>
            <w:tcW w:w="3260" w:type="dxa"/>
          </w:tcPr>
          <w:p w14:paraId="2BFF1521" w14:textId="77777777" w:rsidR="009141BE" w:rsidRPr="00D410AE" w:rsidRDefault="009141BE" w:rsidP="00866024">
            <w:pPr>
              <w:rPr>
                <w:rFonts w:cs="Arial"/>
              </w:rPr>
            </w:pPr>
          </w:p>
        </w:tc>
      </w:tr>
      <w:tr w:rsidR="009141BE" w:rsidRPr="007C20FA" w14:paraId="7340C5CF" w14:textId="77777777" w:rsidTr="00FA30EC">
        <w:trPr>
          <w:trHeight w:val="20"/>
        </w:trPr>
        <w:tc>
          <w:tcPr>
            <w:tcW w:w="10206" w:type="dxa"/>
            <w:gridSpan w:val="4"/>
            <w:shd w:val="clear" w:color="auto" w:fill="F2F2F2" w:themeFill="background1" w:themeFillShade="F2"/>
          </w:tcPr>
          <w:p w14:paraId="19D09DC1" w14:textId="77777777" w:rsidR="009141BE" w:rsidRDefault="009141BE" w:rsidP="006623A0">
            <w:pPr>
              <w:rPr>
                <w:rFonts w:ascii="Helvetica" w:hAnsi="Helvetica" w:cs="Helvetica"/>
                <w:b/>
              </w:rPr>
            </w:pPr>
            <w:r>
              <w:rPr>
                <w:rFonts w:ascii="Helvetica" w:hAnsi="Helvetica" w:cs="Helvetica"/>
                <w:b/>
              </w:rPr>
              <w:t>Industry Standards</w:t>
            </w:r>
          </w:p>
        </w:tc>
      </w:tr>
      <w:tr w:rsidR="009141BE" w:rsidRPr="007C20FA" w14:paraId="4572DA4F" w14:textId="77777777" w:rsidTr="00054A51">
        <w:trPr>
          <w:trHeight w:val="20"/>
        </w:trPr>
        <w:tc>
          <w:tcPr>
            <w:tcW w:w="1560" w:type="dxa"/>
          </w:tcPr>
          <w:p w14:paraId="16F18818" w14:textId="77777777" w:rsidR="009141BE" w:rsidRPr="00D410AE" w:rsidRDefault="009141BE" w:rsidP="00866024">
            <w:pPr>
              <w:rPr>
                <w:rFonts w:cs="Arial"/>
              </w:rPr>
            </w:pPr>
          </w:p>
        </w:tc>
        <w:tc>
          <w:tcPr>
            <w:tcW w:w="2693" w:type="dxa"/>
          </w:tcPr>
          <w:p w14:paraId="4AFEB7CA" w14:textId="77777777" w:rsidR="009141BE" w:rsidRPr="00D410AE" w:rsidRDefault="002F49A7" w:rsidP="00866024">
            <w:pPr>
              <w:rPr>
                <w:rFonts w:cs="Arial"/>
              </w:rPr>
            </w:pPr>
            <w:r>
              <w:rPr>
                <w:rFonts w:cs="Arial"/>
              </w:rPr>
              <w:t>&lt;Example: some ISO/IEEE/SAE or other standard&gt;</w:t>
            </w:r>
          </w:p>
        </w:tc>
        <w:tc>
          <w:tcPr>
            <w:tcW w:w="2693" w:type="dxa"/>
          </w:tcPr>
          <w:p w14:paraId="28DDADA1" w14:textId="77777777" w:rsidR="009141BE" w:rsidRPr="00D410AE" w:rsidRDefault="009141BE" w:rsidP="00866024">
            <w:pPr>
              <w:rPr>
                <w:rFonts w:cs="Arial"/>
              </w:rPr>
            </w:pPr>
          </w:p>
        </w:tc>
        <w:tc>
          <w:tcPr>
            <w:tcW w:w="3260" w:type="dxa"/>
          </w:tcPr>
          <w:p w14:paraId="5B5ACCE2" w14:textId="77777777" w:rsidR="009141BE" w:rsidRPr="00D410AE" w:rsidRDefault="009141BE" w:rsidP="00866024">
            <w:pPr>
              <w:rPr>
                <w:rFonts w:cs="Arial"/>
              </w:rPr>
            </w:pPr>
          </w:p>
        </w:tc>
      </w:tr>
      <w:tr w:rsidR="00294894" w:rsidRPr="007C20FA" w14:paraId="45115E2A" w14:textId="77777777" w:rsidTr="00054A51">
        <w:trPr>
          <w:trHeight w:val="20"/>
        </w:trPr>
        <w:tc>
          <w:tcPr>
            <w:tcW w:w="1560" w:type="dxa"/>
          </w:tcPr>
          <w:p w14:paraId="622DEB3A" w14:textId="77777777" w:rsidR="00294894" w:rsidRPr="00D410AE" w:rsidRDefault="00294894" w:rsidP="00334A6A">
            <w:pPr>
              <w:rPr>
                <w:rFonts w:cs="Arial"/>
              </w:rPr>
            </w:pPr>
          </w:p>
        </w:tc>
        <w:tc>
          <w:tcPr>
            <w:tcW w:w="2693" w:type="dxa"/>
          </w:tcPr>
          <w:p w14:paraId="16A60ACE" w14:textId="77777777" w:rsidR="00294894" w:rsidRPr="00D410AE" w:rsidRDefault="00294894" w:rsidP="00334A6A">
            <w:pPr>
              <w:rPr>
                <w:rFonts w:cs="Arial"/>
              </w:rPr>
            </w:pPr>
          </w:p>
        </w:tc>
        <w:tc>
          <w:tcPr>
            <w:tcW w:w="2693" w:type="dxa"/>
          </w:tcPr>
          <w:p w14:paraId="7AF9488A" w14:textId="77777777" w:rsidR="00294894" w:rsidRPr="00D410AE" w:rsidRDefault="00294894" w:rsidP="00334A6A">
            <w:pPr>
              <w:rPr>
                <w:rFonts w:cs="Arial"/>
              </w:rPr>
            </w:pPr>
          </w:p>
        </w:tc>
        <w:tc>
          <w:tcPr>
            <w:tcW w:w="3260" w:type="dxa"/>
          </w:tcPr>
          <w:p w14:paraId="4860CFD1" w14:textId="77777777" w:rsidR="00294894" w:rsidRPr="00D410AE" w:rsidRDefault="00294894" w:rsidP="00334A6A">
            <w:pPr>
              <w:rPr>
                <w:rFonts w:cs="Arial"/>
              </w:rPr>
            </w:pPr>
          </w:p>
        </w:tc>
      </w:tr>
      <w:tr w:rsidR="006862F4" w:rsidRPr="007C20FA" w14:paraId="797759A3" w14:textId="77777777" w:rsidTr="00FA30EC">
        <w:trPr>
          <w:trHeight w:val="20"/>
        </w:trPr>
        <w:tc>
          <w:tcPr>
            <w:tcW w:w="10206" w:type="dxa"/>
            <w:gridSpan w:val="4"/>
            <w:shd w:val="clear" w:color="auto" w:fill="F2F2F2" w:themeFill="background1" w:themeFillShade="F2"/>
          </w:tcPr>
          <w:p w14:paraId="465657E9" w14:textId="77777777" w:rsidR="006862F4" w:rsidRDefault="006862F4" w:rsidP="00334A6A">
            <w:pPr>
              <w:rPr>
                <w:rFonts w:ascii="Helvetica" w:hAnsi="Helvetica" w:cs="Helvetica"/>
                <w:b/>
              </w:rPr>
            </w:pPr>
            <w:r>
              <w:rPr>
                <w:rFonts w:ascii="Helvetica" w:hAnsi="Helvetica" w:cs="Helvetica"/>
                <w:b/>
              </w:rPr>
              <w:t>Other Sources</w:t>
            </w:r>
          </w:p>
        </w:tc>
      </w:tr>
      <w:tr w:rsidR="009141BE" w:rsidRPr="007C20FA" w14:paraId="3C647224" w14:textId="77777777" w:rsidTr="00054A51">
        <w:trPr>
          <w:trHeight w:val="20"/>
        </w:trPr>
        <w:tc>
          <w:tcPr>
            <w:tcW w:w="1560" w:type="dxa"/>
          </w:tcPr>
          <w:p w14:paraId="72B6B3CE" w14:textId="77777777" w:rsidR="009141BE" w:rsidRPr="00D410AE" w:rsidRDefault="009141BE" w:rsidP="00866024">
            <w:pPr>
              <w:rPr>
                <w:rFonts w:cs="Arial"/>
              </w:rPr>
            </w:pPr>
          </w:p>
        </w:tc>
        <w:tc>
          <w:tcPr>
            <w:tcW w:w="2693" w:type="dxa"/>
          </w:tcPr>
          <w:p w14:paraId="661CCDC2" w14:textId="77777777" w:rsidR="009141BE" w:rsidRPr="00D410AE" w:rsidRDefault="00294894" w:rsidP="00866024">
            <w:pPr>
              <w:rPr>
                <w:rFonts w:cs="Arial"/>
              </w:rPr>
            </w:pPr>
            <w:r>
              <w:rPr>
                <w:rFonts w:cs="Arial"/>
              </w:rPr>
              <w:t xml:space="preserve">&lt;Example: some stakeholder </w:t>
            </w:r>
            <w:r w:rsidR="00B20426">
              <w:rPr>
                <w:rFonts w:cs="Arial"/>
              </w:rPr>
              <w:t>document</w:t>
            </w:r>
            <w:r>
              <w:rPr>
                <w:rFonts w:cs="Arial"/>
              </w:rPr>
              <w:t>&gt;</w:t>
            </w:r>
          </w:p>
        </w:tc>
        <w:tc>
          <w:tcPr>
            <w:tcW w:w="2693" w:type="dxa"/>
          </w:tcPr>
          <w:p w14:paraId="7A0E8947" w14:textId="77777777" w:rsidR="009141BE" w:rsidRPr="00D410AE" w:rsidRDefault="009141BE" w:rsidP="00866024">
            <w:pPr>
              <w:rPr>
                <w:rFonts w:cs="Arial"/>
              </w:rPr>
            </w:pPr>
          </w:p>
        </w:tc>
        <w:tc>
          <w:tcPr>
            <w:tcW w:w="3260" w:type="dxa"/>
          </w:tcPr>
          <w:p w14:paraId="1AB56806" w14:textId="77777777" w:rsidR="009141BE" w:rsidRPr="00D410AE" w:rsidRDefault="009141BE" w:rsidP="00866024">
            <w:pPr>
              <w:rPr>
                <w:rFonts w:cs="Arial"/>
              </w:rPr>
            </w:pPr>
          </w:p>
        </w:tc>
      </w:tr>
      <w:tr w:rsidR="00A07F0E" w:rsidRPr="007C20FA" w14:paraId="2C59A6D8" w14:textId="77777777" w:rsidTr="00054A51">
        <w:trPr>
          <w:trHeight w:val="20"/>
        </w:trPr>
        <w:tc>
          <w:tcPr>
            <w:tcW w:w="1560" w:type="dxa"/>
          </w:tcPr>
          <w:p w14:paraId="747B9F40" w14:textId="77777777" w:rsidR="00A07F0E" w:rsidRPr="00D410AE" w:rsidRDefault="00A07F0E" w:rsidP="00866024">
            <w:pPr>
              <w:rPr>
                <w:rFonts w:cs="Arial"/>
              </w:rPr>
            </w:pPr>
          </w:p>
        </w:tc>
        <w:tc>
          <w:tcPr>
            <w:tcW w:w="2693" w:type="dxa"/>
          </w:tcPr>
          <w:p w14:paraId="459941BA" w14:textId="77777777" w:rsidR="00A07F0E" w:rsidRDefault="00A07F0E" w:rsidP="00866024">
            <w:pPr>
              <w:rPr>
                <w:rFonts w:cs="Arial"/>
              </w:rPr>
            </w:pPr>
          </w:p>
        </w:tc>
        <w:tc>
          <w:tcPr>
            <w:tcW w:w="2693" w:type="dxa"/>
          </w:tcPr>
          <w:p w14:paraId="237B5091" w14:textId="77777777" w:rsidR="00A07F0E" w:rsidRPr="00D410AE" w:rsidRDefault="00A07F0E" w:rsidP="00866024">
            <w:pPr>
              <w:rPr>
                <w:rFonts w:cs="Arial"/>
              </w:rPr>
            </w:pPr>
          </w:p>
        </w:tc>
        <w:tc>
          <w:tcPr>
            <w:tcW w:w="3260" w:type="dxa"/>
          </w:tcPr>
          <w:p w14:paraId="4CCE95E7" w14:textId="77777777" w:rsidR="00A07F0E" w:rsidRPr="00D410AE" w:rsidRDefault="00A07F0E" w:rsidP="00866024">
            <w:pPr>
              <w:rPr>
                <w:rFonts w:cs="Arial"/>
              </w:rPr>
            </w:pPr>
          </w:p>
        </w:tc>
      </w:tr>
    </w:tbl>
    <w:p w14:paraId="066283D7" w14:textId="77777777" w:rsidR="007515A0" w:rsidRPr="00C7649D" w:rsidRDefault="007515A0" w:rsidP="007515A0">
      <w:pPr>
        <w:pStyle w:val="Caption"/>
      </w:pPr>
      <w:bookmarkStart w:id="90" w:name="_Toc50660336"/>
      <w:r w:rsidRPr="001B1565">
        <w:t xml:space="preserve">Table </w:t>
      </w:r>
      <w:r>
        <w:rPr>
          <w:noProof/>
        </w:rPr>
        <w:fldChar w:fldCharType="begin"/>
      </w:r>
      <w:r>
        <w:rPr>
          <w:noProof/>
        </w:rPr>
        <w:instrText xml:space="preserve"> SEQ Table \* ARABIC </w:instrText>
      </w:r>
      <w:r>
        <w:rPr>
          <w:noProof/>
        </w:rPr>
        <w:fldChar w:fldCharType="separate"/>
      </w:r>
      <w:r w:rsidR="00A3086B">
        <w:rPr>
          <w:noProof/>
        </w:rPr>
        <w:t>9</w:t>
      </w:r>
      <w:r>
        <w:rPr>
          <w:noProof/>
        </w:rPr>
        <w:fldChar w:fldCharType="end"/>
      </w:r>
      <w:r w:rsidRPr="001B1565">
        <w:t xml:space="preserve">: </w:t>
      </w:r>
      <w:r w:rsidR="00EB4CAC">
        <w:t>Input Requirements</w:t>
      </w:r>
      <w:r w:rsidR="00301DBE">
        <w:t>/Documents</w:t>
      </w:r>
      <w:bookmarkEnd w:id="90"/>
    </w:p>
    <w:p w14:paraId="0C687AA4" w14:textId="77777777" w:rsidR="00AE0397" w:rsidRDefault="00AE0397" w:rsidP="00AE0397">
      <w:pPr>
        <w:pStyle w:val="BodyText"/>
      </w:pPr>
    </w:p>
    <w:p w14:paraId="1F35AD83" w14:textId="77777777" w:rsidR="00A07F0E" w:rsidRPr="00AE0397" w:rsidRDefault="00A07F0E" w:rsidP="00AE0397">
      <w:pPr>
        <w:pStyle w:val="BodyText"/>
      </w:pPr>
    </w:p>
    <w:p w14:paraId="694E3C73" w14:textId="77777777" w:rsidR="003A1067" w:rsidRDefault="003A1067" w:rsidP="0067089C">
      <w:pPr>
        <w:pStyle w:val="Heading2"/>
        <w:tabs>
          <w:tab w:val="num" w:pos="718"/>
        </w:tabs>
        <w:ind w:left="601" w:hanging="601"/>
      </w:pPr>
      <w:bookmarkStart w:id="91" w:name="_Toc84855912"/>
      <w:r>
        <w:t>Lessons Learned</w:t>
      </w:r>
      <w:bookmarkEnd w:id="91"/>
    </w:p>
    <w:p w14:paraId="68F5284B" w14:textId="77777777" w:rsidR="00AE0397" w:rsidRPr="00AE0397" w:rsidRDefault="00AE0397" w:rsidP="00AE0397">
      <w:pPr>
        <w:pStyle w:val="BodyText"/>
      </w:pPr>
    </w:p>
    <w:p w14:paraId="2017AEAC" w14:textId="77777777" w:rsidR="00B618BF" w:rsidRDefault="00367469" w:rsidP="0067089C">
      <w:pPr>
        <w:pStyle w:val="Heading2"/>
        <w:tabs>
          <w:tab w:val="num" w:pos="718"/>
        </w:tabs>
        <w:ind w:left="601" w:hanging="601"/>
      </w:pPr>
      <w:bookmarkStart w:id="92" w:name="_Toc84855913"/>
      <w:r>
        <w:t>Assumptions</w:t>
      </w:r>
      <w:bookmarkEnd w:id="92"/>
    </w:p>
    <w:p w14:paraId="400FB135" w14:textId="77777777" w:rsidR="001F2F3B" w:rsidRPr="001F2F3B" w:rsidRDefault="001F2F3B" w:rsidP="001F2F3B"/>
    <w:p w14:paraId="350E0669" w14:textId="77777777" w:rsidR="0027671B" w:rsidRPr="007C20FA" w:rsidRDefault="00D808DC" w:rsidP="0027671B">
      <w:pPr>
        <w:pStyle w:val="Heading1"/>
      </w:pPr>
      <w:bookmarkStart w:id="93" w:name="_Toc84855914"/>
      <w:bookmarkEnd w:id="85"/>
      <w:bookmarkEnd w:id="86"/>
      <w:r>
        <w:t>Feature Context</w:t>
      </w:r>
      <w:bookmarkEnd w:id="93"/>
    </w:p>
    <w:p w14:paraId="7618C0E9" w14:textId="77777777" w:rsidR="00CB3F15" w:rsidRDefault="0027671B" w:rsidP="0067089C">
      <w:pPr>
        <w:pStyle w:val="Heading2"/>
        <w:tabs>
          <w:tab w:val="num" w:pos="718"/>
        </w:tabs>
        <w:ind w:left="601" w:hanging="601"/>
      </w:pPr>
      <w:bookmarkStart w:id="94" w:name="_Toc84855915"/>
      <w:r w:rsidRPr="007C20FA">
        <w:t xml:space="preserve">Feature </w:t>
      </w:r>
      <w:r w:rsidR="00CC22B6">
        <w:t>Context</w:t>
      </w:r>
      <w:r w:rsidRPr="007C20FA">
        <w:t xml:space="preserve"> Diagram</w:t>
      </w:r>
      <w:bookmarkEnd w:id="94"/>
    </w:p>
    <w:p w14:paraId="4F43F714" w14:textId="1E432BD1" w:rsidR="00273FCA" w:rsidRDefault="00273FCA" w:rsidP="00273FCA"/>
    <w:p w14:paraId="11F4C560" w14:textId="53B907A3" w:rsidR="009555DA" w:rsidRDefault="00FE4450" w:rsidP="00273FCA">
      <w:r w:rsidRPr="00FE4450">
        <w:rPr>
          <w:noProof/>
        </w:rPr>
        <w:drawing>
          <wp:inline distT="0" distB="0" distL="0" distR="0" wp14:anchorId="7C66E96E" wp14:editId="181CBD0A">
            <wp:extent cx="6466205" cy="3783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6205" cy="3783330"/>
                    </a:xfrm>
                    <a:prstGeom prst="rect">
                      <a:avLst/>
                    </a:prstGeom>
                  </pic:spPr>
                </pic:pic>
              </a:graphicData>
            </a:graphic>
          </wp:inline>
        </w:drawing>
      </w:r>
    </w:p>
    <w:p w14:paraId="4128ACA3" w14:textId="77777777" w:rsidR="009555DA" w:rsidRPr="00273FCA" w:rsidRDefault="009555DA" w:rsidP="00273FCA"/>
    <w:p w14:paraId="7D6A9F31" w14:textId="4394CB3C" w:rsidR="007A6A17" w:rsidRDefault="007A6A17" w:rsidP="007A6A17">
      <w:pPr>
        <w:keepNext/>
        <w:rPr>
          <w:i/>
          <w:vanish/>
          <w:color w:val="808080"/>
        </w:rPr>
      </w:pPr>
    </w:p>
    <w:p w14:paraId="7E6A0E56" w14:textId="278B18CD" w:rsidR="007A6A17" w:rsidRPr="007A6A17" w:rsidRDefault="007A6A17" w:rsidP="00A96E3D">
      <w:pPr>
        <w:pStyle w:val="Caption"/>
      </w:pPr>
      <w:bookmarkStart w:id="95" w:name="_Toc83735857"/>
      <w:r w:rsidRPr="007A6A17">
        <w:t xml:space="preserve">Figure </w:t>
      </w:r>
      <w:r w:rsidR="002C1D22">
        <w:rPr>
          <w:noProof/>
        </w:rPr>
        <w:fldChar w:fldCharType="begin"/>
      </w:r>
      <w:r w:rsidR="002C1D22">
        <w:rPr>
          <w:noProof/>
        </w:rPr>
        <w:instrText xml:space="preserve"> SEQ Figure \* ARABIC </w:instrText>
      </w:r>
      <w:r w:rsidR="002C1D22">
        <w:rPr>
          <w:noProof/>
        </w:rPr>
        <w:fldChar w:fldCharType="separate"/>
      </w:r>
      <w:r w:rsidR="00A3086B">
        <w:rPr>
          <w:noProof/>
        </w:rPr>
        <w:t>1</w:t>
      </w:r>
      <w:r w:rsidR="002C1D22">
        <w:rPr>
          <w:noProof/>
        </w:rPr>
        <w:fldChar w:fldCharType="end"/>
      </w:r>
      <w:r w:rsidRPr="007A6A17">
        <w:t xml:space="preserve">: </w:t>
      </w:r>
      <w:r w:rsidR="009555DA">
        <w:rPr>
          <w:rFonts w:hint="eastAsia"/>
          <w:lang w:eastAsia="zh-CN"/>
        </w:rPr>
        <w:t>SYNC+</w:t>
      </w:r>
      <w:r w:rsidR="009555DA">
        <w:t xml:space="preserve"> </w:t>
      </w:r>
      <w:r w:rsidR="009555DA">
        <w:rPr>
          <w:rFonts w:hint="eastAsia"/>
          <w:lang w:eastAsia="zh-CN"/>
        </w:rPr>
        <w:t>Market</w:t>
      </w:r>
      <w:r w:rsidR="009555DA">
        <w:t xml:space="preserve">place </w:t>
      </w:r>
      <w:r w:rsidRPr="007A6A17">
        <w:t>Context Diagram</w:t>
      </w:r>
      <w:bookmarkEnd w:id="95"/>
    </w:p>
    <w:p w14:paraId="45B4FD0B" w14:textId="77777777" w:rsidR="007A6A17" w:rsidRPr="007A6A17" w:rsidRDefault="007A6A17" w:rsidP="007A6A17"/>
    <w:p w14:paraId="4B5C55F4" w14:textId="77777777" w:rsidR="00E11755" w:rsidRDefault="00A8754B" w:rsidP="00E11755">
      <w:pPr>
        <w:pStyle w:val="Heading2"/>
        <w:tabs>
          <w:tab w:val="left" w:pos="709"/>
        </w:tabs>
        <w:ind w:left="0" w:firstLine="0"/>
      </w:pPr>
      <w:bookmarkStart w:id="96" w:name="_Toc215652143"/>
      <w:bookmarkStart w:id="97" w:name="_Toc84855916"/>
      <w:r>
        <w:t xml:space="preserve">List of </w:t>
      </w:r>
      <w:r w:rsidR="00E33B01">
        <w:t>Influences</w:t>
      </w:r>
      <w:bookmarkEnd w:id="97"/>
    </w:p>
    <w:p w14:paraId="305A4C01" w14:textId="77777777" w:rsidR="00E11755" w:rsidRPr="00242F50" w:rsidRDefault="00E11755" w:rsidP="00E11755"/>
    <w:tbl>
      <w:tblPr>
        <w:tblStyle w:val="TableGrid"/>
        <w:tblW w:w="10206" w:type="dxa"/>
        <w:tblInd w:w="108" w:type="dxa"/>
        <w:tblLayout w:type="fixed"/>
        <w:tblLook w:val="0620" w:firstRow="1" w:lastRow="0" w:firstColumn="0" w:lastColumn="0" w:noHBand="1" w:noVBand="1"/>
      </w:tblPr>
      <w:tblGrid>
        <w:gridCol w:w="709"/>
        <w:gridCol w:w="2693"/>
        <w:gridCol w:w="6804"/>
      </w:tblGrid>
      <w:tr w:rsidR="00A546A3" w:rsidRPr="00490955" w14:paraId="51B04EB3" w14:textId="77777777" w:rsidTr="005D2FDF">
        <w:tc>
          <w:tcPr>
            <w:tcW w:w="709" w:type="dxa"/>
            <w:shd w:val="clear" w:color="auto" w:fill="D9D9D9" w:themeFill="background1" w:themeFillShade="D9"/>
          </w:tcPr>
          <w:bookmarkEnd w:id="96"/>
          <w:p w14:paraId="13229E74" w14:textId="77777777" w:rsidR="00A546A3" w:rsidRDefault="00A546A3" w:rsidP="00F91477">
            <w:pPr>
              <w:rPr>
                <w:rFonts w:cs="Arial"/>
                <w:b/>
                <w:bCs/>
                <w:snapToGrid w:val="0"/>
                <w:lang w:val="en-GB"/>
              </w:rPr>
            </w:pPr>
            <w:r>
              <w:rPr>
                <w:rFonts w:cs="Arial"/>
                <w:b/>
                <w:bCs/>
                <w:snapToGrid w:val="0"/>
                <w:lang w:val="en-GB"/>
              </w:rPr>
              <w:t>ID</w:t>
            </w:r>
          </w:p>
        </w:tc>
        <w:tc>
          <w:tcPr>
            <w:tcW w:w="2693" w:type="dxa"/>
            <w:shd w:val="clear" w:color="auto" w:fill="D9D9D9" w:themeFill="background1" w:themeFillShade="D9"/>
          </w:tcPr>
          <w:p w14:paraId="322584AF" w14:textId="77777777" w:rsidR="00A546A3" w:rsidRDefault="00A546A3" w:rsidP="00F91477">
            <w:pPr>
              <w:rPr>
                <w:rFonts w:cs="Arial"/>
                <w:b/>
                <w:bCs/>
                <w:snapToGrid w:val="0"/>
                <w:lang w:val="en-GB"/>
              </w:rPr>
            </w:pPr>
            <w:r>
              <w:rPr>
                <w:rFonts w:cs="Arial"/>
                <w:b/>
                <w:bCs/>
                <w:snapToGrid w:val="0"/>
                <w:lang w:val="en-GB"/>
              </w:rPr>
              <w:t>External Entity</w:t>
            </w:r>
          </w:p>
        </w:tc>
        <w:tc>
          <w:tcPr>
            <w:tcW w:w="6804" w:type="dxa"/>
            <w:shd w:val="clear" w:color="auto" w:fill="D9D9D9" w:themeFill="background1" w:themeFillShade="D9"/>
          </w:tcPr>
          <w:p w14:paraId="645FFE6C" w14:textId="77777777" w:rsidR="00A546A3" w:rsidRDefault="00A546A3" w:rsidP="00F91477">
            <w:pPr>
              <w:rPr>
                <w:rFonts w:cs="Arial"/>
                <w:b/>
                <w:bCs/>
                <w:snapToGrid w:val="0"/>
                <w:lang w:val="en-GB"/>
              </w:rPr>
            </w:pPr>
            <w:r>
              <w:rPr>
                <w:rFonts w:cs="Arial"/>
                <w:b/>
                <w:bCs/>
                <w:snapToGrid w:val="0"/>
                <w:lang w:val="en-GB"/>
              </w:rPr>
              <w:t>Influence Description</w:t>
            </w:r>
          </w:p>
        </w:tc>
      </w:tr>
      <w:tr w:rsidR="005D2FDF" w:rsidRPr="00717330" w14:paraId="53D14D5D" w14:textId="77777777" w:rsidTr="005D2FDF">
        <w:tc>
          <w:tcPr>
            <w:tcW w:w="709" w:type="dxa"/>
          </w:tcPr>
          <w:p w14:paraId="73C7FE38" w14:textId="77777777" w:rsidR="005D2FDF" w:rsidRPr="007A6A17" w:rsidRDefault="005D2FDF" w:rsidP="005D2FDF">
            <w:pPr>
              <w:rPr>
                <w:rFonts w:ascii="Helvetica" w:hAnsi="Helvetica" w:cs="Helvetica"/>
              </w:rPr>
            </w:pPr>
            <w:r w:rsidRPr="007A6A17">
              <w:rPr>
                <w:rFonts w:ascii="Helvetica" w:hAnsi="Helvetica" w:cs="Helvetica"/>
              </w:rPr>
              <w:t>I</w:t>
            </w:r>
            <w:proofErr w:type="gramStart"/>
            <w:r w:rsidRPr="007A6A17">
              <w:rPr>
                <w:rFonts w:ascii="Helvetica" w:hAnsi="Helvetica" w:cs="Helvetica"/>
              </w:rPr>
              <w:t>1</w:t>
            </w:r>
            <w:r>
              <w:rPr>
                <w:rFonts w:ascii="Helvetica" w:hAnsi="Helvetica" w:cs="Helvetica" w:hint="eastAsia"/>
                <w:lang w:eastAsia="zh-CN"/>
              </w:rPr>
              <w:t>,</w:t>
            </w:r>
            <w:r>
              <w:rPr>
                <w:rFonts w:ascii="Helvetica" w:hAnsi="Helvetica" w:cs="Helvetica"/>
                <w:lang w:eastAsia="zh-CN"/>
              </w:rPr>
              <w:t>l</w:t>
            </w:r>
            <w:proofErr w:type="gramEnd"/>
            <w:r>
              <w:rPr>
                <w:rFonts w:ascii="Helvetica" w:hAnsi="Helvetica" w:cs="Helvetica"/>
                <w:lang w:eastAsia="zh-CN"/>
              </w:rPr>
              <w:t>3</w:t>
            </w:r>
          </w:p>
        </w:tc>
        <w:tc>
          <w:tcPr>
            <w:tcW w:w="2693" w:type="dxa"/>
          </w:tcPr>
          <w:p w14:paraId="5A709856" w14:textId="61E92238" w:rsidR="005D2FDF" w:rsidRPr="00724EFB" w:rsidRDefault="005D2FDF" w:rsidP="005D2FDF">
            <w:pPr>
              <w:rPr>
                <w:rFonts w:ascii="Helvetica" w:hAnsi="Helvetica" w:cs="Helvetica"/>
              </w:rPr>
            </w:pPr>
          </w:p>
        </w:tc>
        <w:tc>
          <w:tcPr>
            <w:tcW w:w="6804" w:type="dxa"/>
          </w:tcPr>
          <w:p w14:paraId="2C910DF5" w14:textId="6B1A101D" w:rsidR="005D2FDF" w:rsidRPr="00724EFB" w:rsidRDefault="005D2FDF" w:rsidP="005D2FDF">
            <w:pPr>
              <w:rPr>
                <w:rFonts w:ascii="Helvetica" w:hAnsi="Helvetica" w:cs="Helvetica"/>
              </w:rPr>
            </w:pPr>
          </w:p>
        </w:tc>
      </w:tr>
      <w:tr w:rsidR="005D2FDF" w:rsidRPr="00717330" w14:paraId="616F0A62" w14:textId="77777777" w:rsidTr="005D2FDF">
        <w:tc>
          <w:tcPr>
            <w:tcW w:w="709" w:type="dxa"/>
          </w:tcPr>
          <w:p w14:paraId="1F91CF11" w14:textId="77777777" w:rsidR="005D2FDF" w:rsidRPr="00370FA3" w:rsidRDefault="005D2FDF" w:rsidP="005D2FDF">
            <w:pPr>
              <w:rPr>
                <w:rFonts w:ascii="Helvetica" w:hAnsi="Helvetica" w:cs="Helvetica"/>
              </w:rPr>
            </w:pPr>
            <w:r>
              <w:rPr>
                <w:rFonts w:ascii="Helvetica" w:hAnsi="Helvetica" w:cs="Helvetica"/>
              </w:rPr>
              <w:t>I2</w:t>
            </w:r>
          </w:p>
        </w:tc>
        <w:tc>
          <w:tcPr>
            <w:tcW w:w="2693" w:type="dxa"/>
          </w:tcPr>
          <w:p w14:paraId="37C17054" w14:textId="750E15C7" w:rsidR="005D2FDF" w:rsidRPr="00724EFB" w:rsidRDefault="005D2FDF" w:rsidP="005D2FDF">
            <w:pPr>
              <w:rPr>
                <w:rFonts w:ascii="Helvetica" w:hAnsi="Helvetica" w:cs="Helvetica"/>
              </w:rPr>
            </w:pPr>
          </w:p>
        </w:tc>
        <w:tc>
          <w:tcPr>
            <w:tcW w:w="6804" w:type="dxa"/>
          </w:tcPr>
          <w:p w14:paraId="12FF265A" w14:textId="47D29795" w:rsidR="005D2FDF" w:rsidRPr="00724EFB" w:rsidRDefault="005D2FDF" w:rsidP="005D2FDF">
            <w:pPr>
              <w:rPr>
                <w:rFonts w:ascii="Helvetica" w:hAnsi="Helvetica" w:cs="Helvetica"/>
              </w:rPr>
            </w:pPr>
          </w:p>
        </w:tc>
      </w:tr>
      <w:tr w:rsidR="005D2FDF" w:rsidRPr="00717330" w14:paraId="081EA5D8" w14:textId="77777777" w:rsidTr="005D2FDF">
        <w:tc>
          <w:tcPr>
            <w:tcW w:w="709" w:type="dxa"/>
          </w:tcPr>
          <w:p w14:paraId="7BEE3A93" w14:textId="77777777" w:rsidR="005D2FDF" w:rsidRPr="00370FA3" w:rsidRDefault="005D2FDF" w:rsidP="005D2FDF">
            <w:pPr>
              <w:rPr>
                <w:rFonts w:ascii="Helvetica" w:hAnsi="Helvetica" w:cs="Helvetica"/>
              </w:rPr>
            </w:pPr>
            <w:r>
              <w:rPr>
                <w:rFonts w:ascii="Helvetica" w:hAnsi="Helvetica" w:cs="Helvetica"/>
              </w:rPr>
              <w:t>I4</w:t>
            </w:r>
          </w:p>
        </w:tc>
        <w:tc>
          <w:tcPr>
            <w:tcW w:w="2693" w:type="dxa"/>
          </w:tcPr>
          <w:p w14:paraId="7D4A0598" w14:textId="4C896AF8" w:rsidR="005D2FDF" w:rsidRPr="00724EFB" w:rsidRDefault="005D2FDF" w:rsidP="005D2FDF">
            <w:pPr>
              <w:rPr>
                <w:rFonts w:ascii="Helvetica" w:hAnsi="Helvetica" w:cs="Helvetica"/>
                <w:lang w:eastAsia="zh-CN"/>
              </w:rPr>
            </w:pPr>
          </w:p>
        </w:tc>
        <w:tc>
          <w:tcPr>
            <w:tcW w:w="6804" w:type="dxa"/>
          </w:tcPr>
          <w:p w14:paraId="1BC5A383" w14:textId="38666DA7" w:rsidR="005D2FDF" w:rsidRPr="00724EFB" w:rsidRDefault="005D2FDF" w:rsidP="005D2FDF">
            <w:pPr>
              <w:rPr>
                <w:rFonts w:ascii="Helvetica" w:hAnsi="Helvetica" w:cs="Helvetica"/>
              </w:rPr>
            </w:pPr>
          </w:p>
        </w:tc>
      </w:tr>
    </w:tbl>
    <w:p w14:paraId="1ACD0D5D" w14:textId="77777777" w:rsidR="00E11755" w:rsidRPr="00845E88" w:rsidRDefault="00E11755" w:rsidP="00054DF3">
      <w:pPr>
        <w:pStyle w:val="Caption"/>
      </w:pPr>
      <w:bookmarkStart w:id="98" w:name="_Toc438470870"/>
      <w:bookmarkStart w:id="99" w:name="_Toc50660337"/>
      <w:r w:rsidRPr="00845E88">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10</w:t>
      </w:r>
      <w:r w:rsidR="002C1D22">
        <w:rPr>
          <w:noProof/>
        </w:rPr>
        <w:fldChar w:fldCharType="end"/>
      </w:r>
      <w:r w:rsidRPr="00845E88">
        <w:t xml:space="preserve">: </w:t>
      </w:r>
      <w:r w:rsidR="00825634" w:rsidRPr="00845E88">
        <w:t xml:space="preserve">List of </w:t>
      </w:r>
      <w:bookmarkEnd w:id="98"/>
      <w:r w:rsidR="00825634" w:rsidRPr="00845E88">
        <w:t>Influences</w:t>
      </w:r>
      <w:bookmarkEnd w:id="99"/>
    </w:p>
    <w:p w14:paraId="47865D9C" w14:textId="77777777" w:rsidR="0027671B" w:rsidRPr="007C20FA" w:rsidRDefault="00D808DC" w:rsidP="0027671B">
      <w:pPr>
        <w:pStyle w:val="Heading1"/>
      </w:pPr>
      <w:bookmarkStart w:id="100" w:name="_Toc84855917"/>
      <w:r>
        <w:t>Feature Modeling</w:t>
      </w:r>
      <w:bookmarkEnd w:id="100"/>
    </w:p>
    <w:p w14:paraId="08C205B0" w14:textId="77777777" w:rsidR="00F25E60" w:rsidRDefault="00F25E60" w:rsidP="0067089C">
      <w:pPr>
        <w:pStyle w:val="Heading2"/>
        <w:tabs>
          <w:tab w:val="num" w:pos="718"/>
        </w:tabs>
        <w:ind w:left="601" w:hanging="601"/>
      </w:pPr>
      <w:bookmarkStart w:id="101" w:name="_Ref453344424"/>
      <w:bookmarkStart w:id="102" w:name="_Toc397081452"/>
      <w:bookmarkStart w:id="103" w:name="_Toc215652157"/>
      <w:bookmarkStart w:id="104" w:name="_Toc215652155"/>
      <w:bookmarkStart w:id="105" w:name="_Toc215652158"/>
      <w:bookmarkStart w:id="106" w:name="_Toc217292214"/>
      <w:bookmarkStart w:id="107" w:name="_Toc84855918"/>
      <w:r>
        <w:t>Operation Modes and States</w:t>
      </w:r>
      <w:bookmarkEnd w:id="101"/>
      <w:bookmarkEnd w:id="107"/>
    </w:p>
    <w:p w14:paraId="103B475A" w14:textId="4ED99AFD" w:rsidR="003A78C2" w:rsidRDefault="003A78C2" w:rsidP="00CB598D">
      <w:pPr>
        <w:jc w:val="center"/>
      </w:pPr>
    </w:p>
    <w:p w14:paraId="4D2CFD91" w14:textId="77777777" w:rsidR="003A78C2" w:rsidRPr="00A005AE" w:rsidRDefault="003A78C2" w:rsidP="003A78C2">
      <w:pPr>
        <w:pStyle w:val="Caption"/>
      </w:pPr>
      <w:bookmarkStart w:id="108" w:name="_Toc488818871"/>
      <w:bookmarkStart w:id="109" w:name="_Toc83735858"/>
      <w:r w:rsidRPr="00A005AE">
        <w:t xml:space="preserve">Figure </w:t>
      </w:r>
      <w:r w:rsidR="00A96E3D">
        <w:rPr>
          <w:noProof/>
        </w:rPr>
        <w:fldChar w:fldCharType="begin"/>
      </w:r>
      <w:r w:rsidR="00A96E3D">
        <w:rPr>
          <w:noProof/>
        </w:rPr>
        <w:instrText xml:space="preserve"> SEQ Figure \* ARABIC </w:instrText>
      </w:r>
      <w:r w:rsidR="00A96E3D">
        <w:rPr>
          <w:noProof/>
        </w:rPr>
        <w:fldChar w:fldCharType="separate"/>
      </w:r>
      <w:r w:rsidR="00A96E3D">
        <w:rPr>
          <w:noProof/>
        </w:rPr>
        <w:t>2</w:t>
      </w:r>
      <w:r w:rsidR="00A96E3D">
        <w:rPr>
          <w:noProof/>
        </w:rPr>
        <w:fldChar w:fldCharType="end"/>
      </w:r>
      <w:r w:rsidRPr="00A005AE">
        <w:t>: Feature Operation Modes and States Diagram</w:t>
      </w:r>
      <w:bookmarkEnd w:id="108"/>
      <w:bookmarkEnd w:id="109"/>
    </w:p>
    <w:p w14:paraId="52089484" w14:textId="77777777" w:rsidR="003A78C2" w:rsidRDefault="003A78C2" w:rsidP="003A78C2"/>
    <w:tbl>
      <w:tblPr>
        <w:tblStyle w:val="TableGrid"/>
        <w:tblW w:w="10314" w:type="dxa"/>
        <w:tblLook w:val="04A0" w:firstRow="1" w:lastRow="0" w:firstColumn="1" w:lastColumn="0" w:noHBand="0" w:noVBand="1"/>
      </w:tblPr>
      <w:tblGrid>
        <w:gridCol w:w="2599"/>
        <w:gridCol w:w="4455"/>
        <w:gridCol w:w="3260"/>
      </w:tblGrid>
      <w:tr w:rsidR="003A78C2" w:rsidRPr="00E52B4D" w14:paraId="492529D2" w14:textId="77777777" w:rsidTr="00CE3D7F">
        <w:tc>
          <w:tcPr>
            <w:tcW w:w="2599" w:type="dxa"/>
            <w:shd w:val="clear" w:color="auto" w:fill="D9D9D9" w:themeFill="background1" w:themeFillShade="D9"/>
          </w:tcPr>
          <w:p w14:paraId="2E367AEC" w14:textId="77777777" w:rsidR="003A78C2" w:rsidRPr="00E52B4D" w:rsidRDefault="003A78C2" w:rsidP="00CE3D7F">
            <w:pPr>
              <w:rPr>
                <w:b/>
              </w:rPr>
            </w:pPr>
            <w:r w:rsidRPr="00E52B4D">
              <w:rPr>
                <w:b/>
              </w:rPr>
              <w:t>State</w:t>
            </w:r>
          </w:p>
        </w:tc>
        <w:tc>
          <w:tcPr>
            <w:tcW w:w="4455" w:type="dxa"/>
            <w:shd w:val="clear" w:color="auto" w:fill="D9D9D9" w:themeFill="background1" w:themeFillShade="D9"/>
          </w:tcPr>
          <w:p w14:paraId="7B1689F2" w14:textId="77777777" w:rsidR="003A78C2" w:rsidRPr="00E52B4D" w:rsidRDefault="003A78C2" w:rsidP="00CE3D7F">
            <w:pPr>
              <w:rPr>
                <w:b/>
              </w:rPr>
            </w:pPr>
            <w:r w:rsidRPr="00E52B4D">
              <w:rPr>
                <w:b/>
              </w:rPr>
              <w:t>Description</w:t>
            </w:r>
          </w:p>
        </w:tc>
        <w:tc>
          <w:tcPr>
            <w:tcW w:w="3260" w:type="dxa"/>
            <w:shd w:val="clear" w:color="auto" w:fill="D9D9D9" w:themeFill="background1" w:themeFillShade="D9"/>
          </w:tcPr>
          <w:p w14:paraId="2AB6FD6E" w14:textId="77777777" w:rsidR="003A78C2" w:rsidRPr="00E52B4D" w:rsidRDefault="003A78C2" w:rsidP="00CE3D7F">
            <w:pPr>
              <w:rPr>
                <w:b/>
              </w:rPr>
            </w:pPr>
            <w:r>
              <w:rPr>
                <w:b/>
              </w:rPr>
              <w:t>Requirements Reference</w:t>
            </w:r>
          </w:p>
        </w:tc>
      </w:tr>
      <w:tr w:rsidR="003A78C2" w:rsidRPr="00394FEA" w14:paraId="0C357FC0" w14:textId="77777777" w:rsidTr="00CE3D7F">
        <w:tc>
          <w:tcPr>
            <w:tcW w:w="2599" w:type="dxa"/>
          </w:tcPr>
          <w:p w14:paraId="31C2345B" w14:textId="345ACA8B" w:rsidR="003A78C2" w:rsidRDefault="003A78C2" w:rsidP="00CE3D7F"/>
        </w:tc>
        <w:tc>
          <w:tcPr>
            <w:tcW w:w="4455" w:type="dxa"/>
          </w:tcPr>
          <w:p w14:paraId="025F6373" w14:textId="218CDF2F" w:rsidR="003A78C2" w:rsidRDefault="003A78C2" w:rsidP="00CE3D7F"/>
        </w:tc>
        <w:tc>
          <w:tcPr>
            <w:tcW w:w="3260" w:type="dxa"/>
          </w:tcPr>
          <w:p w14:paraId="2076E4D5" w14:textId="77777777" w:rsidR="003A78C2" w:rsidRPr="00394FEA" w:rsidRDefault="003A78C2" w:rsidP="00CE3D7F">
            <w:pPr>
              <w:rPr>
                <w:sz w:val="16"/>
                <w:szCs w:val="16"/>
              </w:rPr>
            </w:pPr>
          </w:p>
        </w:tc>
      </w:tr>
      <w:tr w:rsidR="001C7842" w:rsidRPr="0042293B" w14:paraId="52A21248" w14:textId="77777777" w:rsidTr="00CE3D7F">
        <w:tc>
          <w:tcPr>
            <w:tcW w:w="2599" w:type="dxa"/>
          </w:tcPr>
          <w:p w14:paraId="7B728DFC" w14:textId="4C304076" w:rsidR="001C7842" w:rsidRDefault="001C7842" w:rsidP="001C7842"/>
        </w:tc>
        <w:tc>
          <w:tcPr>
            <w:tcW w:w="4455" w:type="dxa"/>
          </w:tcPr>
          <w:p w14:paraId="74BE0750" w14:textId="1A190061" w:rsidR="001C7842" w:rsidRDefault="001C7842" w:rsidP="001C7842"/>
        </w:tc>
        <w:tc>
          <w:tcPr>
            <w:tcW w:w="3260" w:type="dxa"/>
          </w:tcPr>
          <w:p w14:paraId="392B7130" w14:textId="77777777" w:rsidR="001C7842" w:rsidRPr="0042293B" w:rsidRDefault="001C7842" w:rsidP="001C7842">
            <w:pPr>
              <w:rPr>
                <w:sz w:val="16"/>
                <w:szCs w:val="16"/>
              </w:rPr>
            </w:pPr>
          </w:p>
        </w:tc>
      </w:tr>
      <w:tr w:rsidR="001C7842" w:rsidRPr="007D581F" w14:paraId="108B6425" w14:textId="77777777" w:rsidTr="00CE3D7F">
        <w:tc>
          <w:tcPr>
            <w:tcW w:w="2599" w:type="dxa"/>
          </w:tcPr>
          <w:p w14:paraId="2EA437D0" w14:textId="2DD10218" w:rsidR="001C7842" w:rsidRDefault="001C7842" w:rsidP="001C7842"/>
        </w:tc>
        <w:tc>
          <w:tcPr>
            <w:tcW w:w="4455" w:type="dxa"/>
          </w:tcPr>
          <w:p w14:paraId="6CFDF05D" w14:textId="7225C3AF" w:rsidR="001C7842" w:rsidRDefault="001C7842" w:rsidP="001C7842"/>
        </w:tc>
        <w:tc>
          <w:tcPr>
            <w:tcW w:w="3260" w:type="dxa"/>
          </w:tcPr>
          <w:p w14:paraId="64FB1CC3" w14:textId="77777777" w:rsidR="001C7842" w:rsidRPr="007D581F" w:rsidRDefault="001C7842" w:rsidP="001C7842">
            <w:pPr>
              <w:rPr>
                <w:sz w:val="16"/>
                <w:szCs w:val="16"/>
              </w:rPr>
            </w:pPr>
          </w:p>
        </w:tc>
      </w:tr>
      <w:tr w:rsidR="001C7842" w:rsidRPr="00742DB1" w14:paraId="171F2141" w14:textId="77777777" w:rsidTr="00CE3D7F">
        <w:tc>
          <w:tcPr>
            <w:tcW w:w="2599" w:type="dxa"/>
          </w:tcPr>
          <w:p w14:paraId="4E8DAA38" w14:textId="21F0716C" w:rsidR="001C7842" w:rsidRDefault="001C7842" w:rsidP="001C7842"/>
        </w:tc>
        <w:tc>
          <w:tcPr>
            <w:tcW w:w="4455" w:type="dxa"/>
          </w:tcPr>
          <w:p w14:paraId="2BC80AD3" w14:textId="464A0D63" w:rsidR="001C7842" w:rsidRDefault="001C7842" w:rsidP="001C7842">
            <w:pPr>
              <w:keepNext/>
            </w:pPr>
          </w:p>
        </w:tc>
        <w:tc>
          <w:tcPr>
            <w:tcW w:w="3260" w:type="dxa"/>
          </w:tcPr>
          <w:p w14:paraId="34540A62" w14:textId="77777777" w:rsidR="001C7842" w:rsidRPr="00742DB1" w:rsidRDefault="001C7842" w:rsidP="001C7842">
            <w:pPr>
              <w:rPr>
                <w:sz w:val="16"/>
                <w:szCs w:val="16"/>
              </w:rPr>
            </w:pPr>
          </w:p>
        </w:tc>
      </w:tr>
      <w:tr w:rsidR="001C7842" w:rsidRPr="00394FEA" w14:paraId="446ED2C5" w14:textId="77777777" w:rsidTr="00CE3D7F">
        <w:tc>
          <w:tcPr>
            <w:tcW w:w="2599" w:type="dxa"/>
          </w:tcPr>
          <w:p w14:paraId="204B7150" w14:textId="3A4A7E0B" w:rsidR="001C7842" w:rsidRDefault="001C7842" w:rsidP="001C7842"/>
        </w:tc>
        <w:tc>
          <w:tcPr>
            <w:tcW w:w="4455" w:type="dxa"/>
          </w:tcPr>
          <w:p w14:paraId="0946D478" w14:textId="203C09A3" w:rsidR="001C7842" w:rsidRDefault="001C7842" w:rsidP="001C7842">
            <w:pPr>
              <w:keepNext/>
            </w:pPr>
          </w:p>
        </w:tc>
        <w:tc>
          <w:tcPr>
            <w:tcW w:w="3260" w:type="dxa"/>
          </w:tcPr>
          <w:p w14:paraId="7D51C13A" w14:textId="77777777" w:rsidR="001C7842" w:rsidRPr="00394FEA" w:rsidRDefault="001C7842" w:rsidP="001C7842">
            <w:pPr>
              <w:keepNext/>
              <w:rPr>
                <w:sz w:val="16"/>
                <w:szCs w:val="16"/>
              </w:rPr>
            </w:pPr>
          </w:p>
        </w:tc>
      </w:tr>
      <w:tr w:rsidR="001C7842" w:rsidRPr="00394FEA" w14:paraId="2087AA44" w14:textId="77777777" w:rsidTr="00CE3D7F">
        <w:tc>
          <w:tcPr>
            <w:tcW w:w="2599" w:type="dxa"/>
          </w:tcPr>
          <w:p w14:paraId="6A989D6A" w14:textId="5AC58050" w:rsidR="001C7842" w:rsidRDefault="001C7842" w:rsidP="001C7842"/>
        </w:tc>
        <w:tc>
          <w:tcPr>
            <w:tcW w:w="4455" w:type="dxa"/>
          </w:tcPr>
          <w:p w14:paraId="7BDBE124" w14:textId="56D23EF1" w:rsidR="001C7842" w:rsidRDefault="001C7842" w:rsidP="001C7842">
            <w:pPr>
              <w:keepNext/>
            </w:pPr>
          </w:p>
        </w:tc>
        <w:tc>
          <w:tcPr>
            <w:tcW w:w="3260" w:type="dxa"/>
          </w:tcPr>
          <w:p w14:paraId="3D592906" w14:textId="77777777" w:rsidR="001C7842" w:rsidRPr="00394FEA" w:rsidRDefault="001C7842" w:rsidP="001C7842">
            <w:pPr>
              <w:keepNext/>
              <w:rPr>
                <w:sz w:val="16"/>
                <w:szCs w:val="16"/>
              </w:rPr>
            </w:pPr>
          </w:p>
        </w:tc>
      </w:tr>
      <w:tr w:rsidR="001C7842" w:rsidRPr="00EB6FD4" w14:paraId="2D91EE9C" w14:textId="77777777" w:rsidTr="00CE3D7F">
        <w:tc>
          <w:tcPr>
            <w:tcW w:w="2599" w:type="dxa"/>
          </w:tcPr>
          <w:p w14:paraId="0F9BB970" w14:textId="36CCF620" w:rsidR="001C7842" w:rsidRDefault="001C7842" w:rsidP="001C7842"/>
        </w:tc>
        <w:tc>
          <w:tcPr>
            <w:tcW w:w="4455" w:type="dxa"/>
          </w:tcPr>
          <w:p w14:paraId="6425C325" w14:textId="65D851F4" w:rsidR="001C7842" w:rsidRDefault="001C7842" w:rsidP="001C7842">
            <w:pPr>
              <w:keepNext/>
            </w:pPr>
          </w:p>
        </w:tc>
        <w:tc>
          <w:tcPr>
            <w:tcW w:w="3260" w:type="dxa"/>
          </w:tcPr>
          <w:p w14:paraId="17BC4AE5" w14:textId="77777777" w:rsidR="001C7842" w:rsidRPr="00EB6FD4" w:rsidRDefault="001C7842" w:rsidP="001C7842">
            <w:pPr>
              <w:keepNext/>
              <w:rPr>
                <w:sz w:val="16"/>
                <w:szCs w:val="16"/>
              </w:rPr>
            </w:pPr>
          </w:p>
        </w:tc>
      </w:tr>
    </w:tbl>
    <w:p w14:paraId="527BB215" w14:textId="77777777" w:rsidR="00F25E60" w:rsidRPr="0068776C" w:rsidRDefault="00F25E60" w:rsidP="0068776C">
      <w:pPr>
        <w:pStyle w:val="Caption"/>
      </w:pPr>
      <w:bookmarkStart w:id="110" w:name="_Toc50660338"/>
      <w:r w:rsidRPr="0068776C">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11</w:t>
      </w:r>
      <w:r w:rsidR="002C1D22">
        <w:rPr>
          <w:noProof/>
        </w:rPr>
        <w:fldChar w:fldCharType="end"/>
      </w:r>
      <w:r w:rsidRPr="0068776C">
        <w:t>: Operation Modes</w:t>
      </w:r>
      <w:r w:rsidR="00066C54">
        <w:t xml:space="preserve"> and States</w:t>
      </w:r>
      <w:bookmarkEnd w:id="110"/>
    </w:p>
    <w:p w14:paraId="6E6BC08B" w14:textId="77777777" w:rsidR="00F25E60" w:rsidRDefault="00F25E60" w:rsidP="00F25E60"/>
    <w:p w14:paraId="36C68A6F" w14:textId="77777777" w:rsidR="00F25E60" w:rsidRDefault="00F25E60" w:rsidP="00F25E60"/>
    <w:p w14:paraId="79B99A90" w14:textId="77777777" w:rsidR="00D87533" w:rsidRDefault="0027671B" w:rsidP="0067089C">
      <w:pPr>
        <w:pStyle w:val="Heading2"/>
        <w:tabs>
          <w:tab w:val="num" w:pos="718"/>
        </w:tabs>
        <w:ind w:left="601" w:hanging="601"/>
      </w:pPr>
      <w:bookmarkStart w:id="111" w:name="_Toc84855919"/>
      <w:r w:rsidRPr="007C20FA">
        <w:t>Use Case</w:t>
      </w:r>
      <w:r w:rsidR="00D87533">
        <w:t>s</w:t>
      </w:r>
      <w:bookmarkEnd w:id="111"/>
    </w:p>
    <w:p w14:paraId="4698AA73" w14:textId="77777777" w:rsidR="0027671B" w:rsidRDefault="0027671B" w:rsidP="006B1C15">
      <w:pPr>
        <w:pStyle w:val="Heading3"/>
      </w:pPr>
      <w:bookmarkStart w:id="112" w:name="_Toc397081453"/>
      <w:bookmarkStart w:id="113" w:name="_Toc84855920"/>
      <w:bookmarkEnd w:id="102"/>
      <w:bookmarkEnd w:id="103"/>
      <w:r w:rsidRPr="007C20FA">
        <w:t xml:space="preserve">Use Case </w:t>
      </w:r>
      <w:bookmarkEnd w:id="112"/>
      <w:r w:rsidR="005673EC">
        <w:t>Descriptions</w:t>
      </w:r>
      <w:bookmarkEnd w:id="113"/>
    </w:p>
    <w:p w14:paraId="19A58038" w14:textId="23A78497" w:rsidR="003A78C2" w:rsidRPr="00F87747" w:rsidRDefault="003A78C2" w:rsidP="003A78C2">
      <w:pPr>
        <w:pStyle w:val="REUseCase"/>
      </w:pPr>
      <w:bookmarkStart w:id="114" w:name="_Toc478549113"/>
      <w:r w:rsidRPr="00A005AE">
        <w:rPr>
          <w:lang w:val="en-US"/>
        </w:rPr>
        <w:t>###</w:t>
      </w:r>
      <w:bookmarkStart w:id="115" w:name="UC_F_00003_ID_ConPark_Manage_Favorites"/>
      <w:r>
        <w:rPr>
          <w:lang w:val="en-US"/>
        </w:rPr>
        <w:t>UC_F_</w:t>
      </w:r>
      <w:r w:rsidR="00A715A7">
        <w:rPr>
          <w:lang w:val="en-US"/>
        </w:rPr>
        <w:t>Market</w:t>
      </w:r>
      <w:r w:rsidR="00A715A7">
        <w:rPr>
          <w:rFonts w:hint="eastAsia"/>
          <w:lang w:val="en-US" w:eastAsia="zh-CN"/>
        </w:rPr>
        <w:t>place</w:t>
      </w:r>
      <w:r w:rsidRPr="00F87747">
        <w:t>_0000</w:t>
      </w:r>
      <w:bookmarkEnd w:id="115"/>
      <w:r w:rsidRPr="00F87747">
        <w:t>1###</w:t>
      </w:r>
      <w:bookmarkEnd w:id="114"/>
      <w:r w:rsidRPr="00F87747">
        <w:t xml:space="preserve"> </w:t>
      </w:r>
      <w:r w:rsidR="00A715A7">
        <w:rPr>
          <w:rFonts w:hint="eastAsia"/>
          <w:lang w:eastAsia="zh-CN"/>
        </w:rPr>
        <w:t>Enter</w:t>
      </w:r>
      <w:r w:rsidR="00A715A7">
        <w:t xml:space="preserve"> </w:t>
      </w:r>
      <w:r w:rsidR="00A715A7">
        <w:rPr>
          <w:rFonts w:hint="eastAsia"/>
          <w:lang w:eastAsia="zh-CN"/>
        </w:rPr>
        <w:t>M</w:t>
      </w:r>
      <w:r w:rsidR="00A715A7">
        <w:rPr>
          <w:lang w:eastAsia="zh-CN"/>
        </w:rPr>
        <w:t>arketplace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9"/>
        <w:gridCol w:w="7847"/>
      </w:tblGrid>
      <w:tr w:rsidR="003A78C2" w14:paraId="3089EF92" w14:textId="77777777"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4A288" w14:textId="77777777" w:rsidR="003A78C2" w:rsidRDefault="003A78C2" w:rsidP="00CE3D7F">
            <w:pPr>
              <w:pStyle w:val="NormalWeb"/>
              <w:rPr>
                <w:rStyle w:val="Strong"/>
                <w:lang w:eastAsia="zh-CN"/>
              </w:rPr>
            </w:pPr>
            <w:r>
              <w:rPr>
                <w:rStyle w:val="Strong"/>
                <w:rFonts w:hint="eastAsia"/>
                <w:lang w:eastAsia="zh-CN"/>
              </w:rPr>
              <w:t>A</w:t>
            </w:r>
            <w:r>
              <w:rPr>
                <w:rStyle w:val="Strong"/>
                <w:lang w:eastAsia="zh-CN"/>
              </w:rPr>
              <w:t>ctors</w:t>
            </w:r>
          </w:p>
        </w:tc>
        <w:tc>
          <w:tcPr>
            <w:tcW w:w="689" w:type="dxa"/>
            <w:tcBorders>
              <w:top w:val="single" w:sz="6" w:space="0" w:color="auto"/>
              <w:left w:val="single" w:sz="6" w:space="0" w:color="auto"/>
              <w:bottom w:val="single" w:sz="6" w:space="0" w:color="auto"/>
              <w:right w:val="single" w:sz="6" w:space="0" w:color="auto"/>
            </w:tcBorders>
          </w:tcPr>
          <w:p w14:paraId="674C3277" w14:textId="77777777" w:rsidR="003A78C2" w:rsidRDefault="003A78C2" w:rsidP="00CE3D7F">
            <w:pPr>
              <w:pStyle w:val="NormalWeb"/>
              <w:rPr>
                <w:lang w:eastAsia="zh-CN"/>
              </w:rPr>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38F132" w14:textId="77777777" w:rsidR="003A78C2" w:rsidRDefault="003A78C2" w:rsidP="00CE3D7F">
            <w:pPr>
              <w:pStyle w:val="NormalWeb"/>
              <w:rPr>
                <w:lang w:eastAsia="zh-CN"/>
              </w:rPr>
            </w:pPr>
            <w:r>
              <w:rPr>
                <w:rFonts w:hint="eastAsia"/>
                <w:lang w:eastAsia="zh-CN"/>
              </w:rPr>
              <w:t>D</w:t>
            </w:r>
            <w:r>
              <w:rPr>
                <w:lang w:eastAsia="zh-CN"/>
              </w:rPr>
              <w:t>river and passengers</w:t>
            </w:r>
          </w:p>
        </w:tc>
      </w:tr>
      <w:tr w:rsidR="003A78C2" w14:paraId="1B424A8C" w14:textId="77777777"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876CD" w14:textId="77777777" w:rsidR="003A78C2" w:rsidRDefault="003A78C2" w:rsidP="00CE3D7F">
            <w:pPr>
              <w:pStyle w:val="NormalWeb"/>
            </w:pPr>
            <w:r>
              <w:rPr>
                <w:rStyle w:val="Strong"/>
              </w:rPr>
              <w:t>Purpose</w:t>
            </w:r>
          </w:p>
        </w:tc>
        <w:tc>
          <w:tcPr>
            <w:tcW w:w="689" w:type="dxa"/>
            <w:tcBorders>
              <w:top w:val="single" w:sz="6" w:space="0" w:color="auto"/>
              <w:left w:val="single" w:sz="6" w:space="0" w:color="auto"/>
              <w:bottom w:val="single" w:sz="6" w:space="0" w:color="auto"/>
              <w:right w:val="single" w:sz="6" w:space="0" w:color="auto"/>
            </w:tcBorders>
          </w:tcPr>
          <w:p w14:paraId="5DB26A3E" w14:textId="77777777" w:rsidR="003A78C2" w:rsidRDefault="003A78C2" w:rsidP="00CE3D7F">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2A936" w14:textId="3B92C8A1" w:rsidR="003A78C2" w:rsidRDefault="00D04C3D" w:rsidP="00CE3D7F">
            <w:pPr>
              <w:pStyle w:val="NormalWeb"/>
            </w:pPr>
            <w:r>
              <w:rPr>
                <w:rFonts w:hint="eastAsia"/>
                <w:lang w:eastAsia="zh-CN"/>
              </w:rPr>
              <w:t>User</w:t>
            </w:r>
            <w:r>
              <w:t xml:space="preserve"> </w:t>
            </w:r>
            <w:r>
              <w:rPr>
                <w:rFonts w:hint="eastAsia"/>
                <w:lang w:eastAsia="zh-CN"/>
              </w:rPr>
              <w:t>wants</w:t>
            </w:r>
            <w:r>
              <w:t xml:space="preserve"> </w:t>
            </w:r>
            <w:r>
              <w:rPr>
                <w:rFonts w:hint="eastAsia"/>
                <w:lang w:eastAsia="zh-CN"/>
              </w:rPr>
              <w:t>to</w:t>
            </w:r>
            <w:r>
              <w:t xml:space="preserve"> </w:t>
            </w:r>
            <w:r>
              <w:rPr>
                <w:rFonts w:hint="eastAsia"/>
                <w:lang w:eastAsia="zh-CN"/>
              </w:rPr>
              <w:t>view</w:t>
            </w:r>
            <w:r>
              <w:t xml:space="preserve"> </w:t>
            </w:r>
            <w:r>
              <w:rPr>
                <w:lang w:eastAsia="zh-CN"/>
              </w:rPr>
              <w:t>the</w:t>
            </w:r>
            <w:r>
              <w:t xml:space="preserve"> </w:t>
            </w:r>
            <w:r w:rsidR="00031019">
              <w:rPr>
                <w:lang w:eastAsia="zh-CN"/>
              </w:rPr>
              <w:t xml:space="preserve">subscription </w:t>
            </w:r>
            <w:r w:rsidR="00031019">
              <w:rPr>
                <w:rFonts w:hint="eastAsia"/>
                <w:lang w:eastAsia="zh-CN"/>
              </w:rPr>
              <w:t>status</w:t>
            </w:r>
          </w:p>
        </w:tc>
      </w:tr>
      <w:tr w:rsidR="003A78C2" w14:paraId="52467433" w14:textId="77777777"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28CBD" w14:textId="77777777" w:rsidR="003A78C2" w:rsidRDefault="003A78C2" w:rsidP="00CE3D7F">
            <w:pPr>
              <w:pStyle w:val="NormalWeb"/>
            </w:pPr>
            <w:r>
              <w:rPr>
                <w:rStyle w:val="Strong"/>
              </w:rPr>
              <w:t>Pre-Conditions</w:t>
            </w:r>
          </w:p>
        </w:tc>
        <w:tc>
          <w:tcPr>
            <w:tcW w:w="689" w:type="dxa"/>
            <w:tcBorders>
              <w:top w:val="single" w:sz="6" w:space="0" w:color="auto"/>
              <w:left w:val="single" w:sz="6" w:space="0" w:color="auto"/>
              <w:bottom w:val="single" w:sz="6" w:space="0" w:color="auto"/>
              <w:right w:val="single" w:sz="6" w:space="0" w:color="auto"/>
            </w:tcBorders>
          </w:tcPr>
          <w:p w14:paraId="034E0B20" w14:textId="77777777" w:rsidR="003A78C2" w:rsidRDefault="003A78C2" w:rsidP="00CE3D7F">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B48EDC" w14:textId="77777777" w:rsidR="006B35E4" w:rsidRDefault="006B35E4" w:rsidP="00DE51E4">
            <w:pPr>
              <w:pStyle w:val="NormalWeb"/>
              <w:numPr>
                <w:ilvl w:val="0"/>
                <w:numId w:val="14"/>
              </w:numPr>
            </w:pPr>
            <w:r>
              <w:rPr>
                <w:rFonts w:hint="eastAsia"/>
                <w:lang w:eastAsia="zh-CN"/>
              </w:rPr>
              <w:t>Ignition</w:t>
            </w:r>
            <w:r>
              <w:t xml:space="preserve"> </w:t>
            </w:r>
            <w:r>
              <w:rPr>
                <w:rFonts w:hint="eastAsia"/>
                <w:lang w:eastAsia="zh-CN"/>
              </w:rPr>
              <w:t>on</w:t>
            </w:r>
          </w:p>
          <w:p w14:paraId="6AD96164" w14:textId="77777777" w:rsidR="006B35E4" w:rsidRDefault="006B35E4" w:rsidP="00DE51E4">
            <w:pPr>
              <w:pStyle w:val="NormalWeb"/>
              <w:numPr>
                <w:ilvl w:val="0"/>
                <w:numId w:val="14"/>
              </w:numPr>
            </w:pPr>
            <w:r>
              <w:rPr>
                <w:rFonts w:hint="eastAsia"/>
                <w:lang w:eastAsia="zh-CN"/>
              </w:rPr>
              <w:t>IVI</w:t>
            </w:r>
            <w:r>
              <w:t xml:space="preserve"> </w:t>
            </w:r>
            <w:r>
              <w:rPr>
                <w:rFonts w:hint="eastAsia"/>
                <w:lang w:eastAsia="zh-CN"/>
              </w:rPr>
              <w:t>is</w:t>
            </w:r>
            <w:r>
              <w:t xml:space="preserve"> </w:t>
            </w:r>
            <w:r>
              <w:rPr>
                <w:rFonts w:hint="eastAsia"/>
                <w:lang w:eastAsia="zh-CN"/>
              </w:rPr>
              <w:t>turned</w:t>
            </w:r>
            <w:r>
              <w:t xml:space="preserve"> </w:t>
            </w:r>
            <w:r>
              <w:rPr>
                <w:rFonts w:hint="eastAsia"/>
                <w:lang w:eastAsia="zh-CN"/>
              </w:rPr>
              <w:t>on</w:t>
            </w:r>
          </w:p>
          <w:p w14:paraId="7580338C" w14:textId="242D41F3" w:rsidR="003A78C2" w:rsidRDefault="006B35E4" w:rsidP="00DE51E4">
            <w:pPr>
              <w:pStyle w:val="NormalWeb"/>
              <w:numPr>
                <w:ilvl w:val="0"/>
                <w:numId w:val="14"/>
              </w:numPr>
            </w:pPr>
            <w:r>
              <w:rPr>
                <w:rFonts w:hint="eastAsia"/>
                <w:lang w:eastAsia="zh-CN"/>
              </w:rPr>
              <w:t>IVI</w:t>
            </w:r>
            <w:r>
              <w:t xml:space="preserve"> </w:t>
            </w:r>
            <w:r>
              <w:rPr>
                <w:rFonts w:hint="eastAsia"/>
                <w:lang w:eastAsia="zh-CN"/>
              </w:rPr>
              <w:t>is</w:t>
            </w:r>
            <w:r>
              <w:t xml:space="preserve"> </w:t>
            </w:r>
            <w:r>
              <w:rPr>
                <w:rFonts w:hint="eastAsia"/>
                <w:lang w:eastAsia="zh-CN"/>
              </w:rPr>
              <w:t>network</w:t>
            </w:r>
            <w:r>
              <w:t xml:space="preserve"> </w:t>
            </w:r>
            <w:r>
              <w:rPr>
                <w:rFonts w:hint="eastAsia"/>
                <w:lang w:eastAsia="zh-CN"/>
              </w:rPr>
              <w:t>connection</w:t>
            </w:r>
            <w:r>
              <w:t xml:space="preserve"> </w:t>
            </w:r>
            <w:r>
              <w:rPr>
                <w:rFonts w:hint="eastAsia"/>
                <w:lang w:eastAsia="zh-CN"/>
              </w:rPr>
              <w:t>is</w:t>
            </w:r>
            <w:r>
              <w:t xml:space="preserve"> </w:t>
            </w:r>
            <w:r>
              <w:rPr>
                <w:rFonts w:hint="eastAsia"/>
                <w:lang w:eastAsia="zh-CN"/>
              </w:rPr>
              <w:t>good</w:t>
            </w:r>
          </w:p>
        </w:tc>
      </w:tr>
      <w:tr w:rsidR="003A78C2" w14:paraId="309BAAA5" w14:textId="77777777"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4A98E" w14:textId="77777777" w:rsidR="003A78C2" w:rsidRDefault="003A78C2" w:rsidP="00CE3D7F">
            <w:pPr>
              <w:pStyle w:val="NormalWeb"/>
            </w:pPr>
            <w:r>
              <w:rPr>
                <w:rStyle w:val="Strong"/>
                <w:rFonts w:hint="eastAsia"/>
                <w:lang w:eastAsia="zh-CN"/>
              </w:rPr>
              <w:t>Mai</w:t>
            </w:r>
            <w:r>
              <w:rPr>
                <w:rStyle w:val="Strong"/>
              </w:rPr>
              <w:t>n Flow</w:t>
            </w:r>
          </w:p>
        </w:tc>
        <w:tc>
          <w:tcPr>
            <w:tcW w:w="689" w:type="dxa"/>
            <w:tcBorders>
              <w:top w:val="single" w:sz="6" w:space="0" w:color="auto"/>
              <w:left w:val="single" w:sz="6" w:space="0" w:color="auto"/>
              <w:bottom w:val="single" w:sz="6" w:space="0" w:color="auto"/>
              <w:right w:val="single" w:sz="6" w:space="0" w:color="auto"/>
            </w:tcBorders>
          </w:tcPr>
          <w:p w14:paraId="2649B568" w14:textId="77777777" w:rsidR="003A78C2" w:rsidRDefault="003A78C2" w:rsidP="00CE3D7F">
            <w:pPr>
              <w:pStyle w:val="NormalWeb"/>
            </w:pPr>
            <w:r>
              <w:t>M1</w:t>
            </w: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12454" w14:textId="5D01A899" w:rsidR="003A78C2" w:rsidRPr="00D37B18" w:rsidRDefault="003A78C2" w:rsidP="00CE3D7F">
            <w:pPr>
              <w:pStyle w:val="NormalWeb"/>
            </w:pPr>
            <w:r>
              <w:t xml:space="preserve">The user </w:t>
            </w:r>
            <w:r w:rsidR="001B2E4E">
              <w:t>enter</w:t>
            </w:r>
            <w:r w:rsidR="001B2E4E">
              <w:rPr>
                <w:lang w:eastAsia="zh-CN"/>
              </w:rPr>
              <w:t>s</w:t>
            </w:r>
            <w:r>
              <w:t xml:space="preserve"> </w:t>
            </w:r>
            <w:r w:rsidR="00A222A1">
              <w:t>the Marketplace app</w:t>
            </w:r>
          </w:p>
        </w:tc>
      </w:tr>
      <w:tr w:rsidR="005674C3" w14:paraId="289EE443" w14:textId="77777777"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3C40A7" w14:textId="77777777" w:rsidR="005674C3" w:rsidRPr="00B12A48" w:rsidRDefault="005674C3" w:rsidP="005674C3">
            <w:pPr>
              <w:pStyle w:val="NormalWeb"/>
              <w:rPr>
                <w:rStyle w:val="Strong"/>
                <w:b w:val="0"/>
                <w:lang w:eastAsia="zh-CN"/>
              </w:rPr>
            </w:pPr>
            <w:r w:rsidRPr="00B12A48">
              <w:rPr>
                <w:b/>
              </w:rPr>
              <w:t>Alternative Flow 1</w:t>
            </w:r>
          </w:p>
        </w:tc>
        <w:tc>
          <w:tcPr>
            <w:tcW w:w="689" w:type="dxa"/>
            <w:tcBorders>
              <w:top w:val="single" w:sz="6" w:space="0" w:color="auto"/>
              <w:left w:val="single" w:sz="6" w:space="0" w:color="auto"/>
              <w:bottom w:val="single" w:sz="6" w:space="0" w:color="auto"/>
              <w:right w:val="single" w:sz="6" w:space="0" w:color="auto"/>
            </w:tcBorders>
          </w:tcPr>
          <w:p w14:paraId="78892A9F" w14:textId="77777777" w:rsidR="005674C3" w:rsidRDefault="005674C3" w:rsidP="005674C3">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34FB71" w14:textId="5153CEDF" w:rsidR="005674C3" w:rsidRDefault="005674C3" w:rsidP="005674C3">
            <w:pPr>
              <w:pStyle w:val="NormalWeb"/>
            </w:pPr>
            <w:r>
              <w:t>I</w:t>
            </w:r>
            <w:r w:rsidR="00026FAE">
              <w:t xml:space="preserve">f network is not good/not </w:t>
            </w:r>
            <w:r w:rsidR="00476DB0">
              <w:t>connected, prompts “Network connection is good, please check it and retry</w:t>
            </w:r>
            <w:r w:rsidR="009E16EE">
              <w:t xml:space="preserve"> later.”</w:t>
            </w:r>
          </w:p>
        </w:tc>
      </w:tr>
      <w:tr w:rsidR="005674C3" w14:paraId="45BFE108" w14:textId="77777777"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A79961" w14:textId="77777777" w:rsidR="005674C3" w:rsidRPr="00B12A48" w:rsidRDefault="005674C3" w:rsidP="005674C3">
            <w:pPr>
              <w:pStyle w:val="NormalWeb"/>
              <w:rPr>
                <w:rStyle w:val="Strong"/>
                <w:b w:val="0"/>
                <w:lang w:eastAsia="zh-CN"/>
              </w:rPr>
            </w:pPr>
            <w:r w:rsidRPr="00B12A48">
              <w:rPr>
                <w:b/>
              </w:rPr>
              <w:t>Alternative Flow 2</w:t>
            </w:r>
          </w:p>
        </w:tc>
        <w:tc>
          <w:tcPr>
            <w:tcW w:w="689" w:type="dxa"/>
            <w:tcBorders>
              <w:top w:val="single" w:sz="6" w:space="0" w:color="auto"/>
              <w:left w:val="single" w:sz="6" w:space="0" w:color="auto"/>
              <w:bottom w:val="single" w:sz="6" w:space="0" w:color="auto"/>
              <w:right w:val="single" w:sz="6" w:space="0" w:color="auto"/>
            </w:tcBorders>
          </w:tcPr>
          <w:p w14:paraId="22B4238A" w14:textId="77777777" w:rsidR="005674C3" w:rsidRDefault="005674C3" w:rsidP="005674C3">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C41E00" w14:textId="17343202" w:rsidR="005674C3" w:rsidRDefault="005674C3" w:rsidP="005674C3">
            <w:pPr>
              <w:pStyle w:val="NormalWeb"/>
            </w:pPr>
          </w:p>
        </w:tc>
      </w:tr>
      <w:tr w:rsidR="005674C3" w14:paraId="45627ED6" w14:textId="77777777"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8D3A2" w14:textId="77777777" w:rsidR="005674C3" w:rsidRDefault="005674C3" w:rsidP="005674C3">
            <w:pPr>
              <w:pStyle w:val="NormalWeb"/>
            </w:pPr>
            <w:r>
              <w:rPr>
                <w:rStyle w:val="Strong"/>
              </w:rPr>
              <w:t>Post Conditions</w:t>
            </w:r>
          </w:p>
        </w:tc>
        <w:tc>
          <w:tcPr>
            <w:tcW w:w="689" w:type="dxa"/>
            <w:tcBorders>
              <w:top w:val="single" w:sz="6" w:space="0" w:color="auto"/>
              <w:left w:val="single" w:sz="6" w:space="0" w:color="auto"/>
              <w:bottom w:val="single" w:sz="6" w:space="0" w:color="auto"/>
              <w:right w:val="single" w:sz="6" w:space="0" w:color="auto"/>
            </w:tcBorders>
          </w:tcPr>
          <w:p w14:paraId="524BE4FD" w14:textId="77777777" w:rsidR="005674C3" w:rsidRDefault="005674C3" w:rsidP="005674C3"/>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C908E" w14:textId="6F4F2126" w:rsidR="005674C3" w:rsidRDefault="005674C3" w:rsidP="005674C3">
            <w:pPr>
              <w:rPr>
                <w:lang w:eastAsia="zh-CN"/>
              </w:rPr>
            </w:pPr>
          </w:p>
        </w:tc>
      </w:tr>
    </w:tbl>
    <w:p w14:paraId="6EA8BD1E" w14:textId="77777777" w:rsidR="003A78C2" w:rsidRDefault="003A78C2" w:rsidP="003A78C2">
      <w:r>
        <w:t>                                                                     </w:t>
      </w:r>
    </w:p>
    <w:p w14:paraId="5A6C1EE2" w14:textId="78E7EAE7" w:rsidR="003A78C2" w:rsidRDefault="003A78C2" w:rsidP="00E12F50">
      <w:pPr>
        <w:pStyle w:val="REUseCase"/>
      </w:pPr>
      <w:r w:rsidRPr="00A005AE">
        <w:rPr>
          <w:lang w:val="en-US"/>
        </w:rPr>
        <w:t>###</w:t>
      </w:r>
      <w:r>
        <w:rPr>
          <w:lang w:val="en-US"/>
        </w:rPr>
        <w:t>UC_</w:t>
      </w:r>
      <w:r w:rsidR="009E16EE">
        <w:rPr>
          <w:lang w:val="en-US"/>
        </w:rPr>
        <w:t>Marketplace</w:t>
      </w:r>
      <w:r w:rsidRPr="00F87747">
        <w:t>_0000</w:t>
      </w:r>
      <w:r>
        <w:t>2</w:t>
      </w:r>
      <w:r w:rsidRPr="00F87747">
        <w:t xml:space="preserve">### </w:t>
      </w:r>
      <w:r w:rsidR="009E16EE">
        <w:t>Customer scan</w:t>
      </w:r>
      <w:r w:rsidR="008D62C3">
        <w:t>s</w:t>
      </w:r>
      <w:r w:rsidR="009E16EE">
        <w:t xml:space="preserve"> the</w:t>
      </w:r>
      <w:r w:rsidR="008D62C3">
        <w:t xml:space="preserve"> service purchasing</w:t>
      </w:r>
      <w:r w:rsidR="009E16EE">
        <w:t xml:space="preserve"> QR code </w:t>
      </w:r>
      <w:r w:rsidR="004A6F8D">
        <w:t>within marketplace</w:t>
      </w:r>
    </w:p>
    <w:p w14:paraId="00E9AF07" w14:textId="77777777" w:rsidR="00E12F50" w:rsidRPr="00E12F50" w:rsidRDefault="00E12F50" w:rsidP="00E12F50">
      <w:pPr>
        <w:rPr>
          <w:lang w:val="en-GB"/>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79"/>
        <w:gridCol w:w="543"/>
        <w:gridCol w:w="7745"/>
      </w:tblGrid>
      <w:tr w:rsidR="003A78C2" w14:paraId="153343B2" w14:textId="77777777"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EC5ABD" w14:textId="77777777" w:rsidR="003A78C2" w:rsidRDefault="003A78C2" w:rsidP="00CE3D7F">
            <w:pPr>
              <w:pStyle w:val="NormalWeb"/>
              <w:rPr>
                <w:rStyle w:val="Strong"/>
                <w:lang w:eastAsia="zh-CN"/>
              </w:rPr>
            </w:pPr>
            <w:r>
              <w:rPr>
                <w:rStyle w:val="Strong"/>
                <w:lang w:eastAsia="zh-CN"/>
              </w:rPr>
              <w:t>Actors</w:t>
            </w:r>
          </w:p>
        </w:tc>
        <w:tc>
          <w:tcPr>
            <w:tcW w:w="267" w:type="pct"/>
            <w:tcBorders>
              <w:top w:val="single" w:sz="6" w:space="0" w:color="auto"/>
              <w:left w:val="single" w:sz="6" w:space="0" w:color="auto"/>
              <w:bottom w:val="single" w:sz="6" w:space="0" w:color="auto"/>
              <w:right w:val="single" w:sz="6" w:space="0" w:color="auto"/>
            </w:tcBorders>
          </w:tcPr>
          <w:p w14:paraId="4961CB2B" w14:textId="77777777" w:rsidR="003A78C2" w:rsidRDefault="003A78C2" w:rsidP="00CE3D7F">
            <w:pPr>
              <w:pStyle w:val="NormalWeb"/>
              <w:rPr>
                <w:lang w:eastAsia="zh-CN"/>
              </w:rPr>
            </w:pP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BC130A" w14:textId="77777777" w:rsidR="003A78C2" w:rsidRDefault="003A78C2" w:rsidP="00CE3D7F">
            <w:pPr>
              <w:pStyle w:val="NormalWeb"/>
              <w:rPr>
                <w:lang w:eastAsia="zh-CN"/>
              </w:rPr>
            </w:pPr>
            <w:r>
              <w:rPr>
                <w:rFonts w:hint="eastAsia"/>
                <w:lang w:eastAsia="zh-CN"/>
              </w:rPr>
              <w:t>D</w:t>
            </w:r>
            <w:r>
              <w:rPr>
                <w:lang w:eastAsia="zh-CN"/>
              </w:rPr>
              <w:t>river and passengers</w:t>
            </w:r>
          </w:p>
        </w:tc>
      </w:tr>
      <w:tr w:rsidR="003A78C2" w14:paraId="4EC0CD59" w14:textId="77777777"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8CE11" w14:textId="77777777" w:rsidR="003A78C2" w:rsidRDefault="003A78C2" w:rsidP="00CE3D7F">
            <w:pPr>
              <w:pStyle w:val="NormalWeb"/>
            </w:pPr>
            <w:r>
              <w:rPr>
                <w:rStyle w:val="Strong"/>
              </w:rPr>
              <w:t>Purpose</w:t>
            </w:r>
          </w:p>
        </w:tc>
        <w:tc>
          <w:tcPr>
            <w:tcW w:w="267" w:type="pct"/>
            <w:tcBorders>
              <w:top w:val="single" w:sz="6" w:space="0" w:color="auto"/>
              <w:left w:val="single" w:sz="6" w:space="0" w:color="auto"/>
              <w:bottom w:val="single" w:sz="6" w:space="0" w:color="auto"/>
              <w:right w:val="single" w:sz="6" w:space="0" w:color="auto"/>
            </w:tcBorders>
          </w:tcPr>
          <w:p w14:paraId="4EC64A2D" w14:textId="77777777" w:rsidR="003A78C2" w:rsidRDefault="003A78C2" w:rsidP="00CE3D7F">
            <w:pPr>
              <w:pStyle w:val="NormalWeb"/>
            </w:pP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87EAF" w14:textId="1991C752" w:rsidR="003A78C2" w:rsidRDefault="003A78C2" w:rsidP="00CE3D7F">
            <w:pPr>
              <w:pStyle w:val="NormalWeb"/>
            </w:pPr>
            <w:r>
              <w:t>Users</w:t>
            </w:r>
            <w:r w:rsidR="00675B22">
              <w:t xml:space="preserve"> </w:t>
            </w:r>
            <w:r w:rsidR="00675B22">
              <w:rPr>
                <w:rFonts w:hint="eastAsia"/>
                <w:lang w:eastAsia="zh-CN"/>
              </w:rPr>
              <w:t>purchase</w:t>
            </w:r>
            <w:r w:rsidR="00675B22">
              <w:t xml:space="preserve"> </w:t>
            </w:r>
            <w:r w:rsidR="00675B22">
              <w:rPr>
                <w:rFonts w:hint="eastAsia"/>
                <w:lang w:eastAsia="zh-CN"/>
              </w:rPr>
              <w:t>the</w:t>
            </w:r>
            <w:r w:rsidR="00675B22">
              <w:t xml:space="preserve"> </w:t>
            </w:r>
            <w:r w:rsidR="00675B22">
              <w:rPr>
                <w:rFonts w:hint="eastAsia"/>
                <w:lang w:eastAsia="zh-CN"/>
              </w:rPr>
              <w:t>service</w:t>
            </w:r>
            <w:r w:rsidR="00675B22">
              <w:t xml:space="preserve"> </w:t>
            </w:r>
          </w:p>
        </w:tc>
      </w:tr>
      <w:tr w:rsidR="003A78C2" w14:paraId="2A5801E8" w14:textId="77777777"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2BE00" w14:textId="77777777" w:rsidR="003A78C2" w:rsidRDefault="003A78C2" w:rsidP="00CE3D7F">
            <w:pPr>
              <w:pStyle w:val="NormalWeb"/>
            </w:pPr>
            <w:r>
              <w:rPr>
                <w:rStyle w:val="Strong"/>
              </w:rPr>
              <w:t>Pre-Conditions</w:t>
            </w:r>
          </w:p>
        </w:tc>
        <w:tc>
          <w:tcPr>
            <w:tcW w:w="267" w:type="pct"/>
            <w:tcBorders>
              <w:top w:val="single" w:sz="6" w:space="0" w:color="auto"/>
              <w:left w:val="single" w:sz="6" w:space="0" w:color="auto"/>
              <w:bottom w:val="single" w:sz="6" w:space="0" w:color="auto"/>
              <w:right w:val="single" w:sz="6" w:space="0" w:color="auto"/>
            </w:tcBorders>
          </w:tcPr>
          <w:p w14:paraId="798FEAB3" w14:textId="77777777" w:rsidR="003A78C2" w:rsidRDefault="003A78C2" w:rsidP="00CE3D7F">
            <w:pPr>
              <w:pStyle w:val="NormalWeb"/>
            </w:pPr>
            <w:r>
              <w:t xml:space="preserve">  </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68513" w14:textId="4D310953" w:rsidR="00D67A12" w:rsidRDefault="00D67A12" w:rsidP="00DE51E4">
            <w:pPr>
              <w:pStyle w:val="NormalWeb"/>
              <w:numPr>
                <w:ilvl w:val="0"/>
                <w:numId w:val="15"/>
              </w:numPr>
            </w:pPr>
            <w:r>
              <w:rPr>
                <w:rFonts w:hint="eastAsia"/>
                <w:lang w:eastAsia="zh-CN"/>
              </w:rPr>
              <w:t>Ignition</w:t>
            </w:r>
            <w:r>
              <w:t xml:space="preserve"> </w:t>
            </w:r>
            <w:r>
              <w:rPr>
                <w:rFonts w:hint="eastAsia"/>
                <w:lang w:eastAsia="zh-CN"/>
              </w:rPr>
              <w:t>on</w:t>
            </w:r>
          </w:p>
          <w:p w14:paraId="6D3F98E1" w14:textId="3170F00B" w:rsidR="00D67A12" w:rsidRDefault="00D67A12" w:rsidP="00DE51E4">
            <w:pPr>
              <w:pStyle w:val="NormalWeb"/>
              <w:numPr>
                <w:ilvl w:val="0"/>
                <w:numId w:val="15"/>
              </w:numPr>
            </w:pPr>
            <w:r>
              <w:rPr>
                <w:rFonts w:hint="eastAsia"/>
                <w:lang w:eastAsia="zh-CN"/>
              </w:rPr>
              <w:t>IVI</w:t>
            </w:r>
            <w:r>
              <w:t xml:space="preserve"> </w:t>
            </w:r>
            <w:r>
              <w:rPr>
                <w:rFonts w:hint="eastAsia"/>
                <w:lang w:eastAsia="zh-CN"/>
              </w:rPr>
              <w:t>is</w:t>
            </w:r>
            <w:r>
              <w:t xml:space="preserve"> </w:t>
            </w:r>
            <w:r>
              <w:rPr>
                <w:rFonts w:hint="eastAsia"/>
                <w:lang w:eastAsia="zh-CN"/>
              </w:rPr>
              <w:t>turned</w:t>
            </w:r>
            <w:r>
              <w:t xml:space="preserve"> </w:t>
            </w:r>
            <w:r>
              <w:rPr>
                <w:rFonts w:hint="eastAsia"/>
                <w:lang w:eastAsia="zh-CN"/>
              </w:rPr>
              <w:t>on</w:t>
            </w:r>
          </w:p>
          <w:p w14:paraId="54B5A605" w14:textId="6B1CCFAB" w:rsidR="00D67A12" w:rsidRDefault="00AA7882" w:rsidP="00DE51E4">
            <w:pPr>
              <w:pStyle w:val="NormalWeb"/>
              <w:numPr>
                <w:ilvl w:val="0"/>
                <w:numId w:val="15"/>
              </w:numPr>
            </w:pPr>
            <w:r>
              <w:rPr>
                <w:rFonts w:hint="eastAsia"/>
                <w:lang w:eastAsia="zh-CN"/>
              </w:rPr>
              <w:t>IVI</w:t>
            </w:r>
            <w:r>
              <w:t xml:space="preserve"> </w:t>
            </w:r>
            <w:r>
              <w:rPr>
                <w:rFonts w:hint="eastAsia"/>
                <w:lang w:eastAsia="zh-CN"/>
              </w:rPr>
              <w:t>is</w:t>
            </w:r>
            <w:r>
              <w:t xml:space="preserve"> </w:t>
            </w:r>
            <w:r>
              <w:rPr>
                <w:rFonts w:hint="eastAsia"/>
                <w:lang w:eastAsia="zh-CN"/>
              </w:rPr>
              <w:t>network</w:t>
            </w:r>
            <w:r>
              <w:t xml:space="preserve"> </w:t>
            </w:r>
            <w:r>
              <w:rPr>
                <w:rFonts w:hint="eastAsia"/>
                <w:lang w:eastAsia="zh-CN"/>
              </w:rPr>
              <w:t>connection</w:t>
            </w:r>
            <w:r>
              <w:t xml:space="preserve"> </w:t>
            </w:r>
            <w:r>
              <w:rPr>
                <w:rFonts w:hint="eastAsia"/>
                <w:lang w:eastAsia="zh-CN"/>
              </w:rPr>
              <w:t>is</w:t>
            </w:r>
            <w:r>
              <w:t xml:space="preserve"> </w:t>
            </w:r>
            <w:r>
              <w:rPr>
                <w:rFonts w:hint="eastAsia"/>
                <w:lang w:eastAsia="zh-CN"/>
              </w:rPr>
              <w:t>good</w:t>
            </w:r>
          </w:p>
          <w:p w14:paraId="4B57C2D7" w14:textId="45234B9E" w:rsidR="00AA7882" w:rsidRDefault="00AA7882" w:rsidP="00DE51E4">
            <w:pPr>
              <w:pStyle w:val="NormalWeb"/>
              <w:numPr>
                <w:ilvl w:val="0"/>
                <w:numId w:val="15"/>
              </w:numPr>
            </w:pPr>
            <w:r>
              <w:rPr>
                <w:rFonts w:hint="eastAsia"/>
                <w:lang w:eastAsia="zh-CN"/>
              </w:rPr>
              <w:t>User</w:t>
            </w:r>
            <w:r>
              <w:rPr>
                <w:lang w:eastAsia="zh-CN"/>
              </w:rPr>
              <w:t xml:space="preserve"> </w:t>
            </w:r>
            <w:r>
              <w:rPr>
                <w:rFonts w:hint="eastAsia"/>
                <w:lang w:eastAsia="zh-CN"/>
              </w:rPr>
              <w:t>has</w:t>
            </w:r>
            <w:r>
              <w:rPr>
                <w:lang w:eastAsia="zh-CN"/>
              </w:rPr>
              <w:t xml:space="preserve"> </w:t>
            </w:r>
            <w:r w:rsidR="00D205DF">
              <w:rPr>
                <w:rFonts w:hint="eastAsia"/>
                <w:lang w:eastAsia="zh-CN"/>
              </w:rPr>
              <w:t>a</w:t>
            </w:r>
            <w:r w:rsidR="00D205DF">
              <w:rPr>
                <w:lang w:eastAsia="zh-CN"/>
              </w:rPr>
              <w:t xml:space="preserve"> </w:t>
            </w:r>
            <w:r w:rsidR="00D205DF">
              <w:rPr>
                <w:rFonts w:hint="eastAsia"/>
                <w:lang w:eastAsia="zh-CN"/>
              </w:rPr>
              <w:t>mobile</w:t>
            </w:r>
            <w:r w:rsidR="00D205DF">
              <w:rPr>
                <w:lang w:eastAsia="zh-CN"/>
              </w:rPr>
              <w:t xml:space="preserve"> </w:t>
            </w:r>
            <w:r w:rsidR="00D205DF">
              <w:rPr>
                <w:rFonts w:hint="eastAsia"/>
                <w:lang w:eastAsia="zh-CN"/>
              </w:rPr>
              <w:t>phone</w:t>
            </w:r>
            <w:r w:rsidR="00D205DF">
              <w:rPr>
                <w:lang w:eastAsia="zh-CN"/>
              </w:rPr>
              <w:t xml:space="preserve"> </w:t>
            </w:r>
            <w:r w:rsidR="00D205DF">
              <w:rPr>
                <w:rFonts w:hint="eastAsia"/>
                <w:lang w:eastAsia="zh-CN"/>
              </w:rPr>
              <w:t>that</w:t>
            </w:r>
            <w:r w:rsidR="00D205DF">
              <w:rPr>
                <w:lang w:eastAsia="zh-CN"/>
              </w:rPr>
              <w:t xml:space="preserve"> </w:t>
            </w:r>
            <w:r w:rsidR="006A6268">
              <w:rPr>
                <w:lang w:eastAsia="zh-CN"/>
              </w:rPr>
              <w:t xml:space="preserve">has a camera and </w:t>
            </w:r>
            <w:r w:rsidR="00D205DF">
              <w:rPr>
                <w:rFonts w:hint="eastAsia"/>
                <w:lang w:eastAsia="zh-CN"/>
              </w:rPr>
              <w:t>installed</w:t>
            </w:r>
            <w:r w:rsidR="00D205DF">
              <w:rPr>
                <w:lang w:eastAsia="zh-CN"/>
              </w:rPr>
              <w:t xml:space="preserve"> </w:t>
            </w:r>
            <w:r w:rsidR="006B3A46">
              <w:rPr>
                <w:rFonts w:hint="eastAsia"/>
                <w:lang w:eastAsia="zh-CN"/>
              </w:rPr>
              <w:t>app</w:t>
            </w:r>
            <w:r w:rsidR="006B3A46">
              <w:rPr>
                <w:lang w:eastAsia="zh-CN"/>
              </w:rPr>
              <w:t xml:space="preserve"> </w:t>
            </w:r>
            <w:r w:rsidR="006B3A46">
              <w:rPr>
                <w:rFonts w:hint="eastAsia"/>
                <w:lang w:eastAsia="zh-CN"/>
              </w:rPr>
              <w:t>that</w:t>
            </w:r>
            <w:r w:rsidR="006B3A46">
              <w:rPr>
                <w:lang w:eastAsia="zh-CN"/>
              </w:rPr>
              <w:t xml:space="preserve"> </w:t>
            </w:r>
            <w:r w:rsidR="006B3A46">
              <w:rPr>
                <w:rFonts w:hint="eastAsia"/>
                <w:lang w:eastAsia="zh-CN"/>
              </w:rPr>
              <w:t>has</w:t>
            </w:r>
            <w:r w:rsidR="006B3A46">
              <w:rPr>
                <w:lang w:eastAsia="zh-CN"/>
              </w:rPr>
              <w:t xml:space="preserve"> </w:t>
            </w:r>
            <w:r w:rsidR="006B3A46">
              <w:rPr>
                <w:rFonts w:hint="eastAsia"/>
                <w:lang w:eastAsia="zh-CN"/>
              </w:rPr>
              <w:t>a</w:t>
            </w:r>
            <w:r w:rsidR="006B3A46">
              <w:rPr>
                <w:lang w:eastAsia="zh-CN"/>
              </w:rPr>
              <w:t xml:space="preserve"> </w:t>
            </w:r>
            <w:r w:rsidR="006B3A46">
              <w:rPr>
                <w:rFonts w:hint="eastAsia"/>
                <w:lang w:eastAsia="zh-CN"/>
              </w:rPr>
              <w:t>scanner</w:t>
            </w:r>
            <w:r w:rsidR="006B3A46">
              <w:rPr>
                <w:lang w:eastAsia="zh-CN"/>
              </w:rPr>
              <w:t xml:space="preserve">, </w:t>
            </w:r>
            <w:proofErr w:type="gramStart"/>
            <w:r w:rsidR="006B3A46">
              <w:rPr>
                <w:lang w:eastAsia="zh-CN"/>
              </w:rPr>
              <w:t>e.g.</w:t>
            </w:r>
            <w:proofErr w:type="gramEnd"/>
            <w:r w:rsidR="006B3A46">
              <w:rPr>
                <w:lang w:eastAsia="zh-CN"/>
              </w:rPr>
              <w:t xml:space="preserve"> </w:t>
            </w:r>
            <w:r w:rsidR="006A6268">
              <w:rPr>
                <w:lang w:eastAsia="zh-CN"/>
              </w:rPr>
              <w:t>WeChat app</w:t>
            </w:r>
          </w:p>
          <w:p w14:paraId="212BDA07" w14:textId="34733DE7" w:rsidR="00D67A12" w:rsidRDefault="00D67A12" w:rsidP="00B86EBC">
            <w:pPr>
              <w:pStyle w:val="NormalWeb"/>
            </w:pPr>
          </w:p>
        </w:tc>
      </w:tr>
      <w:tr w:rsidR="003A78C2" w14:paraId="4CD34202" w14:textId="77777777"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DE013" w14:textId="77777777" w:rsidR="003A78C2" w:rsidRDefault="003A78C2" w:rsidP="00CE3D7F">
            <w:pPr>
              <w:pStyle w:val="NormalWeb"/>
            </w:pPr>
            <w:r>
              <w:rPr>
                <w:rStyle w:val="Strong"/>
              </w:rPr>
              <w:t>Main Flow</w:t>
            </w:r>
          </w:p>
        </w:tc>
        <w:tc>
          <w:tcPr>
            <w:tcW w:w="267" w:type="pct"/>
            <w:tcBorders>
              <w:top w:val="single" w:sz="6" w:space="0" w:color="auto"/>
              <w:left w:val="single" w:sz="6" w:space="0" w:color="auto"/>
              <w:bottom w:val="single" w:sz="6" w:space="0" w:color="auto"/>
              <w:right w:val="single" w:sz="6" w:space="0" w:color="auto"/>
            </w:tcBorders>
          </w:tcPr>
          <w:p w14:paraId="7F99F49E" w14:textId="77777777" w:rsidR="003A78C2" w:rsidRDefault="003A78C2" w:rsidP="00CE3D7F">
            <w:pPr>
              <w:pStyle w:val="NormalWeb"/>
            </w:pPr>
            <w:r>
              <w:t>M1</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A48AF" w14:textId="634015E9" w:rsidR="003A78C2" w:rsidRDefault="006A7910" w:rsidP="00CE3D7F">
            <w:pPr>
              <w:pStyle w:val="NormalWeb"/>
              <w:rPr>
                <w:lang w:eastAsia="zh-CN"/>
              </w:rPr>
            </w:pPr>
            <w:r>
              <w:rPr>
                <w:lang w:eastAsia="zh-CN"/>
              </w:rPr>
              <w:t xml:space="preserve">User </w:t>
            </w:r>
            <w:r w:rsidR="006A6268">
              <w:rPr>
                <w:lang w:eastAsia="zh-CN"/>
              </w:rPr>
              <w:t xml:space="preserve">enters the </w:t>
            </w:r>
            <w:proofErr w:type="gramStart"/>
            <w:r w:rsidR="00370A93">
              <w:rPr>
                <w:lang w:eastAsia="zh-CN"/>
              </w:rPr>
              <w:t>market place</w:t>
            </w:r>
            <w:proofErr w:type="gramEnd"/>
            <w:r w:rsidR="00370A93">
              <w:rPr>
                <w:lang w:eastAsia="zh-CN"/>
              </w:rPr>
              <w:t xml:space="preserve"> app</w:t>
            </w:r>
          </w:p>
        </w:tc>
      </w:tr>
      <w:tr w:rsidR="003A78C2" w14:paraId="34852F09" w14:textId="77777777"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941F1C" w14:textId="77777777" w:rsidR="003A78C2" w:rsidRPr="00B12A48" w:rsidRDefault="003A78C2" w:rsidP="00CE3D7F">
            <w:pPr>
              <w:pStyle w:val="NormalWeb"/>
              <w:rPr>
                <w:b/>
              </w:rPr>
            </w:pPr>
          </w:p>
        </w:tc>
        <w:tc>
          <w:tcPr>
            <w:tcW w:w="267" w:type="pct"/>
            <w:tcBorders>
              <w:top w:val="single" w:sz="6" w:space="0" w:color="auto"/>
              <w:left w:val="single" w:sz="6" w:space="0" w:color="auto"/>
              <w:bottom w:val="single" w:sz="6" w:space="0" w:color="auto"/>
              <w:right w:val="single" w:sz="6" w:space="0" w:color="auto"/>
            </w:tcBorders>
          </w:tcPr>
          <w:p w14:paraId="117A3D55" w14:textId="7FCF7940" w:rsidR="003A78C2" w:rsidRDefault="00370A93" w:rsidP="00CE3D7F">
            <w:pPr>
              <w:pStyle w:val="NormalWeb"/>
            </w:pPr>
            <w:r>
              <w:rPr>
                <w:rFonts w:hint="eastAsia"/>
              </w:rPr>
              <w:t>M</w:t>
            </w:r>
            <w:r>
              <w:t>2</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8F9649" w14:textId="06799C61" w:rsidR="003A78C2" w:rsidRDefault="00370A93" w:rsidP="00CE3D7F">
            <w:pPr>
              <w:pStyle w:val="NormalWeb"/>
            </w:pPr>
            <w:r>
              <w:rPr>
                <w:rFonts w:hint="eastAsia"/>
              </w:rPr>
              <w:t>U</w:t>
            </w:r>
            <w:r>
              <w:t xml:space="preserve">ser </w:t>
            </w:r>
            <w:r w:rsidR="00D14324">
              <w:t>scans the QR code of the service that he/she wants to purchase</w:t>
            </w:r>
          </w:p>
        </w:tc>
      </w:tr>
      <w:tr w:rsidR="003A78C2" w14:paraId="3A67EAF5" w14:textId="77777777"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A2ECE" w14:textId="77777777" w:rsidR="003A78C2" w:rsidRDefault="003A78C2" w:rsidP="00CE3D7F">
            <w:pPr>
              <w:pStyle w:val="NormalWeb"/>
            </w:pPr>
            <w:r>
              <w:rPr>
                <w:rStyle w:val="Strong"/>
              </w:rPr>
              <w:t>Post Conditions</w:t>
            </w:r>
          </w:p>
        </w:tc>
        <w:tc>
          <w:tcPr>
            <w:tcW w:w="267" w:type="pct"/>
            <w:tcBorders>
              <w:top w:val="single" w:sz="6" w:space="0" w:color="auto"/>
              <w:left w:val="single" w:sz="6" w:space="0" w:color="auto"/>
              <w:bottom w:val="single" w:sz="6" w:space="0" w:color="auto"/>
              <w:right w:val="single" w:sz="6" w:space="0" w:color="auto"/>
            </w:tcBorders>
          </w:tcPr>
          <w:p w14:paraId="28927A11" w14:textId="77777777" w:rsidR="003A78C2" w:rsidRDefault="003A78C2" w:rsidP="00CE3D7F"/>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1A0F1" w14:textId="2B0862CA" w:rsidR="003A78C2" w:rsidRDefault="00341F23" w:rsidP="00607709">
            <w:pPr>
              <w:pStyle w:val="NormalWeb"/>
              <w:rPr>
                <w:lang w:eastAsia="zh-CN"/>
              </w:rPr>
            </w:pPr>
            <w:r>
              <w:t xml:space="preserve">The purchase </w:t>
            </w:r>
            <w:r w:rsidR="00607709">
              <w:t xml:space="preserve">H5 web page displays on the mobile phone and user can </w:t>
            </w:r>
            <w:r w:rsidR="003B6F87">
              <w:t>complete the purchasing on the mobile phone.</w:t>
            </w:r>
          </w:p>
        </w:tc>
      </w:tr>
    </w:tbl>
    <w:p w14:paraId="3FAD95B1" w14:textId="77777777" w:rsidR="003A78C2" w:rsidRDefault="003A78C2" w:rsidP="003A78C2">
      <w:pPr>
        <w:pStyle w:val="NormalWeb"/>
        <w:jc w:val="center"/>
      </w:pPr>
    </w:p>
    <w:p w14:paraId="0154753B" w14:textId="1EC48D41" w:rsidR="003A78C2" w:rsidRDefault="003A78C2" w:rsidP="003A78C2">
      <w:pPr>
        <w:pStyle w:val="REUseCase"/>
        <w:rPr>
          <w:lang w:eastAsia="zh-CN"/>
        </w:rPr>
      </w:pPr>
      <w:r w:rsidRPr="00A005AE">
        <w:rPr>
          <w:lang w:val="en-US"/>
        </w:rPr>
        <w:t>###</w:t>
      </w:r>
      <w:r>
        <w:rPr>
          <w:lang w:val="en-US"/>
        </w:rPr>
        <w:t>UC_F_</w:t>
      </w:r>
      <w:r w:rsidR="00C4195C">
        <w:rPr>
          <w:rFonts w:hint="eastAsia"/>
          <w:lang w:val="en-US" w:eastAsia="zh-CN"/>
        </w:rPr>
        <w:t>Marketplace</w:t>
      </w:r>
      <w:r w:rsidRPr="00F87747">
        <w:t>_0000</w:t>
      </w:r>
      <w:r>
        <w:t>3</w:t>
      </w:r>
      <w:r w:rsidRPr="00F87747">
        <w:t>###</w:t>
      </w:r>
      <w:r w:rsidR="00F922DE">
        <w:t xml:space="preserve"> </w:t>
      </w:r>
      <w:r w:rsidR="00F922DE">
        <w:rPr>
          <w:rFonts w:hint="eastAsia"/>
          <w:lang w:eastAsia="zh-CN"/>
        </w:rPr>
        <w:t>Exit</w:t>
      </w:r>
      <w:r w:rsidR="00F922DE">
        <w:t xml:space="preserve"> </w:t>
      </w:r>
      <w:r w:rsidR="00F922DE">
        <w:rPr>
          <w:rFonts w:hint="eastAsia"/>
          <w:lang w:eastAsia="zh-CN"/>
        </w:rPr>
        <w:t>Market</w:t>
      </w:r>
      <w:r w:rsidR="00F922DE">
        <w:t>place</w:t>
      </w:r>
    </w:p>
    <w:p w14:paraId="20220851" w14:textId="77777777" w:rsidR="003A78C2" w:rsidRPr="00337DC3" w:rsidRDefault="003A78C2" w:rsidP="003A78C2">
      <w:pPr>
        <w:rPr>
          <w:lang w:val="en-GB"/>
        </w:rPr>
      </w:pP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31"/>
        <w:gridCol w:w="552"/>
        <w:gridCol w:w="8184"/>
      </w:tblGrid>
      <w:tr w:rsidR="003A78C2" w14:paraId="399C535D"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A5C186" w14:textId="77777777" w:rsidR="003A78C2" w:rsidRDefault="003A78C2" w:rsidP="00CE3D7F">
            <w:pPr>
              <w:pStyle w:val="NormalWeb"/>
              <w:rPr>
                <w:rStyle w:val="Strong"/>
              </w:rPr>
            </w:pPr>
            <w:r>
              <w:rPr>
                <w:rStyle w:val="Strong"/>
                <w:lang w:eastAsia="zh-CN"/>
              </w:rPr>
              <w:t>Actors</w:t>
            </w:r>
          </w:p>
        </w:tc>
        <w:tc>
          <w:tcPr>
            <w:tcW w:w="552" w:type="dxa"/>
            <w:tcBorders>
              <w:top w:val="single" w:sz="6" w:space="0" w:color="auto"/>
              <w:left w:val="single" w:sz="6" w:space="0" w:color="auto"/>
              <w:bottom w:val="single" w:sz="6" w:space="0" w:color="auto"/>
              <w:right w:val="single" w:sz="6" w:space="0" w:color="auto"/>
            </w:tcBorders>
          </w:tcPr>
          <w:p w14:paraId="75FE1C90" w14:textId="77777777" w:rsidR="003A78C2" w:rsidRDefault="003A78C2" w:rsidP="00CE3D7F">
            <w:pPr>
              <w:pStyle w:val="NormalWeb"/>
              <w:rPr>
                <w:lang w:eastAsia="zh-CN"/>
              </w:rPr>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9AB19B" w14:textId="77777777" w:rsidR="003A78C2" w:rsidRDefault="003A78C2" w:rsidP="00CE3D7F">
            <w:pPr>
              <w:pStyle w:val="NormalWeb"/>
            </w:pPr>
            <w:r>
              <w:rPr>
                <w:rFonts w:hint="eastAsia"/>
                <w:lang w:eastAsia="zh-CN"/>
              </w:rPr>
              <w:t>D</w:t>
            </w:r>
            <w:r>
              <w:rPr>
                <w:lang w:eastAsia="zh-CN"/>
              </w:rPr>
              <w:t>river and passengers</w:t>
            </w:r>
          </w:p>
        </w:tc>
      </w:tr>
      <w:tr w:rsidR="003A78C2" w14:paraId="183B1CD4"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6D846" w14:textId="77777777" w:rsidR="003A78C2" w:rsidRDefault="003A78C2" w:rsidP="00CE3D7F">
            <w:pPr>
              <w:pStyle w:val="NormalWeb"/>
            </w:pPr>
            <w:r>
              <w:rPr>
                <w:rStyle w:val="Strong"/>
              </w:rPr>
              <w:t>Purpose</w:t>
            </w:r>
          </w:p>
        </w:tc>
        <w:tc>
          <w:tcPr>
            <w:tcW w:w="552" w:type="dxa"/>
            <w:tcBorders>
              <w:top w:val="single" w:sz="6" w:space="0" w:color="auto"/>
              <w:left w:val="single" w:sz="6" w:space="0" w:color="auto"/>
              <w:bottom w:val="single" w:sz="6" w:space="0" w:color="auto"/>
              <w:right w:val="single" w:sz="6" w:space="0" w:color="auto"/>
            </w:tcBorders>
          </w:tcPr>
          <w:p w14:paraId="7C13C5D3" w14:textId="77777777" w:rsidR="003A78C2" w:rsidRDefault="003A78C2" w:rsidP="00CE3D7F">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92C09" w14:textId="2508F4A7" w:rsidR="003A78C2" w:rsidRDefault="003A78C2" w:rsidP="00CE3D7F">
            <w:pPr>
              <w:pStyle w:val="NormalWeb"/>
            </w:pPr>
            <w:r>
              <w:t xml:space="preserve">Users </w:t>
            </w:r>
            <w:r w:rsidR="006A7910">
              <w:t>want</w:t>
            </w:r>
            <w:r w:rsidR="0008554B">
              <w:t xml:space="preserve">s to </w:t>
            </w:r>
            <w:r w:rsidR="00AD2072">
              <w:rPr>
                <w:rFonts w:hint="eastAsia"/>
                <w:lang w:eastAsia="zh-CN"/>
              </w:rPr>
              <w:t>purchase</w:t>
            </w:r>
            <w:r w:rsidR="00AD2072">
              <w:t xml:space="preserve"> </w:t>
            </w:r>
            <w:r w:rsidR="00AD2072">
              <w:rPr>
                <w:rFonts w:hint="eastAsia"/>
                <w:lang w:eastAsia="zh-CN"/>
              </w:rPr>
              <w:t>a</w:t>
            </w:r>
            <w:r w:rsidR="00AD2072">
              <w:t xml:space="preserve"> </w:t>
            </w:r>
          </w:p>
        </w:tc>
      </w:tr>
      <w:tr w:rsidR="003A78C2" w14:paraId="624F5CC1"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DB667" w14:textId="77777777" w:rsidR="003A78C2" w:rsidRDefault="003A78C2" w:rsidP="00CE3D7F">
            <w:pPr>
              <w:pStyle w:val="NormalWeb"/>
            </w:pPr>
            <w:r>
              <w:rPr>
                <w:rStyle w:val="Strong"/>
              </w:rPr>
              <w:t>Pre-Conditions</w:t>
            </w:r>
          </w:p>
        </w:tc>
        <w:tc>
          <w:tcPr>
            <w:tcW w:w="552" w:type="dxa"/>
            <w:tcBorders>
              <w:top w:val="single" w:sz="6" w:space="0" w:color="auto"/>
              <w:left w:val="single" w:sz="6" w:space="0" w:color="auto"/>
              <w:bottom w:val="single" w:sz="6" w:space="0" w:color="auto"/>
              <w:right w:val="single" w:sz="6" w:space="0" w:color="auto"/>
            </w:tcBorders>
          </w:tcPr>
          <w:p w14:paraId="24DB488A" w14:textId="77777777" w:rsidR="003A78C2" w:rsidRDefault="003A78C2" w:rsidP="00CE3D7F">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2BDB0" w14:textId="77777777" w:rsidR="00F922DE" w:rsidRDefault="00F922DE" w:rsidP="00DE51E4">
            <w:pPr>
              <w:pStyle w:val="NormalWeb"/>
              <w:numPr>
                <w:ilvl w:val="0"/>
                <w:numId w:val="16"/>
              </w:numPr>
            </w:pPr>
            <w:r>
              <w:rPr>
                <w:rFonts w:hint="eastAsia"/>
                <w:lang w:eastAsia="zh-CN"/>
              </w:rPr>
              <w:t>Ignition</w:t>
            </w:r>
            <w:r>
              <w:t xml:space="preserve"> </w:t>
            </w:r>
            <w:r>
              <w:rPr>
                <w:rFonts w:hint="eastAsia"/>
                <w:lang w:eastAsia="zh-CN"/>
              </w:rPr>
              <w:t>on</w:t>
            </w:r>
          </w:p>
          <w:p w14:paraId="3623F163" w14:textId="77777777" w:rsidR="00F922DE" w:rsidRDefault="00F922DE" w:rsidP="00DE51E4">
            <w:pPr>
              <w:pStyle w:val="NormalWeb"/>
              <w:numPr>
                <w:ilvl w:val="0"/>
                <w:numId w:val="16"/>
              </w:numPr>
            </w:pPr>
            <w:r>
              <w:rPr>
                <w:rFonts w:hint="eastAsia"/>
                <w:lang w:eastAsia="zh-CN"/>
              </w:rPr>
              <w:t>IVI</w:t>
            </w:r>
            <w:r>
              <w:t xml:space="preserve"> </w:t>
            </w:r>
            <w:r>
              <w:rPr>
                <w:rFonts w:hint="eastAsia"/>
                <w:lang w:eastAsia="zh-CN"/>
              </w:rPr>
              <w:t>is</w:t>
            </w:r>
            <w:r>
              <w:t xml:space="preserve"> </w:t>
            </w:r>
            <w:r>
              <w:rPr>
                <w:rFonts w:hint="eastAsia"/>
                <w:lang w:eastAsia="zh-CN"/>
              </w:rPr>
              <w:t>turned</w:t>
            </w:r>
            <w:r>
              <w:t xml:space="preserve"> </w:t>
            </w:r>
            <w:r>
              <w:rPr>
                <w:rFonts w:hint="eastAsia"/>
                <w:lang w:eastAsia="zh-CN"/>
              </w:rPr>
              <w:t>on</w:t>
            </w:r>
          </w:p>
          <w:p w14:paraId="1BF044E6" w14:textId="77777777" w:rsidR="00F922DE" w:rsidRDefault="00F922DE" w:rsidP="00DE51E4">
            <w:pPr>
              <w:pStyle w:val="NormalWeb"/>
              <w:numPr>
                <w:ilvl w:val="0"/>
                <w:numId w:val="16"/>
              </w:numPr>
            </w:pPr>
            <w:r>
              <w:rPr>
                <w:rFonts w:hint="eastAsia"/>
                <w:lang w:eastAsia="zh-CN"/>
              </w:rPr>
              <w:t>IVI</w:t>
            </w:r>
            <w:r>
              <w:t xml:space="preserve"> </w:t>
            </w:r>
            <w:r>
              <w:rPr>
                <w:rFonts w:hint="eastAsia"/>
                <w:lang w:eastAsia="zh-CN"/>
              </w:rPr>
              <w:t>is</w:t>
            </w:r>
            <w:r>
              <w:t xml:space="preserve"> </w:t>
            </w:r>
            <w:r>
              <w:rPr>
                <w:rFonts w:hint="eastAsia"/>
                <w:lang w:eastAsia="zh-CN"/>
              </w:rPr>
              <w:t>network</w:t>
            </w:r>
            <w:r>
              <w:t xml:space="preserve"> </w:t>
            </w:r>
            <w:r>
              <w:rPr>
                <w:rFonts w:hint="eastAsia"/>
                <w:lang w:eastAsia="zh-CN"/>
              </w:rPr>
              <w:t>connection</w:t>
            </w:r>
            <w:r>
              <w:t xml:space="preserve"> </w:t>
            </w:r>
            <w:r>
              <w:rPr>
                <w:rFonts w:hint="eastAsia"/>
                <w:lang w:eastAsia="zh-CN"/>
              </w:rPr>
              <w:t>is</w:t>
            </w:r>
            <w:r>
              <w:t xml:space="preserve"> </w:t>
            </w:r>
            <w:r>
              <w:rPr>
                <w:rFonts w:hint="eastAsia"/>
                <w:lang w:eastAsia="zh-CN"/>
              </w:rPr>
              <w:t>good</w:t>
            </w:r>
          </w:p>
          <w:p w14:paraId="78CCC285" w14:textId="63A09A1F" w:rsidR="003A78C2" w:rsidRDefault="003A78C2" w:rsidP="00CE3D7F">
            <w:pPr>
              <w:pStyle w:val="NormalWeb"/>
            </w:pPr>
          </w:p>
        </w:tc>
      </w:tr>
      <w:tr w:rsidR="003A78C2" w14:paraId="174AB1C2"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63C72" w14:textId="77777777" w:rsidR="003A78C2" w:rsidRDefault="003A78C2" w:rsidP="00CE3D7F">
            <w:pPr>
              <w:pStyle w:val="NormalWeb"/>
            </w:pPr>
            <w:r>
              <w:rPr>
                <w:rStyle w:val="Strong"/>
              </w:rPr>
              <w:t>Main Flow</w:t>
            </w:r>
          </w:p>
        </w:tc>
        <w:tc>
          <w:tcPr>
            <w:tcW w:w="552" w:type="dxa"/>
            <w:tcBorders>
              <w:top w:val="single" w:sz="6" w:space="0" w:color="auto"/>
              <w:left w:val="single" w:sz="6" w:space="0" w:color="auto"/>
              <w:bottom w:val="single" w:sz="6" w:space="0" w:color="auto"/>
              <w:right w:val="single" w:sz="6" w:space="0" w:color="auto"/>
            </w:tcBorders>
          </w:tcPr>
          <w:p w14:paraId="19699D36" w14:textId="77777777" w:rsidR="003A78C2" w:rsidRDefault="003A78C2" w:rsidP="00CE3D7F">
            <w:pPr>
              <w:pStyle w:val="NormalWeb"/>
            </w:pPr>
            <w:r>
              <w:t xml:space="preserve">M1   </w:t>
            </w: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0D226" w14:textId="5AED4A2E" w:rsidR="003A78C2" w:rsidRDefault="003A78C2" w:rsidP="00CE3D7F">
            <w:pPr>
              <w:pStyle w:val="NormalWeb"/>
            </w:pPr>
            <w:r>
              <w:t xml:space="preserve">User </w:t>
            </w:r>
            <w:r w:rsidR="001B5901">
              <w:t>presses the back button to exit the app</w:t>
            </w:r>
          </w:p>
        </w:tc>
      </w:tr>
      <w:tr w:rsidR="003A78C2" w14:paraId="36AD678D"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3197A" w14:textId="77777777" w:rsidR="003A78C2" w:rsidRDefault="003A78C2" w:rsidP="00CE3D7F">
            <w:pPr>
              <w:pStyle w:val="NormalWeb"/>
            </w:pPr>
            <w:r w:rsidRPr="00B12A48">
              <w:rPr>
                <w:b/>
              </w:rPr>
              <w:t>Alternative Flow 1</w:t>
            </w:r>
          </w:p>
        </w:tc>
        <w:tc>
          <w:tcPr>
            <w:tcW w:w="552" w:type="dxa"/>
            <w:tcBorders>
              <w:top w:val="single" w:sz="6" w:space="0" w:color="auto"/>
              <w:left w:val="single" w:sz="6" w:space="0" w:color="auto"/>
              <w:bottom w:val="single" w:sz="6" w:space="0" w:color="auto"/>
              <w:right w:val="single" w:sz="6" w:space="0" w:color="auto"/>
            </w:tcBorders>
          </w:tcPr>
          <w:p w14:paraId="67D50DCC" w14:textId="77777777" w:rsidR="003A78C2" w:rsidRDefault="003A78C2" w:rsidP="00CE3D7F">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B8CD6B" w14:textId="7AF781D7" w:rsidR="003A78C2" w:rsidRDefault="003A78C2" w:rsidP="00CE3D7F">
            <w:pPr>
              <w:pStyle w:val="NormalWeb"/>
            </w:pPr>
          </w:p>
        </w:tc>
      </w:tr>
      <w:tr w:rsidR="003A78C2" w14:paraId="0013A4CB"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6A526E" w14:textId="77777777" w:rsidR="003A78C2" w:rsidRPr="00B12A48" w:rsidRDefault="003A78C2" w:rsidP="00CE3D7F">
            <w:pPr>
              <w:pStyle w:val="NormalWeb"/>
              <w:rPr>
                <w:b/>
              </w:rPr>
            </w:pPr>
            <w:r w:rsidRPr="00B12A48">
              <w:rPr>
                <w:b/>
              </w:rPr>
              <w:t xml:space="preserve">Alternative Flow </w:t>
            </w:r>
            <w:r>
              <w:rPr>
                <w:b/>
              </w:rPr>
              <w:t>2</w:t>
            </w:r>
          </w:p>
        </w:tc>
        <w:tc>
          <w:tcPr>
            <w:tcW w:w="552" w:type="dxa"/>
            <w:tcBorders>
              <w:top w:val="single" w:sz="6" w:space="0" w:color="auto"/>
              <w:left w:val="single" w:sz="6" w:space="0" w:color="auto"/>
              <w:bottom w:val="single" w:sz="6" w:space="0" w:color="auto"/>
              <w:right w:val="single" w:sz="6" w:space="0" w:color="auto"/>
            </w:tcBorders>
          </w:tcPr>
          <w:p w14:paraId="4AE9275E" w14:textId="77777777" w:rsidR="003A78C2" w:rsidRDefault="003A78C2" w:rsidP="00CE3D7F">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982015" w14:textId="043D02F4" w:rsidR="003A78C2" w:rsidRDefault="003A78C2" w:rsidP="00CE3D7F">
            <w:pPr>
              <w:pStyle w:val="NormalWeb"/>
              <w:rPr>
                <w:lang w:eastAsia="zh-CN"/>
              </w:rPr>
            </w:pPr>
          </w:p>
        </w:tc>
      </w:tr>
      <w:tr w:rsidR="003A78C2" w14:paraId="5FC303AE"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5A73D" w14:textId="77777777" w:rsidR="003A78C2" w:rsidRDefault="003A78C2" w:rsidP="00CE3D7F">
            <w:pPr>
              <w:pStyle w:val="NormalWeb"/>
            </w:pPr>
            <w:r>
              <w:rPr>
                <w:rStyle w:val="Strong"/>
              </w:rPr>
              <w:t>Post Conditions</w:t>
            </w:r>
          </w:p>
        </w:tc>
        <w:tc>
          <w:tcPr>
            <w:tcW w:w="552" w:type="dxa"/>
            <w:tcBorders>
              <w:top w:val="single" w:sz="6" w:space="0" w:color="auto"/>
              <w:left w:val="single" w:sz="6" w:space="0" w:color="auto"/>
              <w:bottom w:val="single" w:sz="6" w:space="0" w:color="auto"/>
              <w:right w:val="single" w:sz="6" w:space="0" w:color="auto"/>
            </w:tcBorders>
          </w:tcPr>
          <w:p w14:paraId="4A0D7812" w14:textId="77777777" w:rsidR="003A78C2" w:rsidRDefault="003A78C2" w:rsidP="00CE3D7F"/>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C438C8" w14:textId="1F49530E" w:rsidR="003A78C2" w:rsidRDefault="003769C3" w:rsidP="00CE3D7F">
            <w:pPr>
              <w:rPr>
                <w:lang w:eastAsia="zh-CN"/>
              </w:rPr>
            </w:pPr>
            <w:r>
              <w:rPr>
                <w:rFonts w:hint="eastAsia"/>
                <w:lang w:eastAsia="zh-CN"/>
              </w:rPr>
              <w:t>M</w:t>
            </w:r>
            <w:r>
              <w:rPr>
                <w:lang w:eastAsia="zh-CN"/>
              </w:rPr>
              <w:t>arketplace app is closed</w:t>
            </w:r>
          </w:p>
        </w:tc>
      </w:tr>
      <w:tr w:rsidR="003A78C2" w14:paraId="21204CAD" w14:textId="77777777" w:rsidTr="003769C3">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11ECD" w14:textId="77777777" w:rsidR="003A78C2" w:rsidRDefault="003A78C2" w:rsidP="00CE3D7F">
            <w:pPr>
              <w:pStyle w:val="NormalWeb"/>
            </w:pPr>
            <w:r>
              <w:rPr>
                <w:rStyle w:val="Strong"/>
              </w:rPr>
              <w:t>Exceptions</w:t>
            </w:r>
          </w:p>
        </w:tc>
        <w:tc>
          <w:tcPr>
            <w:tcW w:w="552" w:type="dxa"/>
            <w:tcBorders>
              <w:top w:val="single" w:sz="6" w:space="0" w:color="auto"/>
              <w:left w:val="single" w:sz="6" w:space="0" w:color="auto"/>
              <w:bottom w:val="single" w:sz="6" w:space="0" w:color="auto"/>
              <w:right w:val="single" w:sz="6" w:space="0" w:color="auto"/>
            </w:tcBorders>
          </w:tcPr>
          <w:p w14:paraId="29B7813B" w14:textId="77777777" w:rsidR="003A78C2" w:rsidRDefault="003A78C2" w:rsidP="00CE3D7F">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57757" w14:textId="2A19036F" w:rsidR="003A78C2" w:rsidRDefault="003A78C2" w:rsidP="00CE3D7F">
            <w:pPr>
              <w:pStyle w:val="NormalWeb"/>
            </w:pPr>
          </w:p>
        </w:tc>
      </w:tr>
    </w:tbl>
    <w:p w14:paraId="6F2A5D4A" w14:textId="7454627D" w:rsidR="003A78C2" w:rsidRDefault="003A78C2" w:rsidP="003A78C2">
      <w:pPr>
        <w:pStyle w:val="REUseCase"/>
        <w:rPr>
          <w:lang w:val="en-US"/>
        </w:rPr>
      </w:pPr>
    </w:p>
    <w:p w14:paraId="69AF74E2" w14:textId="77777777" w:rsidR="00D3717B" w:rsidRDefault="00D3717B" w:rsidP="00D3717B">
      <w:pPr>
        <w:pStyle w:val="NormalWeb"/>
        <w:jc w:val="center"/>
      </w:pPr>
    </w:p>
    <w:p w14:paraId="0B23FABD" w14:textId="5F9D6914" w:rsidR="00D3717B" w:rsidRDefault="00D3717B" w:rsidP="00D3717B">
      <w:pPr>
        <w:pStyle w:val="REUseCase"/>
        <w:rPr>
          <w:lang w:eastAsia="zh-CN"/>
        </w:rPr>
      </w:pPr>
      <w:r w:rsidRPr="00A005AE">
        <w:rPr>
          <w:lang w:val="en-US"/>
        </w:rPr>
        <w:t>###</w:t>
      </w:r>
      <w:r>
        <w:rPr>
          <w:lang w:val="en-US"/>
        </w:rPr>
        <w:t>UC_F_</w:t>
      </w:r>
      <w:r>
        <w:rPr>
          <w:rFonts w:hint="eastAsia"/>
          <w:lang w:val="en-US" w:eastAsia="zh-CN"/>
        </w:rPr>
        <w:t>Marketplace</w:t>
      </w:r>
      <w:r w:rsidRPr="00F87747">
        <w:t>_0000</w:t>
      </w:r>
      <w:r w:rsidR="00566065">
        <w:t>4</w:t>
      </w:r>
      <w:r w:rsidRPr="00F87747">
        <w:t>###</w:t>
      </w:r>
      <w:r>
        <w:t xml:space="preserve"> </w:t>
      </w:r>
      <w:r w:rsidR="00FE6E3C">
        <w:rPr>
          <w:lang w:eastAsia="zh-CN"/>
        </w:rPr>
        <w:t>Service purchase notification</w:t>
      </w:r>
    </w:p>
    <w:p w14:paraId="7E56E911" w14:textId="77777777" w:rsidR="00D3717B" w:rsidRPr="00337DC3" w:rsidRDefault="00D3717B" w:rsidP="00D3717B">
      <w:pPr>
        <w:rPr>
          <w:lang w:val="en-GB"/>
        </w:rPr>
      </w:pP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31"/>
        <w:gridCol w:w="552"/>
        <w:gridCol w:w="8184"/>
      </w:tblGrid>
      <w:tr w:rsidR="00D3717B" w14:paraId="6E0EF9D0"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382B28" w14:textId="77777777" w:rsidR="00D3717B" w:rsidRDefault="00D3717B" w:rsidP="00E46609">
            <w:pPr>
              <w:pStyle w:val="NormalWeb"/>
              <w:rPr>
                <w:rStyle w:val="Strong"/>
              </w:rPr>
            </w:pPr>
            <w:r>
              <w:rPr>
                <w:rStyle w:val="Strong"/>
                <w:lang w:eastAsia="zh-CN"/>
              </w:rPr>
              <w:t>Actors</w:t>
            </w:r>
          </w:p>
        </w:tc>
        <w:tc>
          <w:tcPr>
            <w:tcW w:w="552" w:type="dxa"/>
            <w:tcBorders>
              <w:top w:val="single" w:sz="6" w:space="0" w:color="auto"/>
              <w:left w:val="single" w:sz="6" w:space="0" w:color="auto"/>
              <w:bottom w:val="single" w:sz="6" w:space="0" w:color="auto"/>
              <w:right w:val="single" w:sz="6" w:space="0" w:color="auto"/>
            </w:tcBorders>
          </w:tcPr>
          <w:p w14:paraId="70DC92A4" w14:textId="77777777" w:rsidR="00D3717B" w:rsidRDefault="00D3717B" w:rsidP="00E46609">
            <w:pPr>
              <w:pStyle w:val="NormalWeb"/>
              <w:rPr>
                <w:lang w:eastAsia="zh-CN"/>
              </w:rPr>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F29A1C" w14:textId="77777777" w:rsidR="00D3717B" w:rsidRDefault="00D3717B" w:rsidP="00E46609">
            <w:pPr>
              <w:pStyle w:val="NormalWeb"/>
            </w:pPr>
            <w:r>
              <w:rPr>
                <w:rFonts w:hint="eastAsia"/>
                <w:lang w:eastAsia="zh-CN"/>
              </w:rPr>
              <w:t>D</w:t>
            </w:r>
            <w:r>
              <w:rPr>
                <w:lang w:eastAsia="zh-CN"/>
              </w:rPr>
              <w:t>river and passengers</w:t>
            </w:r>
          </w:p>
        </w:tc>
      </w:tr>
      <w:tr w:rsidR="00D3717B" w14:paraId="76029B43"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9201" w14:textId="77777777" w:rsidR="00D3717B" w:rsidRDefault="00D3717B" w:rsidP="00E46609">
            <w:pPr>
              <w:pStyle w:val="NormalWeb"/>
            </w:pPr>
            <w:r>
              <w:rPr>
                <w:rStyle w:val="Strong"/>
              </w:rPr>
              <w:t>Purpose</w:t>
            </w:r>
          </w:p>
        </w:tc>
        <w:tc>
          <w:tcPr>
            <w:tcW w:w="552" w:type="dxa"/>
            <w:tcBorders>
              <w:top w:val="single" w:sz="6" w:space="0" w:color="auto"/>
              <w:left w:val="single" w:sz="6" w:space="0" w:color="auto"/>
              <w:bottom w:val="single" w:sz="6" w:space="0" w:color="auto"/>
              <w:right w:val="single" w:sz="6" w:space="0" w:color="auto"/>
            </w:tcBorders>
          </w:tcPr>
          <w:p w14:paraId="44F80A81" w14:textId="77777777" w:rsidR="00D3717B" w:rsidRDefault="00D3717B" w:rsidP="00E46609">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7BE0B" w14:textId="402C72D1" w:rsidR="00D3717B" w:rsidRDefault="00FE6E3C" w:rsidP="00E46609">
            <w:pPr>
              <w:pStyle w:val="NormalWeb"/>
              <w:rPr>
                <w:lang w:eastAsia="zh-CN"/>
              </w:rPr>
            </w:pPr>
            <w:r>
              <w:rPr>
                <w:rFonts w:hint="eastAsia"/>
                <w:lang w:eastAsia="zh-CN"/>
              </w:rPr>
              <w:t>N</w:t>
            </w:r>
            <w:r>
              <w:rPr>
                <w:lang w:eastAsia="zh-CN"/>
              </w:rPr>
              <w:t>otify users on IVI when customer completes a purchase</w:t>
            </w:r>
          </w:p>
        </w:tc>
      </w:tr>
      <w:tr w:rsidR="00D3717B" w14:paraId="1F706508"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B4F80" w14:textId="77777777" w:rsidR="00D3717B" w:rsidRDefault="00D3717B" w:rsidP="00E46609">
            <w:pPr>
              <w:pStyle w:val="NormalWeb"/>
            </w:pPr>
            <w:r>
              <w:rPr>
                <w:rStyle w:val="Strong"/>
              </w:rPr>
              <w:t>Pre-Conditions</w:t>
            </w:r>
          </w:p>
        </w:tc>
        <w:tc>
          <w:tcPr>
            <w:tcW w:w="552" w:type="dxa"/>
            <w:tcBorders>
              <w:top w:val="single" w:sz="6" w:space="0" w:color="auto"/>
              <w:left w:val="single" w:sz="6" w:space="0" w:color="auto"/>
              <w:bottom w:val="single" w:sz="6" w:space="0" w:color="auto"/>
              <w:right w:val="single" w:sz="6" w:space="0" w:color="auto"/>
            </w:tcBorders>
          </w:tcPr>
          <w:p w14:paraId="15F5CC93" w14:textId="77777777" w:rsidR="00D3717B" w:rsidRDefault="00D3717B" w:rsidP="00E46609">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5EC89" w14:textId="77777777" w:rsidR="00D3717B" w:rsidRDefault="00D3717B" w:rsidP="00FE6E3C">
            <w:pPr>
              <w:pStyle w:val="NormalWeb"/>
              <w:numPr>
                <w:ilvl w:val="0"/>
                <w:numId w:val="17"/>
              </w:numPr>
            </w:pPr>
            <w:r>
              <w:rPr>
                <w:rFonts w:hint="eastAsia"/>
                <w:lang w:eastAsia="zh-CN"/>
              </w:rPr>
              <w:t>Ignition</w:t>
            </w:r>
            <w:r>
              <w:t xml:space="preserve"> </w:t>
            </w:r>
            <w:r>
              <w:rPr>
                <w:rFonts w:hint="eastAsia"/>
                <w:lang w:eastAsia="zh-CN"/>
              </w:rPr>
              <w:t>on</w:t>
            </w:r>
          </w:p>
          <w:p w14:paraId="0B40020A" w14:textId="77777777" w:rsidR="00D3717B" w:rsidRDefault="00D3717B" w:rsidP="00FE6E3C">
            <w:pPr>
              <w:pStyle w:val="NormalWeb"/>
              <w:numPr>
                <w:ilvl w:val="0"/>
                <w:numId w:val="17"/>
              </w:numPr>
            </w:pPr>
            <w:r>
              <w:rPr>
                <w:rFonts w:hint="eastAsia"/>
                <w:lang w:eastAsia="zh-CN"/>
              </w:rPr>
              <w:t>IVI</w:t>
            </w:r>
            <w:r>
              <w:t xml:space="preserve"> </w:t>
            </w:r>
            <w:r>
              <w:rPr>
                <w:rFonts w:hint="eastAsia"/>
                <w:lang w:eastAsia="zh-CN"/>
              </w:rPr>
              <w:t>is</w:t>
            </w:r>
            <w:r>
              <w:t xml:space="preserve"> </w:t>
            </w:r>
            <w:r>
              <w:rPr>
                <w:rFonts w:hint="eastAsia"/>
                <w:lang w:eastAsia="zh-CN"/>
              </w:rPr>
              <w:t>turned</w:t>
            </w:r>
            <w:r>
              <w:t xml:space="preserve"> </w:t>
            </w:r>
            <w:r>
              <w:rPr>
                <w:rFonts w:hint="eastAsia"/>
                <w:lang w:eastAsia="zh-CN"/>
              </w:rPr>
              <w:t>on</w:t>
            </w:r>
          </w:p>
          <w:p w14:paraId="319AEAF0" w14:textId="77777777" w:rsidR="00D3717B" w:rsidRDefault="00D3717B" w:rsidP="00FE6E3C">
            <w:pPr>
              <w:pStyle w:val="NormalWeb"/>
              <w:numPr>
                <w:ilvl w:val="0"/>
                <w:numId w:val="17"/>
              </w:numPr>
            </w:pPr>
            <w:r>
              <w:rPr>
                <w:rFonts w:hint="eastAsia"/>
                <w:lang w:eastAsia="zh-CN"/>
              </w:rPr>
              <w:t>IVI</w:t>
            </w:r>
            <w:r>
              <w:t xml:space="preserve"> </w:t>
            </w:r>
            <w:r>
              <w:rPr>
                <w:rFonts w:hint="eastAsia"/>
                <w:lang w:eastAsia="zh-CN"/>
              </w:rPr>
              <w:t>is</w:t>
            </w:r>
            <w:r>
              <w:t xml:space="preserve"> </w:t>
            </w:r>
            <w:r>
              <w:rPr>
                <w:rFonts w:hint="eastAsia"/>
                <w:lang w:eastAsia="zh-CN"/>
              </w:rPr>
              <w:t>network</w:t>
            </w:r>
            <w:r>
              <w:t xml:space="preserve"> </w:t>
            </w:r>
            <w:r>
              <w:rPr>
                <w:rFonts w:hint="eastAsia"/>
                <w:lang w:eastAsia="zh-CN"/>
              </w:rPr>
              <w:t>connection</w:t>
            </w:r>
            <w:r>
              <w:t xml:space="preserve"> </w:t>
            </w:r>
            <w:r>
              <w:rPr>
                <w:rFonts w:hint="eastAsia"/>
                <w:lang w:eastAsia="zh-CN"/>
              </w:rPr>
              <w:t>is</w:t>
            </w:r>
            <w:r>
              <w:t xml:space="preserve"> </w:t>
            </w:r>
            <w:r>
              <w:rPr>
                <w:rFonts w:hint="eastAsia"/>
                <w:lang w:eastAsia="zh-CN"/>
              </w:rPr>
              <w:t>good</w:t>
            </w:r>
          </w:p>
          <w:p w14:paraId="1F33C099" w14:textId="77777777" w:rsidR="00D3717B" w:rsidRDefault="00D3717B" w:rsidP="00E46609">
            <w:pPr>
              <w:pStyle w:val="NormalWeb"/>
            </w:pPr>
          </w:p>
        </w:tc>
      </w:tr>
      <w:tr w:rsidR="00D3717B" w14:paraId="72CD2B7F"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0A745" w14:textId="77777777" w:rsidR="00D3717B" w:rsidRDefault="00D3717B" w:rsidP="00E46609">
            <w:pPr>
              <w:pStyle w:val="NormalWeb"/>
            </w:pPr>
            <w:r>
              <w:rPr>
                <w:rStyle w:val="Strong"/>
              </w:rPr>
              <w:t>Main Flow</w:t>
            </w:r>
          </w:p>
        </w:tc>
        <w:tc>
          <w:tcPr>
            <w:tcW w:w="552" w:type="dxa"/>
            <w:tcBorders>
              <w:top w:val="single" w:sz="6" w:space="0" w:color="auto"/>
              <w:left w:val="single" w:sz="6" w:space="0" w:color="auto"/>
              <w:bottom w:val="single" w:sz="6" w:space="0" w:color="auto"/>
              <w:right w:val="single" w:sz="6" w:space="0" w:color="auto"/>
            </w:tcBorders>
          </w:tcPr>
          <w:p w14:paraId="067DC0DC" w14:textId="77777777" w:rsidR="00D3717B" w:rsidRDefault="00D3717B" w:rsidP="00E46609">
            <w:pPr>
              <w:pStyle w:val="NormalWeb"/>
            </w:pPr>
            <w:r>
              <w:t xml:space="preserve">M1   </w:t>
            </w: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C73A4" w14:textId="0C48C650" w:rsidR="00D3717B" w:rsidRDefault="00FE6E3C" w:rsidP="00E46609">
            <w:pPr>
              <w:pStyle w:val="NormalWeb"/>
            </w:pPr>
            <w:r>
              <w:t>Use</w:t>
            </w:r>
            <w:r w:rsidR="0029715D">
              <w:t>r launch marketplace app on IVI</w:t>
            </w:r>
          </w:p>
        </w:tc>
      </w:tr>
      <w:tr w:rsidR="0029715D" w14:paraId="3FE8C614"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5B2DBD" w14:textId="77777777" w:rsidR="0029715D" w:rsidRPr="00B12A48" w:rsidRDefault="0029715D" w:rsidP="00E46609">
            <w:pPr>
              <w:pStyle w:val="NormalWeb"/>
              <w:rPr>
                <w:b/>
              </w:rPr>
            </w:pPr>
          </w:p>
        </w:tc>
        <w:tc>
          <w:tcPr>
            <w:tcW w:w="552" w:type="dxa"/>
            <w:tcBorders>
              <w:top w:val="single" w:sz="6" w:space="0" w:color="auto"/>
              <w:left w:val="single" w:sz="6" w:space="0" w:color="auto"/>
              <w:bottom w:val="single" w:sz="6" w:space="0" w:color="auto"/>
              <w:right w:val="single" w:sz="6" w:space="0" w:color="auto"/>
            </w:tcBorders>
          </w:tcPr>
          <w:p w14:paraId="7AF67131" w14:textId="0D503918" w:rsidR="0029715D" w:rsidRDefault="0029715D" w:rsidP="00E46609">
            <w:pPr>
              <w:pStyle w:val="NormalWeb"/>
              <w:rPr>
                <w:lang w:eastAsia="zh-CN"/>
              </w:rPr>
            </w:pPr>
            <w:r>
              <w:rPr>
                <w:rFonts w:hint="eastAsia"/>
                <w:lang w:eastAsia="zh-CN"/>
              </w:rPr>
              <w:t>M</w:t>
            </w:r>
            <w:r>
              <w:rPr>
                <w:lang w:eastAsia="zh-CN"/>
              </w:rPr>
              <w:t>2</w:t>
            </w: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615438" w14:textId="4D1D9CC4" w:rsidR="0029715D" w:rsidRDefault="0029715D" w:rsidP="00E46609">
            <w:pPr>
              <w:pStyle w:val="NormalWeb"/>
              <w:rPr>
                <w:lang w:eastAsia="zh-CN"/>
              </w:rPr>
            </w:pPr>
            <w:r>
              <w:rPr>
                <w:rFonts w:hint="eastAsia"/>
                <w:lang w:eastAsia="zh-CN"/>
              </w:rPr>
              <w:t>U</w:t>
            </w:r>
            <w:r>
              <w:rPr>
                <w:lang w:eastAsia="zh-CN"/>
              </w:rPr>
              <w:t xml:space="preserve">ser scans the </w:t>
            </w:r>
            <w:r w:rsidR="00C0555D">
              <w:rPr>
                <w:lang w:eastAsia="zh-CN"/>
              </w:rPr>
              <w:t xml:space="preserve">service/product </w:t>
            </w:r>
            <w:r>
              <w:rPr>
                <w:lang w:eastAsia="zh-CN"/>
              </w:rPr>
              <w:t>QR code</w:t>
            </w:r>
            <w:r w:rsidR="006109DD">
              <w:rPr>
                <w:lang w:eastAsia="zh-CN"/>
              </w:rPr>
              <w:t xml:space="preserve"> on the </w:t>
            </w:r>
            <w:r w:rsidR="00C0555D">
              <w:rPr>
                <w:lang w:eastAsia="zh-CN"/>
              </w:rPr>
              <w:t>IVI via mobile app</w:t>
            </w:r>
          </w:p>
        </w:tc>
      </w:tr>
      <w:tr w:rsidR="0029715D" w14:paraId="6CAB5B57"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EDDAE2" w14:textId="77777777" w:rsidR="0029715D" w:rsidRPr="00B12A48" w:rsidRDefault="0029715D" w:rsidP="00E46609">
            <w:pPr>
              <w:pStyle w:val="NormalWeb"/>
              <w:rPr>
                <w:b/>
              </w:rPr>
            </w:pPr>
          </w:p>
        </w:tc>
        <w:tc>
          <w:tcPr>
            <w:tcW w:w="552" w:type="dxa"/>
            <w:tcBorders>
              <w:top w:val="single" w:sz="6" w:space="0" w:color="auto"/>
              <w:left w:val="single" w:sz="6" w:space="0" w:color="auto"/>
              <w:bottom w:val="single" w:sz="6" w:space="0" w:color="auto"/>
              <w:right w:val="single" w:sz="6" w:space="0" w:color="auto"/>
            </w:tcBorders>
          </w:tcPr>
          <w:p w14:paraId="02F2DCC2" w14:textId="09D68DB7" w:rsidR="0029715D" w:rsidRDefault="00C0555D" w:rsidP="00E46609">
            <w:pPr>
              <w:pStyle w:val="NormalWeb"/>
              <w:rPr>
                <w:lang w:eastAsia="zh-CN"/>
              </w:rPr>
            </w:pPr>
            <w:r>
              <w:rPr>
                <w:rFonts w:hint="eastAsia"/>
                <w:lang w:eastAsia="zh-CN"/>
              </w:rPr>
              <w:t>M</w:t>
            </w:r>
            <w:r>
              <w:rPr>
                <w:lang w:eastAsia="zh-CN"/>
              </w:rPr>
              <w:t>3</w:t>
            </w: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0BAAFC" w14:textId="7905742F" w:rsidR="0029715D" w:rsidRDefault="00C0555D" w:rsidP="00E46609">
            <w:pPr>
              <w:pStyle w:val="NormalWeb"/>
              <w:rPr>
                <w:lang w:eastAsia="zh-CN"/>
              </w:rPr>
            </w:pPr>
            <w:r>
              <w:rPr>
                <w:rFonts w:hint="eastAsia"/>
                <w:lang w:eastAsia="zh-CN"/>
              </w:rPr>
              <w:t>U</w:t>
            </w:r>
            <w:r>
              <w:rPr>
                <w:lang w:eastAsia="zh-CN"/>
              </w:rPr>
              <w:t xml:space="preserve">ser pays the </w:t>
            </w:r>
            <w:r w:rsidR="008B1612">
              <w:rPr>
                <w:lang w:eastAsia="zh-CN"/>
              </w:rPr>
              <w:t>product/service fee on mobile app</w:t>
            </w:r>
          </w:p>
        </w:tc>
      </w:tr>
      <w:tr w:rsidR="00D3717B" w14:paraId="0E557409"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AADEF" w14:textId="22054034" w:rsidR="00D3717B" w:rsidRDefault="00D3717B" w:rsidP="00E46609">
            <w:pPr>
              <w:pStyle w:val="NormalWeb"/>
            </w:pPr>
          </w:p>
        </w:tc>
        <w:tc>
          <w:tcPr>
            <w:tcW w:w="552" w:type="dxa"/>
            <w:tcBorders>
              <w:top w:val="single" w:sz="6" w:space="0" w:color="auto"/>
              <w:left w:val="single" w:sz="6" w:space="0" w:color="auto"/>
              <w:bottom w:val="single" w:sz="6" w:space="0" w:color="auto"/>
              <w:right w:val="single" w:sz="6" w:space="0" w:color="auto"/>
            </w:tcBorders>
          </w:tcPr>
          <w:p w14:paraId="68BF7AF8" w14:textId="527A8F80" w:rsidR="00D3717B" w:rsidRDefault="00FB16AD" w:rsidP="00E46609">
            <w:pPr>
              <w:pStyle w:val="NormalWeb"/>
              <w:rPr>
                <w:lang w:eastAsia="zh-CN"/>
              </w:rPr>
            </w:pPr>
            <w:r>
              <w:rPr>
                <w:rFonts w:hint="eastAsia"/>
                <w:lang w:eastAsia="zh-CN"/>
              </w:rPr>
              <w:t>M</w:t>
            </w:r>
            <w:r>
              <w:rPr>
                <w:lang w:eastAsia="zh-CN"/>
              </w:rPr>
              <w:t>4</w:t>
            </w: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DD716F" w14:textId="03A1506C" w:rsidR="00D3717B" w:rsidRDefault="00FB16AD" w:rsidP="00E46609">
            <w:pPr>
              <w:pStyle w:val="NormalWeb"/>
              <w:rPr>
                <w:lang w:eastAsia="zh-CN"/>
              </w:rPr>
            </w:pPr>
            <w:r>
              <w:rPr>
                <w:rFonts w:hint="eastAsia"/>
                <w:lang w:eastAsia="zh-CN"/>
              </w:rPr>
              <w:t>U</w:t>
            </w:r>
            <w:r>
              <w:rPr>
                <w:lang w:eastAsia="zh-CN"/>
              </w:rPr>
              <w:t xml:space="preserve">ser is notified on the IVI that the purchase is </w:t>
            </w:r>
            <w:r w:rsidR="00480732">
              <w:rPr>
                <w:lang w:eastAsia="zh-CN"/>
              </w:rPr>
              <w:t>successful.</w:t>
            </w:r>
          </w:p>
        </w:tc>
      </w:tr>
      <w:tr w:rsidR="00D3717B" w14:paraId="5BDD6F20"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65F09" w14:textId="77777777" w:rsidR="00D3717B" w:rsidRDefault="00D3717B" w:rsidP="00E46609">
            <w:pPr>
              <w:pStyle w:val="NormalWeb"/>
            </w:pPr>
            <w:r>
              <w:rPr>
                <w:rStyle w:val="Strong"/>
              </w:rPr>
              <w:t>Post Conditions</w:t>
            </w:r>
          </w:p>
        </w:tc>
        <w:tc>
          <w:tcPr>
            <w:tcW w:w="552" w:type="dxa"/>
            <w:tcBorders>
              <w:top w:val="single" w:sz="6" w:space="0" w:color="auto"/>
              <w:left w:val="single" w:sz="6" w:space="0" w:color="auto"/>
              <w:bottom w:val="single" w:sz="6" w:space="0" w:color="auto"/>
              <w:right w:val="single" w:sz="6" w:space="0" w:color="auto"/>
            </w:tcBorders>
          </w:tcPr>
          <w:p w14:paraId="29289BE3" w14:textId="77777777" w:rsidR="00D3717B" w:rsidRDefault="00D3717B" w:rsidP="00E46609"/>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F10F1C" w14:textId="66B43CCB" w:rsidR="00D3717B" w:rsidRDefault="00480732" w:rsidP="00560928">
            <w:pPr>
              <w:pStyle w:val="NormalWeb"/>
              <w:rPr>
                <w:lang w:eastAsia="zh-CN"/>
              </w:rPr>
            </w:pPr>
            <w:r>
              <w:rPr>
                <w:lang w:eastAsia="zh-CN"/>
              </w:rPr>
              <w:t>User closes the message on IVI.</w:t>
            </w:r>
          </w:p>
        </w:tc>
      </w:tr>
      <w:tr w:rsidR="00D3717B" w14:paraId="6AF0DAEB" w14:textId="77777777" w:rsidTr="00E4660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D032D" w14:textId="77777777" w:rsidR="00D3717B" w:rsidRDefault="00D3717B" w:rsidP="00E46609">
            <w:pPr>
              <w:pStyle w:val="NormalWeb"/>
            </w:pPr>
            <w:r>
              <w:rPr>
                <w:rStyle w:val="Strong"/>
              </w:rPr>
              <w:t>Exceptions</w:t>
            </w:r>
          </w:p>
        </w:tc>
        <w:tc>
          <w:tcPr>
            <w:tcW w:w="552" w:type="dxa"/>
            <w:tcBorders>
              <w:top w:val="single" w:sz="6" w:space="0" w:color="auto"/>
              <w:left w:val="single" w:sz="6" w:space="0" w:color="auto"/>
              <w:bottom w:val="single" w:sz="6" w:space="0" w:color="auto"/>
              <w:right w:val="single" w:sz="6" w:space="0" w:color="auto"/>
            </w:tcBorders>
          </w:tcPr>
          <w:p w14:paraId="7D6FCC68" w14:textId="77777777" w:rsidR="00D3717B" w:rsidRDefault="00D3717B" w:rsidP="00E46609">
            <w:pPr>
              <w:pStyle w:val="NormalWeb"/>
            </w:pPr>
          </w:p>
        </w:tc>
        <w:tc>
          <w:tcPr>
            <w:tcW w:w="8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1A3AC" w14:textId="77777777" w:rsidR="00D3717B" w:rsidRDefault="00D3717B" w:rsidP="00E46609">
            <w:pPr>
              <w:pStyle w:val="NormalWeb"/>
            </w:pPr>
          </w:p>
        </w:tc>
      </w:tr>
    </w:tbl>
    <w:p w14:paraId="350B569E" w14:textId="77777777" w:rsidR="00D3717B" w:rsidRDefault="00D3717B" w:rsidP="00D3717B">
      <w:pPr>
        <w:pStyle w:val="REUseCase"/>
        <w:rPr>
          <w:lang w:val="en-US"/>
        </w:rPr>
      </w:pPr>
    </w:p>
    <w:p w14:paraId="645345F3" w14:textId="77777777" w:rsidR="00D3717B" w:rsidRPr="00D3717B" w:rsidRDefault="00D3717B" w:rsidP="00D3717B"/>
    <w:p w14:paraId="10130EF3" w14:textId="77777777" w:rsidR="00D3717B" w:rsidRPr="00D3717B" w:rsidRDefault="00D3717B" w:rsidP="00D3717B"/>
    <w:p w14:paraId="721E50AB" w14:textId="77777777" w:rsidR="00E4313B" w:rsidRDefault="00E4313B" w:rsidP="0067089C">
      <w:pPr>
        <w:pStyle w:val="Heading2"/>
        <w:tabs>
          <w:tab w:val="num" w:pos="718"/>
        </w:tabs>
        <w:ind w:left="601" w:hanging="601"/>
      </w:pPr>
      <w:bookmarkStart w:id="116" w:name="_Toc84855921"/>
      <w:r>
        <w:t xml:space="preserve">Driving </w:t>
      </w:r>
      <w:r w:rsidR="00F5085D">
        <w:t>and Operati</w:t>
      </w:r>
      <w:r w:rsidR="00EF6AAD">
        <w:t>on</w:t>
      </w:r>
      <w:r w:rsidR="00F5085D">
        <w:t xml:space="preserve"> </w:t>
      </w:r>
      <w:r>
        <w:t>Scenarios</w:t>
      </w:r>
      <w:bookmarkEnd w:id="116"/>
    </w:p>
    <w:p w14:paraId="25F5BD08" w14:textId="77777777" w:rsidR="008736C6" w:rsidRDefault="008736C6" w:rsidP="0067089C">
      <w:pPr>
        <w:pStyle w:val="Heading2"/>
        <w:tabs>
          <w:tab w:val="num" w:pos="718"/>
        </w:tabs>
        <w:ind w:left="601" w:hanging="601"/>
      </w:pPr>
      <w:bookmarkStart w:id="117" w:name="_Toc84855922"/>
      <w:r>
        <w:t>Decision Tables</w:t>
      </w:r>
      <w:bookmarkEnd w:id="117"/>
    </w:p>
    <w:p w14:paraId="2A1BBF72" w14:textId="77777777" w:rsidR="003036CD" w:rsidRDefault="003036CD" w:rsidP="00AE0397">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2050"/>
        <w:gridCol w:w="2050"/>
        <w:gridCol w:w="2050"/>
        <w:gridCol w:w="1971"/>
      </w:tblGrid>
      <w:tr w:rsidR="00EB72B4" w14:paraId="05B94CB3" w14:textId="77777777" w:rsidTr="00CC23F4">
        <w:tc>
          <w:tcPr>
            <w:tcW w:w="1971" w:type="dxa"/>
            <w:shd w:val="clear" w:color="auto" w:fill="D9D9D9" w:themeFill="background1" w:themeFillShade="D9"/>
          </w:tcPr>
          <w:p w14:paraId="058C528F" w14:textId="77777777" w:rsidR="00EB72B4" w:rsidRPr="00C62038" w:rsidRDefault="00EB72B4" w:rsidP="003036CD">
            <w:pPr>
              <w:rPr>
                <w:b/>
              </w:rPr>
            </w:pPr>
            <w:r w:rsidRPr="00C62038">
              <w:rPr>
                <w:b/>
              </w:rPr>
              <w:t>Input 1</w:t>
            </w:r>
          </w:p>
        </w:tc>
        <w:tc>
          <w:tcPr>
            <w:tcW w:w="2080" w:type="dxa"/>
            <w:shd w:val="clear" w:color="auto" w:fill="D9D9D9" w:themeFill="background1" w:themeFillShade="D9"/>
          </w:tcPr>
          <w:p w14:paraId="7347D8C4" w14:textId="77777777" w:rsidR="00EB72B4" w:rsidRPr="00C62038" w:rsidRDefault="00EB72B4" w:rsidP="003036CD">
            <w:pPr>
              <w:rPr>
                <w:b/>
              </w:rPr>
            </w:pPr>
            <w:r w:rsidRPr="00C62038">
              <w:rPr>
                <w:b/>
              </w:rPr>
              <w:t>Input 2</w:t>
            </w:r>
          </w:p>
        </w:tc>
        <w:tc>
          <w:tcPr>
            <w:tcW w:w="2080" w:type="dxa"/>
            <w:shd w:val="clear" w:color="auto" w:fill="D9D9D9" w:themeFill="background1" w:themeFillShade="D9"/>
          </w:tcPr>
          <w:p w14:paraId="2653C679" w14:textId="77777777" w:rsidR="00EB72B4" w:rsidRPr="00C62038" w:rsidRDefault="00EB72B4" w:rsidP="003036CD">
            <w:pPr>
              <w:rPr>
                <w:b/>
              </w:rPr>
            </w:pPr>
            <w:r w:rsidRPr="00C62038">
              <w:rPr>
                <w:b/>
              </w:rPr>
              <w:t>Input 3</w:t>
            </w:r>
          </w:p>
        </w:tc>
        <w:tc>
          <w:tcPr>
            <w:tcW w:w="2080" w:type="dxa"/>
            <w:tcBorders>
              <w:right w:val="double" w:sz="4" w:space="0" w:color="auto"/>
            </w:tcBorders>
            <w:shd w:val="clear" w:color="auto" w:fill="D9D9D9" w:themeFill="background1" w:themeFillShade="D9"/>
          </w:tcPr>
          <w:p w14:paraId="76F1DFC1" w14:textId="77777777" w:rsidR="00EB72B4" w:rsidRPr="00C62038" w:rsidRDefault="00EB72B4" w:rsidP="003036CD">
            <w:pPr>
              <w:rPr>
                <w:b/>
              </w:rPr>
            </w:pPr>
            <w:r w:rsidRPr="00C62038">
              <w:rPr>
                <w:b/>
              </w:rPr>
              <w:t>Input 4</w:t>
            </w:r>
          </w:p>
        </w:tc>
        <w:tc>
          <w:tcPr>
            <w:tcW w:w="1995" w:type="dxa"/>
            <w:tcBorders>
              <w:left w:val="double" w:sz="4" w:space="0" w:color="auto"/>
            </w:tcBorders>
            <w:shd w:val="clear" w:color="auto" w:fill="D9D9D9" w:themeFill="background1" w:themeFillShade="D9"/>
          </w:tcPr>
          <w:p w14:paraId="3821DA1D" w14:textId="77777777" w:rsidR="00EB72B4" w:rsidRPr="00C62038" w:rsidRDefault="00EB72B4" w:rsidP="003036CD">
            <w:pPr>
              <w:rPr>
                <w:b/>
              </w:rPr>
            </w:pPr>
            <w:r w:rsidRPr="00C62038">
              <w:rPr>
                <w:b/>
              </w:rPr>
              <w:t>Output</w:t>
            </w:r>
          </w:p>
        </w:tc>
      </w:tr>
      <w:tr w:rsidR="00EB72B4" w14:paraId="14C184C3" w14:textId="77777777" w:rsidTr="00CC23F4">
        <w:tc>
          <w:tcPr>
            <w:tcW w:w="1971" w:type="dxa"/>
          </w:tcPr>
          <w:p w14:paraId="30C0316A" w14:textId="264379E7" w:rsidR="00EB72B4" w:rsidRPr="00467068" w:rsidRDefault="00EB72B4" w:rsidP="003036CD">
            <w:pPr>
              <w:rPr>
                <w:caps/>
              </w:rPr>
            </w:pPr>
          </w:p>
        </w:tc>
        <w:tc>
          <w:tcPr>
            <w:tcW w:w="2080" w:type="dxa"/>
          </w:tcPr>
          <w:p w14:paraId="583486CC" w14:textId="67D9B6B7" w:rsidR="00EB72B4" w:rsidRDefault="00EB72B4" w:rsidP="003036CD"/>
        </w:tc>
        <w:tc>
          <w:tcPr>
            <w:tcW w:w="2080" w:type="dxa"/>
          </w:tcPr>
          <w:p w14:paraId="72243166" w14:textId="77777777" w:rsidR="00EB72B4" w:rsidRDefault="00EB72B4" w:rsidP="003036CD"/>
        </w:tc>
        <w:tc>
          <w:tcPr>
            <w:tcW w:w="2080" w:type="dxa"/>
            <w:tcBorders>
              <w:right w:val="double" w:sz="4" w:space="0" w:color="auto"/>
            </w:tcBorders>
          </w:tcPr>
          <w:p w14:paraId="71880878" w14:textId="77777777" w:rsidR="00EB72B4" w:rsidRDefault="00EB72B4" w:rsidP="003036CD"/>
        </w:tc>
        <w:tc>
          <w:tcPr>
            <w:tcW w:w="1995" w:type="dxa"/>
            <w:tcBorders>
              <w:left w:val="double" w:sz="4" w:space="0" w:color="auto"/>
            </w:tcBorders>
          </w:tcPr>
          <w:p w14:paraId="0AB9CB86" w14:textId="23A764FB" w:rsidR="00EB72B4" w:rsidRDefault="00EB72B4" w:rsidP="003036CD"/>
        </w:tc>
      </w:tr>
      <w:tr w:rsidR="00EB72B4" w14:paraId="25B9B636" w14:textId="77777777" w:rsidTr="00CC23F4">
        <w:tc>
          <w:tcPr>
            <w:tcW w:w="1971" w:type="dxa"/>
          </w:tcPr>
          <w:p w14:paraId="5F0EDF57" w14:textId="77777777" w:rsidR="00EB72B4" w:rsidRDefault="00EB72B4" w:rsidP="003036CD"/>
        </w:tc>
        <w:tc>
          <w:tcPr>
            <w:tcW w:w="2080" w:type="dxa"/>
          </w:tcPr>
          <w:p w14:paraId="589AF6C7" w14:textId="77777777" w:rsidR="00EB72B4" w:rsidRDefault="00EB72B4" w:rsidP="003036CD"/>
        </w:tc>
        <w:tc>
          <w:tcPr>
            <w:tcW w:w="2080" w:type="dxa"/>
          </w:tcPr>
          <w:p w14:paraId="4BFA18E4" w14:textId="77777777" w:rsidR="00EB72B4" w:rsidRDefault="00EB72B4" w:rsidP="003036CD"/>
        </w:tc>
        <w:tc>
          <w:tcPr>
            <w:tcW w:w="2080" w:type="dxa"/>
            <w:tcBorders>
              <w:right w:val="double" w:sz="4" w:space="0" w:color="auto"/>
            </w:tcBorders>
          </w:tcPr>
          <w:p w14:paraId="5499D28C" w14:textId="77777777" w:rsidR="00EB72B4" w:rsidRDefault="00EB72B4" w:rsidP="003036CD"/>
        </w:tc>
        <w:tc>
          <w:tcPr>
            <w:tcW w:w="1995" w:type="dxa"/>
            <w:tcBorders>
              <w:left w:val="double" w:sz="4" w:space="0" w:color="auto"/>
            </w:tcBorders>
          </w:tcPr>
          <w:p w14:paraId="2C2F1808" w14:textId="77777777" w:rsidR="00EB72B4" w:rsidRDefault="00EB72B4" w:rsidP="0068776C">
            <w:pPr>
              <w:keepNext/>
            </w:pPr>
          </w:p>
        </w:tc>
      </w:tr>
    </w:tbl>
    <w:p w14:paraId="608FFE25" w14:textId="77777777" w:rsidR="0068776C" w:rsidRDefault="0068776C">
      <w:pPr>
        <w:pStyle w:val="Caption"/>
      </w:pPr>
      <w:bookmarkStart w:id="118" w:name="_Toc50660340"/>
      <w:r>
        <w:t xml:space="preserve">Table </w:t>
      </w:r>
      <w:r w:rsidR="002C1D22">
        <w:rPr>
          <w:noProof/>
        </w:rPr>
        <w:fldChar w:fldCharType="begin"/>
      </w:r>
      <w:r w:rsidR="002C1D22">
        <w:rPr>
          <w:noProof/>
        </w:rPr>
        <w:instrText xml:space="preserve"> SEQ Table \* ARABIC </w:instrText>
      </w:r>
      <w:r w:rsidR="002C1D22">
        <w:rPr>
          <w:noProof/>
        </w:rPr>
        <w:fldChar w:fldCharType="separate"/>
      </w:r>
      <w:r w:rsidR="00383AAE">
        <w:rPr>
          <w:noProof/>
        </w:rPr>
        <w:t>13</w:t>
      </w:r>
      <w:r w:rsidR="002C1D22">
        <w:rPr>
          <w:noProof/>
        </w:rPr>
        <w:fldChar w:fldCharType="end"/>
      </w:r>
      <w:r>
        <w:t>: Sample Decision Table</w:t>
      </w:r>
      <w:bookmarkEnd w:id="118"/>
    </w:p>
    <w:p w14:paraId="0F15CB0E" w14:textId="77777777" w:rsidR="0027671B" w:rsidRDefault="00D808DC" w:rsidP="0027671B">
      <w:pPr>
        <w:pStyle w:val="Heading1"/>
      </w:pPr>
      <w:bookmarkStart w:id="119" w:name="_Ref300051457"/>
      <w:bookmarkStart w:id="120" w:name="_Ref357774543"/>
      <w:bookmarkStart w:id="121" w:name="_Toc397081459"/>
      <w:bookmarkStart w:id="122" w:name="_Ref300067887"/>
      <w:bookmarkStart w:id="123" w:name="_Toc84855923"/>
      <w:bookmarkEnd w:id="104"/>
      <w:bookmarkEnd w:id="105"/>
      <w:bookmarkEnd w:id="106"/>
      <w:r>
        <w:t>Feature Requirements</w:t>
      </w:r>
      <w:bookmarkEnd w:id="119"/>
      <w:bookmarkEnd w:id="120"/>
      <w:bookmarkEnd w:id="121"/>
      <w:bookmarkEnd w:id="123"/>
    </w:p>
    <w:p w14:paraId="5A8336FE" w14:textId="77777777" w:rsidR="00685B00" w:rsidRPr="00EF0135" w:rsidRDefault="00685B00" w:rsidP="00685B00">
      <w:pPr>
        <w:rPr>
          <w:i/>
        </w:rPr>
      </w:pPr>
    </w:p>
    <w:p w14:paraId="76E183EA" w14:textId="77777777" w:rsidR="0027671B" w:rsidRDefault="0027671B" w:rsidP="0067089C">
      <w:pPr>
        <w:pStyle w:val="Heading2"/>
        <w:tabs>
          <w:tab w:val="num" w:pos="718"/>
        </w:tabs>
        <w:ind w:left="601" w:hanging="601"/>
      </w:pPr>
      <w:bookmarkStart w:id="124" w:name="_Toc397081466"/>
      <w:bookmarkStart w:id="125" w:name="_Toc84855924"/>
      <w:r w:rsidRPr="007C20FA">
        <w:t>Functional Requirements</w:t>
      </w:r>
      <w:bookmarkEnd w:id="124"/>
      <w:bookmarkEnd w:id="125"/>
    </w:p>
    <w:p w14:paraId="2E26C08E" w14:textId="0D85B15E" w:rsidR="003A78C2" w:rsidRPr="00CB57F0" w:rsidRDefault="003A78C2" w:rsidP="003A78C2">
      <w:pPr>
        <w:pStyle w:val="Requirement"/>
        <w:rPr>
          <w:i/>
          <w:sz w:val="20"/>
          <w:szCs w:val="20"/>
        </w:rPr>
      </w:pPr>
      <w:r w:rsidRPr="00CB57F0">
        <w:rPr>
          <w:i/>
          <w:sz w:val="20"/>
          <w:szCs w:val="20"/>
        </w:rPr>
        <w:t>###</w:t>
      </w:r>
      <w:r w:rsidR="004D52E7">
        <w:rPr>
          <w:i/>
          <w:sz w:val="20"/>
          <w:szCs w:val="20"/>
        </w:rPr>
        <w:t>Marketplace</w:t>
      </w:r>
      <w:r w:rsidRPr="00CB57F0">
        <w:rPr>
          <w:i/>
          <w:sz w:val="20"/>
          <w:szCs w:val="20"/>
        </w:rPr>
        <w:t>-F-R_</w:t>
      </w:r>
      <w:proofErr w:type="gramStart"/>
      <w:r w:rsidRPr="00CB57F0">
        <w:rPr>
          <w:i/>
          <w:sz w:val="20"/>
          <w:szCs w:val="20"/>
        </w:rPr>
        <w:t>00</w:t>
      </w:r>
      <w:r>
        <w:rPr>
          <w:i/>
          <w:sz w:val="20"/>
          <w:szCs w:val="20"/>
        </w:rPr>
        <w:t>01</w:t>
      </w:r>
      <w:r w:rsidRPr="00CB57F0">
        <w:rPr>
          <w:i/>
          <w:sz w:val="20"/>
          <w:szCs w:val="20"/>
        </w:rPr>
        <w:t>:#</w:t>
      </w:r>
      <w:proofErr w:type="gramEnd"/>
      <w:r w:rsidRPr="00CB57F0">
        <w:rPr>
          <w:i/>
          <w:sz w:val="20"/>
          <w:szCs w:val="20"/>
        </w:rPr>
        <w:t>##</w:t>
      </w:r>
      <w:r w:rsidR="004D52E7">
        <w:rPr>
          <w:i/>
          <w:sz w:val="20"/>
          <w:szCs w:val="20"/>
        </w:rPr>
        <w:t xml:space="preserve"> Marketplace service/product webpage display</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14:paraId="1D0C4180"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1FB5D07E" w14:textId="77777777" w:rsidR="003A78C2" w:rsidRPr="00CB57F0" w:rsidRDefault="003A78C2" w:rsidP="00CE3D7F">
            <w:pPr>
              <w:rPr>
                <w:b/>
              </w:rPr>
            </w:pPr>
            <w:r w:rsidRPr="00CB57F0">
              <w:rPr>
                <w:b/>
              </w:rPr>
              <w:t>Description</w:t>
            </w:r>
          </w:p>
        </w:tc>
      </w:tr>
      <w:tr w:rsidR="003A78C2" w:rsidRPr="00CB57F0" w14:paraId="73A61271" w14:textId="77777777" w:rsidTr="00CE3D7F">
        <w:tc>
          <w:tcPr>
            <w:tcW w:w="10598" w:type="dxa"/>
            <w:gridSpan w:val="5"/>
            <w:tcBorders>
              <w:top w:val="nil"/>
              <w:left w:val="single" w:sz="4" w:space="0" w:color="auto"/>
              <w:bottom w:val="single" w:sz="4" w:space="0" w:color="auto"/>
              <w:right w:val="single" w:sz="4" w:space="0" w:color="auto"/>
            </w:tcBorders>
            <w:shd w:val="clear" w:color="auto" w:fill="auto"/>
          </w:tcPr>
          <w:p w14:paraId="7A39892A" w14:textId="46AA2418" w:rsidR="004D52E7" w:rsidRPr="00CB57F0" w:rsidRDefault="003A78C2" w:rsidP="004D52E7">
            <w:pPr>
              <w:pStyle w:val="ListParagraph"/>
              <w:rPr>
                <w:rFonts w:ascii="Arial" w:hAnsi="Arial" w:cs="Arial"/>
              </w:rPr>
            </w:pPr>
            <w:r>
              <w:rPr>
                <w:rFonts w:ascii="Arial" w:hAnsi="Arial" w:cs="Arial"/>
              </w:rPr>
              <w:t xml:space="preserve">After </w:t>
            </w:r>
            <w:r w:rsidR="004D52E7">
              <w:rPr>
                <w:rFonts w:ascii="Arial" w:hAnsi="Arial" w:cs="Arial"/>
              </w:rPr>
              <w:t xml:space="preserve">user enters the marketplace app, the product/service page shall be displayed normally. If any error, such as network connection issue, service issue, it shall be prompted to customer and give customer a guidance, such as retry, </w:t>
            </w:r>
            <w:proofErr w:type="gramStart"/>
            <w:r w:rsidR="004D52E7">
              <w:rPr>
                <w:rFonts w:ascii="Arial" w:hAnsi="Arial" w:cs="Arial"/>
              </w:rPr>
              <w:t>refresh</w:t>
            </w:r>
            <w:proofErr w:type="gramEnd"/>
            <w:r w:rsidR="004D52E7">
              <w:rPr>
                <w:rFonts w:ascii="Arial" w:hAnsi="Arial" w:cs="Arial"/>
              </w:rPr>
              <w:t xml:space="preserve"> or check network connection.</w:t>
            </w:r>
          </w:p>
          <w:p w14:paraId="0C4FFCE8" w14:textId="46FCFC20" w:rsidR="003A78C2" w:rsidRPr="00CB57F0" w:rsidRDefault="003A78C2" w:rsidP="00CE3D7F">
            <w:pPr>
              <w:pStyle w:val="ListParagraph"/>
              <w:rPr>
                <w:rFonts w:ascii="Arial" w:hAnsi="Arial" w:cs="Arial"/>
              </w:rPr>
            </w:pPr>
          </w:p>
        </w:tc>
      </w:tr>
      <w:tr w:rsidR="003A78C2" w:rsidRPr="00CB57F0" w14:paraId="399ACCEA"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451E61CD" w14:textId="77777777" w:rsidR="003A78C2" w:rsidRPr="00CB57F0" w:rsidRDefault="003A78C2" w:rsidP="00CE3D7F">
            <w:pPr>
              <w:rPr>
                <w:b/>
              </w:rPr>
            </w:pPr>
            <w:r w:rsidRPr="00CB57F0">
              <w:rPr>
                <w:b/>
              </w:rPr>
              <w:t>Rationale</w:t>
            </w:r>
          </w:p>
        </w:tc>
      </w:tr>
      <w:tr w:rsidR="003A78C2" w:rsidRPr="00CB57F0" w14:paraId="4F52262F" w14:textId="77777777"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14:paraId="02B405E0" w14:textId="77777777" w:rsidR="003A78C2" w:rsidRPr="00CB57F0" w:rsidRDefault="003A78C2" w:rsidP="00CE3D7F">
            <w:pPr>
              <w:jc w:val="both"/>
              <w:rPr>
                <w:b/>
              </w:rPr>
            </w:pPr>
          </w:p>
        </w:tc>
      </w:tr>
      <w:tr w:rsidR="003A78C2" w:rsidRPr="00CB57F0" w14:paraId="10F6BD5C" w14:textId="77777777"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14:paraId="1D8FC1AE" w14:textId="77777777"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14:paraId="2F05EA35" w14:textId="77777777" w:rsidR="003A78C2" w:rsidRPr="00CB57F0" w:rsidRDefault="003A78C2" w:rsidP="00CE3D7F">
            <w:pPr>
              <w:rPr>
                <w:b/>
              </w:rPr>
            </w:pPr>
            <w:r w:rsidRPr="00CB57F0">
              <w:rPr>
                <w:b/>
              </w:rPr>
              <w:t>DVM</w:t>
            </w:r>
          </w:p>
        </w:tc>
      </w:tr>
      <w:tr w:rsidR="003A78C2" w:rsidRPr="00CB57F0" w14:paraId="7168327C" w14:textId="77777777" w:rsidTr="00CE3D7F">
        <w:tc>
          <w:tcPr>
            <w:tcW w:w="8658" w:type="dxa"/>
            <w:gridSpan w:val="4"/>
            <w:tcBorders>
              <w:top w:val="nil"/>
              <w:left w:val="single" w:sz="4" w:space="0" w:color="auto"/>
              <w:bottom w:val="single" w:sz="4" w:space="0" w:color="auto"/>
              <w:right w:val="single" w:sz="4" w:space="0" w:color="auto"/>
            </w:tcBorders>
            <w:shd w:val="clear" w:color="auto" w:fill="auto"/>
          </w:tcPr>
          <w:p w14:paraId="64CB3E8C" w14:textId="5FC34D8A" w:rsidR="003A78C2" w:rsidRPr="002019BB" w:rsidRDefault="002019BB" w:rsidP="00CE3D7F">
            <w:pPr>
              <w:jc w:val="both"/>
              <w:rPr>
                <w:bCs/>
              </w:rPr>
            </w:pPr>
            <w:r w:rsidRPr="002019BB">
              <w:rPr>
                <w:rFonts w:hint="eastAsia"/>
                <w:bCs/>
              </w:rPr>
              <w:t>T</w:t>
            </w:r>
            <w:r w:rsidRPr="002019BB">
              <w:rPr>
                <w:bCs/>
              </w:rPr>
              <w:t>he marketplace page displayed normally.</w:t>
            </w:r>
          </w:p>
        </w:tc>
        <w:tc>
          <w:tcPr>
            <w:tcW w:w="1940" w:type="dxa"/>
            <w:tcBorders>
              <w:top w:val="nil"/>
              <w:left w:val="single" w:sz="4" w:space="0" w:color="auto"/>
              <w:bottom w:val="single" w:sz="4" w:space="0" w:color="auto"/>
              <w:right w:val="single" w:sz="4" w:space="0" w:color="auto"/>
            </w:tcBorders>
            <w:shd w:val="clear" w:color="auto" w:fill="auto"/>
          </w:tcPr>
          <w:p w14:paraId="642B6FAD" w14:textId="77777777" w:rsidR="003A78C2" w:rsidRPr="00CB57F0" w:rsidRDefault="003A78C2" w:rsidP="00CE3D7F">
            <w:pPr>
              <w:rPr>
                <w:b/>
              </w:rPr>
            </w:pPr>
          </w:p>
        </w:tc>
      </w:tr>
      <w:tr w:rsidR="003A78C2" w:rsidRPr="00CB57F0" w14:paraId="6AE291F2"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4565BBCD" w14:textId="77777777" w:rsidR="003A78C2" w:rsidRPr="00CB57F0" w:rsidRDefault="003A78C2" w:rsidP="00CE3D7F">
            <w:pPr>
              <w:rPr>
                <w:b/>
              </w:rPr>
            </w:pPr>
            <w:r w:rsidRPr="00CB57F0">
              <w:rPr>
                <w:b/>
              </w:rPr>
              <w:t>Notes</w:t>
            </w:r>
          </w:p>
        </w:tc>
      </w:tr>
      <w:tr w:rsidR="003A78C2" w:rsidRPr="00CB57F0" w14:paraId="26E3F86A" w14:textId="77777777" w:rsidTr="00CE3D7F">
        <w:tc>
          <w:tcPr>
            <w:tcW w:w="10598" w:type="dxa"/>
            <w:gridSpan w:val="5"/>
            <w:tcBorders>
              <w:top w:val="nil"/>
              <w:left w:val="single" w:sz="4" w:space="0" w:color="auto"/>
              <w:bottom w:val="single" w:sz="4" w:space="0" w:color="auto"/>
              <w:right w:val="single" w:sz="4" w:space="0" w:color="auto"/>
            </w:tcBorders>
            <w:shd w:val="clear" w:color="auto" w:fill="auto"/>
          </w:tcPr>
          <w:p w14:paraId="1105CF07" w14:textId="77777777" w:rsidR="003A78C2" w:rsidRPr="00CB57F0" w:rsidRDefault="003A78C2" w:rsidP="00CE3D7F">
            <w:pPr>
              <w:rPr>
                <w:b/>
              </w:rPr>
            </w:pPr>
          </w:p>
        </w:tc>
      </w:tr>
      <w:tr w:rsidR="003A78C2" w:rsidRPr="00CB57F0" w14:paraId="14046DE6"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12BDCF2E" w14:textId="77777777"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14:paraId="16C1D4EE" w14:textId="77777777"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14:paraId="2512714D" w14:textId="77777777" w:rsidR="003A78C2" w:rsidRPr="00CB57F0" w:rsidRDefault="003A78C2" w:rsidP="00CE3D7F">
            <w:pPr>
              <w:rPr>
                <w:b/>
              </w:rPr>
            </w:pPr>
            <w:r w:rsidRPr="00CB57F0">
              <w:rPr>
                <w:b/>
              </w:rPr>
              <w:t>Source</w:t>
            </w:r>
          </w:p>
        </w:tc>
        <w:tc>
          <w:tcPr>
            <w:tcW w:w="4598" w:type="dxa"/>
            <w:gridSpan w:val="2"/>
            <w:shd w:val="clear" w:color="auto" w:fill="auto"/>
          </w:tcPr>
          <w:p w14:paraId="4F914B59" w14:textId="77777777" w:rsidR="003A78C2" w:rsidRPr="00CB57F0" w:rsidRDefault="003A78C2" w:rsidP="00CE3D7F">
            <w:pPr>
              <w:jc w:val="both"/>
            </w:pPr>
          </w:p>
        </w:tc>
      </w:tr>
      <w:tr w:rsidR="003A78C2" w:rsidRPr="00CB57F0" w14:paraId="1438BF55"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08F8DEDC" w14:textId="77777777"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14:paraId="4E8A4A47" w14:textId="77777777"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14:paraId="2A507404" w14:textId="77777777" w:rsidR="003A78C2" w:rsidRPr="00CB57F0" w:rsidRDefault="003A78C2" w:rsidP="00CE3D7F">
            <w:pPr>
              <w:rPr>
                <w:b/>
              </w:rPr>
            </w:pPr>
            <w:r w:rsidRPr="00CB57F0">
              <w:rPr>
                <w:b/>
              </w:rPr>
              <w:t>ASIL</w:t>
            </w:r>
          </w:p>
        </w:tc>
        <w:tc>
          <w:tcPr>
            <w:tcW w:w="4598" w:type="dxa"/>
            <w:gridSpan w:val="2"/>
            <w:shd w:val="clear" w:color="auto" w:fill="auto"/>
          </w:tcPr>
          <w:p w14:paraId="6B7F7858" w14:textId="77777777" w:rsidR="003A78C2" w:rsidRPr="00CB57F0" w:rsidRDefault="003A78C2" w:rsidP="00CE3D7F">
            <w:pPr>
              <w:jc w:val="both"/>
            </w:pPr>
            <w:r w:rsidRPr="00CB57F0">
              <w:t>N/A</w:t>
            </w:r>
          </w:p>
        </w:tc>
      </w:tr>
      <w:tr w:rsidR="003A78C2" w:rsidRPr="00CB57F0" w14:paraId="2A53AD25"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6010E0FD" w14:textId="77777777"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14:paraId="02944432" w14:textId="77777777" w:rsidR="003A78C2" w:rsidRPr="00CB57F0" w:rsidRDefault="003A78C2" w:rsidP="00CE3D7F">
            <w:pPr>
              <w:jc w:val="both"/>
              <w:rPr>
                <w:lang w:eastAsia="zh-CN"/>
              </w:rPr>
            </w:pPr>
            <w:r w:rsidRPr="00CB57F0">
              <w:t>Draft</w:t>
            </w:r>
          </w:p>
        </w:tc>
        <w:tc>
          <w:tcPr>
            <w:tcW w:w="2000" w:type="dxa"/>
            <w:tcBorders>
              <w:left w:val="single" w:sz="4" w:space="0" w:color="auto"/>
            </w:tcBorders>
            <w:shd w:val="clear" w:color="auto" w:fill="D9D9D9" w:themeFill="background1" w:themeFillShade="D9"/>
          </w:tcPr>
          <w:p w14:paraId="0D08F66D" w14:textId="77777777" w:rsidR="003A78C2" w:rsidRPr="00CB57F0" w:rsidRDefault="003A78C2" w:rsidP="00CE3D7F">
            <w:pPr>
              <w:rPr>
                <w:b/>
              </w:rPr>
            </w:pPr>
            <w:r w:rsidRPr="00CB57F0">
              <w:rPr>
                <w:b/>
              </w:rPr>
              <w:t>Known Conflicts</w:t>
            </w:r>
          </w:p>
        </w:tc>
        <w:tc>
          <w:tcPr>
            <w:tcW w:w="4598" w:type="dxa"/>
            <w:gridSpan w:val="2"/>
            <w:shd w:val="clear" w:color="auto" w:fill="auto"/>
          </w:tcPr>
          <w:p w14:paraId="2BE27949" w14:textId="77777777" w:rsidR="003A78C2" w:rsidRPr="00CB57F0" w:rsidRDefault="003A78C2" w:rsidP="00CE3D7F">
            <w:pPr>
              <w:jc w:val="both"/>
            </w:pPr>
            <w:r w:rsidRPr="00CB57F0">
              <w:t>none</w:t>
            </w:r>
          </w:p>
        </w:tc>
      </w:tr>
    </w:tbl>
    <w:p w14:paraId="6726218B" w14:textId="77777777" w:rsidR="003A78C2" w:rsidRPr="00CB57F0" w:rsidRDefault="003A78C2" w:rsidP="003A78C2"/>
    <w:p w14:paraId="3CE1C36D" w14:textId="0EEA79B6" w:rsidR="003A78C2" w:rsidRPr="00CB57F0" w:rsidRDefault="003A78C2" w:rsidP="003A78C2">
      <w:pPr>
        <w:pStyle w:val="Requirement"/>
        <w:rPr>
          <w:i/>
          <w:sz w:val="20"/>
          <w:szCs w:val="20"/>
        </w:rPr>
      </w:pPr>
      <w:r w:rsidRPr="00CB57F0">
        <w:rPr>
          <w:i/>
          <w:sz w:val="20"/>
          <w:szCs w:val="20"/>
        </w:rPr>
        <w:t>###</w:t>
      </w:r>
      <w:r w:rsidR="002019BB">
        <w:rPr>
          <w:rFonts w:hint="eastAsia"/>
          <w:i/>
          <w:sz w:val="20"/>
          <w:szCs w:val="20"/>
          <w:lang w:eastAsia="zh-CN"/>
        </w:rPr>
        <w:t>Marketplace</w:t>
      </w:r>
      <w:r w:rsidRPr="00CB57F0">
        <w:rPr>
          <w:i/>
          <w:sz w:val="20"/>
          <w:szCs w:val="20"/>
        </w:rPr>
        <w:t>F-R_</w:t>
      </w:r>
      <w:proofErr w:type="gramStart"/>
      <w:r w:rsidRPr="00CB57F0">
        <w:rPr>
          <w:i/>
          <w:sz w:val="20"/>
          <w:szCs w:val="20"/>
        </w:rPr>
        <w:t>00</w:t>
      </w:r>
      <w:r>
        <w:rPr>
          <w:i/>
          <w:sz w:val="20"/>
          <w:szCs w:val="20"/>
        </w:rPr>
        <w:t>0</w:t>
      </w:r>
      <w:r w:rsidR="002019BB">
        <w:rPr>
          <w:i/>
          <w:sz w:val="20"/>
          <w:szCs w:val="20"/>
        </w:rPr>
        <w:t>2</w:t>
      </w:r>
      <w:r w:rsidRPr="00CB57F0">
        <w:rPr>
          <w:i/>
          <w:sz w:val="20"/>
          <w:szCs w:val="20"/>
        </w:rPr>
        <w:t>:#</w:t>
      </w:r>
      <w:proofErr w:type="gramEnd"/>
      <w:r w:rsidRPr="00CB57F0">
        <w:rPr>
          <w:i/>
          <w:sz w:val="20"/>
          <w:szCs w:val="20"/>
        </w:rPr>
        <w:t>##</w:t>
      </w:r>
      <w:r w:rsidR="002019BB">
        <w:rPr>
          <w:i/>
          <w:sz w:val="20"/>
          <w:szCs w:val="20"/>
        </w:rPr>
        <w:t xml:space="preserve"> </w:t>
      </w:r>
      <w:r w:rsidR="002019BB">
        <w:rPr>
          <w:rFonts w:hint="eastAsia"/>
          <w:i/>
          <w:sz w:val="20"/>
          <w:szCs w:val="20"/>
          <w:lang w:eastAsia="zh-CN"/>
        </w:rPr>
        <w:t>Purchase</w:t>
      </w:r>
      <w:r w:rsidR="002019BB">
        <w:rPr>
          <w:i/>
          <w:sz w:val="20"/>
          <w:szCs w:val="20"/>
        </w:rPr>
        <w:t xml:space="preserve"> </w:t>
      </w:r>
      <w:r w:rsidR="002019BB">
        <w:rPr>
          <w:rFonts w:hint="eastAsia"/>
          <w:i/>
          <w:sz w:val="20"/>
          <w:szCs w:val="20"/>
          <w:lang w:eastAsia="zh-CN"/>
        </w:rPr>
        <w:t>notification</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14:paraId="3F1BFD2E"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3C12FA60" w14:textId="77777777" w:rsidR="003A78C2" w:rsidRPr="00CB57F0" w:rsidRDefault="003A78C2" w:rsidP="00CE3D7F">
            <w:pPr>
              <w:rPr>
                <w:b/>
              </w:rPr>
            </w:pPr>
            <w:r w:rsidRPr="00CB57F0">
              <w:rPr>
                <w:b/>
              </w:rPr>
              <w:t>Description</w:t>
            </w:r>
          </w:p>
        </w:tc>
      </w:tr>
      <w:tr w:rsidR="003A78C2" w:rsidRPr="00CB57F0" w14:paraId="5AE56B24" w14:textId="77777777" w:rsidTr="00CE3D7F">
        <w:tc>
          <w:tcPr>
            <w:tcW w:w="10598" w:type="dxa"/>
            <w:gridSpan w:val="5"/>
            <w:tcBorders>
              <w:top w:val="nil"/>
              <w:left w:val="single" w:sz="4" w:space="0" w:color="auto"/>
              <w:bottom w:val="single" w:sz="4" w:space="0" w:color="auto"/>
              <w:right w:val="single" w:sz="4" w:space="0" w:color="auto"/>
            </w:tcBorders>
            <w:shd w:val="clear" w:color="auto" w:fill="auto"/>
          </w:tcPr>
          <w:p w14:paraId="2FCCB26A" w14:textId="66C6F421" w:rsidR="003A78C2" w:rsidRPr="00CB57F0" w:rsidRDefault="002019BB" w:rsidP="00CE3D7F">
            <w:pPr>
              <w:pStyle w:val="ListParagraph"/>
              <w:rPr>
                <w:rFonts w:ascii="Arial" w:hAnsi="Arial" w:cs="Arial"/>
              </w:rPr>
            </w:pPr>
            <w:r>
              <w:rPr>
                <w:rFonts w:ascii="Arial" w:hAnsi="Arial" w:cs="Arial" w:hint="eastAsia"/>
                <w:lang w:eastAsia="zh-CN"/>
              </w:rPr>
              <w:t>After</w:t>
            </w:r>
            <w:r>
              <w:rPr>
                <w:rFonts w:ascii="Arial" w:hAnsi="Arial" w:cs="Arial"/>
                <w:lang w:eastAsia="zh-CN"/>
              </w:rPr>
              <w:t xml:space="preserve"> user scans the purchase QR code and completes the payment on mobile app, push a notification to IVI to let user know the purchase status.</w:t>
            </w:r>
          </w:p>
        </w:tc>
      </w:tr>
      <w:tr w:rsidR="003A78C2" w:rsidRPr="00CB57F0" w14:paraId="3B8316C1"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2E4C2DBA" w14:textId="77777777" w:rsidR="003A78C2" w:rsidRPr="00CB57F0" w:rsidRDefault="003A78C2" w:rsidP="00CE3D7F">
            <w:pPr>
              <w:rPr>
                <w:b/>
              </w:rPr>
            </w:pPr>
            <w:r w:rsidRPr="00CB57F0">
              <w:rPr>
                <w:b/>
              </w:rPr>
              <w:t>Rationale</w:t>
            </w:r>
          </w:p>
        </w:tc>
      </w:tr>
      <w:tr w:rsidR="003A78C2" w:rsidRPr="00CB57F0" w14:paraId="19A083FA" w14:textId="77777777"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14:paraId="2F0CD051" w14:textId="77777777" w:rsidR="003A78C2" w:rsidRPr="00CB57F0" w:rsidRDefault="003A78C2" w:rsidP="00CE3D7F">
            <w:pPr>
              <w:jc w:val="both"/>
              <w:rPr>
                <w:b/>
              </w:rPr>
            </w:pPr>
          </w:p>
        </w:tc>
      </w:tr>
      <w:tr w:rsidR="003A78C2" w:rsidRPr="00CB57F0" w14:paraId="4AC244C9" w14:textId="77777777"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14:paraId="3DF3CB69" w14:textId="77777777"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14:paraId="4CCF60D2" w14:textId="77777777" w:rsidR="003A78C2" w:rsidRPr="00CB57F0" w:rsidRDefault="003A78C2" w:rsidP="00CE3D7F">
            <w:pPr>
              <w:rPr>
                <w:b/>
              </w:rPr>
            </w:pPr>
            <w:r w:rsidRPr="00CB57F0">
              <w:rPr>
                <w:b/>
              </w:rPr>
              <w:t>DVM</w:t>
            </w:r>
          </w:p>
        </w:tc>
      </w:tr>
      <w:tr w:rsidR="003A78C2" w:rsidRPr="00CB57F0" w14:paraId="158F00BD" w14:textId="77777777" w:rsidTr="00CE3D7F">
        <w:tc>
          <w:tcPr>
            <w:tcW w:w="8658" w:type="dxa"/>
            <w:gridSpan w:val="4"/>
            <w:tcBorders>
              <w:top w:val="nil"/>
              <w:left w:val="single" w:sz="4" w:space="0" w:color="auto"/>
              <w:bottom w:val="single" w:sz="4" w:space="0" w:color="auto"/>
              <w:right w:val="single" w:sz="4" w:space="0" w:color="auto"/>
            </w:tcBorders>
            <w:shd w:val="clear" w:color="auto" w:fill="auto"/>
          </w:tcPr>
          <w:p w14:paraId="19D5AD76" w14:textId="480B879C" w:rsidR="003A78C2" w:rsidRPr="002019BB" w:rsidRDefault="002019BB" w:rsidP="00CE3D7F">
            <w:pPr>
              <w:jc w:val="both"/>
              <w:rPr>
                <w:bCs/>
              </w:rPr>
            </w:pPr>
            <w:r w:rsidRPr="002019BB">
              <w:rPr>
                <w:bCs/>
              </w:rPr>
              <w:t>IVI displays the purchase notification normally.</w:t>
            </w:r>
            <w:r>
              <w:rPr>
                <w:bCs/>
              </w:rPr>
              <w:t xml:space="preserve"> </w:t>
            </w:r>
          </w:p>
        </w:tc>
        <w:tc>
          <w:tcPr>
            <w:tcW w:w="1940" w:type="dxa"/>
            <w:tcBorders>
              <w:top w:val="nil"/>
              <w:left w:val="single" w:sz="4" w:space="0" w:color="auto"/>
              <w:bottom w:val="single" w:sz="4" w:space="0" w:color="auto"/>
              <w:right w:val="single" w:sz="4" w:space="0" w:color="auto"/>
            </w:tcBorders>
            <w:shd w:val="clear" w:color="auto" w:fill="auto"/>
          </w:tcPr>
          <w:p w14:paraId="356C448F" w14:textId="77777777" w:rsidR="003A78C2" w:rsidRPr="00CB57F0" w:rsidRDefault="003A78C2" w:rsidP="00CE3D7F">
            <w:pPr>
              <w:rPr>
                <w:b/>
              </w:rPr>
            </w:pPr>
          </w:p>
        </w:tc>
      </w:tr>
      <w:tr w:rsidR="003A78C2" w:rsidRPr="00CB57F0" w14:paraId="0ED9AD43"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2A1BFD85" w14:textId="77777777" w:rsidR="003A78C2" w:rsidRPr="00CB57F0" w:rsidRDefault="003A78C2" w:rsidP="00CE3D7F">
            <w:pPr>
              <w:rPr>
                <w:b/>
              </w:rPr>
            </w:pPr>
            <w:r w:rsidRPr="00CB57F0">
              <w:rPr>
                <w:b/>
              </w:rPr>
              <w:t>Notes</w:t>
            </w:r>
          </w:p>
        </w:tc>
      </w:tr>
      <w:tr w:rsidR="003A78C2" w:rsidRPr="00CB57F0" w14:paraId="6B4CA6D6" w14:textId="77777777" w:rsidTr="00CE3D7F">
        <w:tc>
          <w:tcPr>
            <w:tcW w:w="10598" w:type="dxa"/>
            <w:gridSpan w:val="5"/>
            <w:tcBorders>
              <w:top w:val="nil"/>
              <w:left w:val="single" w:sz="4" w:space="0" w:color="auto"/>
              <w:bottom w:val="single" w:sz="4" w:space="0" w:color="auto"/>
              <w:right w:val="single" w:sz="4" w:space="0" w:color="auto"/>
            </w:tcBorders>
            <w:shd w:val="clear" w:color="auto" w:fill="auto"/>
          </w:tcPr>
          <w:p w14:paraId="4515AAF7" w14:textId="7B6324B9" w:rsidR="003A78C2" w:rsidRPr="00E121FF" w:rsidRDefault="002019BB" w:rsidP="00CE3D7F">
            <w:r>
              <w:rPr>
                <w:rFonts w:hint="eastAsia"/>
              </w:rPr>
              <w:t>N</w:t>
            </w:r>
            <w:r>
              <w:t>eed to pay attention to notification performance.</w:t>
            </w:r>
          </w:p>
        </w:tc>
      </w:tr>
      <w:tr w:rsidR="003A78C2" w:rsidRPr="00CB57F0" w14:paraId="6008FB2F"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76A9492A" w14:textId="77777777"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14:paraId="5768BFFA" w14:textId="77777777"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14:paraId="6899AD10" w14:textId="77777777" w:rsidR="003A78C2" w:rsidRPr="00CB57F0" w:rsidRDefault="003A78C2" w:rsidP="00CE3D7F">
            <w:pPr>
              <w:rPr>
                <w:b/>
              </w:rPr>
            </w:pPr>
            <w:r w:rsidRPr="00CB57F0">
              <w:rPr>
                <w:b/>
              </w:rPr>
              <w:t>Source</w:t>
            </w:r>
          </w:p>
        </w:tc>
        <w:tc>
          <w:tcPr>
            <w:tcW w:w="4598" w:type="dxa"/>
            <w:gridSpan w:val="2"/>
            <w:shd w:val="clear" w:color="auto" w:fill="auto"/>
          </w:tcPr>
          <w:p w14:paraId="6A913772" w14:textId="77777777" w:rsidR="003A78C2" w:rsidRPr="00CB57F0" w:rsidRDefault="003A78C2" w:rsidP="00CE3D7F">
            <w:pPr>
              <w:jc w:val="both"/>
            </w:pPr>
          </w:p>
        </w:tc>
      </w:tr>
      <w:tr w:rsidR="003A78C2" w:rsidRPr="00CB57F0" w14:paraId="7519A008"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5399340E" w14:textId="77777777"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14:paraId="376EF233" w14:textId="77777777"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14:paraId="364E64B2" w14:textId="77777777" w:rsidR="003A78C2" w:rsidRPr="00CB57F0" w:rsidRDefault="003A78C2" w:rsidP="00CE3D7F">
            <w:pPr>
              <w:rPr>
                <w:b/>
              </w:rPr>
            </w:pPr>
            <w:r w:rsidRPr="00CB57F0">
              <w:rPr>
                <w:b/>
              </w:rPr>
              <w:t>ASIL</w:t>
            </w:r>
          </w:p>
        </w:tc>
        <w:tc>
          <w:tcPr>
            <w:tcW w:w="4598" w:type="dxa"/>
            <w:gridSpan w:val="2"/>
            <w:shd w:val="clear" w:color="auto" w:fill="auto"/>
          </w:tcPr>
          <w:p w14:paraId="7879D627" w14:textId="77777777" w:rsidR="003A78C2" w:rsidRPr="00CB57F0" w:rsidRDefault="003A78C2" w:rsidP="00CE3D7F">
            <w:pPr>
              <w:jc w:val="both"/>
            </w:pPr>
            <w:r w:rsidRPr="00CB57F0">
              <w:t>N/A</w:t>
            </w:r>
          </w:p>
        </w:tc>
      </w:tr>
      <w:tr w:rsidR="003A78C2" w:rsidRPr="00CB57F0" w14:paraId="51265FFA"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731D5B7F" w14:textId="77777777"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14:paraId="484C1C6F" w14:textId="77777777"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14:paraId="2AEBAD8F" w14:textId="77777777" w:rsidR="003A78C2" w:rsidRPr="00CB57F0" w:rsidRDefault="003A78C2" w:rsidP="00CE3D7F">
            <w:pPr>
              <w:rPr>
                <w:b/>
              </w:rPr>
            </w:pPr>
            <w:r w:rsidRPr="00CB57F0">
              <w:rPr>
                <w:b/>
              </w:rPr>
              <w:t>Known Conflicts</w:t>
            </w:r>
          </w:p>
        </w:tc>
        <w:tc>
          <w:tcPr>
            <w:tcW w:w="4598" w:type="dxa"/>
            <w:gridSpan w:val="2"/>
            <w:shd w:val="clear" w:color="auto" w:fill="auto"/>
          </w:tcPr>
          <w:p w14:paraId="2E6E1B9F" w14:textId="77777777" w:rsidR="003A78C2" w:rsidRPr="00CB57F0" w:rsidRDefault="003A78C2" w:rsidP="00CE3D7F">
            <w:pPr>
              <w:jc w:val="both"/>
            </w:pPr>
            <w:r w:rsidRPr="00CB57F0">
              <w:t>none</w:t>
            </w:r>
          </w:p>
        </w:tc>
      </w:tr>
    </w:tbl>
    <w:p w14:paraId="483CE305" w14:textId="77777777" w:rsidR="003A78C2" w:rsidRPr="00CB57F0" w:rsidRDefault="003A78C2" w:rsidP="003A78C2"/>
    <w:p w14:paraId="3620E8A1" w14:textId="7954BE5B" w:rsidR="003A78C2" w:rsidRPr="00CB57F0" w:rsidRDefault="003A78C2" w:rsidP="003A78C2">
      <w:pPr>
        <w:pStyle w:val="Requirement"/>
        <w:rPr>
          <w:i/>
          <w:sz w:val="20"/>
          <w:szCs w:val="20"/>
        </w:rPr>
      </w:pPr>
      <w:bookmarkStart w:id="126" w:name="_Toc442456108"/>
      <w:r w:rsidRPr="00CB57F0">
        <w:rPr>
          <w:i/>
          <w:sz w:val="20"/>
          <w:szCs w:val="20"/>
        </w:rPr>
        <w:t>###</w:t>
      </w:r>
      <w:bookmarkStart w:id="127" w:name="Req_0027_ErrorDetection"/>
      <w:r w:rsidR="008D5154">
        <w:rPr>
          <w:rFonts w:hint="eastAsia"/>
          <w:i/>
          <w:sz w:val="20"/>
          <w:szCs w:val="20"/>
          <w:lang w:eastAsia="zh-CN"/>
        </w:rPr>
        <w:t>Marketplace</w:t>
      </w:r>
      <w:r w:rsidRPr="00CB57F0">
        <w:rPr>
          <w:i/>
          <w:sz w:val="20"/>
          <w:szCs w:val="20"/>
        </w:rPr>
        <w:t>-F-R_</w:t>
      </w:r>
      <w:proofErr w:type="gramStart"/>
      <w:r w:rsidRPr="00CB57F0">
        <w:rPr>
          <w:i/>
          <w:sz w:val="20"/>
          <w:szCs w:val="20"/>
        </w:rPr>
        <w:t>00</w:t>
      </w:r>
      <w:r>
        <w:rPr>
          <w:i/>
          <w:sz w:val="20"/>
          <w:szCs w:val="20"/>
        </w:rPr>
        <w:t>0</w:t>
      </w:r>
      <w:r w:rsidR="008D5154">
        <w:rPr>
          <w:i/>
          <w:sz w:val="20"/>
          <w:szCs w:val="20"/>
        </w:rPr>
        <w:t>3</w:t>
      </w:r>
      <w:r w:rsidRPr="00CB57F0">
        <w:rPr>
          <w:i/>
          <w:sz w:val="20"/>
          <w:szCs w:val="20"/>
        </w:rPr>
        <w:t>:#</w:t>
      </w:r>
      <w:proofErr w:type="gramEnd"/>
      <w:r w:rsidRPr="00CB57F0">
        <w:rPr>
          <w:i/>
          <w:sz w:val="20"/>
          <w:szCs w:val="20"/>
        </w:rPr>
        <w:t xml:space="preserve">## </w:t>
      </w:r>
      <w:r w:rsidR="008D5154">
        <w:rPr>
          <w:rFonts w:hint="eastAsia"/>
          <w:i/>
          <w:sz w:val="20"/>
          <w:szCs w:val="20"/>
          <w:lang w:eastAsia="zh-CN"/>
        </w:rPr>
        <w:t>Marketplace</w:t>
      </w:r>
      <w:r w:rsidRPr="00CB57F0">
        <w:rPr>
          <w:i/>
          <w:sz w:val="20"/>
          <w:szCs w:val="20"/>
        </w:rPr>
        <w:t xml:space="preserve"> Error Detection</w:t>
      </w:r>
      <w:bookmarkEnd w:id="126"/>
      <w:r w:rsidRPr="00CB57F0">
        <w:rPr>
          <w:i/>
          <w:sz w:val="20"/>
          <w:szCs w:val="20"/>
        </w:rPr>
        <w:t xml:space="preserve"> </w:t>
      </w:r>
      <w:bookmarkEnd w:id="127"/>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14:paraId="58189E4E"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27894494" w14:textId="77777777" w:rsidR="003A78C2" w:rsidRPr="00CB57F0" w:rsidRDefault="003A78C2" w:rsidP="00CE3D7F">
            <w:pPr>
              <w:rPr>
                <w:b/>
              </w:rPr>
            </w:pPr>
            <w:r w:rsidRPr="00CB57F0">
              <w:rPr>
                <w:b/>
              </w:rPr>
              <w:t>Description</w:t>
            </w:r>
          </w:p>
        </w:tc>
      </w:tr>
      <w:tr w:rsidR="003A78C2" w:rsidRPr="00CB57F0" w14:paraId="55DA8D53" w14:textId="77777777" w:rsidTr="00CE3D7F">
        <w:tc>
          <w:tcPr>
            <w:tcW w:w="10598" w:type="dxa"/>
            <w:gridSpan w:val="5"/>
            <w:tcBorders>
              <w:top w:val="nil"/>
              <w:left w:val="single" w:sz="4" w:space="0" w:color="auto"/>
              <w:bottom w:val="single" w:sz="4" w:space="0" w:color="auto"/>
              <w:right w:val="single" w:sz="4" w:space="0" w:color="auto"/>
            </w:tcBorders>
            <w:shd w:val="clear" w:color="auto" w:fill="auto"/>
          </w:tcPr>
          <w:p w14:paraId="437E0D8C" w14:textId="5E1F226C" w:rsidR="003A78C2" w:rsidRPr="00CB57F0" w:rsidRDefault="003A78C2" w:rsidP="00CE3D7F">
            <w:pPr>
              <w:pStyle w:val="ListParagraph"/>
              <w:ind w:left="0"/>
              <w:rPr>
                <w:rFonts w:ascii="Arial" w:hAnsi="Arial" w:cs="Arial"/>
              </w:rPr>
            </w:pPr>
            <w:r w:rsidRPr="00CB57F0">
              <w:rPr>
                <w:rFonts w:ascii="Arial" w:hAnsi="Arial" w:cs="Arial"/>
              </w:rPr>
              <w:t xml:space="preserve">IVI shall detect </w:t>
            </w:r>
            <w:r w:rsidR="00855E9A">
              <w:rPr>
                <w:rFonts w:ascii="Arial" w:hAnsi="Arial" w:cs="Arial" w:hint="eastAsia"/>
                <w:lang w:eastAsia="zh-CN"/>
              </w:rPr>
              <w:t>market</w:t>
            </w:r>
            <w:r w:rsidR="00855E9A">
              <w:rPr>
                <w:rFonts w:ascii="Arial" w:hAnsi="Arial" w:cs="Arial"/>
              </w:rPr>
              <w:t>place</w:t>
            </w:r>
            <w:r w:rsidRPr="00CB57F0">
              <w:rPr>
                <w:rFonts w:ascii="Arial" w:hAnsi="Arial" w:cs="Arial"/>
              </w:rPr>
              <w:t xml:space="preserve"> system related errors,</w:t>
            </w:r>
            <w:r w:rsidRPr="00CB57F0">
              <w:rPr>
                <w:rFonts w:cs="Arial"/>
              </w:rPr>
              <w:t xml:space="preserve"> it shall show a message to the user, how to possibly cure the error.</w:t>
            </w:r>
          </w:p>
        </w:tc>
      </w:tr>
      <w:tr w:rsidR="003A78C2" w:rsidRPr="00CB57F0" w14:paraId="2937E3F7"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3C6C7E59" w14:textId="77777777" w:rsidR="003A78C2" w:rsidRPr="00CB57F0" w:rsidRDefault="003A78C2" w:rsidP="00CE3D7F">
            <w:pPr>
              <w:rPr>
                <w:b/>
              </w:rPr>
            </w:pPr>
            <w:r w:rsidRPr="00CB57F0">
              <w:rPr>
                <w:b/>
              </w:rPr>
              <w:t>Rationale</w:t>
            </w:r>
          </w:p>
        </w:tc>
      </w:tr>
      <w:tr w:rsidR="003A78C2" w:rsidRPr="00CB57F0" w14:paraId="316B4930" w14:textId="77777777" w:rsidTr="00CE3D7F">
        <w:trPr>
          <w:trHeight w:val="568"/>
        </w:trPr>
        <w:tc>
          <w:tcPr>
            <w:tcW w:w="10598" w:type="dxa"/>
            <w:gridSpan w:val="5"/>
            <w:tcBorders>
              <w:top w:val="nil"/>
              <w:left w:val="single" w:sz="4" w:space="0" w:color="auto"/>
              <w:bottom w:val="single" w:sz="4" w:space="0" w:color="auto"/>
            </w:tcBorders>
            <w:shd w:val="clear" w:color="auto" w:fill="auto"/>
          </w:tcPr>
          <w:p w14:paraId="60314715" w14:textId="77777777" w:rsidR="003A78C2" w:rsidRPr="00CB57F0" w:rsidRDefault="003A78C2" w:rsidP="00CE3D7F">
            <w:pPr>
              <w:jc w:val="both"/>
            </w:pPr>
          </w:p>
          <w:p w14:paraId="5D80CDFD" w14:textId="77777777" w:rsidR="003A78C2" w:rsidRPr="00CB57F0" w:rsidRDefault="003A78C2" w:rsidP="00CE3D7F">
            <w:pPr>
              <w:jc w:val="both"/>
            </w:pPr>
            <w:r w:rsidRPr="00CB57F0">
              <w:rPr>
                <w:b/>
                <w:noProof/>
                <w:lang w:eastAsia="de-DE"/>
              </w:rPr>
              <w:t xml:space="preserve"> </w:t>
            </w:r>
          </w:p>
        </w:tc>
      </w:tr>
      <w:tr w:rsidR="003A78C2" w:rsidRPr="00CB57F0" w14:paraId="4A776D15" w14:textId="77777777"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14:paraId="7BE38DF3" w14:textId="77777777"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14:paraId="63C9A979" w14:textId="77777777" w:rsidR="003A78C2" w:rsidRPr="00CB57F0" w:rsidRDefault="003A78C2" w:rsidP="00CE3D7F">
            <w:pPr>
              <w:rPr>
                <w:b/>
              </w:rPr>
            </w:pPr>
            <w:r w:rsidRPr="00CB57F0">
              <w:rPr>
                <w:b/>
              </w:rPr>
              <w:t>DVM</w:t>
            </w:r>
          </w:p>
        </w:tc>
      </w:tr>
      <w:tr w:rsidR="003A78C2" w:rsidRPr="00CB57F0" w14:paraId="0328E0D8" w14:textId="77777777" w:rsidTr="00CE3D7F">
        <w:tc>
          <w:tcPr>
            <w:tcW w:w="8658" w:type="dxa"/>
            <w:gridSpan w:val="4"/>
            <w:tcBorders>
              <w:top w:val="nil"/>
              <w:left w:val="single" w:sz="4" w:space="0" w:color="auto"/>
              <w:bottom w:val="single" w:sz="4" w:space="0" w:color="auto"/>
              <w:right w:val="single" w:sz="4" w:space="0" w:color="auto"/>
            </w:tcBorders>
            <w:shd w:val="clear" w:color="auto" w:fill="auto"/>
          </w:tcPr>
          <w:p w14:paraId="62A0AE92" w14:textId="77777777" w:rsidR="003A78C2" w:rsidRPr="00CB57F0" w:rsidRDefault="003A78C2" w:rsidP="00CE3D7F">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14:paraId="4955FF1D" w14:textId="77777777" w:rsidR="003A78C2" w:rsidRPr="00CB57F0" w:rsidRDefault="003A78C2" w:rsidP="00CE3D7F">
            <w:pPr>
              <w:rPr>
                <w:b/>
              </w:rPr>
            </w:pPr>
          </w:p>
        </w:tc>
      </w:tr>
      <w:tr w:rsidR="003A78C2" w:rsidRPr="00CB57F0" w14:paraId="71213E85" w14:textId="77777777"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524661C2" w14:textId="77777777" w:rsidR="003A78C2" w:rsidRPr="00CB57F0" w:rsidRDefault="003A78C2" w:rsidP="00CE3D7F">
            <w:pPr>
              <w:rPr>
                <w:b/>
              </w:rPr>
            </w:pPr>
            <w:r w:rsidRPr="00CB57F0">
              <w:rPr>
                <w:b/>
              </w:rPr>
              <w:t>Notes</w:t>
            </w:r>
          </w:p>
        </w:tc>
      </w:tr>
      <w:tr w:rsidR="003A78C2" w:rsidRPr="00CB57F0" w14:paraId="3AAB2F48" w14:textId="77777777" w:rsidTr="00CE3D7F">
        <w:tc>
          <w:tcPr>
            <w:tcW w:w="10598" w:type="dxa"/>
            <w:gridSpan w:val="5"/>
            <w:tcBorders>
              <w:top w:val="nil"/>
              <w:left w:val="single" w:sz="4" w:space="0" w:color="auto"/>
              <w:bottom w:val="single" w:sz="4" w:space="0" w:color="auto"/>
              <w:right w:val="single" w:sz="4" w:space="0" w:color="auto"/>
            </w:tcBorders>
            <w:shd w:val="clear" w:color="auto" w:fill="auto"/>
          </w:tcPr>
          <w:p w14:paraId="23686C81" w14:textId="0CF1C19D" w:rsidR="003A78C2" w:rsidRPr="00CB57F0" w:rsidRDefault="003A78C2" w:rsidP="00CE3D7F">
            <w:pPr>
              <w:jc w:val="both"/>
              <w:rPr>
                <w:b/>
              </w:rPr>
            </w:pPr>
            <w:r w:rsidRPr="00CB57F0">
              <w:rPr>
                <w:b/>
              </w:rPr>
              <w:t xml:space="preserve">Error1: </w:t>
            </w:r>
            <w:r w:rsidR="008D5154">
              <w:rPr>
                <w:rFonts w:hint="eastAsia"/>
                <w:b/>
                <w:lang w:eastAsia="zh-CN"/>
              </w:rPr>
              <w:t>Network</w:t>
            </w:r>
            <w:r w:rsidR="008D5154">
              <w:rPr>
                <w:b/>
              </w:rPr>
              <w:t xml:space="preserve"> </w:t>
            </w:r>
            <w:r w:rsidR="008D5154">
              <w:rPr>
                <w:rFonts w:hint="eastAsia"/>
                <w:b/>
                <w:lang w:eastAsia="zh-CN"/>
              </w:rPr>
              <w:t>connection</w:t>
            </w:r>
            <w:r w:rsidR="008D5154">
              <w:rPr>
                <w:b/>
              </w:rPr>
              <w:t xml:space="preserve"> </w:t>
            </w:r>
            <w:r w:rsidR="008D5154">
              <w:rPr>
                <w:rFonts w:hint="eastAsia"/>
                <w:b/>
                <w:lang w:eastAsia="zh-CN"/>
              </w:rPr>
              <w:t>error</w:t>
            </w:r>
          </w:p>
          <w:p w14:paraId="781751D3" w14:textId="4B0CD715" w:rsidR="003A78C2" w:rsidRPr="00CB57F0" w:rsidRDefault="003A78C2" w:rsidP="00CE3D7F">
            <w:pPr>
              <w:jc w:val="both"/>
              <w:rPr>
                <w:b/>
              </w:rPr>
            </w:pPr>
            <w:r w:rsidRPr="00CB57F0">
              <w:rPr>
                <w:rFonts w:hint="eastAsia"/>
                <w:b/>
                <w:lang w:eastAsia="zh-CN"/>
              </w:rPr>
              <w:t>Err</w:t>
            </w:r>
            <w:r w:rsidRPr="00CB57F0">
              <w:rPr>
                <w:b/>
              </w:rPr>
              <w:t xml:space="preserve">or2: </w:t>
            </w:r>
            <w:r w:rsidR="008D5154">
              <w:rPr>
                <w:rFonts w:hint="eastAsia"/>
                <w:b/>
                <w:lang w:eastAsia="zh-CN"/>
              </w:rPr>
              <w:t>Server</w:t>
            </w:r>
            <w:r w:rsidR="008D5154">
              <w:rPr>
                <w:b/>
              </w:rPr>
              <w:t xml:space="preserve"> </w:t>
            </w:r>
            <w:r w:rsidR="008D5154">
              <w:rPr>
                <w:rFonts w:hint="eastAsia"/>
                <w:b/>
                <w:lang w:eastAsia="zh-CN"/>
              </w:rPr>
              <w:t>error</w:t>
            </w:r>
          </w:p>
          <w:p w14:paraId="31AAF800" w14:textId="2A092BD6" w:rsidR="003A78C2" w:rsidRDefault="003A78C2" w:rsidP="00CE3D7F">
            <w:pPr>
              <w:jc w:val="both"/>
              <w:rPr>
                <w:b/>
              </w:rPr>
            </w:pPr>
            <w:r w:rsidRPr="00CB57F0">
              <w:rPr>
                <w:b/>
              </w:rPr>
              <w:t xml:space="preserve">Error3: </w:t>
            </w:r>
            <w:r w:rsidR="008D5154">
              <w:rPr>
                <w:rFonts w:hint="eastAsia"/>
                <w:b/>
                <w:lang w:eastAsia="zh-CN"/>
              </w:rPr>
              <w:t>Time</w:t>
            </w:r>
            <w:r w:rsidR="008D5154">
              <w:rPr>
                <w:b/>
              </w:rPr>
              <w:t xml:space="preserve"> out error</w:t>
            </w:r>
          </w:p>
          <w:p w14:paraId="5BF560DF" w14:textId="77777777" w:rsidR="008D5154" w:rsidRDefault="008D5154" w:rsidP="00CE3D7F">
            <w:pPr>
              <w:jc w:val="both"/>
              <w:rPr>
                <w:b/>
              </w:rPr>
            </w:pPr>
          </w:p>
          <w:p w14:paraId="1568AD8B" w14:textId="12972C05" w:rsidR="003A78C2" w:rsidRPr="00CB57F0" w:rsidRDefault="003A78C2" w:rsidP="00CE3D7F">
            <w:pPr>
              <w:jc w:val="both"/>
              <w:rPr>
                <w:b/>
              </w:rPr>
            </w:pPr>
            <w:r>
              <w:rPr>
                <w:b/>
              </w:rPr>
              <w:t xml:space="preserve">Error4: </w:t>
            </w:r>
            <w:r w:rsidR="008D5154">
              <w:rPr>
                <w:b/>
              </w:rPr>
              <w:t>Other errors returned from cloud</w:t>
            </w:r>
          </w:p>
          <w:p w14:paraId="6BD65CEC" w14:textId="77777777" w:rsidR="003A78C2" w:rsidRPr="00CB57F0" w:rsidRDefault="003A78C2" w:rsidP="00CE3D7F">
            <w:pPr>
              <w:jc w:val="both"/>
              <w:rPr>
                <w:b/>
              </w:rPr>
            </w:pPr>
          </w:p>
          <w:p w14:paraId="19B7C91D" w14:textId="77777777" w:rsidR="003A78C2" w:rsidRPr="00CB57F0" w:rsidRDefault="003A78C2" w:rsidP="00CE3D7F">
            <w:pPr>
              <w:jc w:val="both"/>
              <w:rPr>
                <w:b/>
              </w:rPr>
            </w:pPr>
            <w:r w:rsidRPr="00CB57F0">
              <w:rPr>
                <w:noProof/>
                <w:lang w:eastAsia="de-DE"/>
              </w:rPr>
              <w:t xml:space="preserve">The user message might refer to the “trouble shooting” section of the user manual. </w:t>
            </w:r>
          </w:p>
        </w:tc>
      </w:tr>
      <w:tr w:rsidR="003A78C2" w:rsidRPr="00CB57F0" w14:paraId="62A47F0F"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5441BD83" w14:textId="77777777"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14:paraId="79103B0E" w14:textId="77777777"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14:paraId="7EB67A93" w14:textId="77777777" w:rsidR="003A78C2" w:rsidRPr="00CB57F0" w:rsidRDefault="003A78C2" w:rsidP="00CE3D7F">
            <w:pPr>
              <w:rPr>
                <w:b/>
              </w:rPr>
            </w:pPr>
            <w:r w:rsidRPr="00CB57F0">
              <w:rPr>
                <w:b/>
              </w:rPr>
              <w:t>Source</w:t>
            </w:r>
          </w:p>
        </w:tc>
        <w:tc>
          <w:tcPr>
            <w:tcW w:w="4598" w:type="dxa"/>
            <w:gridSpan w:val="2"/>
            <w:shd w:val="clear" w:color="auto" w:fill="auto"/>
          </w:tcPr>
          <w:p w14:paraId="39894839" w14:textId="77777777" w:rsidR="003A78C2" w:rsidRPr="00CB57F0" w:rsidRDefault="003A78C2" w:rsidP="00CE3D7F">
            <w:pPr>
              <w:jc w:val="both"/>
            </w:pPr>
          </w:p>
        </w:tc>
      </w:tr>
      <w:tr w:rsidR="003A78C2" w:rsidRPr="00CB57F0" w14:paraId="3229D775"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5BAB3FCF" w14:textId="77777777"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14:paraId="53BBCE7A" w14:textId="77777777"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14:paraId="66ECF5D6" w14:textId="77777777" w:rsidR="003A78C2" w:rsidRPr="00CB57F0" w:rsidRDefault="003A78C2" w:rsidP="00CE3D7F">
            <w:pPr>
              <w:rPr>
                <w:b/>
              </w:rPr>
            </w:pPr>
            <w:r w:rsidRPr="00CB57F0">
              <w:rPr>
                <w:b/>
              </w:rPr>
              <w:t>ASIL</w:t>
            </w:r>
          </w:p>
        </w:tc>
        <w:tc>
          <w:tcPr>
            <w:tcW w:w="4598" w:type="dxa"/>
            <w:gridSpan w:val="2"/>
            <w:shd w:val="clear" w:color="auto" w:fill="auto"/>
          </w:tcPr>
          <w:p w14:paraId="2B9FF294" w14:textId="77777777" w:rsidR="003A78C2" w:rsidRPr="00CB57F0" w:rsidRDefault="003A78C2" w:rsidP="00CE3D7F">
            <w:pPr>
              <w:jc w:val="both"/>
            </w:pPr>
            <w:r w:rsidRPr="00CB57F0">
              <w:t>N/A</w:t>
            </w:r>
          </w:p>
        </w:tc>
      </w:tr>
      <w:tr w:rsidR="003A78C2" w:rsidRPr="00CB57F0" w14:paraId="7A8F3F4D" w14:textId="77777777"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0A3B661E" w14:textId="77777777"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14:paraId="23C952BC" w14:textId="77777777"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14:paraId="7D77B4DC" w14:textId="77777777" w:rsidR="003A78C2" w:rsidRPr="00CB57F0" w:rsidRDefault="003A78C2" w:rsidP="00CE3D7F">
            <w:pPr>
              <w:rPr>
                <w:b/>
              </w:rPr>
            </w:pPr>
            <w:r w:rsidRPr="00CB57F0">
              <w:rPr>
                <w:b/>
              </w:rPr>
              <w:t>Known Conflicts</w:t>
            </w:r>
          </w:p>
        </w:tc>
        <w:tc>
          <w:tcPr>
            <w:tcW w:w="4598" w:type="dxa"/>
            <w:gridSpan w:val="2"/>
            <w:shd w:val="clear" w:color="auto" w:fill="auto"/>
          </w:tcPr>
          <w:p w14:paraId="74624F75" w14:textId="77777777" w:rsidR="003A78C2" w:rsidRPr="00CB57F0" w:rsidRDefault="003A78C2" w:rsidP="00CE3D7F">
            <w:pPr>
              <w:jc w:val="both"/>
            </w:pPr>
            <w:r w:rsidRPr="00CB57F0">
              <w:t>none</w:t>
            </w:r>
          </w:p>
        </w:tc>
      </w:tr>
    </w:tbl>
    <w:p w14:paraId="6AE1872E" w14:textId="77777777" w:rsidR="00B44510" w:rsidRDefault="00B44510" w:rsidP="0067089C">
      <w:pPr>
        <w:pStyle w:val="Heading2"/>
        <w:tabs>
          <w:tab w:val="num" w:pos="718"/>
        </w:tabs>
        <w:ind w:left="601" w:hanging="601"/>
      </w:pPr>
      <w:bookmarkStart w:id="128" w:name="_Toc84855925"/>
      <w:bookmarkEnd w:id="87"/>
      <w:bookmarkEnd w:id="122"/>
      <w:r>
        <w:t>Non</w:t>
      </w:r>
      <w:r w:rsidR="003A1067">
        <w:t>-F</w:t>
      </w:r>
      <w:r>
        <w:t>unctional Requirements</w:t>
      </w:r>
      <w:bookmarkEnd w:id="128"/>
    </w:p>
    <w:p w14:paraId="07FA4D09" w14:textId="77777777" w:rsidR="00B61E09" w:rsidRDefault="00B61E09" w:rsidP="00B61E09"/>
    <w:p w14:paraId="286A1927" w14:textId="77777777" w:rsidR="003E2365" w:rsidRDefault="003E2365" w:rsidP="008759BF">
      <w:pPr>
        <w:pStyle w:val="Heading3"/>
      </w:pPr>
      <w:bookmarkStart w:id="129" w:name="_Toc435447961"/>
      <w:bookmarkStart w:id="130" w:name="_Toc84855926"/>
      <w:r>
        <w:t>Safety</w:t>
      </w:r>
      <w:bookmarkEnd w:id="130"/>
    </w:p>
    <w:p w14:paraId="7B5EB4D8" w14:textId="77777777" w:rsidR="003E2365" w:rsidRPr="003E2365" w:rsidRDefault="00D0223F" w:rsidP="003E2365">
      <w:r>
        <w:t>Not Applied</w:t>
      </w:r>
    </w:p>
    <w:p w14:paraId="7B4CBD46" w14:textId="77777777" w:rsidR="008759BF" w:rsidRDefault="008759BF" w:rsidP="008759BF">
      <w:pPr>
        <w:pStyle w:val="Heading3"/>
      </w:pPr>
      <w:bookmarkStart w:id="131" w:name="_Toc84855927"/>
      <w:r>
        <w:t>Security</w:t>
      </w:r>
      <w:bookmarkEnd w:id="129"/>
      <w:bookmarkEnd w:id="131"/>
    </w:p>
    <w:p w14:paraId="675B79BD" w14:textId="7EA320A9" w:rsidR="00C21EC7" w:rsidRDefault="00C33509" w:rsidP="003C36D6">
      <w:pPr>
        <w:pStyle w:val="REUserHint"/>
        <w:rPr>
          <w:rStyle w:val="SubtleEmphasis"/>
          <w:lang w:eastAsia="zh-CN"/>
        </w:rPr>
      </w:pPr>
      <w:r w:rsidRPr="00347A88">
        <w:rPr>
          <w:rStyle w:val="SubtleEmphasis"/>
          <w:b/>
        </w:rPr>
        <w:t>#Classification:</w:t>
      </w:r>
      <w:r w:rsidRPr="00347A88">
        <w:rPr>
          <w:rStyle w:val="SubtleEmphasis"/>
        </w:rPr>
        <w:t xml:space="preserve"> Optional (</w:t>
      </w:r>
      <w:r>
        <w:rPr>
          <w:rStyle w:val="SubtleEmphasis"/>
        </w:rPr>
        <w:t>Remove, if not used</w:t>
      </w:r>
    </w:p>
    <w:p w14:paraId="5328E090" w14:textId="7B8DC451" w:rsidR="003C36D6" w:rsidRPr="003C36D6" w:rsidRDefault="003C36D6" w:rsidP="003C36D6">
      <w:pPr>
        <w:rPr>
          <w:lang w:eastAsia="zh-CN"/>
        </w:rPr>
      </w:pPr>
      <w:r>
        <w:rPr>
          <w:rFonts w:hint="eastAsia"/>
          <w:lang w:eastAsia="zh-CN"/>
        </w:rPr>
        <w:t>Follow</w:t>
      </w:r>
      <w:r>
        <w:rPr>
          <w:lang w:eastAsia="zh-CN"/>
        </w:rPr>
        <w:t xml:space="preserve"> </w:t>
      </w:r>
      <w:r>
        <w:rPr>
          <w:rFonts w:hint="eastAsia"/>
          <w:lang w:eastAsia="zh-CN"/>
        </w:rPr>
        <w:t>Ford</w:t>
      </w:r>
      <w:r>
        <w:rPr>
          <w:lang w:eastAsia="zh-CN"/>
        </w:rPr>
        <w:t xml:space="preserve"> </w:t>
      </w:r>
      <w:r>
        <w:rPr>
          <w:rFonts w:hint="eastAsia"/>
          <w:lang w:eastAsia="zh-CN"/>
        </w:rPr>
        <w:t>cybersecurity</w:t>
      </w:r>
      <w:r>
        <w:rPr>
          <w:lang w:eastAsia="zh-CN"/>
        </w:rPr>
        <w:t xml:space="preserve"> requirement</w:t>
      </w:r>
      <w:r>
        <w:rPr>
          <w:rFonts w:hint="eastAsia"/>
          <w:lang w:eastAsia="zh-CN"/>
        </w:rPr>
        <w:t>s</w:t>
      </w:r>
      <w:r w:rsidR="00E44375">
        <w:rPr>
          <w:lang w:eastAsia="zh-CN"/>
        </w:rPr>
        <w:t>.</w:t>
      </w:r>
    </w:p>
    <w:p w14:paraId="3B5A241F" w14:textId="77777777" w:rsidR="00B61E09" w:rsidRDefault="00B61E09" w:rsidP="00B61E09">
      <w:pPr>
        <w:pStyle w:val="Heading3"/>
      </w:pPr>
      <w:bookmarkStart w:id="132" w:name="_Toc435447962"/>
      <w:bookmarkStart w:id="133" w:name="_Toc84855928"/>
      <w:r>
        <w:t>Reliability</w:t>
      </w:r>
      <w:bookmarkEnd w:id="132"/>
      <w:bookmarkEnd w:id="133"/>
    </w:p>
    <w:p w14:paraId="790ADA32" w14:textId="77777777" w:rsidR="008759BF" w:rsidRDefault="008759BF" w:rsidP="0067089C">
      <w:pPr>
        <w:pStyle w:val="Heading2"/>
        <w:tabs>
          <w:tab w:val="num" w:pos="718"/>
        </w:tabs>
        <w:ind w:left="601" w:hanging="601"/>
      </w:pPr>
      <w:bookmarkStart w:id="134" w:name="_Toc84855929"/>
      <w:r>
        <w:t>HMI Requirements</w:t>
      </w:r>
      <w:bookmarkEnd w:id="134"/>
    </w:p>
    <w:p w14:paraId="2B621E62" w14:textId="7D7BB63C" w:rsidR="00D0223F" w:rsidRDefault="00D0223F" w:rsidP="00DE51E4">
      <w:pPr>
        <w:pStyle w:val="BodyText"/>
        <w:numPr>
          <w:ilvl w:val="0"/>
          <w:numId w:val="13"/>
        </w:numPr>
      </w:pPr>
      <w:r>
        <w:t xml:space="preserve">Customer should enter the </w:t>
      </w:r>
      <w:r w:rsidR="00922782">
        <w:rPr>
          <w:lang w:eastAsia="zh-CN"/>
        </w:rPr>
        <w:t>marketplace</w:t>
      </w:r>
      <w:r w:rsidR="00922782">
        <w:t xml:space="preserve"> </w:t>
      </w:r>
      <w:r w:rsidR="00922782">
        <w:rPr>
          <w:rFonts w:hint="eastAsia"/>
          <w:lang w:eastAsia="zh-CN"/>
        </w:rPr>
        <w:t>via</w:t>
      </w:r>
      <w:r w:rsidR="00922782">
        <w:t xml:space="preserve"> </w:t>
      </w:r>
      <w:r w:rsidR="00922782">
        <w:rPr>
          <w:rFonts w:hint="eastAsia"/>
          <w:lang w:eastAsia="zh-CN"/>
        </w:rPr>
        <w:t>tapping</w:t>
      </w:r>
      <w:r w:rsidR="00922782">
        <w:rPr>
          <w:lang w:eastAsia="zh-CN"/>
        </w:rPr>
        <w:t xml:space="preserve"> </w:t>
      </w:r>
      <w:r w:rsidR="00922782">
        <w:rPr>
          <w:rFonts w:hint="eastAsia"/>
          <w:lang w:eastAsia="zh-CN"/>
        </w:rPr>
        <w:t>the</w:t>
      </w:r>
      <w:r w:rsidR="00922782">
        <w:rPr>
          <w:lang w:eastAsia="zh-CN"/>
        </w:rPr>
        <w:t xml:space="preserve"> </w:t>
      </w:r>
      <w:r w:rsidR="00922782">
        <w:rPr>
          <w:rFonts w:hint="eastAsia"/>
          <w:lang w:eastAsia="zh-CN"/>
        </w:rPr>
        <w:t>app</w:t>
      </w:r>
      <w:r w:rsidR="00922782">
        <w:rPr>
          <w:lang w:eastAsia="zh-CN"/>
        </w:rPr>
        <w:t xml:space="preserve"> </w:t>
      </w:r>
      <w:r w:rsidR="00922782">
        <w:rPr>
          <w:rFonts w:hint="eastAsia"/>
          <w:lang w:eastAsia="zh-CN"/>
        </w:rPr>
        <w:t>icon</w:t>
      </w:r>
      <w:r w:rsidR="00922782">
        <w:rPr>
          <w:lang w:eastAsia="zh-CN"/>
        </w:rPr>
        <w:t xml:space="preserve"> </w:t>
      </w:r>
      <w:r w:rsidR="00922782">
        <w:rPr>
          <w:rFonts w:hint="eastAsia"/>
          <w:lang w:eastAsia="zh-CN"/>
        </w:rPr>
        <w:t>on</w:t>
      </w:r>
      <w:r w:rsidR="00922782">
        <w:rPr>
          <w:lang w:eastAsia="zh-CN"/>
        </w:rPr>
        <w:t xml:space="preserve"> </w:t>
      </w:r>
      <w:r w:rsidR="00922782">
        <w:rPr>
          <w:rFonts w:hint="eastAsia"/>
          <w:lang w:eastAsia="zh-CN"/>
        </w:rPr>
        <w:t>the</w:t>
      </w:r>
      <w:r w:rsidR="00922782">
        <w:rPr>
          <w:lang w:eastAsia="zh-CN"/>
        </w:rPr>
        <w:t xml:space="preserve"> </w:t>
      </w:r>
      <w:r w:rsidR="00922782">
        <w:rPr>
          <w:rFonts w:hint="eastAsia"/>
          <w:lang w:eastAsia="zh-CN"/>
        </w:rPr>
        <w:t>IVI</w:t>
      </w:r>
      <w:r w:rsidR="00922782">
        <w:rPr>
          <w:lang w:eastAsia="zh-CN"/>
        </w:rPr>
        <w:t xml:space="preserve"> </w:t>
      </w:r>
      <w:r w:rsidR="00922782">
        <w:rPr>
          <w:rFonts w:hint="eastAsia"/>
          <w:lang w:eastAsia="zh-CN"/>
        </w:rPr>
        <w:t>screen</w:t>
      </w:r>
      <w:r w:rsidR="00922782">
        <w:rPr>
          <w:lang w:val="en-US" w:eastAsia="zh-CN"/>
        </w:rPr>
        <w:t>.</w:t>
      </w:r>
    </w:p>
    <w:p w14:paraId="6E3452E4" w14:textId="374F5023" w:rsidR="00D0223F" w:rsidRDefault="00D0223F" w:rsidP="00DE51E4">
      <w:pPr>
        <w:pStyle w:val="BodyText"/>
        <w:numPr>
          <w:ilvl w:val="0"/>
          <w:numId w:val="13"/>
        </w:numPr>
      </w:pPr>
      <w:r>
        <w:t xml:space="preserve">HMI should be able to provide notice to customer when an error state </w:t>
      </w:r>
      <w:r w:rsidR="00920B3D">
        <w:t xml:space="preserve">occurs, </w:t>
      </w:r>
      <w:proofErr w:type="gramStart"/>
      <w:r w:rsidR="00920B3D">
        <w:t>e.g.</w:t>
      </w:r>
      <w:proofErr w:type="gramEnd"/>
      <w:r w:rsidR="00E54EC9">
        <w:t xml:space="preserve"> network error, server error</w:t>
      </w:r>
      <w:r w:rsidR="005D2D8F">
        <w:t>, timeout</w:t>
      </w:r>
      <w:r w:rsidR="000311B2">
        <w:t xml:space="preserve"> and notify users the actions to deal with the error</w:t>
      </w:r>
      <w:r w:rsidR="00A05AE1">
        <w:t>, e.g. retry, contact the service guide, contact dealer.</w:t>
      </w:r>
    </w:p>
    <w:p w14:paraId="4EC9E154" w14:textId="6872B5F7" w:rsidR="00D0223F" w:rsidRDefault="00D0223F" w:rsidP="00DE51E4">
      <w:pPr>
        <w:pStyle w:val="BodyText"/>
        <w:numPr>
          <w:ilvl w:val="0"/>
          <w:numId w:val="13"/>
        </w:numPr>
      </w:pPr>
      <w:r>
        <w:t>HMI should provide</w:t>
      </w:r>
      <w:r w:rsidR="00126AE1">
        <w:t xml:space="preserve"> the scalability to add more services content.</w:t>
      </w:r>
    </w:p>
    <w:p w14:paraId="13BBA385" w14:textId="3B2CF6EA" w:rsidR="00E9634E" w:rsidRDefault="00E9634E" w:rsidP="00DE51E4">
      <w:pPr>
        <w:pStyle w:val="BodyText"/>
        <w:numPr>
          <w:ilvl w:val="0"/>
          <w:numId w:val="13"/>
        </w:numPr>
      </w:pPr>
      <w:r>
        <w:rPr>
          <w:rFonts w:hint="eastAsia"/>
        </w:rPr>
        <w:t>H</w:t>
      </w:r>
      <w:r>
        <w:t xml:space="preserve">MI should provide the </w:t>
      </w:r>
      <w:r w:rsidR="00036B3B">
        <w:t>interactive design to refresh the screen content.</w:t>
      </w:r>
    </w:p>
    <w:p w14:paraId="4709319E" w14:textId="6454D4C8" w:rsidR="00036B3B" w:rsidRDefault="003C72AE" w:rsidP="00DE51E4">
      <w:pPr>
        <w:pStyle w:val="BodyText"/>
        <w:numPr>
          <w:ilvl w:val="0"/>
          <w:numId w:val="13"/>
        </w:numPr>
      </w:pPr>
      <w:r>
        <w:rPr>
          <w:rFonts w:hint="eastAsia"/>
        </w:rPr>
        <w:t>H</w:t>
      </w:r>
      <w:r>
        <w:t xml:space="preserve">MI should provide </w:t>
      </w:r>
      <w:r w:rsidR="006A20BE">
        <w:t>customer the ability to exit the marketplace app.</w:t>
      </w:r>
    </w:p>
    <w:p w14:paraId="2573F19F" w14:textId="5E06396E" w:rsidR="00882880" w:rsidRDefault="00882880" w:rsidP="00DE51E4">
      <w:pPr>
        <w:pStyle w:val="BodyText"/>
        <w:numPr>
          <w:ilvl w:val="0"/>
          <w:numId w:val="13"/>
        </w:numPr>
      </w:pPr>
      <w:r>
        <w:rPr>
          <w:rFonts w:hint="eastAsia"/>
        </w:rPr>
        <w:t>H</w:t>
      </w:r>
      <w:r>
        <w:t xml:space="preserve">MI should notify customer when the service is </w:t>
      </w:r>
      <w:r w:rsidR="00A54BAE">
        <w:t>expired.</w:t>
      </w:r>
    </w:p>
    <w:p w14:paraId="2FD62A6C" w14:textId="74838E93" w:rsidR="00A54BAE" w:rsidRDefault="00A54BAE" w:rsidP="00DE51E4">
      <w:pPr>
        <w:pStyle w:val="BodyText"/>
        <w:numPr>
          <w:ilvl w:val="0"/>
          <w:numId w:val="13"/>
        </w:numPr>
      </w:pPr>
      <w:r>
        <w:rPr>
          <w:rFonts w:hint="eastAsia"/>
        </w:rPr>
        <w:t>H</w:t>
      </w:r>
      <w:r>
        <w:t xml:space="preserve">MI should notify customer </w:t>
      </w:r>
      <w:r w:rsidR="00785DF7">
        <w:t>after</w:t>
      </w:r>
      <w:r>
        <w:t xml:space="preserve"> the service pur</w:t>
      </w:r>
      <w:r w:rsidR="00785DF7">
        <w:t>chase is completed.</w:t>
      </w:r>
    </w:p>
    <w:p w14:paraId="017FA342" w14:textId="77777777" w:rsidR="008759BF" w:rsidRDefault="008759BF" w:rsidP="0067089C">
      <w:pPr>
        <w:pStyle w:val="Heading2"/>
        <w:tabs>
          <w:tab w:val="num" w:pos="718"/>
        </w:tabs>
        <w:ind w:left="601" w:hanging="601"/>
      </w:pPr>
      <w:bookmarkStart w:id="135" w:name="_Toc435447963"/>
      <w:bookmarkStart w:id="136" w:name="_Toc84855930"/>
      <w:r>
        <w:t>Other Requirements</w:t>
      </w:r>
      <w:bookmarkEnd w:id="135"/>
      <w:bookmarkEnd w:id="136"/>
    </w:p>
    <w:p w14:paraId="18A6D978" w14:textId="77777777" w:rsidR="001A180F" w:rsidRDefault="001A180F" w:rsidP="008759BF">
      <w:pPr>
        <w:pStyle w:val="Heading3"/>
      </w:pPr>
      <w:bookmarkStart w:id="137" w:name="_Toc435447964"/>
      <w:bookmarkStart w:id="138" w:name="_Toc84855931"/>
      <w:r>
        <w:t>Design Requirements</w:t>
      </w:r>
      <w:bookmarkEnd w:id="138"/>
    </w:p>
    <w:p w14:paraId="0F61971A" w14:textId="77777777" w:rsidR="008759BF" w:rsidRDefault="008759BF" w:rsidP="008759BF">
      <w:pPr>
        <w:pStyle w:val="Heading3"/>
      </w:pPr>
      <w:bookmarkStart w:id="139" w:name="_Toc84855932"/>
      <w:r>
        <w:t>Manufacturing Requirements</w:t>
      </w:r>
      <w:bookmarkEnd w:id="137"/>
      <w:bookmarkEnd w:id="139"/>
    </w:p>
    <w:p w14:paraId="32D034A7" w14:textId="77777777" w:rsidR="008759BF" w:rsidRDefault="008759BF" w:rsidP="008759BF">
      <w:pPr>
        <w:pStyle w:val="Heading3"/>
      </w:pPr>
      <w:bookmarkStart w:id="140" w:name="_Toc435447965"/>
      <w:bookmarkStart w:id="141" w:name="_Toc84855933"/>
      <w:r>
        <w:t>Service Requirements</w:t>
      </w:r>
      <w:bookmarkEnd w:id="140"/>
      <w:bookmarkEnd w:id="141"/>
    </w:p>
    <w:p w14:paraId="1CCF7335" w14:textId="09FD7B1F" w:rsidR="00321A33" w:rsidRDefault="00321A33" w:rsidP="00321A33">
      <w:pPr>
        <w:pStyle w:val="Heading4"/>
      </w:pPr>
      <w:bookmarkStart w:id="142" w:name="_Toc435447966"/>
      <w:r>
        <w:t>Cloud Connectivity Data Analytics Requirements</w:t>
      </w:r>
    </w:p>
    <w:p w14:paraId="5C68FB73" w14:textId="37BC11AA" w:rsidR="00EB67F7" w:rsidRPr="00EB67F7" w:rsidRDefault="00EB67F7" w:rsidP="00EB67F7"/>
    <w:p w14:paraId="5D836A14" w14:textId="77777777" w:rsidR="008759BF" w:rsidRDefault="008759BF" w:rsidP="008759BF">
      <w:pPr>
        <w:pStyle w:val="Heading3"/>
      </w:pPr>
      <w:bookmarkStart w:id="143" w:name="_Toc84855934"/>
      <w:r>
        <w:t>After Sales Requirements</w:t>
      </w:r>
      <w:bookmarkEnd w:id="142"/>
      <w:bookmarkEnd w:id="143"/>
    </w:p>
    <w:p w14:paraId="1C7A89CB" w14:textId="77777777" w:rsidR="00AA664E" w:rsidRPr="00AA664E" w:rsidRDefault="00AA664E" w:rsidP="00AE0397">
      <w:pPr>
        <w:pStyle w:val="BodyText"/>
      </w:pPr>
    </w:p>
    <w:p w14:paraId="2404FD40" w14:textId="77777777" w:rsidR="008759BF" w:rsidRDefault="008759BF" w:rsidP="008759BF">
      <w:pPr>
        <w:pStyle w:val="Heading3"/>
      </w:pPr>
      <w:bookmarkStart w:id="144" w:name="_Toc435447967"/>
      <w:bookmarkStart w:id="145" w:name="_Toc273425167"/>
      <w:bookmarkStart w:id="146" w:name="_Toc84855935"/>
      <w:r>
        <w:t>Process requirements</w:t>
      </w:r>
      <w:bookmarkEnd w:id="144"/>
      <w:bookmarkEnd w:id="145"/>
      <w:bookmarkEnd w:id="146"/>
    </w:p>
    <w:p w14:paraId="7D8EFA1B" w14:textId="77777777" w:rsidR="00D0223F" w:rsidRPr="008759BF" w:rsidRDefault="00D0223F" w:rsidP="00D0223F">
      <w:pPr>
        <w:pStyle w:val="BodyText"/>
      </w:pPr>
      <w:r>
        <w:t>The development of the feature should follow GPDS process.</w:t>
      </w:r>
    </w:p>
    <w:p w14:paraId="711DDC82" w14:textId="77777777" w:rsidR="008759BF" w:rsidRPr="008759BF" w:rsidRDefault="008759BF" w:rsidP="00AE0397">
      <w:pPr>
        <w:pStyle w:val="BodyText"/>
      </w:pPr>
    </w:p>
    <w:p w14:paraId="21A16D6D" w14:textId="77777777" w:rsidR="00B924AD" w:rsidRDefault="00D808DC" w:rsidP="0059666E">
      <w:pPr>
        <w:pStyle w:val="Heading1"/>
      </w:pPr>
      <w:bookmarkStart w:id="147" w:name="_Ref513649109"/>
      <w:bookmarkStart w:id="148" w:name="_Ref513649114"/>
      <w:bookmarkStart w:id="149" w:name="_Toc84855936"/>
      <w:r>
        <w:t>Functional Safety</w:t>
      </w:r>
      <w:bookmarkEnd w:id="147"/>
      <w:bookmarkEnd w:id="148"/>
      <w:bookmarkEnd w:id="149"/>
    </w:p>
    <w:p w14:paraId="69173DB9" w14:textId="77777777" w:rsidR="007E5EE2" w:rsidRPr="00770737" w:rsidRDefault="007E5EE2" w:rsidP="007E5EE2">
      <w:r>
        <w:t>Not applicable</w:t>
      </w:r>
    </w:p>
    <w:p w14:paraId="3BA7D140" w14:textId="77777777" w:rsidR="00064A88" w:rsidRPr="00E9446A" w:rsidRDefault="00064A88" w:rsidP="00E9446A">
      <w:pPr>
        <w:pStyle w:val="Heading1"/>
      </w:pPr>
      <w:bookmarkStart w:id="150" w:name="_Ref5805659"/>
      <w:bookmarkStart w:id="151" w:name="_Ref5805662"/>
      <w:bookmarkStart w:id="152" w:name="_Toc84855937"/>
      <w:r w:rsidRPr="00E9446A">
        <w:t>CyberSecurity</w:t>
      </w:r>
      <w:bookmarkEnd w:id="152"/>
    </w:p>
    <w:p w14:paraId="73271D5A" w14:textId="2C442247" w:rsidR="00770737" w:rsidRDefault="00F05C9C" w:rsidP="00770737">
      <w:r>
        <w:t>The feature design shall Ford cybersecurity requirements.</w:t>
      </w:r>
    </w:p>
    <w:p w14:paraId="5B4D199A" w14:textId="3B59627A" w:rsidR="00E46609" w:rsidRPr="00E9446A" w:rsidRDefault="00E46609" w:rsidP="00E46609">
      <w:pPr>
        <w:pStyle w:val="Heading1"/>
      </w:pPr>
      <w:bookmarkStart w:id="153" w:name="_Toc84855938"/>
      <w:r>
        <w:t>Data collection</w:t>
      </w:r>
      <w:bookmarkEnd w:id="153"/>
    </w:p>
    <w:p w14:paraId="37DC0435" w14:textId="1DC57089" w:rsidR="00E46609" w:rsidRDefault="00E46609" w:rsidP="00E46609">
      <w:r>
        <w:t>The feature collects following usage data:</w:t>
      </w:r>
    </w:p>
    <w:p w14:paraId="6FB71E11" w14:textId="0598A042" w:rsidR="00E46609" w:rsidRDefault="00E46609" w:rsidP="00E46609">
      <w:pPr>
        <w:pStyle w:val="ListParagraph"/>
        <w:numPr>
          <w:ilvl w:val="0"/>
          <w:numId w:val="18"/>
        </w:numPr>
      </w:pPr>
      <w:r>
        <w:t>Marketplace app launch event</w:t>
      </w:r>
    </w:p>
    <w:p w14:paraId="4B48C0F8" w14:textId="6EC3A78C" w:rsidR="00E46609" w:rsidRDefault="00E46609" w:rsidP="00E46609">
      <w:pPr>
        <w:pStyle w:val="ListParagraph"/>
        <w:numPr>
          <w:ilvl w:val="0"/>
          <w:numId w:val="18"/>
        </w:numPr>
      </w:pPr>
      <w:r>
        <w:rPr>
          <w:rFonts w:hint="eastAsia"/>
        </w:rPr>
        <w:t>T</w:t>
      </w:r>
      <w:r>
        <w:t>he app close event</w:t>
      </w:r>
    </w:p>
    <w:p w14:paraId="62FFA2FD" w14:textId="62D0E68E" w:rsidR="00E46609" w:rsidRPr="00770737" w:rsidRDefault="00E46609" w:rsidP="00E46609">
      <w:pPr>
        <w:pStyle w:val="ListParagraph"/>
        <w:numPr>
          <w:ilvl w:val="0"/>
          <w:numId w:val="18"/>
        </w:numPr>
      </w:pPr>
      <w:r>
        <w:t>Crash events and logs</w:t>
      </w:r>
    </w:p>
    <w:p w14:paraId="4CE3D41C" w14:textId="77777777" w:rsidR="00E46609" w:rsidRPr="00E46609" w:rsidRDefault="00E46609" w:rsidP="00770737">
      <w:pPr>
        <w:rPr>
          <w:b/>
          <w:bCs/>
        </w:rPr>
      </w:pPr>
    </w:p>
    <w:p w14:paraId="3E9DF138" w14:textId="77777777" w:rsidR="00880E93" w:rsidRDefault="00880E93" w:rsidP="00FB2510">
      <w:pPr>
        <w:pStyle w:val="Heading1"/>
      </w:pPr>
      <w:bookmarkStart w:id="154" w:name="_Toc84855939"/>
      <w:r>
        <w:t>Architecture</w:t>
      </w:r>
      <w:bookmarkEnd w:id="154"/>
    </w:p>
    <w:p w14:paraId="4C3BBDFF" w14:textId="77777777" w:rsidR="00D454CF" w:rsidRDefault="00D454CF" w:rsidP="0067089C">
      <w:pPr>
        <w:pStyle w:val="Heading2"/>
        <w:tabs>
          <w:tab w:val="num" w:pos="718"/>
        </w:tabs>
        <w:ind w:left="601" w:hanging="601"/>
      </w:pPr>
      <w:bookmarkStart w:id="155" w:name="_Ref33001554"/>
      <w:bookmarkStart w:id="156" w:name="_Ref33001561"/>
      <w:bookmarkStart w:id="157" w:name="_Toc84855940"/>
      <w:r w:rsidRPr="007C20FA">
        <w:t xml:space="preserve">Functional </w:t>
      </w:r>
      <w:r w:rsidR="00DE43BF">
        <w:t>Architecture</w:t>
      </w:r>
      <w:bookmarkEnd w:id="150"/>
      <w:bookmarkEnd w:id="151"/>
      <w:bookmarkEnd w:id="155"/>
      <w:bookmarkEnd w:id="156"/>
      <w:bookmarkEnd w:id="157"/>
    </w:p>
    <w:p w14:paraId="008AE0B1" w14:textId="77777777" w:rsidR="001C43D2" w:rsidRPr="00C75AE5" w:rsidRDefault="001C43D2" w:rsidP="00880E93"/>
    <w:p w14:paraId="6ADA88C4" w14:textId="77777777" w:rsidR="00C75AE5" w:rsidRDefault="00C75AE5" w:rsidP="00880E93"/>
    <w:p w14:paraId="5CBDB652" w14:textId="11500127" w:rsidR="00074637" w:rsidRPr="00C75AE5" w:rsidRDefault="00C2687D" w:rsidP="00880E93">
      <w:pPr>
        <w:rPr>
          <w:lang w:eastAsia="zh-CN"/>
        </w:rPr>
      </w:pPr>
      <w:r>
        <w:object w:dxaOrig="20790" w:dyaOrig="12211" w14:anchorId="56BA1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3pt;height:298.75pt" o:ole="">
            <v:imagedata r:id="rId23" o:title=""/>
          </v:shape>
          <o:OLEObject Type="Embed" ProgID="Visio.Drawing.15" ShapeID="_x0000_i1025" DrawAspect="Content" ObjectID="_1695468667" r:id="rId24"/>
        </w:object>
      </w:r>
    </w:p>
    <w:p w14:paraId="75085B8D" w14:textId="77777777" w:rsidR="001C43D2" w:rsidRPr="00C75AE5" w:rsidRDefault="00C75AE5" w:rsidP="00880E93">
      <w:pPr>
        <w:pStyle w:val="Caption"/>
      </w:pPr>
      <w:bookmarkStart w:id="158" w:name="_Toc83735860"/>
      <w:r w:rsidRPr="00C75AE5">
        <w:t xml:space="preserve">Figure </w:t>
      </w:r>
      <w:r w:rsidR="002C1D22">
        <w:rPr>
          <w:noProof/>
        </w:rPr>
        <w:fldChar w:fldCharType="begin"/>
      </w:r>
      <w:r w:rsidR="002C1D22">
        <w:rPr>
          <w:noProof/>
        </w:rPr>
        <w:instrText xml:space="preserve"> SEQ Figure \* ARABIC </w:instrText>
      </w:r>
      <w:r w:rsidR="002C1D22">
        <w:rPr>
          <w:noProof/>
        </w:rPr>
        <w:fldChar w:fldCharType="separate"/>
      </w:r>
      <w:r w:rsidR="00A3086B">
        <w:rPr>
          <w:noProof/>
        </w:rPr>
        <w:t>4</w:t>
      </w:r>
      <w:r w:rsidR="002C1D22">
        <w:rPr>
          <w:noProof/>
        </w:rPr>
        <w:fldChar w:fldCharType="end"/>
      </w:r>
      <w:r w:rsidRPr="00C75AE5">
        <w:t>: Functional Boundary Diagram</w:t>
      </w:r>
      <w:bookmarkEnd w:id="158"/>
    </w:p>
    <w:p w14:paraId="5CAD2269" w14:textId="77777777" w:rsidR="00717914" w:rsidRPr="007C20FA" w:rsidRDefault="004101D4" w:rsidP="00880E93">
      <w:pPr>
        <w:pStyle w:val="Heading3"/>
      </w:pPr>
      <w:bookmarkStart w:id="159" w:name="_Toc84855941"/>
      <w:r>
        <w:t>Logical</w:t>
      </w:r>
      <w:r w:rsidR="00717914" w:rsidRPr="007C20FA">
        <w:t xml:space="preserve"> Functions</w:t>
      </w:r>
      <w:bookmarkEnd w:id="159"/>
    </w:p>
    <w:p w14:paraId="2B73B1E7" w14:textId="77777777" w:rsidR="00476E7E" w:rsidRPr="00476E7E" w:rsidRDefault="00476E7E" w:rsidP="00AE0397">
      <w:pPr>
        <w:pStyle w:val="BodyText"/>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5244"/>
        <w:gridCol w:w="2835"/>
      </w:tblGrid>
      <w:tr w:rsidR="00AA1638" w:rsidRPr="007C20FA" w14:paraId="1326966A" w14:textId="77777777" w:rsidTr="00CC23F4">
        <w:trPr>
          <w:tblHeader/>
        </w:trPr>
        <w:tc>
          <w:tcPr>
            <w:tcW w:w="2127" w:type="dxa"/>
            <w:shd w:val="clear" w:color="auto" w:fill="D9D9D9" w:themeFill="background1" w:themeFillShade="D9"/>
          </w:tcPr>
          <w:p w14:paraId="107CBFF7" w14:textId="77777777" w:rsidR="00AA1638" w:rsidRPr="007C20FA" w:rsidRDefault="00AA1638" w:rsidP="00A03C7E">
            <w:pPr>
              <w:pStyle w:val="Caption"/>
            </w:pPr>
            <w:r w:rsidRPr="007C20FA">
              <w:t>Function Name</w:t>
            </w:r>
          </w:p>
        </w:tc>
        <w:tc>
          <w:tcPr>
            <w:tcW w:w="5244" w:type="dxa"/>
            <w:shd w:val="clear" w:color="auto" w:fill="D9D9D9" w:themeFill="background1" w:themeFillShade="D9"/>
          </w:tcPr>
          <w:p w14:paraId="1CDD206D" w14:textId="77777777" w:rsidR="00AA1638" w:rsidRPr="007C20FA" w:rsidRDefault="00AA1638" w:rsidP="00A03C7E">
            <w:pPr>
              <w:pStyle w:val="Caption"/>
            </w:pPr>
            <w:r w:rsidRPr="007C20FA">
              <w:t>Description</w:t>
            </w:r>
          </w:p>
        </w:tc>
        <w:tc>
          <w:tcPr>
            <w:tcW w:w="2835" w:type="dxa"/>
            <w:shd w:val="clear" w:color="auto" w:fill="D9D9D9" w:themeFill="background1" w:themeFillShade="D9"/>
          </w:tcPr>
          <w:p w14:paraId="6A31CA30" w14:textId="77777777" w:rsidR="00AA1638" w:rsidRPr="007C20FA" w:rsidRDefault="00AA1638" w:rsidP="00A03C7E">
            <w:pPr>
              <w:pStyle w:val="Caption"/>
            </w:pPr>
            <w:r w:rsidRPr="007C20FA">
              <w:t>Comments</w:t>
            </w:r>
          </w:p>
        </w:tc>
      </w:tr>
      <w:tr w:rsidR="00496833" w:rsidRPr="00BB0EAC" w14:paraId="63F8F43D" w14:textId="77777777" w:rsidTr="00982747">
        <w:tc>
          <w:tcPr>
            <w:tcW w:w="2127" w:type="dxa"/>
          </w:tcPr>
          <w:p w14:paraId="4A652777" w14:textId="1EC33021" w:rsidR="00496833" w:rsidRPr="007C20FA" w:rsidRDefault="00DC72C3" w:rsidP="00496833">
            <w:pPr>
              <w:pStyle w:val="BodyText"/>
              <w:rPr>
                <w:lang w:val="en-US"/>
              </w:rPr>
            </w:pPr>
            <w:r>
              <w:rPr>
                <w:lang w:val="en-US"/>
              </w:rPr>
              <w:t>Feature entry</w:t>
            </w:r>
          </w:p>
        </w:tc>
        <w:tc>
          <w:tcPr>
            <w:tcW w:w="5244" w:type="dxa"/>
          </w:tcPr>
          <w:p w14:paraId="25A7DA99" w14:textId="77777777" w:rsidR="00496833" w:rsidRPr="00BB0EAC" w:rsidRDefault="00496833" w:rsidP="00496833">
            <w:pPr>
              <w:pStyle w:val="BodyText"/>
              <w:rPr>
                <w:lang w:val="en-US"/>
              </w:rPr>
            </w:pPr>
            <w:r>
              <w:rPr>
                <w:lang w:val="en-US"/>
              </w:rPr>
              <w:t>Touch screen interface and voice control interface</w:t>
            </w:r>
          </w:p>
        </w:tc>
        <w:tc>
          <w:tcPr>
            <w:tcW w:w="2835" w:type="dxa"/>
          </w:tcPr>
          <w:p w14:paraId="3379D54F" w14:textId="77777777" w:rsidR="00496833" w:rsidRPr="00BB0EAC" w:rsidRDefault="00496833" w:rsidP="00496833">
            <w:pPr>
              <w:pStyle w:val="BodyText"/>
              <w:rPr>
                <w:lang w:val="en-US"/>
              </w:rPr>
            </w:pPr>
          </w:p>
        </w:tc>
      </w:tr>
      <w:tr w:rsidR="00496833" w:rsidRPr="00BB0EAC" w14:paraId="0D924144" w14:textId="77777777" w:rsidTr="00982747">
        <w:tc>
          <w:tcPr>
            <w:tcW w:w="2127" w:type="dxa"/>
          </w:tcPr>
          <w:p w14:paraId="356E5958" w14:textId="1548C579" w:rsidR="00496833" w:rsidRDefault="00DC72C3" w:rsidP="00496833">
            <w:pPr>
              <w:pStyle w:val="BodyText"/>
              <w:rPr>
                <w:lang w:val="en-US"/>
              </w:rPr>
            </w:pPr>
            <w:r>
              <w:rPr>
                <w:lang w:val="en-US"/>
              </w:rPr>
              <w:t>Download H5 web content</w:t>
            </w:r>
          </w:p>
        </w:tc>
        <w:tc>
          <w:tcPr>
            <w:tcW w:w="5244" w:type="dxa"/>
          </w:tcPr>
          <w:p w14:paraId="65666254" w14:textId="63FE7BAE" w:rsidR="00496833" w:rsidRPr="00BB0EAC" w:rsidRDefault="00DC72C3" w:rsidP="00496833">
            <w:pPr>
              <w:pStyle w:val="BodyText"/>
              <w:rPr>
                <w:lang w:val="en-US"/>
              </w:rPr>
            </w:pPr>
            <w:r>
              <w:rPr>
                <w:lang w:val="en-US"/>
              </w:rPr>
              <w:t>Download H5 web content to display service/product name, service status</w:t>
            </w:r>
          </w:p>
        </w:tc>
        <w:tc>
          <w:tcPr>
            <w:tcW w:w="2835" w:type="dxa"/>
          </w:tcPr>
          <w:p w14:paraId="23D716CB" w14:textId="77777777" w:rsidR="00496833" w:rsidRPr="00BB0EAC" w:rsidRDefault="00496833" w:rsidP="00496833">
            <w:pPr>
              <w:pStyle w:val="BodyText"/>
              <w:rPr>
                <w:lang w:val="en-US"/>
              </w:rPr>
            </w:pPr>
          </w:p>
        </w:tc>
      </w:tr>
      <w:tr w:rsidR="00496833" w:rsidRPr="00BB0EAC" w14:paraId="0E34C1CC" w14:textId="77777777" w:rsidTr="00982747">
        <w:tc>
          <w:tcPr>
            <w:tcW w:w="2127" w:type="dxa"/>
          </w:tcPr>
          <w:p w14:paraId="3EDE872C" w14:textId="0FEC1AB3" w:rsidR="00496833" w:rsidRPr="00D3428C" w:rsidRDefault="00DC72C3" w:rsidP="00496833">
            <w:pPr>
              <w:pStyle w:val="BodyText"/>
              <w:rPr>
                <w:lang w:val="en-US"/>
              </w:rPr>
            </w:pPr>
            <w:r>
              <w:rPr>
                <w:lang w:val="en-US"/>
              </w:rPr>
              <w:t>Vehicle info upload</w:t>
            </w:r>
          </w:p>
        </w:tc>
        <w:tc>
          <w:tcPr>
            <w:tcW w:w="5244" w:type="dxa"/>
          </w:tcPr>
          <w:p w14:paraId="79F48909" w14:textId="601744E1" w:rsidR="00496833" w:rsidRPr="00BB0EAC" w:rsidRDefault="00DC72C3" w:rsidP="00496833">
            <w:pPr>
              <w:pStyle w:val="BodyText"/>
              <w:rPr>
                <w:lang w:val="en-US"/>
              </w:rPr>
            </w:pPr>
            <w:r>
              <w:rPr>
                <w:lang w:val="en-US"/>
              </w:rPr>
              <w:t>Vehicle parameter, such as VIN, ESN, may be needed to upload to cloud, so that purchase can tied to the specific vehicle</w:t>
            </w:r>
          </w:p>
        </w:tc>
        <w:tc>
          <w:tcPr>
            <w:tcW w:w="2835" w:type="dxa"/>
          </w:tcPr>
          <w:p w14:paraId="353A073F" w14:textId="77777777" w:rsidR="00496833" w:rsidRPr="00BB0EAC" w:rsidRDefault="00496833" w:rsidP="00496833">
            <w:pPr>
              <w:pStyle w:val="BodyText"/>
              <w:rPr>
                <w:lang w:val="en-US"/>
              </w:rPr>
            </w:pPr>
          </w:p>
        </w:tc>
      </w:tr>
      <w:tr w:rsidR="00496833" w:rsidRPr="00BB0EAC" w14:paraId="1C94D967" w14:textId="77777777" w:rsidTr="00982747">
        <w:tc>
          <w:tcPr>
            <w:tcW w:w="2127" w:type="dxa"/>
          </w:tcPr>
          <w:p w14:paraId="18FB74A5" w14:textId="6492D796" w:rsidR="00496833" w:rsidRPr="00D3428C" w:rsidRDefault="00EB67F7" w:rsidP="00496833">
            <w:pPr>
              <w:pStyle w:val="BodyText"/>
              <w:rPr>
                <w:lang w:val="en-US"/>
              </w:rPr>
            </w:pPr>
            <w:r>
              <w:rPr>
                <w:rFonts w:hint="eastAsia"/>
                <w:lang w:val="en-US"/>
              </w:rPr>
              <w:t>P</w:t>
            </w:r>
            <w:r>
              <w:rPr>
                <w:lang w:val="en-US"/>
              </w:rPr>
              <w:t>urchase notification</w:t>
            </w:r>
          </w:p>
        </w:tc>
        <w:tc>
          <w:tcPr>
            <w:tcW w:w="5244" w:type="dxa"/>
          </w:tcPr>
          <w:p w14:paraId="01B6A700" w14:textId="189EFA46" w:rsidR="00496833" w:rsidRPr="00BB0EAC" w:rsidRDefault="00EB67F7" w:rsidP="00496833">
            <w:pPr>
              <w:pStyle w:val="BodyText"/>
              <w:rPr>
                <w:lang w:val="en-US"/>
              </w:rPr>
            </w:pPr>
            <w:r>
              <w:rPr>
                <w:lang w:val="en-US"/>
              </w:rPr>
              <w:t>Notify user when a product/service purchase is complete</w:t>
            </w:r>
          </w:p>
        </w:tc>
        <w:tc>
          <w:tcPr>
            <w:tcW w:w="2835" w:type="dxa"/>
          </w:tcPr>
          <w:p w14:paraId="5731624C" w14:textId="77777777" w:rsidR="00496833" w:rsidRPr="00BB0EAC" w:rsidRDefault="00496833" w:rsidP="00496833">
            <w:pPr>
              <w:pStyle w:val="BodyText"/>
              <w:rPr>
                <w:lang w:val="en-US"/>
              </w:rPr>
            </w:pPr>
          </w:p>
        </w:tc>
      </w:tr>
      <w:tr w:rsidR="00496833" w:rsidRPr="00BB0EAC" w14:paraId="6941866D" w14:textId="77777777" w:rsidTr="00982747">
        <w:tc>
          <w:tcPr>
            <w:tcW w:w="2127" w:type="dxa"/>
          </w:tcPr>
          <w:p w14:paraId="1564FC18" w14:textId="1EE67B86" w:rsidR="00496833" w:rsidRPr="00D3428C" w:rsidRDefault="00496833" w:rsidP="00496833">
            <w:pPr>
              <w:pStyle w:val="BodyText"/>
              <w:rPr>
                <w:lang w:val="en-US"/>
              </w:rPr>
            </w:pPr>
          </w:p>
        </w:tc>
        <w:tc>
          <w:tcPr>
            <w:tcW w:w="5244" w:type="dxa"/>
          </w:tcPr>
          <w:p w14:paraId="5E27D69F" w14:textId="0904AC79" w:rsidR="00496833" w:rsidRPr="00BB0EAC" w:rsidRDefault="00496833" w:rsidP="00496833">
            <w:pPr>
              <w:pStyle w:val="BodyText"/>
              <w:rPr>
                <w:lang w:val="en-US"/>
              </w:rPr>
            </w:pPr>
          </w:p>
        </w:tc>
        <w:tc>
          <w:tcPr>
            <w:tcW w:w="2835" w:type="dxa"/>
          </w:tcPr>
          <w:p w14:paraId="39616A8D" w14:textId="77777777" w:rsidR="00496833" w:rsidRPr="00BB0EAC" w:rsidRDefault="00496833" w:rsidP="00496833">
            <w:pPr>
              <w:pStyle w:val="BodyText"/>
              <w:rPr>
                <w:lang w:val="en-US"/>
              </w:rPr>
            </w:pPr>
          </w:p>
        </w:tc>
      </w:tr>
      <w:tr w:rsidR="00496833" w:rsidRPr="00BB0EAC" w14:paraId="4EA601E2" w14:textId="77777777" w:rsidTr="00982747">
        <w:tc>
          <w:tcPr>
            <w:tcW w:w="2127" w:type="dxa"/>
          </w:tcPr>
          <w:p w14:paraId="11CEF052" w14:textId="371603BE" w:rsidR="00496833" w:rsidRPr="00D3428C" w:rsidRDefault="00496833" w:rsidP="00496833">
            <w:pPr>
              <w:pStyle w:val="BodyText"/>
              <w:rPr>
                <w:lang w:val="en-US"/>
              </w:rPr>
            </w:pPr>
          </w:p>
        </w:tc>
        <w:tc>
          <w:tcPr>
            <w:tcW w:w="5244" w:type="dxa"/>
          </w:tcPr>
          <w:p w14:paraId="4AE642C5" w14:textId="67B21D2C" w:rsidR="00496833" w:rsidRDefault="00496833" w:rsidP="00496833">
            <w:pPr>
              <w:pStyle w:val="BodyText"/>
              <w:rPr>
                <w:lang w:val="en-US"/>
              </w:rPr>
            </w:pPr>
          </w:p>
        </w:tc>
        <w:tc>
          <w:tcPr>
            <w:tcW w:w="2835" w:type="dxa"/>
          </w:tcPr>
          <w:p w14:paraId="7E9C5641" w14:textId="77777777" w:rsidR="00496833" w:rsidRPr="00BB0EAC" w:rsidRDefault="00496833" w:rsidP="00496833">
            <w:pPr>
              <w:pStyle w:val="BodyText"/>
              <w:rPr>
                <w:lang w:val="en-US"/>
              </w:rPr>
            </w:pPr>
          </w:p>
        </w:tc>
      </w:tr>
      <w:tr w:rsidR="00496833" w:rsidRPr="00BB0EAC" w14:paraId="31AC204B" w14:textId="77777777" w:rsidTr="00982747">
        <w:trPr>
          <w:trHeight w:val="77"/>
        </w:trPr>
        <w:tc>
          <w:tcPr>
            <w:tcW w:w="2127" w:type="dxa"/>
          </w:tcPr>
          <w:p w14:paraId="51A3281F" w14:textId="77777777" w:rsidR="00496833" w:rsidRDefault="00496833" w:rsidP="00496833">
            <w:pPr>
              <w:pStyle w:val="BodyText"/>
              <w:rPr>
                <w:lang w:val="en-US"/>
              </w:rPr>
            </w:pPr>
          </w:p>
        </w:tc>
        <w:tc>
          <w:tcPr>
            <w:tcW w:w="5244" w:type="dxa"/>
          </w:tcPr>
          <w:p w14:paraId="7B47121D" w14:textId="77777777" w:rsidR="00496833" w:rsidRPr="00BB0EAC" w:rsidRDefault="00496833" w:rsidP="00496833">
            <w:pPr>
              <w:pStyle w:val="BodyText"/>
              <w:rPr>
                <w:lang w:val="en-US"/>
              </w:rPr>
            </w:pPr>
          </w:p>
        </w:tc>
        <w:tc>
          <w:tcPr>
            <w:tcW w:w="2835" w:type="dxa"/>
          </w:tcPr>
          <w:p w14:paraId="708ECF1B" w14:textId="77777777" w:rsidR="00496833" w:rsidRPr="00BB0EAC" w:rsidRDefault="00496833" w:rsidP="00496833">
            <w:pPr>
              <w:pStyle w:val="BodyText"/>
              <w:rPr>
                <w:lang w:val="en-US"/>
              </w:rPr>
            </w:pPr>
          </w:p>
        </w:tc>
      </w:tr>
    </w:tbl>
    <w:p w14:paraId="335F9CDC" w14:textId="77777777" w:rsidR="00717914" w:rsidRDefault="00D81485" w:rsidP="0068776C">
      <w:pPr>
        <w:pStyle w:val="Caption"/>
      </w:pPr>
      <w:bookmarkStart w:id="160" w:name="_Toc50660341"/>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383AAE">
        <w:rPr>
          <w:noProof/>
        </w:rPr>
        <w:t>14</w:t>
      </w:r>
      <w:r w:rsidR="002C1D22">
        <w:rPr>
          <w:noProof/>
        </w:rPr>
        <w:fldChar w:fldCharType="end"/>
      </w:r>
      <w:r w:rsidRPr="00C75AE5">
        <w:t>: List of Functions</w:t>
      </w:r>
      <w:bookmarkEnd w:id="160"/>
    </w:p>
    <w:p w14:paraId="761185ED" w14:textId="77777777" w:rsidR="00517B59" w:rsidRPr="00C75AE5" w:rsidRDefault="00517B59" w:rsidP="00517B59">
      <w:pPr>
        <w:pStyle w:val="Caption"/>
      </w:pPr>
    </w:p>
    <w:p w14:paraId="194BC56B" w14:textId="77777777" w:rsidR="00AF3D6B" w:rsidRDefault="00DB513B" w:rsidP="00F70D52">
      <w:pPr>
        <w:pStyle w:val="Heading1"/>
      </w:pPr>
      <w:bookmarkStart w:id="161" w:name="_Toc84855942"/>
      <w:bookmarkEnd w:id="5"/>
      <w:r>
        <w:t>Open Concerns</w:t>
      </w:r>
      <w:bookmarkEnd w:id="161"/>
    </w:p>
    <w:p w14:paraId="0AE15824" w14:textId="77777777" w:rsidR="00E91D99" w:rsidRPr="004C0A84" w:rsidRDefault="00E91D99" w:rsidP="00982747">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proofErr w:type="gramStart"/>
      <w:r w:rsidRPr="00F463D3">
        <w:rPr>
          <w:rStyle w:val="SubtleEmphasis"/>
        </w:rPr>
        <w:t>have to</w:t>
      </w:r>
      <w:proofErr w:type="gramEnd"/>
      <w:r w:rsidRPr="00F463D3">
        <w:rPr>
          <w:rStyle w:val="SubtleEmphasis"/>
        </w:rPr>
        <w:t xml:space="preserve"> be discussed or clarified over the course of the on-going requirements engineering.</w:t>
      </w:r>
    </w:p>
    <w:p w14:paraId="01FF0E63" w14:textId="77777777" w:rsidR="00E91D99" w:rsidRPr="00176A29" w:rsidRDefault="00E91D99" w:rsidP="00E91D99"/>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66130F" w:rsidRPr="007C20FA" w14:paraId="31140A91" w14:textId="77777777" w:rsidTr="00CC23F4">
        <w:trPr>
          <w:tblHeader/>
        </w:trPr>
        <w:tc>
          <w:tcPr>
            <w:tcW w:w="567" w:type="dxa"/>
            <w:shd w:val="clear" w:color="auto" w:fill="D9D9D9" w:themeFill="background1" w:themeFillShade="D9"/>
          </w:tcPr>
          <w:p w14:paraId="30D78D02" w14:textId="77777777" w:rsidR="0066130F" w:rsidRPr="007C20FA" w:rsidRDefault="0066130F" w:rsidP="00AF3D6B">
            <w:pPr>
              <w:pStyle w:val="Caption"/>
            </w:pPr>
            <w:r w:rsidRPr="007C20FA">
              <w:t>ID</w:t>
            </w:r>
          </w:p>
        </w:tc>
        <w:tc>
          <w:tcPr>
            <w:tcW w:w="3686" w:type="dxa"/>
            <w:shd w:val="clear" w:color="auto" w:fill="D9D9D9" w:themeFill="background1" w:themeFillShade="D9"/>
          </w:tcPr>
          <w:p w14:paraId="5849638A" w14:textId="77777777" w:rsidR="0066130F" w:rsidRPr="007C20FA" w:rsidRDefault="00F00E75" w:rsidP="00AF3D6B">
            <w:pPr>
              <w:pStyle w:val="Caption"/>
            </w:pPr>
            <w:r>
              <w:t>Concern</w:t>
            </w:r>
            <w:r w:rsidR="0066130F" w:rsidRPr="007C20FA">
              <w:t xml:space="preserve"> Description</w:t>
            </w:r>
          </w:p>
        </w:tc>
        <w:tc>
          <w:tcPr>
            <w:tcW w:w="1417" w:type="dxa"/>
            <w:shd w:val="clear" w:color="auto" w:fill="D9D9D9" w:themeFill="background1" w:themeFillShade="D9"/>
          </w:tcPr>
          <w:p w14:paraId="127C7F80" w14:textId="77777777" w:rsidR="0066130F" w:rsidRPr="007C20FA" w:rsidRDefault="0066130F" w:rsidP="00AF3D6B">
            <w:pPr>
              <w:pStyle w:val="Caption"/>
            </w:pPr>
            <w:r w:rsidRPr="007C20FA">
              <w:t xml:space="preserve">e-Tracker </w:t>
            </w:r>
            <w:r w:rsidR="00F75591">
              <w:t xml:space="preserve">/ </w:t>
            </w:r>
            <w:r w:rsidRPr="007C20FA">
              <w:t>Reference</w:t>
            </w:r>
          </w:p>
        </w:tc>
        <w:tc>
          <w:tcPr>
            <w:tcW w:w="1134" w:type="dxa"/>
            <w:shd w:val="clear" w:color="auto" w:fill="D9D9D9" w:themeFill="background1" w:themeFillShade="D9"/>
          </w:tcPr>
          <w:p w14:paraId="4D340739" w14:textId="77777777" w:rsidR="0066130F" w:rsidRPr="007C20FA" w:rsidRDefault="0066130F" w:rsidP="00AF3D6B">
            <w:pPr>
              <w:pStyle w:val="Caption"/>
            </w:pPr>
            <w:r>
              <w:t>Responsible</w:t>
            </w:r>
          </w:p>
        </w:tc>
        <w:tc>
          <w:tcPr>
            <w:tcW w:w="1134" w:type="dxa"/>
            <w:shd w:val="clear" w:color="auto" w:fill="D9D9D9" w:themeFill="background1" w:themeFillShade="D9"/>
          </w:tcPr>
          <w:p w14:paraId="6005F89C" w14:textId="77777777" w:rsidR="0066130F" w:rsidRPr="007C20FA" w:rsidRDefault="0066130F" w:rsidP="00AF3D6B">
            <w:pPr>
              <w:pStyle w:val="Caption"/>
            </w:pPr>
            <w:r w:rsidRPr="007C20FA">
              <w:t>Status</w:t>
            </w:r>
          </w:p>
        </w:tc>
        <w:tc>
          <w:tcPr>
            <w:tcW w:w="2268" w:type="dxa"/>
            <w:shd w:val="clear" w:color="auto" w:fill="D9D9D9" w:themeFill="background1" w:themeFillShade="D9"/>
          </w:tcPr>
          <w:p w14:paraId="601F6FE2" w14:textId="77777777" w:rsidR="0066130F" w:rsidRPr="007C20FA" w:rsidRDefault="0066130F" w:rsidP="00AF3D6B">
            <w:pPr>
              <w:pStyle w:val="Caption"/>
            </w:pPr>
            <w:r w:rsidRPr="007C20FA">
              <w:t>Solution</w:t>
            </w:r>
          </w:p>
        </w:tc>
      </w:tr>
      <w:tr w:rsidR="0066130F" w:rsidRPr="007C20FA" w14:paraId="2A271190" w14:textId="77777777" w:rsidTr="00982747">
        <w:tc>
          <w:tcPr>
            <w:tcW w:w="567" w:type="dxa"/>
          </w:tcPr>
          <w:p w14:paraId="68E631DE" w14:textId="77777777" w:rsidR="0066130F" w:rsidRPr="007C20FA" w:rsidRDefault="0066130F" w:rsidP="00543B92">
            <w:pPr>
              <w:pStyle w:val="BodyText"/>
              <w:rPr>
                <w:lang w:val="en-US"/>
              </w:rPr>
            </w:pPr>
            <w:r w:rsidRPr="007C20FA">
              <w:rPr>
                <w:lang w:val="en-US"/>
              </w:rPr>
              <w:t>1</w:t>
            </w:r>
          </w:p>
        </w:tc>
        <w:tc>
          <w:tcPr>
            <w:tcW w:w="3686" w:type="dxa"/>
          </w:tcPr>
          <w:p w14:paraId="6213FFA4" w14:textId="77777777" w:rsidR="0066130F" w:rsidRPr="00387CDD" w:rsidRDefault="0066130F" w:rsidP="00766860">
            <w:pPr>
              <w:rPr>
                <w:snapToGrid w:val="0"/>
              </w:rPr>
            </w:pPr>
          </w:p>
        </w:tc>
        <w:tc>
          <w:tcPr>
            <w:tcW w:w="1417" w:type="dxa"/>
          </w:tcPr>
          <w:p w14:paraId="3443294B" w14:textId="77777777" w:rsidR="0066130F" w:rsidRPr="007C20FA" w:rsidRDefault="0066130F" w:rsidP="00AF3D6B">
            <w:pPr>
              <w:pStyle w:val="BodyText"/>
              <w:rPr>
                <w:lang w:val="en-US"/>
              </w:rPr>
            </w:pPr>
          </w:p>
        </w:tc>
        <w:tc>
          <w:tcPr>
            <w:tcW w:w="1134" w:type="dxa"/>
          </w:tcPr>
          <w:p w14:paraId="0F93FF9C" w14:textId="77777777" w:rsidR="0066130F" w:rsidRPr="007C20FA" w:rsidRDefault="0066130F" w:rsidP="00AF3D6B"/>
        </w:tc>
        <w:tc>
          <w:tcPr>
            <w:tcW w:w="1134" w:type="dxa"/>
          </w:tcPr>
          <w:p w14:paraId="3BC1C396" w14:textId="77777777" w:rsidR="0066130F" w:rsidRPr="007C20FA" w:rsidRDefault="0066130F" w:rsidP="00AF3D6B"/>
        </w:tc>
        <w:tc>
          <w:tcPr>
            <w:tcW w:w="2268" w:type="dxa"/>
          </w:tcPr>
          <w:p w14:paraId="13792903" w14:textId="77777777" w:rsidR="0066130F" w:rsidRPr="007C20FA" w:rsidRDefault="0066130F" w:rsidP="00AF3D6B"/>
        </w:tc>
      </w:tr>
      <w:tr w:rsidR="0066130F" w:rsidRPr="00806157" w14:paraId="521BE926" w14:textId="77777777" w:rsidTr="00982747">
        <w:tc>
          <w:tcPr>
            <w:tcW w:w="567" w:type="dxa"/>
          </w:tcPr>
          <w:p w14:paraId="37D98101" w14:textId="77777777" w:rsidR="0066130F" w:rsidRPr="007C20FA" w:rsidRDefault="0066130F" w:rsidP="00806157">
            <w:pPr>
              <w:pStyle w:val="BodyText"/>
              <w:rPr>
                <w:lang w:val="en-US"/>
              </w:rPr>
            </w:pPr>
            <w:r w:rsidRPr="007C20FA">
              <w:rPr>
                <w:lang w:val="en-US"/>
              </w:rPr>
              <w:t>2</w:t>
            </w:r>
          </w:p>
        </w:tc>
        <w:tc>
          <w:tcPr>
            <w:tcW w:w="3686" w:type="dxa"/>
          </w:tcPr>
          <w:p w14:paraId="2E36C5FA" w14:textId="77777777" w:rsidR="0066130F" w:rsidRPr="00806157" w:rsidRDefault="0066130F" w:rsidP="00806157">
            <w:pPr>
              <w:pStyle w:val="BodyText"/>
              <w:rPr>
                <w:lang w:val="en-US"/>
              </w:rPr>
            </w:pPr>
          </w:p>
        </w:tc>
        <w:tc>
          <w:tcPr>
            <w:tcW w:w="1417" w:type="dxa"/>
          </w:tcPr>
          <w:p w14:paraId="0655CDA8" w14:textId="77777777" w:rsidR="0066130F" w:rsidRPr="007C20FA" w:rsidRDefault="0066130F" w:rsidP="00806157">
            <w:pPr>
              <w:pStyle w:val="BodyText"/>
              <w:rPr>
                <w:lang w:val="en-US"/>
              </w:rPr>
            </w:pPr>
          </w:p>
        </w:tc>
        <w:tc>
          <w:tcPr>
            <w:tcW w:w="1134" w:type="dxa"/>
          </w:tcPr>
          <w:p w14:paraId="24BF6499" w14:textId="77777777" w:rsidR="0066130F" w:rsidRPr="00806157" w:rsidRDefault="0066130F" w:rsidP="00806157">
            <w:pPr>
              <w:pStyle w:val="BodyText"/>
              <w:rPr>
                <w:lang w:val="en-US"/>
              </w:rPr>
            </w:pPr>
          </w:p>
        </w:tc>
        <w:tc>
          <w:tcPr>
            <w:tcW w:w="1134" w:type="dxa"/>
          </w:tcPr>
          <w:p w14:paraId="5D830EC2" w14:textId="77777777" w:rsidR="0066130F" w:rsidRPr="00806157" w:rsidRDefault="0066130F" w:rsidP="00806157">
            <w:pPr>
              <w:pStyle w:val="BodyText"/>
              <w:rPr>
                <w:lang w:val="en-US"/>
              </w:rPr>
            </w:pPr>
          </w:p>
        </w:tc>
        <w:tc>
          <w:tcPr>
            <w:tcW w:w="2268" w:type="dxa"/>
          </w:tcPr>
          <w:p w14:paraId="07DA05C4" w14:textId="77777777" w:rsidR="0066130F" w:rsidRPr="00806157" w:rsidRDefault="0066130F" w:rsidP="00806157">
            <w:pPr>
              <w:pStyle w:val="BodyText"/>
              <w:rPr>
                <w:lang w:val="en-US"/>
              </w:rPr>
            </w:pPr>
          </w:p>
        </w:tc>
      </w:tr>
      <w:tr w:rsidR="0066130F" w:rsidRPr="00806157" w14:paraId="4DF4DC37" w14:textId="77777777" w:rsidTr="00982747">
        <w:tc>
          <w:tcPr>
            <w:tcW w:w="567" w:type="dxa"/>
          </w:tcPr>
          <w:p w14:paraId="13CC3272" w14:textId="77777777" w:rsidR="0066130F" w:rsidRPr="007C20FA" w:rsidRDefault="0066130F" w:rsidP="00806157">
            <w:pPr>
              <w:pStyle w:val="BodyText"/>
              <w:rPr>
                <w:lang w:val="en-US"/>
              </w:rPr>
            </w:pPr>
            <w:r>
              <w:rPr>
                <w:lang w:val="en-US"/>
              </w:rPr>
              <w:t>3</w:t>
            </w:r>
          </w:p>
        </w:tc>
        <w:tc>
          <w:tcPr>
            <w:tcW w:w="3686" w:type="dxa"/>
          </w:tcPr>
          <w:p w14:paraId="1BB7F883" w14:textId="77777777" w:rsidR="0066130F" w:rsidRPr="00806157" w:rsidRDefault="0066130F" w:rsidP="00806157">
            <w:pPr>
              <w:pStyle w:val="BodyText"/>
              <w:rPr>
                <w:lang w:val="en-US"/>
              </w:rPr>
            </w:pPr>
          </w:p>
        </w:tc>
        <w:tc>
          <w:tcPr>
            <w:tcW w:w="1417" w:type="dxa"/>
          </w:tcPr>
          <w:p w14:paraId="7BC57CCC" w14:textId="77777777" w:rsidR="0066130F" w:rsidRPr="007C20FA" w:rsidRDefault="0066130F" w:rsidP="00806157">
            <w:pPr>
              <w:pStyle w:val="BodyText"/>
              <w:rPr>
                <w:lang w:val="en-US"/>
              </w:rPr>
            </w:pPr>
          </w:p>
        </w:tc>
        <w:tc>
          <w:tcPr>
            <w:tcW w:w="1134" w:type="dxa"/>
          </w:tcPr>
          <w:p w14:paraId="62519BB0" w14:textId="77777777" w:rsidR="0066130F" w:rsidRPr="00806157" w:rsidRDefault="0066130F" w:rsidP="00806157">
            <w:pPr>
              <w:pStyle w:val="BodyText"/>
              <w:rPr>
                <w:lang w:val="en-US"/>
              </w:rPr>
            </w:pPr>
          </w:p>
        </w:tc>
        <w:tc>
          <w:tcPr>
            <w:tcW w:w="1134" w:type="dxa"/>
          </w:tcPr>
          <w:p w14:paraId="6FCE9942" w14:textId="77777777" w:rsidR="0066130F" w:rsidRPr="00806157" w:rsidRDefault="0066130F" w:rsidP="00806157">
            <w:pPr>
              <w:pStyle w:val="BodyText"/>
              <w:rPr>
                <w:lang w:val="en-US"/>
              </w:rPr>
            </w:pPr>
          </w:p>
        </w:tc>
        <w:tc>
          <w:tcPr>
            <w:tcW w:w="2268" w:type="dxa"/>
          </w:tcPr>
          <w:p w14:paraId="63DA6F83" w14:textId="77777777" w:rsidR="0066130F" w:rsidRPr="00806157" w:rsidRDefault="0066130F" w:rsidP="00806157">
            <w:pPr>
              <w:pStyle w:val="BodyText"/>
              <w:rPr>
                <w:lang w:val="en-US"/>
              </w:rPr>
            </w:pPr>
          </w:p>
        </w:tc>
      </w:tr>
      <w:tr w:rsidR="0066130F" w:rsidRPr="00806157" w14:paraId="12FD5849" w14:textId="77777777" w:rsidTr="00982747">
        <w:tc>
          <w:tcPr>
            <w:tcW w:w="567" w:type="dxa"/>
          </w:tcPr>
          <w:p w14:paraId="45B10BD6" w14:textId="77777777" w:rsidR="0066130F" w:rsidRPr="007C20FA" w:rsidRDefault="00806157" w:rsidP="00806157">
            <w:pPr>
              <w:pStyle w:val="BodyText"/>
              <w:rPr>
                <w:lang w:val="en-US"/>
              </w:rPr>
            </w:pPr>
            <w:r>
              <w:rPr>
                <w:lang w:val="en-US"/>
              </w:rPr>
              <w:t>4</w:t>
            </w:r>
          </w:p>
        </w:tc>
        <w:tc>
          <w:tcPr>
            <w:tcW w:w="3686" w:type="dxa"/>
          </w:tcPr>
          <w:p w14:paraId="341FF320" w14:textId="77777777" w:rsidR="0066130F" w:rsidRPr="00806157" w:rsidRDefault="0066130F" w:rsidP="00806157">
            <w:pPr>
              <w:pStyle w:val="BodyText"/>
              <w:rPr>
                <w:lang w:val="en-US"/>
              </w:rPr>
            </w:pPr>
          </w:p>
        </w:tc>
        <w:tc>
          <w:tcPr>
            <w:tcW w:w="1417" w:type="dxa"/>
          </w:tcPr>
          <w:p w14:paraId="48BED90F" w14:textId="77777777" w:rsidR="0066130F" w:rsidRPr="007C20FA" w:rsidRDefault="0066130F" w:rsidP="00806157">
            <w:pPr>
              <w:pStyle w:val="BodyText"/>
              <w:rPr>
                <w:lang w:val="en-US"/>
              </w:rPr>
            </w:pPr>
          </w:p>
        </w:tc>
        <w:tc>
          <w:tcPr>
            <w:tcW w:w="1134" w:type="dxa"/>
          </w:tcPr>
          <w:p w14:paraId="5C99E465" w14:textId="77777777" w:rsidR="0066130F" w:rsidRPr="00806157" w:rsidRDefault="0066130F" w:rsidP="00806157">
            <w:pPr>
              <w:pStyle w:val="BodyText"/>
              <w:rPr>
                <w:lang w:val="en-US"/>
              </w:rPr>
            </w:pPr>
          </w:p>
        </w:tc>
        <w:tc>
          <w:tcPr>
            <w:tcW w:w="1134" w:type="dxa"/>
          </w:tcPr>
          <w:p w14:paraId="16DBEFA1" w14:textId="77777777" w:rsidR="0066130F" w:rsidRPr="00806157" w:rsidRDefault="0066130F" w:rsidP="00806157">
            <w:pPr>
              <w:pStyle w:val="BodyText"/>
              <w:rPr>
                <w:lang w:val="en-US"/>
              </w:rPr>
            </w:pPr>
          </w:p>
        </w:tc>
        <w:tc>
          <w:tcPr>
            <w:tcW w:w="2268" w:type="dxa"/>
          </w:tcPr>
          <w:p w14:paraId="0E84AD69" w14:textId="77777777" w:rsidR="0066130F" w:rsidRPr="00806157" w:rsidRDefault="0066130F" w:rsidP="00806157">
            <w:pPr>
              <w:pStyle w:val="BodyText"/>
              <w:rPr>
                <w:lang w:val="en-US"/>
              </w:rPr>
            </w:pPr>
          </w:p>
        </w:tc>
      </w:tr>
      <w:tr w:rsidR="00806157" w:rsidRPr="00806157" w14:paraId="206C6061" w14:textId="77777777" w:rsidTr="00982747">
        <w:tc>
          <w:tcPr>
            <w:tcW w:w="567" w:type="dxa"/>
          </w:tcPr>
          <w:p w14:paraId="1C309268" w14:textId="77777777" w:rsidR="00806157" w:rsidRDefault="00806157" w:rsidP="00806157">
            <w:pPr>
              <w:pStyle w:val="BodyText"/>
              <w:rPr>
                <w:lang w:val="en-US"/>
              </w:rPr>
            </w:pPr>
            <w:r>
              <w:rPr>
                <w:lang w:val="en-US"/>
              </w:rPr>
              <w:t>5</w:t>
            </w:r>
          </w:p>
        </w:tc>
        <w:tc>
          <w:tcPr>
            <w:tcW w:w="3686" w:type="dxa"/>
          </w:tcPr>
          <w:p w14:paraId="0E6D67DE" w14:textId="77777777" w:rsidR="00806157" w:rsidRPr="00806157" w:rsidRDefault="00806157" w:rsidP="00806157">
            <w:pPr>
              <w:pStyle w:val="BodyText"/>
              <w:rPr>
                <w:lang w:val="en-US"/>
              </w:rPr>
            </w:pPr>
          </w:p>
        </w:tc>
        <w:tc>
          <w:tcPr>
            <w:tcW w:w="1417" w:type="dxa"/>
          </w:tcPr>
          <w:p w14:paraId="16365916" w14:textId="77777777" w:rsidR="00806157" w:rsidRPr="007C20FA" w:rsidRDefault="00806157" w:rsidP="00806157">
            <w:pPr>
              <w:pStyle w:val="BodyText"/>
              <w:rPr>
                <w:lang w:val="en-US"/>
              </w:rPr>
            </w:pPr>
          </w:p>
        </w:tc>
        <w:tc>
          <w:tcPr>
            <w:tcW w:w="1134" w:type="dxa"/>
          </w:tcPr>
          <w:p w14:paraId="3E0465A0" w14:textId="77777777" w:rsidR="00806157" w:rsidRPr="00806157" w:rsidRDefault="00806157" w:rsidP="00806157">
            <w:pPr>
              <w:pStyle w:val="BodyText"/>
              <w:rPr>
                <w:lang w:val="en-US"/>
              </w:rPr>
            </w:pPr>
          </w:p>
        </w:tc>
        <w:tc>
          <w:tcPr>
            <w:tcW w:w="1134" w:type="dxa"/>
          </w:tcPr>
          <w:p w14:paraId="49BB93A6" w14:textId="77777777" w:rsidR="00806157" w:rsidRPr="00806157" w:rsidRDefault="00806157" w:rsidP="00806157">
            <w:pPr>
              <w:pStyle w:val="BodyText"/>
              <w:rPr>
                <w:lang w:val="en-US"/>
              </w:rPr>
            </w:pPr>
          </w:p>
        </w:tc>
        <w:tc>
          <w:tcPr>
            <w:tcW w:w="2268" w:type="dxa"/>
          </w:tcPr>
          <w:p w14:paraId="3C1C300E" w14:textId="77777777" w:rsidR="00806157" w:rsidRPr="00806157" w:rsidRDefault="00806157" w:rsidP="00806157">
            <w:pPr>
              <w:pStyle w:val="BodyText"/>
              <w:rPr>
                <w:lang w:val="en-US"/>
              </w:rPr>
            </w:pPr>
          </w:p>
        </w:tc>
      </w:tr>
      <w:tr w:rsidR="003D6993" w:rsidRPr="00806157" w14:paraId="6F674DD4" w14:textId="77777777" w:rsidTr="00982747">
        <w:tc>
          <w:tcPr>
            <w:tcW w:w="567" w:type="dxa"/>
          </w:tcPr>
          <w:p w14:paraId="78BA342A" w14:textId="77777777" w:rsidR="003D6993" w:rsidRDefault="003D6993" w:rsidP="00806157">
            <w:pPr>
              <w:pStyle w:val="BodyText"/>
              <w:rPr>
                <w:lang w:val="en-US"/>
              </w:rPr>
            </w:pPr>
            <w:r>
              <w:rPr>
                <w:lang w:val="en-US"/>
              </w:rPr>
              <w:t>6</w:t>
            </w:r>
          </w:p>
        </w:tc>
        <w:tc>
          <w:tcPr>
            <w:tcW w:w="3686" w:type="dxa"/>
          </w:tcPr>
          <w:p w14:paraId="1A7021AD" w14:textId="77777777" w:rsidR="003D6993" w:rsidRPr="00806157" w:rsidRDefault="003D6993" w:rsidP="00806157">
            <w:pPr>
              <w:pStyle w:val="BodyText"/>
              <w:rPr>
                <w:lang w:val="en-US"/>
              </w:rPr>
            </w:pPr>
          </w:p>
        </w:tc>
        <w:tc>
          <w:tcPr>
            <w:tcW w:w="1417" w:type="dxa"/>
          </w:tcPr>
          <w:p w14:paraId="5AC8AB69" w14:textId="77777777" w:rsidR="003D6993" w:rsidRPr="007C20FA" w:rsidRDefault="003D6993" w:rsidP="00806157">
            <w:pPr>
              <w:pStyle w:val="BodyText"/>
              <w:rPr>
                <w:lang w:val="en-US"/>
              </w:rPr>
            </w:pPr>
          </w:p>
        </w:tc>
        <w:tc>
          <w:tcPr>
            <w:tcW w:w="1134" w:type="dxa"/>
          </w:tcPr>
          <w:p w14:paraId="5F64B282" w14:textId="77777777" w:rsidR="003D6993" w:rsidRDefault="003D6993" w:rsidP="00806157">
            <w:pPr>
              <w:pStyle w:val="BodyText"/>
              <w:rPr>
                <w:lang w:val="en-US"/>
              </w:rPr>
            </w:pPr>
          </w:p>
        </w:tc>
        <w:tc>
          <w:tcPr>
            <w:tcW w:w="1134" w:type="dxa"/>
          </w:tcPr>
          <w:p w14:paraId="35211D7D" w14:textId="77777777" w:rsidR="003D6993" w:rsidRDefault="003D6993" w:rsidP="00806157">
            <w:pPr>
              <w:pStyle w:val="BodyText"/>
              <w:rPr>
                <w:lang w:val="en-US"/>
              </w:rPr>
            </w:pPr>
          </w:p>
        </w:tc>
        <w:tc>
          <w:tcPr>
            <w:tcW w:w="2268" w:type="dxa"/>
          </w:tcPr>
          <w:p w14:paraId="52750C57" w14:textId="77777777" w:rsidR="003D6993" w:rsidRPr="00806157" w:rsidRDefault="003D6993" w:rsidP="00806157">
            <w:pPr>
              <w:pStyle w:val="BodyText"/>
              <w:rPr>
                <w:lang w:val="en-US"/>
              </w:rPr>
            </w:pPr>
          </w:p>
        </w:tc>
      </w:tr>
      <w:tr w:rsidR="00F75591" w:rsidRPr="00806157" w14:paraId="318AC6CF" w14:textId="77777777" w:rsidTr="00982747">
        <w:tc>
          <w:tcPr>
            <w:tcW w:w="567" w:type="dxa"/>
          </w:tcPr>
          <w:p w14:paraId="6921B141" w14:textId="77777777" w:rsidR="00F75591" w:rsidRDefault="00F75591" w:rsidP="00806157">
            <w:pPr>
              <w:pStyle w:val="BodyText"/>
              <w:rPr>
                <w:lang w:val="en-US"/>
              </w:rPr>
            </w:pPr>
            <w:r>
              <w:rPr>
                <w:lang w:val="en-US"/>
              </w:rPr>
              <w:t>7</w:t>
            </w:r>
          </w:p>
        </w:tc>
        <w:tc>
          <w:tcPr>
            <w:tcW w:w="3686" w:type="dxa"/>
          </w:tcPr>
          <w:p w14:paraId="4C99F28A" w14:textId="77777777" w:rsidR="00F75591" w:rsidRPr="003D6993" w:rsidRDefault="00F75591" w:rsidP="00806157">
            <w:pPr>
              <w:pStyle w:val="BodyText"/>
              <w:rPr>
                <w:lang w:val="en-US"/>
              </w:rPr>
            </w:pPr>
          </w:p>
        </w:tc>
        <w:tc>
          <w:tcPr>
            <w:tcW w:w="1417" w:type="dxa"/>
          </w:tcPr>
          <w:p w14:paraId="48FA6F80" w14:textId="77777777" w:rsidR="00F75591" w:rsidRPr="007C20FA" w:rsidRDefault="00F75591" w:rsidP="00806157">
            <w:pPr>
              <w:pStyle w:val="BodyText"/>
              <w:rPr>
                <w:lang w:val="en-US"/>
              </w:rPr>
            </w:pPr>
          </w:p>
        </w:tc>
        <w:tc>
          <w:tcPr>
            <w:tcW w:w="1134" w:type="dxa"/>
          </w:tcPr>
          <w:p w14:paraId="4A945365" w14:textId="77777777" w:rsidR="00F75591" w:rsidRDefault="00F75591" w:rsidP="00806157">
            <w:pPr>
              <w:pStyle w:val="BodyText"/>
              <w:rPr>
                <w:lang w:val="en-US"/>
              </w:rPr>
            </w:pPr>
          </w:p>
        </w:tc>
        <w:tc>
          <w:tcPr>
            <w:tcW w:w="1134" w:type="dxa"/>
          </w:tcPr>
          <w:p w14:paraId="375037FD" w14:textId="77777777" w:rsidR="00F75591" w:rsidRDefault="00F75591" w:rsidP="00806157">
            <w:pPr>
              <w:pStyle w:val="BodyText"/>
              <w:rPr>
                <w:lang w:val="en-US"/>
              </w:rPr>
            </w:pPr>
          </w:p>
        </w:tc>
        <w:tc>
          <w:tcPr>
            <w:tcW w:w="2268" w:type="dxa"/>
          </w:tcPr>
          <w:p w14:paraId="1B80A6C6" w14:textId="77777777" w:rsidR="00F75591" w:rsidRPr="00806157" w:rsidRDefault="00F75591" w:rsidP="00806157">
            <w:pPr>
              <w:pStyle w:val="BodyText"/>
              <w:rPr>
                <w:lang w:val="en-US"/>
              </w:rPr>
            </w:pPr>
          </w:p>
        </w:tc>
      </w:tr>
      <w:tr w:rsidR="00934859" w:rsidRPr="00806157" w14:paraId="77957BDE" w14:textId="77777777" w:rsidTr="00982747">
        <w:tc>
          <w:tcPr>
            <w:tcW w:w="567" w:type="dxa"/>
          </w:tcPr>
          <w:p w14:paraId="33F9B49D" w14:textId="77777777" w:rsidR="00934859" w:rsidRDefault="00934859" w:rsidP="00806157">
            <w:pPr>
              <w:pStyle w:val="BodyText"/>
              <w:rPr>
                <w:lang w:val="en-US"/>
              </w:rPr>
            </w:pPr>
            <w:r>
              <w:rPr>
                <w:lang w:val="en-US"/>
              </w:rPr>
              <w:t>8</w:t>
            </w:r>
          </w:p>
        </w:tc>
        <w:tc>
          <w:tcPr>
            <w:tcW w:w="3686" w:type="dxa"/>
          </w:tcPr>
          <w:p w14:paraId="0D92B478" w14:textId="77777777" w:rsidR="00934859" w:rsidRDefault="00934859" w:rsidP="00806157">
            <w:pPr>
              <w:pStyle w:val="BodyText"/>
              <w:rPr>
                <w:lang w:val="en-US"/>
              </w:rPr>
            </w:pPr>
          </w:p>
        </w:tc>
        <w:tc>
          <w:tcPr>
            <w:tcW w:w="1417" w:type="dxa"/>
          </w:tcPr>
          <w:p w14:paraId="5022135E" w14:textId="77777777" w:rsidR="00934859" w:rsidRDefault="00934859" w:rsidP="00806157">
            <w:pPr>
              <w:pStyle w:val="BodyText"/>
              <w:rPr>
                <w:lang w:val="en-US"/>
              </w:rPr>
            </w:pPr>
          </w:p>
        </w:tc>
        <w:tc>
          <w:tcPr>
            <w:tcW w:w="1134" w:type="dxa"/>
          </w:tcPr>
          <w:p w14:paraId="464DEAB2" w14:textId="77777777" w:rsidR="00934859" w:rsidRDefault="00934859" w:rsidP="00806157">
            <w:pPr>
              <w:pStyle w:val="BodyText"/>
              <w:rPr>
                <w:lang w:val="en-US"/>
              </w:rPr>
            </w:pPr>
          </w:p>
        </w:tc>
        <w:tc>
          <w:tcPr>
            <w:tcW w:w="1134" w:type="dxa"/>
          </w:tcPr>
          <w:p w14:paraId="36317792" w14:textId="77777777" w:rsidR="00934859" w:rsidRDefault="00934859" w:rsidP="00806157">
            <w:pPr>
              <w:pStyle w:val="BodyText"/>
              <w:rPr>
                <w:lang w:val="en-US"/>
              </w:rPr>
            </w:pPr>
          </w:p>
        </w:tc>
        <w:tc>
          <w:tcPr>
            <w:tcW w:w="2268" w:type="dxa"/>
          </w:tcPr>
          <w:p w14:paraId="22C4EBC4" w14:textId="77777777" w:rsidR="00934859" w:rsidRPr="00806157" w:rsidRDefault="00934859" w:rsidP="00806157">
            <w:pPr>
              <w:pStyle w:val="BodyText"/>
              <w:rPr>
                <w:lang w:val="en-US"/>
              </w:rPr>
            </w:pPr>
          </w:p>
        </w:tc>
      </w:tr>
      <w:tr w:rsidR="00FE7C19" w:rsidRPr="00806157" w14:paraId="6D679608" w14:textId="77777777" w:rsidTr="00982747">
        <w:tc>
          <w:tcPr>
            <w:tcW w:w="567" w:type="dxa"/>
          </w:tcPr>
          <w:p w14:paraId="3CBDE04C" w14:textId="77777777" w:rsidR="00FE7C19" w:rsidRDefault="00FE7C19" w:rsidP="00806157">
            <w:pPr>
              <w:pStyle w:val="BodyText"/>
              <w:rPr>
                <w:lang w:val="en-US"/>
              </w:rPr>
            </w:pPr>
            <w:r>
              <w:rPr>
                <w:lang w:val="en-US"/>
              </w:rPr>
              <w:t>9</w:t>
            </w:r>
          </w:p>
        </w:tc>
        <w:tc>
          <w:tcPr>
            <w:tcW w:w="3686" w:type="dxa"/>
          </w:tcPr>
          <w:p w14:paraId="5B5285C5" w14:textId="77777777" w:rsidR="00FE7C19" w:rsidRDefault="00FE7C19" w:rsidP="00806157">
            <w:pPr>
              <w:pStyle w:val="BodyText"/>
              <w:rPr>
                <w:lang w:val="en-US"/>
              </w:rPr>
            </w:pPr>
          </w:p>
        </w:tc>
        <w:tc>
          <w:tcPr>
            <w:tcW w:w="1417" w:type="dxa"/>
          </w:tcPr>
          <w:p w14:paraId="07E2BF52" w14:textId="77777777" w:rsidR="00FE7C19" w:rsidRDefault="00FE7C19" w:rsidP="00806157">
            <w:pPr>
              <w:pStyle w:val="BodyText"/>
              <w:rPr>
                <w:lang w:val="en-US"/>
              </w:rPr>
            </w:pPr>
          </w:p>
        </w:tc>
        <w:tc>
          <w:tcPr>
            <w:tcW w:w="1134" w:type="dxa"/>
          </w:tcPr>
          <w:p w14:paraId="20D25DB8" w14:textId="77777777" w:rsidR="00FE7C19" w:rsidRDefault="00FE7C19" w:rsidP="00806157">
            <w:pPr>
              <w:pStyle w:val="BodyText"/>
              <w:rPr>
                <w:lang w:val="en-US"/>
              </w:rPr>
            </w:pPr>
          </w:p>
        </w:tc>
        <w:tc>
          <w:tcPr>
            <w:tcW w:w="1134" w:type="dxa"/>
          </w:tcPr>
          <w:p w14:paraId="416226C6" w14:textId="77777777" w:rsidR="00FE7C19" w:rsidRDefault="00FE7C19" w:rsidP="00806157">
            <w:pPr>
              <w:pStyle w:val="BodyText"/>
              <w:rPr>
                <w:lang w:val="en-US"/>
              </w:rPr>
            </w:pPr>
          </w:p>
        </w:tc>
        <w:tc>
          <w:tcPr>
            <w:tcW w:w="2268" w:type="dxa"/>
          </w:tcPr>
          <w:p w14:paraId="6D7645FB" w14:textId="77777777" w:rsidR="00FE7C19" w:rsidRPr="00806157" w:rsidRDefault="00FE7C19" w:rsidP="00806157">
            <w:pPr>
              <w:pStyle w:val="BodyText"/>
              <w:rPr>
                <w:lang w:val="en-US"/>
              </w:rPr>
            </w:pPr>
          </w:p>
        </w:tc>
      </w:tr>
    </w:tbl>
    <w:p w14:paraId="39F3A7D1" w14:textId="77777777" w:rsidR="00AF3D6B" w:rsidRPr="00806157" w:rsidRDefault="004754E9" w:rsidP="004754E9">
      <w:pPr>
        <w:pStyle w:val="Caption"/>
      </w:pPr>
      <w:bookmarkStart w:id="162" w:name="_Toc50660342"/>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383AAE">
        <w:rPr>
          <w:noProof/>
        </w:rPr>
        <w:t>15</w:t>
      </w:r>
      <w:r w:rsidR="002C1D22">
        <w:rPr>
          <w:noProof/>
        </w:rPr>
        <w:fldChar w:fldCharType="end"/>
      </w:r>
      <w:r w:rsidRPr="00C75AE5">
        <w:t xml:space="preserve">: </w:t>
      </w:r>
      <w:r>
        <w:t>Open Concerns</w:t>
      </w:r>
      <w:bookmarkEnd w:id="162"/>
    </w:p>
    <w:p w14:paraId="5379E0F4" w14:textId="77777777" w:rsidR="00AF3D6B" w:rsidRPr="007C20FA" w:rsidRDefault="00C4581C" w:rsidP="00F70D52">
      <w:pPr>
        <w:pStyle w:val="Heading1"/>
      </w:pPr>
      <w:bookmarkStart w:id="163" w:name="_Toc84855943"/>
      <w:r>
        <w:t>Revision</w:t>
      </w:r>
      <w:r w:rsidR="00DB513B">
        <w:t xml:space="preserve"> History</w:t>
      </w:r>
      <w:bookmarkEnd w:id="163"/>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88"/>
        <w:gridCol w:w="4455"/>
        <w:gridCol w:w="1612"/>
        <w:gridCol w:w="1417"/>
      </w:tblGrid>
      <w:tr w:rsidR="00F00E75" w:rsidRPr="00791DF4" w14:paraId="7812568A" w14:textId="77777777" w:rsidTr="00FC3026">
        <w:trPr>
          <w:tblHeader/>
        </w:trPr>
        <w:tc>
          <w:tcPr>
            <w:tcW w:w="1134" w:type="dxa"/>
            <w:shd w:val="clear" w:color="auto" w:fill="D9D9D9" w:themeFill="background1" w:themeFillShade="D9"/>
          </w:tcPr>
          <w:p w14:paraId="05B7DD4A" w14:textId="77777777" w:rsidR="00F00E75" w:rsidRPr="00791DF4" w:rsidRDefault="00A26CA8" w:rsidP="00A26CA8">
            <w:pPr>
              <w:pStyle w:val="Caption"/>
            </w:pPr>
            <w:r w:rsidRPr="00791DF4">
              <w:t>Revision</w:t>
            </w:r>
          </w:p>
        </w:tc>
        <w:tc>
          <w:tcPr>
            <w:tcW w:w="1588" w:type="dxa"/>
            <w:shd w:val="clear" w:color="auto" w:fill="D9D9D9" w:themeFill="background1" w:themeFillShade="D9"/>
          </w:tcPr>
          <w:p w14:paraId="79B121E4" w14:textId="77777777" w:rsidR="00F00E75" w:rsidRPr="00791DF4" w:rsidRDefault="00F00E75" w:rsidP="00AF3D6B">
            <w:pPr>
              <w:pStyle w:val="Caption"/>
            </w:pPr>
            <w:r w:rsidRPr="00791DF4">
              <w:t>Date</w:t>
            </w:r>
          </w:p>
        </w:tc>
        <w:tc>
          <w:tcPr>
            <w:tcW w:w="4455" w:type="dxa"/>
            <w:shd w:val="clear" w:color="auto" w:fill="D9D9D9" w:themeFill="background1" w:themeFillShade="D9"/>
          </w:tcPr>
          <w:p w14:paraId="1B6E2902" w14:textId="77777777" w:rsidR="00F00E75" w:rsidRPr="00791DF4" w:rsidRDefault="00F00E75" w:rsidP="00AF3D6B">
            <w:pPr>
              <w:pStyle w:val="Caption"/>
            </w:pPr>
            <w:r w:rsidRPr="00791DF4">
              <w:t>Description</w:t>
            </w:r>
          </w:p>
        </w:tc>
        <w:tc>
          <w:tcPr>
            <w:tcW w:w="1612" w:type="dxa"/>
            <w:shd w:val="clear" w:color="auto" w:fill="D9D9D9" w:themeFill="background1" w:themeFillShade="D9"/>
          </w:tcPr>
          <w:p w14:paraId="6C27EAE5" w14:textId="77777777" w:rsidR="00F00E75" w:rsidRPr="00791DF4" w:rsidRDefault="00F00E75" w:rsidP="00AF3D6B">
            <w:pPr>
              <w:pStyle w:val="Caption"/>
            </w:pPr>
            <w:r w:rsidRPr="00791DF4">
              <w:t>Approved by</w:t>
            </w:r>
          </w:p>
        </w:tc>
        <w:tc>
          <w:tcPr>
            <w:tcW w:w="1417" w:type="dxa"/>
            <w:shd w:val="clear" w:color="auto" w:fill="D9D9D9" w:themeFill="background1" w:themeFillShade="D9"/>
          </w:tcPr>
          <w:p w14:paraId="526B43BC" w14:textId="77777777" w:rsidR="00F00E75" w:rsidRPr="00791DF4" w:rsidRDefault="00F00E75" w:rsidP="00AF3D6B">
            <w:pPr>
              <w:pStyle w:val="Caption"/>
            </w:pPr>
            <w:r w:rsidRPr="00791DF4">
              <w:t>Responsible</w:t>
            </w:r>
          </w:p>
        </w:tc>
      </w:tr>
      <w:tr w:rsidR="00F00E75" w:rsidRPr="00791DF4" w14:paraId="482BEBE7" w14:textId="77777777" w:rsidTr="00FC3026">
        <w:tc>
          <w:tcPr>
            <w:tcW w:w="1134" w:type="dxa"/>
          </w:tcPr>
          <w:p w14:paraId="728EE4C4" w14:textId="3B9051BB" w:rsidR="00F00E75" w:rsidRPr="00791DF4" w:rsidRDefault="00FC3026" w:rsidP="00AF3D6B">
            <w:pPr>
              <w:jc w:val="center"/>
              <w:rPr>
                <w:snapToGrid w:val="0"/>
              </w:rPr>
            </w:pPr>
            <w:r>
              <w:rPr>
                <w:snapToGrid w:val="0"/>
              </w:rPr>
              <w:t>0.1</w:t>
            </w:r>
          </w:p>
        </w:tc>
        <w:tc>
          <w:tcPr>
            <w:tcW w:w="1588" w:type="dxa"/>
          </w:tcPr>
          <w:p w14:paraId="6EEB1E20" w14:textId="39AB4623" w:rsidR="00F00E75" w:rsidRPr="00791DF4" w:rsidRDefault="00FC3026" w:rsidP="00AF3D6B">
            <w:pPr>
              <w:jc w:val="center"/>
              <w:rPr>
                <w:snapToGrid w:val="0"/>
                <w:lang w:eastAsia="zh-CN"/>
              </w:rPr>
            </w:pPr>
            <w:r>
              <w:rPr>
                <w:rFonts w:hint="eastAsia"/>
                <w:snapToGrid w:val="0"/>
                <w:lang w:eastAsia="zh-CN"/>
              </w:rPr>
              <w:t>2</w:t>
            </w:r>
            <w:r>
              <w:rPr>
                <w:snapToGrid w:val="0"/>
                <w:lang w:eastAsia="zh-CN"/>
              </w:rPr>
              <w:t>021/09/</w:t>
            </w:r>
            <w:r w:rsidR="00EC296F">
              <w:rPr>
                <w:snapToGrid w:val="0"/>
                <w:lang w:eastAsia="zh-CN"/>
              </w:rPr>
              <w:t>28</w:t>
            </w:r>
          </w:p>
        </w:tc>
        <w:tc>
          <w:tcPr>
            <w:tcW w:w="4455" w:type="dxa"/>
          </w:tcPr>
          <w:p w14:paraId="4CEF9342" w14:textId="77777777" w:rsidR="00F00E75" w:rsidRPr="00791DF4" w:rsidRDefault="00F00E75" w:rsidP="00AF3D6B">
            <w:pPr>
              <w:pStyle w:val="Header"/>
              <w:rPr>
                <w:snapToGrid w:val="0"/>
              </w:rPr>
            </w:pPr>
            <w:r w:rsidRPr="00791DF4">
              <w:rPr>
                <w:snapToGrid w:val="0"/>
              </w:rPr>
              <w:t>Initial version</w:t>
            </w:r>
          </w:p>
        </w:tc>
        <w:tc>
          <w:tcPr>
            <w:tcW w:w="1612" w:type="dxa"/>
          </w:tcPr>
          <w:p w14:paraId="1DF11888" w14:textId="77777777" w:rsidR="00F00E75" w:rsidRPr="00791DF4" w:rsidRDefault="00F00E75" w:rsidP="00AF3D6B">
            <w:pPr>
              <w:rPr>
                <w:snapToGrid w:val="0"/>
              </w:rPr>
            </w:pPr>
          </w:p>
        </w:tc>
        <w:tc>
          <w:tcPr>
            <w:tcW w:w="1417" w:type="dxa"/>
          </w:tcPr>
          <w:p w14:paraId="4546CCCF" w14:textId="47765A22" w:rsidR="00F00E75" w:rsidRPr="00791DF4" w:rsidRDefault="004767A4" w:rsidP="00AF3D6B">
            <w:pPr>
              <w:rPr>
                <w:snapToGrid w:val="0"/>
              </w:rPr>
            </w:pPr>
            <w:r>
              <w:rPr>
                <w:snapToGrid w:val="0"/>
                <w:lang w:eastAsia="zh-CN"/>
              </w:rPr>
              <w:t>J</w:t>
            </w:r>
            <w:r>
              <w:rPr>
                <w:rFonts w:hint="eastAsia"/>
                <w:snapToGrid w:val="0"/>
                <w:lang w:eastAsia="zh-CN"/>
              </w:rPr>
              <w:t>wang</w:t>
            </w:r>
            <w:r>
              <w:rPr>
                <w:snapToGrid w:val="0"/>
              </w:rPr>
              <w:t>308</w:t>
            </w:r>
          </w:p>
        </w:tc>
      </w:tr>
      <w:tr w:rsidR="00F00E75" w:rsidRPr="00791DF4" w14:paraId="1675E0CE" w14:textId="77777777" w:rsidTr="00FC3026">
        <w:tc>
          <w:tcPr>
            <w:tcW w:w="1134" w:type="dxa"/>
          </w:tcPr>
          <w:p w14:paraId="5805DA6D" w14:textId="77777777" w:rsidR="00F00E75" w:rsidRPr="00791DF4" w:rsidRDefault="00F00E75" w:rsidP="007B734C">
            <w:pPr>
              <w:jc w:val="center"/>
              <w:rPr>
                <w:snapToGrid w:val="0"/>
              </w:rPr>
            </w:pPr>
          </w:p>
        </w:tc>
        <w:tc>
          <w:tcPr>
            <w:tcW w:w="1588" w:type="dxa"/>
          </w:tcPr>
          <w:p w14:paraId="73997BCF" w14:textId="77777777" w:rsidR="00F00E75" w:rsidRPr="00791DF4" w:rsidRDefault="00F00E75" w:rsidP="00AF3D6B">
            <w:pPr>
              <w:jc w:val="center"/>
              <w:rPr>
                <w:snapToGrid w:val="0"/>
              </w:rPr>
            </w:pPr>
          </w:p>
        </w:tc>
        <w:tc>
          <w:tcPr>
            <w:tcW w:w="4455" w:type="dxa"/>
          </w:tcPr>
          <w:p w14:paraId="622FA9D6" w14:textId="77777777" w:rsidR="00F00E75" w:rsidRPr="00791DF4" w:rsidRDefault="00F00E75" w:rsidP="00D242CA">
            <w:pPr>
              <w:pStyle w:val="Header"/>
              <w:rPr>
                <w:snapToGrid w:val="0"/>
              </w:rPr>
            </w:pPr>
          </w:p>
        </w:tc>
        <w:tc>
          <w:tcPr>
            <w:tcW w:w="1612" w:type="dxa"/>
          </w:tcPr>
          <w:p w14:paraId="59935779" w14:textId="77777777" w:rsidR="00F00E75" w:rsidRPr="00791DF4" w:rsidRDefault="00F00E75" w:rsidP="00AF3D6B">
            <w:pPr>
              <w:rPr>
                <w:snapToGrid w:val="0"/>
              </w:rPr>
            </w:pPr>
          </w:p>
        </w:tc>
        <w:tc>
          <w:tcPr>
            <w:tcW w:w="1417" w:type="dxa"/>
          </w:tcPr>
          <w:p w14:paraId="048FA9E8" w14:textId="77777777" w:rsidR="00F00E75" w:rsidRPr="00791DF4" w:rsidRDefault="00F00E75" w:rsidP="00AF3D6B">
            <w:pPr>
              <w:rPr>
                <w:snapToGrid w:val="0"/>
              </w:rPr>
            </w:pPr>
          </w:p>
        </w:tc>
      </w:tr>
    </w:tbl>
    <w:p w14:paraId="433E092A" w14:textId="77777777" w:rsidR="00B3198F" w:rsidRDefault="00B3198F" w:rsidP="00B3198F"/>
    <w:p w14:paraId="3DF2714A" w14:textId="77777777" w:rsidR="00EA4337" w:rsidRDefault="00EA4337" w:rsidP="00EA4337">
      <w:pPr>
        <w:pStyle w:val="Heading2"/>
        <w:tabs>
          <w:tab w:val="left" w:pos="709"/>
        </w:tabs>
        <w:ind w:left="0" w:firstLine="0"/>
        <w:rPr>
          <w:vanish/>
        </w:rPr>
      </w:pPr>
      <w:r w:rsidRPr="00EB5501">
        <w:rPr>
          <w:vanish/>
        </w:rPr>
        <w:t>Template Revisions</w:t>
      </w:r>
      <w:bookmarkStart w:id="164" w:name="_Toc426532436"/>
      <w:bookmarkStart w:id="165" w:name="_Toc426532709"/>
      <w:bookmarkStart w:id="166" w:name="_Toc429735065"/>
      <w:bookmarkStart w:id="167" w:name="_Toc429736056"/>
      <w:bookmarkStart w:id="168" w:name="_Toc429740130"/>
      <w:bookmarkStart w:id="169" w:name="_Toc435105691"/>
      <w:bookmarkStart w:id="170" w:name="_Toc435447975"/>
      <w:bookmarkStart w:id="171" w:name="_Toc446338187"/>
      <w:bookmarkStart w:id="172" w:name="_Toc446338376"/>
      <w:bookmarkStart w:id="173" w:name="_Toc446338442"/>
      <w:bookmarkStart w:id="174" w:name="_Toc446338500"/>
      <w:bookmarkStart w:id="175" w:name="_Toc446401092"/>
      <w:bookmarkStart w:id="176" w:name="_Toc446401345"/>
      <w:bookmarkStart w:id="177" w:name="_Toc446401403"/>
      <w:bookmarkStart w:id="178" w:name="_Toc446403147"/>
      <w:bookmarkStart w:id="179" w:name="_Toc446420100"/>
      <w:bookmarkStart w:id="180" w:name="_Toc446420218"/>
      <w:bookmarkStart w:id="181" w:name="_Toc448921022"/>
      <w:bookmarkStart w:id="182" w:name="_Toc455758197"/>
      <w:bookmarkStart w:id="183" w:name="_Toc455943205"/>
      <w:bookmarkStart w:id="184" w:name="_Toc455943280"/>
      <w:bookmarkStart w:id="185" w:name="_Toc455943355"/>
      <w:bookmarkStart w:id="186" w:name="_Toc455987353"/>
      <w:bookmarkStart w:id="187" w:name="_Toc455987426"/>
      <w:bookmarkStart w:id="188" w:name="_Toc455989378"/>
      <w:bookmarkStart w:id="189" w:name="_Toc456007567"/>
      <w:bookmarkStart w:id="190" w:name="_Toc466873871"/>
      <w:bookmarkStart w:id="191" w:name="_Toc466874038"/>
      <w:bookmarkStart w:id="192" w:name="_Toc471214513"/>
      <w:bookmarkStart w:id="193" w:name="_Toc471216892"/>
      <w:bookmarkStart w:id="194" w:name="_Toc472080263"/>
      <w:bookmarkStart w:id="195" w:name="_Toc472492808"/>
      <w:bookmarkStart w:id="196" w:name="_Toc479868722"/>
      <w:bookmarkStart w:id="197" w:name="_Toc481143298"/>
      <w:bookmarkStart w:id="198" w:name="_Toc498522497"/>
      <w:bookmarkStart w:id="199" w:name="_Toc498523514"/>
      <w:bookmarkStart w:id="200" w:name="_Toc498524039"/>
      <w:bookmarkStart w:id="201" w:name="_Toc513649582"/>
      <w:bookmarkStart w:id="202" w:name="_Toc521186202"/>
      <w:bookmarkStart w:id="203" w:name="_Toc528759264"/>
      <w:bookmarkStart w:id="204" w:name="_Toc528768570"/>
      <w:bookmarkStart w:id="205" w:name="_Toc528770517"/>
      <w:bookmarkStart w:id="206" w:name="_Toc530745390"/>
      <w:bookmarkStart w:id="207" w:name="_Toc531340120"/>
      <w:bookmarkStart w:id="208" w:name="_Toc532390833"/>
      <w:bookmarkStart w:id="209" w:name="_Toc532391139"/>
      <w:bookmarkStart w:id="210" w:name="_Toc4161892"/>
      <w:bookmarkStart w:id="211" w:name="_Toc4162044"/>
      <w:bookmarkStart w:id="212" w:name="_Toc10201377"/>
      <w:bookmarkStart w:id="213" w:name="_Toc11687280"/>
      <w:bookmarkStart w:id="214" w:name="_Toc11740880"/>
      <w:bookmarkStart w:id="215" w:name="_Toc12461805"/>
      <w:bookmarkStart w:id="216" w:name="_Toc12639640"/>
      <w:bookmarkStart w:id="217" w:name="_Toc12949038"/>
      <w:bookmarkStart w:id="218" w:name="_Toc12958641"/>
      <w:bookmarkStart w:id="219" w:name="_Toc12962784"/>
      <w:bookmarkStart w:id="220" w:name="_Toc19090935"/>
      <w:bookmarkStart w:id="221" w:name="_Toc19091031"/>
      <w:bookmarkStart w:id="222" w:name="_Toc23857962"/>
      <w:bookmarkStart w:id="223" w:name="_Toc23858173"/>
      <w:bookmarkStart w:id="224" w:name="_Toc23858268"/>
      <w:bookmarkStart w:id="225" w:name="_Toc25321835"/>
      <w:bookmarkStart w:id="226" w:name="_Toc26370926"/>
      <w:bookmarkStart w:id="227" w:name="_Toc26371672"/>
      <w:bookmarkStart w:id="228" w:name="_Toc26441122"/>
      <w:bookmarkStart w:id="229" w:name="_Toc26450484"/>
      <w:bookmarkStart w:id="230" w:name="_Toc26887530"/>
      <w:bookmarkStart w:id="231" w:name="_Toc26887624"/>
      <w:bookmarkStart w:id="232" w:name="_Toc32420652"/>
      <w:bookmarkStart w:id="233" w:name="_Toc33001423"/>
      <w:bookmarkStart w:id="234" w:name="_Toc33002751"/>
      <w:bookmarkStart w:id="235" w:name="_Toc33027729"/>
      <w:bookmarkStart w:id="236" w:name="_Toc34681989"/>
      <w:bookmarkStart w:id="237" w:name="_Toc50626731"/>
      <w:bookmarkStart w:id="238" w:name="_Toc50627133"/>
      <w:bookmarkStart w:id="239" w:name="_Toc84855887"/>
      <w:bookmarkStart w:id="240" w:name="_Toc84855944"/>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18F10657" w14:textId="77777777"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718D0501" w14:textId="77777777" w:rsidR="00EA4337" w:rsidRPr="00EB5501" w:rsidRDefault="00EA4337" w:rsidP="00EA4337">
      <w:pPr>
        <w:rPr>
          <w:lang w:eastAsia="zh-CN"/>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850"/>
        <w:gridCol w:w="993"/>
        <w:gridCol w:w="5669"/>
        <w:gridCol w:w="1667"/>
      </w:tblGrid>
      <w:tr w:rsidR="00EA4337" w:rsidRPr="00791DF4" w14:paraId="01BAA89A" w14:textId="77777777" w:rsidTr="00982747">
        <w:trPr>
          <w:hidden/>
        </w:trPr>
        <w:tc>
          <w:tcPr>
            <w:tcW w:w="1027" w:type="dxa"/>
            <w:shd w:val="clear" w:color="auto" w:fill="D9D9D9" w:themeFill="background1" w:themeFillShade="D9"/>
          </w:tcPr>
          <w:p w14:paraId="4A05E98E" w14:textId="77777777" w:rsidR="00EA4337" w:rsidRPr="00791DF4" w:rsidRDefault="00EA4337" w:rsidP="007C6041">
            <w:pPr>
              <w:pStyle w:val="Caption"/>
              <w:rPr>
                <w:vanish/>
                <w:lang w:val="en-GB"/>
              </w:rPr>
            </w:pPr>
            <w:r w:rsidRPr="00791DF4">
              <w:rPr>
                <w:vanish/>
                <w:lang w:val="en-GB"/>
              </w:rPr>
              <w:t>Version</w:t>
            </w:r>
          </w:p>
        </w:tc>
        <w:tc>
          <w:tcPr>
            <w:tcW w:w="850" w:type="dxa"/>
            <w:shd w:val="clear" w:color="auto" w:fill="D9D9D9" w:themeFill="background1" w:themeFillShade="D9"/>
          </w:tcPr>
          <w:p w14:paraId="5FDDBF88" w14:textId="77777777" w:rsidR="00EA4337" w:rsidRPr="00791DF4" w:rsidRDefault="00EA4337" w:rsidP="007C6041">
            <w:pPr>
              <w:pStyle w:val="Caption"/>
              <w:rPr>
                <w:vanish/>
                <w:lang w:val="en-GB"/>
              </w:rPr>
            </w:pPr>
            <w:r w:rsidRPr="00791DF4">
              <w:rPr>
                <w:vanish/>
                <w:lang w:val="en-GB"/>
              </w:rPr>
              <w:t>Rev.</w:t>
            </w:r>
          </w:p>
          <w:p w14:paraId="5909A12B" w14:textId="77777777" w:rsidR="00EA4337" w:rsidRPr="00791DF4" w:rsidRDefault="00EA4337" w:rsidP="007C6041">
            <w:pPr>
              <w:jc w:val="center"/>
              <w:rPr>
                <w:vanish/>
              </w:rPr>
            </w:pPr>
          </w:p>
        </w:tc>
        <w:tc>
          <w:tcPr>
            <w:tcW w:w="993" w:type="dxa"/>
            <w:shd w:val="clear" w:color="auto" w:fill="D9D9D9" w:themeFill="background1" w:themeFillShade="D9"/>
          </w:tcPr>
          <w:p w14:paraId="6178C383" w14:textId="77777777" w:rsidR="00EA4337" w:rsidRPr="00791DF4" w:rsidRDefault="00EA4337" w:rsidP="007C6041">
            <w:pPr>
              <w:pStyle w:val="Caption"/>
              <w:rPr>
                <w:vanish/>
                <w:lang w:val="en-GB"/>
              </w:rPr>
            </w:pPr>
            <w:r w:rsidRPr="00791DF4">
              <w:rPr>
                <w:vanish/>
                <w:lang w:val="en-GB"/>
              </w:rPr>
              <w:t>Date</w:t>
            </w:r>
          </w:p>
        </w:tc>
        <w:tc>
          <w:tcPr>
            <w:tcW w:w="5669" w:type="dxa"/>
            <w:shd w:val="clear" w:color="auto" w:fill="D9D9D9" w:themeFill="background1" w:themeFillShade="D9"/>
          </w:tcPr>
          <w:p w14:paraId="70F17112" w14:textId="77777777" w:rsidR="00EA4337" w:rsidRPr="00791DF4" w:rsidRDefault="00EA4337" w:rsidP="007C6041">
            <w:pPr>
              <w:pStyle w:val="Caption"/>
              <w:rPr>
                <w:vanish/>
                <w:lang w:val="en-GB"/>
              </w:rPr>
            </w:pPr>
            <w:r w:rsidRPr="00791DF4">
              <w:rPr>
                <w:vanish/>
                <w:lang w:val="en-GB"/>
              </w:rPr>
              <w:t>Description</w:t>
            </w:r>
          </w:p>
        </w:tc>
        <w:tc>
          <w:tcPr>
            <w:tcW w:w="1667" w:type="dxa"/>
            <w:shd w:val="clear" w:color="auto" w:fill="D9D9D9" w:themeFill="background1" w:themeFillShade="D9"/>
          </w:tcPr>
          <w:p w14:paraId="798BC2BC" w14:textId="77777777" w:rsidR="00EA4337" w:rsidRPr="00791DF4" w:rsidRDefault="00EA4337" w:rsidP="007C6041">
            <w:pPr>
              <w:pStyle w:val="Caption"/>
              <w:rPr>
                <w:vanish/>
                <w:lang w:val="en-GB"/>
              </w:rPr>
            </w:pPr>
            <w:r w:rsidRPr="00791DF4">
              <w:rPr>
                <w:vanish/>
                <w:lang w:val="en-GB"/>
              </w:rPr>
              <w:t>Responsible</w:t>
            </w:r>
          </w:p>
        </w:tc>
      </w:tr>
      <w:tr w:rsidR="00EA4337" w:rsidRPr="00791DF4" w14:paraId="01F2FD6F" w14:textId="77777777" w:rsidTr="00982747">
        <w:trPr>
          <w:hidden/>
        </w:trPr>
        <w:tc>
          <w:tcPr>
            <w:tcW w:w="1027" w:type="dxa"/>
          </w:tcPr>
          <w:p w14:paraId="70E2CA9F" w14:textId="77777777" w:rsidR="00EA4337" w:rsidRPr="00791DF4" w:rsidRDefault="007342A6" w:rsidP="007C6041">
            <w:pPr>
              <w:jc w:val="center"/>
              <w:rPr>
                <w:snapToGrid w:val="0"/>
                <w:vanish/>
              </w:rPr>
            </w:pPr>
            <w:r w:rsidRPr="00791DF4">
              <w:rPr>
                <w:snapToGrid w:val="0"/>
                <w:vanish/>
              </w:rPr>
              <w:t>0</w:t>
            </w:r>
          </w:p>
        </w:tc>
        <w:tc>
          <w:tcPr>
            <w:tcW w:w="850" w:type="dxa"/>
          </w:tcPr>
          <w:p w14:paraId="47843C2F" w14:textId="77777777" w:rsidR="00EA4337" w:rsidRPr="00791DF4" w:rsidRDefault="007342A6" w:rsidP="007C6041">
            <w:pPr>
              <w:jc w:val="center"/>
              <w:rPr>
                <w:snapToGrid w:val="0"/>
                <w:vanish/>
              </w:rPr>
            </w:pPr>
            <w:r w:rsidRPr="00791DF4">
              <w:rPr>
                <w:snapToGrid w:val="0"/>
                <w:vanish/>
              </w:rPr>
              <w:t>6</w:t>
            </w:r>
          </w:p>
        </w:tc>
        <w:tc>
          <w:tcPr>
            <w:tcW w:w="993" w:type="dxa"/>
          </w:tcPr>
          <w:p w14:paraId="3705C2BF" w14:textId="77777777" w:rsidR="00EA4337" w:rsidRPr="00791DF4" w:rsidRDefault="00EA4337" w:rsidP="007C6041">
            <w:pPr>
              <w:jc w:val="center"/>
              <w:rPr>
                <w:snapToGrid w:val="0"/>
                <w:vanish/>
              </w:rPr>
            </w:pPr>
            <w:r w:rsidRPr="00791DF4">
              <w:rPr>
                <w:snapToGrid w:val="0"/>
                <w:vanish/>
              </w:rPr>
              <w:t>2015-05-26</w:t>
            </w:r>
          </w:p>
        </w:tc>
        <w:tc>
          <w:tcPr>
            <w:tcW w:w="5669" w:type="dxa"/>
          </w:tcPr>
          <w:p w14:paraId="730CF3E6" w14:textId="77777777" w:rsidR="00EA4337" w:rsidRPr="00791DF4" w:rsidRDefault="00EA4337" w:rsidP="00EA4337">
            <w:pPr>
              <w:pStyle w:val="ListParagraph"/>
              <w:numPr>
                <w:ilvl w:val="0"/>
                <w:numId w:val="6"/>
              </w:numPr>
              <w:ind w:left="458"/>
              <w:rPr>
                <w:rFonts w:ascii="Arial" w:hAnsi="Arial" w:cs="Arial"/>
                <w:snapToGrid w:val="0"/>
                <w:vanish/>
              </w:rPr>
            </w:pPr>
            <w:r w:rsidRPr="00791DF4">
              <w:rPr>
                <w:rFonts w:ascii="Arial" w:hAnsi="Arial" w:cs="Arial"/>
                <w:snapToGrid w:val="0"/>
                <w:vanish/>
              </w:rPr>
              <w:t xml:space="preserve">Chapter </w:t>
            </w:r>
            <w:r w:rsidR="00AF6972" w:rsidRPr="00791DF4">
              <w:rPr>
                <w:rFonts w:ascii="Arial" w:hAnsi="Arial" w:cs="Arial"/>
                <w:snapToGrid w:val="0"/>
                <w:vanish/>
              </w:rPr>
              <w:t>“</w:t>
            </w:r>
            <w:r w:rsidRPr="00791DF4">
              <w:rPr>
                <w:rFonts w:ascii="Arial" w:hAnsi="Arial" w:cs="Arial"/>
                <w:snapToGrid w:val="0"/>
                <w:vanish/>
              </w:rPr>
              <w:t>Feature Overview</w:t>
            </w:r>
            <w:r w:rsidR="00AF6972" w:rsidRPr="00791DF4">
              <w:rPr>
                <w:rFonts w:ascii="Arial" w:hAnsi="Arial" w:cs="Arial"/>
                <w:snapToGrid w:val="0"/>
                <w:vanish/>
              </w:rPr>
              <w:t>”</w:t>
            </w:r>
            <w:r w:rsidRPr="00791DF4">
              <w:rPr>
                <w:rFonts w:ascii="Arial" w:hAnsi="Arial" w:cs="Arial"/>
                <w:snapToGrid w:val="0"/>
                <w:vanish/>
              </w:rPr>
              <w:t xml:space="preserve"> and made a 2</w:t>
            </w:r>
            <w:r w:rsidRPr="00791DF4">
              <w:rPr>
                <w:rFonts w:ascii="Arial" w:hAnsi="Arial" w:cs="Arial"/>
                <w:snapToGrid w:val="0"/>
                <w:vanish/>
                <w:vertAlign w:val="superscript"/>
              </w:rPr>
              <w:t>nd</w:t>
            </w:r>
            <w:r w:rsidRPr="00791DF4">
              <w:rPr>
                <w:rFonts w:ascii="Arial" w:hAnsi="Arial" w:cs="Arial"/>
                <w:snapToGrid w:val="0"/>
                <w:vanish/>
              </w:rPr>
              <w:t xml:space="preserve"> level heading.</w:t>
            </w:r>
          </w:p>
          <w:p w14:paraId="52F5A894" w14:textId="77777777" w:rsidR="00EA4337" w:rsidRPr="00791DF4" w:rsidRDefault="00EA4337" w:rsidP="00EA4337">
            <w:pPr>
              <w:pStyle w:val="ListParagraph"/>
              <w:numPr>
                <w:ilvl w:val="0"/>
                <w:numId w:val="6"/>
              </w:numPr>
              <w:ind w:left="458"/>
              <w:rPr>
                <w:rFonts w:cs="Arial"/>
                <w:vanish/>
                <w:color w:val="333333"/>
                <w:sz w:val="21"/>
                <w:szCs w:val="21"/>
              </w:rPr>
            </w:pPr>
            <w:r w:rsidRPr="00791DF4">
              <w:rPr>
                <w:rFonts w:ascii="Arial" w:hAnsi="Arial" w:cs="Arial"/>
                <w:snapToGrid w:val="0"/>
                <w:vanish/>
              </w:rPr>
              <w:t xml:space="preserve">Chapter </w:t>
            </w:r>
            <w:r w:rsidR="00AF6972" w:rsidRPr="00791DF4">
              <w:rPr>
                <w:rFonts w:ascii="Arial" w:hAnsi="Arial" w:cs="Arial"/>
                <w:snapToGrid w:val="0"/>
                <w:vanish/>
              </w:rPr>
              <w:t>“</w:t>
            </w:r>
            <w:r w:rsidRPr="00791DF4">
              <w:rPr>
                <w:rFonts w:ascii="Arial" w:hAnsi="Arial" w:cs="Arial"/>
                <w:snapToGrid w:val="0"/>
                <w:vanish/>
              </w:rPr>
              <w:t>Feature Modeling</w:t>
            </w:r>
            <w:r w:rsidR="00AF6972" w:rsidRPr="00791DF4">
              <w:rPr>
                <w:rFonts w:ascii="Arial" w:hAnsi="Arial" w:cs="Arial"/>
                <w:snapToGrid w:val="0"/>
                <w:vanish/>
              </w:rPr>
              <w:t>”</w:t>
            </w:r>
            <w:r w:rsidRPr="00791DF4">
              <w:rPr>
                <w:rFonts w:ascii="Arial" w:hAnsi="Arial" w:cs="Arial"/>
                <w:snapToGrid w:val="0"/>
                <w:vanish/>
              </w:rPr>
              <w:t xml:space="preserve"> divided into 3 subchapter (</w:t>
            </w:r>
            <w:r w:rsidR="00AF6972" w:rsidRPr="00791DF4">
              <w:rPr>
                <w:rFonts w:ascii="Arial" w:hAnsi="Arial" w:cs="Arial"/>
                <w:snapToGrid w:val="0"/>
                <w:vanish/>
              </w:rPr>
              <w:t>“</w:t>
            </w:r>
            <w:r w:rsidRPr="00791DF4">
              <w:rPr>
                <w:rFonts w:ascii="Arial" w:hAnsi="Arial" w:cs="Arial"/>
                <w:snapToGrid w:val="0"/>
                <w:vanish/>
              </w:rPr>
              <w:t>Scenarios</w:t>
            </w:r>
            <w:r w:rsidR="00AF6972" w:rsidRPr="00791DF4">
              <w:rPr>
                <w:rFonts w:ascii="Arial" w:hAnsi="Arial" w:cs="Arial"/>
                <w:snapToGrid w:val="0"/>
                <w:vanish/>
              </w:rPr>
              <w:t>”</w:t>
            </w:r>
            <w:r w:rsidRPr="00791DF4">
              <w:rPr>
                <w:rFonts w:ascii="Arial" w:hAnsi="Arial" w:cs="Arial"/>
                <w:snapToGrid w:val="0"/>
                <w:vanish/>
              </w:rPr>
              <w:t xml:space="preserve">, </w:t>
            </w:r>
            <w:r w:rsidR="00AF6972" w:rsidRPr="00791DF4">
              <w:rPr>
                <w:rFonts w:ascii="Arial" w:hAnsi="Arial" w:cs="Arial"/>
                <w:snapToGrid w:val="0"/>
                <w:vanish/>
              </w:rPr>
              <w:t>“</w:t>
            </w:r>
            <w:r w:rsidRPr="00791DF4">
              <w:rPr>
                <w:rFonts w:ascii="Arial" w:hAnsi="Arial" w:cs="Arial"/>
                <w:snapToGrid w:val="0"/>
                <w:vanish/>
              </w:rPr>
              <w:t>Use Cases</w:t>
            </w:r>
            <w:r w:rsidR="00AF6972" w:rsidRPr="00791DF4">
              <w:rPr>
                <w:rFonts w:ascii="Arial" w:hAnsi="Arial" w:cs="Arial"/>
                <w:snapToGrid w:val="0"/>
                <w:vanish/>
              </w:rPr>
              <w:t>”</w:t>
            </w:r>
            <w:r w:rsidRPr="00791DF4">
              <w:rPr>
                <w:rFonts w:ascii="Arial" w:hAnsi="Arial" w:cs="Arial"/>
                <w:snapToGrid w:val="0"/>
                <w:vanish/>
              </w:rPr>
              <w:t xml:space="preserve">, </w:t>
            </w:r>
            <w:r w:rsidR="00AF6972" w:rsidRPr="00791DF4">
              <w:rPr>
                <w:rFonts w:ascii="Arial" w:hAnsi="Arial" w:cs="Arial"/>
                <w:snapToGrid w:val="0"/>
                <w:vanish/>
              </w:rPr>
              <w:t>“</w:t>
            </w:r>
            <w:r w:rsidRPr="00791DF4">
              <w:rPr>
                <w:rFonts w:ascii="Arial" w:hAnsi="Arial" w:cs="Arial"/>
                <w:snapToGrid w:val="0"/>
                <w:vanish/>
              </w:rPr>
              <w:t>State Machines</w:t>
            </w:r>
            <w:r w:rsidR="00AF6972" w:rsidRPr="00791DF4">
              <w:rPr>
                <w:rFonts w:ascii="Arial" w:hAnsi="Arial" w:cs="Arial"/>
                <w:snapToGrid w:val="0"/>
                <w:vanish/>
              </w:rPr>
              <w:t>”</w:t>
            </w:r>
            <w:r w:rsidRPr="00791DF4">
              <w:rPr>
                <w:rFonts w:ascii="Arial" w:hAnsi="Arial" w:cs="Arial"/>
                <w:snapToGrid w:val="0"/>
                <w:vanish/>
              </w:rPr>
              <w:t>) for different modeling methods</w:t>
            </w:r>
          </w:p>
        </w:tc>
        <w:tc>
          <w:tcPr>
            <w:tcW w:w="1667" w:type="dxa"/>
          </w:tcPr>
          <w:p w14:paraId="35511081" w14:textId="77777777" w:rsidR="00EA4337" w:rsidRPr="00791DF4" w:rsidRDefault="00EA4337" w:rsidP="007C6041">
            <w:pPr>
              <w:rPr>
                <w:snapToGrid w:val="0"/>
                <w:vanish/>
              </w:rPr>
            </w:pPr>
            <w:r w:rsidRPr="00791DF4">
              <w:rPr>
                <w:snapToGrid w:val="0"/>
                <w:vanish/>
              </w:rPr>
              <w:t>Jbaden1</w:t>
            </w:r>
          </w:p>
        </w:tc>
      </w:tr>
      <w:tr w:rsidR="00EA4337" w:rsidRPr="00791DF4" w14:paraId="2AE9092B" w14:textId="77777777" w:rsidTr="00982747">
        <w:trPr>
          <w:hidden/>
        </w:trPr>
        <w:tc>
          <w:tcPr>
            <w:tcW w:w="1027" w:type="dxa"/>
          </w:tcPr>
          <w:p w14:paraId="61F13342" w14:textId="77777777" w:rsidR="00EA4337" w:rsidRPr="00791DF4" w:rsidRDefault="007342A6" w:rsidP="007C6041">
            <w:pPr>
              <w:jc w:val="center"/>
              <w:rPr>
                <w:snapToGrid w:val="0"/>
                <w:vanish/>
              </w:rPr>
            </w:pPr>
            <w:r w:rsidRPr="00791DF4">
              <w:rPr>
                <w:snapToGrid w:val="0"/>
                <w:vanish/>
              </w:rPr>
              <w:t>0</w:t>
            </w:r>
          </w:p>
        </w:tc>
        <w:tc>
          <w:tcPr>
            <w:tcW w:w="850" w:type="dxa"/>
          </w:tcPr>
          <w:p w14:paraId="7D48640F" w14:textId="77777777" w:rsidR="00EA4337" w:rsidRPr="00791DF4" w:rsidRDefault="007342A6" w:rsidP="007C6041">
            <w:pPr>
              <w:jc w:val="center"/>
              <w:rPr>
                <w:snapToGrid w:val="0"/>
                <w:vanish/>
              </w:rPr>
            </w:pPr>
            <w:r w:rsidRPr="00791DF4">
              <w:rPr>
                <w:snapToGrid w:val="0"/>
                <w:vanish/>
              </w:rPr>
              <w:t>7</w:t>
            </w:r>
          </w:p>
        </w:tc>
        <w:tc>
          <w:tcPr>
            <w:tcW w:w="993" w:type="dxa"/>
          </w:tcPr>
          <w:p w14:paraId="5D3398AC" w14:textId="77777777" w:rsidR="00EA4337" w:rsidRPr="00791DF4" w:rsidRDefault="00EA4337" w:rsidP="007C6041">
            <w:pPr>
              <w:jc w:val="center"/>
              <w:rPr>
                <w:snapToGrid w:val="0"/>
                <w:vanish/>
              </w:rPr>
            </w:pPr>
            <w:r w:rsidRPr="00791DF4">
              <w:rPr>
                <w:snapToGrid w:val="0"/>
                <w:vanish/>
              </w:rPr>
              <w:t>2015-05-27</w:t>
            </w:r>
          </w:p>
        </w:tc>
        <w:tc>
          <w:tcPr>
            <w:tcW w:w="5669" w:type="dxa"/>
          </w:tcPr>
          <w:p w14:paraId="1F74D6D4"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Table of Content updated</w:t>
            </w:r>
          </w:p>
          <w:p w14:paraId="60623C69"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Template Revision History chapter added</w:t>
            </w:r>
          </w:p>
        </w:tc>
        <w:tc>
          <w:tcPr>
            <w:tcW w:w="1667" w:type="dxa"/>
          </w:tcPr>
          <w:p w14:paraId="33B4673B" w14:textId="77777777" w:rsidR="00EA4337" w:rsidRPr="00791DF4" w:rsidRDefault="00EA4337" w:rsidP="007C6041">
            <w:pPr>
              <w:rPr>
                <w:snapToGrid w:val="0"/>
                <w:vanish/>
              </w:rPr>
            </w:pPr>
            <w:r w:rsidRPr="00791DF4">
              <w:rPr>
                <w:snapToGrid w:val="0"/>
                <w:vanish/>
              </w:rPr>
              <w:t>Jbaden1</w:t>
            </w:r>
          </w:p>
        </w:tc>
      </w:tr>
      <w:tr w:rsidR="00EA4337" w:rsidRPr="00791DF4" w14:paraId="224243B2" w14:textId="77777777" w:rsidTr="00982747">
        <w:trPr>
          <w:hidden/>
        </w:trPr>
        <w:tc>
          <w:tcPr>
            <w:tcW w:w="1027" w:type="dxa"/>
          </w:tcPr>
          <w:p w14:paraId="49117C14" w14:textId="77777777" w:rsidR="00EA4337" w:rsidRPr="00791DF4" w:rsidRDefault="007342A6" w:rsidP="007C6041">
            <w:pPr>
              <w:jc w:val="center"/>
              <w:rPr>
                <w:snapToGrid w:val="0"/>
                <w:vanish/>
              </w:rPr>
            </w:pPr>
            <w:r w:rsidRPr="00791DF4">
              <w:rPr>
                <w:snapToGrid w:val="0"/>
                <w:vanish/>
              </w:rPr>
              <w:t>0</w:t>
            </w:r>
          </w:p>
        </w:tc>
        <w:tc>
          <w:tcPr>
            <w:tcW w:w="850" w:type="dxa"/>
          </w:tcPr>
          <w:p w14:paraId="3ED1F3B7" w14:textId="77777777" w:rsidR="00EA4337" w:rsidRPr="00791DF4" w:rsidRDefault="007342A6" w:rsidP="007C6041">
            <w:pPr>
              <w:jc w:val="center"/>
              <w:rPr>
                <w:snapToGrid w:val="0"/>
                <w:vanish/>
              </w:rPr>
            </w:pPr>
            <w:r w:rsidRPr="00791DF4">
              <w:rPr>
                <w:snapToGrid w:val="0"/>
                <w:vanish/>
              </w:rPr>
              <w:t>8</w:t>
            </w:r>
          </w:p>
        </w:tc>
        <w:tc>
          <w:tcPr>
            <w:tcW w:w="993" w:type="dxa"/>
          </w:tcPr>
          <w:p w14:paraId="177F9544" w14:textId="77777777" w:rsidR="00EA4337" w:rsidRPr="00791DF4" w:rsidRDefault="00EA4337" w:rsidP="007C6041">
            <w:pPr>
              <w:jc w:val="center"/>
              <w:rPr>
                <w:snapToGrid w:val="0"/>
                <w:vanish/>
              </w:rPr>
            </w:pPr>
            <w:r w:rsidRPr="00791DF4">
              <w:rPr>
                <w:snapToGrid w:val="0"/>
                <w:vanish/>
              </w:rPr>
              <w:t>2015-07-02</w:t>
            </w:r>
          </w:p>
        </w:tc>
        <w:tc>
          <w:tcPr>
            <w:tcW w:w="5669" w:type="dxa"/>
          </w:tcPr>
          <w:p w14:paraId="148E06C1"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“Unsettled Issues” added</w:t>
            </w:r>
          </w:p>
        </w:tc>
        <w:tc>
          <w:tcPr>
            <w:tcW w:w="1667" w:type="dxa"/>
          </w:tcPr>
          <w:p w14:paraId="27A5E4AB" w14:textId="77777777" w:rsidR="00EA4337" w:rsidRPr="00791DF4" w:rsidRDefault="00EA4337" w:rsidP="007C6041">
            <w:pPr>
              <w:rPr>
                <w:snapToGrid w:val="0"/>
                <w:vanish/>
              </w:rPr>
            </w:pPr>
            <w:r w:rsidRPr="00791DF4">
              <w:rPr>
                <w:snapToGrid w:val="0"/>
                <w:vanish/>
              </w:rPr>
              <w:t>Alevin7</w:t>
            </w:r>
          </w:p>
        </w:tc>
      </w:tr>
      <w:tr w:rsidR="00EA4337" w:rsidRPr="00791DF4" w14:paraId="465461D5" w14:textId="77777777" w:rsidTr="00982747">
        <w:trPr>
          <w:hidden/>
        </w:trPr>
        <w:tc>
          <w:tcPr>
            <w:tcW w:w="1027" w:type="dxa"/>
          </w:tcPr>
          <w:p w14:paraId="632BD9C1" w14:textId="77777777" w:rsidR="00EA4337" w:rsidRPr="00791DF4" w:rsidRDefault="007342A6" w:rsidP="007C6041">
            <w:pPr>
              <w:jc w:val="center"/>
              <w:rPr>
                <w:snapToGrid w:val="0"/>
                <w:vanish/>
              </w:rPr>
            </w:pPr>
            <w:r w:rsidRPr="00791DF4">
              <w:rPr>
                <w:snapToGrid w:val="0"/>
                <w:vanish/>
              </w:rPr>
              <w:t>0</w:t>
            </w:r>
          </w:p>
        </w:tc>
        <w:tc>
          <w:tcPr>
            <w:tcW w:w="850" w:type="dxa"/>
          </w:tcPr>
          <w:p w14:paraId="244DB601" w14:textId="77777777" w:rsidR="00EA4337" w:rsidRPr="00791DF4" w:rsidRDefault="007342A6" w:rsidP="007C6041">
            <w:pPr>
              <w:jc w:val="center"/>
              <w:rPr>
                <w:snapToGrid w:val="0"/>
                <w:vanish/>
              </w:rPr>
            </w:pPr>
            <w:r w:rsidRPr="00791DF4">
              <w:rPr>
                <w:snapToGrid w:val="0"/>
                <w:vanish/>
              </w:rPr>
              <w:t>9</w:t>
            </w:r>
          </w:p>
        </w:tc>
        <w:tc>
          <w:tcPr>
            <w:tcW w:w="993" w:type="dxa"/>
          </w:tcPr>
          <w:p w14:paraId="544C05A0" w14:textId="77777777" w:rsidR="00EA4337" w:rsidRPr="00791DF4" w:rsidRDefault="00EA4337" w:rsidP="007C6041">
            <w:pPr>
              <w:jc w:val="center"/>
              <w:rPr>
                <w:snapToGrid w:val="0"/>
                <w:vanish/>
              </w:rPr>
            </w:pPr>
            <w:r w:rsidRPr="00791DF4">
              <w:rPr>
                <w:snapToGrid w:val="0"/>
                <w:vanish/>
              </w:rPr>
              <w:t>2015-08-04</w:t>
            </w:r>
          </w:p>
        </w:tc>
        <w:tc>
          <w:tcPr>
            <w:tcW w:w="5669" w:type="dxa"/>
          </w:tcPr>
          <w:p w14:paraId="0380ACFC"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“Feature Variants” added</w:t>
            </w:r>
          </w:p>
          <w:p w14:paraId="7A78FB90"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“Feature Boundary Diagram” renamed to “Feature Context Diagram”</w:t>
            </w:r>
          </w:p>
          <w:p w14:paraId="0E57B01D"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Document Properties adapted to match needs of VBA macros</w:t>
            </w:r>
          </w:p>
        </w:tc>
        <w:tc>
          <w:tcPr>
            <w:tcW w:w="1667" w:type="dxa"/>
          </w:tcPr>
          <w:p w14:paraId="550BF21F" w14:textId="77777777" w:rsidR="00EA4337" w:rsidRPr="00791DF4" w:rsidRDefault="00EA4337" w:rsidP="007C6041">
            <w:pPr>
              <w:rPr>
                <w:snapToGrid w:val="0"/>
                <w:vanish/>
              </w:rPr>
            </w:pPr>
            <w:r w:rsidRPr="00791DF4">
              <w:rPr>
                <w:snapToGrid w:val="0"/>
                <w:vanish/>
              </w:rPr>
              <w:t>Jbaden1, Awegman1</w:t>
            </w:r>
          </w:p>
        </w:tc>
      </w:tr>
      <w:tr w:rsidR="00EA4337" w:rsidRPr="00791DF4" w14:paraId="4396161D" w14:textId="77777777" w:rsidTr="00982747">
        <w:trPr>
          <w:hidden/>
        </w:trPr>
        <w:tc>
          <w:tcPr>
            <w:tcW w:w="1027" w:type="dxa"/>
          </w:tcPr>
          <w:p w14:paraId="2E3A08AA" w14:textId="77777777" w:rsidR="00EA4337" w:rsidRPr="00791DF4" w:rsidRDefault="007342A6" w:rsidP="007C6041">
            <w:pPr>
              <w:jc w:val="center"/>
              <w:rPr>
                <w:snapToGrid w:val="0"/>
                <w:vanish/>
              </w:rPr>
            </w:pPr>
            <w:r w:rsidRPr="00791DF4">
              <w:rPr>
                <w:snapToGrid w:val="0"/>
                <w:vanish/>
              </w:rPr>
              <w:t>1</w:t>
            </w:r>
          </w:p>
        </w:tc>
        <w:tc>
          <w:tcPr>
            <w:tcW w:w="850" w:type="dxa"/>
          </w:tcPr>
          <w:p w14:paraId="036B24E6" w14:textId="77777777" w:rsidR="00EA4337" w:rsidRPr="00791DF4" w:rsidRDefault="007342A6" w:rsidP="007C6041">
            <w:pPr>
              <w:jc w:val="center"/>
              <w:rPr>
                <w:snapToGrid w:val="0"/>
                <w:vanish/>
              </w:rPr>
            </w:pPr>
            <w:r w:rsidRPr="00791DF4">
              <w:rPr>
                <w:snapToGrid w:val="0"/>
                <w:vanish/>
              </w:rPr>
              <w:t>0</w:t>
            </w:r>
          </w:p>
        </w:tc>
        <w:tc>
          <w:tcPr>
            <w:tcW w:w="993" w:type="dxa"/>
          </w:tcPr>
          <w:p w14:paraId="40733571" w14:textId="77777777" w:rsidR="00EA4337" w:rsidRPr="00791DF4" w:rsidRDefault="00EA4337" w:rsidP="007C6041">
            <w:pPr>
              <w:jc w:val="center"/>
              <w:rPr>
                <w:snapToGrid w:val="0"/>
                <w:vanish/>
              </w:rPr>
            </w:pPr>
            <w:r w:rsidRPr="00791DF4">
              <w:rPr>
                <w:snapToGrid w:val="0"/>
                <w:vanish/>
              </w:rPr>
              <w:t>2015-09-11</w:t>
            </w:r>
          </w:p>
        </w:tc>
        <w:tc>
          <w:tcPr>
            <w:tcW w:w="5669" w:type="dxa"/>
          </w:tcPr>
          <w:p w14:paraId="1ED5F822"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“Feature Variants” reworked</w:t>
            </w:r>
          </w:p>
          <w:p w14:paraId="119D0027"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Feature Goals removed. Only “Safety Goals“ chapter remains.</w:t>
            </w:r>
          </w:p>
          <w:p w14:paraId="4F1B9CCD"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Heading 2 formatting issues corrected.</w:t>
            </w:r>
          </w:p>
          <w:p w14:paraId="715B4CFF"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Requirements / Use Cases Listing removed from traceability chapter.</w:t>
            </w:r>
          </w:p>
          <w:p w14:paraId="56A5BB63"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Format</w:t>
            </w:r>
            <w:r w:rsidR="00F00E75" w:rsidRPr="00791DF4">
              <w:rPr>
                <w:rFonts w:cs="Arial"/>
                <w:snapToGrid w:val="0"/>
                <w:vanish/>
              </w:rPr>
              <w:t>t</w:t>
            </w:r>
            <w:r w:rsidRPr="00791DF4">
              <w:rPr>
                <w:rFonts w:cs="Arial"/>
                <w:snapToGrid w:val="0"/>
                <w:vanish/>
              </w:rPr>
              <w:t>ing of attribute table in Notation chapter corrected</w:t>
            </w:r>
          </w:p>
          <w:p w14:paraId="2F129C68"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Open Topics / Known Issues chapter moved to the end</w:t>
            </w:r>
          </w:p>
        </w:tc>
        <w:tc>
          <w:tcPr>
            <w:tcW w:w="1667" w:type="dxa"/>
          </w:tcPr>
          <w:p w14:paraId="78071AA5" w14:textId="77777777" w:rsidR="00EA4337" w:rsidRPr="00791DF4" w:rsidRDefault="00EA4337" w:rsidP="007C6041">
            <w:pPr>
              <w:rPr>
                <w:snapToGrid w:val="0"/>
                <w:vanish/>
              </w:rPr>
            </w:pPr>
            <w:r w:rsidRPr="00791DF4">
              <w:rPr>
                <w:snapToGrid w:val="0"/>
                <w:vanish/>
              </w:rPr>
              <w:t>Jbaden1</w:t>
            </w:r>
          </w:p>
        </w:tc>
      </w:tr>
      <w:tr w:rsidR="00EA4337" w:rsidRPr="00791DF4" w14:paraId="03756035" w14:textId="77777777" w:rsidTr="00982747">
        <w:trPr>
          <w:hidden/>
        </w:trPr>
        <w:tc>
          <w:tcPr>
            <w:tcW w:w="1027" w:type="dxa"/>
          </w:tcPr>
          <w:p w14:paraId="6FDB3F35" w14:textId="77777777" w:rsidR="00EA4337" w:rsidRPr="00791DF4" w:rsidRDefault="007342A6" w:rsidP="007C6041">
            <w:pPr>
              <w:jc w:val="center"/>
              <w:rPr>
                <w:snapToGrid w:val="0"/>
                <w:vanish/>
              </w:rPr>
            </w:pPr>
            <w:r w:rsidRPr="00791DF4">
              <w:rPr>
                <w:snapToGrid w:val="0"/>
                <w:vanish/>
              </w:rPr>
              <w:t>1</w:t>
            </w:r>
          </w:p>
        </w:tc>
        <w:tc>
          <w:tcPr>
            <w:tcW w:w="850" w:type="dxa"/>
          </w:tcPr>
          <w:p w14:paraId="4914CAF1" w14:textId="77777777" w:rsidR="00EA4337" w:rsidRPr="00791DF4" w:rsidRDefault="007342A6" w:rsidP="007C6041">
            <w:pPr>
              <w:jc w:val="center"/>
              <w:rPr>
                <w:snapToGrid w:val="0"/>
                <w:vanish/>
              </w:rPr>
            </w:pPr>
            <w:r w:rsidRPr="00791DF4">
              <w:rPr>
                <w:snapToGrid w:val="0"/>
                <w:vanish/>
              </w:rPr>
              <w:t>1</w:t>
            </w:r>
          </w:p>
        </w:tc>
        <w:tc>
          <w:tcPr>
            <w:tcW w:w="993" w:type="dxa"/>
          </w:tcPr>
          <w:p w14:paraId="3DBA4E9A" w14:textId="77777777" w:rsidR="00EA4337" w:rsidRPr="00791DF4" w:rsidRDefault="00EA4337" w:rsidP="007C6041">
            <w:pPr>
              <w:jc w:val="center"/>
              <w:rPr>
                <w:snapToGrid w:val="0"/>
                <w:vanish/>
              </w:rPr>
            </w:pPr>
            <w:r w:rsidRPr="00791DF4">
              <w:rPr>
                <w:snapToGrid w:val="0"/>
                <w:vanish/>
              </w:rPr>
              <w:t>2015-11-16</w:t>
            </w:r>
          </w:p>
        </w:tc>
        <w:tc>
          <w:tcPr>
            <w:tcW w:w="5669" w:type="dxa"/>
          </w:tcPr>
          <w:p w14:paraId="2F6635A0"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Table-Styles removed (for smooth VSEM import)</w:t>
            </w:r>
          </w:p>
          <w:p w14:paraId="7F240021"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Some clean-up of sections “Purpose” and “Audience”</w:t>
            </w:r>
          </w:p>
        </w:tc>
        <w:tc>
          <w:tcPr>
            <w:tcW w:w="1667" w:type="dxa"/>
          </w:tcPr>
          <w:p w14:paraId="2325FD5B" w14:textId="77777777" w:rsidR="00EA4337" w:rsidRPr="00791DF4" w:rsidRDefault="00EA4337" w:rsidP="007C6041">
            <w:pPr>
              <w:rPr>
                <w:snapToGrid w:val="0"/>
                <w:vanish/>
              </w:rPr>
            </w:pPr>
            <w:r w:rsidRPr="00791DF4">
              <w:rPr>
                <w:snapToGrid w:val="0"/>
                <w:vanish/>
              </w:rPr>
              <w:t>Awegman1, jbaden1</w:t>
            </w:r>
          </w:p>
        </w:tc>
      </w:tr>
      <w:tr w:rsidR="00EA4337" w:rsidRPr="00791DF4" w14:paraId="1B20EA3A" w14:textId="77777777" w:rsidTr="00982747">
        <w:trPr>
          <w:hidden/>
        </w:trPr>
        <w:tc>
          <w:tcPr>
            <w:tcW w:w="1027" w:type="dxa"/>
          </w:tcPr>
          <w:p w14:paraId="48F8840E" w14:textId="77777777" w:rsidR="00EA4337" w:rsidRPr="00791DF4" w:rsidRDefault="007342A6" w:rsidP="007C6041">
            <w:pPr>
              <w:jc w:val="center"/>
              <w:rPr>
                <w:snapToGrid w:val="0"/>
                <w:vanish/>
              </w:rPr>
            </w:pPr>
            <w:r w:rsidRPr="00791DF4">
              <w:rPr>
                <w:snapToGrid w:val="0"/>
                <w:vanish/>
              </w:rPr>
              <w:t>1</w:t>
            </w:r>
          </w:p>
        </w:tc>
        <w:tc>
          <w:tcPr>
            <w:tcW w:w="850" w:type="dxa"/>
          </w:tcPr>
          <w:p w14:paraId="00EEECC6" w14:textId="77777777" w:rsidR="00EA4337" w:rsidRPr="00791DF4" w:rsidRDefault="007342A6" w:rsidP="007C6041">
            <w:pPr>
              <w:jc w:val="center"/>
              <w:rPr>
                <w:snapToGrid w:val="0"/>
                <w:vanish/>
              </w:rPr>
            </w:pPr>
            <w:r w:rsidRPr="00791DF4">
              <w:rPr>
                <w:snapToGrid w:val="0"/>
                <w:vanish/>
              </w:rPr>
              <w:t>2</w:t>
            </w:r>
          </w:p>
        </w:tc>
        <w:tc>
          <w:tcPr>
            <w:tcW w:w="993" w:type="dxa"/>
          </w:tcPr>
          <w:p w14:paraId="68FE19AE" w14:textId="77777777" w:rsidR="00EA4337" w:rsidRPr="00791DF4" w:rsidRDefault="00EA4337" w:rsidP="00EA4337">
            <w:pPr>
              <w:jc w:val="center"/>
              <w:rPr>
                <w:snapToGrid w:val="0"/>
                <w:vanish/>
              </w:rPr>
            </w:pPr>
            <w:r w:rsidRPr="00791DF4">
              <w:rPr>
                <w:snapToGrid w:val="0"/>
                <w:vanish/>
              </w:rPr>
              <w:t>2016-02-26</w:t>
            </w:r>
          </w:p>
        </w:tc>
        <w:tc>
          <w:tcPr>
            <w:tcW w:w="5669" w:type="dxa"/>
          </w:tcPr>
          <w:p w14:paraId="772C196D"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Minor corrections based on lessons learned from CC and PCL pilot (e.g. section market/regions) and discussion with Functional Safety Team (purpose of feature)</w:t>
            </w:r>
          </w:p>
          <w:p w14:paraId="71D86182" w14:textId="77777777"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Footer corrected</w:t>
            </w:r>
          </w:p>
          <w:p w14:paraId="15219C42" w14:textId="77777777" w:rsidR="00A31DA0" w:rsidRPr="00791DF4" w:rsidRDefault="00A31DA0" w:rsidP="00970381">
            <w:pPr>
              <w:pStyle w:val="Header"/>
              <w:numPr>
                <w:ilvl w:val="0"/>
                <w:numId w:val="7"/>
              </w:numPr>
              <w:ind w:left="458"/>
              <w:rPr>
                <w:rFonts w:cs="Arial"/>
                <w:snapToGrid w:val="0"/>
                <w:vanish/>
              </w:rPr>
            </w:pPr>
            <w:r w:rsidRPr="00791DF4">
              <w:rPr>
                <w:rFonts w:cs="Arial"/>
                <w:snapToGrid w:val="0"/>
                <w:vanish/>
              </w:rPr>
              <w:t>Boundary diagram interface chapter renamed to influences.</w:t>
            </w:r>
          </w:p>
        </w:tc>
        <w:tc>
          <w:tcPr>
            <w:tcW w:w="1667" w:type="dxa"/>
          </w:tcPr>
          <w:p w14:paraId="45745656" w14:textId="77777777" w:rsidR="00EA4337" w:rsidRPr="00791DF4" w:rsidRDefault="00EA4337" w:rsidP="007C6041">
            <w:pPr>
              <w:rPr>
                <w:snapToGrid w:val="0"/>
                <w:vanish/>
              </w:rPr>
            </w:pPr>
            <w:r w:rsidRPr="00791DF4">
              <w:rPr>
                <w:snapToGrid w:val="0"/>
                <w:vanish/>
              </w:rPr>
              <w:t>Jbaden1</w:t>
            </w:r>
          </w:p>
        </w:tc>
      </w:tr>
      <w:tr w:rsidR="00AF6972" w:rsidRPr="00791DF4" w14:paraId="1EB8BA8C" w14:textId="77777777" w:rsidTr="00982747">
        <w:trPr>
          <w:hidden/>
        </w:trPr>
        <w:tc>
          <w:tcPr>
            <w:tcW w:w="1027" w:type="dxa"/>
          </w:tcPr>
          <w:p w14:paraId="58C66366" w14:textId="77777777" w:rsidR="00AF6972" w:rsidRPr="00791DF4" w:rsidRDefault="007342A6" w:rsidP="007C6041">
            <w:pPr>
              <w:jc w:val="center"/>
              <w:rPr>
                <w:snapToGrid w:val="0"/>
                <w:vanish/>
              </w:rPr>
            </w:pPr>
            <w:r w:rsidRPr="00791DF4">
              <w:rPr>
                <w:snapToGrid w:val="0"/>
                <w:vanish/>
              </w:rPr>
              <w:t>1</w:t>
            </w:r>
          </w:p>
        </w:tc>
        <w:tc>
          <w:tcPr>
            <w:tcW w:w="850" w:type="dxa"/>
          </w:tcPr>
          <w:p w14:paraId="4DE01FF6" w14:textId="77777777" w:rsidR="00AF6972" w:rsidRPr="00791DF4" w:rsidRDefault="007342A6" w:rsidP="007C6041">
            <w:pPr>
              <w:jc w:val="center"/>
              <w:rPr>
                <w:snapToGrid w:val="0"/>
                <w:vanish/>
              </w:rPr>
            </w:pPr>
            <w:r w:rsidRPr="00791DF4">
              <w:rPr>
                <w:snapToGrid w:val="0"/>
                <w:vanish/>
              </w:rPr>
              <w:t>3</w:t>
            </w:r>
          </w:p>
        </w:tc>
        <w:tc>
          <w:tcPr>
            <w:tcW w:w="993" w:type="dxa"/>
          </w:tcPr>
          <w:p w14:paraId="2A370D64" w14:textId="77777777" w:rsidR="00AF6972" w:rsidRPr="00791DF4" w:rsidRDefault="00AF6972" w:rsidP="00EA4337">
            <w:pPr>
              <w:jc w:val="center"/>
              <w:rPr>
                <w:snapToGrid w:val="0"/>
                <w:vanish/>
              </w:rPr>
            </w:pPr>
            <w:r w:rsidRPr="00791DF4">
              <w:rPr>
                <w:snapToGrid w:val="0"/>
                <w:vanish/>
              </w:rPr>
              <w:t>2016-02-26</w:t>
            </w:r>
          </w:p>
        </w:tc>
        <w:tc>
          <w:tcPr>
            <w:tcW w:w="5669" w:type="dxa"/>
          </w:tcPr>
          <w:p w14:paraId="1D0973D2" w14:textId="77777777" w:rsidR="00AF6972" w:rsidRPr="00791DF4" w:rsidRDefault="00AF6972" w:rsidP="00970381">
            <w:pPr>
              <w:pStyle w:val="Header"/>
              <w:numPr>
                <w:ilvl w:val="0"/>
                <w:numId w:val="7"/>
              </w:numPr>
              <w:ind w:left="458"/>
              <w:rPr>
                <w:rFonts w:cs="Arial"/>
                <w:snapToGrid w:val="0"/>
                <w:vanish/>
              </w:rPr>
            </w:pPr>
            <w:r w:rsidRPr="00791DF4">
              <w:rPr>
                <w:rFonts w:cs="Arial"/>
                <w:snapToGrid w:val="0"/>
                <w:vanish/>
              </w:rPr>
              <w:t>Minor corrections after review with Whitney Keith from Functional Safety team</w:t>
            </w:r>
          </w:p>
        </w:tc>
        <w:tc>
          <w:tcPr>
            <w:tcW w:w="1667" w:type="dxa"/>
          </w:tcPr>
          <w:p w14:paraId="0EAD0580" w14:textId="77777777" w:rsidR="00AF6972" w:rsidRPr="00791DF4" w:rsidRDefault="00AF6972" w:rsidP="007C6041">
            <w:pPr>
              <w:rPr>
                <w:snapToGrid w:val="0"/>
                <w:vanish/>
              </w:rPr>
            </w:pPr>
            <w:r w:rsidRPr="00791DF4">
              <w:rPr>
                <w:snapToGrid w:val="0"/>
                <w:vanish/>
              </w:rPr>
              <w:t>Jbaden1</w:t>
            </w:r>
          </w:p>
        </w:tc>
      </w:tr>
      <w:tr w:rsidR="00CA2B20" w:rsidRPr="00791DF4" w14:paraId="00597257" w14:textId="77777777" w:rsidTr="00982747">
        <w:trPr>
          <w:hidden/>
        </w:trPr>
        <w:tc>
          <w:tcPr>
            <w:tcW w:w="1027" w:type="dxa"/>
          </w:tcPr>
          <w:p w14:paraId="2FD9456E" w14:textId="77777777" w:rsidR="00CA2B20" w:rsidRPr="00791DF4" w:rsidRDefault="007342A6" w:rsidP="007C6041">
            <w:pPr>
              <w:jc w:val="center"/>
              <w:rPr>
                <w:snapToGrid w:val="0"/>
                <w:vanish/>
              </w:rPr>
            </w:pPr>
            <w:r w:rsidRPr="00791DF4">
              <w:rPr>
                <w:snapToGrid w:val="0"/>
                <w:vanish/>
              </w:rPr>
              <w:t>1</w:t>
            </w:r>
          </w:p>
        </w:tc>
        <w:tc>
          <w:tcPr>
            <w:tcW w:w="850" w:type="dxa"/>
          </w:tcPr>
          <w:p w14:paraId="3D496C1F" w14:textId="77777777" w:rsidR="00CA2B20" w:rsidRPr="00791DF4" w:rsidRDefault="007342A6" w:rsidP="007C6041">
            <w:pPr>
              <w:jc w:val="center"/>
              <w:rPr>
                <w:snapToGrid w:val="0"/>
                <w:vanish/>
              </w:rPr>
            </w:pPr>
            <w:r w:rsidRPr="00791DF4">
              <w:rPr>
                <w:snapToGrid w:val="0"/>
                <w:vanish/>
              </w:rPr>
              <w:t>4</w:t>
            </w:r>
          </w:p>
        </w:tc>
        <w:tc>
          <w:tcPr>
            <w:tcW w:w="993" w:type="dxa"/>
          </w:tcPr>
          <w:p w14:paraId="44C5AEF6" w14:textId="77777777" w:rsidR="00CA2B20" w:rsidRPr="00791DF4" w:rsidRDefault="00CA2B20" w:rsidP="00CA2B20">
            <w:pPr>
              <w:jc w:val="center"/>
              <w:rPr>
                <w:snapToGrid w:val="0"/>
                <w:vanish/>
              </w:rPr>
            </w:pPr>
            <w:r w:rsidRPr="00791DF4">
              <w:rPr>
                <w:snapToGrid w:val="0"/>
                <w:vanish/>
              </w:rPr>
              <w:t>2016-03-10</w:t>
            </w:r>
          </w:p>
        </w:tc>
        <w:tc>
          <w:tcPr>
            <w:tcW w:w="5669" w:type="dxa"/>
          </w:tcPr>
          <w:p w14:paraId="6ED5FB11" w14:textId="77777777" w:rsidR="00CA2B20" w:rsidRPr="00791DF4" w:rsidRDefault="00CA2B20" w:rsidP="00970381">
            <w:pPr>
              <w:pStyle w:val="Header"/>
              <w:numPr>
                <w:ilvl w:val="0"/>
                <w:numId w:val="7"/>
              </w:numPr>
              <w:ind w:left="458"/>
              <w:rPr>
                <w:rFonts w:cs="Arial"/>
                <w:snapToGrid w:val="0"/>
                <w:vanish/>
              </w:rPr>
            </w:pPr>
            <w:r w:rsidRPr="00791DF4">
              <w:rPr>
                <w:rFonts w:cs="Arial"/>
                <w:snapToGrid w:val="0"/>
                <w:vanish/>
              </w:rPr>
              <w:t>Some cleanup of meta-data in Word Properties</w:t>
            </w:r>
          </w:p>
        </w:tc>
        <w:tc>
          <w:tcPr>
            <w:tcW w:w="1667" w:type="dxa"/>
          </w:tcPr>
          <w:p w14:paraId="220DA401" w14:textId="77777777" w:rsidR="00CA2B20" w:rsidRPr="00791DF4" w:rsidRDefault="00CA2B20" w:rsidP="007C6041">
            <w:pPr>
              <w:rPr>
                <w:snapToGrid w:val="0"/>
                <w:vanish/>
              </w:rPr>
            </w:pPr>
            <w:r w:rsidRPr="00791DF4">
              <w:rPr>
                <w:snapToGrid w:val="0"/>
                <w:vanish/>
              </w:rPr>
              <w:t>Jbaden1</w:t>
            </w:r>
          </w:p>
        </w:tc>
      </w:tr>
      <w:tr w:rsidR="008B133D" w:rsidRPr="00791DF4" w14:paraId="60096832" w14:textId="77777777" w:rsidTr="00982747">
        <w:trPr>
          <w:hidden/>
        </w:trPr>
        <w:tc>
          <w:tcPr>
            <w:tcW w:w="1027" w:type="dxa"/>
          </w:tcPr>
          <w:p w14:paraId="02841B06" w14:textId="77777777" w:rsidR="008B133D" w:rsidRPr="00791DF4" w:rsidRDefault="008B133D" w:rsidP="007C6041">
            <w:pPr>
              <w:jc w:val="center"/>
              <w:rPr>
                <w:snapToGrid w:val="0"/>
                <w:vanish/>
              </w:rPr>
            </w:pPr>
            <w:r w:rsidRPr="00791DF4">
              <w:rPr>
                <w:snapToGrid w:val="0"/>
                <w:vanish/>
              </w:rPr>
              <w:t>1</w:t>
            </w:r>
          </w:p>
        </w:tc>
        <w:tc>
          <w:tcPr>
            <w:tcW w:w="850" w:type="dxa"/>
          </w:tcPr>
          <w:p w14:paraId="210D5720" w14:textId="77777777" w:rsidR="008B133D" w:rsidRPr="00791DF4" w:rsidRDefault="008B133D" w:rsidP="007C6041">
            <w:pPr>
              <w:jc w:val="center"/>
              <w:rPr>
                <w:snapToGrid w:val="0"/>
                <w:vanish/>
              </w:rPr>
            </w:pPr>
            <w:r w:rsidRPr="00791DF4">
              <w:rPr>
                <w:snapToGrid w:val="0"/>
                <w:vanish/>
              </w:rPr>
              <w:t>5</w:t>
            </w:r>
          </w:p>
        </w:tc>
        <w:tc>
          <w:tcPr>
            <w:tcW w:w="993" w:type="dxa"/>
          </w:tcPr>
          <w:p w14:paraId="17D43358" w14:textId="77777777" w:rsidR="008B133D" w:rsidRPr="00791DF4" w:rsidRDefault="008B133D" w:rsidP="00CA2B20">
            <w:pPr>
              <w:jc w:val="center"/>
              <w:rPr>
                <w:snapToGrid w:val="0"/>
                <w:vanish/>
              </w:rPr>
            </w:pPr>
            <w:r w:rsidRPr="00791DF4">
              <w:rPr>
                <w:snapToGrid w:val="0"/>
                <w:vanish/>
              </w:rPr>
              <w:t>2016-03-10</w:t>
            </w:r>
          </w:p>
        </w:tc>
        <w:tc>
          <w:tcPr>
            <w:tcW w:w="5669" w:type="dxa"/>
          </w:tcPr>
          <w:p w14:paraId="42C26A8F" w14:textId="77777777" w:rsidR="008B133D" w:rsidRPr="00791DF4" w:rsidRDefault="008B133D" w:rsidP="00970381">
            <w:pPr>
              <w:pStyle w:val="Header"/>
              <w:numPr>
                <w:ilvl w:val="0"/>
                <w:numId w:val="7"/>
              </w:numPr>
              <w:ind w:left="458"/>
              <w:rPr>
                <w:rFonts w:cs="Arial"/>
                <w:snapToGrid w:val="0"/>
                <w:vanish/>
              </w:rPr>
            </w:pPr>
            <w:r w:rsidRPr="00791DF4">
              <w:rPr>
                <w:rFonts w:cs="Arial"/>
                <w:snapToGrid w:val="0"/>
                <w:vanish/>
              </w:rPr>
              <w:t>Footer format</w:t>
            </w:r>
            <w:r w:rsidR="00F00E75" w:rsidRPr="00791DF4">
              <w:rPr>
                <w:rFonts w:cs="Arial"/>
                <w:snapToGrid w:val="0"/>
                <w:vanish/>
              </w:rPr>
              <w:t>t</w:t>
            </w:r>
            <w:r w:rsidRPr="00791DF4">
              <w:rPr>
                <w:rFonts w:cs="Arial"/>
                <w:snapToGrid w:val="0"/>
                <w:vanish/>
              </w:rPr>
              <w:t>ing corrected</w:t>
            </w:r>
            <w:r w:rsidR="001F4996" w:rsidRPr="00791DF4">
              <w:rPr>
                <w:rFonts w:cs="Arial"/>
                <w:snapToGrid w:val="0"/>
                <w:vanish/>
              </w:rPr>
              <w:t xml:space="preserve"> (Issue 19)</w:t>
            </w:r>
          </w:p>
          <w:p w14:paraId="377EB8E5" w14:textId="77777777" w:rsidR="008B133D" w:rsidRPr="00791DF4" w:rsidRDefault="008B133D" w:rsidP="00970381">
            <w:pPr>
              <w:pStyle w:val="Header"/>
              <w:numPr>
                <w:ilvl w:val="0"/>
                <w:numId w:val="7"/>
              </w:numPr>
              <w:ind w:left="458"/>
              <w:rPr>
                <w:rFonts w:cs="Arial"/>
                <w:snapToGrid w:val="0"/>
                <w:vanish/>
              </w:rPr>
            </w:pPr>
            <w:r w:rsidRPr="00791DF4">
              <w:rPr>
                <w:rFonts w:cs="Arial"/>
                <w:snapToGrid w:val="0"/>
                <w:vanish/>
              </w:rPr>
              <w:t>Results from review with Functional Safety Team incorporated</w:t>
            </w:r>
            <w:r w:rsidR="002A4E39" w:rsidRPr="00791DF4">
              <w:rPr>
                <w:rFonts w:cs="Arial"/>
                <w:snapToGrid w:val="0"/>
                <w:vanish/>
              </w:rPr>
              <w:t xml:space="preserve"> (Issue 20)</w:t>
            </w:r>
            <w:r w:rsidRPr="00791DF4">
              <w:rPr>
                <w:rFonts w:cs="Arial"/>
                <w:snapToGrid w:val="0"/>
                <w:vanish/>
              </w:rPr>
              <w:t>.</w:t>
            </w:r>
          </w:p>
        </w:tc>
        <w:tc>
          <w:tcPr>
            <w:tcW w:w="1667" w:type="dxa"/>
          </w:tcPr>
          <w:p w14:paraId="1387E92F" w14:textId="77777777" w:rsidR="008B133D" w:rsidRPr="00791DF4" w:rsidRDefault="008B133D" w:rsidP="007C6041">
            <w:pPr>
              <w:rPr>
                <w:snapToGrid w:val="0"/>
                <w:vanish/>
              </w:rPr>
            </w:pPr>
            <w:r w:rsidRPr="00791DF4">
              <w:rPr>
                <w:snapToGrid w:val="0"/>
                <w:vanish/>
              </w:rPr>
              <w:t>jbaden1</w:t>
            </w:r>
          </w:p>
        </w:tc>
      </w:tr>
      <w:tr w:rsidR="006110B1" w:rsidRPr="00791DF4" w14:paraId="10E7F199" w14:textId="77777777" w:rsidTr="00982747">
        <w:trPr>
          <w:hidden/>
        </w:trPr>
        <w:tc>
          <w:tcPr>
            <w:tcW w:w="1027" w:type="dxa"/>
          </w:tcPr>
          <w:p w14:paraId="63EF21E0" w14:textId="77777777" w:rsidR="006110B1" w:rsidRPr="00791DF4" w:rsidRDefault="006110B1" w:rsidP="007C6041">
            <w:pPr>
              <w:jc w:val="center"/>
              <w:rPr>
                <w:snapToGrid w:val="0"/>
                <w:vanish/>
              </w:rPr>
            </w:pPr>
            <w:r w:rsidRPr="00791DF4">
              <w:rPr>
                <w:snapToGrid w:val="0"/>
                <w:vanish/>
              </w:rPr>
              <w:t>1</w:t>
            </w:r>
          </w:p>
        </w:tc>
        <w:tc>
          <w:tcPr>
            <w:tcW w:w="850" w:type="dxa"/>
          </w:tcPr>
          <w:p w14:paraId="67F374CD" w14:textId="77777777" w:rsidR="006110B1" w:rsidRPr="00791DF4" w:rsidRDefault="006110B1" w:rsidP="007C6041">
            <w:pPr>
              <w:jc w:val="center"/>
              <w:rPr>
                <w:snapToGrid w:val="0"/>
                <w:vanish/>
              </w:rPr>
            </w:pPr>
            <w:r w:rsidRPr="00791DF4">
              <w:rPr>
                <w:snapToGrid w:val="0"/>
                <w:vanish/>
              </w:rPr>
              <w:t>6</w:t>
            </w:r>
          </w:p>
        </w:tc>
        <w:tc>
          <w:tcPr>
            <w:tcW w:w="993" w:type="dxa"/>
          </w:tcPr>
          <w:p w14:paraId="01D4C1EE" w14:textId="77777777" w:rsidR="006110B1" w:rsidRPr="00791DF4" w:rsidRDefault="006110B1" w:rsidP="006110B1">
            <w:pPr>
              <w:jc w:val="center"/>
              <w:rPr>
                <w:snapToGrid w:val="0"/>
                <w:vanish/>
              </w:rPr>
            </w:pPr>
            <w:r w:rsidRPr="00791DF4">
              <w:rPr>
                <w:snapToGrid w:val="0"/>
                <w:vanish/>
              </w:rPr>
              <w:t>2016-04-18</w:t>
            </w:r>
          </w:p>
        </w:tc>
        <w:tc>
          <w:tcPr>
            <w:tcW w:w="5669" w:type="dxa"/>
          </w:tcPr>
          <w:p w14:paraId="5A2078B0" w14:textId="77777777" w:rsidR="006110B1" w:rsidRPr="00791DF4" w:rsidRDefault="006110B1" w:rsidP="00970381">
            <w:pPr>
              <w:pStyle w:val="Header"/>
              <w:numPr>
                <w:ilvl w:val="0"/>
                <w:numId w:val="7"/>
              </w:numPr>
              <w:ind w:left="458"/>
              <w:rPr>
                <w:rFonts w:cs="Arial"/>
                <w:snapToGrid w:val="0"/>
                <w:vanish/>
              </w:rPr>
            </w:pPr>
            <w:r w:rsidRPr="00791DF4">
              <w:rPr>
                <w:rFonts w:cs="Arial"/>
                <w:snapToGrid w:val="0"/>
                <w:vanish/>
              </w:rPr>
              <w:t>Scenario Template added</w:t>
            </w:r>
          </w:p>
        </w:tc>
        <w:tc>
          <w:tcPr>
            <w:tcW w:w="1667" w:type="dxa"/>
          </w:tcPr>
          <w:p w14:paraId="2AC2DEBE" w14:textId="77777777" w:rsidR="006110B1" w:rsidRPr="00791DF4" w:rsidRDefault="002872F4" w:rsidP="007C6041">
            <w:pPr>
              <w:rPr>
                <w:snapToGrid w:val="0"/>
                <w:vanish/>
              </w:rPr>
            </w:pPr>
            <w:r w:rsidRPr="00791DF4">
              <w:rPr>
                <w:snapToGrid w:val="0"/>
                <w:vanish/>
              </w:rPr>
              <w:t>Jbaden1</w:t>
            </w:r>
          </w:p>
        </w:tc>
      </w:tr>
      <w:tr w:rsidR="00BF0421" w:rsidRPr="00791DF4" w14:paraId="10A216DA" w14:textId="77777777" w:rsidTr="00982747">
        <w:trPr>
          <w:hidden/>
        </w:trPr>
        <w:tc>
          <w:tcPr>
            <w:tcW w:w="1027" w:type="dxa"/>
          </w:tcPr>
          <w:p w14:paraId="2D2C3481" w14:textId="77777777" w:rsidR="00BF0421" w:rsidRPr="00791DF4" w:rsidRDefault="00BF0421" w:rsidP="007C6041">
            <w:pPr>
              <w:jc w:val="center"/>
              <w:rPr>
                <w:snapToGrid w:val="0"/>
                <w:vanish/>
              </w:rPr>
            </w:pPr>
            <w:r w:rsidRPr="00791DF4">
              <w:rPr>
                <w:snapToGrid w:val="0"/>
                <w:vanish/>
              </w:rPr>
              <w:t>1</w:t>
            </w:r>
          </w:p>
        </w:tc>
        <w:tc>
          <w:tcPr>
            <w:tcW w:w="850" w:type="dxa"/>
          </w:tcPr>
          <w:p w14:paraId="13E6FC01" w14:textId="77777777" w:rsidR="00BF0421" w:rsidRPr="00791DF4" w:rsidRDefault="00BF0421" w:rsidP="007C6041">
            <w:pPr>
              <w:jc w:val="center"/>
              <w:rPr>
                <w:snapToGrid w:val="0"/>
                <w:vanish/>
              </w:rPr>
            </w:pPr>
            <w:r w:rsidRPr="00791DF4">
              <w:rPr>
                <w:snapToGrid w:val="0"/>
                <w:vanish/>
              </w:rPr>
              <w:t>7</w:t>
            </w:r>
          </w:p>
        </w:tc>
        <w:tc>
          <w:tcPr>
            <w:tcW w:w="993" w:type="dxa"/>
          </w:tcPr>
          <w:p w14:paraId="1F5E5C40" w14:textId="77777777" w:rsidR="00BF0421" w:rsidRPr="00791DF4" w:rsidRDefault="00BF0421" w:rsidP="006110B1">
            <w:pPr>
              <w:jc w:val="center"/>
              <w:rPr>
                <w:snapToGrid w:val="0"/>
                <w:vanish/>
              </w:rPr>
            </w:pPr>
            <w:r w:rsidRPr="00791DF4">
              <w:rPr>
                <w:snapToGrid w:val="0"/>
                <w:vanish/>
              </w:rPr>
              <w:t>2016-04-18</w:t>
            </w:r>
          </w:p>
        </w:tc>
        <w:tc>
          <w:tcPr>
            <w:tcW w:w="5669" w:type="dxa"/>
          </w:tcPr>
          <w:p w14:paraId="0205CB56" w14:textId="77777777" w:rsidR="00BF0421" w:rsidRPr="00791DF4" w:rsidRDefault="00BF0421" w:rsidP="00970381">
            <w:pPr>
              <w:pStyle w:val="Header"/>
              <w:numPr>
                <w:ilvl w:val="0"/>
                <w:numId w:val="7"/>
              </w:numPr>
              <w:ind w:left="458"/>
              <w:rPr>
                <w:rFonts w:cs="Arial"/>
                <w:snapToGrid w:val="0"/>
                <w:vanish/>
              </w:rPr>
            </w:pPr>
            <w:r w:rsidRPr="00791DF4">
              <w:rPr>
                <w:rFonts w:cs="Arial"/>
                <w:snapToGrid w:val="0"/>
                <w:vanish/>
              </w:rPr>
              <w:t>Chapter “Operation Modes and States” moved before “Use Case” section.</w:t>
            </w:r>
          </w:p>
        </w:tc>
        <w:tc>
          <w:tcPr>
            <w:tcW w:w="1667" w:type="dxa"/>
          </w:tcPr>
          <w:p w14:paraId="33564BAE" w14:textId="77777777" w:rsidR="00BF0421" w:rsidRPr="00791DF4" w:rsidRDefault="00BF0421" w:rsidP="007C6041">
            <w:pPr>
              <w:rPr>
                <w:snapToGrid w:val="0"/>
                <w:vanish/>
              </w:rPr>
            </w:pPr>
            <w:r w:rsidRPr="00791DF4">
              <w:rPr>
                <w:snapToGrid w:val="0"/>
                <w:vanish/>
              </w:rPr>
              <w:t>Jbaden1</w:t>
            </w:r>
          </w:p>
        </w:tc>
      </w:tr>
      <w:tr w:rsidR="00513376" w:rsidRPr="00791DF4" w14:paraId="10E6B616" w14:textId="77777777" w:rsidTr="00982747">
        <w:trPr>
          <w:hidden/>
        </w:trPr>
        <w:tc>
          <w:tcPr>
            <w:tcW w:w="1027" w:type="dxa"/>
          </w:tcPr>
          <w:p w14:paraId="35535BFF" w14:textId="77777777" w:rsidR="00513376" w:rsidRPr="00791DF4" w:rsidRDefault="00513376" w:rsidP="007C6041">
            <w:pPr>
              <w:jc w:val="center"/>
              <w:rPr>
                <w:snapToGrid w:val="0"/>
                <w:vanish/>
              </w:rPr>
            </w:pPr>
            <w:r w:rsidRPr="00791DF4">
              <w:rPr>
                <w:snapToGrid w:val="0"/>
                <w:vanish/>
              </w:rPr>
              <w:t>1</w:t>
            </w:r>
          </w:p>
        </w:tc>
        <w:tc>
          <w:tcPr>
            <w:tcW w:w="850" w:type="dxa"/>
          </w:tcPr>
          <w:p w14:paraId="59FD2552" w14:textId="77777777" w:rsidR="00513376" w:rsidRPr="00791DF4" w:rsidRDefault="00513376" w:rsidP="007C6041">
            <w:pPr>
              <w:jc w:val="center"/>
              <w:rPr>
                <w:snapToGrid w:val="0"/>
                <w:vanish/>
              </w:rPr>
            </w:pPr>
            <w:r w:rsidRPr="00791DF4">
              <w:rPr>
                <w:snapToGrid w:val="0"/>
                <w:vanish/>
              </w:rPr>
              <w:t>8</w:t>
            </w:r>
          </w:p>
        </w:tc>
        <w:tc>
          <w:tcPr>
            <w:tcW w:w="993" w:type="dxa"/>
          </w:tcPr>
          <w:p w14:paraId="5F8D92E7" w14:textId="77777777" w:rsidR="00513376" w:rsidRPr="00791DF4" w:rsidRDefault="00513376" w:rsidP="006110B1">
            <w:pPr>
              <w:jc w:val="center"/>
              <w:rPr>
                <w:snapToGrid w:val="0"/>
                <w:vanish/>
              </w:rPr>
            </w:pPr>
            <w:r w:rsidRPr="00791DF4">
              <w:rPr>
                <w:snapToGrid w:val="0"/>
                <w:vanish/>
              </w:rPr>
              <w:t>2016-04-18</w:t>
            </w:r>
          </w:p>
        </w:tc>
        <w:tc>
          <w:tcPr>
            <w:tcW w:w="5669" w:type="dxa"/>
          </w:tcPr>
          <w:p w14:paraId="55499922" w14:textId="77777777" w:rsidR="00513376" w:rsidRPr="00791DF4" w:rsidRDefault="00513376" w:rsidP="00970381">
            <w:pPr>
              <w:pStyle w:val="Header"/>
              <w:numPr>
                <w:ilvl w:val="0"/>
                <w:numId w:val="7"/>
              </w:numPr>
              <w:ind w:left="458"/>
              <w:rPr>
                <w:rFonts w:cs="Arial"/>
                <w:snapToGrid w:val="0"/>
                <w:vanish/>
              </w:rPr>
            </w:pPr>
            <w:r w:rsidRPr="00791DF4">
              <w:rPr>
                <w:rFonts w:cs="Arial"/>
                <w:snapToGrid w:val="0"/>
                <w:vanish/>
              </w:rPr>
              <w:t>Broken Wiki links repaired.</w:t>
            </w:r>
          </w:p>
        </w:tc>
        <w:tc>
          <w:tcPr>
            <w:tcW w:w="1667" w:type="dxa"/>
          </w:tcPr>
          <w:p w14:paraId="038498CE" w14:textId="77777777" w:rsidR="00513376" w:rsidRPr="00791DF4" w:rsidRDefault="00513376" w:rsidP="007C6041">
            <w:pPr>
              <w:rPr>
                <w:snapToGrid w:val="0"/>
                <w:vanish/>
              </w:rPr>
            </w:pPr>
            <w:r w:rsidRPr="00791DF4">
              <w:rPr>
                <w:snapToGrid w:val="0"/>
                <w:vanish/>
              </w:rPr>
              <w:t>Jbaden1</w:t>
            </w:r>
          </w:p>
        </w:tc>
      </w:tr>
      <w:tr w:rsidR="00B4194E" w:rsidRPr="00791DF4" w14:paraId="25F2BFE2" w14:textId="77777777" w:rsidTr="00982747">
        <w:trPr>
          <w:hidden/>
        </w:trPr>
        <w:tc>
          <w:tcPr>
            <w:tcW w:w="1027" w:type="dxa"/>
          </w:tcPr>
          <w:p w14:paraId="7DE413A6" w14:textId="77777777" w:rsidR="00B4194E" w:rsidRPr="00791DF4" w:rsidRDefault="00B4194E" w:rsidP="007C6041">
            <w:pPr>
              <w:jc w:val="center"/>
              <w:rPr>
                <w:snapToGrid w:val="0"/>
                <w:vanish/>
              </w:rPr>
            </w:pPr>
            <w:r w:rsidRPr="00791DF4">
              <w:rPr>
                <w:snapToGrid w:val="0"/>
                <w:vanish/>
              </w:rPr>
              <w:t>2</w:t>
            </w:r>
          </w:p>
        </w:tc>
        <w:tc>
          <w:tcPr>
            <w:tcW w:w="850" w:type="dxa"/>
          </w:tcPr>
          <w:p w14:paraId="31D2C735" w14:textId="77777777" w:rsidR="00B4194E" w:rsidRPr="00791DF4" w:rsidRDefault="00B4194E" w:rsidP="007C6041">
            <w:pPr>
              <w:jc w:val="center"/>
              <w:rPr>
                <w:snapToGrid w:val="0"/>
                <w:vanish/>
              </w:rPr>
            </w:pPr>
            <w:r w:rsidRPr="00791DF4">
              <w:rPr>
                <w:snapToGrid w:val="0"/>
                <w:vanish/>
              </w:rPr>
              <w:t>0</w:t>
            </w:r>
          </w:p>
        </w:tc>
        <w:tc>
          <w:tcPr>
            <w:tcW w:w="993" w:type="dxa"/>
          </w:tcPr>
          <w:p w14:paraId="7E31187D" w14:textId="77777777" w:rsidR="00B4194E" w:rsidRPr="00791DF4" w:rsidRDefault="00B4194E" w:rsidP="00B4194E">
            <w:pPr>
              <w:jc w:val="center"/>
              <w:rPr>
                <w:snapToGrid w:val="0"/>
                <w:vanish/>
              </w:rPr>
            </w:pPr>
            <w:r w:rsidRPr="00791DF4">
              <w:rPr>
                <w:snapToGrid w:val="0"/>
                <w:vanish/>
              </w:rPr>
              <w:t>2016-05-19</w:t>
            </w:r>
          </w:p>
        </w:tc>
        <w:tc>
          <w:tcPr>
            <w:tcW w:w="5669" w:type="dxa"/>
          </w:tcPr>
          <w:p w14:paraId="3C856441" w14:textId="77777777" w:rsidR="00B4194E" w:rsidRPr="00791DF4" w:rsidRDefault="00B4194E" w:rsidP="00970381">
            <w:pPr>
              <w:pStyle w:val="Header"/>
              <w:numPr>
                <w:ilvl w:val="0"/>
                <w:numId w:val="7"/>
              </w:numPr>
              <w:ind w:left="458"/>
              <w:rPr>
                <w:rFonts w:cs="Arial"/>
                <w:snapToGrid w:val="0"/>
                <w:vanish/>
              </w:rPr>
            </w:pPr>
            <w:r w:rsidRPr="00791DF4">
              <w:rPr>
                <w:rFonts w:cs="Arial"/>
                <w:snapToGrid w:val="0"/>
                <w:vanish/>
              </w:rPr>
              <w:t>Adapted to Specification_Macros.dotm V2.0</w:t>
            </w:r>
          </w:p>
          <w:p w14:paraId="6463DA5E" w14:textId="77777777" w:rsidR="00B4194E" w:rsidRPr="00791DF4" w:rsidRDefault="00B4194E" w:rsidP="00970381">
            <w:pPr>
              <w:pStyle w:val="Header"/>
              <w:numPr>
                <w:ilvl w:val="0"/>
                <w:numId w:val="7"/>
              </w:numPr>
              <w:ind w:left="458"/>
              <w:rPr>
                <w:rFonts w:cs="Arial"/>
                <w:snapToGrid w:val="0"/>
                <w:vanish/>
              </w:rPr>
            </w:pPr>
            <w:r w:rsidRPr="00791DF4">
              <w:rPr>
                <w:rFonts w:cs="Arial"/>
                <w:snapToGrid w:val="0"/>
                <w:vanish/>
              </w:rPr>
              <w:t>Requirements Templates chapter (ch. 1.7.1) no longer has an attribute table, but refers directly to the Wiki..</w:t>
            </w:r>
          </w:p>
        </w:tc>
        <w:tc>
          <w:tcPr>
            <w:tcW w:w="1667" w:type="dxa"/>
          </w:tcPr>
          <w:p w14:paraId="65BD304C" w14:textId="77777777" w:rsidR="00B4194E" w:rsidRPr="00791DF4" w:rsidRDefault="00B4194E" w:rsidP="007C6041">
            <w:pPr>
              <w:rPr>
                <w:snapToGrid w:val="0"/>
                <w:vanish/>
              </w:rPr>
            </w:pPr>
            <w:r w:rsidRPr="00791DF4">
              <w:rPr>
                <w:snapToGrid w:val="0"/>
                <w:vanish/>
              </w:rPr>
              <w:t>Jbaden1</w:t>
            </w:r>
          </w:p>
        </w:tc>
      </w:tr>
      <w:tr w:rsidR="00900C31" w:rsidRPr="00791DF4" w14:paraId="05B5C892" w14:textId="77777777" w:rsidTr="00982747">
        <w:trPr>
          <w:hidden/>
        </w:trPr>
        <w:tc>
          <w:tcPr>
            <w:tcW w:w="1027" w:type="dxa"/>
          </w:tcPr>
          <w:p w14:paraId="6CB806A2" w14:textId="77777777" w:rsidR="00900C31" w:rsidRPr="00791DF4" w:rsidRDefault="00900C31" w:rsidP="007C6041">
            <w:pPr>
              <w:jc w:val="center"/>
              <w:rPr>
                <w:snapToGrid w:val="0"/>
                <w:vanish/>
              </w:rPr>
            </w:pPr>
            <w:r w:rsidRPr="00791DF4">
              <w:rPr>
                <w:snapToGrid w:val="0"/>
                <w:vanish/>
              </w:rPr>
              <w:t>2</w:t>
            </w:r>
          </w:p>
        </w:tc>
        <w:tc>
          <w:tcPr>
            <w:tcW w:w="850" w:type="dxa"/>
          </w:tcPr>
          <w:p w14:paraId="6AE36445" w14:textId="77777777" w:rsidR="00900C31" w:rsidRPr="00791DF4" w:rsidRDefault="00900C31" w:rsidP="007C6041">
            <w:pPr>
              <w:jc w:val="center"/>
              <w:rPr>
                <w:snapToGrid w:val="0"/>
                <w:vanish/>
              </w:rPr>
            </w:pPr>
            <w:r w:rsidRPr="00791DF4">
              <w:rPr>
                <w:snapToGrid w:val="0"/>
                <w:vanish/>
              </w:rPr>
              <w:t>1</w:t>
            </w:r>
          </w:p>
        </w:tc>
        <w:tc>
          <w:tcPr>
            <w:tcW w:w="993" w:type="dxa"/>
          </w:tcPr>
          <w:p w14:paraId="308A88CE" w14:textId="77777777" w:rsidR="00900C31" w:rsidRPr="00791DF4" w:rsidRDefault="00900C31" w:rsidP="00900C31">
            <w:pPr>
              <w:jc w:val="center"/>
              <w:rPr>
                <w:snapToGrid w:val="0"/>
                <w:vanish/>
              </w:rPr>
            </w:pPr>
            <w:r w:rsidRPr="00791DF4">
              <w:rPr>
                <w:snapToGrid w:val="0"/>
                <w:vanish/>
              </w:rPr>
              <w:t>2016-06-10</w:t>
            </w:r>
          </w:p>
        </w:tc>
        <w:tc>
          <w:tcPr>
            <w:tcW w:w="5669" w:type="dxa"/>
          </w:tcPr>
          <w:p w14:paraId="4DAF034D" w14:textId="77777777" w:rsidR="00900C31" w:rsidRPr="00791DF4" w:rsidRDefault="00900C31" w:rsidP="00970381">
            <w:pPr>
              <w:pStyle w:val="Header"/>
              <w:numPr>
                <w:ilvl w:val="0"/>
                <w:numId w:val="7"/>
              </w:numPr>
              <w:ind w:left="458"/>
              <w:rPr>
                <w:rFonts w:cs="Arial"/>
                <w:snapToGrid w:val="0"/>
                <w:vanish/>
              </w:rPr>
            </w:pPr>
            <w:r w:rsidRPr="00791DF4">
              <w:rPr>
                <w:rFonts w:cs="Arial"/>
                <w:snapToGrid w:val="0"/>
                <w:vanish/>
              </w:rPr>
              <w:t>Table for Context Diagram modified (lists external entities and Influence Description only)</w:t>
            </w:r>
          </w:p>
        </w:tc>
        <w:tc>
          <w:tcPr>
            <w:tcW w:w="1667" w:type="dxa"/>
          </w:tcPr>
          <w:p w14:paraId="4E1E9137" w14:textId="77777777" w:rsidR="00900C31" w:rsidRPr="00791DF4" w:rsidRDefault="00900C31" w:rsidP="007C6041">
            <w:pPr>
              <w:rPr>
                <w:snapToGrid w:val="0"/>
                <w:vanish/>
              </w:rPr>
            </w:pPr>
            <w:r w:rsidRPr="00791DF4">
              <w:rPr>
                <w:snapToGrid w:val="0"/>
                <w:vanish/>
              </w:rPr>
              <w:t>Jbaden1</w:t>
            </w:r>
          </w:p>
        </w:tc>
      </w:tr>
      <w:tr w:rsidR="00504724" w:rsidRPr="00791DF4" w14:paraId="32D195D5" w14:textId="77777777" w:rsidTr="00982747">
        <w:trPr>
          <w:hidden/>
        </w:trPr>
        <w:tc>
          <w:tcPr>
            <w:tcW w:w="1027" w:type="dxa"/>
          </w:tcPr>
          <w:p w14:paraId="29DC377F" w14:textId="77777777" w:rsidR="00504724" w:rsidRPr="00791DF4" w:rsidRDefault="00504724" w:rsidP="007C6041">
            <w:pPr>
              <w:jc w:val="center"/>
              <w:rPr>
                <w:snapToGrid w:val="0"/>
                <w:vanish/>
              </w:rPr>
            </w:pPr>
            <w:r w:rsidRPr="00791DF4">
              <w:rPr>
                <w:snapToGrid w:val="0"/>
                <w:vanish/>
              </w:rPr>
              <w:t>2</w:t>
            </w:r>
          </w:p>
        </w:tc>
        <w:tc>
          <w:tcPr>
            <w:tcW w:w="850" w:type="dxa"/>
          </w:tcPr>
          <w:p w14:paraId="0049CE4B" w14:textId="77777777" w:rsidR="00504724" w:rsidRPr="00791DF4" w:rsidRDefault="00504724" w:rsidP="007C6041">
            <w:pPr>
              <w:jc w:val="center"/>
              <w:rPr>
                <w:snapToGrid w:val="0"/>
                <w:vanish/>
              </w:rPr>
            </w:pPr>
            <w:r w:rsidRPr="00791DF4">
              <w:rPr>
                <w:snapToGrid w:val="0"/>
                <w:vanish/>
              </w:rPr>
              <w:t>2</w:t>
            </w:r>
          </w:p>
        </w:tc>
        <w:tc>
          <w:tcPr>
            <w:tcW w:w="993" w:type="dxa"/>
          </w:tcPr>
          <w:p w14:paraId="2A7BCDD7" w14:textId="77777777" w:rsidR="00504724" w:rsidRPr="00791DF4" w:rsidRDefault="00504724" w:rsidP="00504724">
            <w:pPr>
              <w:jc w:val="center"/>
              <w:rPr>
                <w:snapToGrid w:val="0"/>
                <w:vanish/>
              </w:rPr>
            </w:pPr>
            <w:r w:rsidRPr="00791DF4">
              <w:rPr>
                <w:snapToGrid w:val="0"/>
                <w:vanish/>
              </w:rPr>
              <w:t>2016-07-08</w:t>
            </w:r>
          </w:p>
        </w:tc>
        <w:tc>
          <w:tcPr>
            <w:tcW w:w="5669" w:type="dxa"/>
          </w:tcPr>
          <w:p w14:paraId="6A948C98" w14:textId="77777777" w:rsidR="00504724" w:rsidRPr="00791DF4" w:rsidRDefault="00504724" w:rsidP="00970381">
            <w:pPr>
              <w:pStyle w:val="Header"/>
              <w:numPr>
                <w:ilvl w:val="0"/>
                <w:numId w:val="7"/>
              </w:numPr>
              <w:ind w:left="458"/>
              <w:rPr>
                <w:rFonts w:cs="Arial"/>
                <w:snapToGrid w:val="0"/>
                <w:vanish/>
              </w:rPr>
            </w:pPr>
            <w:r w:rsidRPr="00791DF4">
              <w:rPr>
                <w:rFonts w:cs="Arial"/>
                <w:snapToGrid w:val="0"/>
                <w:vanish/>
              </w:rPr>
              <w:t>Template version added to footer</w:t>
            </w:r>
          </w:p>
          <w:p w14:paraId="5FE28320" w14:textId="77777777" w:rsidR="00B961EB" w:rsidRPr="00791DF4" w:rsidRDefault="00B961EB" w:rsidP="00970381">
            <w:pPr>
              <w:pStyle w:val="Header"/>
              <w:numPr>
                <w:ilvl w:val="0"/>
                <w:numId w:val="7"/>
              </w:numPr>
              <w:ind w:left="458"/>
              <w:rPr>
                <w:rFonts w:cs="Arial"/>
                <w:snapToGrid w:val="0"/>
                <w:vanish/>
              </w:rPr>
            </w:pPr>
            <w:r w:rsidRPr="00791DF4">
              <w:rPr>
                <w:rFonts w:cs="Arial"/>
                <w:snapToGrid w:val="0"/>
                <w:vanish/>
              </w:rPr>
              <w:t>Several hints added to the various sections</w:t>
            </w:r>
          </w:p>
          <w:p w14:paraId="0FCD4FA6" w14:textId="77777777" w:rsidR="00B961EB" w:rsidRPr="00791DF4" w:rsidRDefault="00B961EB" w:rsidP="00970381">
            <w:pPr>
              <w:pStyle w:val="Header"/>
              <w:numPr>
                <w:ilvl w:val="0"/>
                <w:numId w:val="7"/>
              </w:numPr>
              <w:ind w:left="458"/>
              <w:rPr>
                <w:rFonts w:cs="Arial"/>
                <w:snapToGrid w:val="0"/>
                <w:vanish/>
              </w:rPr>
            </w:pPr>
            <w:r w:rsidRPr="00791DF4">
              <w:rPr>
                <w:rFonts w:cs="Arial"/>
                <w:snapToGrid w:val="0"/>
                <w:vanish/>
              </w:rPr>
              <w:t>Findings from Fun</w:t>
            </w:r>
            <w:r w:rsidR="00F00E75" w:rsidRPr="00791DF4">
              <w:rPr>
                <w:rFonts w:cs="Arial"/>
                <w:snapToGrid w:val="0"/>
                <w:vanish/>
              </w:rPr>
              <w:t>c</w:t>
            </w:r>
            <w:r w:rsidRPr="00791DF4">
              <w:rPr>
                <w:rFonts w:cs="Arial"/>
                <w:snapToGrid w:val="0"/>
                <w:vanish/>
              </w:rPr>
              <w:t>tional Safety Team incorporated.</w:t>
            </w:r>
          </w:p>
          <w:p w14:paraId="527551CB" w14:textId="77777777" w:rsidR="00472868" w:rsidRPr="00791DF4" w:rsidRDefault="00472868" w:rsidP="00970381">
            <w:pPr>
              <w:pStyle w:val="Header"/>
              <w:numPr>
                <w:ilvl w:val="0"/>
                <w:numId w:val="7"/>
              </w:numPr>
              <w:ind w:left="458"/>
              <w:rPr>
                <w:rFonts w:cs="Arial"/>
                <w:snapToGrid w:val="0"/>
                <w:vanish/>
              </w:rPr>
            </w:pPr>
            <w:r w:rsidRPr="00791DF4">
              <w:rPr>
                <w:rFonts w:cs="Arial"/>
                <w:snapToGrid w:val="0"/>
                <w:vanish/>
              </w:rPr>
              <w:t>RE_SafetyRequirement style added</w:t>
            </w:r>
          </w:p>
        </w:tc>
        <w:tc>
          <w:tcPr>
            <w:tcW w:w="1667" w:type="dxa"/>
          </w:tcPr>
          <w:p w14:paraId="79CFC550" w14:textId="77777777" w:rsidR="00504724" w:rsidRPr="00791DF4" w:rsidRDefault="00504724" w:rsidP="007C6041">
            <w:pPr>
              <w:rPr>
                <w:snapToGrid w:val="0"/>
                <w:vanish/>
              </w:rPr>
            </w:pPr>
            <w:r w:rsidRPr="00791DF4">
              <w:rPr>
                <w:snapToGrid w:val="0"/>
                <w:vanish/>
              </w:rPr>
              <w:t>Jbaden1</w:t>
            </w:r>
          </w:p>
        </w:tc>
      </w:tr>
      <w:tr w:rsidR="00A75B2B" w:rsidRPr="00791DF4" w14:paraId="7CAB6660" w14:textId="77777777" w:rsidTr="00982747">
        <w:trPr>
          <w:hidden/>
        </w:trPr>
        <w:tc>
          <w:tcPr>
            <w:tcW w:w="1027" w:type="dxa"/>
          </w:tcPr>
          <w:p w14:paraId="2D6DEB51" w14:textId="77777777" w:rsidR="00A75B2B" w:rsidRPr="00791DF4" w:rsidRDefault="00A75B2B" w:rsidP="007C6041">
            <w:pPr>
              <w:jc w:val="center"/>
              <w:rPr>
                <w:snapToGrid w:val="0"/>
                <w:vanish/>
              </w:rPr>
            </w:pPr>
            <w:r w:rsidRPr="00791DF4">
              <w:rPr>
                <w:snapToGrid w:val="0"/>
                <w:vanish/>
              </w:rPr>
              <w:t>2</w:t>
            </w:r>
          </w:p>
        </w:tc>
        <w:tc>
          <w:tcPr>
            <w:tcW w:w="850" w:type="dxa"/>
          </w:tcPr>
          <w:p w14:paraId="6CE93B38" w14:textId="77777777" w:rsidR="00A75B2B" w:rsidRPr="00791DF4" w:rsidRDefault="00A75B2B" w:rsidP="007C6041">
            <w:pPr>
              <w:jc w:val="center"/>
              <w:rPr>
                <w:snapToGrid w:val="0"/>
                <w:vanish/>
              </w:rPr>
            </w:pPr>
            <w:r w:rsidRPr="00791DF4">
              <w:rPr>
                <w:snapToGrid w:val="0"/>
                <w:vanish/>
              </w:rPr>
              <w:t>3</w:t>
            </w:r>
          </w:p>
        </w:tc>
        <w:tc>
          <w:tcPr>
            <w:tcW w:w="993" w:type="dxa"/>
          </w:tcPr>
          <w:p w14:paraId="4A91C768" w14:textId="77777777" w:rsidR="00A75B2B" w:rsidRPr="00791DF4" w:rsidRDefault="00A75B2B" w:rsidP="00504724">
            <w:pPr>
              <w:jc w:val="center"/>
              <w:rPr>
                <w:snapToGrid w:val="0"/>
                <w:vanish/>
              </w:rPr>
            </w:pPr>
            <w:r w:rsidRPr="00791DF4">
              <w:rPr>
                <w:snapToGrid w:val="0"/>
                <w:vanish/>
              </w:rPr>
              <w:t>2016-09-21</w:t>
            </w:r>
          </w:p>
        </w:tc>
        <w:tc>
          <w:tcPr>
            <w:tcW w:w="5669" w:type="dxa"/>
          </w:tcPr>
          <w:p w14:paraId="559BC88E" w14:textId="77777777" w:rsidR="00A75B2B" w:rsidRPr="00791DF4" w:rsidRDefault="00A75B2B" w:rsidP="00970381">
            <w:pPr>
              <w:pStyle w:val="Header"/>
              <w:numPr>
                <w:ilvl w:val="0"/>
                <w:numId w:val="7"/>
              </w:numPr>
              <w:ind w:left="458"/>
              <w:rPr>
                <w:rFonts w:cs="Arial"/>
                <w:snapToGrid w:val="0"/>
                <w:vanish/>
              </w:rPr>
            </w:pPr>
            <w:r w:rsidRPr="00791DF4">
              <w:rPr>
                <w:rFonts w:cs="Arial"/>
                <w:snapToGrid w:val="0"/>
                <w:vanish/>
              </w:rPr>
              <w:t>Update from Functional Safety Team incorporated (</w:t>
            </w:r>
            <w:r w:rsidR="00F4304F" w:rsidRPr="00791DF4">
              <w:rPr>
                <w:rFonts w:cs="Arial"/>
                <w:snapToGrid w:val="0"/>
                <w:vanish/>
              </w:rPr>
              <w:t>“</w:t>
            </w:r>
            <w:r w:rsidRPr="00791DF4">
              <w:rPr>
                <w:rFonts w:cs="Arial"/>
                <w:snapToGrid w:val="0"/>
                <w:vanish/>
              </w:rPr>
              <w:t>Lessons Learned</w:t>
            </w:r>
            <w:r w:rsidR="00F4304F" w:rsidRPr="00791DF4">
              <w:rPr>
                <w:rFonts w:cs="Arial"/>
                <w:snapToGrid w:val="0"/>
                <w:vanish/>
              </w:rPr>
              <w:t>”</w:t>
            </w:r>
            <w:r w:rsidRPr="00791DF4">
              <w:rPr>
                <w:rFonts w:cs="Arial"/>
                <w:snapToGrid w:val="0"/>
                <w:vanish/>
              </w:rPr>
              <w:t xml:space="preserve">, </w:t>
            </w:r>
            <w:r w:rsidR="00F4304F" w:rsidRPr="00791DF4">
              <w:rPr>
                <w:rFonts w:cs="Arial"/>
                <w:snapToGrid w:val="0"/>
                <w:vanish/>
              </w:rPr>
              <w:t>“</w:t>
            </w:r>
            <w:r w:rsidRPr="00791DF4">
              <w:rPr>
                <w:rFonts w:cs="Arial"/>
                <w:snapToGrid w:val="0"/>
                <w:vanish/>
              </w:rPr>
              <w:t>System Behaviors for HARA</w:t>
            </w:r>
            <w:r w:rsidR="00F4304F" w:rsidRPr="00791DF4">
              <w:rPr>
                <w:rFonts w:cs="Arial"/>
                <w:snapToGrid w:val="0"/>
                <w:vanish/>
              </w:rPr>
              <w:t>”</w:t>
            </w:r>
            <w:r w:rsidRPr="00791DF4">
              <w:rPr>
                <w:rFonts w:cs="Arial"/>
                <w:snapToGrid w:val="0"/>
                <w:vanish/>
              </w:rPr>
              <w:t>)</w:t>
            </w:r>
          </w:p>
        </w:tc>
        <w:tc>
          <w:tcPr>
            <w:tcW w:w="1667" w:type="dxa"/>
          </w:tcPr>
          <w:p w14:paraId="5469DF61" w14:textId="77777777" w:rsidR="00A75B2B" w:rsidRPr="00791DF4" w:rsidRDefault="00F4304F" w:rsidP="007C6041">
            <w:pPr>
              <w:rPr>
                <w:snapToGrid w:val="0"/>
                <w:vanish/>
              </w:rPr>
            </w:pPr>
            <w:r w:rsidRPr="00791DF4">
              <w:rPr>
                <w:snapToGrid w:val="0"/>
                <w:vanish/>
              </w:rPr>
              <w:t>Jbaden1</w:t>
            </w:r>
          </w:p>
        </w:tc>
      </w:tr>
      <w:tr w:rsidR="00613717" w:rsidRPr="00791DF4" w14:paraId="738B098D" w14:textId="77777777" w:rsidTr="00982747">
        <w:trPr>
          <w:hidden/>
        </w:trPr>
        <w:tc>
          <w:tcPr>
            <w:tcW w:w="1027" w:type="dxa"/>
          </w:tcPr>
          <w:p w14:paraId="56835E6B" w14:textId="77777777" w:rsidR="00613717" w:rsidRPr="00791DF4" w:rsidRDefault="00613717" w:rsidP="007C6041">
            <w:pPr>
              <w:jc w:val="center"/>
              <w:rPr>
                <w:snapToGrid w:val="0"/>
                <w:vanish/>
              </w:rPr>
            </w:pPr>
            <w:r w:rsidRPr="00791DF4">
              <w:rPr>
                <w:snapToGrid w:val="0"/>
                <w:vanish/>
              </w:rPr>
              <w:t>2</w:t>
            </w:r>
          </w:p>
        </w:tc>
        <w:tc>
          <w:tcPr>
            <w:tcW w:w="850" w:type="dxa"/>
          </w:tcPr>
          <w:p w14:paraId="08CA1E4B" w14:textId="77777777" w:rsidR="00613717" w:rsidRPr="00791DF4" w:rsidRDefault="00613717" w:rsidP="007C6041">
            <w:pPr>
              <w:jc w:val="center"/>
              <w:rPr>
                <w:snapToGrid w:val="0"/>
                <w:vanish/>
              </w:rPr>
            </w:pPr>
            <w:r w:rsidRPr="00791DF4">
              <w:rPr>
                <w:snapToGrid w:val="0"/>
                <w:vanish/>
              </w:rPr>
              <w:t>4</w:t>
            </w:r>
          </w:p>
        </w:tc>
        <w:tc>
          <w:tcPr>
            <w:tcW w:w="993" w:type="dxa"/>
          </w:tcPr>
          <w:p w14:paraId="4CF8DA8B" w14:textId="77777777" w:rsidR="00613717" w:rsidRPr="00791DF4" w:rsidRDefault="00613717" w:rsidP="00613717">
            <w:pPr>
              <w:jc w:val="center"/>
              <w:rPr>
                <w:snapToGrid w:val="0"/>
                <w:vanish/>
              </w:rPr>
            </w:pPr>
            <w:r w:rsidRPr="00791DF4">
              <w:rPr>
                <w:snapToGrid w:val="0"/>
                <w:vanish/>
              </w:rPr>
              <w:t>2016-11-15</w:t>
            </w:r>
          </w:p>
        </w:tc>
        <w:tc>
          <w:tcPr>
            <w:tcW w:w="5669" w:type="dxa"/>
          </w:tcPr>
          <w:p w14:paraId="01E4E24A" w14:textId="77777777" w:rsidR="00613717" w:rsidRPr="00791DF4" w:rsidRDefault="00613717" w:rsidP="00970381">
            <w:pPr>
              <w:pStyle w:val="Header"/>
              <w:numPr>
                <w:ilvl w:val="0"/>
                <w:numId w:val="7"/>
              </w:numPr>
              <w:ind w:left="458"/>
              <w:rPr>
                <w:rFonts w:cs="Arial"/>
                <w:snapToGrid w:val="0"/>
                <w:vanish/>
              </w:rPr>
            </w:pPr>
            <w:r w:rsidRPr="00791DF4">
              <w:rPr>
                <w:rFonts w:cs="Arial"/>
                <w:snapToGrid w:val="0"/>
                <w:vanish/>
              </w:rPr>
              <w:t>Update from Functional Safety Team incorporated (“Lessons Learned”, “System Behaviors for HARA”)</w:t>
            </w:r>
          </w:p>
          <w:p w14:paraId="44C9D18D" w14:textId="77777777" w:rsidR="00260BC6" w:rsidRPr="00791DF4" w:rsidRDefault="00260BC6" w:rsidP="00970381">
            <w:pPr>
              <w:pStyle w:val="Header"/>
              <w:numPr>
                <w:ilvl w:val="0"/>
                <w:numId w:val="7"/>
              </w:numPr>
              <w:ind w:left="458"/>
              <w:rPr>
                <w:rFonts w:cs="Arial"/>
                <w:snapToGrid w:val="0"/>
                <w:vanish/>
              </w:rPr>
            </w:pPr>
            <w:r w:rsidRPr="00791DF4">
              <w:rPr>
                <w:rFonts w:cs="Arial"/>
                <w:snapToGrid w:val="0"/>
                <w:vanish/>
              </w:rPr>
              <w:t>Explanatory notes made more formal</w:t>
            </w:r>
          </w:p>
        </w:tc>
        <w:tc>
          <w:tcPr>
            <w:tcW w:w="1667" w:type="dxa"/>
          </w:tcPr>
          <w:p w14:paraId="0D78EF8F" w14:textId="77777777" w:rsidR="00613717" w:rsidRPr="00791DF4" w:rsidRDefault="00613717" w:rsidP="007C6041">
            <w:pPr>
              <w:rPr>
                <w:snapToGrid w:val="0"/>
                <w:vanish/>
              </w:rPr>
            </w:pPr>
            <w:r w:rsidRPr="00791DF4">
              <w:rPr>
                <w:snapToGrid w:val="0"/>
                <w:vanish/>
              </w:rPr>
              <w:t>Jbaden1</w:t>
            </w:r>
          </w:p>
        </w:tc>
      </w:tr>
      <w:tr w:rsidR="00B03389" w:rsidRPr="00791DF4" w14:paraId="487A2272" w14:textId="77777777" w:rsidTr="00982747">
        <w:trPr>
          <w:hidden/>
        </w:trPr>
        <w:tc>
          <w:tcPr>
            <w:tcW w:w="1027" w:type="dxa"/>
          </w:tcPr>
          <w:p w14:paraId="37FA66CD" w14:textId="77777777" w:rsidR="00B03389" w:rsidRPr="00791DF4" w:rsidRDefault="00B03389" w:rsidP="007C6041">
            <w:pPr>
              <w:jc w:val="center"/>
              <w:rPr>
                <w:snapToGrid w:val="0"/>
                <w:vanish/>
              </w:rPr>
            </w:pPr>
            <w:r w:rsidRPr="00791DF4">
              <w:rPr>
                <w:snapToGrid w:val="0"/>
                <w:vanish/>
              </w:rPr>
              <w:t>3</w:t>
            </w:r>
          </w:p>
        </w:tc>
        <w:tc>
          <w:tcPr>
            <w:tcW w:w="850" w:type="dxa"/>
          </w:tcPr>
          <w:p w14:paraId="1C4694A0" w14:textId="77777777" w:rsidR="00B03389" w:rsidRPr="00791DF4" w:rsidRDefault="00B03389" w:rsidP="007C6041">
            <w:pPr>
              <w:jc w:val="center"/>
              <w:rPr>
                <w:snapToGrid w:val="0"/>
                <w:vanish/>
              </w:rPr>
            </w:pPr>
          </w:p>
        </w:tc>
        <w:tc>
          <w:tcPr>
            <w:tcW w:w="993" w:type="dxa"/>
            <w:vMerge w:val="restart"/>
          </w:tcPr>
          <w:p w14:paraId="5AC082E8" w14:textId="77777777" w:rsidR="00B03389" w:rsidRPr="00791DF4" w:rsidRDefault="00B03389" w:rsidP="00613717">
            <w:pPr>
              <w:jc w:val="center"/>
              <w:rPr>
                <w:snapToGrid w:val="0"/>
                <w:vanish/>
              </w:rPr>
            </w:pPr>
          </w:p>
        </w:tc>
        <w:tc>
          <w:tcPr>
            <w:tcW w:w="5669" w:type="dxa"/>
            <w:vMerge w:val="restart"/>
          </w:tcPr>
          <w:p w14:paraId="266AF4BF" w14:textId="77777777" w:rsidR="00B03389" w:rsidRPr="00791DF4" w:rsidRDefault="00B03389" w:rsidP="00B03389">
            <w:pPr>
              <w:pStyle w:val="Header"/>
              <w:rPr>
                <w:rFonts w:cs="Arial"/>
                <w:snapToGrid w:val="0"/>
                <w:vanish/>
              </w:rPr>
            </w:pPr>
            <w:r w:rsidRPr="00791DF4">
              <w:rPr>
                <w:rFonts w:cs="Arial"/>
                <w:snapToGrid w:val="0"/>
                <w:vanish/>
              </w:rPr>
              <w:t>Skipped to synchronize with Specification_Macros.dotm</w:t>
            </w:r>
          </w:p>
        </w:tc>
        <w:tc>
          <w:tcPr>
            <w:tcW w:w="1667" w:type="dxa"/>
            <w:vMerge w:val="restart"/>
          </w:tcPr>
          <w:p w14:paraId="703BFD87" w14:textId="77777777" w:rsidR="00B03389" w:rsidRPr="00791DF4" w:rsidRDefault="00B03389" w:rsidP="007C6041">
            <w:pPr>
              <w:rPr>
                <w:snapToGrid w:val="0"/>
                <w:vanish/>
              </w:rPr>
            </w:pPr>
          </w:p>
        </w:tc>
      </w:tr>
      <w:tr w:rsidR="00B03389" w:rsidRPr="00791DF4" w14:paraId="44630199" w14:textId="77777777" w:rsidTr="00982747">
        <w:trPr>
          <w:hidden/>
        </w:trPr>
        <w:tc>
          <w:tcPr>
            <w:tcW w:w="1027" w:type="dxa"/>
          </w:tcPr>
          <w:p w14:paraId="108859BE" w14:textId="77777777" w:rsidR="00B03389" w:rsidRPr="00791DF4" w:rsidRDefault="00B03389" w:rsidP="007C6041">
            <w:pPr>
              <w:jc w:val="center"/>
              <w:rPr>
                <w:snapToGrid w:val="0"/>
                <w:vanish/>
              </w:rPr>
            </w:pPr>
            <w:r w:rsidRPr="00791DF4">
              <w:rPr>
                <w:snapToGrid w:val="0"/>
                <w:vanish/>
              </w:rPr>
              <w:t>4</w:t>
            </w:r>
          </w:p>
        </w:tc>
        <w:tc>
          <w:tcPr>
            <w:tcW w:w="850" w:type="dxa"/>
          </w:tcPr>
          <w:p w14:paraId="59E777D5" w14:textId="77777777" w:rsidR="00B03389" w:rsidRPr="00791DF4" w:rsidRDefault="00B03389" w:rsidP="007C6041">
            <w:pPr>
              <w:jc w:val="center"/>
              <w:rPr>
                <w:snapToGrid w:val="0"/>
                <w:vanish/>
              </w:rPr>
            </w:pPr>
          </w:p>
        </w:tc>
        <w:tc>
          <w:tcPr>
            <w:tcW w:w="993" w:type="dxa"/>
            <w:vMerge/>
          </w:tcPr>
          <w:p w14:paraId="1FED0DDB" w14:textId="77777777" w:rsidR="00B03389" w:rsidRPr="00791DF4" w:rsidRDefault="00B03389" w:rsidP="00613717">
            <w:pPr>
              <w:jc w:val="center"/>
              <w:rPr>
                <w:snapToGrid w:val="0"/>
                <w:vanish/>
              </w:rPr>
            </w:pPr>
          </w:p>
        </w:tc>
        <w:tc>
          <w:tcPr>
            <w:tcW w:w="5669" w:type="dxa"/>
            <w:vMerge/>
          </w:tcPr>
          <w:p w14:paraId="64395E7A" w14:textId="77777777" w:rsidR="00B03389" w:rsidRPr="00791DF4" w:rsidRDefault="00B03389" w:rsidP="00970381">
            <w:pPr>
              <w:pStyle w:val="Header"/>
              <w:numPr>
                <w:ilvl w:val="0"/>
                <w:numId w:val="7"/>
              </w:numPr>
              <w:ind w:left="458"/>
              <w:rPr>
                <w:rFonts w:cs="Arial"/>
                <w:snapToGrid w:val="0"/>
                <w:vanish/>
              </w:rPr>
            </w:pPr>
          </w:p>
        </w:tc>
        <w:tc>
          <w:tcPr>
            <w:tcW w:w="1667" w:type="dxa"/>
            <w:vMerge/>
          </w:tcPr>
          <w:p w14:paraId="07EA58F2" w14:textId="77777777" w:rsidR="00B03389" w:rsidRPr="00791DF4" w:rsidRDefault="00B03389" w:rsidP="007C6041">
            <w:pPr>
              <w:rPr>
                <w:snapToGrid w:val="0"/>
                <w:vanish/>
              </w:rPr>
            </w:pPr>
          </w:p>
        </w:tc>
      </w:tr>
      <w:tr w:rsidR="00724EFB" w:rsidRPr="00791DF4" w14:paraId="6031D330" w14:textId="77777777" w:rsidTr="00982747">
        <w:trPr>
          <w:hidden/>
        </w:trPr>
        <w:tc>
          <w:tcPr>
            <w:tcW w:w="1027" w:type="dxa"/>
          </w:tcPr>
          <w:p w14:paraId="25412193" w14:textId="77777777" w:rsidR="00724EFB" w:rsidRPr="00791DF4" w:rsidRDefault="00724EFB" w:rsidP="00F95D60">
            <w:pPr>
              <w:jc w:val="center"/>
              <w:rPr>
                <w:snapToGrid w:val="0"/>
                <w:vanish/>
              </w:rPr>
            </w:pPr>
            <w:r w:rsidRPr="00791DF4">
              <w:rPr>
                <w:snapToGrid w:val="0"/>
                <w:vanish/>
              </w:rPr>
              <w:t>5</w:t>
            </w:r>
          </w:p>
        </w:tc>
        <w:tc>
          <w:tcPr>
            <w:tcW w:w="850" w:type="dxa"/>
          </w:tcPr>
          <w:p w14:paraId="4EB1D9D2" w14:textId="77777777" w:rsidR="00724EFB" w:rsidRPr="00791DF4" w:rsidRDefault="00724EFB" w:rsidP="00F95D60">
            <w:pPr>
              <w:jc w:val="center"/>
              <w:rPr>
                <w:snapToGrid w:val="0"/>
                <w:vanish/>
              </w:rPr>
            </w:pPr>
            <w:r w:rsidRPr="00791DF4">
              <w:rPr>
                <w:snapToGrid w:val="0"/>
                <w:vanish/>
              </w:rPr>
              <w:t>0</w:t>
            </w:r>
          </w:p>
        </w:tc>
        <w:tc>
          <w:tcPr>
            <w:tcW w:w="993" w:type="dxa"/>
          </w:tcPr>
          <w:p w14:paraId="17FE29D4" w14:textId="77777777" w:rsidR="00724EFB" w:rsidRPr="00791DF4" w:rsidRDefault="00724EFB" w:rsidP="00F95D60">
            <w:pPr>
              <w:jc w:val="center"/>
              <w:rPr>
                <w:snapToGrid w:val="0"/>
                <w:vanish/>
              </w:rPr>
            </w:pPr>
            <w:r w:rsidRPr="00791DF4">
              <w:rPr>
                <w:snapToGrid w:val="0"/>
                <w:vanish/>
              </w:rPr>
              <w:t>2017-01-13</w:t>
            </w:r>
          </w:p>
        </w:tc>
        <w:tc>
          <w:tcPr>
            <w:tcW w:w="5669" w:type="dxa"/>
          </w:tcPr>
          <w:p w14:paraId="0C976A02" w14:textId="77777777" w:rsidR="00724EFB" w:rsidRPr="00791DF4" w:rsidRDefault="00724EFB" w:rsidP="00970381">
            <w:pPr>
              <w:pStyle w:val="Header"/>
              <w:numPr>
                <w:ilvl w:val="0"/>
                <w:numId w:val="7"/>
              </w:numPr>
              <w:ind w:left="458"/>
              <w:rPr>
                <w:rFonts w:cs="Arial"/>
                <w:snapToGrid w:val="0"/>
                <w:vanish/>
              </w:rPr>
            </w:pPr>
            <w:r w:rsidRPr="00791DF4">
              <w:rPr>
                <w:rFonts w:cs="Arial"/>
                <w:snapToGrid w:val="0"/>
                <w:vanish/>
              </w:rPr>
              <w:t>Meta data updated for specification macros, version 3.1</w:t>
            </w:r>
          </w:p>
          <w:p w14:paraId="27CA86DA" w14:textId="77777777" w:rsidR="00724EFB" w:rsidRPr="00791DF4" w:rsidRDefault="00724EFB" w:rsidP="00970381">
            <w:pPr>
              <w:pStyle w:val="Header"/>
              <w:numPr>
                <w:ilvl w:val="0"/>
                <w:numId w:val="7"/>
              </w:numPr>
              <w:ind w:left="458"/>
              <w:rPr>
                <w:rFonts w:cs="Arial"/>
                <w:snapToGrid w:val="0"/>
                <w:vanish/>
              </w:rPr>
            </w:pPr>
            <w:r w:rsidRPr="00791DF4">
              <w:rPr>
                <w:rFonts w:cs="Arial"/>
                <w:snapToGrid w:val="0"/>
                <w:vanish/>
              </w:rPr>
              <w:t>SW Unit chapter removed for the time being</w:t>
            </w:r>
          </w:p>
          <w:p w14:paraId="1FA40E8C" w14:textId="77777777" w:rsidR="00724EFB" w:rsidRPr="00791DF4" w:rsidRDefault="00724EFB" w:rsidP="00970381">
            <w:pPr>
              <w:pStyle w:val="Header"/>
              <w:numPr>
                <w:ilvl w:val="0"/>
                <w:numId w:val="7"/>
              </w:numPr>
              <w:ind w:left="458"/>
              <w:rPr>
                <w:rFonts w:cs="Arial"/>
                <w:snapToGrid w:val="0"/>
                <w:vanish/>
              </w:rPr>
            </w:pPr>
            <w:r w:rsidRPr="00791DF4">
              <w:rPr>
                <w:rFonts w:cs="Arial"/>
                <w:snapToGrid w:val="0"/>
                <w:vanish/>
              </w:rPr>
              <w:t>Green boxes added for user hints</w:t>
            </w:r>
          </w:p>
        </w:tc>
        <w:tc>
          <w:tcPr>
            <w:tcW w:w="1667" w:type="dxa"/>
          </w:tcPr>
          <w:p w14:paraId="73CED0EC" w14:textId="77777777" w:rsidR="00724EFB" w:rsidRPr="00791DF4" w:rsidRDefault="00724EFB" w:rsidP="00F95D60">
            <w:pPr>
              <w:rPr>
                <w:snapToGrid w:val="0"/>
                <w:vanish/>
              </w:rPr>
            </w:pPr>
            <w:r w:rsidRPr="00791DF4">
              <w:rPr>
                <w:snapToGrid w:val="0"/>
                <w:vanish/>
              </w:rPr>
              <w:t>Jbaden1</w:t>
            </w:r>
          </w:p>
        </w:tc>
      </w:tr>
      <w:tr w:rsidR="00242DD7" w:rsidRPr="00791DF4" w14:paraId="732B73C2" w14:textId="77777777" w:rsidTr="00982747">
        <w:trPr>
          <w:hidden/>
        </w:trPr>
        <w:tc>
          <w:tcPr>
            <w:tcW w:w="1027" w:type="dxa"/>
          </w:tcPr>
          <w:p w14:paraId="727FB02D" w14:textId="77777777" w:rsidR="00242DD7" w:rsidRPr="00791DF4" w:rsidRDefault="00B03389" w:rsidP="007C6041">
            <w:pPr>
              <w:jc w:val="center"/>
              <w:rPr>
                <w:snapToGrid w:val="0"/>
                <w:vanish/>
              </w:rPr>
            </w:pPr>
            <w:r w:rsidRPr="00791DF4">
              <w:rPr>
                <w:snapToGrid w:val="0"/>
                <w:vanish/>
              </w:rPr>
              <w:t>5</w:t>
            </w:r>
          </w:p>
        </w:tc>
        <w:tc>
          <w:tcPr>
            <w:tcW w:w="850" w:type="dxa"/>
          </w:tcPr>
          <w:p w14:paraId="2796A316" w14:textId="77777777" w:rsidR="00242DD7" w:rsidRPr="00791DF4" w:rsidRDefault="00724EFB" w:rsidP="007C6041">
            <w:pPr>
              <w:jc w:val="center"/>
              <w:rPr>
                <w:snapToGrid w:val="0"/>
                <w:vanish/>
              </w:rPr>
            </w:pPr>
            <w:r w:rsidRPr="00791DF4">
              <w:rPr>
                <w:snapToGrid w:val="0"/>
                <w:vanish/>
              </w:rPr>
              <w:t>1</w:t>
            </w:r>
          </w:p>
        </w:tc>
        <w:tc>
          <w:tcPr>
            <w:tcW w:w="993" w:type="dxa"/>
          </w:tcPr>
          <w:p w14:paraId="58FB5CD4" w14:textId="77777777" w:rsidR="00242DD7" w:rsidRPr="00791DF4" w:rsidRDefault="00242DD7" w:rsidP="00724EFB">
            <w:pPr>
              <w:jc w:val="center"/>
              <w:rPr>
                <w:snapToGrid w:val="0"/>
                <w:vanish/>
              </w:rPr>
            </w:pPr>
            <w:r w:rsidRPr="00791DF4">
              <w:rPr>
                <w:snapToGrid w:val="0"/>
                <w:vanish/>
              </w:rPr>
              <w:t>2017-01-</w:t>
            </w:r>
            <w:r w:rsidR="001830A7" w:rsidRPr="00791DF4">
              <w:rPr>
                <w:snapToGrid w:val="0"/>
                <w:vanish/>
              </w:rPr>
              <w:t>1</w:t>
            </w:r>
            <w:r w:rsidR="00724EFB" w:rsidRPr="00791DF4">
              <w:rPr>
                <w:snapToGrid w:val="0"/>
                <w:vanish/>
              </w:rPr>
              <w:t>8</w:t>
            </w:r>
          </w:p>
        </w:tc>
        <w:tc>
          <w:tcPr>
            <w:tcW w:w="5669" w:type="dxa"/>
          </w:tcPr>
          <w:p w14:paraId="3E25290D" w14:textId="77777777" w:rsidR="00242DD7" w:rsidRPr="00791DF4" w:rsidRDefault="00724EFB" w:rsidP="00970381">
            <w:pPr>
              <w:pStyle w:val="Header"/>
              <w:numPr>
                <w:ilvl w:val="0"/>
                <w:numId w:val="7"/>
              </w:numPr>
              <w:ind w:left="458"/>
              <w:rPr>
                <w:rFonts w:cs="Arial"/>
                <w:snapToGrid w:val="0"/>
                <w:vanish/>
              </w:rPr>
            </w:pPr>
            <w:r w:rsidRPr="00791DF4">
              <w:rPr>
                <w:rFonts w:cs="Arial"/>
                <w:snapToGrid w:val="0"/>
                <w:vanish/>
              </w:rPr>
              <w:t>Minor editorial changes</w:t>
            </w:r>
          </w:p>
        </w:tc>
        <w:tc>
          <w:tcPr>
            <w:tcW w:w="1667" w:type="dxa"/>
          </w:tcPr>
          <w:p w14:paraId="32A4B11D" w14:textId="77777777" w:rsidR="00242DD7" w:rsidRPr="00791DF4" w:rsidRDefault="00242DD7" w:rsidP="007C6041">
            <w:pPr>
              <w:rPr>
                <w:snapToGrid w:val="0"/>
                <w:vanish/>
              </w:rPr>
            </w:pPr>
            <w:r w:rsidRPr="00791DF4">
              <w:rPr>
                <w:snapToGrid w:val="0"/>
                <w:vanish/>
              </w:rPr>
              <w:t>Jbaden1</w:t>
            </w:r>
          </w:p>
        </w:tc>
      </w:tr>
      <w:tr w:rsidR="009E3ED8" w:rsidRPr="00791DF4" w14:paraId="7080F80C" w14:textId="77777777" w:rsidTr="00982747">
        <w:trPr>
          <w:hidden/>
        </w:trPr>
        <w:tc>
          <w:tcPr>
            <w:tcW w:w="1027" w:type="dxa"/>
          </w:tcPr>
          <w:p w14:paraId="6504CB97" w14:textId="77777777" w:rsidR="009E3ED8" w:rsidRPr="00791DF4" w:rsidRDefault="00CD0574" w:rsidP="007C6041">
            <w:pPr>
              <w:jc w:val="center"/>
              <w:rPr>
                <w:snapToGrid w:val="0"/>
                <w:vanish/>
              </w:rPr>
            </w:pPr>
            <w:r w:rsidRPr="00791DF4">
              <w:rPr>
                <w:snapToGrid w:val="0"/>
                <w:vanish/>
              </w:rPr>
              <w:t>6</w:t>
            </w:r>
          </w:p>
        </w:tc>
        <w:tc>
          <w:tcPr>
            <w:tcW w:w="850" w:type="dxa"/>
          </w:tcPr>
          <w:p w14:paraId="04035246" w14:textId="77777777" w:rsidR="009E3ED8" w:rsidRPr="00791DF4" w:rsidRDefault="00CD0574" w:rsidP="007C6041">
            <w:pPr>
              <w:jc w:val="center"/>
              <w:rPr>
                <w:snapToGrid w:val="0"/>
                <w:vanish/>
              </w:rPr>
            </w:pPr>
            <w:r w:rsidRPr="00791DF4">
              <w:rPr>
                <w:snapToGrid w:val="0"/>
                <w:vanish/>
              </w:rPr>
              <w:t>0</w:t>
            </w:r>
          </w:p>
        </w:tc>
        <w:tc>
          <w:tcPr>
            <w:tcW w:w="993" w:type="dxa"/>
          </w:tcPr>
          <w:p w14:paraId="0E7808EC" w14:textId="77777777" w:rsidR="009E3ED8" w:rsidRPr="00791DF4" w:rsidRDefault="009E3ED8" w:rsidP="009E3ED8">
            <w:pPr>
              <w:jc w:val="center"/>
              <w:rPr>
                <w:snapToGrid w:val="0"/>
                <w:vanish/>
              </w:rPr>
            </w:pPr>
            <w:r w:rsidRPr="00791DF4">
              <w:rPr>
                <w:snapToGrid w:val="0"/>
                <w:vanish/>
              </w:rPr>
              <w:t>2017-02-03</w:t>
            </w:r>
          </w:p>
        </w:tc>
        <w:tc>
          <w:tcPr>
            <w:tcW w:w="5669" w:type="dxa"/>
          </w:tcPr>
          <w:p w14:paraId="2DFAEFC5" w14:textId="77777777" w:rsidR="009E3ED8" w:rsidRPr="00791DF4" w:rsidRDefault="00966374" w:rsidP="00970381">
            <w:pPr>
              <w:pStyle w:val="Header"/>
              <w:numPr>
                <w:ilvl w:val="0"/>
                <w:numId w:val="7"/>
              </w:numPr>
              <w:ind w:left="458"/>
              <w:rPr>
                <w:rFonts w:cs="Arial"/>
                <w:snapToGrid w:val="0"/>
                <w:vanish/>
              </w:rPr>
            </w:pPr>
            <w:r w:rsidRPr="00791DF4">
              <w:rPr>
                <w:rFonts w:cs="Arial"/>
                <w:snapToGrid w:val="0"/>
                <w:vanish/>
              </w:rPr>
              <w:t xml:space="preserve">CR48: </w:t>
            </w:r>
            <w:r w:rsidR="009E3ED8" w:rsidRPr="00791DF4">
              <w:rPr>
                <w:rFonts w:cs="Arial"/>
                <w:snapToGrid w:val="0"/>
                <w:vanish/>
              </w:rPr>
              <w:t>Chapter 6 renamed from “Safety” to “Functional Safety”. New sub-chapter “Safety” introduced in Non-Functional Requirements section</w:t>
            </w:r>
          </w:p>
        </w:tc>
        <w:tc>
          <w:tcPr>
            <w:tcW w:w="1667" w:type="dxa"/>
          </w:tcPr>
          <w:p w14:paraId="0ECD2E96" w14:textId="77777777" w:rsidR="009E3ED8" w:rsidRPr="00791DF4" w:rsidRDefault="00A639D4" w:rsidP="007C6041">
            <w:pPr>
              <w:rPr>
                <w:snapToGrid w:val="0"/>
                <w:vanish/>
              </w:rPr>
            </w:pPr>
            <w:r w:rsidRPr="00791DF4">
              <w:rPr>
                <w:snapToGrid w:val="0"/>
                <w:vanish/>
              </w:rPr>
              <w:t>Jbaden1</w:t>
            </w:r>
          </w:p>
        </w:tc>
      </w:tr>
      <w:tr w:rsidR="00607E0B" w:rsidRPr="00791DF4" w14:paraId="5875A398" w14:textId="77777777" w:rsidTr="00982747">
        <w:trPr>
          <w:hidden/>
        </w:trPr>
        <w:tc>
          <w:tcPr>
            <w:tcW w:w="1027" w:type="dxa"/>
          </w:tcPr>
          <w:p w14:paraId="1EB8D01C" w14:textId="77777777" w:rsidR="00607E0B" w:rsidRPr="00791DF4" w:rsidRDefault="00607E0B" w:rsidP="007C6041">
            <w:pPr>
              <w:jc w:val="center"/>
              <w:rPr>
                <w:snapToGrid w:val="0"/>
                <w:vanish/>
              </w:rPr>
            </w:pPr>
            <w:r w:rsidRPr="00791DF4">
              <w:rPr>
                <w:snapToGrid w:val="0"/>
                <w:vanish/>
              </w:rPr>
              <w:t>6</w:t>
            </w:r>
          </w:p>
        </w:tc>
        <w:tc>
          <w:tcPr>
            <w:tcW w:w="850" w:type="dxa"/>
          </w:tcPr>
          <w:p w14:paraId="33147D71" w14:textId="77777777" w:rsidR="00607E0B" w:rsidRPr="00791DF4" w:rsidRDefault="00607E0B" w:rsidP="007C6041">
            <w:pPr>
              <w:jc w:val="center"/>
              <w:rPr>
                <w:snapToGrid w:val="0"/>
                <w:vanish/>
              </w:rPr>
            </w:pPr>
            <w:r w:rsidRPr="00791DF4">
              <w:rPr>
                <w:snapToGrid w:val="0"/>
                <w:vanish/>
              </w:rPr>
              <w:t>0</w:t>
            </w:r>
          </w:p>
        </w:tc>
        <w:tc>
          <w:tcPr>
            <w:tcW w:w="993" w:type="dxa"/>
          </w:tcPr>
          <w:p w14:paraId="341D2587" w14:textId="77777777" w:rsidR="00607E0B" w:rsidRPr="00791DF4" w:rsidRDefault="00607E0B" w:rsidP="00607E0B">
            <w:pPr>
              <w:jc w:val="center"/>
              <w:rPr>
                <w:snapToGrid w:val="0"/>
                <w:vanish/>
              </w:rPr>
            </w:pPr>
            <w:r w:rsidRPr="00791DF4">
              <w:rPr>
                <w:snapToGrid w:val="0"/>
                <w:vanish/>
              </w:rPr>
              <w:t>2017-04-28</w:t>
            </w:r>
          </w:p>
        </w:tc>
        <w:tc>
          <w:tcPr>
            <w:tcW w:w="5669" w:type="dxa"/>
          </w:tcPr>
          <w:p w14:paraId="5D357ED6" w14:textId="77777777" w:rsidR="00607E0B" w:rsidRPr="00791DF4" w:rsidRDefault="00966374" w:rsidP="00970381">
            <w:pPr>
              <w:pStyle w:val="Header"/>
              <w:numPr>
                <w:ilvl w:val="0"/>
                <w:numId w:val="7"/>
              </w:numPr>
              <w:ind w:left="458"/>
              <w:rPr>
                <w:rFonts w:cs="Arial"/>
                <w:snapToGrid w:val="0"/>
                <w:vanish/>
              </w:rPr>
            </w:pPr>
            <w:r w:rsidRPr="00791DF4">
              <w:rPr>
                <w:rFonts w:cs="Arial"/>
                <w:snapToGrid w:val="0"/>
                <w:vanish/>
              </w:rPr>
              <w:t xml:space="preserve">CR7: </w:t>
            </w:r>
            <w:r w:rsidR="00607E0B" w:rsidRPr="00791DF4">
              <w:rPr>
                <w:rFonts w:cs="Arial"/>
                <w:snapToGrid w:val="0"/>
                <w:vanish/>
              </w:rPr>
              <w:t>“RequirementsTraceability” chapter removed</w:t>
            </w:r>
          </w:p>
        </w:tc>
        <w:tc>
          <w:tcPr>
            <w:tcW w:w="1667" w:type="dxa"/>
          </w:tcPr>
          <w:p w14:paraId="684FCCEE" w14:textId="77777777" w:rsidR="00607E0B" w:rsidRPr="00791DF4" w:rsidRDefault="00607E0B" w:rsidP="007C6041">
            <w:pPr>
              <w:rPr>
                <w:snapToGrid w:val="0"/>
                <w:vanish/>
              </w:rPr>
            </w:pPr>
            <w:r w:rsidRPr="00791DF4">
              <w:rPr>
                <w:snapToGrid w:val="0"/>
                <w:vanish/>
              </w:rPr>
              <w:t>Jbaden1</w:t>
            </w:r>
          </w:p>
        </w:tc>
      </w:tr>
      <w:tr w:rsidR="00EA6652" w:rsidRPr="00791DF4" w14:paraId="41966DB0" w14:textId="77777777" w:rsidTr="00982747">
        <w:trPr>
          <w:hidden/>
        </w:trPr>
        <w:tc>
          <w:tcPr>
            <w:tcW w:w="1027" w:type="dxa"/>
          </w:tcPr>
          <w:p w14:paraId="3411F5F5" w14:textId="77777777" w:rsidR="00EA6652" w:rsidRPr="00791DF4" w:rsidRDefault="00EA6652" w:rsidP="007C6041">
            <w:pPr>
              <w:jc w:val="center"/>
              <w:rPr>
                <w:snapToGrid w:val="0"/>
                <w:vanish/>
              </w:rPr>
            </w:pPr>
            <w:r w:rsidRPr="00791DF4">
              <w:rPr>
                <w:snapToGrid w:val="0"/>
                <w:vanish/>
              </w:rPr>
              <w:t>6</w:t>
            </w:r>
          </w:p>
        </w:tc>
        <w:tc>
          <w:tcPr>
            <w:tcW w:w="850" w:type="dxa"/>
          </w:tcPr>
          <w:p w14:paraId="30157585" w14:textId="77777777" w:rsidR="00EA6652" w:rsidRPr="00791DF4" w:rsidRDefault="00EA6652" w:rsidP="007C6041">
            <w:pPr>
              <w:jc w:val="center"/>
              <w:rPr>
                <w:snapToGrid w:val="0"/>
                <w:vanish/>
              </w:rPr>
            </w:pPr>
            <w:r w:rsidRPr="00791DF4">
              <w:rPr>
                <w:snapToGrid w:val="0"/>
                <w:vanish/>
              </w:rPr>
              <w:t>0</w:t>
            </w:r>
          </w:p>
        </w:tc>
        <w:tc>
          <w:tcPr>
            <w:tcW w:w="993" w:type="dxa"/>
          </w:tcPr>
          <w:p w14:paraId="424A4E07" w14:textId="77777777" w:rsidR="00EA6652" w:rsidRPr="00791DF4" w:rsidRDefault="00EA6652" w:rsidP="00EA6652">
            <w:pPr>
              <w:jc w:val="center"/>
              <w:rPr>
                <w:snapToGrid w:val="0"/>
                <w:vanish/>
              </w:rPr>
            </w:pPr>
            <w:r w:rsidRPr="00791DF4">
              <w:rPr>
                <w:snapToGrid w:val="0"/>
                <w:vanish/>
              </w:rPr>
              <w:t>2017-11-15</w:t>
            </w:r>
          </w:p>
        </w:tc>
        <w:tc>
          <w:tcPr>
            <w:tcW w:w="5669" w:type="dxa"/>
          </w:tcPr>
          <w:p w14:paraId="37A02CCC" w14:textId="77777777" w:rsidR="00EA6652" w:rsidRPr="00791DF4" w:rsidRDefault="00D93838" w:rsidP="00970381">
            <w:pPr>
              <w:pStyle w:val="Header"/>
              <w:numPr>
                <w:ilvl w:val="0"/>
                <w:numId w:val="7"/>
              </w:numPr>
              <w:ind w:left="418"/>
              <w:rPr>
                <w:rFonts w:cs="Arial"/>
                <w:snapToGrid w:val="0"/>
                <w:vanish/>
              </w:rPr>
            </w:pPr>
            <w:r w:rsidRPr="00791DF4">
              <w:rPr>
                <w:rFonts w:cs="Arial"/>
                <w:snapToGrid w:val="0"/>
                <w:vanish/>
              </w:rPr>
              <w:t xml:space="preserve">CR32/53: </w:t>
            </w:r>
            <w:r w:rsidR="00EA6652" w:rsidRPr="00791DF4">
              <w:rPr>
                <w:rFonts w:cs="Arial"/>
                <w:snapToGrid w:val="0"/>
                <w:vanish/>
              </w:rPr>
              <w:t>New Cover Sheet + Disclaimer replaces FAP-150 like ones.</w:t>
            </w:r>
          </w:p>
          <w:p w14:paraId="16E3682D" w14:textId="77777777" w:rsidR="00256696" w:rsidRPr="00791DF4" w:rsidRDefault="00151B0F" w:rsidP="00970381">
            <w:pPr>
              <w:pStyle w:val="Header"/>
              <w:numPr>
                <w:ilvl w:val="0"/>
                <w:numId w:val="7"/>
              </w:numPr>
              <w:ind w:left="418"/>
              <w:rPr>
                <w:rFonts w:cs="Arial"/>
                <w:snapToGrid w:val="0"/>
                <w:vanish/>
              </w:rPr>
            </w:pPr>
            <w:r w:rsidRPr="00791DF4">
              <w:rPr>
                <w:rFonts w:cs="Arial"/>
                <w:snapToGrid w:val="0"/>
                <w:vanish/>
              </w:rPr>
              <w:t xml:space="preserve">CR75: </w:t>
            </w:r>
            <w:r w:rsidR="00EA6652" w:rsidRPr="00791DF4">
              <w:rPr>
                <w:rFonts w:cs="Arial"/>
                <w:snapToGrid w:val="0"/>
                <w:vanish/>
              </w:rPr>
              <w:t>Some rewording -&gt; Terminology to Glossary, No</w:t>
            </w:r>
            <w:r w:rsidR="00256696" w:rsidRPr="00791DF4">
              <w:rPr>
                <w:rFonts w:cs="Arial"/>
                <w:snapToGrid w:val="0"/>
                <w:vanish/>
              </w:rPr>
              <w:t>tation -&gt; Document Conventions</w:t>
            </w:r>
          </w:p>
          <w:p w14:paraId="2D204690" w14:textId="77777777" w:rsidR="00256696" w:rsidRPr="00791DF4" w:rsidRDefault="00256696" w:rsidP="00970381">
            <w:pPr>
              <w:pStyle w:val="Header"/>
              <w:numPr>
                <w:ilvl w:val="0"/>
                <w:numId w:val="7"/>
              </w:numPr>
              <w:ind w:left="418"/>
              <w:rPr>
                <w:rFonts w:cs="Arial"/>
                <w:snapToGrid w:val="0"/>
                <w:vanish/>
              </w:rPr>
            </w:pPr>
            <w:r w:rsidRPr="00791DF4">
              <w:rPr>
                <w:rFonts w:cs="Arial"/>
                <w:snapToGrid w:val="0"/>
                <w:vanish/>
              </w:rPr>
              <w:t>CR49: Rename “</w:t>
            </w:r>
            <w:r w:rsidR="00EA6652" w:rsidRPr="00791DF4">
              <w:rPr>
                <w:rFonts w:cs="Arial"/>
                <w:snapToGrid w:val="0"/>
                <w:vanish/>
              </w:rPr>
              <w:t>Assumptions &amp; Constraints</w:t>
            </w:r>
            <w:r w:rsidRPr="00791DF4">
              <w:rPr>
                <w:rFonts w:cs="Arial"/>
                <w:snapToGrid w:val="0"/>
                <w:vanish/>
              </w:rPr>
              <w:t>”</w:t>
            </w:r>
            <w:r w:rsidR="00EA6652" w:rsidRPr="00791DF4">
              <w:rPr>
                <w:rFonts w:cs="Arial"/>
                <w:snapToGrid w:val="0"/>
                <w:vanish/>
              </w:rPr>
              <w:t xml:space="preserve"> to </w:t>
            </w:r>
            <w:r w:rsidRPr="00791DF4">
              <w:rPr>
                <w:rFonts w:cs="Arial"/>
                <w:snapToGrid w:val="0"/>
                <w:vanish/>
              </w:rPr>
              <w:t>“</w:t>
            </w:r>
            <w:r w:rsidR="00EA6652" w:rsidRPr="00791DF4">
              <w:rPr>
                <w:rFonts w:cs="Arial"/>
                <w:snapToGrid w:val="0"/>
                <w:vanish/>
              </w:rPr>
              <w:t>Assumptions</w:t>
            </w:r>
            <w:r w:rsidRPr="00791DF4">
              <w:rPr>
                <w:rFonts w:cs="Arial"/>
                <w:snapToGrid w:val="0"/>
                <w:vanish/>
              </w:rPr>
              <w:t>”</w:t>
            </w:r>
          </w:p>
          <w:p w14:paraId="4A3FCF57" w14:textId="77777777" w:rsidR="00EA6652" w:rsidRPr="00791DF4" w:rsidRDefault="00256696" w:rsidP="00970381">
            <w:pPr>
              <w:pStyle w:val="Header"/>
              <w:numPr>
                <w:ilvl w:val="0"/>
                <w:numId w:val="7"/>
              </w:numPr>
              <w:ind w:left="418"/>
              <w:rPr>
                <w:rFonts w:cs="Arial"/>
                <w:snapToGrid w:val="0"/>
                <w:vanish/>
              </w:rPr>
            </w:pPr>
            <w:r w:rsidRPr="00791DF4">
              <w:rPr>
                <w:rFonts w:cs="Arial"/>
                <w:snapToGrid w:val="0"/>
                <w:vanish/>
              </w:rPr>
              <w:t>CR74: Safety Assumptions added to chapter 6.</w:t>
            </w:r>
          </w:p>
          <w:p w14:paraId="0D020BF5" w14:textId="77777777" w:rsidR="006C1973" w:rsidRPr="00791DF4" w:rsidRDefault="006C1973" w:rsidP="00970381">
            <w:pPr>
              <w:pStyle w:val="Header"/>
              <w:numPr>
                <w:ilvl w:val="0"/>
                <w:numId w:val="7"/>
              </w:numPr>
              <w:ind w:left="418"/>
              <w:rPr>
                <w:rFonts w:cs="Arial"/>
                <w:snapToGrid w:val="0"/>
                <w:vanish/>
              </w:rPr>
            </w:pPr>
            <w:r w:rsidRPr="00791DF4">
              <w:rPr>
                <w:rFonts w:cs="Arial"/>
                <w:snapToGrid w:val="0"/>
                <w:vanish/>
              </w:rPr>
              <w:t>CR58: Add function allocation column to Logical Architecture chapter</w:t>
            </w:r>
          </w:p>
        </w:tc>
        <w:tc>
          <w:tcPr>
            <w:tcW w:w="1667" w:type="dxa"/>
          </w:tcPr>
          <w:p w14:paraId="22917732" w14:textId="77777777" w:rsidR="00EA6652" w:rsidRPr="00791DF4" w:rsidRDefault="00EA6652" w:rsidP="007C6041">
            <w:pPr>
              <w:rPr>
                <w:snapToGrid w:val="0"/>
                <w:vanish/>
              </w:rPr>
            </w:pPr>
            <w:r w:rsidRPr="00791DF4">
              <w:rPr>
                <w:snapToGrid w:val="0"/>
                <w:vanish/>
              </w:rPr>
              <w:t>Jbaden1</w:t>
            </w:r>
          </w:p>
        </w:tc>
      </w:tr>
      <w:tr w:rsidR="00771878" w:rsidRPr="00791DF4" w14:paraId="281F666D" w14:textId="77777777" w:rsidTr="00982747">
        <w:trPr>
          <w:hidden/>
        </w:trPr>
        <w:tc>
          <w:tcPr>
            <w:tcW w:w="1027" w:type="dxa"/>
          </w:tcPr>
          <w:p w14:paraId="42FADF71" w14:textId="77777777" w:rsidR="00771878" w:rsidRPr="00791DF4" w:rsidRDefault="00771878" w:rsidP="007C6041">
            <w:pPr>
              <w:jc w:val="center"/>
              <w:rPr>
                <w:snapToGrid w:val="0"/>
                <w:vanish/>
              </w:rPr>
            </w:pPr>
            <w:r w:rsidRPr="00791DF4">
              <w:rPr>
                <w:snapToGrid w:val="0"/>
                <w:vanish/>
              </w:rPr>
              <w:t>6</w:t>
            </w:r>
          </w:p>
        </w:tc>
        <w:tc>
          <w:tcPr>
            <w:tcW w:w="850" w:type="dxa"/>
          </w:tcPr>
          <w:p w14:paraId="2D5AB81C" w14:textId="77777777" w:rsidR="00771878" w:rsidRPr="00791DF4" w:rsidRDefault="00771878" w:rsidP="007C6041">
            <w:pPr>
              <w:jc w:val="center"/>
              <w:rPr>
                <w:snapToGrid w:val="0"/>
                <w:vanish/>
              </w:rPr>
            </w:pPr>
            <w:r w:rsidRPr="00791DF4">
              <w:rPr>
                <w:snapToGrid w:val="0"/>
                <w:vanish/>
              </w:rPr>
              <w:t>0</w:t>
            </w:r>
          </w:p>
        </w:tc>
        <w:tc>
          <w:tcPr>
            <w:tcW w:w="993" w:type="dxa"/>
          </w:tcPr>
          <w:p w14:paraId="0C55DDA5" w14:textId="77777777" w:rsidR="00771878" w:rsidRPr="00791DF4" w:rsidRDefault="00771878" w:rsidP="00EA6652">
            <w:pPr>
              <w:jc w:val="center"/>
              <w:rPr>
                <w:snapToGrid w:val="0"/>
                <w:vanish/>
              </w:rPr>
            </w:pPr>
            <w:r w:rsidRPr="00791DF4">
              <w:rPr>
                <w:snapToGrid w:val="0"/>
                <w:vanish/>
              </w:rPr>
              <w:t>2018-01-31</w:t>
            </w:r>
          </w:p>
        </w:tc>
        <w:tc>
          <w:tcPr>
            <w:tcW w:w="5669" w:type="dxa"/>
          </w:tcPr>
          <w:p w14:paraId="5524C3C1" w14:textId="77777777" w:rsidR="001B20C5" w:rsidRPr="00791DF4" w:rsidRDefault="00161F2C" w:rsidP="00970381">
            <w:pPr>
              <w:pStyle w:val="Header"/>
              <w:numPr>
                <w:ilvl w:val="0"/>
                <w:numId w:val="7"/>
              </w:numPr>
              <w:ind w:left="418"/>
              <w:rPr>
                <w:rFonts w:cs="Arial"/>
                <w:snapToGrid w:val="0"/>
                <w:vanish/>
              </w:rPr>
            </w:pPr>
            <w:r w:rsidRPr="00791DF4">
              <w:rPr>
                <w:rFonts w:cs="Arial"/>
                <w:snapToGrid w:val="0"/>
                <w:vanish/>
              </w:rPr>
              <w:t xml:space="preserve">CR63: </w:t>
            </w:r>
            <w:r w:rsidR="00771878" w:rsidRPr="00791DF4">
              <w:rPr>
                <w:rFonts w:cs="Arial"/>
                <w:snapToGrid w:val="0"/>
                <w:vanish/>
              </w:rPr>
              <w:t>Updated links to Functional Safety Sharepoint</w:t>
            </w:r>
          </w:p>
        </w:tc>
        <w:tc>
          <w:tcPr>
            <w:tcW w:w="1667" w:type="dxa"/>
          </w:tcPr>
          <w:p w14:paraId="7E76A185" w14:textId="77777777" w:rsidR="00771878" w:rsidRPr="00791DF4" w:rsidRDefault="00771878" w:rsidP="007C6041">
            <w:pPr>
              <w:rPr>
                <w:snapToGrid w:val="0"/>
                <w:vanish/>
              </w:rPr>
            </w:pPr>
            <w:r w:rsidRPr="00791DF4">
              <w:rPr>
                <w:snapToGrid w:val="0"/>
                <w:vanish/>
              </w:rPr>
              <w:t>Jbaden1</w:t>
            </w:r>
          </w:p>
        </w:tc>
      </w:tr>
      <w:tr w:rsidR="001B20C5" w:rsidRPr="00791DF4" w14:paraId="711FBB91" w14:textId="77777777" w:rsidTr="00982747">
        <w:trPr>
          <w:hidden/>
        </w:trPr>
        <w:tc>
          <w:tcPr>
            <w:tcW w:w="1027" w:type="dxa"/>
          </w:tcPr>
          <w:p w14:paraId="57A927DB" w14:textId="77777777" w:rsidR="001B20C5" w:rsidRPr="00791DF4" w:rsidRDefault="001B20C5" w:rsidP="001B20C5">
            <w:pPr>
              <w:jc w:val="center"/>
              <w:rPr>
                <w:snapToGrid w:val="0"/>
                <w:vanish/>
              </w:rPr>
            </w:pPr>
            <w:r w:rsidRPr="00791DF4">
              <w:rPr>
                <w:snapToGrid w:val="0"/>
                <w:vanish/>
              </w:rPr>
              <w:t>6</w:t>
            </w:r>
          </w:p>
        </w:tc>
        <w:tc>
          <w:tcPr>
            <w:tcW w:w="850" w:type="dxa"/>
          </w:tcPr>
          <w:p w14:paraId="0F6AE89C" w14:textId="77777777" w:rsidR="001B20C5" w:rsidRPr="00791DF4" w:rsidRDefault="001B20C5" w:rsidP="001B20C5">
            <w:pPr>
              <w:jc w:val="center"/>
              <w:rPr>
                <w:snapToGrid w:val="0"/>
                <w:vanish/>
              </w:rPr>
            </w:pPr>
            <w:r w:rsidRPr="00791DF4">
              <w:rPr>
                <w:snapToGrid w:val="0"/>
                <w:vanish/>
              </w:rPr>
              <w:t>0</w:t>
            </w:r>
          </w:p>
        </w:tc>
        <w:tc>
          <w:tcPr>
            <w:tcW w:w="993" w:type="dxa"/>
          </w:tcPr>
          <w:p w14:paraId="136A594E" w14:textId="77777777" w:rsidR="001B20C5" w:rsidRPr="00791DF4" w:rsidRDefault="001B20C5" w:rsidP="001B20C5">
            <w:pPr>
              <w:jc w:val="center"/>
              <w:rPr>
                <w:snapToGrid w:val="0"/>
                <w:vanish/>
              </w:rPr>
            </w:pPr>
            <w:r w:rsidRPr="00791DF4">
              <w:rPr>
                <w:snapToGrid w:val="0"/>
                <w:vanish/>
              </w:rPr>
              <w:t>2018-07-24</w:t>
            </w:r>
          </w:p>
        </w:tc>
        <w:tc>
          <w:tcPr>
            <w:tcW w:w="5669" w:type="dxa"/>
          </w:tcPr>
          <w:p w14:paraId="71F0B463" w14:textId="77777777" w:rsidR="001B20C5" w:rsidRPr="00791DF4" w:rsidRDefault="001B20C5" w:rsidP="00970381">
            <w:pPr>
              <w:pStyle w:val="Header"/>
              <w:numPr>
                <w:ilvl w:val="0"/>
                <w:numId w:val="7"/>
              </w:numPr>
              <w:ind w:left="418"/>
              <w:rPr>
                <w:rFonts w:cs="Arial"/>
                <w:snapToGrid w:val="0"/>
                <w:vanish/>
              </w:rPr>
            </w:pPr>
            <w:r w:rsidRPr="00791DF4">
              <w:rPr>
                <w:rFonts w:cs="Arial"/>
                <w:snapToGrid w:val="0"/>
                <w:vanish/>
              </w:rPr>
              <w:t>CR69: Add FSR to FeatureDoc</w:t>
            </w:r>
          </w:p>
          <w:p w14:paraId="3A453CDE" w14:textId="77777777" w:rsidR="001B20C5" w:rsidRPr="00791DF4" w:rsidRDefault="001B20C5" w:rsidP="00970381">
            <w:pPr>
              <w:pStyle w:val="Header"/>
              <w:numPr>
                <w:ilvl w:val="0"/>
                <w:numId w:val="7"/>
              </w:numPr>
              <w:ind w:left="418"/>
              <w:rPr>
                <w:rFonts w:cs="Arial"/>
                <w:snapToGrid w:val="0"/>
                <w:vanish/>
              </w:rPr>
            </w:pPr>
            <w:r w:rsidRPr="00791DF4">
              <w:rPr>
                <w:rFonts w:cs="Arial"/>
                <w:snapToGrid w:val="0"/>
                <w:vanish/>
              </w:rPr>
              <w:t>CR64: Add new section "Design Requirements" to Function Spec and Feature Spec</w:t>
            </w:r>
          </w:p>
        </w:tc>
        <w:tc>
          <w:tcPr>
            <w:tcW w:w="1667" w:type="dxa"/>
          </w:tcPr>
          <w:p w14:paraId="0D3CD0B7" w14:textId="77777777" w:rsidR="001B20C5" w:rsidRPr="00791DF4" w:rsidRDefault="001B20C5" w:rsidP="001B20C5">
            <w:pPr>
              <w:rPr>
                <w:snapToGrid w:val="0"/>
                <w:vanish/>
              </w:rPr>
            </w:pPr>
            <w:r w:rsidRPr="00791DF4">
              <w:rPr>
                <w:snapToGrid w:val="0"/>
                <w:vanish/>
              </w:rPr>
              <w:t>Jbaden1</w:t>
            </w:r>
          </w:p>
        </w:tc>
      </w:tr>
      <w:tr w:rsidR="002C1D22" w:rsidRPr="00791DF4" w14:paraId="295C767C" w14:textId="77777777" w:rsidTr="00982747">
        <w:trPr>
          <w:hidden/>
        </w:trPr>
        <w:tc>
          <w:tcPr>
            <w:tcW w:w="1027" w:type="dxa"/>
          </w:tcPr>
          <w:p w14:paraId="696BA7A1" w14:textId="77777777" w:rsidR="002C1D22" w:rsidRPr="00791DF4" w:rsidRDefault="002C1D22" w:rsidP="002C1D22">
            <w:pPr>
              <w:jc w:val="center"/>
              <w:rPr>
                <w:snapToGrid w:val="0"/>
                <w:vanish/>
              </w:rPr>
            </w:pPr>
            <w:r w:rsidRPr="00791DF4">
              <w:rPr>
                <w:snapToGrid w:val="0"/>
                <w:vanish/>
              </w:rPr>
              <w:t>6</w:t>
            </w:r>
          </w:p>
        </w:tc>
        <w:tc>
          <w:tcPr>
            <w:tcW w:w="850" w:type="dxa"/>
          </w:tcPr>
          <w:p w14:paraId="620AB25D" w14:textId="77777777" w:rsidR="002C1D22" w:rsidRPr="00791DF4" w:rsidRDefault="002C1D22" w:rsidP="002C1D22">
            <w:pPr>
              <w:jc w:val="center"/>
              <w:rPr>
                <w:snapToGrid w:val="0"/>
                <w:vanish/>
              </w:rPr>
            </w:pPr>
            <w:r w:rsidRPr="00791DF4">
              <w:rPr>
                <w:snapToGrid w:val="0"/>
                <w:vanish/>
              </w:rPr>
              <w:t>0</w:t>
            </w:r>
          </w:p>
        </w:tc>
        <w:tc>
          <w:tcPr>
            <w:tcW w:w="993" w:type="dxa"/>
          </w:tcPr>
          <w:p w14:paraId="4F6982AF" w14:textId="77777777" w:rsidR="002C1D22" w:rsidRPr="00791DF4" w:rsidRDefault="002C1D22" w:rsidP="002C1D22">
            <w:pPr>
              <w:jc w:val="center"/>
              <w:rPr>
                <w:snapToGrid w:val="0"/>
                <w:vanish/>
              </w:rPr>
            </w:pPr>
            <w:r w:rsidRPr="00791DF4">
              <w:rPr>
                <w:snapToGrid w:val="0"/>
                <w:vanish/>
              </w:rPr>
              <w:t>2018-08-06</w:t>
            </w:r>
          </w:p>
        </w:tc>
        <w:tc>
          <w:tcPr>
            <w:tcW w:w="5669" w:type="dxa"/>
          </w:tcPr>
          <w:p w14:paraId="1DC758CE" w14:textId="77777777" w:rsidR="002C1D22" w:rsidRPr="00791DF4" w:rsidRDefault="002C1D22" w:rsidP="00970381">
            <w:pPr>
              <w:pStyle w:val="Header"/>
              <w:numPr>
                <w:ilvl w:val="0"/>
                <w:numId w:val="7"/>
              </w:numPr>
              <w:ind w:left="426"/>
              <w:rPr>
                <w:rFonts w:cs="Arial"/>
                <w:snapToGrid w:val="0"/>
                <w:vanish/>
              </w:rPr>
            </w:pPr>
            <w:r w:rsidRPr="00791DF4">
              <w:rPr>
                <w:rFonts w:cs="Arial"/>
                <w:snapToGrid w:val="0"/>
                <w:vanish/>
              </w:rPr>
              <w:t>CR53: some corrections for metada and formatting</w:t>
            </w:r>
          </w:p>
        </w:tc>
        <w:tc>
          <w:tcPr>
            <w:tcW w:w="1667" w:type="dxa"/>
          </w:tcPr>
          <w:p w14:paraId="03A69987" w14:textId="77777777" w:rsidR="002C1D22" w:rsidRPr="00791DF4" w:rsidRDefault="002C1D22" w:rsidP="002C1D22">
            <w:pPr>
              <w:rPr>
                <w:snapToGrid w:val="0"/>
                <w:vanish/>
              </w:rPr>
            </w:pPr>
            <w:r w:rsidRPr="00791DF4">
              <w:rPr>
                <w:snapToGrid w:val="0"/>
                <w:vanish/>
              </w:rPr>
              <w:t>Jbaden1</w:t>
            </w:r>
          </w:p>
        </w:tc>
      </w:tr>
      <w:tr w:rsidR="00B23C24" w:rsidRPr="00791DF4" w14:paraId="08B6555D"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B3A2D7D" w14:textId="77777777" w:rsidR="00B23C24" w:rsidRPr="00791DF4" w:rsidRDefault="00B23C24" w:rsidP="00465E01">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1F00853" w14:textId="77777777" w:rsidR="00B23C24" w:rsidRPr="00791DF4" w:rsidRDefault="00B23C24" w:rsidP="00465E01">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507C31EA" w14:textId="77777777" w:rsidR="00B23C24" w:rsidRPr="00791DF4" w:rsidRDefault="00B23C24" w:rsidP="00465E01">
            <w:pPr>
              <w:jc w:val="center"/>
              <w:rPr>
                <w:snapToGrid w:val="0"/>
                <w:vanish/>
              </w:rPr>
            </w:pPr>
            <w:r w:rsidRPr="00791DF4">
              <w:rPr>
                <w:snapToGrid w:val="0"/>
                <w:vanish/>
              </w:rPr>
              <w:t>2018-09-28</w:t>
            </w:r>
          </w:p>
        </w:tc>
        <w:tc>
          <w:tcPr>
            <w:tcW w:w="5669" w:type="dxa"/>
            <w:tcBorders>
              <w:top w:val="single" w:sz="4" w:space="0" w:color="auto"/>
              <w:left w:val="single" w:sz="4" w:space="0" w:color="auto"/>
              <w:bottom w:val="single" w:sz="4" w:space="0" w:color="auto"/>
              <w:right w:val="single" w:sz="4" w:space="0" w:color="auto"/>
            </w:tcBorders>
          </w:tcPr>
          <w:p w14:paraId="4793CF13" w14:textId="77777777" w:rsidR="00B23C24" w:rsidRPr="00791DF4" w:rsidRDefault="00B23C24" w:rsidP="00970381">
            <w:pPr>
              <w:pStyle w:val="Header"/>
              <w:numPr>
                <w:ilvl w:val="0"/>
                <w:numId w:val="7"/>
              </w:numPr>
              <w:ind w:left="453"/>
              <w:rPr>
                <w:rFonts w:cs="Arial"/>
                <w:snapToGrid w:val="0"/>
                <w:vanish/>
              </w:rPr>
            </w:pPr>
            <w:r w:rsidRPr="00791DF4">
              <w:rPr>
                <w:rFonts w:cs="Arial"/>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0C7BE96B" w14:textId="77777777" w:rsidR="00B23C24" w:rsidRPr="00791DF4" w:rsidRDefault="00B23C24" w:rsidP="00465E01">
            <w:pPr>
              <w:rPr>
                <w:snapToGrid w:val="0"/>
                <w:vanish/>
              </w:rPr>
            </w:pPr>
            <w:r w:rsidRPr="00791DF4">
              <w:rPr>
                <w:snapToGrid w:val="0"/>
                <w:vanish/>
              </w:rPr>
              <w:t>Jbaden1</w:t>
            </w:r>
          </w:p>
        </w:tc>
      </w:tr>
      <w:tr w:rsidR="000F7EE0" w:rsidRPr="00791DF4" w14:paraId="2FC275BF"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5F579B2" w14:textId="77777777" w:rsidR="000F7EE0" w:rsidRPr="00791DF4" w:rsidRDefault="000F7EE0" w:rsidP="000F7EE0">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54A823F" w14:textId="77777777" w:rsidR="000F7EE0" w:rsidRPr="00791DF4" w:rsidRDefault="000F7EE0" w:rsidP="000F7EE0">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567389E5" w14:textId="77777777" w:rsidR="000F7EE0" w:rsidRPr="00791DF4" w:rsidRDefault="000F7EE0" w:rsidP="000F7EE0">
            <w:pPr>
              <w:jc w:val="center"/>
              <w:rPr>
                <w:snapToGrid w:val="0"/>
                <w:vanish/>
              </w:rPr>
            </w:pPr>
            <w:r w:rsidRPr="00791DF4">
              <w:rPr>
                <w:snapToGrid w:val="0"/>
                <w:vanish/>
              </w:rPr>
              <w:t>2018-10-31</w:t>
            </w:r>
          </w:p>
        </w:tc>
        <w:tc>
          <w:tcPr>
            <w:tcW w:w="5669" w:type="dxa"/>
            <w:tcBorders>
              <w:top w:val="single" w:sz="4" w:space="0" w:color="auto"/>
              <w:left w:val="single" w:sz="4" w:space="0" w:color="auto"/>
              <w:bottom w:val="single" w:sz="4" w:space="0" w:color="auto"/>
              <w:right w:val="single" w:sz="4" w:space="0" w:color="auto"/>
            </w:tcBorders>
          </w:tcPr>
          <w:p w14:paraId="297DFC52" w14:textId="77777777" w:rsidR="000F7EE0" w:rsidRPr="00791DF4" w:rsidRDefault="000F7EE0" w:rsidP="00970381">
            <w:pPr>
              <w:pStyle w:val="Header"/>
              <w:numPr>
                <w:ilvl w:val="0"/>
                <w:numId w:val="7"/>
              </w:numPr>
              <w:ind w:left="453"/>
              <w:rPr>
                <w:rFonts w:cs="Arial"/>
                <w:snapToGrid w:val="0"/>
                <w:vanish/>
              </w:rPr>
            </w:pPr>
            <w:r w:rsidRPr="00791DF4">
              <w:rPr>
                <w:rFonts w:cs="Arial"/>
                <w:snapToGrid w:val="0"/>
                <w:vanish/>
              </w:rPr>
              <w:t>Cover sheet and footer more GIS like. Functional Safety team feedback incorporated:</w:t>
            </w:r>
          </w:p>
          <w:p w14:paraId="61459F5E" w14:textId="77777777" w:rsidR="000F7EE0" w:rsidRPr="00791DF4" w:rsidRDefault="000F7EE0" w:rsidP="00970381">
            <w:pPr>
              <w:pStyle w:val="Header"/>
              <w:numPr>
                <w:ilvl w:val="1"/>
                <w:numId w:val="7"/>
              </w:numPr>
              <w:rPr>
                <w:rFonts w:cs="Arial"/>
                <w:snapToGrid w:val="0"/>
                <w:vanish/>
              </w:rPr>
            </w:pPr>
            <w:r w:rsidRPr="00791DF4">
              <w:rPr>
                <w:rFonts w:cs="Arial"/>
                <w:snapToGrid w:val="0"/>
                <w:vanish/>
              </w:rPr>
              <w:t>New subsection</w:t>
            </w:r>
            <w:r w:rsidR="008A4C8A" w:rsidRPr="00791DF4">
              <w:rPr>
                <w:rFonts w:cs="Arial"/>
                <w:snapToGrid w:val="0"/>
                <w:vanish/>
              </w:rPr>
              <w:t>s</w:t>
            </w:r>
            <w:r w:rsidRPr="00791DF4">
              <w:rPr>
                <w:rFonts w:cs="Arial"/>
                <w:snapToGrid w:val="0"/>
                <w:vanish/>
              </w:rPr>
              <w:t xml:space="preserve"> “Functional Safety Requirements</w:t>
            </w:r>
            <w:r w:rsidR="008A4C8A" w:rsidRPr="00791DF4">
              <w:rPr>
                <w:rFonts w:cs="Arial"/>
                <w:snapToGrid w:val="0"/>
                <w:vanish/>
              </w:rPr>
              <w:t>, (Decomposed) FSRs and Parameters / Values</w:t>
            </w:r>
          </w:p>
          <w:p w14:paraId="46FFC139" w14:textId="77777777" w:rsidR="000F7EE0" w:rsidRPr="00791DF4" w:rsidRDefault="000F7EE0" w:rsidP="00970381">
            <w:pPr>
              <w:pStyle w:val="Header"/>
              <w:numPr>
                <w:ilvl w:val="1"/>
                <w:numId w:val="7"/>
              </w:numPr>
              <w:rPr>
                <w:rFonts w:cs="Arial"/>
                <w:snapToGrid w:val="0"/>
                <w:vanish/>
              </w:rPr>
            </w:pPr>
            <w:r w:rsidRPr="00791DF4">
              <w:rPr>
                <w:rFonts w:cs="Arial"/>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5CA48D02" w14:textId="77777777" w:rsidR="000F7EE0" w:rsidRPr="00791DF4" w:rsidRDefault="008A4C8A" w:rsidP="000F7EE0">
            <w:pPr>
              <w:rPr>
                <w:snapToGrid w:val="0"/>
                <w:vanish/>
              </w:rPr>
            </w:pPr>
            <w:r w:rsidRPr="00791DF4">
              <w:rPr>
                <w:snapToGrid w:val="0"/>
                <w:vanish/>
              </w:rPr>
              <w:t>Jbaden1</w:t>
            </w:r>
          </w:p>
        </w:tc>
      </w:tr>
      <w:tr w:rsidR="00982747" w:rsidRPr="00791DF4" w14:paraId="45C76983"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22BE911" w14:textId="77777777" w:rsidR="00982747" w:rsidRPr="00791DF4" w:rsidRDefault="00982747" w:rsidP="00982747">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999125B" w14:textId="77777777" w:rsidR="00982747" w:rsidRPr="00791DF4" w:rsidRDefault="00982747" w:rsidP="00982747">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00621D75" w14:textId="77777777" w:rsidR="00982747" w:rsidRPr="00791DF4" w:rsidRDefault="00982747" w:rsidP="00982747">
            <w:pPr>
              <w:jc w:val="center"/>
              <w:rPr>
                <w:snapToGrid w:val="0"/>
                <w:vanish/>
              </w:rPr>
            </w:pPr>
            <w:r w:rsidRPr="00791DF4">
              <w:rPr>
                <w:snapToGrid w:val="0"/>
                <w:vanish/>
              </w:rPr>
              <w:t>2018-12-12</w:t>
            </w:r>
          </w:p>
        </w:tc>
        <w:tc>
          <w:tcPr>
            <w:tcW w:w="5669" w:type="dxa"/>
            <w:tcBorders>
              <w:top w:val="single" w:sz="4" w:space="0" w:color="auto"/>
              <w:left w:val="single" w:sz="4" w:space="0" w:color="auto"/>
              <w:bottom w:val="single" w:sz="4" w:space="0" w:color="auto"/>
              <w:right w:val="single" w:sz="4" w:space="0" w:color="auto"/>
            </w:tcBorders>
          </w:tcPr>
          <w:p w14:paraId="4F10B04D" w14:textId="77777777" w:rsidR="00982747" w:rsidRPr="00791DF4" w:rsidRDefault="00982747" w:rsidP="00970381">
            <w:pPr>
              <w:pStyle w:val="Header"/>
              <w:numPr>
                <w:ilvl w:val="0"/>
                <w:numId w:val="7"/>
              </w:numPr>
              <w:ind w:left="453"/>
              <w:rPr>
                <w:rFonts w:cs="Arial"/>
                <w:snapToGrid w:val="0"/>
                <w:vanish/>
              </w:rPr>
            </w:pPr>
            <w:r w:rsidRPr="00791DF4">
              <w:rPr>
                <w:rFonts w:cs="Arial"/>
                <w:snapToGrid w:val="0"/>
                <w:vanish/>
              </w:rPr>
              <w:t xml:space="preserve">FSR template removed, now as </w:t>
            </w:r>
            <w:r w:rsidR="007F0FCD" w:rsidRPr="00791DF4">
              <w:rPr>
                <w:rFonts w:cs="Arial"/>
                <w:snapToGrid w:val="0"/>
                <w:vanish/>
              </w:rPr>
              <w:t xml:space="preserve">a </w:t>
            </w:r>
            <w:r w:rsidRPr="00791DF4">
              <w:rPr>
                <w:rFonts w:cs="Arial"/>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4E48468D" w14:textId="77777777" w:rsidR="00982747" w:rsidRPr="00791DF4" w:rsidRDefault="00982747" w:rsidP="00982747">
            <w:pPr>
              <w:rPr>
                <w:snapToGrid w:val="0"/>
                <w:vanish/>
              </w:rPr>
            </w:pPr>
            <w:r w:rsidRPr="00791DF4">
              <w:rPr>
                <w:snapToGrid w:val="0"/>
                <w:vanish/>
              </w:rPr>
              <w:t>Jbaden1</w:t>
            </w:r>
          </w:p>
        </w:tc>
      </w:tr>
      <w:tr w:rsidR="001C62AC" w:rsidRPr="00791DF4" w14:paraId="3975CBBC" w14:textId="77777777" w:rsidTr="008660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0E279BB6" w14:textId="77777777" w:rsidR="001C62AC" w:rsidRPr="00791DF4" w:rsidRDefault="001C62AC" w:rsidP="0086602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08D55C8" w14:textId="77777777" w:rsidR="001C62AC" w:rsidRPr="00791DF4" w:rsidRDefault="001C62AC" w:rsidP="00866024">
            <w:pPr>
              <w:jc w:val="center"/>
              <w:rPr>
                <w:snapToGrid w:val="0"/>
                <w:vanish/>
              </w:rPr>
            </w:pPr>
            <w:r w:rsidRPr="00791DF4">
              <w:rPr>
                <w:snapToGrid w:val="0"/>
                <w:vanish/>
              </w:rPr>
              <w:t>0</w:t>
            </w:r>
            <w:r w:rsidR="00167F8A" w:rsidRPr="00791DF4">
              <w:rPr>
                <w:snapToGrid w:val="0"/>
                <w:vanish/>
              </w:rPr>
              <w:t>a</w:t>
            </w:r>
          </w:p>
        </w:tc>
        <w:tc>
          <w:tcPr>
            <w:tcW w:w="993" w:type="dxa"/>
            <w:tcBorders>
              <w:top w:val="single" w:sz="4" w:space="0" w:color="auto"/>
              <w:left w:val="single" w:sz="4" w:space="0" w:color="auto"/>
              <w:bottom w:val="single" w:sz="4" w:space="0" w:color="auto"/>
              <w:right w:val="single" w:sz="4" w:space="0" w:color="auto"/>
            </w:tcBorders>
          </w:tcPr>
          <w:p w14:paraId="6920AA21" w14:textId="77777777" w:rsidR="001C62AC" w:rsidRPr="00791DF4" w:rsidRDefault="001C62AC" w:rsidP="00866024">
            <w:pPr>
              <w:jc w:val="center"/>
              <w:rPr>
                <w:snapToGrid w:val="0"/>
                <w:vanish/>
              </w:rPr>
            </w:pPr>
            <w:r w:rsidRPr="00791DF4">
              <w:rPr>
                <w:snapToGrid w:val="0"/>
                <w:vanish/>
              </w:rPr>
              <w:t>2019-05-23</w:t>
            </w:r>
          </w:p>
        </w:tc>
        <w:tc>
          <w:tcPr>
            <w:tcW w:w="5669" w:type="dxa"/>
            <w:tcBorders>
              <w:top w:val="single" w:sz="4" w:space="0" w:color="auto"/>
              <w:left w:val="single" w:sz="4" w:space="0" w:color="auto"/>
              <w:bottom w:val="single" w:sz="4" w:space="0" w:color="auto"/>
              <w:right w:val="single" w:sz="4" w:space="0" w:color="auto"/>
            </w:tcBorders>
          </w:tcPr>
          <w:p w14:paraId="252B90FA" w14:textId="77777777" w:rsidR="001C62AC" w:rsidRPr="00791DF4" w:rsidRDefault="001C62AC" w:rsidP="00970381">
            <w:pPr>
              <w:pStyle w:val="Header"/>
              <w:numPr>
                <w:ilvl w:val="0"/>
                <w:numId w:val="7"/>
              </w:numPr>
              <w:ind w:left="453"/>
              <w:rPr>
                <w:rFonts w:cs="Arial"/>
                <w:snapToGrid w:val="0"/>
                <w:vanish/>
              </w:rPr>
            </w:pPr>
            <w:r w:rsidRPr="00791DF4">
              <w:rPr>
                <w:rFonts w:cs="Arial"/>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13658A42" w14:textId="77777777" w:rsidR="001C62AC" w:rsidRPr="00791DF4" w:rsidRDefault="001C62AC" w:rsidP="00866024">
            <w:pPr>
              <w:rPr>
                <w:snapToGrid w:val="0"/>
                <w:vanish/>
              </w:rPr>
            </w:pPr>
            <w:r w:rsidRPr="00791DF4">
              <w:rPr>
                <w:snapToGrid w:val="0"/>
                <w:vanish/>
              </w:rPr>
              <w:t>Jbaden1</w:t>
            </w:r>
          </w:p>
        </w:tc>
      </w:tr>
      <w:tr w:rsidR="00E171B0" w:rsidRPr="00791DF4" w14:paraId="0B57DA78"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7715C941" w14:textId="77777777" w:rsidR="00E171B0" w:rsidRPr="00791DF4" w:rsidRDefault="00E171B0"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9D6BA47" w14:textId="77777777" w:rsidR="00E171B0" w:rsidRPr="00791DF4" w:rsidRDefault="00E171B0" w:rsidP="00167F8A">
            <w:pPr>
              <w:jc w:val="center"/>
              <w:rPr>
                <w:snapToGrid w:val="0"/>
                <w:vanish/>
              </w:rPr>
            </w:pPr>
            <w:r w:rsidRPr="00791DF4">
              <w:rPr>
                <w:snapToGrid w:val="0"/>
                <w:vanish/>
              </w:rPr>
              <w:t>0</w:t>
            </w:r>
            <w:r w:rsidR="00167F8A" w:rsidRPr="00791DF4">
              <w:rPr>
                <w:snapToGrid w:val="0"/>
                <w:vanish/>
              </w:rPr>
              <w:t>b</w:t>
            </w:r>
          </w:p>
        </w:tc>
        <w:tc>
          <w:tcPr>
            <w:tcW w:w="993" w:type="dxa"/>
            <w:tcBorders>
              <w:top w:val="single" w:sz="4" w:space="0" w:color="auto"/>
              <w:left w:val="single" w:sz="4" w:space="0" w:color="auto"/>
              <w:bottom w:val="single" w:sz="4" w:space="0" w:color="auto"/>
              <w:right w:val="single" w:sz="4" w:space="0" w:color="auto"/>
            </w:tcBorders>
          </w:tcPr>
          <w:p w14:paraId="5DB4EC6A" w14:textId="77777777" w:rsidR="00E171B0" w:rsidRPr="00791DF4" w:rsidRDefault="00E171B0" w:rsidP="00334A6A">
            <w:pPr>
              <w:jc w:val="center"/>
              <w:rPr>
                <w:snapToGrid w:val="0"/>
                <w:vanish/>
              </w:rPr>
            </w:pPr>
            <w:r w:rsidRPr="00791DF4">
              <w:rPr>
                <w:snapToGrid w:val="0"/>
                <w:vanish/>
              </w:rPr>
              <w:t>2019-06-26</w:t>
            </w:r>
          </w:p>
        </w:tc>
        <w:tc>
          <w:tcPr>
            <w:tcW w:w="5669" w:type="dxa"/>
            <w:tcBorders>
              <w:top w:val="single" w:sz="4" w:space="0" w:color="auto"/>
              <w:left w:val="single" w:sz="4" w:space="0" w:color="auto"/>
              <w:bottom w:val="single" w:sz="4" w:space="0" w:color="auto"/>
              <w:right w:val="single" w:sz="4" w:space="0" w:color="auto"/>
            </w:tcBorders>
          </w:tcPr>
          <w:p w14:paraId="00DE8850" w14:textId="77777777" w:rsidR="00E171B0" w:rsidRPr="00791DF4" w:rsidRDefault="00E171B0" w:rsidP="00970381">
            <w:pPr>
              <w:pStyle w:val="Header"/>
              <w:numPr>
                <w:ilvl w:val="0"/>
                <w:numId w:val="7"/>
              </w:numPr>
              <w:ind w:left="453"/>
              <w:textAlignment w:val="auto"/>
              <w:rPr>
                <w:rFonts w:cs="Arial"/>
                <w:snapToGrid w:val="0"/>
                <w:vanish/>
              </w:rPr>
            </w:pPr>
            <w:r w:rsidRPr="00791DF4">
              <w:rPr>
                <w:rFonts w:cs="Arial"/>
                <w:snapToGrid w:val="0"/>
                <w:vanish/>
              </w:rPr>
              <w:t>Chapter “Logical Elements” in “Logical Architecture” section added (FuSa CR 15136240)</w:t>
            </w:r>
          </w:p>
        </w:tc>
        <w:tc>
          <w:tcPr>
            <w:tcW w:w="1667" w:type="dxa"/>
            <w:tcBorders>
              <w:top w:val="single" w:sz="4" w:space="0" w:color="auto"/>
              <w:left w:val="single" w:sz="4" w:space="0" w:color="auto"/>
              <w:bottom w:val="single" w:sz="4" w:space="0" w:color="auto"/>
              <w:right w:val="single" w:sz="4" w:space="0" w:color="auto"/>
            </w:tcBorders>
          </w:tcPr>
          <w:p w14:paraId="74200474" w14:textId="77777777" w:rsidR="00E171B0" w:rsidRPr="00791DF4" w:rsidRDefault="00E171B0" w:rsidP="00334A6A">
            <w:pPr>
              <w:rPr>
                <w:snapToGrid w:val="0"/>
                <w:vanish/>
              </w:rPr>
            </w:pPr>
            <w:r w:rsidRPr="00791DF4">
              <w:rPr>
                <w:snapToGrid w:val="0"/>
                <w:vanish/>
              </w:rPr>
              <w:t>Jbaden1</w:t>
            </w:r>
          </w:p>
        </w:tc>
      </w:tr>
      <w:tr w:rsidR="00817265" w:rsidRPr="00791DF4" w14:paraId="0E8668D2" w14:textId="77777777" w:rsidTr="008172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464E411" w14:textId="77777777" w:rsidR="00817265" w:rsidRPr="00791DF4" w:rsidRDefault="0081726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D8E3C09" w14:textId="77777777" w:rsidR="00817265" w:rsidRPr="00791DF4" w:rsidRDefault="00817265" w:rsidP="00167F8A">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14:paraId="04A219A3" w14:textId="77777777" w:rsidR="00817265" w:rsidRPr="00791DF4" w:rsidRDefault="00817265">
            <w:pPr>
              <w:jc w:val="center"/>
              <w:rPr>
                <w:snapToGrid w:val="0"/>
                <w:vanish/>
              </w:rPr>
            </w:pPr>
            <w:r w:rsidRPr="00791DF4">
              <w:rPr>
                <w:snapToGrid w:val="0"/>
                <w:vanish/>
              </w:rPr>
              <w:t>2019-03-22</w:t>
            </w:r>
          </w:p>
        </w:tc>
        <w:tc>
          <w:tcPr>
            <w:tcW w:w="5669" w:type="dxa"/>
            <w:tcBorders>
              <w:top w:val="single" w:sz="4" w:space="0" w:color="auto"/>
              <w:left w:val="single" w:sz="4" w:space="0" w:color="auto"/>
              <w:bottom w:val="single" w:sz="4" w:space="0" w:color="auto"/>
              <w:right w:val="single" w:sz="4" w:space="0" w:color="auto"/>
            </w:tcBorders>
          </w:tcPr>
          <w:p w14:paraId="59BE3923" w14:textId="77777777" w:rsidR="00A26CA8" w:rsidRPr="00791DF4" w:rsidRDefault="00817265" w:rsidP="00DE51E4">
            <w:pPr>
              <w:pStyle w:val="Header"/>
              <w:numPr>
                <w:ilvl w:val="0"/>
                <w:numId w:val="9"/>
              </w:numPr>
              <w:ind w:left="453"/>
              <w:textAlignment w:val="auto"/>
              <w:rPr>
                <w:rFonts w:cs="Arial"/>
                <w:snapToGrid w:val="0"/>
                <w:vanish/>
              </w:rPr>
            </w:pPr>
            <w:r w:rsidRPr="00791DF4">
              <w:rPr>
                <w:rFonts w:cs="Arial"/>
                <w:snapToGrid w:val="0"/>
                <w:vanish/>
              </w:rPr>
              <w:t>Chapter “Decomposed FSRs” renamed to “ASIL Decomposition</w:t>
            </w:r>
            <w:r w:rsidR="00665C70" w:rsidRPr="00791DF4">
              <w:rPr>
                <w:rFonts w:cs="Arial"/>
                <w:snapToGrid w:val="0"/>
                <w:vanish/>
              </w:rPr>
              <w:t xml:space="preserve"> of Functional Safety Requirements”</w:t>
            </w:r>
            <w:r w:rsidRPr="00791DF4">
              <w:rPr>
                <w:rFonts w:cs="Arial"/>
                <w:snapToGrid w:val="0"/>
                <w:vanish/>
              </w:rPr>
              <w:t xml:space="preserve"> and moved beneath Chapter “Functional Safety Requirements”. Explanatory text improved.</w:t>
            </w:r>
          </w:p>
        </w:tc>
        <w:tc>
          <w:tcPr>
            <w:tcW w:w="1667" w:type="dxa"/>
            <w:tcBorders>
              <w:top w:val="single" w:sz="4" w:space="0" w:color="auto"/>
              <w:left w:val="single" w:sz="4" w:space="0" w:color="auto"/>
              <w:bottom w:val="single" w:sz="4" w:space="0" w:color="auto"/>
              <w:right w:val="single" w:sz="4" w:space="0" w:color="auto"/>
            </w:tcBorders>
          </w:tcPr>
          <w:p w14:paraId="71A2D305" w14:textId="77777777" w:rsidR="00817265" w:rsidRPr="00791DF4" w:rsidRDefault="00817265">
            <w:pPr>
              <w:rPr>
                <w:snapToGrid w:val="0"/>
                <w:vanish/>
              </w:rPr>
            </w:pPr>
            <w:r w:rsidRPr="00791DF4">
              <w:rPr>
                <w:snapToGrid w:val="0"/>
                <w:vanish/>
              </w:rPr>
              <w:t>Jbaden1</w:t>
            </w:r>
          </w:p>
        </w:tc>
      </w:tr>
      <w:tr w:rsidR="005F5709" w:rsidRPr="00791DF4" w14:paraId="1E988558" w14:textId="77777777" w:rsidTr="005F5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56FF975" w14:textId="77777777" w:rsidR="005F5709" w:rsidRPr="00791DF4" w:rsidRDefault="005F5709" w:rsidP="0086602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3C1EE0C" w14:textId="77777777" w:rsidR="005F5709" w:rsidRPr="00791DF4" w:rsidRDefault="005F5709" w:rsidP="00E171B0">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14:paraId="01D61575" w14:textId="77777777" w:rsidR="005F5709" w:rsidRPr="00791DF4" w:rsidRDefault="005F5709" w:rsidP="00866024">
            <w:pPr>
              <w:jc w:val="center"/>
              <w:rPr>
                <w:snapToGrid w:val="0"/>
                <w:vanish/>
              </w:rPr>
            </w:pPr>
            <w:r w:rsidRPr="00791DF4">
              <w:rPr>
                <w:snapToGrid w:val="0"/>
                <w:vanish/>
              </w:rPr>
              <w:t>2019-04-05</w:t>
            </w:r>
          </w:p>
        </w:tc>
        <w:tc>
          <w:tcPr>
            <w:tcW w:w="5669" w:type="dxa"/>
            <w:tcBorders>
              <w:top w:val="single" w:sz="4" w:space="0" w:color="auto"/>
              <w:left w:val="single" w:sz="4" w:space="0" w:color="auto"/>
              <w:bottom w:val="single" w:sz="4" w:space="0" w:color="auto"/>
              <w:right w:val="single" w:sz="4" w:space="0" w:color="auto"/>
            </w:tcBorders>
          </w:tcPr>
          <w:p w14:paraId="0D01EDD8" w14:textId="77777777" w:rsidR="005F5709" w:rsidRPr="00791DF4" w:rsidRDefault="005F5709" w:rsidP="00970381">
            <w:pPr>
              <w:pStyle w:val="Header"/>
              <w:numPr>
                <w:ilvl w:val="0"/>
                <w:numId w:val="7"/>
              </w:numPr>
              <w:ind w:left="453"/>
              <w:textAlignment w:val="auto"/>
              <w:rPr>
                <w:rFonts w:cs="Arial"/>
                <w:snapToGrid w:val="0"/>
                <w:vanish/>
              </w:rPr>
            </w:pPr>
            <w:r w:rsidRPr="00791DF4">
              <w:rPr>
                <w:rFonts w:cs="Arial"/>
                <w:snapToGrid w:val="0"/>
                <w:vanish/>
              </w:rPr>
              <w:t>Some wording in ASIL decomposition table modified. Description of fields in that table improved.</w:t>
            </w:r>
          </w:p>
        </w:tc>
        <w:tc>
          <w:tcPr>
            <w:tcW w:w="1667" w:type="dxa"/>
            <w:tcBorders>
              <w:top w:val="single" w:sz="4" w:space="0" w:color="auto"/>
              <w:left w:val="single" w:sz="4" w:space="0" w:color="auto"/>
              <w:bottom w:val="single" w:sz="4" w:space="0" w:color="auto"/>
              <w:right w:val="single" w:sz="4" w:space="0" w:color="auto"/>
            </w:tcBorders>
          </w:tcPr>
          <w:p w14:paraId="1E0E1DC3" w14:textId="77777777" w:rsidR="005F5709" w:rsidRPr="00791DF4" w:rsidRDefault="005F5709" w:rsidP="00866024">
            <w:pPr>
              <w:rPr>
                <w:snapToGrid w:val="0"/>
                <w:vanish/>
              </w:rPr>
            </w:pPr>
            <w:r w:rsidRPr="00791DF4">
              <w:rPr>
                <w:snapToGrid w:val="0"/>
                <w:vanish/>
              </w:rPr>
              <w:t>Jbaden1</w:t>
            </w:r>
          </w:p>
        </w:tc>
      </w:tr>
      <w:tr w:rsidR="00B0731C" w:rsidRPr="00791DF4" w14:paraId="1BF09064"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C403E72" w14:textId="77777777" w:rsidR="00B0731C" w:rsidRPr="00791DF4" w:rsidRDefault="00B0731C"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7A889D3" w14:textId="77777777" w:rsidR="00B0731C" w:rsidRPr="00791DF4" w:rsidRDefault="00E171B0" w:rsidP="00334A6A">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14:paraId="07BC1CC0" w14:textId="77777777" w:rsidR="00B0731C" w:rsidRPr="00791DF4" w:rsidRDefault="00B0731C" w:rsidP="00334A6A">
            <w:pPr>
              <w:jc w:val="center"/>
              <w:rPr>
                <w:snapToGrid w:val="0"/>
                <w:vanish/>
              </w:rPr>
            </w:pPr>
            <w:r w:rsidRPr="00791DF4">
              <w:rPr>
                <w:snapToGrid w:val="0"/>
                <w:vanish/>
              </w:rPr>
              <w:t>2019-06-24</w:t>
            </w:r>
          </w:p>
        </w:tc>
        <w:tc>
          <w:tcPr>
            <w:tcW w:w="5669" w:type="dxa"/>
            <w:tcBorders>
              <w:top w:val="single" w:sz="4" w:space="0" w:color="auto"/>
              <w:left w:val="single" w:sz="4" w:space="0" w:color="auto"/>
              <w:bottom w:val="single" w:sz="4" w:space="0" w:color="auto"/>
              <w:right w:val="single" w:sz="4" w:space="0" w:color="auto"/>
            </w:tcBorders>
          </w:tcPr>
          <w:p w14:paraId="56A7B4F6" w14:textId="77777777" w:rsidR="00B0731C" w:rsidRPr="00791DF4" w:rsidRDefault="00B0731C" w:rsidP="00970381">
            <w:pPr>
              <w:pStyle w:val="Header"/>
              <w:numPr>
                <w:ilvl w:val="0"/>
                <w:numId w:val="7"/>
              </w:numPr>
              <w:ind w:left="453"/>
              <w:textAlignment w:val="auto"/>
              <w:rPr>
                <w:rFonts w:cs="Arial"/>
                <w:snapToGrid w:val="0"/>
                <w:vanish/>
              </w:rPr>
            </w:pPr>
            <w:r w:rsidRPr="00791DF4">
              <w:rPr>
                <w:rFonts w:cs="Arial"/>
                <w:snapToGrid w:val="0"/>
                <w:vanish/>
              </w:rPr>
              <w:t>“Input Requirements” section modified</w:t>
            </w:r>
            <w:r w:rsidR="00730EB6" w:rsidRPr="00791DF4">
              <w:rPr>
                <w:rFonts w:cs="Arial"/>
                <w:snapToGrid w:val="0"/>
                <w:vanish/>
              </w:rPr>
              <w:t xml:space="preserve"> (table approach as for the other RE templates)</w:t>
            </w:r>
            <w:r w:rsidRPr="00791DF4">
              <w:rPr>
                <w:rFonts w:cs="Arial"/>
                <w:snapToGrid w:val="0"/>
                <w:vanish/>
              </w:rPr>
              <w:t xml:space="preserve">. </w:t>
            </w:r>
          </w:p>
          <w:p w14:paraId="7AD61895" w14:textId="77777777" w:rsidR="00B0731C" w:rsidRPr="00791DF4" w:rsidRDefault="00B0731C" w:rsidP="00970381">
            <w:pPr>
              <w:pStyle w:val="Header"/>
              <w:numPr>
                <w:ilvl w:val="0"/>
                <w:numId w:val="7"/>
              </w:numPr>
              <w:ind w:left="453"/>
              <w:textAlignment w:val="auto"/>
              <w:rPr>
                <w:rFonts w:cs="Arial"/>
                <w:snapToGrid w:val="0"/>
                <w:vanish/>
              </w:rPr>
            </w:pPr>
            <w:r w:rsidRPr="00791DF4">
              <w:rPr>
                <w:rFonts w:cs="Arial"/>
                <w:snapToGrid w:val="0"/>
                <w:vanish/>
              </w:rPr>
              <w:t>“References”</w:t>
            </w:r>
            <w:r w:rsidR="00730EB6" w:rsidRPr="00791DF4">
              <w:rPr>
                <w:rFonts w:cs="Arial"/>
                <w:snapToGrid w:val="0"/>
                <w:vanish/>
              </w:rPr>
              <w:t xml:space="preserve"> and “Glossary”</w:t>
            </w:r>
            <w:r w:rsidRPr="00791DF4">
              <w:rPr>
                <w:rFonts w:cs="Arial"/>
                <w:snapToGrid w:val="0"/>
                <w:vanish/>
              </w:rPr>
              <w:t xml:space="preserve"> chapter moved </w:t>
            </w:r>
            <w:r w:rsidR="00730EB6" w:rsidRPr="00791DF4">
              <w:rPr>
                <w:rFonts w:cs="Arial"/>
                <w:snapToGrid w:val="0"/>
                <w:vanish/>
              </w:rPr>
              <w:t>to the “Introduction” chapter.</w:t>
            </w:r>
          </w:p>
        </w:tc>
        <w:tc>
          <w:tcPr>
            <w:tcW w:w="1667" w:type="dxa"/>
            <w:tcBorders>
              <w:top w:val="single" w:sz="4" w:space="0" w:color="auto"/>
              <w:left w:val="single" w:sz="4" w:space="0" w:color="auto"/>
              <w:bottom w:val="single" w:sz="4" w:space="0" w:color="auto"/>
              <w:right w:val="single" w:sz="4" w:space="0" w:color="auto"/>
            </w:tcBorders>
          </w:tcPr>
          <w:p w14:paraId="0279F675" w14:textId="77777777" w:rsidR="00B0731C" w:rsidRPr="00791DF4" w:rsidRDefault="00B0731C" w:rsidP="00334A6A">
            <w:pPr>
              <w:rPr>
                <w:snapToGrid w:val="0"/>
                <w:vanish/>
              </w:rPr>
            </w:pPr>
            <w:r w:rsidRPr="00791DF4">
              <w:rPr>
                <w:snapToGrid w:val="0"/>
                <w:vanish/>
              </w:rPr>
              <w:t>Jbaden1</w:t>
            </w:r>
          </w:p>
        </w:tc>
      </w:tr>
      <w:tr w:rsidR="00F92AFB" w:rsidRPr="00791DF4" w14:paraId="4F573458"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76E01469" w14:textId="77777777" w:rsidR="00F92AFB" w:rsidRPr="00791DF4" w:rsidRDefault="00F92AFB" w:rsidP="00F92AF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0D7BE6F3" w14:textId="77777777" w:rsidR="00F92AFB" w:rsidRPr="00791DF4" w:rsidRDefault="00F92AFB" w:rsidP="00F92AF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6557B3D8" w14:textId="77777777" w:rsidR="00F92AFB" w:rsidRPr="00791DF4" w:rsidRDefault="00F92AFB" w:rsidP="00F92AFB">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14:paraId="709B4ED1" w14:textId="77777777" w:rsidR="00F92AFB" w:rsidRPr="00791DF4" w:rsidRDefault="00F92AFB" w:rsidP="00970381">
            <w:pPr>
              <w:pStyle w:val="Header"/>
              <w:numPr>
                <w:ilvl w:val="0"/>
                <w:numId w:val="7"/>
              </w:numPr>
              <w:ind w:left="429"/>
              <w:textAlignment w:val="auto"/>
              <w:rPr>
                <w:rFonts w:cs="Arial"/>
                <w:snapToGrid w:val="0"/>
                <w:vanish/>
              </w:rPr>
            </w:pPr>
            <w:r w:rsidRPr="00791DF4">
              <w:rPr>
                <w:rFonts w:cs="Arial"/>
                <w:snapToGrid w:val="0"/>
                <w:vanish/>
              </w:rPr>
              <w:t>"Important" box added on cover sheet which points to the macros</w:t>
            </w:r>
          </w:p>
        </w:tc>
        <w:tc>
          <w:tcPr>
            <w:tcW w:w="1667" w:type="dxa"/>
            <w:tcBorders>
              <w:top w:val="single" w:sz="4" w:space="0" w:color="auto"/>
              <w:left w:val="single" w:sz="4" w:space="0" w:color="auto"/>
              <w:bottom w:val="single" w:sz="4" w:space="0" w:color="auto"/>
              <w:right w:val="single" w:sz="4" w:space="0" w:color="auto"/>
            </w:tcBorders>
          </w:tcPr>
          <w:p w14:paraId="112B909B" w14:textId="77777777" w:rsidR="00F92AFB" w:rsidRPr="00791DF4" w:rsidRDefault="00F92AFB" w:rsidP="00F92AFB">
            <w:pPr>
              <w:rPr>
                <w:snapToGrid w:val="0"/>
                <w:vanish/>
              </w:rPr>
            </w:pPr>
            <w:r w:rsidRPr="00791DF4">
              <w:rPr>
                <w:snapToGrid w:val="0"/>
                <w:vanish/>
              </w:rPr>
              <w:t>Jbaden1</w:t>
            </w:r>
          </w:p>
        </w:tc>
      </w:tr>
      <w:tr w:rsidR="0059357B" w:rsidRPr="00791DF4" w14:paraId="6BF22995"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F7FE9FC" w14:textId="77777777" w:rsidR="0059357B" w:rsidRPr="00791DF4" w:rsidRDefault="0059357B" w:rsidP="0059357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9405677" w14:textId="77777777" w:rsidR="0059357B" w:rsidRPr="00791DF4" w:rsidRDefault="0059357B" w:rsidP="0059357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4441FEFA" w14:textId="77777777" w:rsidR="0059357B" w:rsidRPr="00791DF4" w:rsidRDefault="0059357B" w:rsidP="0059357B">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14:paraId="32DF9E4E" w14:textId="77777777" w:rsidR="0059357B" w:rsidRPr="00791DF4" w:rsidRDefault="0059357B" w:rsidP="00970381">
            <w:pPr>
              <w:pStyle w:val="Header"/>
              <w:numPr>
                <w:ilvl w:val="0"/>
                <w:numId w:val="7"/>
              </w:numPr>
              <w:ind w:left="429"/>
              <w:textAlignment w:val="auto"/>
              <w:rPr>
                <w:rFonts w:cs="Arial"/>
                <w:snapToGrid w:val="0"/>
                <w:vanish/>
              </w:rPr>
            </w:pPr>
            <w:r w:rsidRPr="00791DF4">
              <w:rPr>
                <w:rFonts w:cs="Arial"/>
                <w:snapToGrid w:val="0"/>
                <w:vanish/>
              </w:rPr>
              <w:t xml:space="preserve">Subsection “Error Handling” removed form chapter “Feature Requirements”-&gt;”Functional Requirements” (teams are free to create </w:t>
            </w:r>
            <w:r w:rsidR="00595250" w:rsidRPr="00791DF4">
              <w:rPr>
                <w:rFonts w:cs="Arial"/>
                <w:snapToGrid w:val="0"/>
                <w:vanish/>
              </w:rPr>
              <w:t>their own</w:t>
            </w:r>
            <w:r w:rsidRPr="00791DF4">
              <w:rPr>
                <w:rFonts w:cs="Arial"/>
                <w:snapToGrid w:val="0"/>
                <w:vanish/>
              </w:rPr>
              <w:t xml:space="preserve"> substructure of that section). Note tells author not to forget </w:t>
            </w:r>
            <w:r w:rsidR="00595250" w:rsidRPr="00791DF4">
              <w:rPr>
                <w:rFonts w:cs="Arial"/>
                <w:snapToGrid w:val="0"/>
                <w:vanish/>
              </w:rPr>
              <w:t xml:space="preserve">about </w:t>
            </w:r>
            <w:r w:rsidRPr="00791DF4">
              <w:rPr>
                <w:rFonts w:cs="Arial"/>
                <w:snapToGrid w:val="0"/>
                <w:vanish/>
              </w:rPr>
              <w:t>error handling.</w:t>
            </w:r>
          </w:p>
          <w:p w14:paraId="47C8D5E0" w14:textId="77777777" w:rsidR="003863C1" w:rsidRPr="00791DF4" w:rsidRDefault="003863C1" w:rsidP="00730EB6">
            <w:pPr>
              <w:pStyle w:val="Header"/>
              <w:numPr>
                <w:ilvl w:val="0"/>
                <w:numId w:val="7"/>
              </w:numPr>
              <w:ind w:left="429"/>
              <w:textAlignment w:val="auto"/>
              <w:rPr>
                <w:rFonts w:cs="Arial"/>
                <w:snapToGrid w:val="0"/>
                <w:vanish/>
              </w:rPr>
            </w:pPr>
            <w:r w:rsidRPr="00791DF4">
              <w:rPr>
                <w:rFonts w:cs="Arial"/>
                <w:snapToGrid w:val="0"/>
                <w:vanish/>
              </w:rPr>
              <w:t xml:space="preserve">Hint for chapter “Feature Variants” improved </w:t>
            </w:r>
            <w:r w:rsidR="00730EB6" w:rsidRPr="00791DF4">
              <w:rPr>
                <w:rFonts w:cs="Arial"/>
                <w:snapToGrid w:val="0"/>
                <w:vanish/>
              </w:rPr>
              <w:t>reworded</w:t>
            </w:r>
            <w:r w:rsidR="004B13C8" w:rsidRPr="00791DF4">
              <w:rPr>
                <w:rFonts w:cs="Arial"/>
                <w:snapToGrid w:val="0"/>
                <w:vanish/>
              </w:rPr>
              <w:t xml:space="preserve"> upon request from Functional Safety Team</w:t>
            </w:r>
            <w:r w:rsidR="00730EB6" w:rsidRPr="00791DF4">
              <w:rPr>
                <w:rFonts w:cs="Arial"/>
                <w:snapToGrid w:val="0"/>
                <w:vanish/>
              </w:rPr>
              <w:t>.</w:t>
            </w:r>
          </w:p>
        </w:tc>
        <w:tc>
          <w:tcPr>
            <w:tcW w:w="1667" w:type="dxa"/>
            <w:tcBorders>
              <w:top w:val="single" w:sz="4" w:space="0" w:color="auto"/>
              <w:left w:val="single" w:sz="4" w:space="0" w:color="auto"/>
              <w:bottom w:val="single" w:sz="4" w:space="0" w:color="auto"/>
              <w:right w:val="single" w:sz="4" w:space="0" w:color="auto"/>
            </w:tcBorders>
          </w:tcPr>
          <w:p w14:paraId="7EC1CD69" w14:textId="77777777" w:rsidR="0059357B" w:rsidRPr="00791DF4" w:rsidRDefault="0059357B" w:rsidP="0059357B">
            <w:pPr>
              <w:rPr>
                <w:snapToGrid w:val="0"/>
                <w:vanish/>
              </w:rPr>
            </w:pPr>
            <w:r w:rsidRPr="00791DF4">
              <w:rPr>
                <w:snapToGrid w:val="0"/>
                <w:vanish/>
              </w:rPr>
              <w:t>Jbaden1</w:t>
            </w:r>
          </w:p>
        </w:tc>
      </w:tr>
      <w:tr w:rsidR="003F64F8" w:rsidRPr="00791DF4" w14:paraId="16B7BAFF"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4321D75" w14:textId="77777777" w:rsidR="003F64F8" w:rsidRPr="00791DF4" w:rsidRDefault="003F64F8"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51A0F3BC" w14:textId="77777777" w:rsidR="003F64F8" w:rsidRPr="00791DF4" w:rsidRDefault="003F64F8" w:rsidP="00334A6A">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26B35228" w14:textId="77777777" w:rsidR="003F64F8" w:rsidRPr="00791DF4" w:rsidRDefault="003F64F8" w:rsidP="00334A6A">
            <w:pPr>
              <w:jc w:val="center"/>
              <w:rPr>
                <w:snapToGrid w:val="0"/>
                <w:vanish/>
              </w:rPr>
            </w:pPr>
            <w:r w:rsidRPr="00791DF4">
              <w:rPr>
                <w:snapToGrid w:val="0"/>
                <w:vanish/>
              </w:rPr>
              <w:t>2019-05-11</w:t>
            </w:r>
          </w:p>
        </w:tc>
        <w:tc>
          <w:tcPr>
            <w:tcW w:w="5669" w:type="dxa"/>
            <w:tcBorders>
              <w:top w:val="single" w:sz="4" w:space="0" w:color="auto"/>
              <w:left w:val="single" w:sz="4" w:space="0" w:color="auto"/>
              <w:bottom w:val="single" w:sz="4" w:space="0" w:color="auto"/>
              <w:right w:val="single" w:sz="4" w:space="0" w:color="auto"/>
            </w:tcBorders>
          </w:tcPr>
          <w:p w14:paraId="4863A0B9" w14:textId="77777777" w:rsidR="003F64F8" w:rsidRPr="00791DF4" w:rsidRDefault="003F64F8" w:rsidP="003F64F8">
            <w:pPr>
              <w:pStyle w:val="Header"/>
              <w:numPr>
                <w:ilvl w:val="0"/>
                <w:numId w:val="7"/>
              </w:numPr>
              <w:ind w:left="429"/>
              <w:textAlignment w:val="auto"/>
              <w:rPr>
                <w:rFonts w:cs="Arial"/>
                <w:snapToGrid w:val="0"/>
                <w:vanish/>
              </w:rPr>
            </w:pPr>
            <w:r w:rsidRPr="00791DF4">
              <w:rPr>
                <w:rFonts w:cs="Arial"/>
                <w:snapToGrid w:val="0"/>
                <w:vanish/>
              </w:rPr>
              <w:t xml:space="preserve">Copyright notice shortened and moved to cover sheet and added to footer (to be compliant </w:t>
            </w:r>
            <w:hyperlink r:id="rId25" w:history="1">
              <w:r w:rsidRPr="00791DF4">
                <w:rPr>
                  <w:rStyle w:val="Hyperlink"/>
                  <w:rFonts w:cs="Arial"/>
                  <w:snapToGrid w:val="0"/>
                  <w:vanish/>
                </w:rPr>
                <w:t>with Ford copyright guidelines</w:t>
              </w:r>
            </w:hyperlink>
            <w:r w:rsidRPr="00791DF4">
              <w:rPr>
                <w:rFonts w:cs="Arial"/>
                <w:snapToGrid w:val="0"/>
                <w:vanish/>
              </w:rPr>
              <w:t>)</w:t>
            </w:r>
          </w:p>
          <w:p w14:paraId="3119AB08" w14:textId="77777777" w:rsidR="003F64F8" w:rsidRPr="00791DF4" w:rsidRDefault="003F64F8" w:rsidP="003F64F8">
            <w:pPr>
              <w:pStyle w:val="Header"/>
              <w:numPr>
                <w:ilvl w:val="0"/>
                <w:numId w:val="7"/>
              </w:numPr>
              <w:ind w:left="429"/>
              <w:textAlignment w:val="auto"/>
              <w:rPr>
                <w:rFonts w:cs="Arial"/>
                <w:snapToGrid w:val="0"/>
                <w:vanish/>
              </w:rPr>
            </w:pPr>
            <w:r w:rsidRPr="00791DF4">
              <w:rPr>
                <w:rFonts w:cs="Arial"/>
                <w:snapToGrid w:val="0"/>
                <w:vanish/>
              </w:rPr>
              <w:t>Term “Disclaimer” no longer used for what is actually only a copyright notice</w:t>
            </w:r>
          </w:p>
        </w:tc>
        <w:tc>
          <w:tcPr>
            <w:tcW w:w="1667" w:type="dxa"/>
            <w:tcBorders>
              <w:top w:val="single" w:sz="4" w:space="0" w:color="auto"/>
              <w:left w:val="single" w:sz="4" w:space="0" w:color="auto"/>
              <w:bottom w:val="single" w:sz="4" w:space="0" w:color="auto"/>
              <w:right w:val="single" w:sz="4" w:space="0" w:color="auto"/>
            </w:tcBorders>
          </w:tcPr>
          <w:p w14:paraId="40C312DF" w14:textId="77777777" w:rsidR="003F64F8" w:rsidRPr="00791DF4" w:rsidRDefault="003F64F8" w:rsidP="00334A6A">
            <w:pPr>
              <w:rPr>
                <w:snapToGrid w:val="0"/>
                <w:vanish/>
              </w:rPr>
            </w:pPr>
            <w:r w:rsidRPr="00791DF4">
              <w:rPr>
                <w:snapToGrid w:val="0"/>
                <w:vanish/>
              </w:rPr>
              <w:t>Jbaden1</w:t>
            </w:r>
          </w:p>
        </w:tc>
      </w:tr>
      <w:tr w:rsidR="00552E31" w:rsidRPr="00791DF4" w14:paraId="029E72AF"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18D9524" w14:textId="77777777" w:rsidR="00552E31" w:rsidRPr="00791DF4" w:rsidRDefault="00552E31" w:rsidP="00552E31">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F9F4B03" w14:textId="77777777" w:rsidR="00552E31" w:rsidRPr="00791DF4" w:rsidRDefault="00552E31" w:rsidP="00552E31">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2D0D9020" w14:textId="77777777" w:rsidR="00552E31" w:rsidRPr="00791DF4" w:rsidRDefault="00552E31" w:rsidP="00552E31">
            <w:pPr>
              <w:jc w:val="center"/>
              <w:rPr>
                <w:snapToGrid w:val="0"/>
                <w:vanish/>
              </w:rPr>
            </w:pPr>
            <w:r w:rsidRPr="00791DF4">
              <w:rPr>
                <w:snapToGrid w:val="0"/>
                <w:vanish/>
              </w:rPr>
              <w:t>2019-22-11</w:t>
            </w:r>
          </w:p>
        </w:tc>
        <w:tc>
          <w:tcPr>
            <w:tcW w:w="5669" w:type="dxa"/>
            <w:tcBorders>
              <w:top w:val="single" w:sz="4" w:space="0" w:color="auto"/>
              <w:left w:val="single" w:sz="4" w:space="0" w:color="auto"/>
              <w:bottom w:val="single" w:sz="4" w:space="0" w:color="auto"/>
              <w:right w:val="single" w:sz="4" w:space="0" w:color="auto"/>
            </w:tcBorders>
          </w:tcPr>
          <w:p w14:paraId="7C5EF3E3" w14:textId="77777777" w:rsidR="00552E31" w:rsidRPr="00791DF4" w:rsidRDefault="00552E31" w:rsidP="00552E31">
            <w:pPr>
              <w:pStyle w:val="Header"/>
              <w:numPr>
                <w:ilvl w:val="0"/>
                <w:numId w:val="7"/>
              </w:numPr>
              <w:ind w:left="429"/>
              <w:textAlignment w:val="auto"/>
              <w:rPr>
                <w:rFonts w:cs="Arial"/>
                <w:snapToGrid w:val="0"/>
                <w:vanish/>
              </w:rPr>
            </w:pPr>
            <w:r w:rsidRPr="00791DF4">
              <w:rPr>
                <w:rFonts w:cs="Arial"/>
                <w:snapToGrid w:val="0"/>
                <w:vanish/>
              </w:rPr>
              <w:t>Chapter “Input Requirements/Documentst: minor modifications (examples added), Word comment removed”</w:t>
            </w:r>
          </w:p>
        </w:tc>
        <w:tc>
          <w:tcPr>
            <w:tcW w:w="1667" w:type="dxa"/>
            <w:tcBorders>
              <w:top w:val="single" w:sz="4" w:space="0" w:color="auto"/>
              <w:left w:val="single" w:sz="4" w:space="0" w:color="auto"/>
              <w:bottom w:val="single" w:sz="4" w:space="0" w:color="auto"/>
              <w:right w:val="single" w:sz="4" w:space="0" w:color="auto"/>
            </w:tcBorders>
          </w:tcPr>
          <w:p w14:paraId="61BF4A9E" w14:textId="77777777" w:rsidR="00552E31" w:rsidRPr="00791DF4" w:rsidRDefault="00552E31" w:rsidP="00552E31">
            <w:pPr>
              <w:rPr>
                <w:snapToGrid w:val="0"/>
                <w:vanish/>
              </w:rPr>
            </w:pPr>
            <w:r w:rsidRPr="00791DF4">
              <w:rPr>
                <w:snapToGrid w:val="0"/>
                <w:vanish/>
              </w:rPr>
              <w:t>Jbaden1</w:t>
            </w:r>
          </w:p>
        </w:tc>
      </w:tr>
      <w:tr w:rsidR="00CC23F4" w:rsidRPr="00791DF4" w14:paraId="0606C2AC"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13A24A8A" w14:textId="77777777" w:rsidR="00CC23F4" w:rsidRPr="00791DF4" w:rsidRDefault="00CC23F4" w:rsidP="00CC23F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541254FE" w14:textId="77777777" w:rsidR="00CC23F4" w:rsidRPr="00791DF4" w:rsidRDefault="00CC23F4" w:rsidP="00CC23F4">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5E538257" w14:textId="77777777" w:rsidR="00CC23F4" w:rsidRPr="00791DF4" w:rsidRDefault="00CC23F4" w:rsidP="00CC23F4">
            <w:pPr>
              <w:jc w:val="center"/>
              <w:rPr>
                <w:snapToGrid w:val="0"/>
                <w:vanish/>
              </w:rPr>
            </w:pPr>
            <w:r w:rsidRPr="00791DF4">
              <w:rPr>
                <w:snapToGrid w:val="0"/>
                <w:vanish/>
              </w:rPr>
              <w:t>2019-12-05</w:t>
            </w:r>
          </w:p>
        </w:tc>
        <w:tc>
          <w:tcPr>
            <w:tcW w:w="5669" w:type="dxa"/>
            <w:tcBorders>
              <w:top w:val="single" w:sz="4" w:space="0" w:color="auto"/>
              <w:left w:val="single" w:sz="4" w:space="0" w:color="auto"/>
              <w:bottom w:val="single" w:sz="4" w:space="0" w:color="auto"/>
              <w:right w:val="single" w:sz="4" w:space="0" w:color="auto"/>
            </w:tcBorders>
          </w:tcPr>
          <w:p w14:paraId="44BC3D4A" w14:textId="77777777" w:rsidR="00CC23F4" w:rsidRPr="00791DF4" w:rsidRDefault="00CC23F4" w:rsidP="00CC23F4">
            <w:pPr>
              <w:pStyle w:val="Header"/>
              <w:numPr>
                <w:ilvl w:val="0"/>
                <w:numId w:val="7"/>
              </w:numPr>
              <w:ind w:left="429"/>
              <w:textAlignment w:val="auto"/>
              <w:rPr>
                <w:rFonts w:cs="Arial"/>
                <w:snapToGrid w:val="0"/>
                <w:vanish/>
              </w:rPr>
            </w:pPr>
            <w:r w:rsidRPr="00791DF4">
              <w:rPr>
                <w:rFonts w:cs="Arial"/>
                <w:snapToGrid w:val="0"/>
                <w:vanish/>
              </w:rPr>
              <w:t>Upstream Documents section added to “Input Requirements/Documents” table</w:t>
            </w:r>
          </w:p>
          <w:p w14:paraId="04881920" w14:textId="77777777" w:rsidR="00CC23F4" w:rsidRDefault="00CC23F4" w:rsidP="00CC23F4">
            <w:pPr>
              <w:pStyle w:val="Header"/>
              <w:numPr>
                <w:ilvl w:val="0"/>
                <w:numId w:val="7"/>
              </w:numPr>
              <w:ind w:left="429"/>
              <w:textAlignment w:val="auto"/>
              <w:rPr>
                <w:rFonts w:cs="Arial"/>
                <w:snapToGrid w:val="0"/>
                <w:vanish/>
              </w:rPr>
            </w:pPr>
            <w:r w:rsidRPr="00791DF4">
              <w:rPr>
                <w:rFonts w:cs="Arial"/>
                <w:snapToGrid w:val="0"/>
                <w:vanish/>
              </w:rPr>
              <w:t>Custom style table formatting removed</w:t>
            </w:r>
          </w:p>
          <w:p w14:paraId="7438A0E9" w14:textId="77777777" w:rsidR="00291D00" w:rsidRPr="00791DF4" w:rsidRDefault="00291D00" w:rsidP="00CC23F4">
            <w:pPr>
              <w:pStyle w:val="Header"/>
              <w:numPr>
                <w:ilvl w:val="0"/>
                <w:numId w:val="7"/>
              </w:numPr>
              <w:ind w:left="429"/>
              <w:textAlignment w:val="auto"/>
              <w:rPr>
                <w:rFonts w:cs="Arial"/>
                <w:snapToGrid w:val="0"/>
                <w:vanish/>
              </w:rPr>
            </w:pPr>
            <w:r>
              <w:rPr>
                <w:rFonts w:cs="Arial"/>
                <w:snapToGrid w:val="0"/>
                <w:vanish/>
              </w:rPr>
              <w:t>Hint on system behaviors modified as requested from FuSa team</w:t>
            </w:r>
          </w:p>
        </w:tc>
        <w:tc>
          <w:tcPr>
            <w:tcW w:w="1667" w:type="dxa"/>
            <w:tcBorders>
              <w:top w:val="single" w:sz="4" w:space="0" w:color="auto"/>
              <w:left w:val="single" w:sz="4" w:space="0" w:color="auto"/>
              <w:bottom w:val="single" w:sz="4" w:space="0" w:color="auto"/>
              <w:right w:val="single" w:sz="4" w:space="0" w:color="auto"/>
            </w:tcBorders>
          </w:tcPr>
          <w:p w14:paraId="3B820501" w14:textId="77777777" w:rsidR="00CC23F4" w:rsidRPr="00791DF4" w:rsidRDefault="00CC23F4" w:rsidP="00CC23F4">
            <w:pPr>
              <w:rPr>
                <w:snapToGrid w:val="0"/>
                <w:vanish/>
              </w:rPr>
            </w:pPr>
            <w:r w:rsidRPr="00791DF4">
              <w:rPr>
                <w:snapToGrid w:val="0"/>
                <w:vanish/>
              </w:rPr>
              <w:t>Jbaden1</w:t>
            </w:r>
          </w:p>
        </w:tc>
      </w:tr>
      <w:tr w:rsidR="00DE200B" w:rsidRPr="00791DF4" w14:paraId="7F2D57A9"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C66E2A7" w14:textId="77777777" w:rsidR="00DE200B" w:rsidRPr="00791DF4" w:rsidRDefault="00DE200B" w:rsidP="00DE200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211F3EA" w14:textId="77777777" w:rsidR="00DE200B" w:rsidRPr="00791DF4" w:rsidRDefault="00DE200B" w:rsidP="00DE200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25C72A48" w14:textId="77777777" w:rsidR="00DE200B" w:rsidRPr="00791DF4" w:rsidRDefault="00DE200B" w:rsidP="00DE200B">
            <w:pPr>
              <w:jc w:val="center"/>
              <w:rPr>
                <w:snapToGrid w:val="0"/>
                <w:vanish/>
              </w:rPr>
            </w:pPr>
            <w:r w:rsidRPr="00791DF4">
              <w:rPr>
                <w:snapToGrid w:val="0"/>
                <w:vanish/>
              </w:rPr>
              <w:t>2019-12-0</w:t>
            </w:r>
            <w:r>
              <w:rPr>
                <w:snapToGrid w:val="0"/>
                <w:vanish/>
              </w:rPr>
              <w:t>9</w:t>
            </w:r>
          </w:p>
        </w:tc>
        <w:tc>
          <w:tcPr>
            <w:tcW w:w="5669" w:type="dxa"/>
            <w:tcBorders>
              <w:top w:val="single" w:sz="4" w:space="0" w:color="auto"/>
              <w:left w:val="single" w:sz="4" w:space="0" w:color="auto"/>
              <w:bottom w:val="single" w:sz="4" w:space="0" w:color="auto"/>
              <w:right w:val="single" w:sz="4" w:space="0" w:color="auto"/>
            </w:tcBorders>
          </w:tcPr>
          <w:p w14:paraId="64ADD090" w14:textId="77777777" w:rsidR="00DE200B" w:rsidRPr="00791DF4" w:rsidRDefault="00DE200B" w:rsidP="00DE200B">
            <w:pPr>
              <w:pStyle w:val="Header"/>
              <w:numPr>
                <w:ilvl w:val="0"/>
                <w:numId w:val="7"/>
              </w:numPr>
              <w:ind w:left="429"/>
              <w:textAlignment w:val="auto"/>
              <w:rPr>
                <w:rFonts w:cs="Arial"/>
                <w:snapToGrid w:val="0"/>
                <w:vanish/>
              </w:rPr>
            </w:pPr>
            <w:r>
              <w:rPr>
                <w:rFonts w:cs="Arial"/>
                <w:snapToGrid w:val="0"/>
                <w:vanish/>
              </w:rPr>
              <w:t>Term “Ups</w:t>
            </w:r>
            <w:r w:rsidRPr="00791DF4">
              <w:rPr>
                <w:rFonts w:cs="Arial"/>
                <w:snapToGrid w:val="0"/>
                <w:vanish/>
              </w:rPr>
              <w:t>tream Documents</w:t>
            </w:r>
            <w:r>
              <w:rPr>
                <w:rFonts w:cs="Arial"/>
                <w:snapToGrid w:val="0"/>
                <w:vanish/>
              </w:rPr>
              <w:t>” replaced by “Attribute Requirements”</w:t>
            </w:r>
            <w:r w:rsidRPr="00791DF4">
              <w:rPr>
                <w:rFonts w:cs="Arial"/>
                <w:snapToGrid w:val="0"/>
                <w:vanish/>
              </w:rPr>
              <w:t xml:space="preserve"> </w:t>
            </w:r>
            <w:r>
              <w:rPr>
                <w:rFonts w:cs="Arial"/>
                <w:snapToGrid w:val="0"/>
                <w:vanish/>
              </w:rPr>
              <w:t xml:space="preserve">in </w:t>
            </w:r>
            <w:r w:rsidRPr="00791DF4">
              <w:rPr>
                <w:rFonts w:cs="Arial"/>
                <w:snapToGrid w:val="0"/>
                <w:vanish/>
              </w:rPr>
              <w:t>“Input Requirements/Documents” table</w:t>
            </w:r>
          </w:p>
          <w:p w14:paraId="7B271E4B" w14:textId="77777777" w:rsidR="00DE200B" w:rsidRPr="00DE200B" w:rsidRDefault="00DE200B" w:rsidP="00DE200B">
            <w:pPr>
              <w:pStyle w:val="Header"/>
              <w:numPr>
                <w:ilvl w:val="0"/>
                <w:numId w:val="7"/>
              </w:numPr>
              <w:ind w:left="429"/>
              <w:textAlignment w:val="auto"/>
              <w:rPr>
                <w:rFonts w:cs="Arial"/>
                <w:snapToGrid w:val="0"/>
                <w:vanish/>
              </w:rPr>
            </w:pPr>
            <w:r>
              <w:rPr>
                <w:rFonts w:cs="Arial"/>
                <w:snapToGrid w:val="0"/>
                <w:vanish/>
              </w:rPr>
              <w:t>ASIL Decomposition table replaced by a version, which get not corrupted during VSEM import.</w:t>
            </w:r>
          </w:p>
        </w:tc>
        <w:tc>
          <w:tcPr>
            <w:tcW w:w="1667" w:type="dxa"/>
            <w:tcBorders>
              <w:top w:val="single" w:sz="4" w:space="0" w:color="auto"/>
              <w:left w:val="single" w:sz="4" w:space="0" w:color="auto"/>
              <w:bottom w:val="single" w:sz="4" w:space="0" w:color="auto"/>
              <w:right w:val="single" w:sz="4" w:space="0" w:color="auto"/>
            </w:tcBorders>
          </w:tcPr>
          <w:p w14:paraId="26C2185C" w14:textId="77777777" w:rsidR="00DE200B" w:rsidRPr="00791DF4" w:rsidRDefault="00DE200B" w:rsidP="00DE200B">
            <w:pPr>
              <w:rPr>
                <w:snapToGrid w:val="0"/>
                <w:vanish/>
              </w:rPr>
            </w:pPr>
            <w:r w:rsidRPr="00791DF4">
              <w:rPr>
                <w:snapToGrid w:val="0"/>
                <w:vanish/>
              </w:rPr>
              <w:t>Jbaden1</w:t>
            </w:r>
          </w:p>
        </w:tc>
      </w:tr>
      <w:tr w:rsidR="00AB6405" w:rsidRPr="00791DF4" w14:paraId="3896E8FC"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0988F139" w14:textId="77777777" w:rsidR="00AB6405" w:rsidRPr="00791DF4" w:rsidRDefault="00AB6405" w:rsidP="00AB640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59AD0E0" w14:textId="77777777" w:rsidR="00AB6405" w:rsidRPr="00791DF4" w:rsidRDefault="00AB6405" w:rsidP="00AB640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7F4C11EA" w14:textId="77777777" w:rsidR="00AB6405" w:rsidRPr="00791DF4" w:rsidRDefault="00AB6405" w:rsidP="00AB6405">
            <w:pPr>
              <w:jc w:val="center"/>
              <w:rPr>
                <w:snapToGrid w:val="0"/>
                <w:vanish/>
              </w:rPr>
            </w:pPr>
            <w:r w:rsidRPr="00791DF4">
              <w:rPr>
                <w:snapToGrid w:val="0"/>
                <w:vanish/>
              </w:rPr>
              <w:t>2019-12-</w:t>
            </w:r>
            <w:r>
              <w:rPr>
                <w:snapToGrid w:val="0"/>
                <w:vanish/>
              </w:rPr>
              <w:t>10</w:t>
            </w:r>
          </w:p>
        </w:tc>
        <w:tc>
          <w:tcPr>
            <w:tcW w:w="5669" w:type="dxa"/>
            <w:tcBorders>
              <w:top w:val="single" w:sz="4" w:space="0" w:color="auto"/>
              <w:left w:val="single" w:sz="4" w:space="0" w:color="auto"/>
              <w:bottom w:val="single" w:sz="4" w:space="0" w:color="auto"/>
              <w:right w:val="single" w:sz="4" w:space="0" w:color="auto"/>
            </w:tcBorders>
          </w:tcPr>
          <w:p w14:paraId="24583778" w14:textId="77777777" w:rsidR="00AB6405" w:rsidRDefault="00AB6405" w:rsidP="00AB6405">
            <w:pPr>
              <w:pStyle w:val="Header"/>
              <w:numPr>
                <w:ilvl w:val="0"/>
                <w:numId w:val="7"/>
              </w:numPr>
              <w:ind w:left="429"/>
              <w:textAlignment w:val="auto"/>
              <w:rPr>
                <w:rFonts w:cs="Arial"/>
                <w:snapToGrid w:val="0"/>
                <w:vanish/>
              </w:rPr>
            </w:pPr>
            <w:r>
              <w:rPr>
                <w:rFonts w:cs="Arial"/>
                <w:snapToGrid w:val="0"/>
                <w:vanish/>
              </w:rPr>
              <w:t>In ch. “Functional Safety Requirements” Word reference Id by Word reference text replaced..</w:t>
            </w:r>
          </w:p>
        </w:tc>
        <w:tc>
          <w:tcPr>
            <w:tcW w:w="1667" w:type="dxa"/>
            <w:tcBorders>
              <w:top w:val="single" w:sz="4" w:space="0" w:color="auto"/>
              <w:left w:val="single" w:sz="4" w:space="0" w:color="auto"/>
              <w:bottom w:val="single" w:sz="4" w:space="0" w:color="auto"/>
              <w:right w:val="single" w:sz="4" w:space="0" w:color="auto"/>
            </w:tcBorders>
          </w:tcPr>
          <w:p w14:paraId="6754BB00" w14:textId="77777777" w:rsidR="00AB6405" w:rsidRPr="00791DF4" w:rsidRDefault="00AB6405" w:rsidP="00AB6405">
            <w:pPr>
              <w:rPr>
                <w:snapToGrid w:val="0"/>
                <w:vanish/>
              </w:rPr>
            </w:pPr>
            <w:r w:rsidRPr="00791DF4">
              <w:rPr>
                <w:snapToGrid w:val="0"/>
                <w:vanish/>
              </w:rPr>
              <w:t>Jbaden1</w:t>
            </w:r>
          </w:p>
        </w:tc>
      </w:tr>
      <w:tr w:rsidR="00205706" w:rsidRPr="00791DF4" w14:paraId="117AC166"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1074DA4D" w14:textId="77777777" w:rsidR="00205706" w:rsidRPr="00791DF4" w:rsidRDefault="00205706" w:rsidP="005C6178">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DE76BC6" w14:textId="77777777" w:rsidR="00205706" w:rsidRPr="00791DF4" w:rsidRDefault="00150421" w:rsidP="005C6178">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621E86C9" w14:textId="77777777" w:rsidR="00205706" w:rsidRPr="00791DF4" w:rsidRDefault="00205706" w:rsidP="005C6178">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02</w:t>
            </w:r>
            <w:r w:rsidRPr="00791DF4">
              <w:rPr>
                <w:snapToGrid w:val="0"/>
                <w:vanish/>
              </w:rPr>
              <w:t>-</w:t>
            </w:r>
            <w:r>
              <w:rPr>
                <w:snapToGrid w:val="0"/>
                <w:vanish/>
              </w:rPr>
              <w:t>12</w:t>
            </w:r>
          </w:p>
        </w:tc>
        <w:tc>
          <w:tcPr>
            <w:tcW w:w="5669" w:type="dxa"/>
            <w:tcBorders>
              <w:top w:val="single" w:sz="4" w:space="0" w:color="auto"/>
              <w:left w:val="single" w:sz="4" w:space="0" w:color="auto"/>
              <w:bottom w:val="single" w:sz="4" w:space="0" w:color="auto"/>
              <w:right w:val="single" w:sz="4" w:space="0" w:color="auto"/>
            </w:tcBorders>
          </w:tcPr>
          <w:p w14:paraId="4825B099" w14:textId="77777777" w:rsidR="00205706" w:rsidRDefault="00205706" w:rsidP="005C6178">
            <w:pPr>
              <w:pStyle w:val="Header"/>
              <w:numPr>
                <w:ilvl w:val="0"/>
                <w:numId w:val="7"/>
              </w:numPr>
              <w:ind w:left="429"/>
              <w:textAlignment w:val="auto"/>
              <w:rPr>
                <w:rFonts w:cs="Arial"/>
                <w:snapToGrid w:val="0"/>
                <w:vanish/>
              </w:rPr>
            </w:pPr>
            <w:r>
              <w:rPr>
                <w:rFonts w:cs="Arial"/>
                <w:snapToGrid w:val="0"/>
                <w:vanish/>
              </w:rPr>
              <w:t>New chapter “Cybersecurity” added.</w:t>
            </w:r>
          </w:p>
        </w:tc>
        <w:tc>
          <w:tcPr>
            <w:tcW w:w="1667" w:type="dxa"/>
            <w:tcBorders>
              <w:top w:val="single" w:sz="4" w:space="0" w:color="auto"/>
              <w:left w:val="single" w:sz="4" w:space="0" w:color="auto"/>
              <w:bottom w:val="single" w:sz="4" w:space="0" w:color="auto"/>
              <w:right w:val="single" w:sz="4" w:space="0" w:color="auto"/>
            </w:tcBorders>
          </w:tcPr>
          <w:p w14:paraId="68F4C6C7" w14:textId="77777777" w:rsidR="00205706" w:rsidRPr="00791DF4" w:rsidRDefault="00205706" w:rsidP="005C6178">
            <w:pPr>
              <w:rPr>
                <w:snapToGrid w:val="0"/>
                <w:vanish/>
              </w:rPr>
            </w:pPr>
            <w:r w:rsidRPr="00791DF4">
              <w:rPr>
                <w:snapToGrid w:val="0"/>
                <w:vanish/>
              </w:rPr>
              <w:t>Jbaden1</w:t>
            </w:r>
          </w:p>
        </w:tc>
      </w:tr>
      <w:tr w:rsidR="00547D09" w:rsidRPr="00791DF4" w14:paraId="182B0681"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D5A1842" w14:textId="77777777" w:rsidR="00547D09" w:rsidRPr="00791DF4" w:rsidRDefault="00547D09" w:rsidP="00547D09">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4616A46" w14:textId="77777777" w:rsidR="00547D09" w:rsidRPr="00791DF4" w:rsidRDefault="00150421" w:rsidP="00547D09">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5836F883" w14:textId="77777777" w:rsidR="00547D09" w:rsidRPr="00791DF4" w:rsidRDefault="00547D09" w:rsidP="00547D09">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03</w:t>
            </w:r>
          </w:p>
        </w:tc>
        <w:tc>
          <w:tcPr>
            <w:tcW w:w="5669" w:type="dxa"/>
            <w:tcBorders>
              <w:top w:val="single" w:sz="4" w:space="0" w:color="auto"/>
              <w:left w:val="single" w:sz="4" w:space="0" w:color="auto"/>
              <w:bottom w:val="single" w:sz="4" w:space="0" w:color="auto"/>
              <w:right w:val="single" w:sz="4" w:space="0" w:color="auto"/>
            </w:tcBorders>
          </w:tcPr>
          <w:p w14:paraId="4FE8A7CF" w14:textId="77777777" w:rsidR="00547D09" w:rsidRDefault="00547D09" w:rsidP="00A325CF">
            <w:pPr>
              <w:pStyle w:val="Header"/>
              <w:numPr>
                <w:ilvl w:val="0"/>
                <w:numId w:val="7"/>
              </w:numPr>
              <w:ind w:left="429"/>
              <w:jc w:val="both"/>
              <w:textAlignment w:val="auto"/>
              <w:rPr>
                <w:rFonts w:cs="Arial"/>
                <w:snapToGrid w:val="0"/>
                <w:vanish/>
              </w:rPr>
            </w:pPr>
            <w:r>
              <w:rPr>
                <w:rFonts w:cs="Arial"/>
                <w:snapToGrid w:val="0"/>
                <w:vanish/>
              </w:rPr>
              <w:t>All User Hints formatted using style “RE_UserHint” to enable automatic removal by a macro.</w:t>
            </w:r>
          </w:p>
        </w:tc>
        <w:tc>
          <w:tcPr>
            <w:tcW w:w="1667" w:type="dxa"/>
            <w:tcBorders>
              <w:top w:val="single" w:sz="4" w:space="0" w:color="auto"/>
              <w:left w:val="single" w:sz="4" w:space="0" w:color="auto"/>
              <w:bottom w:val="single" w:sz="4" w:space="0" w:color="auto"/>
              <w:right w:val="single" w:sz="4" w:space="0" w:color="auto"/>
            </w:tcBorders>
          </w:tcPr>
          <w:p w14:paraId="2B7A9175" w14:textId="77777777" w:rsidR="00547D09" w:rsidRPr="00791DF4" w:rsidRDefault="00547D09" w:rsidP="00547D09">
            <w:pPr>
              <w:rPr>
                <w:snapToGrid w:val="0"/>
                <w:vanish/>
              </w:rPr>
            </w:pPr>
            <w:r w:rsidRPr="00791DF4">
              <w:rPr>
                <w:snapToGrid w:val="0"/>
                <w:vanish/>
              </w:rPr>
              <w:t>Jbaden1</w:t>
            </w:r>
          </w:p>
        </w:tc>
      </w:tr>
      <w:tr w:rsidR="00B27A78" w:rsidRPr="00791DF4" w14:paraId="3E33498C"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5A543E7" w14:textId="77777777" w:rsidR="00B27A78" w:rsidRPr="00791DF4" w:rsidRDefault="00B27A78" w:rsidP="00B27A78">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02AC1DE" w14:textId="77777777" w:rsidR="00B27A78" w:rsidRPr="00791DF4" w:rsidRDefault="00150421" w:rsidP="00B27A78">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335C5065" w14:textId="77777777" w:rsidR="00B27A78" w:rsidRPr="00791DF4" w:rsidRDefault="00B27A78" w:rsidP="00B27A78">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04</w:t>
            </w:r>
          </w:p>
        </w:tc>
        <w:tc>
          <w:tcPr>
            <w:tcW w:w="5669" w:type="dxa"/>
            <w:tcBorders>
              <w:top w:val="single" w:sz="4" w:space="0" w:color="auto"/>
              <w:left w:val="single" w:sz="4" w:space="0" w:color="auto"/>
              <w:bottom w:val="single" w:sz="4" w:space="0" w:color="auto"/>
              <w:right w:val="single" w:sz="4" w:space="0" w:color="auto"/>
            </w:tcBorders>
          </w:tcPr>
          <w:p w14:paraId="7784F826" w14:textId="77777777" w:rsidR="00B27A78" w:rsidRPr="00B27A78" w:rsidRDefault="00A325CF" w:rsidP="00B27A78">
            <w:pPr>
              <w:pStyle w:val="Header"/>
              <w:numPr>
                <w:ilvl w:val="0"/>
                <w:numId w:val="7"/>
              </w:numPr>
              <w:ind w:left="429"/>
              <w:textAlignment w:val="auto"/>
              <w:rPr>
                <w:snapToGrid w:val="0"/>
                <w:vanish/>
              </w:rPr>
            </w:pPr>
            <w:r>
              <w:rPr>
                <w:snapToGrid w:val="0"/>
                <w:vanish/>
              </w:rPr>
              <w:t>Chapter “</w:t>
            </w:r>
            <w:r w:rsidR="00B27A78" w:rsidRPr="00B27A78">
              <w:rPr>
                <w:snapToGrid w:val="0"/>
                <w:vanish/>
              </w:rPr>
              <w:t>Cloud Connectivity Data Analytics Requirements</w:t>
            </w:r>
            <w:r>
              <w:rPr>
                <w:snapToGrid w:val="0"/>
                <w:vanish/>
              </w:rPr>
              <w:t>” added upon request by D. Crockett</w:t>
            </w:r>
            <w:r w:rsidR="00321A33">
              <w:rPr>
                <w:snapToGrid w:val="0"/>
                <w:vanish/>
              </w:rPr>
              <w:t>/J. Rawlings</w:t>
            </w:r>
          </w:p>
        </w:tc>
        <w:tc>
          <w:tcPr>
            <w:tcW w:w="1667" w:type="dxa"/>
            <w:tcBorders>
              <w:top w:val="single" w:sz="4" w:space="0" w:color="auto"/>
              <w:left w:val="single" w:sz="4" w:space="0" w:color="auto"/>
              <w:bottom w:val="single" w:sz="4" w:space="0" w:color="auto"/>
              <w:right w:val="single" w:sz="4" w:space="0" w:color="auto"/>
            </w:tcBorders>
          </w:tcPr>
          <w:p w14:paraId="4330B241" w14:textId="77777777" w:rsidR="00B27A78" w:rsidRPr="00791DF4" w:rsidRDefault="00B27A78" w:rsidP="00B27A78">
            <w:pPr>
              <w:rPr>
                <w:snapToGrid w:val="0"/>
                <w:vanish/>
              </w:rPr>
            </w:pPr>
            <w:r>
              <w:rPr>
                <w:snapToGrid w:val="0"/>
                <w:vanish/>
              </w:rPr>
              <w:t>Jbaden1</w:t>
            </w:r>
          </w:p>
        </w:tc>
      </w:tr>
      <w:tr w:rsidR="009C5190" w:rsidRPr="00791DF4" w14:paraId="5953CC14"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09942D8" w14:textId="77777777" w:rsidR="009C5190" w:rsidRPr="00791DF4" w:rsidRDefault="009C5190" w:rsidP="009C5190">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2A64125" w14:textId="77777777" w:rsidR="009C5190" w:rsidRDefault="009C5190" w:rsidP="009C5190">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5F1DF8C3" w14:textId="77777777" w:rsidR="009C5190" w:rsidRPr="00791DF4" w:rsidRDefault="009C5190" w:rsidP="009C5190">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09</w:t>
            </w:r>
          </w:p>
        </w:tc>
        <w:tc>
          <w:tcPr>
            <w:tcW w:w="5669" w:type="dxa"/>
            <w:tcBorders>
              <w:top w:val="single" w:sz="4" w:space="0" w:color="auto"/>
              <w:left w:val="single" w:sz="4" w:space="0" w:color="auto"/>
              <w:bottom w:val="single" w:sz="4" w:space="0" w:color="auto"/>
              <w:right w:val="single" w:sz="4" w:space="0" w:color="auto"/>
            </w:tcBorders>
          </w:tcPr>
          <w:p w14:paraId="1BDD4641" w14:textId="77777777" w:rsidR="009C5190" w:rsidRDefault="009C5190" w:rsidP="009C5190">
            <w:pPr>
              <w:pStyle w:val="Header"/>
              <w:numPr>
                <w:ilvl w:val="0"/>
                <w:numId w:val="7"/>
              </w:numPr>
              <w:ind w:left="429"/>
              <w:textAlignment w:val="auto"/>
              <w:rPr>
                <w:snapToGrid w:val="0"/>
                <w:vanish/>
              </w:rPr>
            </w:pPr>
            <w:r>
              <w:rPr>
                <w:snapToGrid w:val="0"/>
                <w:vanish/>
              </w:rPr>
              <w:t>Missing doc property “LatestSigMappingID” and “LatestAisInterfaceID” added</w:t>
            </w:r>
          </w:p>
          <w:p w14:paraId="12DCF74B" w14:textId="77777777" w:rsidR="009C5190" w:rsidRDefault="009C5190" w:rsidP="009C5190">
            <w:pPr>
              <w:pStyle w:val="Header"/>
              <w:numPr>
                <w:ilvl w:val="0"/>
                <w:numId w:val="7"/>
              </w:numPr>
              <w:ind w:left="429"/>
              <w:textAlignment w:val="auto"/>
              <w:rPr>
                <w:snapToGrid w:val="0"/>
                <w:vanish/>
              </w:rPr>
            </w:pPr>
            <w:r>
              <w:rPr>
                <w:snapToGrid w:val="0"/>
                <w:vanish/>
              </w:rPr>
              <w:t>doc property “CopyrightDate” re-formatted to text and copyright date field in footer corrected</w:t>
            </w:r>
          </w:p>
          <w:p w14:paraId="4207BD41" w14:textId="77777777" w:rsidR="004D202D" w:rsidRDefault="004D202D" w:rsidP="009C5190">
            <w:pPr>
              <w:pStyle w:val="Header"/>
              <w:numPr>
                <w:ilvl w:val="0"/>
                <w:numId w:val="7"/>
              </w:numPr>
              <w:ind w:left="429"/>
              <w:textAlignment w:val="auto"/>
              <w:rPr>
                <w:snapToGrid w:val="0"/>
                <w:vanish/>
              </w:rPr>
            </w:pPr>
            <w:r>
              <w:rPr>
                <w:snapToGrid w:val="0"/>
                <w:vanish/>
              </w:rPr>
              <w:t>Version numbering re-initialized as 0.1</w:t>
            </w:r>
          </w:p>
          <w:p w14:paraId="3DF44B9E" w14:textId="77777777" w:rsidR="00AE147D" w:rsidRDefault="004D202D" w:rsidP="00AE147D">
            <w:pPr>
              <w:pStyle w:val="Header"/>
              <w:numPr>
                <w:ilvl w:val="0"/>
                <w:numId w:val="7"/>
              </w:numPr>
              <w:ind w:left="429"/>
              <w:textAlignment w:val="auto"/>
              <w:rPr>
                <w:snapToGrid w:val="0"/>
                <w:vanish/>
              </w:rPr>
            </w:pPr>
            <w:r>
              <w:rPr>
                <w:snapToGrid w:val="0"/>
                <w:vanish/>
              </w:rPr>
              <w:t>Init value of version/revision date set to “yyyy/mm/dd” instead of “yyyy-mm-dd” to be in line with the “Edit Document Property” dialog</w:t>
            </w:r>
          </w:p>
          <w:p w14:paraId="6005C08B" w14:textId="77777777" w:rsidR="00AE147D" w:rsidRDefault="00AE147D" w:rsidP="00AE147D">
            <w:pPr>
              <w:pStyle w:val="Header"/>
              <w:numPr>
                <w:ilvl w:val="0"/>
                <w:numId w:val="7"/>
              </w:numPr>
              <w:ind w:left="429"/>
              <w:textAlignment w:val="auto"/>
              <w:rPr>
                <w:snapToGrid w:val="0"/>
                <w:vanish/>
              </w:rPr>
            </w:pPr>
            <w:r w:rsidRPr="00AE147D">
              <w:rPr>
                <w:snapToGrid w:val="0"/>
                <w:vanish/>
              </w:rPr>
              <w:t>type of document property for latest IDs changed to number instead of text</w:t>
            </w:r>
          </w:p>
        </w:tc>
        <w:tc>
          <w:tcPr>
            <w:tcW w:w="1667" w:type="dxa"/>
            <w:tcBorders>
              <w:top w:val="single" w:sz="4" w:space="0" w:color="auto"/>
              <w:left w:val="single" w:sz="4" w:space="0" w:color="auto"/>
              <w:bottom w:val="single" w:sz="4" w:space="0" w:color="auto"/>
              <w:right w:val="single" w:sz="4" w:space="0" w:color="auto"/>
            </w:tcBorders>
          </w:tcPr>
          <w:p w14:paraId="57B86DA9" w14:textId="77777777" w:rsidR="009C5190" w:rsidRDefault="009C5190" w:rsidP="009C5190">
            <w:pPr>
              <w:rPr>
                <w:snapToGrid w:val="0"/>
                <w:vanish/>
              </w:rPr>
            </w:pPr>
            <w:r>
              <w:rPr>
                <w:snapToGrid w:val="0"/>
                <w:vanish/>
              </w:rPr>
              <w:t>Jbaden1</w:t>
            </w:r>
          </w:p>
        </w:tc>
      </w:tr>
    </w:tbl>
    <w:p w14:paraId="7EC8F361" w14:textId="77777777" w:rsidR="00EA4337" w:rsidRPr="007D0A79" w:rsidRDefault="007952DB" w:rsidP="00EA4337">
      <w:pPr>
        <w:rPr>
          <w:vanish/>
        </w:rPr>
      </w:pPr>
      <w:r>
        <w:t xml:space="preserve"> </w:t>
      </w:r>
    </w:p>
    <w:p w14:paraId="7E2DC174" w14:textId="77777777" w:rsidR="00781321" w:rsidRDefault="00DB513B" w:rsidP="00781321">
      <w:pPr>
        <w:pStyle w:val="Heading1"/>
        <w:tabs>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241" w:name="_Toc84855945"/>
      <w:r>
        <w:t>Appendix</w:t>
      </w:r>
      <w:bookmarkEnd w:id="241"/>
    </w:p>
    <w:p w14:paraId="3C636AAA" w14:textId="77777777" w:rsidR="00EA6652" w:rsidRDefault="00EA6652" w:rsidP="00EA6652"/>
    <w:p w14:paraId="4CFFC869" w14:textId="77777777" w:rsidR="009A5EBD" w:rsidRPr="007952DB" w:rsidRDefault="009A5EBD" w:rsidP="007952DB">
      <w:pPr>
        <w:overflowPunct/>
        <w:autoSpaceDE/>
        <w:autoSpaceDN/>
        <w:adjustRightInd/>
        <w:textAlignment w:val="auto"/>
      </w:pPr>
    </w:p>
    <w:sectPr w:rsidR="009A5EBD" w:rsidRPr="007952DB" w:rsidSect="00DB513B">
      <w:headerReference w:type="default" r:id="rId26"/>
      <w:footerReference w:type="default" r:id="rId27"/>
      <w:pgSz w:w="11907" w:h="16840" w:code="9"/>
      <w:pgMar w:top="1440" w:right="862" w:bottom="1440" w:left="862" w:header="56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7B996" w14:textId="77777777" w:rsidR="00E46609" w:rsidRDefault="00E46609">
      <w:r>
        <w:separator/>
      </w:r>
    </w:p>
    <w:p w14:paraId="5067982B" w14:textId="77777777" w:rsidR="00E46609" w:rsidRDefault="00E46609"/>
    <w:p w14:paraId="31457A05" w14:textId="77777777" w:rsidR="00E46609" w:rsidRDefault="00E46609"/>
  </w:endnote>
  <w:endnote w:type="continuationSeparator" w:id="0">
    <w:p w14:paraId="73D8C44C" w14:textId="77777777" w:rsidR="00E46609" w:rsidRDefault="00E46609">
      <w:r>
        <w:continuationSeparator/>
      </w:r>
    </w:p>
    <w:p w14:paraId="5DEF835B" w14:textId="77777777" w:rsidR="00E46609" w:rsidRDefault="00E46609"/>
    <w:p w14:paraId="488F1BB1" w14:textId="77777777" w:rsidR="00E46609" w:rsidRDefault="00E46609"/>
  </w:endnote>
  <w:endnote w:type="continuationNotice" w:id="1">
    <w:p w14:paraId="1310FF18" w14:textId="77777777" w:rsidR="00E46609" w:rsidRDefault="00E46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BE339" w14:textId="77777777" w:rsidR="00E46609" w:rsidRPr="004D7C06" w:rsidRDefault="00E46609" w:rsidP="00DB513B">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Pr="00414956">
      <w:rPr>
        <w:rFonts w:ascii="Arial" w:hAnsi="Arial" w:cs="Arial"/>
        <w:i/>
        <w:color w:val="auto"/>
      </w:rPr>
      <w:fldChar w:fldCharType="begin"/>
    </w:r>
    <w:r w:rsidRPr="00414956">
      <w:rPr>
        <w:rFonts w:ascii="Arial" w:hAnsi="Arial" w:cs="Arial"/>
        <w:i/>
        <w:color w:val="auto"/>
      </w:rPr>
      <w:instrText xml:space="preserve"> DOCPROPERTY  DocOwner  </w:instrText>
    </w:r>
    <w:r w:rsidRPr="00414956">
      <w:rPr>
        <w:rFonts w:ascii="Arial" w:hAnsi="Arial" w:cs="Arial"/>
        <w:i/>
        <w:color w:val="auto"/>
      </w:rPr>
      <w:fldChar w:fldCharType="separate"/>
    </w:r>
    <w:r>
      <w:rPr>
        <w:rFonts w:ascii="Arial" w:hAnsi="Arial" w:cs="Arial"/>
        <w:i/>
        <w:color w:val="auto"/>
      </w:rPr>
      <w:t>MyName</w:t>
    </w:r>
    <w:r w:rsidRPr="00414956">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 xml:space="preserve"> </w:t>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sidRPr="003F64F8">
      <w:rPr>
        <w:rFonts w:cs="Arial"/>
        <w:i/>
      </w:rPr>
      <w:t>2</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sidRPr="003F64F8">
      <w:rPr>
        <w:rFonts w:cs="Arial"/>
        <w:i/>
      </w:rPr>
      <w:t>29</w:t>
    </w:r>
    <w:r w:rsidRPr="00A94C23">
      <w:rPr>
        <w:rFonts w:ascii="Arial" w:hAnsi="Arial" w:cs="Arial"/>
        <w:i/>
        <w:color w:val="auto"/>
        <w:lang w:val="de-DE"/>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w:instrText>
    </w:r>
    <w:r w:rsidRPr="00414956">
      <w:rPr>
        <w:rFonts w:ascii="Arial" w:hAnsi="Arial" w:cs="Arial"/>
        <w:i/>
        <w:color w:val="auto"/>
      </w:rPr>
      <w:fldChar w:fldCharType="separate"/>
    </w:r>
    <w:r>
      <w:rPr>
        <w:rFonts w:ascii="Arial" w:hAnsi="Arial" w:cs="Arial"/>
        <w:i/>
        <w:color w:val="auto"/>
      </w:rPr>
      <w:t>document5</w:t>
    </w:r>
    <w:r w:rsidRPr="00414956">
      <w:rPr>
        <w:rFonts w:ascii="Arial" w:hAnsi="Arial" w:cs="Arial"/>
        <w:i/>
        <w:color w:val="auto"/>
      </w:rPr>
      <w:fldChar w:fldCharType="end"/>
    </w:r>
  </w:p>
  <w:p w14:paraId="7198EC41" w14:textId="77777777" w:rsidR="00E46609" w:rsidRPr="004D7C06" w:rsidRDefault="00E46609" w:rsidP="003B412B">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w:instrText>
    </w:r>
    <w:r w:rsidRPr="009A5BDD">
      <w:rPr>
        <w:rFonts w:ascii="Arial" w:hAnsi="Arial" w:cs="Arial"/>
        <w:i/>
        <w:color w:val="auto"/>
      </w:rPr>
      <w:fldChar w:fldCharType="separate"/>
    </w:r>
    <w:r>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p w14:paraId="12AC5EB2" w14:textId="1FF48A41" w:rsidR="00E46609" w:rsidRPr="004D7C06" w:rsidRDefault="00E46609" w:rsidP="003B412B">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w:instrText>
    </w:r>
    <w:r w:rsidRPr="009A5BDD">
      <w:rPr>
        <w:rFonts w:ascii="Arial" w:hAnsi="Arial" w:cs="Arial"/>
        <w:i/>
        <w:color w:val="auto"/>
      </w:rPr>
      <w:fldChar w:fldCharType="separate"/>
    </w:r>
    <w:r>
      <w:rPr>
        <w:rFonts w:ascii="Arial" w:hAnsi="Arial" w:cs="Arial"/>
        <w:i/>
        <w:color w:val="auto"/>
      </w:rPr>
      <w:t>Confidential</w:t>
    </w:r>
    <w:r w:rsidRPr="009A5BDD">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21</w:t>
    </w:r>
    <w:r w:rsidRPr="003F64F8">
      <w:rPr>
        <w:rFonts w:ascii="Arial" w:hAnsi="Arial" w:cs="Arial"/>
        <w:i/>
        <w:color w:val="auto"/>
      </w:rPr>
      <w:t>, Ford Motor Company</w:t>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B1CFC" w14:textId="77777777" w:rsidR="00E46609" w:rsidRDefault="00E46609">
      <w:r>
        <w:separator/>
      </w:r>
    </w:p>
    <w:p w14:paraId="7383C929" w14:textId="77777777" w:rsidR="00E46609" w:rsidRDefault="00E46609"/>
    <w:p w14:paraId="21C90D07" w14:textId="77777777" w:rsidR="00E46609" w:rsidRDefault="00E46609"/>
  </w:footnote>
  <w:footnote w:type="continuationSeparator" w:id="0">
    <w:p w14:paraId="23CC71CC" w14:textId="77777777" w:rsidR="00E46609" w:rsidRDefault="00E46609">
      <w:r>
        <w:continuationSeparator/>
      </w:r>
    </w:p>
    <w:p w14:paraId="7536714E" w14:textId="77777777" w:rsidR="00E46609" w:rsidRDefault="00E46609"/>
    <w:p w14:paraId="44A5A124" w14:textId="77777777" w:rsidR="00E46609" w:rsidRDefault="00E46609"/>
  </w:footnote>
  <w:footnote w:type="continuationNotice" w:id="1">
    <w:p w14:paraId="729C7BA9" w14:textId="77777777" w:rsidR="00E46609" w:rsidRDefault="00E466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1C0B" w14:textId="77777777" w:rsidR="00E46609" w:rsidRPr="00547D09" w:rsidRDefault="00E46609" w:rsidP="004204E5">
    <w:pPr>
      <w:ind w:left="-142"/>
      <w:jc w:val="center"/>
      <w:rPr>
        <w:rFonts w:cs="Arial"/>
        <w:sz w:val="32"/>
        <w:szCs w:val="32"/>
      </w:rPr>
    </w:pPr>
    <w:r w:rsidRPr="00547D09">
      <w:rPr>
        <w:rFonts w:cs="Arial"/>
        <w:noProof/>
        <w:sz w:val="28"/>
        <w:szCs w:val="32"/>
      </w:rPr>
      <w:drawing>
        <wp:anchor distT="0" distB="0" distL="114300" distR="114300" simplePos="0" relativeHeight="251658240" behindDoc="1" locked="0" layoutInCell="1" allowOverlap="1" wp14:anchorId="6A56E52B" wp14:editId="22A29DF5">
          <wp:simplePos x="0" y="0"/>
          <wp:positionH relativeFrom="column">
            <wp:align>left</wp:align>
          </wp:positionH>
          <wp:positionV relativeFrom="paragraph">
            <wp:posOffset>-33655</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547D09">
      <w:rPr>
        <w:rFonts w:cs="Arial"/>
        <w:sz w:val="32"/>
        <w:szCs w:val="32"/>
      </w:rPr>
      <w:fldChar w:fldCharType="begin"/>
    </w:r>
    <w:r w:rsidRPr="00547D09">
      <w:rPr>
        <w:rFonts w:cs="Arial"/>
        <w:sz w:val="32"/>
        <w:szCs w:val="32"/>
      </w:rPr>
      <w:instrText xml:space="preserve"> DOCPROPERTY  DocType  \* MERGEFORMAT </w:instrText>
    </w:r>
    <w:r w:rsidRPr="00547D09">
      <w:rPr>
        <w:rFonts w:cs="Arial"/>
        <w:sz w:val="32"/>
        <w:szCs w:val="32"/>
      </w:rPr>
      <w:fldChar w:fldCharType="separate"/>
    </w:r>
    <w:r>
      <w:rPr>
        <w:rFonts w:cs="Arial"/>
        <w:sz w:val="32"/>
        <w:szCs w:val="32"/>
      </w:rPr>
      <w:t>Feature Document (FD)</w:t>
    </w:r>
    <w:r w:rsidRPr="00547D09">
      <w:rPr>
        <w:rFonts w:cs="Arial"/>
        <w:sz w:val="32"/>
        <w:szCs w:val="32"/>
      </w:rPr>
      <w:fldChar w:fldCharType="end"/>
    </w:r>
  </w:p>
  <w:p w14:paraId="724A8685" w14:textId="77777777" w:rsidR="00E46609" w:rsidRPr="00FC5500" w:rsidRDefault="00E46609"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2785A" w14:textId="77777777" w:rsidR="00E46609" w:rsidRPr="00CB029A" w:rsidRDefault="00E46609" w:rsidP="00CC0D22">
    <w:pPr>
      <w:jc w:val="center"/>
      <w:rPr>
        <w:rFonts w:cs="Arial"/>
        <w:sz w:val="22"/>
        <w:szCs w:val="22"/>
      </w:rPr>
    </w:pPr>
    <w:r w:rsidRPr="00CB029A">
      <w:rPr>
        <w:noProof/>
        <w:sz w:val="22"/>
        <w:szCs w:val="22"/>
      </w:rPr>
      <w:drawing>
        <wp:anchor distT="0" distB="0" distL="114300" distR="114300" simplePos="0" relativeHeight="251666432" behindDoc="1" locked="0" layoutInCell="1" allowOverlap="1" wp14:anchorId="539272BB" wp14:editId="344848A6">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CB029A">
      <w:rPr>
        <w:rFonts w:cs="Arial"/>
        <w:sz w:val="22"/>
        <w:szCs w:val="22"/>
      </w:rPr>
      <w:t>Feature Document</w:t>
    </w:r>
  </w:p>
  <w:p w14:paraId="26CFC1CE" w14:textId="31517E01" w:rsidR="00E46609" w:rsidRPr="009702E8" w:rsidRDefault="00E46609" w:rsidP="00CC0D22">
    <w:pPr>
      <w:jc w:val="center"/>
      <w:rPr>
        <w:rFonts w:cs="Arial"/>
        <w:b/>
        <w:sz w:val="24"/>
        <w:szCs w:val="22"/>
      </w:rPr>
    </w:pPr>
    <w:r>
      <w:rPr>
        <w:rFonts w:cs="Arial" w:hint="eastAsia"/>
        <w:sz w:val="28"/>
        <w:lang w:eastAsia="zh-CN"/>
      </w:rPr>
      <w:t>SYNC+</w:t>
    </w:r>
    <w:r>
      <w:rPr>
        <w:rFonts w:cs="Arial"/>
        <w:sz w:val="28"/>
      </w:rPr>
      <w:t xml:space="preserve"> </w:t>
    </w:r>
    <w:r>
      <w:rPr>
        <w:rFonts w:cs="Arial" w:hint="eastAsia"/>
        <w:sz w:val="28"/>
        <w:lang w:eastAsia="zh-CN"/>
      </w:rPr>
      <w:t>Marketplace</w:t>
    </w:r>
  </w:p>
  <w:p w14:paraId="0B4ABCA7" w14:textId="77777777" w:rsidR="00E46609" w:rsidRPr="00F96466" w:rsidRDefault="00E46609"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68DB"/>
    <w:multiLevelType w:val="hybridMultilevel"/>
    <w:tmpl w:val="E3246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C5B4F"/>
    <w:multiLevelType w:val="hybridMultilevel"/>
    <w:tmpl w:val="1D9E7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0F15"/>
    <w:multiLevelType w:val="hybridMultilevel"/>
    <w:tmpl w:val="A77E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284624"/>
    <w:multiLevelType w:val="hybridMultilevel"/>
    <w:tmpl w:val="1F707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0553B"/>
    <w:multiLevelType w:val="hybridMultilevel"/>
    <w:tmpl w:val="04A46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50534AC8"/>
    <w:multiLevelType w:val="hybridMultilevel"/>
    <w:tmpl w:val="1F2EA6B8"/>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324052"/>
    <w:multiLevelType w:val="hybridMultilevel"/>
    <w:tmpl w:val="04A46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514CE0"/>
    <w:multiLevelType w:val="hybridMultilevel"/>
    <w:tmpl w:val="04A46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6A3E20"/>
    <w:multiLevelType w:val="hybridMultilevel"/>
    <w:tmpl w:val="04A46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C82699"/>
    <w:multiLevelType w:val="multilevel"/>
    <w:tmpl w:val="B3FA24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u w:val="none"/>
      </w:rPr>
    </w:lvl>
    <w:lvl w:ilvl="3">
      <w:start w:val="1"/>
      <w:numFmt w:val="decimal"/>
      <w:pStyle w:val="Heading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b/>
        <w:bCs/>
        <w:i w:val="0"/>
        <w:iCs w:val="0"/>
        <w:caps w:val="0"/>
        <w:smallCaps w:val="0"/>
        <w:strike w:val="0"/>
        <w:dstrike w:val="0"/>
        <w:color w:val="auto"/>
        <w:spacing w:val="0"/>
        <w:w w:val="100"/>
        <w:kern w:val="0"/>
        <w:position w:val="0"/>
        <w:sz w:val="24"/>
        <w:u w:val="none"/>
        <w:effect w:val="none"/>
        <w:em w:val="none"/>
      </w:rPr>
    </w:lvl>
    <w:lvl w:ilvl="5">
      <w:start w:val="1"/>
      <w:numFmt w:val="decimal"/>
      <w:pStyle w:val="Heading6"/>
      <w:lvlText w:val="%1.%2.%3.%4.%5.%6"/>
      <w:lvlJc w:val="left"/>
      <w:pPr>
        <w:ind w:left="1152" w:hanging="1152"/>
      </w:pPr>
      <w:rPr>
        <w:rFonts w:ascii="Arial" w:hAnsi="Arial" w:cs="Arial" w:hint="default"/>
        <w:b/>
        <w:i w:val="0"/>
        <w:color w:val="auto"/>
        <w:sz w:val="24"/>
        <w:szCs w:val="24"/>
        <w:u w:val="none"/>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9"/>
  </w:num>
  <w:num w:numId="3">
    <w:abstractNumId w:val="7"/>
  </w:num>
  <w:num w:numId="4">
    <w:abstractNumId w:val="8"/>
  </w:num>
  <w:num w:numId="5">
    <w:abstractNumId w:val="15"/>
  </w:num>
  <w:num w:numId="6">
    <w:abstractNumId w:val="11"/>
  </w:num>
  <w:num w:numId="7">
    <w:abstractNumId w:val="5"/>
  </w:num>
  <w:num w:numId="8">
    <w:abstractNumId w:val="15"/>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9">
    <w:abstractNumId w:val="5"/>
  </w:num>
  <w:num w:numId="10">
    <w:abstractNumId w:val="10"/>
  </w:num>
  <w:num w:numId="11">
    <w:abstractNumId w:val="0"/>
  </w:num>
  <w:num w:numId="12">
    <w:abstractNumId w:val="2"/>
  </w:num>
  <w:num w:numId="13">
    <w:abstractNumId w:val="1"/>
  </w:num>
  <w:num w:numId="14">
    <w:abstractNumId w:val="6"/>
  </w:num>
  <w:num w:numId="15">
    <w:abstractNumId w:val="14"/>
  </w:num>
  <w:num w:numId="16">
    <w:abstractNumId w:val="12"/>
  </w:num>
  <w:num w:numId="17">
    <w:abstractNumId w:val="13"/>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savePreviewPicture/>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6B"/>
    <w:rsid w:val="00000D42"/>
    <w:rsid w:val="00000D58"/>
    <w:rsid w:val="00000D93"/>
    <w:rsid w:val="000017C9"/>
    <w:rsid w:val="0000230D"/>
    <w:rsid w:val="00003F11"/>
    <w:rsid w:val="00005A92"/>
    <w:rsid w:val="00005FC3"/>
    <w:rsid w:val="00007E89"/>
    <w:rsid w:val="000104BD"/>
    <w:rsid w:val="00010A44"/>
    <w:rsid w:val="0001147E"/>
    <w:rsid w:val="00011592"/>
    <w:rsid w:val="00011BFD"/>
    <w:rsid w:val="00011EDB"/>
    <w:rsid w:val="00012252"/>
    <w:rsid w:val="00012953"/>
    <w:rsid w:val="00014199"/>
    <w:rsid w:val="000141E0"/>
    <w:rsid w:val="00014948"/>
    <w:rsid w:val="00014E53"/>
    <w:rsid w:val="000157E2"/>
    <w:rsid w:val="00016572"/>
    <w:rsid w:val="0001799A"/>
    <w:rsid w:val="00020476"/>
    <w:rsid w:val="00023F68"/>
    <w:rsid w:val="000249DB"/>
    <w:rsid w:val="000251F3"/>
    <w:rsid w:val="00025AAB"/>
    <w:rsid w:val="00025B33"/>
    <w:rsid w:val="00026128"/>
    <w:rsid w:val="000267A0"/>
    <w:rsid w:val="00026C75"/>
    <w:rsid w:val="00026FAE"/>
    <w:rsid w:val="00027267"/>
    <w:rsid w:val="000276DD"/>
    <w:rsid w:val="000277AA"/>
    <w:rsid w:val="00031019"/>
    <w:rsid w:val="000311B2"/>
    <w:rsid w:val="00033EF2"/>
    <w:rsid w:val="00034BE4"/>
    <w:rsid w:val="00036948"/>
    <w:rsid w:val="00036B3B"/>
    <w:rsid w:val="00036D31"/>
    <w:rsid w:val="00037570"/>
    <w:rsid w:val="0003780F"/>
    <w:rsid w:val="00037930"/>
    <w:rsid w:val="00037C2E"/>
    <w:rsid w:val="00037E7D"/>
    <w:rsid w:val="000400AF"/>
    <w:rsid w:val="00040A23"/>
    <w:rsid w:val="00040CC0"/>
    <w:rsid w:val="00042248"/>
    <w:rsid w:val="00042A25"/>
    <w:rsid w:val="00042E88"/>
    <w:rsid w:val="00042FA9"/>
    <w:rsid w:val="0004342B"/>
    <w:rsid w:val="00043512"/>
    <w:rsid w:val="0004382F"/>
    <w:rsid w:val="00045382"/>
    <w:rsid w:val="0004581D"/>
    <w:rsid w:val="000458AF"/>
    <w:rsid w:val="00046727"/>
    <w:rsid w:val="00047820"/>
    <w:rsid w:val="0005083B"/>
    <w:rsid w:val="000508F5"/>
    <w:rsid w:val="00054662"/>
    <w:rsid w:val="00054A51"/>
    <w:rsid w:val="00054DF3"/>
    <w:rsid w:val="00055C92"/>
    <w:rsid w:val="0005681C"/>
    <w:rsid w:val="00057D40"/>
    <w:rsid w:val="00060BD1"/>
    <w:rsid w:val="00060FBD"/>
    <w:rsid w:val="00061059"/>
    <w:rsid w:val="000621D8"/>
    <w:rsid w:val="000626F1"/>
    <w:rsid w:val="000627AC"/>
    <w:rsid w:val="00063792"/>
    <w:rsid w:val="000647CA"/>
    <w:rsid w:val="00064A88"/>
    <w:rsid w:val="0006503D"/>
    <w:rsid w:val="0006574F"/>
    <w:rsid w:val="0006587C"/>
    <w:rsid w:val="00066407"/>
    <w:rsid w:val="00066C54"/>
    <w:rsid w:val="000670B8"/>
    <w:rsid w:val="0007004B"/>
    <w:rsid w:val="000711DE"/>
    <w:rsid w:val="000712AC"/>
    <w:rsid w:val="00071585"/>
    <w:rsid w:val="00071894"/>
    <w:rsid w:val="00071ADB"/>
    <w:rsid w:val="00071D03"/>
    <w:rsid w:val="000720C3"/>
    <w:rsid w:val="00072F14"/>
    <w:rsid w:val="00074637"/>
    <w:rsid w:val="0007468D"/>
    <w:rsid w:val="000746EE"/>
    <w:rsid w:val="0007492E"/>
    <w:rsid w:val="0007499F"/>
    <w:rsid w:val="00074CEF"/>
    <w:rsid w:val="00075343"/>
    <w:rsid w:val="00075B27"/>
    <w:rsid w:val="00076352"/>
    <w:rsid w:val="0007668F"/>
    <w:rsid w:val="0007751C"/>
    <w:rsid w:val="000808AA"/>
    <w:rsid w:val="00080BEC"/>
    <w:rsid w:val="0008379F"/>
    <w:rsid w:val="00083867"/>
    <w:rsid w:val="00084E40"/>
    <w:rsid w:val="0008554B"/>
    <w:rsid w:val="00085DBC"/>
    <w:rsid w:val="00086B39"/>
    <w:rsid w:val="00087486"/>
    <w:rsid w:val="00087C76"/>
    <w:rsid w:val="00090ADB"/>
    <w:rsid w:val="00090D79"/>
    <w:rsid w:val="00090D80"/>
    <w:rsid w:val="00090DA5"/>
    <w:rsid w:val="00091145"/>
    <w:rsid w:val="00091580"/>
    <w:rsid w:val="00092119"/>
    <w:rsid w:val="00092FA9"/>
    <w:rsid w:val="00093FCD"/>
    <w:rsid w:val="000946C3"/>
    <w:rsid w:val="000949AC"/>
    <w:rsid w:val="00094F0D"/>
    <w:rsid w:val="00095508"/>
    <w:rsid w:val="000970F1"/>
    <w:rsid w:val="0009740D"/>
    <w:rsid w:val="00097435"/>
    <w:rsid w:val="000977BD"/>
    <w:rsid w:val="0009798B"/>
    <w:rsid w:val="000A0113"/>
    <w:rsid w:val="000A05AC"/>
    <w:rsid w:val="000A0A1A"/>
    <w:rsid w:val="000A0B5A"/>
    <w:rsid w:val="000A0BDB"/>
    <w:rsid w:val="000A27E3"/>
    <w:rsid w:val="000A2FB6"/>
    <w:rsid w:val="000A3524"/>
    <w:rsid w:val="000A4790"/>
    <w:rsid w:val="000A4DDF"/>
    <w:rsid w:val="000A5804"/>
    <w:rsid w:val="000A698B"/>
    <w:rsid w:val="000A7D1B"/>
    <w:rsid w:val="000A7EA5"/>
    <w:rsid w:val="000B116C"/>
    <w:rsid w:val="000B12A5"/>
    <w:rsid w:val="000B16A4"/>
    <w:rsid w:val="000B178D"/>
    <w:rsid w:val="000B1E0D"/>
    <w:rsid w:val="000B20D0"/>
    <w:rsid w:val="000B2108"/>
    <w:rsid w:val="000B2438"/>
    <w:rsid w:val="000B3953"/>
    <w:rsid w:val="000B658F"/>
    <w:rsid w:val="000B7188"/>
    <w:rsid w:val="000B786C"/>
    <w:rsid w:val="000B7AD0"/>
    <w:rsid w:val="000C06E1"/>
    <w:rsid w:val="000C0934"/>
    <w:rsid w:val="000C0B77"/>
    <w:rsid w:val="000C13B7"/>
    <w:rsid w:val="000C1483"/>
    <w:rsid w:val="000C1EE1"/>
    <w:rsid w:val="000C22EA"/>
    <w:rsid w:val="000C27F8"/>
    <w:rsid w:val="000C2B87"/>
    <w:rsid w:val="000C30F0"/>
    <w:rsid w:val="000C35A4"/>
    <w:rsid w:val="000C375C"/>
    <w:rsid w:val="000C412A"/>
    <w:rsid w:val="000C469D"/>
    <w:rsid w:val="000C4944"/>
    <w:rsid w:val="000C5593"/>
    <w:rsid w:val="000C6558"/>
    <w:rsid w:val="000C6EE8"/>
    <w:rsid w:val="000D064F"/>
    <w:rsid w:val="000D15E6"/>
    <w:rsid w:val="000D1DCF"/>
    <w:rsid w:val="000D2C74"/>
    <w:rsid w:val="000D2EC1"/>
    <w:rsid w:val="000D3E2E"/>
    <w:rsid w:val="000D48B1"/>
    <w:rsid w:val="000D4F7F"/>
    <w:rsid w:val="000D4FEC"/>
    <w:rsid w:val="000D52D5"/>
    <w:rsid w:val="000D6456"/>
    <w:rsid w:val="000E03B2"/>
    <w:rsid w:val="000E1F8D"/>
    <w:rsid w:val="000E2939"/>
    <w:rsid w:val="000E2BFA"/>
    <w:rsid w:val="000E3BDF"/>
    <w:rsid w:val="000E3F7C"/>
    <w:rsid w:val="000E4843"/>
    <w:rsid w:val="000E56E8"/>
    <w:rsid w:val="000E57F4"/>
    <w:rsid w:val="000F0B10"/>
    <w:rsid w:val="000F1A00"/>
    <w:rsid w:val="000F2AEC"/>
    <w:rsid w:val="000F3582"/>
    <w:rsid w:val="000F6669"/>
    <w:rsid w:val="000F690F"/>
    <w:rsid w:val="000F6C5F"/>
    <w:rsid w:val="000F71C1"/>
    <w:rsid w:val="000F7EE0"/>
    <w:rsid w:val="0010066B"/>
    <w:rsid w:val="0010196D"/>
    <w:rsid w:val="00101A89"/>
    <w:rsid w:val="00102947"/>
    <w:rsid w:val="00103094"/>
    <w:rsid w:val="00103D55"/>
    <w:rsid w:val="00104CA0"/>
    <w:rsid w:val="00106C17"/>
    <w:rsid w:val="00106ED4"/>
    <w:rsid w:val="00106F8E"/>
    <w:rsid w:val="00111141"/>
    <w:rsid w:val="00111316"/>
    <w:rsid w:val="001118C1"/>
    <w:rsid w:val="001121C5"/>
    <w:rsid w:val="00114598"/>
    <w:rsid w:val="001146FF"/>
    <w:rsid w:val="00114F8A"/>
    <w:rsid w:val="001163FD"/>
    <w:rsid w:val="001171E7"/>
    <w:rsid w:val="001172BB"/>
    <w:rsid w:val="0011794C"/>
    <w:rsid w:val="00120BB1"/>
    <w:rsid w:val="00121845"/>
    <w:rsid w:val="001225BC"/>
    <w:rsid w:val="00122743"/>
    <w:rsid w:val="00124D0D"/>
    <w:rsid w:val="00125DFC"/>
    <w:rsid w:val="00125E59"/>
    <w:rsid w:val="00126248"/>
    <w:rsid w:val="00126AE1"/>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6D01"/>
    <w:rsid w:val="0014772F"/>
    <w:rsid w:val="00147BF9"/>
    <w:rsid w:val="00147ED0"/>
    <w:rsid w:val="00150421"/>
    <w:rsid w:val="00150F8D"/>
    <w:rsid w:val="001519CE"/>
    <w:rsid w:val="00151B0F"/>
    <w:rsid w:val="0015297D"/>
    <w:rsid w:val="00152D69"/>
    <w:rsid w:val="00152FF4"/>
    <w:rsid w:val="00153B49"/>
    <w:rsid w:val="00153C45"/>
    <w:rsid w:val="00154140"/>
    <w:rsid w:val="00154544"/>
    <w:rsid w:val="00155160"/>
    <w:rsid w:val="00155B6A"/>
    <w:rsid w:val="00156326"/>
    <w:rsid w:val="001565A7"/>
    <w:rsid w:val="001568B0"/>
    <w:rsid w:val="00157011"/>
    <w:rsid w:val="00157CD4"/>
    <w:rsid w:val="00160FCC"/>
    <w:rsid w:val="00161115"/>
    <w:rsid w:val="00161DE0"/>
    <w:rsid w:val="00161E29"/>
    <w:rsid w:val="00161F2C"/>
    <w:rsid w:val="001626BB"/>
    <w:rsid w:val="00162B37"/>
    <w:rsid w:val="00162DBF"/>
    <w:rsid w:val="0016335F"/>
    <w:rsid w:val="001648C5"/>
    <w:rsid w:val="001656A2"/>
    <w:rsid w:val="00165B1D"/>
    <w:rsid w:val="00167F8A"/>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8150A"/>
    <w:rsid w:val="001821A6"/>
    <w:rsid w:val="00182E23"/>
    <w:rsid w:val="001830A7"/>
    <w:rsid w:val="0018357A"/>
    <w:rsid w:val="0018449F"/>
    <w:rsid w:val="00184575"/>
    <w:rsid w:val="001846FF"/>
    <w:rsid w:val="00185015"/>
    <w:rsid w:val="0018532F"/>
    <w:rsid w:val="001870E4"/>
    <w:rsid w:val="00187252"/>
    <w:rsid w:val="00187961"/>
    <w:rsid w:val="00187F04"/>
    <w:rsid w:val="00190FF2"/>
    <w:rsid w:val="0019173C"/>
    <w:rsid w:val="001917E0"/>
    <w:rsid w:val="00191F34"/>
    <w:rsid w:val="00193CCC"/>
    <w:rsid w:val="0019434A"/>
    <w:rsid w:val="001944A6"/>
    <w:rsid w:val="00195910"/>
    <w:rsid w:val="001961B9"/>
    <w:rsid w:val="00196344"/>
    <w:rsid w:val="001970A0"/>
    <w:rsid w:val="001A141E"/>
    <w:rsid w:val="001A180F"/>
    <w:rsid w:val="001A25FB"/>
    <w:rsid w:val="001A2E2E"/>
    <w:rsid w:val="001A3514"/>
    <w:rsid w:val="001A44BD"/>
    <w:rsid w:val="001A5A71"/>
    <w:rsid w:val="001A6310"/>
    <w:rsid w:val="001A66D9"/>
    <w:rsid w:val="001A72A2"/>
    <w:rsid w:val="001A7873"/>
    <w:rsid w:val="001B0323"/>
    <w:rsid w:val="001B0A6A"/>
    <w:rsid w:val="001B179D"/>
    <w:rsid w:val="001B1B7E"/>
    <w:rsid w:val="001B20C5"/>
    <w:rsid w:val="001B26E8"/>
    <w:rsid w:val="001B2A6A"/>
    <w:rsid w:val="001B2B80"/>
    <w:rsid w:val="001B2E4E"/>
    <w:rsid w:val="001B319E"/>
    <w:rsid w:val="001B3548"/>
    <w:rsid w:val="001B36E9"/>
    <w:rsid w:val="001B37B3"/>
    <w:rsid w:val="001B4A1E"/>
    <w:rsid w:val="001B5901"/>
    <w:rsid w:val="001B61A1"/>
    <w:rsid w:val="001B6238"/>
    <w:rsid w:val="001B64D2"/>
    <w:rsid w:val="001B6F78"/>
    <w:rsid w:val="001C0129"/>
    <w:rsid w:val="001C1C16"/>
    <w:rsid w:val="001C1ED9"/>
    <w:rsid w:val="001C1F1D"/>
    <w:rsid w:val="001C378E"/>
    <w:rsid w:val="001C3815"/>
    <w:rsid w:val="001C43D2"/>
    <w:rsid w:val="001C5217"/>
    <w:rsid w:val="001C5AF7"/>
    <w:rsid w:val="001C5D2D"/>
    <w:rsid w:val="001C6137"/>
    <w:rsid w:val="001C62AC"/>
    <w:rsid w:val="001C65A6"/>
    <w:rsid w:val="001C72FE"/>
    <w:rsid w:val="001C745B"/>
    <w:rsid w:val="001C750C"/>
    <w:rsid w:val="001C7842"/>
    <w:rsid w:val="001C7CA2"/>
    <w:rsid w:val="001D0250"/>
    <w:rsid w:val="001D03A7"/>
    <w:rsid w:val="001D28C1"/>
    <w:rsid w:val="001D3CE7"/>
    <w:rsid w:val="001D469E"/>
    <w:rsid w:val="001D5373"/>
    <w:rsid w:val="001E0D22"/>
    <w:rsid w:val="001E1331"/>
    <w:rsid w:val="001E2542"/>
    <w:rsid w:val="001E275F"/>
    <w:rsid w:val="001E37CE"/>
    <w:rsid w:val="001E438D"/>
    <w:rsid w:val="001E439E"/>
    <w:rsid w:val="001E47BE"/>
    <w:rsid w:val="001E4D16"/>
    <w:rsid w:val="001E5646"/>
    <w:rsid w:val="001E5E75"/>
    <w:rsid w:val="001E730E"/>
    <w:rsid w:val="001E769B"/>
    <w:rsid w:val="001F0A8B"/>
    <w:rsid w:val="001F0C7D"/>
    <w:rsid w:val="001F110B"/>
    <w:rsid w:val="001F1CFD"/>
    <w:rsid w:val="001F2983"/>
    <w:rsid w:val="001F2DC1"/>
    <w:rsid w:val="001F2E4E"/>
    <w:rsid w:val="001F2F3B"/>
    <w:rsid w:val="001F343A"/>
    <w:rsid w:val="001F3627"/>
    <w:rsid w:val="001F3994"/>
    <w:rsid w:val="001F39C6"/>
    <w:rsid w:val="001F4996"/>
    <w:rsid w:val="001F559F"/>
    <w:rsid w:val="001F717F"/>
    <w:rsid w:val="00200CF1"/>
    <w:rsid w:val="0020144A"/>
    <w:rsid w:val="002019BB"/>
    <w:rsid w:val="002021DA"/>
    <w:rsid w:val="0020273E"/>
    <w:rsid w:val="00202DA3"/>
    <w:rsid w:val="0020338E"/>
    <w:rsid w:val="00203794"/>
    <w:rsid w:val="00203E78"/>
    <w:rsid w:val="00203F7F"/>
    <w:rsid w:val="00204C82"/>
    <w:rsid w:val="00205706"/>
    <w:rsid w:val="00205F8D"/>
    <w:rsid w:val="00206BBE"/>
    <w:rsid w:val="00207209"/>
    <w:rsid w:val="0020727C"/>
    <w:rsid w:val="002075CF"/>
    <w:rsid w:val="00207A9F"/>
    <w:rsid w:val="002111D0"/>
    <w:rsid w:val="00212A62"/>
    <w:rsid w:val="00213590"/>
    <w:rsid w:val="00214827"/>
    <w:rsid w:val="00214B15"/>
    <w:rsid w:val="002159E8"/>
    <w:rsid w:val="00216013"/>
    <w:rsid w:val="00216F02"/>
    <w:rsid w:val="0021703E"/>
    <w:rsid w:val="00220E2F"/>
    <w:rsid w:val="002211F0"/>
    <w:rsid w:val="0022147D"/>
    <w:rsid w:val="00221E93"/>
    <w:rsid w:val="00222932"/>
    <w:rsid w:val="00222E60"/>
    <w:rsid w:val="00223E9B"/>
    <w:rsid w:val="00223F5F"/>
    <w:rsid w:val="00224B90"/>
    <w:rsid w:val="00225AAB"/>
    <w:rsid w:val="00227418"/>
    <w:rsid w:val="00227BB0"/>
    <w:rsid w:val="00227C58"/>
    <w:rsid w:val="00230828"/>
    <w:rsid w:val="00230DAE"/>
    <w:rsid w:val="002321C0"/>
    <w:rsid w:val="00235061"/>
    <w:rsid w:val="00235234"/>
    <w:rsid w:val="0023577F"/>
    <w:rsid w:val="00236BFB"/>
    <w:rsid w:val="00236EFB"/>
    <w:rsid w:val="0023700E"/>
    <w:rsid w:val="0023713F"/>
    <w:rsid w:val="0023784D"/>
    <w:rsid w:val="00240403"/>
    <w:rsid w:val="002406E6"/>
    <w:rsid w:val="002415A3"/>
    <w:rsid w:val="002418B5"/>
    <w:rsid w:val="00242467"/>
    <w:rsid w:val="00242866"/>
    <w:rsid w:val="00242A4D"/>
    <w:rsid w:val="00242A9B"/>
    <w:rsid w:val="00242DD7"/>
    <w:rsid w:val="00242F50"/>
    <w:rsid w:val="00243D84"/>
    <w:rsid w:val="00244028"/>
    <w:rsid w:val="00244994"/>
    <w:rsid w:val="002452BF"/>
    <w:rsid w:val="0024559C"/>
    <w:rsid w:val="00245C7F"/>
    <w:rsid w:val="00246757"/>
    <w:rsid w:val="00246BA5"/>
    <w:rsid w:val="00246C57"/>
    <w:rsid w:val="00247164"/>
    <w:rsid w:val="00250400"/>
    <w:rsid w:val="00250B48"/>
    <w:rsid w:val="00251B46"/>
    <w:rsid w:val="0025203E"/>
    <w:rsid w:val="0025205F"/>
    <w:rsid w:val="0025233C"/>
    <w:rsid w:val="00252726"/>
    <w:rsid w:val="00253FF5"/>
    <w:rsid w:val="00254A95"/>
    <w:rsid w:val="00255BF4"/>
    <w:rsid w:val="00256375"/>
    <w:rsid w:val="00256696"/>
    <w:rsid w:val="00256697"/>
    <w:rsid w:val="002567BE"/>
    <w:rsid w:val="00256828"/>
    <w:rsid w:val="00256922"/>
    <w:rsid w:val="00256C68"/>
    <w:rsid w:val="00257284"/>
    <w:rsid w:val="002573C6"/>
    <w:rsid w:val="00260899"/>
    <w:rsid w:val="00260BC6"/>
    <w:rsid w:val="00260BE6"/>
    <w:rsid w:val="00261168"/>
    <w:rsid w:val="00261583"/>
    <w:rsid w:val="002617AB"/>
    <w:rsid w:val="00263C0A"/>
    <w:rsid w:val="00263C12"/>
    <w:rsid w:val="00263EBF"/>
    <w:rsid w:val="00263FB5"/>
    <w:rsid w:val="00264E80"/>
    <w:rsid w:val="002657F8"/>
    <w:rsid w:val="00265EA7"/>
    <w:rsid w:val="0026616D"/>
    <w:rsid w:val="00266BC6"/>
    <w:rsid w:val="0026773B"/>
    <w:rsid w:val="002703F6"/>
    <w:rsid w:val="00270DA5"/>
    <w:rsid w:val="00272545"/>
    <w:rsid w:val="0027285F"/>
    <w:rsid w:val="00273A52"/>
    <w:rsid w:val="00273AB3"/>
    <w:rsid w:val="00273D6E"/>
    <w:rsid w:val="00273FCA"/>
    <w:rsid w:val="00274128"/>
    <w:rsid w:val="00274C8E"/>
    <w:rsid w:val="00275660"/>
    <w:rsid w:val="002756C0"/>
    <w:rsid w:val="00275DB1"/>
    <w:rsid w:val="0027671B"/>
    <w:rsid w:val="002774B4"/>
    <w:rsid w:val="0027787E"/>
    <w:rsid w:val="002804D1"/>
    <w:rsid w:val="00280EB2"/>
    <w:rsid w:val="00281A60"/>
    <w:rsid w:val="00282FBA"/>
    <w:rsid w:val="00283611"/>
    <w:rsid w:val="0028488D"/>
    <w:rsid w:val="002849D7"/>
    <w:rsid w:val="00284CB5"/>
    <w:rsid w:val="002852DF"/>
    <w:rsid w:val="00285A91"/>
    <w:rsid w:val="002861F5"/>
    <w:rsid w:val="0028699D"/>
    <w:rsid w:val="002872F4"/>
    <w:rsid w:val="00287EB7"/>
    <w:rsid w:val="0029031B"/>
    <w:rsid w:val="00291311"/>
    <w:rsid w:val="0029159A"/>
    <w:rsid w:val="00291D00"/>
    <w:rsid w:val="00292926"/>
    <w:rsid w:val="00294894"/>
    <w:rsid w:val="0029715D"/>
    <w:rsid w:val="002A15B4"/>
    <w:rsid w:val="002A1EEE"/>
    <w:rsid w:val="002A340D"/>
    <w:rsid w:val="002A4403"/>
    <w:rsid w:val="002A49AB"/>
    <w:rsid w:val="002A4E39"/>
    <w:rsid w:val="002A4FDE"/>
    <w:rsid w:val="002A56D0"/>
    <w:rsid w:val="002A62AA"/>
    <w:rsid w:val="002A630B"/>
    <w:rsid w:val="002A69A2"/>
    <w:rsid w:val="002A6A71"/>
    <w:rsid w:val="002A7224"/>
    <w:rsid w:val="002A7B77"/>
    <w:rsid w:val="002B1398"/>
    <w:rsid w:val="002B1564"/>
    <w:rsid w:val="002B1FC9"/>
    <w:rsid w:val="002B2079"/>
    <w:rsid w:val="002B2F33"/>
    <w:rsid w:val="002B343C"/>
    <w:rsid w:val="002B35B3"/>
    <w:rsid w:val="002B5227"/>
    <w:rsid w:val="002B64E0"/>
    <w:rsid w:val="002B7524"/>
    <w:rsid w:val="002B7A5F"/>
    <w:rsid w:val="002C05BB"/>
    <w:rsid w:val="002C0D66"/>
    <w:rsid w:val="002C0E56"/>
    <w:rsid w:val="002C1D22"/>
    <w:rsid w:val="002C406F"/>
    <w:rsid w:val="002C4C6A"/>
    <w:rsid w:val="002C58C5"/>
    <w:rsid w:val="002C63E5"/>
    <w:rsid w:val="002C6922"/>
    <w:rsid w:val="002C6E32"/>
    <w:rsid w:val="002C7AF9"/>
    <w:rsid w:val="002C7FEB"/>
    <w:rsid w:val="002D130E"/>
    <w:rsid w:val="002D1E9E"/>
    <w:rsid w:val="002D4CFC"/>
    <w:rsid w:val="002D4EFD"/>
    <w:rsid w:val="002D543F"/>
    <w:rsid w:val="002D5AF4"/>
    <w:rsid w:val="002D5BC9"/>
    <w:rsid w:val="002D6092"/>
    <w:rsid w:val="002D7418"/>
    <w:rsid w:val="002D7F05"/>
    <w:rsid w:val="002E05B3"/>
    <w:rsid w:val="002E0945"/>
    <w:rsid w:val="002E0CCD"/>
    <w:rsid w:val="002E16EF"/>
    <w:rsid w:val="002E42C6"/>
    <w:rsid w:val="002E69AA"/>
    <w:rsid w:val="002E7472"/>
    <w:rsid w:val="002E7D18"/>
    <w:rsid w:val="002F0466"/>
    <w:rsid w:val="002F0DBB"/>
    <w:rsid w:val="002F1183"/>
    <w:rsid w:val="002F2051"/>
    <w:rsid w:val="002F22CA"/>
    <w:rsid w:val="002F2B9B"/>
    <w:rsid w:val="002F35B6"/>
    <w:rsid w:val="002F362A"/>
    <w:rsid w:val="002F41C2"/>
    <w:rsid w:val="002F439E"/>
    <w:rsid w:val="002F470F"/>
    <w:rsid w:val="002F49A7"/>
    <w:rsid w:val="002F5C24"/>
    <w:rsid w:val="002F68A2"/>
    <w:rsid w:val="002F71B6"/>
    <w:rsid w:val="002F7336"/>
    <w:rsid w:val="00300676"/>
    <w:rsid w:val="0030091C"/>
    <w:rsid w:val="00301519"/>
    <w:rsid w:val="00301DBE"/>
    <w:rsid w:val="00301FF4"/>
    <w:rsid w:val="003027B6"/>
    <w:rsid w:val="003032D9"/>
    <w:rsid w:val="003036CD"/>
    <w:rsid w:val="00303D58"/>
    <w:rsid w:val="00304D47"/>
    <w:rsid w:val="0030537B"/>
    <w:rsid w:val="0030728E"/>
    <w:rsid w:val="003076BD"/>
    <w:rsid w:val="0031079C"/>
    <w:rsid w:val="00310A2B"/>
    <w:rsid w:val="00310AA6"/>
    <w:rsid w:val="00311921"/>
    <w:rsid w:val="00312A73"/>
    <w:rsid w:val="00314554"/>
    <w:rsid w:val="00315F80"/>
    <w:rsid w:val="003164E8"/>
    <w:rsid w:val="00316D80"/>
    <w:rsid w:val="00316EB3"/>
    <w:rsid w:val="003172BB"/>
    <w:rsid w:val="003178C0"/>
    <w:rsid w:val="00320454"/>
    <w:rsid w:val="0032086B"/>
    <w:rsid w:val="0032094C"/>
    <w:rsid w:val="003210D1"/>
    <w:rsid w:val="003213C9"/>
    <w:rsid w:val="00321A33"/>
    <w:rsid w:val="00321C1E"/>
    <w:rsid w:val="00322B93"/>
    <w:rsid w:val="003230F4"/>
    <w:rsid w:val="0032337F"/>
    <w:rsid w:val="00323C21"/>
    <w:rsid w:val="0032452C"/>
    <w:rsid w:val="00324FC4"/>
    <w:rsid w:val="003266F9"/>
    <w:rsid w:val="00326F35"/>
    <w:rsid w:val="00327003"/>
    <w:rsid w:val="003274B2"/>
    <w:rsid w:val="0032752D"/>
    <w:rsid w:val="003279A5"/>
    <w:rsid w:val="00331A55"/>
    <w:rsid w:val="00331B5E"/>
    <w:rsid w:val="0033374A"/>
    <w:rsid w:val="0033430B"/>
    <w:rsid w:val="00334A6A"/>
    <w:rsid w:val="00335181"/>
    <w:rsid w:val="00336E6D"/>
    <w:rsid w:val="003403AE"/>
    <w:rsid w:val="003408EC"/>
    <w:rsid w:val="00340F0C"/>
    <w:rsid w:val="00341CC2"/>
    <w:rsid w:val="00341F23"/>
    <w:rsid w:val="00342621"/>
    <w:rsid w:val="00342E29"/>
    <w:rsid w:val="0034400A"/>
    <w:rsid w:val="00344F18"/>
    <w:rsid w:val="00346503"/>
    <w:rsid w:val="003467D9"/>
    <w:rsid w:val="003471D9"/>
    <w:rsid w:val="003477CB"/>
    <w:rsid w:val="00347A88"/>
    <w:rsid w:val="00350F76"/>
    <w:rsid w:val="0035112F"/>
    <w:rsid w:val="00351826"/>
    <w:rsid w:val="00351C85"/>
    <w:rsid w:val="00351DB7"/>
    <w:rsid w:val="0035260B"/>
    <w:rsid w:val="00352D86"/>
    <w:rsid w:val="00352F3E"/>
    <w:rsid w:val="003531D5"/>
    <w:rsid w:val="0035370B"/>
    <w:rsid w:val="00353758"/>
    <w:rsid w:val="00353CC7"/>
    <w:rsid w:val="0035461D"/>
    <w:rsid w:val="00354652"/>
    <w:rsid w:val="00356ACE"/>
    <w:rsid w:val="0035714D"/>
    <w:rsid w:val="00357325"/>
    <w:rsid w:val="00357384"/>
    <w:rsid w:val="00360399"/>
    <w:rsid w:val="00361BC1"/>
    <w:rsid w:val="00364280"/>
    <w:rsid w:val="00364C4F"/>
    <w:rsid w:val="00364F4A"/>
    <w:rsid w:val="00365E51"/>
    <w:rsid w:val="003670C9"/>
    <w:rsid w:val="00367469"/>
    <w:rsid w:val="00367AB7"/>
    <w:rsid w:val="0037035C"/>
    <w:rsid w:val="003705E9"/>
    <w:rsid w:val="00370A93"/>
    <w:rsid w:val="00370E3B"/>
    <w:rsid w:val="00371BD4"/>
    <w:rsid w:val="003720C3"/>
    <w:rsid w:val="003726C3"/>
    <w:rsid w:val="00373281"/>
    <w:rsid w:val="00373B92"/>
    <w:rsid w:val="003740C3"/>
    <w:rsid w:val="00374351"/>
    <w:rsid w:val="00374545"/>
    <w:rsid w:val="00374A30"/>
    <w:rsid w:val="003751D8"/>
    <w:rsid w:val="003755CE"/>
    <w:rsid w:val="003759B6"/>
    <w:rsid w:val="003769C3"/>
    <w:rsid w:val="00376C42"/>
    <w:rsid w:val="003772DE"/>
    <w:rsid w:val="00381120"/>
    <w:rsid w:val="00382D86"/>
    <w:rsid w:val="00383893"/>
    <w:rsid w:val="003838E8"/>
    <w:rsid w:val="00383AAE"/>
    <w:rsid w:val="00384727"/>
    <w:rsid w:val="00384A57"/>
    <w:rsid w:val="00385120"/>
    <w:rsid w:val="003863C1"/>
    <w:rsid w:val="0038672D"/>
    <w:rsid w:val="0038681A"/>
    <w:rsid w:val="00386D1A"/>
    <w:rsid w:val="00386E0C"/>
    <w:rsid w:val="0038760F"/>
    <w:rsid w:val="00387CDD"/>
    <w:rsid w:val="00390A83"/>
    <w:rsid w:val="003915E4"/>
    <w:rsid w:val="00391862"/>
    <w:rsid w:val="0039310F"/>
    <w:rsid w:val="0039332A"/>
    <w:rsid w:val="00393D65"/>
    <w:rsid w:val="00394FEA"/>
    <w:rsid w:val="00395BA3"/>
    <w:rsid w:val="00397126"/>
    <w:rsid w:val="0039713C"/>
    <w:rsid w:val="0039791B"/>
    <w:rsid w:val="00397F8C"/>
    <w:rsid w:val="003A1067"/>
    <w:rsid w:val="003A1F2F"/>
    <w:rsid w:val="003A311D"/>
    <w:rsid w:val="003A35F9"/>
    <w:rsid w:val="003A3C6D"/>
    <w:rsid w:val="003A3CDA"/>
    <w:rsid w:val="003A3E68"/>
    <w:rsid w:val="003A65BF"/>
    <w:rsid w:val="003A6846"/>
    <w:rsid w:val="003A6992"/>
    <w:rsid w:val="003A69D1"/>
    <w:rsid w:val="003A6C3E"/>
    <w:rsid w:val="003A78C2"/>
    <w:rsid w:val="003A7EA6"/>
    <w:rsid w:val="003B0FA2"/>
    <w:rsid w:val="003B13D0"/>
    <w:rsid w:val="003B1DA9"/>
    <w:rsid w:val="003B20ED"/>
    <w:rsid w:val="003B368D"/>
    <w:rsid w:val="003B412B"/>
    <w:rsid w:val="003B5D15"/>
    <w:rsid w:val="003B6040"/>
    <w:rsid w:val="003B64D4"/>
    <w:rsid w:val="003B64DC"/>
    <w:rsid w:val="003B68A9"/>
    <w:rsid w:val="003B6C6C"/>
    <w:rsid w:val="003B6F87"/>
    <w:rsid w:val="003B7795"/>
    <w:rsid w:val="003C0C4A"/>
    <w:rsid w:val="003C0E5C"/>
    <w:rsid w:val="003C1812"/>
    <w:rsid w:val="003C1D6F"/>
    <w:rsid w:val="003C2E5C"/>
    <w:rsid w:val="003C301B"/>
    <w:rsid w:val="003C36D6"/>
    <w:rsid w:val="003C41BB"/>
    <w:rsid w:val="003C72AE"/>
    <w:rsid w:val="003C787A"/>
    <w:rsid w:val="003D24AE"/>
    <w:rsid w:val="003D27F8"/>
    <w:rsid w:val="003D3502"/>
    <w:rsid w:val="003D361A"/>
    <w:rsid w:val="003D3C5E"/>
    <w:rsid w:val="003D4541"/>
    <w:rsid w:val="003D51DB"/>
    <w:rsid w:val="003D5CCA"/>
    <w:rsid w:val="003D5D69"/>
    <w:rsid w:val="003D5DD8"/>
    <w:rsid w:val="003D624E"/>
    <w:rsid w:val="003D647C"/>
    <w:rsid w:val="003D64A2"/>
    <w:rsid w:val="003D6993"/>
    <w:rsid w:val="003D6E36"/>
    <w:rsid w:val="003E1083"/>
    <w:rsid w:val="003E157F"/>
    <w:rsid w:val="003E2365"/>
    <w:rsid w:val="003E27B1"/>
    <w:rsid w:val="003E2A98"/>
    <w:rsid w:val="003E39E7"/>
    <w:rsid w:val="003E420F"/>
    <w:rsid w:val="003E43BB"/>
    <w:rsid w:val="003E4A3D"/>
    <w:rsid w:val="003E6C87"/>
    <w:rsid w:val="003E7518"/>
    <w:rsid w:val="003E75BB"/>
    <w:rsid w:val="003F09A2"/>
    <w:rsid w:val="003F1091"/>
    <w:rsid w:val="003F21D5"/>
    <w:rsid w:val="003F2A6C"/>
    <w:rsid w:val="003F34A8"/>
    <w:rsid w:val="003F4154"/>
    <w:rsid w:val="003F42DC"/>
    <w:rsid w:val="003F460C"/>
    <w:rsid w:val="003F47F1"/>
    <w:rsid w:val="003F496B"/>
    <w:rsid w:val="003F496D"/>
    <w:rsid w:val="003F4EA4"/>
    <w:rsid w:val="003F54D8"/>
    <w:rsid w:val="003F58BC"/>
    <w:rsid w:val="003F64F8"/>
    <w:rsid w:val="00400186"/>
    <w:rsid w:val="00400551"/>
    <w:rsid w:val="004005C1"/>
    <w:rsid w:val="00402420"/>
    <w:rsid w:val="00403C33"/>
    <w:rsid w:val="00403F7B"/>
    <w:rsid w:val="00405AE9"/>
    <w:rsid w:val="004101D4"/>
    <w:rsid w:val="00410632"/>
    <w:rsid w:val="00410ABF"/>
    <w:rsid w:val="00410C08"/>
    <w:rsid w:val="00410FB2"/>
    <w:rsid w:val="00411789"/>
    <w:rsid w:val="004119F0"/>
    <w:rsid w:val="00412038"/>
    <w:rsid w:val="0041244F"/>
    <w:rsid w:val="00412488"/>
    <w:rsid w:val="00412491"/>
    <w:rsid w:val="00413472"/>
    <w:rsid w:val="004140C2"/>
    <w:rsid w:val="00414956"/>
    <w:rsid w:val="0041518D"/>
    <w:rsid w:val="00415A92"/>
    <w:rsid w:val="00415F06"/>
    <w:rsid w:val="004172A5"/>
    <w:rsid w:val="00417731"/>
    <w:rsid w:val="00417746"/>
    <w:rsid w:val="004200A7"/>
    <w:rsid w:val="004204E5"/>
    <w:rsid w:val="004208F4"/>
    <w:rsid w:val="004209C2"/>
    <w:rsid w:val="00421A80"/>
    <w:rsid w:val="00421FEC"/>
    <w:rsid w:val="0042293B"/>
    <w:rsid w:val="00423987"/>
    <w:rsid w:val="00423F4B"/>
    <w:rsid w:val="0042486B"/>
    <w:rsid w:val="00424A00"/>
    <w:rsid w:val="00424D2D"/>
    <w:rsid w:val="004260D0"/>
    <w:rsid w:val="00426978"/>
    <w:rsid w:val="00427017"/>
    <w:rsid w:val="004279DC"/>
    <w:rsid w:val="00430079"/>
    <w:rsid w:val="00430358"/>
    <w:rsid w:val="00430896"/>
    <w:rsid w:val="00431153"/>
    <w:rsid w:val="004324B5"/>
    <w:rsid w:val="00432930"/>
    <w:rsid w:val="004356EC"/>
    <w:rsid w:val="00435804"/>
    <w:rsid w:val="004365E5"/>
    <w:rsid w:val="0043732B"/>
    <w:rsid w:val="004377AB"/>
    <w:rsid w:val="00437928"/>
    <w:rsid w:val="00440154"/>
    <w:rsid w:val="004405FC"/>
    <w:rsid w:val="00441866"/>
    <w:rsid w:val="004428ED"/>
    <w:rsid w:val="004446BB"/>
    <w:rsid w:val="004447BA"/>
    <w:rsid w:val="00444C22"/>
    <w:rsid w:val="004456B6"/>
    <w:rsid w:val="00445F4C"/>
    <w:rsid w:val="004502B3"/>
    <w:rsid w:val="0045108E"/>
    <w:rsid w:val="00451D26"/>
    <w:rsid w:val="00452756"/>
    <w:rsid w:val="00454268"/>
    <w:rsid w:val="004545A0"/>
    <w:rsid w:val="00456101"/>
    <w:rsid w:val="004574B4"/>
    <w:rsid w:val="004577D6"/>
    <w:rsid w:val="00457BEF"/>
    <w:rsid w:val="0046113F"/>
    <w:rsid w:val="00461FF3"/>
    <w:rsid w:val="00462237"/>
    <w:rsid w:val="00463D61"/>
    <w:rsid w:val="004644D0"/>
    <w:rsid w:val="004645B1"/>
    <w:rsid w:val="00464F91"/>
    <w:rsid w:val="00465C26"/>
    <w:rsid w:val="00465D97"/>
    <w:rsid w:val="00465E01"/>
    <w:rsid w:val="00466D18"/>
    <w:rsid w:val="00466DFD"/>
    <w:rsid w:val="00467068"/>
    <w:rsid w:val="00467A55"/>
    <w:rsid w:val="00467C8F"/>
    <w:rsid w:val="00470169"/>
    <w:rsid w:val="0047026F"/>
    <w:rsid w:val="0047181F"/>
    <w:rsid w:val="00471D37"/>
    <w:rsid w:val="00471EA0"/>
    <w:rsid w:val="00472686"/>
    <w:rsid w:val="00472868"/>
    <w:rsid w:val="004734BD"/>
    <w:rsid w:val="004736C1"/>
    <w:rsid w:val="0047377C"/>
    <w:rsid w:val="0047406D"/>
    <w:rsid w:val="00474136"/>
    <w:rsid w:val="00474D58"/>
    <w:rsid w:val="0047509D"/>
    <w:rsid w:val="004754E9"/>
    <w:rsid w:val="004767A4"/>
    <w:rsid w:val="00476DB0"/>
    <w:rsid w:val="00476E7E"/>
    <w:rsid w:val="00477B0B"/>
    <w:rsid w:val="00477FD5"/>
    <w:rsid w:val="00480145"/>
    <w:rsid w:val="00480732"/>
    <w:rsid w:val="00480BA6"/>
    <w:rsid w:val="00480FA6"/>
    <w:rsid w:val="00481F9E"/>
    <w:rsid w:val="004827CE"/>
    <w:rsid w:val="00482E08"/>
    <w:rsid w:val="00484966"/>
    <w:rsid w:val="0048498E"/>
    <w:rsid w:val="00484A2C"/>
    <w:rsid w:val="00484DDD"/>
    <w:rsid w:val="00485DE9"/>
    <w:rsid w:val="00487062"/>
    <w:rsid w:val="00487164"/>
    <w:rsid w:val="00490D50"/>
    <w:rsid w:val="0049100B"/>
    <w:rsid w:val="004915D0"/>
    <w:rsid w:val="00491749"/>
    <w:rsid w:val="00491C1E"/>
    <w:rsid w:val="00493565"/>
    <w:rsid w:val="0049427E"/>
    <w:rsid w:val="00494E0F"/>
    <w:rsid w:val="0049502C"/>
    <w:rsid w:val="00495373"/>
    <w:rsid w:val="00495415"/>
    <w:rsid w:val="00495DD0"/>
    <w:rsid w:val="00496833"/>
    <w:rsid w:val="00497150"/>
    <w:rsid w:val="00497C77"/>
    <w:rsid w:val="00497FFA"/>
    <w:rsid w:val="004A073D"/>
    <w:rsid w:val="004A3377"/>
    <w:rsid w:val="004A3BC8"/>
    <w:rsid w:val="004A42EE"/>
    <w:rsid w:val="004A5FA9"/>
    <w:rsid w:val="004A6F8D"/>
    <w:rsid w:val="004A7A84"/>
    <w:rsid w:val="004A7E6E"/>
    <w:rsid w:val="004B0DD7"/>
    <w:rsid w:val="004B13C8"/>
    <w:rsid w:val="004B1808"/>
    <w:rsid w:val="004B1816"/>
    <w:rsid w:val="004B1A69"/>
    <w:rsid w:val="004B1BBC"/>
    <w:rsid w:val="004B212D"/>
    <w:rsid w:val="004B2E8E"/>
    <w:rsid w:val="004B31CB"/>
    <w:rsid w:val="004B383D"/>
    <w:rsid w:val="004B41D0"/>
    <w:rsid w:val="004B4873"/>
    <w:rsid w:val="004B4C12"/>
    <w:rsid w:val="004B4F3B"/>
    <w:rsid w:val="004B58C7"/>
    <w:rsid w:val="004B590A"/>
    <w:rsid w:val="004B63B2"/>
    <w:rsid w:val="004B645A"/>
    <w:rsid w:val="004B68AE"/>
    <w:rsid w:val="004B6CD7"/>
    <w:rsid w:val="004C05C2"/>
    <w:rsid w:val="004C05F1"/>
    <w:rsid w:val="004C0AD5"/>
    <w:rsid w:val="004C0E3B"/>
    <w:rsid w:val="004C161F"/>
    <w:rsid w:val="004C167D"/>
    <w:rsid w:val="004C1C62"/>
    <w:rsid w:val="004C2FC2"/>
    <w:rsid w:val="004C30A1"/>
    <w:rsid w:val="004C3736"/>
    <w:rsid w:val="004C3877"/>
    <w:rsid w:val="004C38ED"/>
    <w:rsid w:val="004C4279"/>
    <w:rsid w:val="004C43C4"/>
    <w:rsid w:val="004C45DC"/>
    <w:rsid w:val="004C52A2"/>
    <w:rsid w:val="004C5B51"/>
    <w:rsid w:val="004C5FC2"/>
    <w:rsid w:val="004C63EB"/>
    <w:rsid w:val="004C73C9"/>
    <w:rsid w:val="004C7C3E"/>
    <w:rsid w:val="004C7F18"/>
    <w:rsid w:val="004D00C1"/>
    <w:rsid w:val="004D07B8"/>
    <w:rsid w:val="004D0BB7"/>
    <w:rsid w:val="004D1123"/>
    <w:rsid w:val="004D202D"/>
    <w:rsid w:val="004D2268"/>
    <w:rsid w:val="004D27ED"/>
    <w:rsid w:val="004D2F8F"/>
    <w:rsid w:val="004D2FC5"/>
    <w:rsid w:val="004D2FDA"/>
    <w:rsid w:val="004D3082"/>
    <w:rsid w:val="004D3589"/>
    <w:rsid w:val="004D4C3B"/>
    <w:rsid w:val="004D52E7"/>
    <w:rsid w:val="004D602D"/>
    <w:rsid w:val="004D65D4"/>
    <w:rsid w:val="004D6B90"/>
    <w:rsid w:val="004D7D5B"/>
    <w:rsid w:val="004D7DC4"/>
    <w:rsid w:val="004E149B"/>
    <w:rsid w:val="004E1A6D"/>
    <w:rsid w:val="004E22FA"/>
    <w:rsid w:val="004E261A"/>
    <w:rsid w:val="004E28E1"/>
    <w:rsid w:val="004E312F"/>
    <w:rsid w:val="004E36C7"/>
    <w:rsid w:val="004E37DE"/>
    <w:rsid w:val="004E385D"/>
    <w:rsid w:val="004E427B"/>
    <w:rsid w:val="004E4344"/>
    <w:rsid w:val="004E54DD"/>
    <w:rsid w:val="004E5A31"/>
    <w:rsid w:val="004E60F8"/>
    <w:rsid w:val="004E653A"/>
    <w:rsid w:val="004E6E4A"/>
    <w:rsid w:val="004E6FE4"/>
    <w:rsid w:val="004F0A20"/>
    <w:rsid w:val="004F15BC"/>
    <w:rsid w:val="004F164C"/>
    <w:rsid w:val="004F1719"/>
    <w:rsid w:val="004F2268"/>
    <w:rsid w:val="004F2639"/>
    <w:rsid w:val="004F29F6"/>
    <w:rsid w:val="004F2ACE"/>
    <w:rsid w:val="004F3A97"/>
    <w:rsid w:val="004F3C13"/>
    <w:rsid w:val="004F469D"/>
    <w:rsid w:val="004F5156"/>
    <w:rsid w:val="004F5B5D"/>
    <w:rsid w:val="004F5C79"/>
    <w:rsid w:val="004F5ED4"/>
    <w:rsid w:val="004F678E"/>
    <w:rsid w:val="004F6941"/>
    <w:rsid w:val="004F6B92"/>
    <w:rsid w:val="004F74E3"/>
    <w:rsid w:val="004F7AD6"/>
    <w:rsid w:val="005017CD"/>
    <w:rsid w:val="00502522"/>
    <w:rsid w:val="00503B91"/>
    <w:rsid w:val="00504131"/>
    <w:rsid w:val="00504274"/>
    <w:rsid w:val="00504679"/>
    <w:rsid w:val="00504724"/>
    <w:rsid w:val="00510723"/>
    <w:rsid w:val="005108F7"/>
    <w:rsid w:val="00510F8C"/>
    <w:rsid w:val="005120AD"/>
    <w:rsid w:val="00513063"/>
    <w:rsid w:val="00513376"/>
    <w:rsid w:val="005134D4"/>
    <w:rsid w:val="00513854"/>
    <w:rsid w:val="00514292"/>
    <w:rsid w:val="005145CB"/>
    <w:rsid w:val="00514EE8"/>
    <w:rsid w:val="005155D0"/>
    <w:rsid w:val="00515F1A"/>
    <w:rsid w:val="005168AD"/>
    <w:rsid w:val="00517B59"/>
    <w:rsid w:val="00517D88"/>
    <w:rsid w:val="00520391"/>
    <w:rsid w:val="00520784"/>
    <w:rsid w:val="00521E16"/>
    <w:rsid w:val="00523745"/>
    <w:rsid w:val="00523B10"/>
    <w:rsid w:val="00524520"/>
    <w:rsid w:val="005245CA"/>
    <w:rsid w:val="005249F6"/>
    <w:rsid w:val="0052664A"/>
    <w:rsid w:val="00526E0A"/>
    <w:rsid w:val="005279C7"/>
    <w:rsid w:val="00527DE6"/>
    <w:rsid w:val="005300DD"/>
    <w:rsid w:val="0053054A"/>
    <w:rsid w:val="00530659"/>
    <w:rsid w:val="005317E2"/>
    <w:rsid w:val="00532758"/>
    <w:rsid w:val="00533842"/>
    <w:rsid w:val="005356F8"/>
    <w:rsid w:val="005360A5"/>
    <w:rsid w:val="005366D0"/>
    <w:rsid w:val="00536EB5"/>
    <w:rsid w:val="005406E5"/>
    <w:rsid w:val="0054198B"/>
    <w:rsid w:val="00542E30"/>
    <w:rsid w:val="005437C7"/>
    <w:rsid w:val="00543B92"/>
    <w:rsid w:val="0054429D"/>
    <w:rsid w:val="0054436F"/>
    <w:rsid w:val="005449D5"/>
    <w:rsid w:val="0054618A"/>
    <w:rsid w:val="00546A6F"/>
    <w:rsid w:val="00547D09"/>
    <w:rsid w:val="00547DA9"/>
    <w:rsid w:val="005509FE"/>
    <w:rsid w:val="005510E4"/>
    <w:rsid w:val="0055185F"/>
    <w:rsid w:val="00551CA0"/>
    <w:rsid w:val="0055234F"/>
    <w:rsid w:val="00552E31"/>
    <w:rsid w:val="005546A0"/>
    <w:rsid w:val="00554C09"/>
    <w:rsid w:val="005556A8"/>
    <w:rsid w:val="00555A14"/>
    <w:rsid w:val="00555D91"/>
    <w:rsid w:val="00556A61"/>
    <w:rsid w:val="00556C0F"/>
    <w:rsid w:val="0055716C"/>
    <w:rsid w:val="00557A01"/>
    <w:rsid w:val="00560826"/>
    <w:rsid w:val="00560928"/>
    <w:rsid w:val="005609F9"/>
    <w:rsid w:val="00560A13"/>
    <w:rsid w:val="0056124B"/>
    <w:rsid w:val="0056163C"/>
    <w:rsid w:val="00562393"/>
    <w:rsid w:val="00562735"/>
    <w:rsid w:val="0056287C"/>
    <w:rsid w:val="005630BC"/>
    <w:rsid w:val="005642E6"/>
    <w:rsid w:val="00564D4B"/>
    <w:rsid w:val="00564D85"/>
    <w:rsid w:val="00565061"/>
    <w:rsid w:val="005657E2"/>
    <w:rsid w:val="00566065"/>
    <w:rsid w:val="00566609"/>
    <w:rsid w:val="00566DB3"/>
    <w:rsid w:val="00566FB1"/>
    <w:rsid w:val="005673EC"/>
    <w:rsid w:val="005674C3"/>
    <w:rsid w:val="00567721"/>
    <w:rsid w:val="00567B81"/>
    <w:rsid w:val="00567EE6"/>
    <w:rsid w:val="00570494"/>
    <w:rsid w:val="005715F1"/>
    <w:rsid w:val="005719E2"/>
    <w:rsid w:val="00572700"/>
    <w:rsid w:val="00572A49"/>
    <w:rsid w:val="00572F40"/>
    <w:rsid w:val="00573067"/>
    <w:rsid w:val="00573211"/>
    <w:rsid w:val="00573C18"/>
    <w:rsid w:val="00573CF5"/>
    <w:rsid w:val="00575970"/>
    <w:rsid w:val="00575A38"/>
    <w:rsid w:val="00576278"/>
    <w:rsid w:val="005769F2"/>
    <w:rsid w:val="00577ADE"/>
    <w:rsid w:val="00580A0C"/>
    <w:rsid w:val="00581AF7"/>
    <w:rsid w:val="00582998"/>
    <w:rsid w:val="005829DA"/>
    <w:rsid w:val="00583265"/>
    <w:rsid w:val="005833AE"/>
    <w:rsid w:val="00584519"/>
    <w:rsid w:val="00584BE7"/>
    <w:rsid w:val="0058551D"/>
    <w:rsid w:val="0058580B"/>
    <w:rsid w:val="0058586F"/>
    <w:rsid w:val="00585EB6"/>
    <w:rsid w:val="005875FC"/>
    <w:rsid w:val="00587B72"/>
    <w:rsid w:val="0059165F"/>
    <w:rsid w:val="0059357B"/>
    <w:rsid w:val="00593BFE"/>
    <w:rsid w:val="00594FDC"/>
    <w:rsid w:val="00595250"/>
    <w:rsid w:val="00595366"/>
    <w:rsid w:val="00595C8F"/>
    <w:rsid w:val="005960F9"/>
    <w:rsid w:val="00596611"/>
    <w:rsid w:val="0059666E"/>
    <w:rsid w:val="0059750F"/>
    <w:rsid w:val="00597B9E"/>
    <w:rsid w:val="005A0810"/>
    <w:rsid w:val="005A0C6E"/>
    <w:rsid w:val="005A1ABE"/>
    <w:rsid w:val="005A1D57"/>
    <w:rsid w:val="005A31A0"/>
    <w:rsid w:val="005A3906"/>
    <w:rsid w:val="005A3CAF"/>
    <w:rsid w:val="005A470D"/>
    <w:rsid w:val="005A4A02"/>
    <w:rsid w:val="005A50ED"/>
    <w:rsid w:val="005A5482"/>
    <w:rsid w:val="005A671B"/>
    <w:rsid w:val="005A6BF8"/>
    <w:rsid w:val="005A6C15"/>
    <w:rsid w:val="005A7AAA"/>
    <w:rsid w:val="005A7BE8"/>
    <w:rsid w:val="005B0251"/>
    <w:rsid w:val="005B0F67"/>
    <w:rsid w:val="005B12A4"/>
    <w:rsid w:val="005B1702"/>
    <w:rsid w:val="005B2DA7"/>
    <w:rsid w:val="005B37B4"/>
    <w:rsid w:val="005B4BCD"/>
    <w:rsid w:val="005B5A41"/>
    <w:rsid w:val="005B5EF0"/>
    <w:rsid w:val="005B6DC6"/>
    <w:rsid w:val="005C03F1"/>
    <w:rsid w:val="005C0DCD"/>
    <w:rsid w:val="005C13FC"/>
    <w:rsid w:val="005C171D"/>
    <w:rsid w:val="005C1C4A"/>
    <w:rsid w:val="005C4B7F"/>
    <w:rsid w:val="005C5D64"/>
    <w:rsid w:val="005C6178"/>
    <w:rsid w:val="005C6A56"/>
    <w:rsid w:val="005C6F6B"/>
    <w:rsid w:val="005D1319"/>
    <w:rsid w:val="005D29ED"/>
    <w:rsid w:val="005D2C43"/>
    <w:rsid w:val="005D2D8F"/>
    <w:rsid w:val="005D2FDF"/>
    <w:rsid w:val="005D36BB"/>
    <w:rsid w:val="005D3786"/>
    <w:rsid w:val="005D405F"/>
    <w:rsid w:val="005D4E0E"/>
    <w:rsid w:val="005D50A4"/>
    <w:rsid w:val="005D5119"/>
    <w:rsid w:val="005D6D9C"/>
    <w:rsid w:val="005D792F"/>
    <w:rsid w:val="005D7C52"/>
    <w:rsid w:val="005E09E4"/>
    <w:rsid w:val="005E1292"/>
    <w:rsid w:val="005E20C6"/>
    <w:rsid w:val="005E2754"/>
    <w:rsid w:val="005E4614"/>
    <w:rsid w:val="005E57EA"/>
    <w:rsid w:val="005E5AC9"/>
    <w:rsid w:val="005E5B9F"/>
    <w:rsid w:val="005E5EE8"/>
    <w:rsid w:val="005E6163"/>
    <w:rsid w:val="005E642E"/>
    <w:rsid w:val="005E70CF"/>
    <w:rsid w:val="005E7451"/>
    <w:rsid w:val="005F0CE2"/>
    <w:rsid w:val="005F1178"/>
    <w:rsid w:val="005F1916"/>
    <w:rsid w:val="005F2648"/>
    <w:rsid w:val="005F2AC4"/>
    <w:rsid w:val="005F38DC"/>
    <w:rsid w:val="005F3DB9"/>
    <w:rsid w:val="005F43D1"/>
    <w:rsid w:val="005F4652"/>
    <w:rsid w:val="005F518F"/>
    <w:rsid w:val="005F5709"/>
    <w:rsid w:val="005F5764"/>
    <w:rsid w:val="005F6421"/>
    <w:rsid w:val="005F68F1"/>
    <w:rsid w:val="005F6CA9"/>
    <w:rsid w:val="005F6D5E"/>
    <w:rsid w:val="005F6F24"/>
    <w:rsid w:val="005F7004"/>
    <w:rsid w:val="00602F3D"/>
    <w:rsid w:val="006058B2"/>
    <w:rsid w:val="006058B9"/>
    <w:rsid w:val="00606BB9"/>
    <w:rsid w:val="00607709"/>
    <w:rsid w:val="00607E0B"/>
    <w:rsid w:val="006104C6"/>
    <w:rsid w:val="006109DD"/>
    <w:rsid w:val="00610F6B"/>
    <w:rsid w:val="006110B1"/>
    <w:rsid w:val="0061183F"/>
    <w:rsid w:val="006122F3"/>
    <w:rsid w:val="0061256B"/>
    <w:rsid w:val="00612DD0"/>
    <w:rsid w:val="00613717"/>
    <w:rsid w:val="006158F5"/>
    <w:rsid w:val="00615F94"/>
    <w:rsid w:val="006167C3"/>
    <w:rsid w:val="0061694E"/>
    <w:rsid w:val="00620593"/>
    <w:rsid w:val="006212D1"/>
    <w:rsid w:val="00621B27"/>
    <w:rsid w:val="00621F1D"/>
    <w:rsid w:val="00622DAA"/>
    <w:rsid w:val="00623D24"/>
    <w:rsid w:val="00624542"/>
    <w:rsid w:val="00624BFE"/>
    <w:rsid w:val="0062574E"/>
    <w:rsid w:val="006260D4"/>
    <w:rsid w:val="00626DED"/>
    <w:rsid w:val="0062710E"/>
    <w:rsid w:val="0062736E"/>
    <w:rsid w:val="00627576"/>
    <w:rsid w:val="006275C7"/>
    <w:rsid w:val="00627E37"/>
    <w:rsid w:val="006304F4"/>
    <w:rsid w:val="00630922"/>
    <w:rsid w:val="006309FD"/>
    <w:rsid w:val="00631920"/>
    <w:rsid w:val="00631B6E"/>
    <w:rsid w:val="00631FBE"/>
    <w:rsid w:val="00632531"/>
    <w:rsid w:val="0063372E"/>
    <w:rsid w:val="00633ABB"/>
    <w:rsid w:val="00634470"/>
    <w:rsid w:val="0063632C"/>
    <w:rsid w:val="00636484"/>
    <w:rsid w:val="00637DF4"/>
    <w:rsid w:val="00637F11"/>
    <w:rsid w:val="00637FA0"/>
    <w:rsid w:val="00640074"/>
    <w:rsid w:val="006403A3"/>
    <w:rsid w:val="0064068B"/>
    <w:rsid w:val="00640E63"/>
    <w:rsid w:val="00642122"/>
    <w:rsid w:val="00642892"/>
    <w:rsid w:val="00642BAB"/>
    <w:rsid w:val="0064379F"/>
    <w:rsid w:val="006437BB"/>
    <w:rsid w:val="0064388E"/>
    <w:rsid w:val="00643EE2"/>
    <w:rsid w:val="00644604"/>
    <w:rsid w:val="0064561B"/>
    <w:rsid w:val="00646473"/>
    <w:rsid w:val="00646636"/>
    <w:rsid w:val="006473F9"/>
    <w:rsid w:val="00650965"/>
    <w:rsid w:val="00650E42"/>
    <w:rsid w:val="00651729"/>
    <w:rsid w:val="00651CC8"/>
    <w:rsid w:val="00652747"/>
    <w:rsid w:val="00652E1A"/>
    <w:rsid w:val="006537B5"/>
    <w:rsid w:val="00653804"/>
    <w:rsid w:val="00653AA4"/>
    <w:rsid w:val="00653F7B"/>
    <w:rsid w:val="0065445A"/>
    <w:rsid w:val="006555B5"/>
    <w:rsid w:val="0065679C"/>
    <w:rsid w:val="006568BD"/>
    <w:rsid w:val="00656A1A"/>
    <w:rsid w:val="00656A77"/>
    <w:rsid w:val="0066061B"/>
    <w:rsid w:val="00660C1D"/>
    <w:rsid w:val="0066130F"/>
    <w:rsid w:val="00661CCB"/>
    <w:rsid w:val="006622AE"/>
    <w:rsid w:val="006623A0"/>
    <w:rsid w:val="00662DEF"/>
    <w:rsid w:val="0066311C"/>
    <w:rsid w:val="00663FAD"/>
    <w:rsid w:val="0066402F"/>
    <w:rsid w:val="0066414E"/>
    <w:rsid w:val="00664632"/>
    <w:rsid w:val="00664D6B"/>
    <w:rsid w:val="006658AA"/>
    <w:rsid w:val="00665C70"/>
    <w:rsid w:val="00666686"/>
    <w:rsid w:val="0066670E"/>
    <w:rsid w:val="00666719"/>
    <w:rsid w:val="006669BA"/>
    <w:rsid w:val="00666CC5"/>
    <w:rsid w:val="00666FB7"/>
    <w:rsid w:val="00667462"/>
    <w:rsid w:val="0066756A"/>
    <w:rsid w:val="00667EF4"/>
    <w:rsid w:val="0067089C"/>
    <w:rsid w:val="006709BF"/>
    <w:rsid w:val="00670CE3"/>
    <w:rsid w:val="00671509"/>
    <w:rsid w:val="006716CF"/>
    <w:rsid w:val="00671AC7"/>
    <w:rsid w:val="00672A48"/>
    <w:rsid w:val="00674105"/>
    <w:rsid w:val="00674883"/>
    <w:rsid w:val="00675038"/>
    <w:rsid w:val="00675B22"/>
    <w:rsid w:val="00676304"/>
    <w:rsid w:val="0067679C"/>
    <w:rsid w:val="0067695B"/>
    <w:rsid w:val="00676A72"/>
    <w:rsid w:val="00677188"/>
    <w:rsid w:val="006773FF"/>
    <w:rsid w:val="006777C3"/>
    <w:rsid w:val="00677B2C"/>
    <w:rsid w:val="00681BE6"/>
    <w:rsid w:val="00682E97"/>
    <w:rsid w:val="00683675"/>
    <w:rsid w:val="00683931"/>
    <w:rsid w:val="00684221"/>
    <w:rsid w:val="00684D07"/>
    <w:rsid w:val="00684E7B"/>
    <w:rsid w:val="00685B00"/>
    <w:rsid w:val="00685C0E"/>
    <w:rsid w:val="006862F4"/>
    <w:rsid w:val="0068776C"/>
    <w:rsid w:val="006879F4"/>
    <w:rsid w:val="00687CA0"/>
    <w:rsid w:val="00690FEA"/>
    <w:rsid w:val="0069138D"/>
    <w:rsid w:val="00691410"/>
    <w:rsid w:val="006921FE"/>
    <w:rsid w:val="006932EA"/>
    <w:rsid w:val="00693B4B"/>
    <w:rsid w:val="00693E33"/>
    <w:rsid w:val="00693FEB"/>
    <w:rsid w:val="00695583"/>
    <w:rsid w:val="006955B0"/>
    <w:rsid w:val="00696448"/>
    <w:rsid w:val="00696C9C"/>
    <w:rsid w:val="00696DD9"/>
    <w:rsid w:val="00697983"/>
    <w:rsid w:val="00697B08"/>
    <w:rsid w:val="00697B83"/>
    <w:rsid w:val="006A20BE"/>
    <w:rsid w:val="006A2664"/>
    <w:rsid w:val="006A2D33"/>
    <w:rsid w:val="006A30A6"/>
    <w:rsid w:val="006A3694"/>
    <w:rsid w:val="006A37B0"/>
    <w:rsid w:val="006A5003"/>
    <w:rsid w:val="006A58DD"/>
    <w:rsid w:val="006A5C60"/>
    <w:rsid w:val="006A5EB1"/>
    <w:rsid w:val="006A6268"/>
    <w:rsid w:val="006A6B6E"/>
    <w:rsid w:val="006A7910"/>
    <w:rsid w:val="006B07A7"/>
    <w:rsid w:val="006B1599"/>
    <w:rsid w:val="006B1B9D"/>
    <w:rsid w:val="006B1C15"/>
    <w:rsid w:val="006B1E3A"/>
    <w:rsid w:val="006B20E0"/>
    <w:rsid w:val="006B2683"/>
    <w:rsid w:val="006B35E4"/>
    <w:rsid w:val="006B3A46"/>
    <w:rsid w:val="006B41AB"/>
    <w:rsid w:val="006B4EDE"/>
    <w:rsid w:val="006B50E1"/>
    <w:rsid w:val="006B52D9"/>
    <w:rsid w:val="006B5605"/>
    <w:rsid w:val="006B6060"/>
    <w:rsid w:val="006B686A"/>
    <w:rsid w:val="006B72FB"/>
    <w:rsid w:val="006B7340"/>
    <w:rsid w:val="006C0071"/>
    <w:rsid w:val="006C0963"/>
    <w:rsid w:val="006C1233"/>
    <w:rsid w:val="006C1973"/>
    <w:rsid w:val="006C31AA"/>
    <w:rsid w:val="006C3625"/>
    <w:rsid w:val="006C3CDA"/>
    <w:rsid w:val="006C3D6B"/>
    <w:rsid w:val="006C3F7C"/>
    <w:rsid w:val="006C4FBC"/>
    <w:rsid w:val="006C5FCA"/>
    <w:rsid w:val="006C61A1"/>
    <w:rsid w:val="006C6416"/>
    <w:rsid w:val="006C6EE0"/>
    <w:rsid w:val="006C6F5A"/>
    <w:rsid w:val="006C791C"/>
    <w:rsid w:val="006D0FB8"/>
    <w:rsid w:val="006D1C07"/>
    <w:rsid w:val="006D25C5"/>
    <w:rsid w:val="006D35D2"/>
    <w:rsid w:val="006D392B"/>
    <w:rsid w:val="006D3D7E"/>
    <w:rsid w:val="006D410E"/>
    <w:rsid w:val="006D5FE5"/>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34E7"/>
    <w:rsid w:val="006F42F2"/>
    <w:rsid w:val="006F5342"/>
    <w:rsid w:val="006F555A"/>
    <w:rsid w:val="006F642F"/>
    <w:rsid w:val="006F7653"/>
    <w:rsid w:val="006F7853"/>
    <w:rsid w:val="007007B5"/>
    <w:rsid w:val="00701193"/>
    <w:rsid w:val="007014D1"/>
    <w:rsid w:val="00702117"/>
    <w:rsid w:val="007037BB"/>
    <w:rsid w:val="00704877"/>
    <w:rsid w:val="00704B50"/>
    <w:rsid w:val="00704EE4"/>
    <w:rsid w:val="00704EFC"/>
    <w:rsid w:val="00705467"/>
    <w:rsid w:val="0070553F"/>
    <w:rsid w:val="00706141"/>
    <w:rsid w:val="00706F48"/>
    <w:rsid w:val="00706FCA"/>
    <w:rsid w:val="0071100D"/>
    <w:rsid w:val="0071125A"/>
    <w:rsid w:val="00711C2D"/>
    <w:rsid w:val="00713077"/>
    <w:rsid w:val="00713334"/>
    <w:rsid w:val="0071376E"/>
    <w:rsid w:val="007138AE"/>
    <w:rsid w:val="00713CAB"/>
    <w:rsid w:val="00714365"/>
    <w:rsid w:val="00714975"/>
    <w:rsid w:val="00714B6E"/>
    <w:rsid w:val="007156A8"/>
    <w:rsid w:val="007157C6"/>
    <w:rsid w:val="00715B09"/>
    <w:rsid w:val="00715EAF"/>
    <w:rsid w:val="00715F68"/>
    <w:rsid w:val="00716510"/>
    <w:rsid w:val="00717914"/>
    <w:rsid w:val="0072037F"/>
    <w:rsid w:val="007207EF"/>
    <w:rsid w:val="00720CA5"/>
    <w:rsid w:val="00721772"/>
    <w:rsid w:val="00722B93"/>
    <w:rsid w:val="00722DB4"/>
    <w:rsid w:val="00723DC5"/>
    <w:rsid w:val="00724049"/>
    <w:rsid w:val="00724204"/>
    <w:rsid w:val="0072496E"/>
    <w:rsid w:val="00724977"/>
    <w:rsid w:val="007249CD"/>
    <w:rsid w:val="00724BCE"/>
    <w:rsid w:val="00724DD9"/>
    <w:rsid w:val="00724E90"/>
    <w:rsid w:val="00724EFB"/>
    <w:rsid w:val="0072514A"/>
    <w:rsid w:val="00726487"/>
    <w:rsid w:val="007271D8"/>
    <w:rsid w:val="00727887"/>
    <w:rsid w:val="0073038C"/>
    <w:rsid w:val="00730EB6"/>
    <w:rsid w:val="00732999"/>
    <w:rsid w:val="00733BA9"/>
    <w:rsid w:val="007342A6"/>
    <w:rsid w:val="0073526B"/>
    <w:rsid w:val="00735807"/>
    <w:rsid w:val="00736850"/>
    <w:rsid w:val="00736D7C"/>
    <w:rsid w:val="007377C7"/>
    <w:rsid w:val="00737A6F"/>
    <w:rsid w:val="00740AF8"/>
    <w:rsid w:val="0074193A"/>
    <w:rsid w:val="00741AA6"/>
    <w:rsid w:val="00741C72"/>
    <w:rsid w:val="00741FC0"/>
    <w:rsid w:val="0074221F"/>
    <w:rsid w:val="00742DB1"/>
    <w:rsid w:val="0074396C"/>
    <w:rsid w:val="007446BC"/>
    <w:rsid w:val="00744D1F"/>
    <w:rsid w:val="007467DD"/>
    <w:rsid w:val="0075035B"/>
    <w:rsid w:val="00750C6D"/>
    <w:rsid w:val="007515A0"/>
    <w:rsid w:val="0075196F"/>
    <w:rsid w:val="00751B28"/>
    <w:rsid w:val="00752435"/>
    <w:rsid w:val="00752AB2"/>
    <w:rsid w:val="007537F1"/>
    <w:rsid w:val="007541C4"/>
    <w:rsid w:val="007543A6"/>
    <w:rsid w:val="00754831"/>
    <w:rsid w:val="00754EB9"/>
    <w:rsid w:val="00757440"/>
    <w:rsid w:val="0076048E"/>
    <w:rsid w:val="00760C6F"/>
    <w:rsid w:val="00760CFA"/>
    <w:rsid w:val="0076218B"/>
    <w:rsid w:val="00762ECA"/>
    <w:rsid w:val="00764552"/>
    <w:rsid w:val="007659C8"/>
    <w:rsid w:val="00765BA5"/>
    <w:rsid w:val="0076635C"/>
    <w:rsid w:val="0076636D"/>
    <w:rsid w:val="0076676B"/>
    <w:rsid w:val="00766860"/>
    <w:rsid w:val="007674A6"/>
    <w:rsid w:val="0077040E"/>
    <w:rsid w:val="00770737"/>
    <w:rsid w:val="007708D5"/>
    <w:rsid w:val="00770E85"/>
    <w:rsid w:val="00771199"/>
    <w:rsid w:val="00771878"/>
    <w:rsid w:val="007725F8"/>
    <w:rsid w:val="007739B0"/>
    <w:rsid w:val="007739E1"/>
    <w:rsid w:val="00773C6A"/>
    <w:rsid w:val="007745F8"/>
    <w:rsid w:val="00774613"/>
    <w:rsid w:val="007801B3"/>
    <w:rsid w:val="00781321"/>
    <w:rsid w:val="00781EB1"/>
    <w:rsid w:val="007823F9"/>
    <w:rsid w:val="00782C75"/>
    <w:rsid w:val="00782E95"/>
    <w:rsid w:val="0078434B"/>
    <w:rsid w:val="00784A0B"/>
    <w:rsid w:val="0078550B"/>
    <w:rsid w:val="00785DF7"/>
    <w:rsid w:val="0078659F"/>
    <w:rsid w:val="00786761"/>
    <w:rsid w:val="007912C8"/>
    <w:rsid w:val="00791DF4"/>
    <w:rsid w:val="0079237E"/>
    <w:rsid w:val="007924B1"/>
    <w:rsid w:val="0079429A"/>
    <w:rsid w:val="00794EE9"/>
    <w:rsid w:val="007952DB"/>
    <w:rsid w:val="007954E4"/>
    <w:rsid w:val="00795F28"/>
    <w:rsid w:val="0079741A"/>
    <w:rsid w:val="007A1BC1"/>
    <w:rsid w:val="007A1CD5"/>
    <w:rsid w:val="007A253E"/>
    <w:rsid w:val="007A257B"/>
    <w:rsid w:val="007A36B7"/>
    <w:rsid w:val="007A57E0"/>
    <w:rsid w:val="007A6A17"/>
    <w:rsid w:val="007A74F3"/>
    <w:rsid w:val="007B07A0"/>
    <w:rsid w:val="007B1F9C"/>
    <w:rsid w:val="007B2A83"/>
    <w:rsid w:val="007B3CDD"/>
    <w:rsid w:val="007B4215"/>
    <w:rsid w:val="007B734C"/>
    <w:rsid w:val="007C0678"/>
    <w:rsid w:val="007C10EE"/>
    <w:rsid w:val="007C120F"/>
    <w:rsid w:val="007C192E"/>
    <w:rsid w:val="007C19A0"/>
    <w:rsid w:val="007C20FA"/>
    <w:rsid w:val="007C2385"/>
    <w:rsid w:val="007C2902"/>
    <w:rsid w:val="007C47B7"/>
    <w:rsid w:val="007C520C"/>
    <w:rsid w:val="007C5296"/>
    <w:rsid w:val="007C56E9"/>
    <w:rsid w:val="007C5C7D"/>
    <w:rsid w:val="007C5CAC"/>
    <w:rsid w:val="007C6041"/>
    <w:rsid w:val="007C64D1"/>
    <w:rsid w:val="007C6504"/>
    <w:rsid w:val="007C6548"/>
    <w:rsid w:val="007C6565"/>
    <w:rsid w:val="007C6D65"/>
    <w:rsid w:val="007C710C"/>
    <w:rsid w:val="007D0A79"/>
    <w:rsid w:val="007D19FC"/>
    <w:rsid w:val="007D1D30"/>
    <w:rsid w:val="007D2147"/>
    <w:rsid w:val="007D2516"/>
    <w:rsid w:val="007D314C"/>
    <w:rsid w:val="007D36C3"/>
    <w:rsid w:val="007D415D"/>
    <w:rsid w:val="007D581F"/>
    <w:rsid w:val="007D6509"/>
    <w:rsid w:val="007D6A92"/>
    <w:rsid w:val="007D6B2F"/>
    <w:rsid w:val="007D6FFD"/>
    <w:rsid w:val="007D773D"/>
    <w:rsid w:val="007D78C6"/>
    <w:rsid w:val="007E081B"/>
    <w:rsid w:val="007E0B41"/>
    <w:rsid w:val="007E0C21"/>
    <w:rsid w:val="007E2103"/>
    <w:rsid w:val="007E2497"/>
    <w:rsid w:val="007E288E"/>
    <w:rsid w:val="007E32EF"/>
    <w:rsid w:val="007E34F0"/>
    <w:rsid w:val="007E5594"/>
    <w:rsid w:val="007E5EE2"/>
    <w:rsid w:val="007E62EF"/>
    <w:rsid w:val="007E6945"/>
    <w:rsid w:val="007E6CF5"/>
    <w:rsid w:val="007E7354"/>
    <w:rsid w:val="007E77B3"/>
    <w:rsid w:val="007F0532"/>
    <w:rsid w:val="007F0722"/>
    <w:rsid w:val="007F0FCD"/>
    <w:rsid w:val="007F19BD"/>
    <w:rsid w:val="007F2AE4"/>
    <w:rsid w:val="007F2AEC"/>
    <w:rsid w:val="007F2D77"/>
    <w:rsid w:val="007F2DB4"/>
    <w:rsid w:val="007F3068"/>
    <w:rsid w:val="007F30D6"/>
    <w:rsid w:val="007F3B38"/>
    <w:rsid w:val="007F5128"/>
    <w:rsid w:val="007F5362"/>
    <w:rsid w:val="007F5AB7"/>
    <w:rsid w:val="007F5D0B"/>
    <w:rsid w:val="007F5F81"/>
    <w:rsid w:val="008010FF"/>
    <w:rsid w:val="008013AB"/>
    <w:rsid w:val="0080219D"/>
    <w:rsid w:val="008023EE"/>
    <w:rsid w:val="008026FD"/>
    <w:rsid w:val="008029D6"/>
    <w:rsid w:val="00802C50"/>
    <w:rsid w:val="00802F28"/>
    <w:rsid w:val="008041E6"/>
    <w:rsid w:val="00805D63"/>
    <w:rsid w:val="00805F9D"/>
    <w:rsid w:val="00806157"/>
    <w:rsid w:val="00806554"/>
    <w:rsid w:val="00807094"/>
    <w:rsid w:val="00807A81"/>
    <w:rsid w:val="00807D12"/>
    <w:rsid w:val="00810A68"/>
    <w:rsid w:val="00811D4D"/>
    <w:rsid w:val="00812336"/>
    <w:rsid w:val="00814743"/>
    <w:rsid w:val="00814ACA"/>
    <w:rsid w:val="0081532D"/>
    <w:rsid w:val="00815357"/>
    <w:rsid w:val="0081561B"/>
    <w:rsid w:val="00817265"/>
    <w:rsid w:val="0081728C"/>
    <w:rsid w:val="008178E4"/>
    <w:rsid w:val="00817954"/>
    <w:rsid w:val="00817E3C"/>
    <w:rsid w:val="008210F6"/>
    <w:rsid w:val="008219A6"/>
    <w:rsid w:val="00821CC9"/>
    <w:rsid w:val="00821F9A"/>
    <w:rsid w:val="00822F4B"/>
    <w:rsid w:val="0082361D"/>
    <w:rsid w:val="00823E47"/>
    <w:rsid w:val="008254F0"/>
    <w:rsid w:val="00825634"/>
    <w:rsid w:val="00832096"/>
    <w:rsid w:val="00832B8C"/>
    <w:rsid w:val="00832CC1"/>
    <w:rsid w:val="00834662"/>
    <w:rsid w:val="00834888"/>
    <w:rsid w:val="008351B1"/>
    <w:rsid w:val="008370B0"/>
    <w:rsid w:val="00837C3D"/>
    <w:rsid w:val="0084071F"/>
    <w:rsid w:val="0084091A"/>
    <w:rsid w:val="00841664"/>
    <w:rsid w:val="00841832"/>
    <w:rsid w:val="0084203D"/>
    <w:rsid w:val="00843230"/>
    <w:rsid w:val="00843B3E"/>
    <w:rsid w:val="00844210"/>
    <w:rsid w:val="00844D72"/>
    <w:rsid w:val="008452C9"/>
    <w:rsid w:val="00845E88"/>
    <w:rsid w:val="00846315"/>
    <w:rsid w:val="00850175"/>
    <w:rsid w:val="00851B4E"/>
    <w:rsid w:val="00851DB6"/>
    <w:rsid w:val="00851FA6"/>
    <w:rsid w:val="008528BF"/>
    <w:rsid w:val="00853CB1"/>
    <w:rsid w:val="00853D04"/>
    <w:rsid w:val="00854061"/>
    <w:rsid w:val="00854695"/>
    <w:rsid w:val="008548C8"/>
    <w:rsid w:val="00854CC5"/>
    <w:rsid w:val="00855800"/>
    <w:rsid w:val="00855CD6"/>
    <w:rsid w:val="00855E9A"/>
    <w:rsid w:val="00857403"/>
    <w:rsid w:val="00860D0A"/>
    <w:rsid w:val="00860D71"/>
    <w:rsid w:val="0086289D"/>
    <w:rsid w:val="008633AC"/>
    <w:rsid w:val="008639A2"/>
    <w:rsid w:val="00864AB5"/>
    <w:rsid w:val="00864EF2"/>
    <w:rsid w:val="008659A6"/>
    <w:rsid w:val="00865A14"/>
    <w:rsid w:val="00866024"/>
    <w:rsid w:val="00866614"/>
    <w:rsid w:val="00867000"/>
    <w:rsid w:val="00870E7A"/>
    <w:rsid w:val="00871C5B"/>
    <w:rsid w:val="0087319E"/>
    <w:rsid w:val="008736C6"/>
    <w:rsid w:val="008741E3"/>
    <w:rsid w:val="00874314"/>
    <w:rsid w:val="008749F2"/>
    <w:rsid w:val="008752D6"/>
    <w:rsid w:val="008759BF"/>
    <w:rsid w:val="00875C4E"/>
    <w:rsid w:val="00876323"/>
    <w:rsid w:val="00876E0B"/>
    <w:rsid w:val="00877FCB"/>
    <w:rsid w:val="008800B9"/>
    <w:rsid w:val="0088045C"/>
    <w:rsid w:val="00880E93"/>
    <w:rsid w:val="008824BE"/>
    <w:rsid w:val="008825C6"/>
    <w:rsid w:val="0088265E"/>
    <w:rsid w:val="008827A2"/>
    <w:rsid w:val="00882880"/>
    <w:rsid w:val="008828C5"/>
    <w:rsid w:val="00883124"/>
    <w:rsid w:val="0088369F"/>
    <w:rsid w:val="008839DB"/>
    <w:rsid w:val="00884210"/>
    <w:rsid w:val="0088497E"/>
    <w:rsid w:val="00884CCF"/>
    <w:rsid w:val="00884E7B"/>
    <w:rsid w:val="00884E8C"/>
    <w:rsid w:val="00885194"/>
    <w:rsid w:val="008859FF"/>
    <w:rsid w:val="00885E4A"/>
    <w:rsid w:val="00886938"/>
    <w:rsid w:val="00887DA9"/>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AA4"/>
    <w:rsid w:val="008A0BB6"/>
    <w:rsid w:val="008A0D89"/>
    <w:rsid w:val="008A18F9"/>
    <w:rsid w:val="008A4C8A"/>
    <w:rsid w:val="008A6204"/>
    <w:rsid w:val="008A62CC"/>
    <w:rsid w:val="008A720C"/>
    <w:rsid w:val="008B0233"/>
    <w:rsid w:val="008B0E56"/>
    <w:rsid w:val="008B124B"/>
    <w:rsid w:val="008B133D"/>
    <w:rsid w:val="008B1501"/>
    <w:rsid w:val="008B1591"/>
    <w:rsid w:val="008B1612"/>
    <w:rsid w:val="008B18E2"/>
    <w:rsid w:val="008B1DB1"/>
    <w:rsid w:val="008B21E9"/>
    <w:rsid w:val="008B2767"/>
    <w:rsid w:val="008B32F3"/>
    <w:rsid w:val="008B34E5"/>
    <w:rsid w:val="008B368E"/>
    <w:rsid w:val="008B3DA9"/>
    <w:rsid w:val="008B47FF"/>
    <w:rsid w:val="008B50A8"/>
    <w:rsid w:val="008B57DC"/>
    <w:rsid w:val="008B5EDE"/>
    <w:rsid w:val="008B61F6"/>
    <w:rsid w:val="008B6D05"/>
    <w:rsid w:val="008B770A"/>
    <w:rsid w:val="008B77BB"/>
    <w:rsid w:val="008C0B3A"/>
    <w:rsid w:val="008C18D8"/>
    <w:rsid w:val="008C228A"/>
    <w:rsid w:val="008C3442"/>
    <w:rsid w:val="008C49F4"/>
    <w:rsid w:val="008C4EB7"/>
    <w:rsid w:val="008C4FB2"/>
    <w:rsid w:val="008C6E16"/>
    <w:rsid w:val="008C70DE"/>
    <w:rsid w:val="008C7A2B"/>
    <w:rsid w:val="008D0269"/>
    <w:rsid w:val="008D0C3F"/>
    <w:rsid w:val="008D1140"/>
    <w:rsid w:val="008D1B0F"/>
    <w:rsid w:val="008D2137"/>
    <w:rsid w:val="008D3EF8"/>
    <w:rsid w:val="008D412A"/>
    <w:rsid w:val="008D44F1"/>
    <w:rsid w:val="008D4EE1"/>
    <w:rsid w:val="008D5154"/>
    <w:rsid w:val="008D62C3"/>
    <w:rsid w:val="008D62E4"/>
    <w:rsid w:val="008D716E"/>
    <w:rsid w:val="008D7472"/>
    <w:rsid w:val="008D79E2"/>
    <w:rsid w:val="008D7FDF"/>
    <w:rsid w:val="008E012A"/>
    <w:rsid w:val="008E0390"/>
    <w:rsid w:val="008E0A77"/>
    <w:rsid w:val="008E1379"/>
    <w:rsid w:val="008E164C"/>
    <w:rsid w:val="008E3433"/>
    <w:rsid w:val="008E3D7A"/>
    <w:rsid w:val="008E4DB8"/>
    <w:rsid w:val="008E556E"/>
    <w:rsid w:val="008E55B1"/>
    <w:rsid w:val="008E6283"/>
    <w:rsid w:val="008F03A1"/>
    <w:rsid w:val="008F096A"/>
    <w:rsid w:val="008F0CBF"/>
    <w:rsid w:val="008F1483"/>
    <w:rsid w:val="008F20C3"/>
    <w:rsid w:val="008F2B07"/>
    <w:rsid w:val="008F2BB0"/>
    <w:rsid w:val="008F3667"/>
    <w:rsid w:val="008F39B4"/>
    <w:rsid w:val="008F3DA5"/>
    <w:rsid w:val="008F3DDA"/>
    <w:rsid w:val="008F4DA8"/>
    <w:rsid w:val="008F5B67"/>
    <w:rsid w:val="008F76CC"/>
    <w:rsid w:val="008F7A8D"/>
    <w:rsid w:val="008F7B83"/>
    <w:rsid w:val="008F7B98"/>
    <w:rsid w:val="00900316"/>
    <w:rsid w:val="009009F3"/>
    <w:rsid w:val="00900C31"/>
    <w:rsid w:val="00900C8D"/>
    <w:rsid w:val="0090320B"/>
    <w:rsid w:val="00903D28"/>
    <w:rsid w:val="009041AC"/>
    <w:rsid w:val="0090498F"/>
    <w:rsid w:val="00904A46"/>
    <w:rsid w:val="009050D3"/>
    <w:rsid w:val="00905A90"/>
    <w:rsid w:val="00906B5C"/>
    <w:rsid w:val="00906EBF"/>
    <w:rsid w:val="00907528"/>
    <w:rsid w:val="009075E0"/>
    <w:rsid w:val="0090797D"/>
    <w:rsid w:val="0091088D"/>
    <w:rsid w:val="009111D4"/>
    <w:rsid w:val="00911F08"/>
    <w:rsid w:val="00912E8A"/>
    <w:rsid w:val="0091325F"/>
    <w:rsid w:val="009141BE"/>
    <w:rsid w:val="009145A3"/>
    <w:rsid w:val="00915133"/>
    <w:rsid w:val="00915829"/>
    <w:rsid w:val="00915A5B"/>
    <w:rsid w:val="009208F7"/>
    <w:rsid w:val="00920B3D"/>
    <w:rsid w:val="009219DB"/>
    <w:rsid w:val="0092264C"/>
    <w:rsid w:val="00922782"/>
    <w:rsid w:val="009229EE"/>
    <w:rsid w:val="00922DFA"/>
    <w:rsid w:val="00922F43"/>
    <w:rsid w:val="009273A7"/>
    <w:rsid w:val="00927585"/>
    <w:rsid w:val="00927D57"/>
    <w:rsid w:val="00931D5E"/>
    <w:rsid w:val="00932210"/>
    <w:rsid w:val="009335FF"/>
    <w:rsid w:val="00934859"/>
    <w:rsid w:val="00934DE0"/>
    <w:rsid w:val="00935649"/>
    <w:rsid w:val="00935BB1"/>
    <w:rsid w:val="0093658E"/>
    <w:rsid w:val="00936C82"/>
    <w:rsid w:val="009371E6"/>
    <w:rsid w:val="009378A2"/>
    <w:rsid w:val="00937AA5"/>
    <w:rsid w:val="00940E34"/>
    <w:rsid w:val="009411D0"/>
    <w:rsid w:val="00942E16"/>
    <w:rsid w:val="009443B0"/>
    <w:rsid w:val="009455EE"/>
    <w:rsid w:val="00945E2E"/>
    <w:rsid w:val="0094728A"/>
    <w:rsid w:val="00950687"/>
    <w:rsid w:val="00951077"/>
    <w:rsid w:val="0095223B"/>
    <w:rsid w:val="00953F0D"/>
    <w:rsid w:val="009549F3"/>
    <w:rsid w:val="009555DA"/>
    <w:rsid w:val="00956184"/>
    <w:rsid w:val="00956652"/>
    <w:rsid w:val="00956F67"/>
    <w:rsid w:val="00960006"/>
    <w:rsid w:val="009601C0"/>
    <w:rsid w:val="00960C64"/>
    <w:rsid w:val="00960D4F"/>
    <w:rsid w:val="009619C6"/>
    <w:rsid w:val="00961D77"/>
    <w:rsid w:val="00963332"/>
    <w:rsid w:val="00965066"/>
    <w:rsid w:val="009653FB"/>
    <w:rsid w:val="00965405"/>
    <w:rsid w:val="0096541A"/>
    <w:rsid w:val="00966137"/>
    <w:rsid w:val="00966374"/>
    <w:rsid w:val="00970043"/>
    <w:rsid w:val="009702E8"/>
    <w:rsid w:val="00970381"/>
    <w:rsid w:val="0097092C"/>
    <w:rsid w:val="0097120E"/>
    <w:rsid w:val="00972511"/>
    <w:rsid w:val="00972BA0"/>
    <w:rsid w:val="0097363F"/>
    <w:rsid w:val="00974CE0"/>
    <w:rsid w:val="009752DB"/>
    <w:rsid w:val="00975BDC"/>
    <w:rsid w:val="0097637E"/>
    <w:rsid w:val="009765FE"/>
    <w:rsid w:val="00977035"/>
    <w:rsid w:val="0097777D"/>
    <w:rsid w:val="00977B86"/>
    <w:rsid w:val="0098034F"/>
    <w:rsid w:val="00980EE7"/>
    <w:rsid w:val="00981C69"/>
    <w:rsid w:val="00982747"/>
    <w:rsid w:val="00982861"/>
    <w:rsid w:val="00982947"/>
    <w:rsid w:val="00983263"/>
    <w:rsid w:val="00983473"/>
    <w:rsid w:val="00983B85"/>
    <w:rsid w:val="00983C81"/>
    <w:rsid w:val="00983F57"/>
    <w:rsid w:val="00984776"/>
    <w:rsid w:val="00985328"/>
    <w:rsid w:val="00986006"/>
    <w:rsid w:val="00986A98"/>
    <w:rsid w:val="00987D11"/>
    <w:rsid w:val="009908B7"/>
    <w:rsid w:val="00991068"/>
    <w:rsid w:val="009918EF"/>
    <w:rsid w:val="009939F0"/>
    <w:rsid w:val="00993E18"/>
    <w:rsid w:val="009958E2"/>
    <w:rsid w:val="00996F9B"/>
    <w:rsid w:val="00997ACC"/>
    <w:rsid w:val="009A0E35"/>
    <w:rsid w:val="009A21BF"/>
    <w:rsid w:val="009A27D7"/>
    <w:rsid w:val="009A3AAD"/>
    <w:rsid w:val="009A3E6C"/>
    <w:rsid w:val="009A426D"/>
    <w:rsid w:val="009A44F3"/>
    <w:rsid w:val="009A4AF1"/>
    <w:rsid w:val="009A4BB3"/>
    <w:rsid w:val="009A51EA"/>
    <w:rsid w:val="009A5B64"/>
    <w:rsid w:val="009A5BDD"/>
    <w:rsid w:val="009A5EBD"/>
    <w:rsid w:val="009A5F2F"/>
    <w:rsid w:val="009A6006"/>
    <w:rsid w:val="009A6201"/>
    <w:rsid w:val="009A6BA2"/>
    <w:rsid w:val="009A6C58"/>
    <w:rsid w:val="009A6ECA"/>
    <w:rsid w:val="009A75B4"/>
    <w:rsid w:val="009A7CBB"/>
    <w:rsid w:val="009B08C3"/>
    <w:rsid w:val="009B0958"/>
    <w:rsid w:val="009B1D23"/>
    <w:rsid w:val="009B1FF0"/>
    <w:rsid w:val="009B212B"/>
    <w:rsid w:val="009B22D9"/>
    <w:rsid w:val="009B22DC"/>
    <w:rsid w:val="009B2304"/>
    <w:rsid w:val="009B233E"/>
    <w:rsid w:val="009B2502"/>
    <w:rsid w:val="009B5204"/>
    <w:rsid w:val="009B5767"/>
    <w:rsid w:val="009B5FE3"/>
    <w:rsid w:val="009B67B1"/>
    <w:rsid w:val="009C03D1"/>
    <w:rsid w:val="009C067F"/>
    <w:rsid w:val="009C0B45"/>
    <w:rsid w:val="009C2384"/>
    <w:rsid w:val="009C2467"/>
    <w:rsid w:val="009C2487"/>
    <w:rsid w:val="009C24A6"/>
    <w:rsid w:val="009C2BF3"/>
    <w:rsid w:val="009C2EBE"/>
    <w:rsid w:val="009C3041"/>
    <w:rsid w:val="009C30D4"/>
    <w:rsid w:val="009C3C48"/>
    <w:rsid w:val="009C5190"/>
    <w:rsid w:val="009C60F9"/>
    <w:rsid w:val="009C6223"/>
    <w:rsid w:val="009C6EC5"/>
    <w:rsid w:val="009C76CC"/>
    <w:rsid w:val="009D0004"/>
    <w:rsid w:val="009D127E"/>
    <w:rsid w:val="009D174A"/>
    <w:rsid w:val="009D2D3B"/>
    <w:rsid w:val="009D345A"/>
    <w:rsid w:val="009D3EA2"/>
    <w:rsid w:val="009D5642"/>
    <w:rsid w:val="009D6433"/>
    <w:rsid w:val="009D6E77"/>
    <w:rsid w:val="009D74B5"/>
    <w:rsid w:val="009E03E2"/>
    <w:rsid w:val="009E16EE"/>
    <w:rsid w:val="009E2295"/>
    <w:rsid w:val="009E2454"/>
    <w:rsid w:val="009E274C"/>
    <w:rsid w:val="009E3A0D"/>
    <w:rsid w:val="009E3ED8"/>
    <w:rsid w:val="009E450C"/>
    <w:rsid w:val="009E4C92"/>
    <w:rsid w:val="009E5D6D"/>
    <w:rsid w:val="009E6384"/>
    <w:rsid w:val="009E7364"/>
    <w:rsid w:val="009E75F0"/>
    <w:rsid w:val="009E7780"/>
    <w:rsid w:val="009E7A0E"/>
    <w:rsid w:val="009F001E"/>
    <w:rsid w:val="009F075D"/>
    <w:rsid w:val="009F1336"/>
    <w:rsid w:val="009F1352"/>
    <w:rsid w:val="009F161E"/>
    <w:rsid w:val="009F1E39"/>
    <w:rsid w:val="009F2557"/>
    <w:rsid w:val="009F2F8C"/>
    <w:rsid w:val="009F46F1"/>
    <w:rsid w:val="009F4B2A"/>
    <w:rsid w:val="009F4BA0"/>
    <w:rsid w:val="009F5B40"/>
    <w:rsid w:val="009F5DD0"/>
    <w:rsid w:val="009F608D"/>
    <w:rsid w:val="009F79F6"/>
    <w:rsid w:val="00A0083E"/>
    <w:rsid w:val="00A00C8B"/>
    <w:rsid w:val="00A021F8"/>
    <w:rsid w:val="00A03C7E"/>
    <w:rsid w:val="00A04697"/>
    <w:rsid w:val="00A05A1B"/>
    <w:rsid w:val="00A05AE1"/>
    <w:rsid w:val="00A05DC3"/>
    <w:rsid w:val="00A06ABB"/>
    <w:rsid w:val="00A07EE9"/>
    <w:rsid w:val="00A07F0E"/>
    <w:rsid w:val="00A102B4"/>
    <w:rsid w:val="00A107D7"/>
    <w:rsid w:val="00A10832"/>
    <w:rsid w:val="00A10F82"/>
    <w:rsid w:val="00A115BE"/>
    <w:rsid w:val="00A11A39"/>
    <w:rsid w:val="00A11DA5"/>
    <w:rsid w:val="00A11E10"/>
    <w:rsid w:val="00A12761"/>
    <w:rsid w:val="00A12D5F"/>
    <w:rsid w:val="00A13631"/>
    <w:rsid w:val="00A14699"/>
    <w:rsid w:val="00A147AA"/>
    <w:rsid w:val="00A16328"/>
    <w:rsid w:val="00A2163D"/>
    <w:rsid w:val="00A216AF"/>
    <w:rsid w:val="00A2191A"/>
    <w:rsid w:val="00A222A1"/>
    <w:rsid w:val="00A2373B"/>
    <w:rsid w:val="00A24B36"/>
    <w:rsid w:val="00A24CF5"/>
    <w:rsid w:val="00A24FFF"/>
    <w:rsid w:val="00A260E2"/>
    <w:rsid w:val="00A264E5"/>
    <w:rsid w:val="00A26CA8"/>
    <w:rsid w:val="00A27545"/>
    <w:rsid w:val="00A27665"/>
    <w:rsid w:val="00A27DCC"/>
    <w:rsid w:val="00A30467"/>
    <w:rsid w:val="00A3086B"/>
    <w:rsid w:val="00A3092D"/>
    <w:rsid w:val="00A31DA0"/>
    <w:rsid w:val="00A325CF"/>
    <w:rsid w:val="00A337CE"/>
    <w:rsid w:val="00A33B79"/>
    <w:rsid w:val="00A33E7E"/>
    <w:rsid w:val="00A36397"/>
    <w:rsid w:val="00A36715"/>
    <w:rsid w:val="00A36F64"/>
    <w:rsid w:val="00A36FDF"/>
    <w:rsid w:val="00A37E88"/>
    <w:rsid w:val="00A37FBA"/>
    <w:rsid w:val="00A40D0E"/>
    <w:rsid w:val="00A40F4B"/>
    <w:rsid w:val="00A41AEE"/>
    <w:rsid w:val="00A41F79"/>
    <w:rsid w:val="00A42896"/>
    <w:rsid w:val="00A43306"/>
    <w:rsid w:val="00A436F5"/>
    <w:rsid w:val="00A43B54"/>
    <w:rsid w:val="00A44635"/>
    <w:rsid w:val="00A5021F"/>
    <w:rsid w:val="00A5044B"/>
    <w:rsid w:val="00A5069F"/>
    <w:rsid w:val="00A51235"/>
    <w:rsid w:val="00A5144F"/>
    <w:rsid w:val="00A53F4A"/>
    <w:rsid w:val="00A544B4"/>
    <w:rsid w:val="00A546A3"/>
    <w:rsid w:val="00A54BAE"/>
    <w:rsid w:val="00A54DC1"/>
    <w:rsid w:val="00A55732"/>
    <w:rsid w:val="00A55E53"/>
    <w:rsid w:val="00A55E9E"/>
    <w:rsid w:val="00A56D00"/>
    <w:rsid w:val="00A572CB"/>
    <w:rsid w:val="00A57B7F"/>
    <w:rsid w:val="00A60813"/>
    <w:rsid w:val="00A60AA9"/>
    <w:rsid w:val="00A61D9C"/>
    <w:rsid w:val="00A62468"/>
    <w:rsid w:val="00A62901"/>
    <w:rsid w:val="00A637E9"/>
    <w:rsid w:val="00A639D4"/>
    <w:rsid w:val="00A63FAC"/>
    <w:rsid w:val="00A64543"/>
    <w:rsid w:val="00A6455E"/>
    <w:rsid w:val="00A6458B"/>
    <w:rsid w:val="00A6502A"/>
    <w:rsid w:val="00A651D6"/>
    <w:rsid w:val="00A656E4"/>
    <w:rsid w:val="00A65E6A"/>
    <w:rsid w:val="00A65F6F"/>
    <w:rsid w:val="00A669B0"/>
    <w:rsid w:val="00A66B27"/>
    <w:rsid w:val="00A66CE5"/>
    <w:rsid w:val="00A701CC"/>
    <w:rsid w:val="00A701DA"/>
    <w:rsid w:val="00A704FF"/>
    <w:rsid w:val="00A715A7"/>
    <w:rsid w:val="00A719B1"/>
    <w:rsid w:val="00A71CE7"/>
    <w:rsid w:val="00A72C26"/>
    <w:rsid w:val="00A73707"/>
    <w:rsid w:val="00A744E4"/>
    <w:rsid w:val="00A748A9"/>
    <w:rsid w:val="00A748EE"/>
    <w:rsid w:val="00A7501D"/>
    <w:rsid w:val="00A750A2"/>
    <w:rsid w:val="00A75B2B"/>
    <w:rsid w:val="00A76FF6"/>
    <w:rsid w:val="00A770AE"/>
    <w:rsid w:val="00A771EF"/>
    <w:rsid w:val="00A772AF"/>
    <w:rsid w:val="00A80D8B"/>
    <w:rsid w:val="00A81527"/>
    <w:rsid w:val="00A82BF4"/>
    <w:rsid w:val="00A83AEF"/>
    <w:rsid w:val="00A841EB"/>
    <w:rsid w:val="00A86818"/>
    <w:rsid w:val="00A86C20"/>
    <w:rsid w:val="00A8754B"/>
    <w:rsid w:val="00A876DF"/>
    <w:rsid w:val="00A904F0"/>
    <w:rsid w:val="00A90F81"/>
    <w:rsid w:val="00A91EBC"/>
    <w:rsid w:val="00A925A6"/>
    <w:rsid w:val="00A93517"/>
    <w:rsid w:val="00A93F40"/>
    <w:rsid w:val="00A95A20"/>
    <w:rsid w:val="00A95E5A"/>
    <w:rsid w:val="00A961B3"/>
    <w:rsid w:val="00A96342"/>
    <w:rsid w:val="00A96C30"/>
    <w:rsid w:val="00A96E3D"/>
    <w:rsid w:val="00A974CE"/>
    <w:rsid w:val="00AA047A"/>
    <w:rsid w:val="00AA0A8B"/>
    <w:rsid w:val="00AA0D2B"/>
    <w:rsid w:val="00AA1290"/>
    <w:rsid w:val="00AA1455"/>
    <w:rsid w:val="00AA1638"/>
    <w:rsid w:val="00AA2846"/>
    <w:rsid w:val="00AA2CD3"/>
    <w:rsid w:val="00AA3404"/>
    <w:rsid w:val="00AA4629"/>
    <w:rsid w:val="00AA4A86"/>
    <w:rsid w:val="00AA4EFB"/>
    <w:rsid w:val="00AA53F0"/>
    <w:rsid w:val="00AA5656"/>
    <w:rsid w:val="00AA664E"/>
    <w:rsid w:val="00AA6775"/>
    <w:rsid w:val="00AA7289"/>
    <w:rsid w:val="00AA7882"/>
    <w:rsid w:val="00AB2156"/>
    <w:rsid w:val="00AB2894"/>
    <w:rsid w:val="00AB30FC"/>
    <w:rsid w:val="00AB40F8"/>
    <w:rsid w:val="00AB4694"/>
    <w:rsid w:val="00AB54C8"/>
    <w:rsid w:val="00AB6405"/>
    <w:rsid w:val="00AB6E7C"/>
    <w:rsid w:val="00AB6ED0"/>
    <w:rsid w:val="00AC189E"/>
    <w:rsid w:val="00AC1D51"/>
    <w:rsid w:val="00AC2AD0"/>
    <w:rsid w:val="00AC30BF"/>
    <w:rsid w:val="00AC4501"/>
    <w:rsid w:val="00AC5770"/>
    <w:rsid w:val="00AC58F0"/>
    <w:rsid w:val="00AC5F61"/>
    <w:rsid w:val="00AC77B9"/>
    <w:rsid w:val="00AD0BA5"/>
    <w:rsid w:val="00AD0F95"/>
    <w:rsid w:val="00AD139C"/>
    <w:rsid w:val="00AD13BC"/>
    <w:rsid w:val="00AD156E"/>
    <w:rsid w:val="00AD196F"/>
    <w:rsid w:val="00AD1C52"/>
    <w:rsid w:val="00AD2072"/>
    <w:rsid w:val="00AD2571"/>
    <w:rsid w:val="00AD2F92"/>
    <w:rsid w:val="00AD3906"/>
    <w:rsid w:val="00AD4887"/>
    <w:rsid w:val="00AD4ECC"/>
    <w:rsid w:val="00AD4F82"/>
    <w:rsid w:val="00AD4F8A"/>
    <w:rsid w:val="00AD5495"/>
    <w:rsid w:val="00AD5808"/>
    <w:rsid w:val="00AD5BF1"/>
    <w:rsid w:val="00AD67F7"/>
    <w:rsid w:val="00AD6BDA"/>
    <w:rsid w:val="00AE017B"/>
    <w:rsid w:val="00AE0305"/>
    <w:rsid w:val="00AE0397"/>
    <w:rsid w:val="00AE0551"/>
    <w:rsid w:val="00AE086E"/>
    <w:rsid w:val="00AE09A1"/>
    <w:rsid w:val="00AE1304"/>
    <w:rsid w:val="00AE147D"/>
    <w:rsid w:val="00AE17BA"/>
    <w:rsid w:val="00AE1C2C"/>
    <w:rsid w:val="00AE20DB"/>
    <w:rsid w:val="00AE293C"/>
    <w:rsid w:val="00AE35DC"/>
    <w:rsid w:val="00AE36DC"/>
    <w:rsid w:val="00AE3A29"/>
    <w:rsid w:val="00AE4C32"/>
    <w:rsid w:val="00AE52B0"/>
    <w:rsid w:val="00AE5A20"/>
    <w:rsid w:val="00AE6168"/>
    <w:rsid w:val="00AE6ABB"/>
    <w:rsid w:val="00AE7439"/>
    <w:rsid w:val="00AE7871"/>
    <w:rsid w:val="00AE7B33"/>
    <w:rsid w:val="00AF015A"/>
    <w:rsid w:val="00AF0690"/>
    <w:rsid w:val="00AF2344"/>
    <w:rsid w:val="00AF32EE"/>
    <w:rsid w:val="00AF39BF"/>
    <w:rsid w:val="00AF3D6B"/>
    <w:rsid w:val="00AF4DEA"/>
    <w:rsid w:val="00AF525E"/>
    <w:rsid w:val="00AF5B5B"/>
    <w:rsid w:val="00AF5EDD"/>
    <w:rsid w:val="00AF6972"/>
    <w:rsid w:val="00AF6C50"/>
    <w:rsid w:val="00AF6E00"/>
    <w:rsid w:val="00AF7AA6"/>
    <w:rsid w:val="00B00A2C"/>
    <w:rsid w:val="00B00C17"/>
    <w:rsid w:val="00B01064"/>
    <w:rsid w:val="00B01B3B"/>
    <w:rsid w:val="00B02980"/>
    <w:rsid w:val="00B03389"/>
    <w:rsid w:val="00B03479"/>
    <w:rsid w:val="00B05504"/>
    <w:rsid w:val="00B055E5"/>
    <w:rsid w:val="00B0562F"/>
    <w:rsid w:val="00B07267"/>
    <w:rsid w:val="00B072A1"/>
    <w:rsid w:val="00B0731C"/>
    <w:rsid w:val="00B076A9"/>
    <w:rsid w:val="00B07ED4"/>
    <w:rsid w:val="00B10035"/>
    <w:rsid w:val="00B10115"/>
    <w:rsid w:val="00B1056E"/>
    <w:rsid w:val="00B106BC"/>
    <w:rsid w:val="00B108E3"/>
    <w:rsid w:val="00B1129E"/>
    <w:rsid w:val="00B11EBA"/>
    <w:rsid w:val="00B1258F"/>
    <w:rsid w:val="00B132DB"/>
    <w:rsid w:val="00B13C45"/>
    <w:rsid w:val="00B14E96"/>
    <w:rsid w:val="00B14FF3"/>
    <w:rsid w:val="00B151ED"/>
    <w:rsid w:val="00B15B06"/>
    <w:rsid w:val="00B15B62"/>
    <w:rsid w:val="00B15C79"/>
    <w:rsid w:val="00B16199"/>
    <w:rsid w:val="00B172FE"/>
    <w:rsid w:val="00B17487"/>
    <w:rsid w:val="00B17FAD"/>
    <w:rsid w:val="00B20426"/>
    <w:rsid w:val="00B20760"/>
    <w:rsid w:val="00B20BA2"/>
    <w:rsid w:val="00B21463"/>
    <w:rsid w:val="00B225A6"/>
    <w:rsid w:val="00B2260B"/>
    <w:rsid w:val="00B22854"/>
    <w:rsid w:val="00B22C25"/>
    <w:rsid w:val="00B233ED"/>
    <w:rsid w:val="00B23C24"/>
    <w:rsid w:val="00B25123"/>
    <w:rsid w:val="00B272F5"/>
    <w:rsid w:val="00B27A78"/>
    <w:rsid w:val="00B27AB5"/>
    <w:rsid w:val="00B27BEA"/>
    <w:rsid w:val="00B30B8B"/>
    <w:rsid w:val="00B3198F"/>
    <w:rsid w:val="00B32964"/>
    <w:rsid w:val="00B334F7"/>
    <w:rsid w:val="00B33D17"/>
    <w:rsid w:val="00B33FAC"/>
    <w:rsid w:val="00B344EB"/>
    <w:rsid w:val="00B359BA"/>
    <w:rsid w:val="00B35DEC"/>
    <w:rsid w:val="00B3620F"/>
    <w:rsid w:val="00B362C3"/>
    <w:rsid w:val="00B36DB4"/>
    <w:rsid w:val="00B3794B"/>
    <w:rsid w:val="00B37F48"/>
    <w:rsid w:val="00B40B0A"/>
    <w:rsid w:val="00B41876"/>
    <w:rsid w:val="00B4194E"/>
    <w:rsid w:val="00B41C41"/>
    <w:rsid w:val="00B42CC4"/>
    <w:rsid w:val="00B43A0E"/>
    <w:rsid w:val="00B44510"/>
    <w:rsid w:val="00B44E67"/>
    <w:rsid w:val="00B462A7"/>
    <w:rsid w:val="00B4645E"/>
    <w:rsid w:val="00B46B54"/>
    <w:rsid w:val="00B46C63"/>
    <w:rsid w:val="00B476E1"/>
    <w:rsid w:val="00B47C78"/>
    <w:rsid w:val="00B47D89"/>
    <w:rsid w:val="00B503A3"/>
    <w:rsid w:val="00B509AD"/>
    <w:rsid w:val="00B50AC5"/>
    <w:rsid w:val="00B50BE9"/>
    <w:rsid w:val="00B51426"/>
    <w:rsid w:val="00B51ABA"/>
    <w:rsid w:val="00B53042"/>
    <w:rsid w:val="00B54BC6"/>
    <w:rsid w:val="00B556D1"/>
    <w:rsid w:val="00B5596C"/>
    <w:rsid w:val="00B55C52"/>
    <w:rsid w:val="00B56326"/>
    <w:rsid w:val="00B5644D"/>
    <w:rsid w:val="00B568E3"/>
    <w:rsid w:val="00B60160"/>
    <w:rsid w:val="00B614AB"/>
    <w:rsid w:val="00B618BF"/>
    <w:rsid w:val="00B61E09"/>
    <w:rsid w:val="00B62590"/>
    <w:rsid w:val="00B62D6B"/>
    <w:rsid w:val="00B63A9E"/>
    <w:rsid w:val="00B63E1D"/>
    <w:rsid w:val="00B64DC0"/>
    <w:rsid w:val="00B65728"/>
    <w:rsid w:val="00B65C10"/>
    <w:rsid w:val="00B65C30"/>
    <w:rsid w:val="00B70EE5"/>
    <w:rsid w:val="00B71D35"/>
    <w:rsid w:val="00B72664"/>
    <w:rsid w:val="00B74C1E"/>
    <w:rsid w:val="00B7501C"/>
    <w:rsid w:val="00B754EF"/>
    <w:rsid w:val="00B759C9"/>
    <w:rsid w:val="00B76704"/>
    <w:rsid w:val="00B777FA"/>
    <w:rsid w:val="00B779F4"/>
    <w:rsid w:val="00B81000"/>
    <w:rsid w:val="00B81C87"/>
    <w:rsid w:val="00B82354"/>
    <w:rsid w:val="00B8294F"/>
    <w:rsid w:val="00B83840"/>
    <w:rsid w:val="00B83C32"/>
    <w:rsid w:val="00B85747"/>
    <w:rsid w:val="00B86EBC"/>
    <w:rsid w:val="00B91885"/>
    <w:rsid w:val="00B91910"/>
    <w:rsid w:val="00B91B50"/>
    <w:rsid w:val="00B91E79"/>
    <w:rsid w:val="00B920DD"/>
    <w:rsid w:val="00B924AD"/>
    <w:rsid w:val="00B92683"/>
    <w:rsid w:val="00B92843"/>
    <w:rsid w:val="00B93D6D"/>
    <w:rsid w:val="00B93FEA"/>
    <w:rsid w:val="00B940AB"/>
    <w:rsid w:val="00B94676"/>
    <w:rsid w:val="00B94BC3"/>
    <w:rsid w:val="00B954F9"/>
    <w:rsid w:val="00B961EB"/>
    <w:rsid w:val="00B963BA"/>
    <w:rsid w:val="00B96936"/>
    <w:rsid w:val="00B97786"/>
    <w:rsid w:val="00B97B5F"/>
    <w:rsid w:val="00BA0C06"/>
    <w:rsid w:val="00BA24A5"/>
    <w:rsid w:val="00BA2854"/>
    <w:rsid w:val="00BA3010"/>
    <w:rsid w:val="00BA342A"/>
    <w:rsid w:val="00BA38C4"/>
    <w:rsid w:val="00BA4189"/>
    <w:rsid w:val="00BA4484"/>
    <w:rsid w:val="00BA4B08"/>
    <w:rsid w:val="00BA60D8"/>
    <w:rsid w:val="00BA690C"/>
    <w:rsid w:val="00BA6C91"/>
    <w:rsid w:val="00BA6D69"/>
    <w:rsid w:val="00BA769E"/>
    <w:rsid w:val="00BA7B22"/>
    <w:rsid w:val="00BB01E8"/>
    <w:rsid w:val="00BB068B"/>
    <w:rsid w:val="00BB0EAC"/>
    <w:rsid w:val="00BB1C43"/>
    <w:rsid w:val="00BB2F2A"/>
    <w:rsid w:val="00BB502D"/>
    <w:rsid w:val="00BB592B"/>
    <w:rsid w:val="00BB5C74"/>
    <w:rsid w:val="00BB6ABF"/>
    <w:rsid w:val="00BB6DF7"/>
    <w:rsid w:val="00BB7AB4"/>
    <w:rsid w:val="00BC1C50"/>
    <w:rsid w:val="00BC1FE8"/>
    <w:rsid w:val="00BC203E"/>
    <w:rsid w:val="00BC24AD"/>
    <w:rsid w:val="00BC26F4"/>
    <w:rsid w:val="00BC2FB1"/>
    <w:rsid w:val="00BC37CA"/>
    <w:rsid w:val="00BC3CA9"/>
    <w:rsid w:val="00BC3CF2"/>
    <w:rsid w:val="00BC442D"/>
    <w:rsid w:val="00BC5A13"/>
    <w:rsid w:val="00BC625F"/>
    <w:rsid w:val="00BC7C92"/>
    <w:rsid w:val="00BD0046"/>
    <w:rsid w:val="00BD00F8"/>
    <w:rsid w:val="00BD1345"/>
    <w:rsid w:val="00BD23FF"/>
    <w:rsid w:val="00BD2D80"/>
    <w:rsid w:val="00BD4AD7"/>
    <w:rsid w:val="00BD4DC1"/>
    <w:rsid w:val="00BD5379"/>
    <w:rsid w:val="00BD6698"/>
    <w:rsid w:val="00BD6CEB"/>
    <w:rsid w:val="00BD76FF"/>
    <w:rsid w:val="00BE0D5F"/>
    <w:rsid w:val="00BE2C9F"/>
    <w:rsid w:val="00BE32A7"/>
    <w:rsid w:val="00BE430C"/>
    <w:rsid w:val="00BE4652"/>
    <w:rsid w:val="00BE49BE"/>
    <w:rsid w:val="00BE4D4E"/>
    <w:rsid w:val="00BE4EB4"/>
    <w:rsid w:val="00BE5DD2"/>
    <w:rsid w:val="00BE6AB0"/>
    <w:rsid w:val="00BE6CBF"/>
    <w:rsid w:val="00BE7230"/>
    <w:rsid w:val="00BE75BF"/>
    <w:rsid w:val="00BF0421"/>
    <w:rsid w:val="00BF05CD"/>
    <w:rsid w:val="00BF0D19"/>
    <w:rsid w:val="00BF0FF6"/>
    <w:rsid w:val="00BF186E"/>
    <w:rsid w:val="00BF191B"/>
    <w:rsid w:val="00BF22A8"/>
    <w:rsid w:val="00BF276A"/>
    <w:rsid w:val="00BF2B77"/>
    <w:rsid w:val="00BF318F"/>
    <w:rsid w:val="00BF3888"/>
    <w:rsid w:val="00BF3D85"/>
    <w:rsid w:val="00BF6EF6"/>
    <w:rsid w:val="00BF71C1"/>
    <w:rsid w:val="00C00395"/>
    <w:rsid w:val="00C00E93"/>
    <w:rsid w:val="00C01191"/>
    <w:rsid w:val="00C014F5"/>
    <w:rsid w:val="00C0254C"/>
    <w:rsid w:val="00C02CA6"/>
    <w:rsid w:val="00C03B09"/>
    <w:rsid w:val="00C04372"/>
    <w:rsid w:val="00C0451B"/>
    <w:rsid w:val="00C05407"/>
    <w:rsid w:val="00C0555D"/>
    <w:rsid w:val="00C05CC6"/>
    <w:rsid w:val="00C070D7"/>
    <w:rsid w:val="00C07120"/>
    <w:rsid w:val="00C079A5"/>
    <w:rsid w:val="00C1059C"/>
    <w:rsid w:val="00C10746"/>
    <w:rsid w:val="00C11E1B"/>
    <w:rsid w:val="00C12058"/>
    <w:rsid w:val="00C12350"/>
    <w:rsid w:val="00C136AC"/>
    <w:rsid w:val="00C13EF6"/>
    <w:rsid w:val="00C14CA8"/>
    <w:rsid w:val="00C15836"/>
    <w:rsid w:val="00C15E01"/>
    <w:rsid w:val="00C163F4"/>
    <w:rsid w:val="00C1679C"/>
    <w:rsid w:val="00C173C1"/>
    <w:rsid w:val="00C1795C"/>
    <w:rsid w:val="00C17CE5"/>
    <w:rsid w:val="00C17FCF"/>
    <w:rsid w:val="00C20BE4"/>
    <w:rsid w:val="00C20EAB"/>
    <w:rsid w:val="00C2131B"/>
    <w:rsid w:val="00C21463"/>
    <w:rsid w:val="00C21A47"/>
    <w:rsid w:val="00C21EC7"/>
    <w:rsid w:val="00C21FC6"/>
    <w:rsid w:val="00C22251"/>
    <w:rsid w:val="00C23182"/>
    <w:rsid w:val="00C246F9"/>
    <w:rsid w:val="00C254A0"/>
    <w:rsid w:val="00C26337"/>
    <w:rsid w:val="00C2687D"/>
    <w:rsid w:val="00C26C17"/>
    <w:rsid w:val="00C27441"/>
    <w:rsid w:val="00C275E4"/>
    <w:rsid w:val="00C31229"/>
    <w:rsid w:val="00C3131F"/>
    <w:rsid w:val="00C33509"/>
    <w:rsid w:val="00C33A32"/>
    <w:rsid w:val="00C35116"/>
    <w:rsid w:val="00C3654D"/>
    <w:rsid w:val="00C36B08"/>
    <w:rsid w:val="00C370FF"/>
    <w:rsid w:val="00C37629"/>
    <w:rsid w:val="00C37AEC"/>
    <w:rsid w:val="00C37CC4"/>
    <w:rsid w:val="00C37F5C"/>
    <w:rsid w:val="00C40F25"/>
    <w:rsid w:val="00C414F7"/>
    <w:rsid w:val="00C4195C"/>
    <w:rsid w:val="00C42147"/>
    <w:rsid w:val="00C43475"/>
    <w:rsid w:val="00C446B4"/>
    <w:rsid w:val="00C44C9F"/>
    <w:rsid w:val="00C4581C"/>
    <w:rsid w:val="00C46712"/>
    <w:rsid w:val="00C474DC"/>
    <w:rsid w:val="00C477C2"/>
    <w:rsid w:val="00C516C4"/>
    <w:rsid w:val="00C525FC"/>
    <w:rsid w:val="00C52C6F"/>
    <w:rsid w:val="00C52C94"/>
    <w:rsid w:val="00C532F3"/>
    <w:rsid w:val="00C53676"/>
    <w:rsid w:val="00C571A5"/>
    <w:rsid w:val="00C5744A"/>
    <w:rsid w:val="00C57576"/>
    <w:rsid w:val="00C62038"/>
    <w:rsid w:val="00C62283"/>
    <w:rsid w:val="00C62311"/>
    <w:rsid w:val="00C62773"/>
    <w:rsid w:val="00C6303B"/>
    <w:rsid w:val="00C638AB"/>
    <w:rsid w:val="00C64666"/>
    <w:rsid w:val="00C64C40"/>
    <w:rsid w:val="00C64E49"/>
    <w:rsid w:val="00C64FF1"/>
    <w:rsid w:val="00C65A4B"/>
    <w:rsid w:val="00C66666"/>
    <w:rsid w:val="00C703C2"/>
    <w:rsid w:val="00C707B2"/>
    <w:rsid w:val="00C70955"/>
    <w:rsid w:val="00C710C3"/>
    <w:rsid w:val="00C7148D"/>
    <w:rsid w:val="00C71B88"/>
    <w:rsid w:val="00C72D20"/>
    <w:rsid w:val="00C7363D"/>
    <w:rsid w:val="00C74F79"/>
    <w:rsid w:val="00C755F5"/>
    <w:rsid w:val="00C75614"/>
    <w:rsid w:val="00C75AE5"/>
    <w:rsid w:val="00C760C6"/>
    <w:rsid w:val="00C7641C"/>
    <w:rsid w:val="00C7649D"/>
    <w:rsid w:val="00C77809"/>
    <w:rsid w:val="00C808A1"/>
    <w:rsid w:val="00C81276"/>
    <w:rsid w:val="00C81366"/>
    <w:rsid w:val="00C81632"/>
    <w:rsid w:val="00C817B3"/>
    <w:rsid w:val="00C81FF1"/>
    <w:rsid w:val="00C832FD"/>
    <w:rsid w:val="00C83459"/>
    <w:rsid w:val="00C838F6"/>
    <w:rsid w:val="00C83D88"/>
    <w:rsid w:val="00C846D8"/>
    <w:rsid w:val="00C8567E"/>
    <w:rsid w:val="00C8633E"/>
    <w:rsid w:val="00C86CC9"/>
    <w:rsid w:val="00C86E1C"/>
    <w:rsid w:val="00C8736E"/>
    <w:rsid w:val="00C9048D"/>
    <w:rsid w:val="00C91ADD"/>
    <w:rsid w:val="00C91FF5"/>
    <w:rsid w:val="00C9240D"/>
    <w:rsid w:val="00C924A2"/>
    <w:rsid w:val="00C92CDB"/>
    <w:rsid w:val="00C93E29"/>
    <w:rsid w:val="00C93EAC"/>
    <w:rsid w:val="00C93FEB"/>
    <w:rsid w:val="00C95A79"/>
    <w:rsid w:val="00C95AC2"/>
    <w:rsid w:val="00C95DC1"/>
    <w:rsid w:val="00C976AD"/>
    <w:rsid w:val="00C97AA2"/>
    <w:rsid w:val="00CA1554"/>
    <w:rsid w:val="00CA1571"/>
    <w:rsid w:val="00CA2B20"/>
    <w:rsid w:val="00CA33AB"/>
    <w:rsid w:val="00CA3423"/>
    <w:rsid w:val="00CA495B"/>
    <w:rsid w:val="00CA58A2"/>
    <w:rsid w:val="00CA5FC5"/>
    <w:rsid w:val="00CA6764"/>
    <w:rsid w:val="00CA75D2"/>
    <w:rsid w:val="00CB009E"/>
    <w:rsid w:val="00CB029A"/>
    <w:rsid w:val="00CB089E"/>
    <w:rsid w:val="00CB09F2"/>
    <w:rsid w:val="00CB0E87"/>
    <w:rsid w:val="00CB10CF"/>
    <w:rsid w:val="00CB154D"/>
    <w:rsid w:val="00CB17CB"/>
    <w:rsid w:val="00CB21AC"/>
    <w:rsid w:val="00CB2974"/>
    <w:rsid w:val="00CB3E6F"/>
    <w:rsid w:val="00CB3F15"/>
    <w:rsid w:val="00CB45ED"/>
    <w:rsid w:val="00CB4688"/>
    <w:rsid w:val="00CB598D"/>
    <w:rsid w:val="00CB5AC7"/>
    <w:rsid w:val="00CB5CB1"/>
    <w:rsid w:val="00CB5CCD"/>
    <w:rsid w:val="00CB62DD"/>
    <w:rsid w:val="00CB7181"/>
    <w:rsid w:val="00CB76A7"/>
    <w:rsid w:val="00CB7A31"/>
    <w:rsid w:val="00CB7A75"/>
    <w:rsid w:val="00CB7B32"/>
    <w:rsid w:val="00CC0D22"/>
    <w:rsid w:val="00CC0FA7"/>
    <w:rsid w:val="00CC1179"/>
    <w:rsid w:val="00CC1758"/>
    <w:rsid w:val="00CC21FB"/>
    <w:rsid w:val="00CC22B6"/>
    <w:rsid w:val="00CC23F4"/>
    <w:rsid w:val="00CC2DEF"/>
    <w:rsid w:val="00CC3D14"/>
    <w:rsid w:val="00CC4404"/>
    <w:rsid w:val="00CC4DA9"/>
    <w:rsid w:val="00CC5B00"/>
    <w:rsid w:val="00CC5B40"/>
    <w:rsid w:val="00CC60FA"/>
    <w:rsid w:val="00CC617F"/>
    <w:rsid w:val="00CC6832"/>
    <w:rsid w:val="00CC7014"/>
    <w:rsid w:val="00CC7A26"/>
    <w:rsid w:val="00CD0210"/>
    <w:rsid w:val="00CD0574"/>
    <w:rsid w:val="00CD0A09"/>
    <w:rsid w:val="00CD12B3"/>
    <w:rsid w:val="00CD1471"/>
    <w:rsid w:val="00CD2CDD"/>
    <w:rsid w:val="00CD2D77"/>
    <w:rsid w:val="00CD390A"/>
    <w:rsid w:val="00CD3B7B"/>
    <w:rsid w:val="00CD408D"/>
    <w:rsid w:val="00CD40A5"/>
    <w:rsid w:val="00CD44B4"/>
    <w:rsid w:val="00CD47B3"/>
    <w:rsid w:val="00CD482E"/>
    <w:rsid w:val="00CD79C0"/>
    <w:rsid w:val="00CD7B60"/>
    <w:rsid w:val="00CE071F"/>
    <w:rsid w:val="00CE0746"/>
    <w:rsid w:val="00CE1573"/>
    <w:rsid w:val="00CE161B"/>
    <w:rsid w:val="00CE163F"/>
    <w:rsid w:val="00CE19D8"/>
    <w:rsid w:val="00CE3262"/>
    <w:rsid w:val="00CE3829"/>
    <w:rsid w:val="00CE3BD6"/>
    <w:rsid w:val="00CE3D7F"/>
    <w:rsid w:val="00CE3DE2"/>
    <w:rsid w:val="00CE41A3"/>
    <w:rsid w:val="00CE4FE5"/>
    <w:rsid w:val="00CE5F7B"/>
    <w:rsid w:val="00CE67A0"/>
    <w:rsid w:val="00CE67AF"/>
    <w:rsid w:val="00CE695B"/>
    <w:rsid w:val="00CE7683"/>
    <w:rsid w:val="00CF0CDA"/>
    <w:rsid w:val="00CF2001"/>
    <w:rsid w:val="00CF319E"/>
    <w:rsid w:val="00CF3669"/>
    <w:rsid w:val="00CF45D5"/>
    <w:rsid w:val="00CF5F10"/>
    <w:rsid w:val="00CF6C7C"/>
    <w:rsid w:val="00D003AB"/>
    <w:rsid w:val="00D00458"/>
    <w:rsid w:val="00D00899"/>
    <w:rsid w:val="00D00E17"/>
    <w:rsid w:val="00D01050"/>
    <w:rsid w:val="00D01696"/>
    <w:rsid w:val="00D0182E"/>
    <w:rsid w:val="00D02009"/>
    <w:rsid w:val="00D02163"/>
    <w:rsid w:val="00D0223F"/>
    <w:rsid w:val="00D0287C"/>
    <w:rsid w:val="00D037AD"/>
    <w:rsid w:val="00D04003"/>
    <w:rsid w:val="00D04A06"/>
    <w:rsid w:val="00D04C3D"/>
    <w:rsid w:val="00D054F8"/>
    <w:rsid w:val="00D06A8B"/>
    <w:rsid w:val="00D071E8"/>
    <w:rsid w:val="00D0777A"/>
    <w:rsid w:val="00D07E2D"/>
    <w:rsid w:val="00D11027"/>
    <w:rsid w:val="00D11264"/>
    <w:rsid w:val="00D115B8"/>
    <w:rsid w:val="00D11B81"/>
    <w:rsid w:val="00D13039"/>
    <w:rsid w:val="00D1304E"/>
    <w:rsid w:val="00D14060"/>
    <w:rsid w:val="00D142C1"/>
    <w:rsid w:val="00D14324"/>
    <w:rsid w:val="00D14831"/>
    <w:rsid w:val="00D148B0"/>
    <w:rsid w:val="00D14C1D"/>
    <w:rsid w:val="00D15042"/>
    <w:rsid w:val="00D152AA"/>
    <w:rsid w:val="00D205DF"/>
    <w:rsid w:val="00D2074C"/>
    <w:rsid w:val="00D20D07"/>
    <w:rsid w:val="00D20F7F"/>
    <w:rsid w:val="00D212CB"/>
    <w:rsid w:val="00D21F02"/>
    <w:rsid w:val="00D23162"/>
    <w:rsid w:val="00D23F87"/>
    <w:rsid w:val="00D242CA"/>
    <w:rsid w:val="00D25B5C"/>
    <w:rsid w:val="00D264D4"/>
    <w:rsid w:val="00D26A70"/>
    <w:rsid w:val="00D26CD6"/>
    <w:rsid w:val="00D27486"/>
    <w:rsid w:val="00D27529"/>
    <w:rsid w:val="00D2784A"/>
    <w:rsid w:val="00D304A2"/>
    <w:rsid w:val="00D30C5A"/>
    <w:rsid w:val="00D314A6"/>
    <w:rsid w:val="00D3177C"/>
    <w:rsid w:val="00D322F8"/>
    <w:rsid w:val="00D32FE7"/>
    <w:rsid w:val="00D34058"/>
    <w:rsid w:val="00D34368"/>
    <w:rsid w:val="00D355D6"/>
    <w:rsid w:val="00D35B92"/>
    <w:rsid w:val="00D363C7"/>
    <w:rsid w:val="00D36E75"/>
    <w:rsid w:val="00D3717B"/>
    <w:rsid w:val="00D400E7"/>
    <w:rsid w:val="00D410AE"/>
    <w:rsid w:val="00D4165C"/>
    <w:rsid w:val="00D41852"/>
    <w:rsid w:val="00D427C6"/>
    <w:rsid w:val="00D42DBD"/>
    <w:rsid w:val="00D432A3"/>
    <w:rsid w:val="00D43417"/>
    <w:rsid w:val="00D43664"/>
    <w:rsid w:val="00D43D9F"/>
    <w:rsid w:val="00D44E11"/>
    <w:rsid w:val="00D454CF"/>
    <w:rsid w:val="00D454E7"/>
    <w:rsid w:val="00D475E3"/>
    <w:rsid w:val="00D47F40"/>
    <w:rsid w:val="00D541F6"/>
    <w:rsid w:val="00D5492E"/>
    <w:rsid w:val="00D551E4"/>
    <w:rsid w:val="00D55D3D"/>
    <w:rsid w:val="00D5691F"/>
    <w:rsid w:val="00D57902"/>
    <w:rsid w:val="00D57EE8"/>
    <w:rsid w:val="00D61079"/>
    <w:rsid w:val="00D6110A"/>
    <w:rsid w:val="00D61271"/>
    <w:rsid w:val="00D6145D"/>
    <w:rsid w:val="00D619CF"/>
    <w:rsid w:val="00D6252D"/>
    <w:rsid w:val="00D62999"/>
    <w:rsid w:val="00D630C9"/>
    <w:rsid w:val="00D63BBF"/>
    <w:rsid w:val="00D63C09"/>
    <w:rsid w:val="00D64429"/>
    <w:rsid w:val="00D64487"/>
    <w:rsid w:val="00D64806"/>
    <w:rsid w:val="00D64A4C"/>
    <w:rsid w:val="00D67A12"/>
    <w:rsid w:val="00D67E3A"/>
    <w:rsid w:val="00D70157"/>
    <w:rsid w:val="00D70594"/>
    <w:rsid w:val="00D70AC7"/>
    <w:rsid w:val="00D71080"/>
    <w:rsid w:val="00D72475"/>
    <w:rsid w:val="00D7373D"/>
    <w:rsid w:val="00D742C2"/>
    <w:rsid w:val="00D760EA"/>
    <w:rsid w:val="00D770FA"/>
    <w:rsid w:val="00D77C1A"/>
    <w:rsid w:val="00D8010D"/>
    <w:rsid w:val="00D8033F"/>
    <w:rsid w:val="00D808DC"/>
    <w:rsid w:val="00D80DF3"/>
    <w:rsid w:val="00D81485"/>
    <w:rsid w:val="00D8338E"/>
    <w:rsid w:val="00D83768"/>
    <w:rsid w:val="00D843D9"/>
    <w:rsid w:val="00D8448F"/>
    <w:rsid w:val="00D845B5"/>
    <w:rsid w:val="00D8483B"/>
    <w:rsid w:val="00D84864"/>
    <w:rsid w:val="00D8538F"/>
    <w:rsid w:val="00D86148"/>
    <w:rsid w:val="00D8698C"/>
    <w:rsid w:val="00D87533"/>
    <w:rsid w:val="00D87FE3"/>
    <w:rsid w:val="00D911D5"/>
    <w:rsid w:val="00D918B9"/>
    <w:rsid w:val="00D918D2"/>
    <w:rsid w:val="00D93838"/>
    <w:rsid w:val="00D93A28"/>
    <w:rsid w:val="00D9442F"/>
    <w:rsid w:val="00D97AA1"/>
    <w:rsid w:val="00D97E38"/>
    <w:rsid w:val="00DA1BBD"/>
    <w:rsid w:val="00DA2E2E"/>
    <w:rsid w:val="00DA4DEC"/>
    <w:rsid w:val="00DA52AC"/>
    <w:rsid w:val="00DA5958"/>
    <w:rsid w:val="00DA6A85"/>
    <w:rsid w:val="00DA6CFF"/>
    <w:rsid w:val="00DA6D98"/>
    <w:rsid w:val="00DA75EB"/>
    <w:rsid w:val="00DB0513"/>
    <w:rsid w:val="00DB1E76"/>
    <w:rsid w:val="00DB2B24"/>
    <w:rsid w:val="00DB3DF8"/>
    <w:rsid w:val="00DB44AB"/>
    <w:rsid w:val="00DB4A44"/>
    <w:rsid w:val="00DB513B"/>
    <w:rsid w:val="00DB5957"/>
    <w:rsid w:val="00DB5C83"/>
    <w:rsid w:val="00DB6819"/>
    <w:rsid w:val="00DB6EAE"/>
    <w:rsid w:val="00DB7033"/>
    <w:rsid w:val="00DB7F7A"/>
    <w:rsid w:val="00DC08A7"/>
    <w:rsid w:val="00DC1C3D"/>
    <w:rsid w:val="00DC1C5A"/>
    <w:rsid w:val="00DC2C70"/>
    <w:rsid w:val="00DC33DA"/>
    <w:rsid w:val="00DC357B"/>
    <w:rsid w:val="00DC3B39"/>
    <w:rsid w:val="00DC4182"/>
    <w:rsid w:val="00DC469A"/>
    <w:rsid w:val="00DC4904"/>
    <w:rsid w:val="00DC4B63"/>
    <w:rsid w:val="00DC4DCE"/>
    <w:rsid w:val="00DC4F63"/>
    <w:rsid w:val="00DC6625"/>
    <w:rsid w:val="00DC676F"/>
    <w:rsid w:val="00DC6A0D"/>
    <w:rsid w:val="00DC72C3"/>
    <w:rsid w:val="00DC7654"/>
    <w:rsid w:val="00DD09C6"/>
    <w:rsid w:val="00DD1637"/>
    <w:rsid w:val="00DD1D93"/>
    <w:rsid w:val="00DD231D"/>
    <w:rsid w:val="00DD2681"/>
    <w:rsid w:val="00DD3176"/>
    <w:rsid w:val="00DD3663"/>
    <w:rsid w:val="00DD4816"/>
    <w:rsid w:val="00DD5A5E"/>
    <w:rsid w:val="00DD5C2A"/>
    <w:rsid w:val="00DD6369"/>
    <w:rsid w:val="00DD7A0E"/>
    <w:rsid w:val="00DE0400"/>
    <w:rsid w:val="00DE0438"/>
    <w:rsid w:val="00DE13A7"/>
    <w:rsid w:val="00DE200B"/>
    <w:rsid w:val="00DE28BC"/>
    <w:rsid w:val="00DE2AB6"/>
    <w:rsid w:val="00DE351C"/>
    <w:rsid w:val="00DE43BF"/>
    <w:rsid w:val="00DE4D02"/>
    <w:rsid w:val="00DE51E4"/>
    <w:rsid w:val="00DE5775"/>
    <w:rsid w:val="00DE5C04"/>
    <w:rsid w:val="00DE5E08"/>
    <w:rsid w:val="00DE6299"/>
    <w:rsid w:val="00DE7EB6"/>
    <w:rsid w:val="00DF0533"/>
    <w:rsid w:val="00DF1F1F"/>
    <w:rsid w:val="00DF2A09"/>
    <w:rsid w:val="00DF32D8"/>
    <w:rsid w:val="00DF341C"/>
    <w:rsid w:val="00DF3AB8"/>
    <w:rsid w:val="00DF3B8E"/>
    <w:rsid w:val="00DF3E2F"/>
    <w:rsid w:val="00DF428C"/>
    <w:rsid w:val="00DF45D9"/>
    <w:rsid w:val="00DF474F"/>
    <w:rsid w:val="00DF4DE5"/>
    <w:rsid w:val="00DF5B86"/>
    <w:rsid w:val="00DF6861"/>
    <w:rsid w:val="00DF7217"/>
    <w:rsid w:val="00DF78D1"/>
    <w:rsid w:val="00E001D6"/>
    <w:rsid w:val="00E0025B"/>
    <w:rsid w:val="00E00633"/>
    <w:rsid w:val="00E00B72"/>
    <w:rsid w:val="00E01253"/>
    <w:rsid w:val="00E01B4C"/>
    <w:rsid w:val="00E02889"/>
    <w:rsid w:val="00E030EF"/>
    <w:rsid w:val="00E035C5"/>
    <w:rsid w:val="00E03D65"/>
    <w:rsid w:val="00E0429B"/>
    <w:rsid w:val="00E049EE"/>
    <w:rsid w:val="00E04A8C"/>
    <w:rsid w:val="00E04AAA"/>
    <w:rsid w:val="00E06666"/>
    <w:rsid w:val="00E07DF9"/>
    <w:rsid w:val="00E10F8F"/>
    <w:rsid w:val="00E11440"/>
    <w:rsid w:val="00E11755"/>
    <w:rsid w:val="00E12096"/>
    <w:rsid w:val="00E12524"/>
    <w:rsid w:val="00E1280B"/>
    <w:rsid w:val="00E12F50"/>
    <w:rsid w:val="00E14DF5"/>
    <w:rsid w:val="00E1641F"/>
    <w:rsid w:val="00E164E8"/>
    <w:rsid w:val="00E16705"/>
    <w:rsid w:val="00E171B0"/>
    <w:rsid w:val="00E17335"/>
    <w:rsid w:val="00E17930"/>
    <w:rsid w:val="00E17E2B"/>
    <w:rsid w:val="00E20113"/>
    <w:rsid w:val="00E20A1E"/>
    <w:rsid w:val="00E21133"/>
    <w:rsid w:val="00E21BCB"/>
    <w:rsid w:val="00E2242F"/>
    <w:rsid w:val="00E237FF"/>
    <w:rsid w:val="00E239BB"/>
    <w:rsid w:val="00E2415F"/>
    <w:rsid w:val="00E2495E"/>
    <w:rsid w:val="00E256E6"/>
    <w:rsid w:val="00E25815"/>
    <w:rsid w:val="00E26E04"/>
    <w:rsid w:val="00E27EA3"/>
    <w:rsid w:val="00E3037A"/>
    <w:rsid w:val="00E303A7"/>
    <w:rsid w:val="00E30A4A"/>
    <w:rsid w:val="00E31692"/>
    <w:rsid w:val="00E322B1"/>
    <w:rsid w:val="00E322B9"/>
    <w:rsid w:val="00E32B21"/>
    <w:rsid w:val="00E3315E"/>
    <w:rsid w:val="00E33A37"/>
    <w:rsid w:val="00E33B01"/>
    <w:rsid w:val="00E362DF"/>
    <w:rsid w:val="00E36498"/>
    <w:rsid w:val="00E36794"/>
    <w:rsid w:val="00E41D70"/>
    <w:rsid w:val="00E41FE6"/>
    <w:rsid w:val="00E425CC"/>
    <w:rsid w:val="00E42B51"/>
    <w:rsid w:val="00E43064"/>
    <w:rsid w:val="00E4313B"/>
    <w:rsid w:val="00E43F65"/>
    <w:rsid w:val="00E44375"/>
    <w:rsid w:val="00E44843"/>
    <w:rsid w:val="00E454BD"/>
    <w:rsid w:val="00E45782"/>
    <w:rsid w:val="00E46609"/>
    <w:rsid w:val="00E467BE"/>
    <w:rsid w:val="00E469B4"/>
    <w:rsid w:val="00E5074D"/>
    <w:rsid w:val="00E50E69"/>
    <w:rsid w:val="00E518B1"/>
    <w:rsid w:val="00E51B7C"/>
    <w:rsid w:val="00E529B8"/>
    <w:rsid w:val="00E52B4D"/>
    <w:rsid w:val="00E52DBB"/>
    <w:rsid w:val="00E53D5F"/>
    <w:rsid w:val="00E5450C"/>
    <w:rsid w:val="00E54EC9"/>
    <w:rsid w:val="00E5521F"/>
    <w:rsid w:val="00E55446"/>
    <w:rsid w:val="00E55FA2"/>
    <w:rsid w:val="00E56ABA"/>
    <w:rsid w:val="00E56E26"/>
    <w:rsid w:val="00E600A5"/>
    <w:rsid w:val="00E601D3"/>
    <w:rsid w:val="00E631C5"/>
    <w:rsid w:val="00E635F1"/>
    <w:rsid w:val="00E64488"/>
    <w:rsid w:val="00E644C3"/>
    <w:rsid w:val="00E64597"/>
    <w:rsid w:val="00E649C5"/>
    <w:rsid w:val="00E654DC"/>
    <w:rsid w:val="00E6645D"/>
    <w:rsid w:val="00E66845"/>
    <w:rsid w:val="00E66D56"/>
    <w:rsid w:val="00E6793C"/>
    <w:rsid w:val="00E707B1"/>
    <w:rsid w:val="00E7174F"/>
    <w:rsid w:val="00E7187F"/>
    <w:rsid w:val="00E71B65"/>
    <w:rsid w:val="00E72827"/>
    <w:rsid w:val="00E73BAB"/>
    <w:rsid w:val="00E73C5F"/>
    <w:rsid w:val="00E740D3"/>
    <w:rsid w:val="00E74475"/>
    <w:rsid w:val="00E76885"/>
    <w:rsid w:val="00E80917"/>
    <w:rsid w:val="00E80B63"/>
    <w:rsid w:val="00E810BE"/>
    <w:rsid w:val="00E81438"/>
    <w:rsid w:val="00E82882"/>
    <w:rsid w:val="00E828A2"/>
    <w:rsid w:val="00E828FF"/>
    <w:rsid w:val="00E82FA1"/>
    <w:rsid w:val="00E83565"/>
    <w:rsid w:val="00E83932"/>
    <w:rsid w:val="00E83B1E"/>
    <w:rsid w:val="00E851AE"/>
    <w:rsid w:val="00E858D5"/>
    <w:rsid w:val="00E86776"/>
    <w:rsid w:val="00E86D09"/>
    <w:rsid w:val="00E87C31"/>
    <w:rsid w:val="00E90483"/>
    <w:rsid w:val="00E9170A"/>
    <w:rsid w:val="00E91D99"/>
    <w:rsid w:val="00E923B4"/>
    <w:rsid w:val="00E92E90"/>
    <w:rsid w:val="00E937CA"/>
    <w:rsid w:val="00E93B5F"/>
    <w:rsid w:val="00E94217"/>
    <w:rsid w:val="00E9446A"/>
    <w:rsid w:val="00E94A1D"/>
    <w:rsid w:val="00E9558C"/>
    <w:rsid w:val="00E9634E"/>
    <w:rsid w:val="00EA04AA"/>
    <w:rsid w:val="00EA04E5"/>
    <w:rsid w:val="00EA1102"/>
    <w:rsid w:val="00EA19E1"/>
    <w:rsid w:val="00EA2121"/>
    <w:rsid w:val="00EA2999"/>
    <w:rsid w:val="00EA3AD6"/>
    <w:rsid w:val="00EA4337"/>
    <w:rsid w:val="00EA5059"/>
    <w:rsid w:val="00EA5D7F"/>
    <w:rsid w:val="00EA6652"/>
    <w:rsid w:val="00EA6818"/>
    <w:rsid w:val="00EA694E"/>
    <w:rsid w:val="00EA75B1"/>
    <w:rsid w:val="00EB22A2"/>
    <w:rsid w:val="00EB27A3"/>
    <w:rsid w:val="00EB339C"/>
    <w:rsid w:val="00EB38AF"/>
    <w:rsid w:val="00EB3B16"/>
    <w:rsid w:val="00EB41AC"/>
    <w:rsid w:val="00EB420D"/>
    <w:rsid w:val="00EB4CAC"/>
    <w:rsid w:val="00EB5389"/>
    <w:rsid w:val="00EB59A4"/>
    <w:rsid w:val="00EB66DA"/>
    <w:rsid w:val="00EB67F7"/>
    <w:rsid w:val="00EB6FD4"/>
    <w:rsid w:val="00EB7219"/>
    <w:rsid w:val="00EB72B4"/>
    <w:rsid w:val="00EB73EF"/>
    <w:rsid w:val="00EC0849"/>
    <w:rsid w:val="00EC0DB9"/>
    <w:rsid w:val="00EC11F9"/>
    <w:rsid w:val="00EC1ACD"/>
    <w:rsid w:val="00EC21A6"/>
    <w:rsid w:val="00EC227F"/>
    <w:rsid w:val="00EC2546"/>
    <w:rsid w:val="00EC296F"/>
    <w:rsid w:val="00EC2CC4"/>
    <w:rsid w:val="00EC2D66"/>
    <w:rsid w:val="00EC52EE"/>
    <w:rsid w:val="00EC68C1"/>
    <w:rsid w:val="00EC6C03"/>
    <w:rsid w:val="00ED0144"/>
    <w:rsid w:val="00ED0867"/>
    <w:rsid w:val="00ED1086"/>
    <w:rsid w:val="00ED19B5"/>
    <w:rsid w:val="00ED31DD"/>
    <w:rsid w:val="00ED32C2"/>
    <w:rsid w:val="00ED3635"/>
    <w:rsid w:val="00ED3636"/>
    <w:rsid w:val="00ED4546"/>
    <w:rsid w:val="00ED6601"/>
    <w:rsid w:val="00ED732E"/>
    <w:rsid w:val="00EE07A0"/>
    <w:rsid w:val="00EE112F"/>
    <w:rsid w:val="00EE16F1"/>
    <w:rsid w:val="00EE1DBC"/>
    <w:rsid w:val="00EE222C"/>
    <w:rsid w:val="00EE2257"/>
    <w:rsid w:val="00EE26C3"/>
    <w:rsid w:val="00EE28E1"/>
    <w:rsid w:val="00EE38E2"/>
    <w:rsid w:val="00EE478B"/>
    <w:rsid w:val="00EE64A9"/>
    <w:rsid w:val="00EE66F6"/>
    <w:rsid w:val="00EE703A"/>
    <w:rsid w:val="00EE7142"/>
    <w:rsid w:val="00EF0135"/>
    <w:rsid w:val="00EF0C1A"/>
    <w:rsid w:val="00EF0CCE"/>
    <w:rsid w:val="00EF29ED"/>
    <w:rsid w:val="00EF3C4C"/>
    <w:rsid w:val="00EF3D36"/>
    <w:rsid w:val="00EF3DF1"/>
    <w:rsid w:val="00EF3ED8"/>
    <w:rsid w:val="00EF4151"/>
    <w:rsid w:val="00EF47C9"/>
    <w:rsid w:val="00EF497D"/>
    <w:rsid w:val="00EF571F"/>
    <w:rsid w:val="00EF57F0"/>
    <w:rsid w:val="00EF5B0D"/>
    <w:rsid w:val="00EF5C54"/>
    <w:rsid w:val="00EF5CBC"/>
    <w:rsid w:val="00EF67FC"/>
    <w:rsid w:val="00EF6859"/>
    <w:rsid w:val="00EF6AAD"/>
    <w:rsid w:val="00EF701E"/>
    <w:rsid w:val="00F00E75"/>
    <w:rsid w:val="00F01062"/>
    <w:rsid w:val="00F015F4"/>
    <w:rsid w:val="00F0166D"/>
    <w:rsid w:val="00F0263E"/>
    <w:rsid w:val="00F046BD"/>
    <w:rsid w:val="00F0506F"/>
    <w:rsid w:val="00F0530F"/>
    <w:rsid w:val="00F05C9C"/>
    <w:rsid w:val="00F06128"/>
    <w:rsid w:val="00F06562"/>
    <w:rsid w:val="00F06BA9"/>
    <w:rsid w:val="00F074A3"/>
    <w:rsid w:val="00F10BBA"/>
    <w:rsid w:val="00F11636"/>
    <w:rsid w:val="00F11859"/>
    <w:rsid w:val="00F131DE"/>
    <w:rsid w:val="00F13438"/>
    <w:rsid w:val="00F14146"/>
    <w:rsid w:val="00F14287"/>
    <w:rsid w:val="00F15BF4"/>
    <w:rsid w:val="00F15C4D"/>
    <w:rsid w:val="00F166CA"/>
    <w:rsid w:val="00F16707"/>
    <w:rsid w:val="00F17002"/>
    <w:rsid w:val="00F173E3"/>
    <w:rsid w:val="00F17DD2"/>
    <w:rsid w:val="00F2058E"/>
    <w:rsid w:val="00F220C3"/>
    <w:rsid w:val="00F224FE"/>
    <w:rsid w:val="00F22516"/>
    <w:rsid w:val="00F23402"/>
    <w:rsid w:val="00F23781"/>
    <w:rsid w:val="00F245B8"/>
    <w:rsid w:val="00F25E60"/>
    <w:rsid w:val="00F25FA1"/>
    <w:rsid w:val="00F27346"/>
    <w:rsid w:val="00F27513"/>
    <w:rsid w:val="00F27803"/>
    <w:rsid w:val="00F27D18"/>
    <w:rsid w:val="00F305E2"/>
    <w:rsid w:val="00F30AA4"/>
    <w:rsid w:val="00F31A01"/>
    <w:rsid w:val="00F329AC"/>
    <w:rsid w:val="00F3302C"/>
    <w:rsid w:val="00F33940"/>
    <w:rsid w:val="00F348D5"/>
    <w:rsid w:val="00F34B58"/>
    <w:rsid w:val="00F35BA2"/>
    <w:rsid w:val="00F35DBF"/>
    <w:rsid w:val="00F365CF"/>
    <w:rsid w:val="00F366EE"/>
    <w:rsid w:val="00F3716C"/>
    <w:rsid w:val="00F40267"/>
    <w:rsid w:val="00F4049B"/>
    <w:rsid w:val="00F409E2"/>
    <w:rsid w:val="00F41502"/>
    <w:rsid w:val="00F4304F"/>
    <w:rsid w:val="00F43885"/>
    <w:rsid w:val="00F43BC0"/>
    <w:rsid w:val="00F446B2"/>
    <w:rsid w:val="00F44DEF"/>
    <w:rsid w:val="00F44EB5"/>
    <w:rsid w:val="00F4504B"/>
    <w:rsid w:val="00F45587"/>
    <w:rsid w:val="00F4580F"/>
    <w:rsid w:val="00F46F71"/>
    <w:rsid w:val="00F50514"/>
    <w:rsid w:val="00F5085D"/>
    <w:rsid w:val="00F50F54"/>
    <w:rsid w:val="00F51088"/>
    <w:rsid w:val="00F51EA3"/>
    <w:rsid w:val="00F5278E"/>
    <w:rsid w:val="00F53638"/>
    <w:rsid w:val="00F54624"/>
    <w:rsid w:val="00F55B01"/>
    <w:rsid w:val="00F60716"/>
    <w:rsid w:val="00F60B97"/>
    <w:rsid w:val="00F6157B"/>
    <w:rsid w:val="00F62A88"/>
    <w:rsid w:val="00F6318D"/>
    <w:rsid w:val="00F6532B"/>
    <w:rsid w:val="00F655FA"/>
    <w:rsid w:val="00F660BC"/>
    <w:rsid w:val="00F66145"/>
    <w:rsid w:val="00F666B0"/>
    <w:rsid w:val="00F667D9"/>
    <w:rsid w:val="00F66880"/>
    <w:rsid w:val="00F678A9"/>
    <w:rsid w:val="00F7024D"/>
    <w:rsid w:val="00F70529"/>
    <w:rsid w:val="00F705E4"/>
    <w:rsid w:val="00F70D52"/>
    <w:rsid w:val="00F71214"/>
    <w:rsid w:val="00F7144A"/>
    <w:rsid w:val="00F71A51"/>
    <w:rsid w:val="00F71ABD"/>
    <w:rsid w:val="00F71E5D"/>
    <w:rsid w:val="00F72B51"/>
    <w:rsid w:val="00F73A18"/>
    <w:rsid w:val="00F7476B"/>
    <w:rsid w:val="00F75591"/>
    <w:rsid w:val="00F76512"/>
    <w:rsid w:val="00F76FC3"/>
    <w:rsid w:val="00F771DE"/>
    <w:rsid w:val="00F774D2"/>
    <w:rsid w:val="00F778DA"/>
    <w:rsid w:val="00F80D68"/>
    <w:rsid w:val="00F810F3"/>
    <w:rsid w:val="00F818AE"/>
    <w:rsid w:val="00F82591"/>
    <w:rsid w:val="00F82E60"/>
    <w:rsid w:val="00F83F5B"/>
    <w:rsid w:val="00F85AA9"/>
    <w:rsid w:val="00F875D3"/>
    <w:rsid w:val="00F9038E"/>
    <w:rsid w:val="00F91477"/>
    <w:rsid w:val="00F91D20"/>
    <w:rsid w:val="00F922DE"/>
    <w:rsid w:val="00F927B7"/>
    <w:rsid w:val="00F92AFB"/>
    <w:rsid w:val="00F9381F"/>
    <w:rsid w:val="00F93A07"/>
    <w:rsid w:val="00F93C60"/>
    <w:rsid w:val="00F94535"/>
    <w:rsid w:val="00F94543"/>
    <w:rsid w:val="00F94821"/>
    <w:rsid w:val="00F95B9C"/>
    <w:rsid w:val="00F95D60"/>
    <w:rsid w:val="00F96466"/>
    <w:rsid w:val="00F97888"/>
    <w:rsid w:val="00FA1C89"/>
    <w:rsid w:val="00FA2205"/>
    <w:rsid w:val="00FA30EC"/>
    <w:rsid w:val="00FA4E4D"/>
    <w:rsid w:val="00FA508C"/>
    <w:rsid w:val="00FA5B3B"/>
    <w:rsid w:val="00FA62B8"/>
    <w:rsid w:val="00FA66DE"/>
    <w:rsid w:val="00FA6D43"/>
    <w:rsid w:val="00FA7191"/>
    <w:rsid w:val="00FA71AA"/>
    <w:rsid w:val="00FB0153"/>
    <w:rsid w:val="00FB16AD"/>
    <w:rsid w:val="00FB1ED9"/>
    <w:rsid w:val="00FB217D"/>
    <w:rsid w:val="00FB2510"/>
    <w:rsid w:val="00FB2CF2"/>
    <w:rsid w:val="00FB3E65"/>
    <w:rsid w:val="00FB542A"/>
    <w:rsid w:val="00FB54FF"/>
    <w:rsid w:val="00FB5760"/>
    <w:rsid w:val="00FB5928"/>
    <w:rsid w:val="00FB6B4D"/>
    <w:rsid w:val="00FB710B"/>
    <w:rsid w:val="00FB7B3D"/>
    <w:rsid w:val="00FC00C4"/>
    <w:rsid w:val="00FC0148"/>
    <w:rsid w:val="00FC036D"/>
    <w:rsid w:val="00FC3026"/>
    <w:rsid w:val="00FC332E"/>
    <w:rsid w:val="00FC390D"/>
    <w:rsid w:val="00FC4406"/>
    <w:rsid w:val="00FC44FB"/>
    <w:rsid w:val="00FC4679"/>
    <w:rsid w:val="00FC4F50"/>
    <w:rsid w:val="00FC5500"/>
    <w:rsid w:val="00FC550B"/>
    <w:rsid w:val="00FC5F13"/>
    <w:rsid w:val="00FC6ED2"/>
    <w:rsid w:val="00FC7AB2"/>
    <w:rsid w:val="00FD0A62"/>
    <w:rsid w:val="00FD0EB7"/>
    <w:rsid w:val="00FD11C4"/>
    <w:rsid w:val="00FD1AC3"/>
    <w:rsid w:val="00FD2813"/>
    <w:rsid w:val="00FD2DDD"/>
    <w:rsid w:val="00FD2F9C"/>
    <w:rsid w:val="00FD32F3"/>
    <w:rsid w:val="00FD347A"/>
    <w:rsid w:val="00FD4CF8"/>
    <w:rsid w:val="00FD4E79"/>
    <w:rsid w:val="00FD5D73"/>
    <w:rsid w:val="00FD6210"/>
    <w:rsid w:val="00FD66EC"/>
    <w:rsid w:val="00FD764A"/>
    <w:rsid w:val="00FD7AC6"/>
    <w:rsid w:val="00FE17AD"/>
    <w:rsid w:val="00FE1810"/>
    <w:rsid w:val="00FE1883"/>
    <w:rsid w:val="00FE1CCB"/>
    <w:rsid w:val="00FE2475"/>
    <w:rsid w:val="00FE2AC2"/>
    <w:rsid w:val="00FE351F"/>
    <w:rsid w:val="00FE4450"/>
    <w:rsid w:val="00FE50D2"/>
    <w:rsid w:val="00FE535D"/>
    <w:rsid w:val="00FE5698"/>
    <w:rsid w:val="00FE59EA"/>
    <w:rsid w:val="00FE6765"/>
    <w:rsid w:val="00FE6E3C"/>
    <w:rsid w:val="00FE7629"/>
    <w:rsid w:val="00FE7C19"/>
    <w:rsid w:val="00FF0369"/>
    <w:rsid w:val="00FF0738"/>
    <w:rsid w:val="00FF1819"/>
    <w:rsid w:val="00FF1CA5"/>
    <w:rsid w:val="00FF2C07"/>
    <w:rsid w:val="00FF385A"/>
    <w:rsid w:val="00FF4CDA"/>
    <w:rsid w:val="00FF6BA5"/>
    <w:rsid w:val="00FF72EF"/>
    <w:rsid w:val="00FF795F"/>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3A772FA"/>
  <w15:docId w15:val="{08715C68-1DE1-4804-BF13-7BD458D6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446A"/>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CB76A7"/>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qFormat/>
    <w:rsid w:val="007E081B"/>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CB76A7"/>
    <w:pPr>
      <w:numPr>
        <w:ilvl w:val="3"/>
      </w:numPr>
      <w:ind w:left="964" w:hanging="964"/>
      <w:outlineLvl w:val="3"/>
    </w:pPr>
    <w:rPr>
      <w:bCs w:val="0"/>
      <w:szCs w:val="28"/>
    </w:rPr>
  </w:style>
  <w:style w:type="paragraph" w:styleId="Heading5">
    <w:name w:val="heading 5"/>
    <w:aliases w:val="Heading 5 Char1 Char,Heading 5 Char Char Char,Heading 5 Char Char1"/>
    <w:basedOn w:val="Heading4"/>
    <w:next w:val="Normal"/>
    <w:link w:val="Heading5Char"/>
    <w:qFormat/>
    <w:rsid w:val="00CB76A7"/>
    <w:pPr>
      <w:numPr>
        <w:ilvl w:val="4"/>
      </w:numPr>
      <w:ind w:left="1134" w:hanging="1134"/>
      <w:outlineLvl w:val="4"/>
    </w:pPr>
    <w:rPr>
      <w:bCs/>
      <w:iCs w:val="0"/>
      <w:szCs w:val="26"/>
    </w:rPr>
  </w:style>
  <w:style w:type="paragraph" w:styleId="Heading6">
    <w:name w:val="heading 6"/>
    <w:basedOn w:val="Heading5"/>
    <w:next w:val="Normal"/>
    <w:link w:val="Heading6Char"/>
    <w:qFormat/>
    <w:rsid w:val="00CB76A7"/>
    <w:pPr>
      <w:numPr>
        <w:ilvl w:val="5"/>
      </w:numPr>
      <w:ind w:left="1304" w:hanging="1304"/>
      <w:outlineLvl w:val="5"/>
    </w:pPr>
    <w:rPr>
      <w:b w:val="0"/>
      <w:bCs w:val="0"/>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CB76A7"/>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CB76A7"/>
    <w:rPr>
      <w:rFonts w:ascii="Arial" w:hAnsi="Arial" w:cs="Arial"/>
      <w:b/>
      <w:iCs/>
      <w:kern w:val="32"/>
      <w:sz w:val="24"/>
      <w:szCs w:val="28"/>
    </w:rPr>
  </w:style>
  <w:style w:type="character" w:customStyle="1" w:styleId="Heading6Char">
    <w:name w:val="Heading 6 Char"/>
    <w:link w:val="Heading6"/>
    <w:rsid w:val="00CB76A7"/>
    <w:rPr>
      <w:rFonts w:ascii="Arial" w:hAnsi="Arial" w:cs="Arial"/>
      <w:kern w:val="32"/>
      <w:sz w:val="24"/>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D551E4"/>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Beschriftung_mk Char"/>
    <w:link w:val="Caption"/>
    <w:uiPriority w:val="35"/>
    <w:rsid w:val="00D01050"/>
    <w:rPr>
      <w:rFonts w:ascii="Arial" w:hAnsi="Arial"/>
      <w:b/>
    </w:rPr>
  </w:style>
  <w:style w:type="paragraph" w:styleId="BodyText">
    <w:name w:val="Body Text"/>
    <w:aliases w:val=" Char"/>
    <w:basedOn w:val="Normal"/>
    <w:link w:val="BodyTextChar"/>
    <w:uiPriority w:val="99"/>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uiPriority w:val="99"/>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ind w:left="0" w:firstLine="0"/>
      <w:textAlignment w:val="auto"/>
    </w:pPr>
    <w:rPr>
      <w:rFonts w:cs="Times New Roman"/>
      <w:bCs w:val="0"/>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smallCaps/>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smallCaps/>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val="0"/>
      <w:bCs/>
      <w:iCs w:val="0"/>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smallCaps/>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link w:val="ListParagraphChar"/>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Title1">
    <w:name w:val="Title1"/>
    <w:basedOn w:val="Normal"/>
    <w:rsid w:val="008752D6"/>
    <w:pPr>
      <w:overflowPunct/>
      <w:autoSpaceDE/>
      <w:autoSpaceDN/>
      <w:adjustRightInd/>
      <w:spacing w:before="100" w:beforeAutospacing="1" w:after="100" w:afterAutospacing="1"/>
      <w:textAlignment w:val="auto"/>
    </w:pPr>
    <w:rPr>
      <w:rFonts w:ascii="Times New Roman" w:hAnsi="Times New Roman"/>
      <w:sz w:val="24"/>
      <w:szCs w:val="24"/>
    </w:rPr>
  </w:style>
  <w:style w:type="character" w:styleId="UnresolvedMention">
    <w:name w:val="Unresolved Mention"/>
    <w:basedOn w:val="DefaultParagraphFont"/>
    <w:uiPriority w:val="99"/>
    <w:semiHidden/>
    <w:unhideWhenUsed/>
    <w:rsid w:val="003F64F8"/>
    <w:rPr>
      <w:color w:val="605E5C"/>
      <w:shd w:val="clear" w:color="auto" w:fill="E1DFDD"/>
    </w:rPr>
  </w:style>
  <w:style w:type="character" w:customStyle="1" w:styleId="Heading5Char">
    <w:name w:val="Heading 5 Char"/>
    <w:aliases w:val="Heading 5 Char1 Char Char,Heading 5 Char Char Char Char,Heading 5 Char Char1 Char"/>
    <w:basedOn w:val="Heading4Char"/>
    <w:link w:val="Heading5"/>
    <w:rsid w:val="00CB76A7"/>
    <w:rPr>
      <w:rFonts w:ascii="Arial" w:hAnsi="Arial" w:cs="Arial"/>
      <w:b/>
      <w:bCs/>
      <w:iCs w:val="0"/>
      <w:kern w:val="32"/>
      <w:sz w:val="24"/>
      <w:szCs w:val="26"/>
    </w:rPr>
  </w:style>
  <w:style w:type="paragraph" w:customStyle="1" w:styleId="REUserHint">
    <w:name w:val="RE_UserHint"/>
    <w:basedOn w:val="Normal"/>
    <w:next w:val="Normal"/>
    <w:qFormat/>
    <w:rsid w:val="00E9446A"/>
    <w:pPr>
      <w:shd w:val="clear" w:color="auto" w:fill="D6E3BC" w:themeFill="accent3" w:themeFillTint="66"/>
    </w:pPr>
  </w:style>
  <w:style w:type="paragraph" w:customStyle="1" w:styleId="REUseCase">
    <w:name w:val="RE_UseCase"/>
    <w:basedOn w:val="Heading8"/>
    <w:next w:val="Normal"/>
    <w:qFormat/>
    <w:rsid w:val="003A78C2"/>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character" w:customStyle="1" w:styleId="ListParagraphChar">
    <w:name w:val="List Paragraph Char"/>
    <w:basedOn w:val="DefaultParagraphFont"/>
    <w:link w:val="ListParagraph"/>
    <w:uiPriority w:val="34"/>
    <w:rsid w:val="003A78C2"/>
  </w:style>
  <w:style w:type="paragraph" w:customStyle="1" w:styleId="Requirement">
    <w:name w:val="Requirement"/>
    <w:basedOn w:val="Heading9"/>
    <w:next w:val="Normal"/>
    <w:qFormat/>
    <w:rsid w:val="003A78C2"/>
    <w:pPr>
      <w:numPr>
        <w:ilvl w:val="0"/>
        <w:numId w:val="0"/>
      </w:numPr>
      <w:pBdr>
        <w:top w:val="double" w:sz="6" w:space="1" w:color="auto"/>
        <w:bottom w:val="double" w:sz="6" w:space="1" w:color="auto"/>
      </w:pBdr>
      <w:spacing w:after="120"/>
    </w:pPr>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18120085">
      <w:bodyDiv w:val="1"/>
      <w:marLeft w:val="0"/>
      <w:marRight w:val="0"/>
      <w:marTop w:val="0"/>
      <w:marBottom w:val="0"/>
      <w:divBdr>
        <w:top w:val="none" w:sz="0" w:space="0" w:color="auto"/>
        <w:left w:val="none" w:sz="0" w:space="0" w:color="auto"/>
        <w:bottom w:val="none" w:sz="0" w:space="0" w:color="auto"/>
        <w:right w:val="none" w:sz="0" w:space="0" w:color="auto"/>
      </w:divBdr>
      <w:divsChild>
        <w:div w:id="1555197807">
          <w:marLeft w:val="0"/>
          <w:marRight w:val="0"/>
          <w:marTop w:val="0"/>
          <w:marBottom w:val="0"/>
          <w:divBdr>
            <w:top w:val="none" w:sz="0" w:space="0" w:color="auto"/>
            <w:left w:val="none" w:sz="0" w:space="0" w:color="auto"/>
            <w:bottom w:val="none" w:sz="0" w:space="0" w:color="auto"/>
            <w:right w:val="none" w:sz="0" w:space="0" w:color="auto"/>
          </w:divBdr>
        </w:div>
      </w:divsChild>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872578330">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078820431">
      <w:bodyDiv w:val="1"/>
      <w:marLeft w:val="0"/>
      <w:marRight w:val="0"/>
      <w:marTop w:val="0"/>
      <w:marBottom w:val="0"/>
      <w:divBdr>
        <w:top w:val="none" w:sz="0" w:space="0" w:color="auto"/>
        <w:left w:val="none" w:sz="0" w:space="0" w:color="auto"/>
        <w:bottom w:val="none" w:sz="0" w:space="0" w:color="auto"/>
        <w:right w:val="none" w:sz="0" w:space="0" w:color="auto"/>
      </w:divBdr>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08412653">
      <w:bodyDiv w:val="1"/>
      <w:marLeft w:val="0"/>
      <w:marRight w:val="0"/>
      <w:marTop w:val="0"/>
      <w:marBottom w:val="0"/>
      <w:divBdr>
        <w:top w:val="none" w:sz="0" w:space="0" w:color="auto"/>
        <w:left w:val="none" w:sz="0" w:space="0" w:color="auto"/>
        <w:bottom w:val="none" w:sz="0" w:space="0" w:color="auto"/>
        <w:right w:val="none" w:sz="0" w:space="0" w:color="auto"/>
      </w:divBdr>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45182916">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1993219377">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08316660">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iki.ford.com/display/RequirementsEngineering/How+to+use+the+Specification+Templates?src=contextnavpagetreemode" TargetMode="External"/><Relationship Id="rId18" Type="http://schemas.openxmlformats.org/officeDocument/2006/relationships/hyperlink" Target="http://wiki.ford.com/display/RequirementsEngineering/How+to+use+the+Specification+Templates?src=contextnavpagetreemo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iki.ford.com/display/RequirementsEngineering/Requirements+Attributes" TargetMode="External"/><Relationship Id="rId7" Type="http://schemas.openxmlformats.org/officeDocument/2006/relationships/settings" Target="settings.xml"/><Relationship Id="rId12" Type="http://schemas.openxmlformats.org/officeDocument/2006/relationships/hyperlink" Target="http://wiki.ford.com/display/RequirementsEngineering/Specification+templates" TargetMode="External"/><Relationship Id="rId17" Type="http://schemas.openxmlformats.org/officeDocument/2006/relationships/hyperlink" Target="http://wiki.ford.com/display/RequirementsEngineering/Requirements+Engineering+for+SW+Enabled+Features" TargetMode="External"/><Relationship Id="rId25" Type="http://schemas.openxmlformats.org/officeDocument/2006/relationships/hyperlink" Target="http://www.fgti.ford.com/client/NewFGTI/CopyrightNotice.html" TargetMode="External"/><Relationship Id="rId2" Type="http://schemas.openxmlformats.org/officeDocument/2006/relationships/customXml" Target="../customXml/item2.xml"/><Relationship Id="rId16" Type="http://schemas.openxmlformats.org/officeDocument/2006/relationships/hyperlink" Target="http://wiki.ford.com/display/RequirementsEngineering/Specification+templates" TargetMode="External"/><Relationship Id="rId20" Type="http://schemas.openxmlformats.org/officeDocument/2006/relationships/hyperlink" Target="http://wiki.ford.com/display/RequirementsEngineering/Requirements+Attributes?src=contextnavpagetreemo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Visio_Drawing.vsdx"/><Relationship Id="rId5" Type="http://schemas.openxmlformats.org/officeDocument/2006/relationships/numbering" Target="numbering.xml"/><Relationship Id="rId15" Type="http://schemas.openxmlformats.org/officeDocument/2006/relationships/hyperlink" Target="https://pd3.spt.ford.com/sites/GlobalFunctionalSafety/Pages/default.aspx" TargetMode="Externa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iki.ford.com/pages/viewpage.action?pageId=104991616&amp;src=contextnavpagetreemo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image" Target="media/image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igital%20Scent\FDS\templete\Digital_Scent_FD_032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E1951FB3CE946A9B293996888599E" ma:contentTypeVersion="7" ma:contentTypeDescription="Create a new document." ma:contentTypeScope="" ma:versionID="36e30463e170ea3a61739a4409643502">
  <xsd:schema xmlns:xsd="http://www.w3.org/2001/XMLSchema" xmlns:xs="http://www.w3.org/2001/XMLSchema" xmlns:p="http://schemas.microsoft.com/office/2006/metadata/properties" xmlns:ns2="24dd2d42-bb48-4a22-9760-9f1e65e8d3bb" xmlns:ns3="13240e0c-3e23-4f2f-aa87-e12d7dbcfb87" targetNamespace="http://schemas.microsoft.com/office/2006/metadata/properties" ma:root="true" ma:fieldsID="58d8ecc3a8116c55ef37f8097a3a80db" ns2:_="" ns3:_="">
    <xsd:import namespace="24dd2d42-bb48-4a22-9760-9f1e65e8d3bb"/>
    <xsd:import namespace="13240e0c-3e23-4f2f-aa87-e12d7dbcfb87"/>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d2d42-bb48-4a22-9760-9f1e65e8d3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3240e0c-3e23-4f2f-aa87-e12d7dbcfb8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D8711C-4989-4E83-9BE4-C7DCD27AB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d2d42-bb48-4a22-9760-9f1e65e8d3bb"/>
    <ds:schemaRef ds:uri="13240e0c-3e23-4f2f-aa87-e12d7dbcf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306A48-D2D8-4C88-ABC7-E592AE0EF7C0}">
  <ds:schemaRefs>
    <ds:schemaRef ds:uri="http://schemas.openxmlformats.org/officeDocument/2006/bibliography"/>
  </ds:schemaRefs>
</ds:datastoreItem>
</file>

<file path=customXml/itemProps3.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8AB028-6085-41D2-9BCF-E76C0707AF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Digital_Scent_FD_0326.dotx</Template>
  <TotalTime>660</TotalTime>
  <Pages>22</Pages>
  <Words>2673</Words>
  <Characters>27842</Characters>
  <Application>Microsoft Office Word</Application>
  <DocSecurity>0</DocSecurity>
  <Lines>232</Lines>
  <Paragraphs>60</Paragraphs>
  <ScaleCrop>false</ScaleCrop>
  <HeadingPairs>
    <vt:vector size="6" baseType="variant">
      <vt:variant>
        <vt:lpstr>Title</vt:lpstr>
      </vt:variant>
      <vt:variant>
        <vt:i4>1</vt:i4>
      </vt:variant>
      <vt:variant>
        <vt:lpstr>Headings</vt:lpstr>
      </vt:variant>
      <vt:variant>
        <vt:i4>57</vt:i4>
      </vt:variant>
      <vt:variant>
        <vt:lpstr>Titel</vt:lpstr>
      </vt:variant>
      <vt:variant>
        <vt:i4>1</vt:i4>
      </vt:variant>
    </vt:vector>
  </HeadingPairs>
  <TitlesOfParts>
    <vt:vector size="59" baseType="lpstr">
      <vt:lpstr>FD_MyFeature</vt:lpstr>
      <vt:lpstr>Contents</vt:lpstr>
      <vt:lpstr>Introduction</vt:lpstr>
      <vt:lpstr>    Document Purpose</vt:lpstr>
      <vt:lpstr>    Document Scope</vt:lpstr>
      <vt:lpstr>    Document Audience</vt:lpstr>
      <vt:lpstr>        Stakeholder List</vt:lpstr>
      <vt:lpstr>    Document Organization</vt:lpstr>
      <vt:lpstr>        Document Context</vt:lpstr>
      <vt:lpstr>        Document Structure</vt:lpstr>
      <vt:lpstr>    Document Conventions</vt:lpstr>
      <vt:lpstr>        Requirements Templates</vt:lpstr>
      <vt:lpstr>    References</vt:lpstr>
      <vt:lpstr>        Ford Documents</vt:lpstr>
      <vt:lpstr>        External Documents and Publications</vt:lpstr>
      <vt:lpstr>    Glossary</vt:lpstr>
      <vt:lpstr>        Definitions</vt:lpstr>
      <vt:lpstr>        Abbreviations</vt:lpstr>
      <vt:lpstr>        Parameters / Values</vt:lpstr>
      <vt:lpstr>Feature Overview</vt:lpstr>
      <vt:lpstr>    Purpose and Description of Feature</vt:lpstr>
      <vt:lpstr>    Feature Variants</vt:lpstr>
      <vt:lpstr>        Regions &amp; Markets</vt:lpstr>
      <vt:lpstr>    Input Requirements/Documents</vt:lpstr>
      <vt:lpstr>    Lessons Learned</vt:lpstr>
      <vt:lpstr>    Assumptions</vt:lpstr>
      <vt:lpstr>Feature Context</vt:lpstr>
      <vt:lpstr>    Feature Context Diagram</vt:lpstr>
      <vt:lpstr>    List of Influences</vt:lpstr>
      <vt:lpstr>Feature Modeling</vt:lpstr>
      <vt:lpstr>    Operation Modes and States</vt:lpstr>
      <vt:lpstr>    Use Cases</vt:lpstr>
      <vt:lpstr>        Use Case Descriptions</vt:lpstr>
      <vt:lpstr>    Driving and Operation Scenarios</vt:lpstr>
      <vt:lpstr>    Decision Tables</vt:lpstr>
      <vt:lpstr>Feature Requirements</vt:lpstr>
      <vt:lpstr>    Functional Requirements</vt:lpstr>
      <vt:lpstr>    Non-Functional Requirements</vt:lpstr>
      <vt:lpstr>        Safety</vt:lpstr>
      <vt:lpstr>        Security</vt:lpstr>
      <vt:lpstr>        Reliability</vt:lpstr>
      <vt:lpstr>    HMI Requirements</vt:lpstr>
      <vt:lpstr>    Other Requirements</vt:lpstr>
      <vt:lpstr>        Design Requirements</vt:lpstr>
      <vt:lpstr>        Manufacturing Requirements</vt:lpstr>
      <vt:lpstr>        Service Requirements</vt:lpstr>
      <vt:lpstr>        After Sales Requirements</vt:lpstr>
      <vt:lpstr>        Process requirements</vt:lpstr>
      <vt:lpstr>Functional Safety</vt:lpstr>
      <vt:lpstr>CyberSecurity</vt:lpstr>
      <vt:lpstr>Data collection</vt:lpstr>
      <vt:lpstr>Architecture</vt:lpstr>
      <vt:lpstr>    Functional Architecture</vt:lpstr>
      <vt:lpstr>        Logical Functions</vt:lpstr>
      <vt:lpstr>Open Concerns</vt:lpstr>
      <vt:lpstr>Revision History</vt:lpstr>
      <vt:lpstr>    </vt:lpstr>
      <vt:lpstr>Appendix</vt:lpstr>
      <vt:lpstr>Engineering Specification</vt:lpstr>
    </vt:vector>
  </TitlesOfParts>
  <Company>Ford Motor Company</Company>
  <LinksUpToDate>false</LinksUpToDate>
  <CharactersWithSpaces>30455</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FD_MyFeature</dc:title>
  <dc:creator>JWANG308@ford.com</dc:creator>
  <cp:lastModifiedBy>Wang, Johnny (J.)</cp:lastModifiedBy>
  <cp:revision>111</cp:revision>
  <cp:lastPrinted>2006-07-11T12:32:00Z</cp:lastPrinted>
  <dcterms:created xsi:type="dcterms:W3CDTF">2021-09-26T05:17:00Z</dcterms:created>
  <dcterms:modified xsi:type="dcterms:W3CDTF">2021-10-11T06:45:00Z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1</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1a</vt:lpwstr>
  </property>
  <property fmtid="{D5CDD505-2E9C-101B-9397-08002B2CF9AE}" pid="10" name="LatestLogSignalID">
    <vt:i4>0</vt:i4>
  </property>
  <property fmtid="{D5CDD505-2E9C-101B-9397-08002B2CF9AE}" pid="11" name="LatestLogParameterID">
    <vt:i4>0</vt:i4>
  </property>
  <property fmtid="{D5CDD505-2E9C-101B-9397-08002B2CF9AE}" pid="12" name="LatestTechSignalID">
    <vt:i4>0</vt:i4>
  </property>
  <property fmtid="{D5CDD505-2E9C-101B-9397-08002B2CF9AE}" pid="13" name="LatestTechParameterID">
    <vt:i4>0</vt:i4>
  </property>
  <property fmtid="{D5CDD505-2E9C-101B-9397-08002B2CF9AE}" pid="14" name="LatestDataTypeID">
    <vt:i4>0</vt:i4>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0</vt:lpwstr>
  </property>
  <property fmtid="{D5CDD505-2E9C-101B-9397-08002B2CF9AE}" pid="19" name="DocRevision">
    <vt:lpwstr>1</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0x0101003AAE1951FB3CE946A9B293996888599E</vt:lpwstr>
  </property>
  <property fmtid="{D5CDD505-2E9C-101B-9397-08002B2CF9AE}" pid="30" name="CopyrightDate">
    <vt:lpwstr>2019</vt:lpwstr>
  </property>
  <property fmtid="{D5CDD505-2E9C-101B-9397-08002B2CF9AE}" pid="31" name="LatestSigMappingID">
    <vt:i4>0</vt:i4>
  </property>
  <property fmtid="{D5CDD505-2E9C-101B-9397-08002B2CF9AE}" pid="32" name="LatestAisInterfaceID">
    <vt:i4>0</vt:i4>
  </property>
</Properties>
</file>