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74BD5" w14:textId="77777777" w:rsidR="00C01404" w:rsidRDefault="00C01404" w:rsidP="00C01404">
      <w:pPr>
        <w:jc w:val="center"/>
        <w:rPr>
          <w:b/>
          <w:bCs/>
          <w:sz w:val="48"/>
        </w:rPr>
      </w:pPr>
      <w:bookmarkStart w:id="0" w:name="_GoBack"/>
      <w:bookmarkEnd w:id="0"/>
    </w:p>
    <w:p w14:paraId="70B501E4" w14:textId="77777777" w:rsidR="00C01404" w:rsidRDefault="00C01404" w:rsidP="00C01404">
      <w:pPr>
        <w:jc w:val="center"/>
        <w:rPr>
          <w:b/>
          <w:bCs/>
          <w:sz w:val="48"/>
        </w:rPr>
      </w:pPr>
    </w:p>
    <w:p w14:paraId="01DDE63A" w14:textId="3273FB13" w:rsidR="009B39E8" w:rsidRPr="004F7205" w:rsidRDefault="00125C3D" w:rsidP="00506D37">
      <w:pPr>
        <w:jc w:val="center"/>
        <w:rPr>
          <w:b/>
          <w:bCs/>
          <w:sz w:val="56"/>
        </w:rPr>
      </w:pPr>
      <w:r>
        <w:rPr>
          <w:b/>
          <w:bCs/>
          <w:sz w:val="48"/>
        </w:rPr>
        <w:t>FPD LINK</w:t>
      </w:r>
    </w:p>
    <w:p w14:paraId="50521292" w14:textId="63EA887D" w:rsidR="00303ED5" w:rsidRDefault="00303ED5" w:rsidP="00B635CA">
      <w:pPr>
        <w:jc w:val="center"/>
        <w:rPr>
          <w:b/>
          <w:bCs/>
          <w:sz w:val="56"/>
        </w:rPr>
      </w:pPr>
      <w:r>
        <w:rPr>
          <w:b/>
          <w:bCs/>
          <w:sz w:val="56"/>
        </w:rPr>
        <w:t xml:space="preserve">Cable &amp; Connector Assembly </w:t>
      </w:r>
      <w:r w:rsidR="00125C3D">
        <w:rPr>
          <w:b/>
          <w:bCs/>
          <w:sz w:val="56"/>
        </w:rPr>
        <w:t>Design Verification Checklist</w:t>
      </w:r>
      <w:r w:rsidR="00506D37">
        <w:rPr>
          <w:b/>
          <w:bCs/>
          <w:sz w:val="56"/>
        </w:rPr>
        <w:t xml:space="preserve"> </w:t>
      </w:r>
    </w:p>
    <w:p w14:paraId="28EF3A5B" w14:textId="217E5673" w:rsidR="0059333E" w:rsidRPr="00B635CA" w:rsidRDefault="00B635CA" w:rsidP="00B635CA">
      <w:pPr>
        <w:jc w:val="center"/>
        <w:rPr>
          <w:b/>
          <w:bCs/>
          <w:sz w:val="56"/>
        </w:rPr>
      </w:pPr>
      <w:r>
        <w:rPr>
          <w:b/>
          <w:bCs/>
          <w:sz w:val="56"/>
        </w:rPr>
        <w:t>00.06.</w:t>
      </w:r>
      <w:r w:rsidR="00303ED5" w:rsidRPr="00303ED5">
        <w:rPr>
          <w:sz w:val="18"/>
          <w:szCs w:val="18"/>
        </w:rPr>
        <w:t xml:space="preserve"> </w:t>
      </w:r>
      <w:r w:rsidR="00125C3D">
        <w:rPr>
          <w:b/>
          <w:sz w:val="56"/>
          <w:szCs w:val="56"/>
        </w:rPr>
        <w:t>01.306</w:t>
      </w:r>
    </w:p>
    <w:p w14:paraId="28EFC660" w14:textId="7E829DBF" w:rsidR="004F7205" w:rsidRDefault="004F7205" w:rsidP="00F956BC">
      <w:pPr>
        <w:jc w:val="left"/>
        <w:rPr>
          <w:b/>
          <w:bCs/>
          <w:sz w:val="48"/>
        </w:rPr>
      </w:pPr>
    </w:p>
    <w:p w14:paraId="73EAB087" w14:textId="63489A2E" w:rsidR="004F7205" w:rsidRDefault="004F7205" w:rsidP="00F956BC">
      <w:pPr>
        <w:jc w:val="left"/>
        <w:rPr>
          <w:b/>
          <w:bCs/>
          <w:sz w:val="48"/>
        </w:rPr>
      </w:pPr>
    </w:p>
    <w:p w14:paraId="632A8EA1" w14:textId="5F0EA1E1" w:rsidR="004F7205" w:rsidRDefault="004F7205" w:rsidP="00F956BC">
      <w:pPr>
        <w:jc w:val="left"/>
        <w:rPr>
          <w:b/>
          <w:bCs/>
          <w:sz w:val="48"/>
        </w:rPr>
      </w:pPr>
    </w:p>
    <w:p w14:paraId="7C9E7DBC" w14:textId="77777777" w:rsidR="0059333E" w:rsidRDefault="0059333E" w:rsidP="00F956BC">
      <w:pPr>
        <w:jc w:val="left"/>
        <w:rPr>
          <w:b/>
          <w:bCs/>
          <w:sz w:val="48"/>
        </w:rPr>
      </w:pPr>
    </w:p>
    <w:p w14:paraId="674A9CD7" w14:textId="77777777" w:rsidR="0059333E" w:rsidRDefault="0059333E" w:rsidP="00F956BC">
      <w:pPr>
        <w:jc w:val="left"/>
        <w:rPr>
          <w:b/>
          <w:bCs/>
          <w:sz w:val="48"/>
        </w:rPr>
      </w:pPr>
    </w:p>
    <w:p w14:paraId="346FD493" w14:textId="211D9CE0" w:rsidR="0059333E" w:rsidRDefault="00FC4080" w:rsidP="00F956BC">
      <w:pPr>
        <w:jc w:val="center"/>
        <w:rPr>
          <w:b/>
          <w:bCs/>
          <w:sz w:val="48"/>
        </w:rPr>
      </w:pPr>
      <w:r>
        <w:rPr>
          <w:b/>
          <w:bCs/>
          <w:noProof/>
          <w:sz w:val="48"/>
          <w:lang w:val="en-US"/>
        </w:rPr>
        <w:drawing>
          <wp:inline distT="0" distB="0" distL="0" distR="0" wp14:anchorId="0804F53F" wp14:editId="133DEACF">
            <wp:extent cx="5465289" cy="2743200"/>
            <wp:effectExtent l="0" t="0" r="2540" b="0"/>
            <wp:docPr id="2" name="Picture 1" descr="Ford_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d_Ov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8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CCBF" w14:textId="77777777" w:rsidR="00B0666C" w:rsidRPr="00396024" w:rsidRDefault="000D1436" w:rsidP="00B0666C">
      <w:pPr>
        <w:pStyle w:val="Heading"/>
        <w:pageBreakBefore/>
        <w:jc w:val="left"/>
      </w:pPr>
      <w:r>
        <w:lastRenderedPageBreak/>
        <w:t>Change Control</w:t>
      </w:r>
    </w:p>
    <w:tbl>
      <w:tblPr>
        <w:tblpPr w:leftFromText="180" w:rightFromText="180" w:vertAnchor="text" w:horzAnchor="margin" w:tblpXSpec="center" w:tblpY="18"/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"/>
        <w:gridCol w:w="1211"/>
        <w:gridCol w:w="1412"/>
        <w:gridCol w:w="6120"/>
      </w:tblGrid>
      <w:tr w:rsidR="00B0666C" w:rsidRPr="00396024" w14:paraId="4CBC0B72" w14:textId="77777777" w:rsidTr="00396024">
        <w:trPr>
          <w:trHeight w:val="271"/>
        </w:trPr>
        <w:tc>
          <w:tcPr>
            <w:tcW w:w="872" w:type="dxa"/>
            <w:shd w:val="clear" w:color="auto" w:fill="FFFF99"/>
            <w:vAlign w:val="center"/>
          </w:tcPr>
          <w:p w14:paraId="3B3C95E7" w14:textId="77777777" w:rsidR="00B0666C" w:rsidRPr="00396024" w:rsidRDefault="00B0666C" w:rsidP="00B0666C">
            <w:pPr>
              <w:pStyle w:val="TableTextLeft"/>
              <w:jc w:val="center"/>
              <w:rPr>
                <w:b/>
                <w:lang w:val="en-GB"/>
              </w:rPr>
            </w:pPr>
            <w:r w:rsidRPr="00396024">
              <w:rPr>
                <w:b/>
                <w:lang w:val="en-GB"/>
              </w:rPr>
              <w:t>Version</w:t>
            </w:r>
          </w:p>
        </w:tc>
        <w:tc>
          <w:tcPr>
            <w:tcW w:w="1211" w:type="dxa"/>
            <w:shd w:val="clear" w:color="auto" w:fill="FFFF99"/>
            <w:vAlign w:val="center"/>
          </w:tcPr>
          <w:p w14:paraId="1E4F8295" w14:textId="77777777" w:rsidR="00B0666C" w:rsidRPr="00396024" w:rsidRDefault="00B0666C" w:rsidP="00B0666C">
            <w:pPr>
              <w:pStyle w:val="TableTextLeft"/>
              <w:jc w:val="center"/>
              <w:rPr>
                <w:b/>
                <w:lang w:val="en-GB"/>
              </w:rPr>
            </w:pPr>
            <w:r w:rsidRPr="00396024">
              <w:rPr>
                <w:b/>
                <w:lang w:val="en-GB"/>
              </w:rPr>
              <w:t>Date</w:t>
            </w:r>
          </w:p>
        </w:tc>
        <w:tc>
          <w:tcPr>
            <w:tcW w:w="1412" w:type="dxa"/>
            <w:shd w:val="clear" w:color="auto" w:fill="FFFF99"/>
            <w:vAlign w:val="center"/>
          </w:tcPr>
          <w:p w14:paraId="6B51426D" w14:textId="2AE9B16E" w:rsidR="00B0666C" w:rsidRPr="00396024" w:rsidRDefault="00B0666C" w:rsidP="00B0666C">
            <w:pPr>
              <w:pStyle w:val="TableTextLeft"/>
              <w:jc w:val="center"/>
              <w:rPr>
                <w:b/>
                <w:lang w:val="en-GB"/>
              </w:rPr>
            </w:pPr>
            <w:r w:rsidRPr="00396024">
              <w:rPr>
                <w:b/>
                <w:lang w:val="en-GB"/>
              </w:rPr>
              <w:t>Author</w:t>
            </w:r>
            <w:r w:rsidR="005141F7">
              <w:rPr>
                <w:b/>
                <w:lang w:val="en-GB"/>
              </w:rPr>
              <w:t xml:space="preserve"> CDSID</w:t>
            </w:r>
          </w:p>
        </w:tc>
        <w:tc>
          <w:tcPr>
            <w:tcW w:w="6120" w:type="dxa"/>
            <w:shd w:val="clear" w:color="auto" w:fill="FFFF99"/>
            <w:vAlign w:val="center"/>
          </w:tcPr>
          <w:p w14:paraId="276E478F" w14:textId="77777777" w:rsidR="00B0666C" w:rsidRPr="00396024" w:rsidRDefault="000D1436" w:rsidP="00B0666C">
            <w:pPr>
              <w:pStyle w:val="TableTextLeft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Changes / </w:t>
            </w:r>
            <w:r w:rsidR="00B0666C" w:rsidRPr="00396024">
              <w:rPr>
                <w:b/>
                <w:lang w:val="en-GB"/>
              </w:rPr>
              <w:t>Remark</w:t>
            </w:r>
          </w:p>
        </w:tc>
      </w:tr>
      <w:tr w:rsidR="00B0666C" w:rsidRPr="00396024" w14:paraId="5D6C1541" w14:textId="77777777" w:rsidTr="00B0666C">
        <w:trPr>
          <w:trHeight w:val="271"/>
        </w:trPr>
        <w:tc>
          <w:tcPr>
            <w:tcW w:w="872" w:type="dxa"/>
            <w:shd w:val="clear" w:color="auto" w:fill="FFFFFF"/>
            <w:vAlign w:val="center"/>
          </w:tcPr>
          <w:p w14:paraId="650FEDBA" w14:textId="5559D71D" w:rsidR="00B0666C" w:rsidRPr="00396024" w:rsidRDefault="00B635CA" w:rsidP="00B0666C">
            <w:pPr>
              <w:pStyle w:val="TableTextLeft"/>
              <w:jc w:val="center"/>
              <w:rPr>
                <w:lang w:val="en-GB"/>
              </w:rPr>
            </w:pPr>
            <w:r>
              <w:rPr>
                <w:lang w:val="en-GB"/>
              </w:rPr>
              <w:t>AA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2F1FE631" w14:textId="0F1176AB" w:rsidR="00B0666C" w:rsidRPr="00396024" w:rsidRDefault="005141F7" w:rsidP="00EB2C4F">
            <w:pPr>
              <w:pStyle w:val="TableTextLeft"/>
              <w:jc w:val="center"/>
              <w:rPr>
                <w:lang w:val="en-GB"/>
              </w:rPr>
            </w:pPr>
            <w:r>
              <w:rPr>
                <w:lang w:val="en-GB"/>
              </w:rPr>
              <w:t>4/19/2018</w:t>
            </w:r>
          </w:p>
        </w:tc>
        <w:tc>
          <w:tcPr>
            <w:tcW w:w="1412" w:type="dxa"/>
            <w:shd w:val="clear" w:color="auto" w:fill="FFFFFF"/>
            <w:vAlign w:val="center"/>
          </w:tcPr>
          <w:p w14:paraId="75CEB5AC" w14:textId="782492B2" w:rsidR="00B0666C" w:rsidRPr="00396024" w:rsidRDefault="009156D8" w:rsidP="00B0666C">
            <w:pPr>
              <w:pStyle w:val="TableTextLeft"/>
              <w:jc w:val="center"/>
              <w:rPr>
                <w:lang w:val="en-GB"/>
              </w:rPr>
            </w:pPr>
            <w:r>
              <w:rPr>
                <w:lang w:val="en-GB"/>
              </w:rPr>
              <w:t>hkadry</w:t>
            </w:r>
          </w:p>
        </w:tc>
        <w:tc>
          <w:tcPr>
            <w:tcW w:w="6120" w:type="dxa"/>
            <w:shd w:val="clear" w:color="auto" w:fill="FFFFFF"/>
            <w:vAlign w:val="center"/>
          </w:tcPr>
          <w:p w14:paraId="161C7974" w14:textId="782D30ED" w:rsidR="00B0666C" w:rsidRPr="00396024" w:rsidRDefault="007329B9" w:rsidP="00B0666C">
            <w:pPr>
              <w:pStyle w:val="TableTextLeft"/>
              <w:rPr>
                <w:lang w:val="en-GB"/>
              </w:rPr>
            </w:pPr>
            <w:r>
              <w:rPr>
                <w:lang w:val="en-GB"/>
              </w:rPr>
              <w:t>Initial Release</w:t>
            </w:r>
          </w:p>
        </w:tc>
      </w:tr>
      <w:tr w:rsidR="00B0666C" w:rsidRPr="00396024" w14:paraId="304AEDFE" w14:textId="77777777" w:rsidTr="00B0666C">
        <w:trPr>
          <w:trHeight w:val="271"/>
        </w:trPr>
        <w:tc>
          <w:tcPr>
            <w:tcW w:w="872" w:type="dxa"/>
            <w:shd w:val="clear" w:color="auto" w:fill="FFFFFF"/>
            <w:vAlign w:val="center"/>
          </w:tcPr>
          <w:p w14:paraId="16784EB5" w14:textId="67CC802E" w:rsidR="00B0666C" w:rsidRPr="00396024" w:rsidRDefault="00125C3D" w:rsidP="00B0666C">
            <w:pPr>
              <w:pStyle w:val="TableTextLeft"/>
              <w:jc w:val="center"/>
              <w:rPr>
                <w:lang w:val="en-GB"/>
              </w:rPr>
            </w:pPr>
            <w:r>
              <w:rPr>
                <w:lang w:val="en-GB"/>
              </w:rPr>
              <w:t>AB</w:t>
            </w:r>
          </w:p>
        </w:tc>
        <w:tc>
          <w:tcPr>
            <w:tcW w:w="1211" w:type="dxa"/>
            <w:shd w:val="clear" w:color="auto" w:fill="FFFFFF"/>
            <w:vAlign w:val="center"/>
          </w:tcPr>
          <w:p w14:paraId="20704568" w14:textId="38F2C066" w:rsidR="00B0666C" w:rsidRPr="00396024" w:rsidRDefault="005141F7" w:rsidP="00B0666C">
            <w:pPr>
              <w:pStyle w:val="TableTextLeft"/>
              <w:jc w:val="center"/>
              <w:rPr>
                <w:lang w:val="en-GB"/>
              </w:rPr>
            </w:pPr>
            <w:r>
              <w:rPr>
                <w:lang w:val="en-GB"/>
              </w:rPr>
              <w:t>3/1/2019</w:t>
            </w:r>
          </w:p>
        </w:tc>
        <w:tc>
          <w:tcPr>
            <w:tcW w:w="1412" w:type="dxa"/>
            <w:shd w:val="clear" w:color="auto" w:fill="FFFFFF"/>
            <w:vAlign w:val="center"/>
          </w:tcPr>
          <w:p w14:paraId="0E235D7B" w14:textId="1899016B" w:rsidR="00EB2C4F" w:rsidRPr="00396024" w:rsidRDefault="005141F7" w:rsidP="00B0666C">
            <w:pPr>
              <w:pStyle w:val="TableTextLeft"/>
              <w:jc w:val="center"/>
              <w:rPr>
                <w:lang w:val="en-GB"/>
              </w:rPr>
            </w:pPr>
            <w:r>
              <w:rPr>
                <w:lang w:val="en-GB"/>
              </w:rPr>
              <w:t>hkadry</w:t>
            </w:r>
          </w:p>
        </w:tc>
        <w:tc>
          <w:tcPr>
            <w:tcW w:w="6120" w:type="dxa"/>
            <w:shd w:val="clear" w:color="auto" w:fill="FFFFFF"/>
            <w:vAlign w:val="center"/>
          </w:tcPr>
          <w:p w14:paraId="56037BD0" w14:textId="77777777" w:rsidR="00B0666C" w:rsidRDefault="005141F7" w:rsidP="005141F7">
            <w:pPr>
              <w:pStyle w:val="TableTextLeft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Added checks to determine which protocol is used </w:t>
            </w:r>
          </w:p>
          <w:p w14:paraId="7DC60215" w14:textId="0F40293C" w:rsidR="005141F7" w:rsidRPr="005141F7" w:rsidRDefault="005141F7" w:rsidP="005141F7">
            <w:pPr>
              <w:pStyle w:val="TableTextLeft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Added checks for production </w:t>
            </w:r>
          </w:p>
        </w:tc>
      </w:tr>
      <w:tr w:rsidR="00B0666C" w:rsidRPr="00396024" w14:paraId="3A52FE84" w14:textId="77777777" w:rsidTr="00B0666C">
        <w:trPr>
          <w:trHeight w:val="271"/>
        </w:trPr>
        <w:tc>
          <w:tcPr>
            <w:tcW w:w="872" w:type="dxa"/>
            <w:shd w:val="clear" w:color="auto" w:fill="FFFFFF"/>
            <w:vAlign w:val="center"/>
          </w:tcPr>
          <w:p w14:paraId="4599079C" w14:textId="2ABC7116" w:rsidR="00B0666C" w:rsidRPr="00396024" w:rsidRDefault="00B0666C" w:rsidP="00B0666C">
            <w:pPr>
              <w:pStyle w:val="TableTextLeft"/>
              <w:jc w:val="center"/>
              <w:rPr>
                <w:lang w:val="en-GB"/>
              </w:rPr>
            </w:pPr>
          </w:p>
        </w:tc>
        <w:tc>
          <w:tcPr>
            <w:tcW w:w="1211" w:type="dxa"/>
            <w:shd w:val="clear" w:color="auto" w:fill="FFFFFF"/>
            <w:vAlign w:val="center"/>
          </w:tcPr>
          <w:p w14:paraId="1AC5B973" w14:textId="7C92E732" w:rsidR="00B0666C" w:rsidRPr="00396024" w:rsidRDefault="00B0666C" w:rsidP="00B0666C">
            <w:pPr>
              <w:pStyle w:val="TableTextLeft"/>
              <w:jc w:val="center"/>
              <w:rPr>
                <w:lang w:val="en-GB"/>
              </w:rPr>
            </w:pPr>
          </w:p>
        </w:tc>
        <w:tc>
          <w:tcPr>
            <w:tcW w:w="1412" w:type="dxa"/>
            <w:shd w:val="clear" w:color="auto" w:fill="FFFFFF"/>
            <w:vAlign w:val="center"/>
          </w:tcPr>
          <w:p w14:paraId="2E683916" w14:textId="3F6ABAF4" w:rsidR="008C0BF5" w:rsidRPr="00396024" w:rsidRDefault="008C0BF5" w:rsidP="00B0666C">
            <w:pPr>
              <w:pStyle w:val="TableTextLeft"/>
              <w:jc w:val="center"/>
              <w:rPr>
                <w:lang w:val="en-GB"/>
              </w:rPr>
            </w:pPr>
          </w:p>
        </w:tc>
        <w:tc>
          <w:tcPr>
            <w:tcW w:w="6120" w:type="dxa"/>
            <w:shd w:val="clear" w:color="auto" w:fill="FFFFFF"/>
            <w:vAlign w:val="center"/>
          </w:tcPr>
          <w:p w14:paraId="6F62BF54" w14:textId="10FFC665" w:rsidR="00B0666C" w:rsidRPr="00396024" w:rsidRDefault="00B0666C" w:rsidP="00B0666C">
            <w:pPr>
              <w:pStyle w:val="TableTextLeft"/>
              <w:rPr>
                <w:lang w:val="en-GB"/>
              </w:rPr>
            </w:pPr>
          </w:p>
        </w:tc>
      </w:tr>
      <w:tr w:rsidR="00A82A73" w:rsidRPr="00396024" w14:paraId="658A0AF1" w14:textId="77777777" w:rsidTr="00B0666C">
        <w:trPr>
          <w:trHeight w:val="271"/>
        </w:trPr>
        <w:tc>
          <w:tcPr>
            <w:tcW w:w="872" w:type="dxa"/>
            <w:shd w:val="clear" w:color="auto" w:fill="FFFFFF"/>
            <w:vAlign w:val="center"/>
          </w:tcPr>
          <w:p w14:paraId="03E7006F" w14:textId="77777777" w:rsidR="00A82A73" w:rsidRDefault="00A82A73" w:rsidP="00B0666C">
            <w:pPr>
              <w:pStyle w:val="TableTextLeft"/>
              <w:jc w:val="center"/>
              <w:rPr>
                <w:lang w:val="en-GB"/>
              </w:rPr>
            </w:pPr>
          </w:p>
        </w:tc>
        <w:tc>
          <w:tcPr>
            <w:tcW w:w="1211" w:type="dxa"/>
            <w:shd w:val="clear" w:color="auto" w:fill="FFFFFF"/>
            <w:vAlign w:val="center"/>
          </w:tcPr>
          <w:p w14:paraId="5008599F" w14:textId="77777777" w:rsidR="00A82A73" w:rsidRDefault="00A82A73" w:rsidP="00B0666C">
            <w:pPr>
              <w:pStyle w:val="TableTextLeft"/>
              <w:jc w:val="center"/>
              <w:rPr>
                <w:lang w:val="en-GB"/>
              </w:rPr>
            </w:pPr>
          </w:p>
        </w:tc>
        <w:tc>
          <w:tcPr>
            <w:tcW w:w="1412" w:type="dxa"/>
            <w:shd w:val="clear" w:color="auto" w:fill="FFFFFF"/>
            <w:vAlign w:val="center"/>
          </w:tcPr>
          <w:p w14:paraId="6B63048C" w14:textId="77777777" w:rsidR="00A82A73" w:rsidRPr="00396024" w:rsidRDefault="00A82A73" w:rsidP="00B0666C">
            <w:pPr>
              <w:pStyle w:val="TableTextLeft"/>
              <w:jc w:val="center"/>
              <w:rPr>
                <w:lang w:val="en-GB"/>
              </w:rPr>
            </w:pPr>
          </w:p>
        </w:tc>
        <w:tc>
          <w:tcPr>
            <w:tcW w:w="6120" w:type="dxa"/>
            <w:shd w:val="clear" w:color="auto" w:fill="FFFFFF"/>
            <w:vAlign w:val="center"/>
          </w:tcPr>
          <w:p w14:paraId="50B25C41" w14:textId="77777777" w:rsidR="00A82A73" w:rsidRPr="00396024" w:rsidRDefault="00A82A73" w:rsidP="00B0666C">
            <w:pPr>
              <w:pStyle w:val="TableTextLeft"/>
              <w:rPr>
                <w:lang w:val="en-GB"/>
              </w:rPr>
            </w:pPr>
          </w:p>
        </w:tc>
      </w:tr>
      <w:tr w:rsidR="00A82A73" w:rsidRPr="00396024" w14:paraId="6DA3E550" w14:textId="77777777" w:rsidTr="00B0666C">
        <w:trPr>
          <w:trHeight w:val="271"/>
        </w:trPr>
        <w:tc>
          <w:tcPr>
            <w:tcW w:w="872" w:type="dxa"/>
            <w:shd w:val="clear" w:color="auto" w:fill="FFFFFF"/>
            <w:vAlign w:val="center"/>
          </w:tcPr>
          <w:p w14:paraId="71BE03B2" w14:textId="77777777" w:rsidR="00A82A73" w:rsidRDefault="00A82A73" w:rsidP="00B0666C">
            <w:pPr>
              <w:pStyle w:val="TableTextLeft"/>
              <w:jc w:val="center"/>
              <w:rPr>
                <w:lang w:val="en-GB"/>
              </w:rPr>
            </w:pPr>
          </w:p>
        </w:tc>
        <w:tc>
          <w:tcPr>
            <w:tcW w:w="1211" w:type="dxa"/>
            <w:shd w:val="clear" w:color="auto" w:fill="FFFFFF"/>
            <w:vAlign w:val="center"/>
          </w:tcPr>
          <w:p w14:paraId="21A0B901" w14:textId="77777777" w:rsidR="00A82A73" w:rsidRDefault="00A82A73" w:rsidP="00B0666C">
            <w:pPr>
              <w:pStyle w:val="TableTextLeft"/>
              <w:jc w:val="center"/>
              <w:rPr>
                <w:lang w:val="en-GB"/>
              </w:rPr>
            </w:pPr>
          </w:p>
        </w:tc>
        <w:tc>
          <w:tcPr>
            <w:tcW w:w="1412" w:type="dxa"/>
            <w:shd w:val="clear" w:color="auto" w:fill="FFFFFF"/>
            <w:vAlign w:val="center"/>
          </w:tcPr>
          <w:p w14:paraId="2DE62039" w14:textId="77777777" w:rsidR="00A82A73" w:rsidRPr="00396024" w:rsidRDefault="00A82A73" w:rsidP="00B0666C">
            <w:pPr>
              <w:pStyle w:val="TableTextLeft"/>
              <w:jc w:val="center"/>
              <w:rPr>
                <w:lang w:val="en-GB"/>
              </w:rPr>
            </w:pPr>
          </w:p>
        </w:tc>
        <w:tc>
          <w:tcPr>
            <w:tcW w:w="6120" w:type="dxa"/>
            <w:shd w:val="clear" w:color="auto" w:fill="FFFFFF"/>
            <w:vAlign w:val="center"/>
          </w:tcPr>
          <w:p w14:paraId="706F01C5" w14:textId="77777777" w:rsidR="00A82A73" w:rsidRPr="00396024" w:rsidRDefault="00A82A73" w:rsidP="00B0666C">
            <w:pPr>
              <w:pStyle w:val="TableTextLeft"/>
              <w:rPr>
                <w:lang w:val="en-GB"/>
              </w:rPr>
            </w:pPr>
          </w:p>
        </w:tc>
      </w:tr>
    </w:tbl>
    <w:p w14:paraId="1CFAD151" w14:textId="77777777" w:rsidR="00B0666C" w:rsidRPr="00396024" w:rsidRDefault="00B0666C" w:rsidP="00B0666C">
      <w:pPr>
        <w:pStyle w:val="TableTextLeft"/>
        <w:rPr>
          <w:b/>
          <w:sz w:val="2"/>
          <w:szCs w:val="2"/>
          <w:lang w:val="en-GB"/>
        </w:rPr>
      </w:pPr>
    </w:p>
    <w:p w14:paraId="5D3CCF37" w14:textId="77777777" w:rsidR="00B0666C" w:rsidRPr="00396024" w:rsidRDefault="00B0666C" w:rsidP="00B0666C"/>
    <w:p w14:paraId="00E65311" w14:textId="77777777" w:rsidR="00B0666C" w:rsidRPr="00C40111" w:rsidRDefault="00B0666C" w:rsidP="00B0666C">
      <w:pPr>
        <w:pStyle w:val="Caption"/>
        <w:jc w:val="left"/>
        <w:rPr>
          <w:b/>
          <w:i/>
          <w:sz w:val="20"/>
        </w:rPr>
      </w:pPr>
      <w:r w:rsidRPr="00C40111">
        <w:rPr>
          <w:b/>
          <w:i/>
          <w:sz w:val="20"/>
        </w:rPr>
        <w:t>Note:</w:t>
      </w:r>
    </w:p>
    <w:p w14:paraId="72707E4F" w14:textId="4903A0E7" w:rsidR="00DF0009" w:rsidRDefault="008C0BF5" w:rsidP="00DF0009">
      <w:pPr>
        <w:rPr>
          <w:i/>
          <w:szCs w:val="20"/>
        </w:rPr>
      </w:pPr>
      <w:r>
        <w:rPr>
          <w:i/>
          <w:szCs w:val="20"/>
        </w:rPr>
        <w:t>The Research and Advanced Electrical Architecture Network Communication Group authored this document</w:t>
      </w:r>
      <w:r w:rsidR="00DF0009">
        <w:rPr>
          <w:i/>
          <w:szCs w:val="20"/>
        </w:rPr>
        <w:t>. For questions, please contact:</w:t>
      </w:r>
    </w:p>
    <w:p w14:paraId="47E8E654" w14:textId="77777777" w:rsidR="004F7205" w:rsidRDefault="004F7205" w:rsidP="001044C1">
      <w:pPr>
        <w:rPr>
          <w:i/>
          <w:szCs w:val="20"/>
        </w:rPr>
      </w:pPr>
    </w:p>
    <w:p w14:paraId="185049BE" w14:textId="029C590C" w:rsidR="004F7205" w:rsidRDefault="004F7205" w:rsidP="001044C1">
      <w:pPr>
        <w:rPr>
          <w:i/>
          <w:szCs w:val="20"/>
        </w:rPr>
      </w:pPr>
      <w:r>
        <w:rPr>
          <w:i/>
          <w:szCs w:val="20"/>
        </w:rPr>
        <w:t>Haysam Kadry (hkadry)</w:t>
      </w:r>
    </w:p>
    <w:p w14:paraId="4310D6A2" w14:textId="3B4A8EEE" w:rsidR="004F7205" w:rsidRDefault="004F7205" w:rsidP="001044C1">
      <w:pPr>
        <w:rPr>
          <w:i/>
          <w:szCs w:val="20"/>
        </w:rPr>
      </w:pPr>
      <w:r>
        <w:rPr>
          <w:i/>
          <w:szCs w:val="20"/>
        </w:rPr>
        <w:t xml:space="preserve">Research Engineer </w:t>
      </w:r>
    </w:p>
    <w:p w14:paraId="365A0399" w14:textId="5896884E" w:rsidR="004F7205" w:rsidRDefault="00282F2C" w:rsidP="001044C1">
      <w:pPr>
        <w:rPr>
          <w:i/>
          <w:szCs w:val="20"/>
        </w:rPr>
      </w:pPr>
      <w:hyperlink r:id="rId13" w:history="1">
        <w:r w:rsidR="004F7205" w:rsidRPr="00E66AD7">
          <w:rPr>
            <w:rStyle w:val="Hyperlink"/>
            <w:i/>
            <w:szCs w:val="20"/>
          </w:rPr>
          <w:t>hkadry@ford.com</w:t>
        </w:r>
      </w:hyperlink>
    </w:p>
    <w:p w14:paraId="14688FBC" w14:textId="77777777" w:rsidR="004F7205" w:rsidRDefault="004F7205" w:rsidP="001044C1">
      <w:pPr>
        <w:rPr>
          <w:i/>
          <w:szCs w:val="20"/>
        </w:rPr>
      </w:pPr>
      <w:r>
        <w:rPr>
          <w:i/>
          <w:szCs w:val="20"/>
        </w:rPr>
        <w:t>313-600-4193</w:t>
      </w:r>
    </w:p>
    <w:p w14:paraId="3E86CE42" w14:textId="1FD00EDE" w:rsidR="00BE3381" w:rsidRDefault="003200BC">
      <w:pPr>
        <w:jc w:val="left"/>
        <w:rPr>
          <w:rFonts w:cs="Arial"/>
          <w:caps/>
          <w:smallCaps/>
          <w:szCs w:val="20"/>
          <w:u w:val="single"/>
        </w:rPr>
      </w:pPr>
      <w:r w:rsidRPr="00BE3381">
        <w:rPr>
          <w:rFonts w:cs="Arial"/>
          <w:caps/>
          <w:smallCaps/>
          <w:szCs w:val="20"/>
          <w:u w:val="single"/>
        </w:rPr>
        <w:br w:type="page"/>
      </w:r>
    </w:p>
    <w:p w14:paraId="03C0647F" w14:textId="004EBB93" w:rsidR="00864CDA" w:rsidRPr="00C91765" w:rsidRDefault="00864CDA" w:rsidP="00EE3AFD">
      <w:pPr>
        <w:pStyle w:val="Title"/>
      </w:pPr>
      <w:r w:rsidRPr="00C91765">
        <w:lastRenderedPageBreak/>
        <w:t>Table of Contents</w:t>
      </w:r>
    </w:p>
    <w:p w14:paraId="3ADB3E7B" w14:textId="3A079401" w:rsidR="00BA51AA" w:rsidRDefault="00EE3AFD">
      <w:pPr>
        <w:pStyle w:val="TO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rFonts w:ascii="Times New Roman" w:hAnsi="Times New Roman"/>
          <w:b w:val="0"/>
          <w:bCs w:val="0"/>
          <w:smallCaps/>
          <w:u w:val="single"/>
        </w:rPr>
        <w:fldChar w:fldCharType="begin"/>
      </w:r>
      <w:r>
        <w:rPr>
          <w:rFonts w:ascii="Times New Roman" w:hAnsi="Times New Roman"/>
          <w:b w:val="0"/>
          <w:bCs w:val="0"/>
          <w:smallCaps/>
          <w:u w:val="single"/>
        </w:rPr>
        <w:instrText xml:space="preserve"> TOC \o "1-6" \h \z \u </w:instrText>
      </w:r>
      <w:r>
        <w:rPr>
          <w:rFonts w:ascii="Times New Roman" w:hAnsi="Times New Roman"/>
          <w:b w:val="0"/>
          <w:bCs w:val="0"/>
          <w:smallCaps/>
          <w:u w:val="single"/>
        </w:rPr>
        <w:fldChar w:fldCharType="separate"/>
      </w:r>
      <w:hyperlink w:anchor="_Toc528920645" w:history="1">
        <w:r w:rsidR="00BA51AA" w:rsidRPr="000944FD">
          <w:rPr>
            <w:rStyle w:val="Hyperlink"/>
            <w:noProof/>
          </w:rPr>
          <w:t>1.</w:t>
        </w:r>
        <w:r w:rsidR="00BA51AA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A51AA" w:rsidRPr="000944FD">
          <w:rPr>
            <w:rStyle w:val="Hyperlink"/>
            <w:noProof/>
          </w:rPr>
          <w:t>Introduction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_Toc528920645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5</w:t>
        </w:r>
        <w:r w:rsidR="00BA51AA">
          <w:rPr>
            <w:noProof/>
            <w:webHidden/>
          </w:rPr>
          <w:fldChar w:fldCharType="end"/>
        </w:r>
      </w:hyperlink>
    </w:p>
    <w:p w14:paraId="07F8C0F7" w14:textId="7B4C4BBE" w:rsidR="00BA51AA" w:rsidRDefault="00282F2C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528920646" w:history="1">
        <w:r w:rsidR="00BA51AA" w:rsidRPr="000944FD">
          <w:rPr>
            <w:rStyle w:val="Hyperlink"/>
            <w:noProof/>
          </w:rPr>
          <w:t>1.1</w:t>
        </w:r>
        <w:r w:rsidR="00BA51AA">
          <w:rPr>
            <w:rFonts w:eastAsiaTheme="minorEastAsia" w:cstheme="minorBidi"/>
            <w:b w:val="0"/>
            <w:bCs w:val="0"/>
            <w:noProof/>
            <w:lang w:val="en-US"/>
          </w:rPr>
          <w:tab/>
        </w:r>
        <w:r w:rsidR="00BA51AA" w:rsidRPr="000944FD">
          <w:rPr>
            <w:rStyle w:val="Hyperlink"/>
            <w:noProof/>
          </w:rPr>
          <w:t>Scope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_Toc528920646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5</w:t>
        </w:r>
        <w:r w:rsidR="00BA51AA">
          <w:rPr>
            <w:noProof/>
            <w:webHidden/>
          </w:rPr>
          <w:fldChar w:fldCharType="end"/>
        </w:r>
      </w:hyperlink>
    </w:p>
    <w:p w14:paraId="6D0F73C2" w14:textId="695BA1CB" w:rsidR="00BA51AA" w:rsidRDefault="00282F2C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528920647" w:history="1">
        <w:r w:rsidR="00BA51AA" w:rsidRPr="000944FD">
          <w:rPr>
            <w:rStyle w:val="Hyperlink"/>
            <w:noProof/>
          </w:rPr>
          <w:t>1.2</w:t>
        </w:r>
        <w:r w:rsidR="00BA51AA">
          <w:rPr>
            <w:rFonts w:eastAsiaTheme="minorEastAsia" w:cstheme="minorBidi"/>
            <w:b w:val="0"/>
            <w:bCs w:val="0"/>
            <w:noProof/>
            <w:lang w:val="en-US"/>
          </w:rPr>
          <w:tab/>
        </w:r>
        <w:r w:rsidR="00BA51AA" w:rsidRPr="000944FD">
          <w:rPr>
            <w:rStyle w:val="Hyperlink"/>
            <w:noProof/>
          </w:rPr>
          <w:t>Reference Documents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_Toc528920647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5</w:t>
        </w:r>
        <w:r w:rsidR="00BA51AA">
          <w:rPr>
            <w:noProof/>
            <w:webHidden/>
          </w:rPr>
          <w:fldChar w:fldCharType="end"/>
        </w:r>
      </w:hyperlink>
    </w:p>
    <w:p w14:paraId="04D8C3E1" w14:textId="417FDEE5" w:rsidR="00BA51AA" w:rsidRDefault="00282F2C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528920648" w:history="1">
        <w:r w:rsidR="00BA51AA" w:rsidRPr="000944FD">
          <w:rPr>
            <w:rStyle w:val="Hyperlink"/>
            <w:noProof/>
          </w:rPr>
          <w:t>1.3</w:t>
        </w:r>
        <w:r w:rsidR="00BA51AA">
          <w:rPr>
            <w:rFonts w:eastAsiaTheme="minorEastAsia" w:cstheme="minorBidi"/>
            <w:b w:val="0"/>
            <w:bCs w:val="0"/>
            <w:noProof/>
            <w:lang w:val="en-US"/>
          </w:rPr>
          <w:tab/>
        </w:r>
        <w:r w:rsidR="00BA51AA" w:rsidRPr="000944FD">
          <w:rPr>
            <w:rStyle w:val="Hyperlink"/>
            <w:noProof/>
          </w:rPr>
          <w:t>Definitions, Abbreviations and Acronyms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_Toc528920648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5</w:t>
        </w:r>
        <w:r w:rsidR="00BA51AA">
          <w:rPr>
            <w:noProof/>
            <w:webHidden/>
          </w:rPr>
          <w:fldChar w:fldCharType="end"/>
        </w:r>
      </w:hyperlink>
    </w:p>
    <w:p w14:paraId="0ADF3F85" w14:textId="0BC6D88D" w:rsidR="00BA51AA" w:rsidRDefault="00282F2C">
      <w:pPr>
        <w:pStyle w:val="TOC3"/>
        <w:tabs>
          <w:tab w:val="left" w:pos="1200"/>
          <w:tab w:val="right" w:leader="dot" w:pos="9628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28920649" w:history="1">
        <w:r w:rsidR="00BA51AA" w:rsidRPr="000944FD">
          <w:rPr>
            <w:rStyle w:val="Hyperlink"/>
            <w:noProof/>
          </w:rPr>
          <w:t>1.3.1</w:t>
        </w:r>
        <w:r w:rsidR="00BA51AA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BA51AA" w:rsidRPr="000944FD">
          <w:rPr>
            <w:rStyle w:val="Hyperlink"/>
            <w:noProof/>
          </w:rPr>
          <w:t>Abbreviations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_Toc528920649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5</w:t>
        </w:r>
        <w:r w:rsidR="00BA51AA">
          <w:rPr>
            <w:noProof/>
            <w:webHidden/>
          </w:rPr>
          <w:fldChar w:fldCharType="end"/>
        </w:r>
      </w:hyperlink>
    </w:p>
    <w:p w14:paraId="31948E4F" w14:textId="2F47E1A3" w:rsidR="00BA51AA" w:rsidRDefault="00282F2C">
      <w:pPr>
        <w:pStyle w:val="TOC3"/>
        <w:tabs>
          <w:tab w:val="left" w:pos="1200"/>
          <w:tab w:val="right" w:leader="dot" w:pos="9628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28920650" w:history="1">
        <w:r w:rsidR="00BA51AA" w:rsidRPr="000944FD">
          <w:rPr>
            <w:rStyle w:val="Hyperlink"/>
            <w:noProof/>
          </w:rPr>
          <w:t>1.3.2</w:t>
        </w:r>
        <w:r w:rsidR="00BA51AA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BA51AA" w:rsidRPr="000944FD">
          <w:rPr>
            <w:rStyle w:val="Hyperlink"/>
            <w:noProof/>
          </w:rPr>
          <w:t>Definitions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_Toc528920650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5</w:t>
        </w:r>
        <w:r w:rsidR="00BA51AA">
          <w:rPr>
            <w:noProof/>
            <w:webHidden/>
          </w:rPr>
          <w:fldChar w:fldCharType="end"/>
        </w:r>
      </w:hyperlink>
    </w:p>
    <w:p w14:paraId="2B2440FF" w14:textId="0FC7226F" w:rsidR="00BA51AA" w:rsidRDefault="00282F2C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528920651" w:history="1">
        <w:r w:rsidR="00BA51AA" w:rsidRPr="000944FD">
          <w:rPr>
            <w:rStyle w:val="Hyperlink"/>
            <w:noProof/>
          </w:rPr>
          <w:t>1.4</w:t>
        </w:r>
        <w:r w:rsidR="00BA51AA">
          <w:rPr>
            <w:rFonts w:eastAsiaTheme="minorEastAsia" w:cstheme="minorBidi"/>
            <w:b w:val="0"/>
            <w:bCs w:val="0"/>
            <w:noProof/>
            <w:lang w:val="en-US"/>
          </w:rPr>
          <w:tab/>
        </w:r>
        <w:r w:rsidR="00BA51AA" w:rsidRPr="000944FD">
          <w:rPr>
            <w:rStyle w:val="Hyperlink"/>
            <w:noProof/>
          </w:rPr>
          <w:t>Overview Checklist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_Toc528920651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6</w:t>
        </w:r>
        <w:r w:rsidR="00BA51AA">
          <w:rPr>
            <w:noProof/>
            <w:webHidden/>
          </w:rPr>
          <w:fldChar w:fldCharType="end"/>
        </w:r>
      </w:hyperlink>
    </w:p>
    <w:p w14:paraId="28DE3760" w14:textId="323BD2AC" w:rsidR="00BA51AA" w:rsidRDefault="00282F2C">
      <w:pPr>
        <w:pStyle w:val="TOC2"/>
        <w:tabs>
          <w:tab w:val="left" w:pos="800"/>
          <w:tab w:val="right" w:leader="dot" w:pos="9628"/>
        </w:tabs>
        <w:rPr>
          <w:rFonts w:eastAsiaTheme="minorEastAsia" w:cstheme="minorBidi"/>
          <w:b w:val="0"/>
          <w:bCs w:val="0"/>
          <w:noProof/>
          <w:lang w:val="en-US"/>
        </w:rPr>
      </w:pPr>
      <w:hyperlink w:anchor="_Toc528920652" w:history="1">
        <w:r w:rsidR="00BA51AA" w:rsidRPr="000944FD">
          <w:rPr>
            <w:rStyle w:val="Hyperlink"/>
            <w:noProof/>
          </w:rPr>
          <w:t>1.5</w:t>
        </w:r>
        <w:r w:rsidR="00BA51AA">
          <w:rPr>
            <w:rFonts w:eastAsiaTheme="minorEastAsia" w:cstheme="minorBidi"/>
            <w:b w:val="0"/>
            <w:bCs w:val="0"/>
            <w:noProof/>
            <w:lang w:val="en-US"/>
          </w:rPr>
          <w:tab/>
        </w:r>
        <w:r w:rsidR="00BA51AA" w:rsidRPr="000944FD">
          <w:rPr>
            <w:rStyle w:val="Hyperlink"/>
            <w:noProof/>
          </w:rPr>
          <w:t>Instructions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_Toc528920652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6</w:t>
        </w:r>
        <w:r w:rsidR="00BA51AA">
          <w:rPr>
            <w:noProof/>
            <w:webHidden/>
          </w:rPr>
          <w:fldChar w:fldCharType="end"/>
        </w:r>
      </w:hyperlink>
    </w:p>
    <w:p w14:paraId="6FFF3550" w14:textId="6DF71A22" w:rsidR="00BA51AA" w:rsidRDefault="00282F2C">
      <w:pPr>
        <w:pStyle w:val="TO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28920653" w:history="1">
        <w:r w:rsidR="00BA51AA" w:rsidRPr="000944FD">
          <w:rPr>
            <w:rStyle w:val="Hyperlink"/>
            <w:noProof/>
          </w:rPr>
          <w:t>2.</w:t>
        </w:r>
        <w:r w:rsidR="00BA51AA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A51AA" w:rsidRPr="000944FD">
          <w:rPr>
            <w:rStyle w:val="Hyperlink"/>
            <w:noProof/>
          </w:rPr>
          <w:t>Approved Connector and Cable Combinations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_Toc528920653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7</w:t>
        </w:r>
        <w:r w:rsidR="00BA51AA">
          <w:rPr>
            <w:noProof/>
            <w:webHidden/>
          </w:rPr>
          <w:fldChar w:fldCharType="end"/>
        </w:r>
      </w:hyperlink>
    </w:p>
    <w:p w14:paraId="2CAD3D4B" w14:textId="138D3F11" w:rsidR="00BA51AA" w:rsidRDefault="00282F2C">
      <w:pPr>
        <w:pStyle w:val="TO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28920654" w:history="1">
        <w:r w:rsidR="00BA51AA" w:rsidRPr="000944FD">
          <w:rPr>
            <w:rStyle w:val="Hyperlink"/>
            <w:noProof/>
          </w:rPr>
          <w:t>3.</w:t>
        </w:r>
        <w:r w:rsidR="00BA51AA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A51AA" w:rsidRPr="000944FD">
          <w:rPr>
            <w:rStyle w:val="Hyperlink"/>
            <w:noProof/>
          </w:rPr>
          <w:t>Cable/Connector Assembly Limit Lines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_Toc528920654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8</w:t>
        </w:r>
        <w:r w:rsidR="00BA51AA">
          <w:rPr>
            <w:noProof/>
            <w:webHidden/>
          </w:rPr>
          <w:fldChar w:fldCharType="end"/>
        </w:r>
      </w:hyperlink>
    </w:p>
    <w:p w14:paraId="0D152A36" w14:textId="32319CED" w:rsidR="00BA51AA" w:rsidRDefault="00282F2C">
      <w:pPr>
        <w:pStyle w:val="TOC1"/>
        <w:tabs>
          <w:tab w:val="left" w:pos="60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28920655" w:history="1">
        <w:r w:rsidR="00BA51AA" w:rsidRPr="000944FD">
          <w:rPr>
            <w:rStyle w:val="Hyperlink"/>
            <w:noProof/>
          </w:rPr>
          <w:t>4.</w:t>
        </w:r>
        <w:r w:rsidR="00BA51AA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A51AA" w:rsidRPr="000944FD">
          <w:rPr>
            <w:rStyle w:val="Hyperlink"/>
            <w:noProof/>
          </w:rPr>
          <w:t>Cable/Connector Assembly PPAP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_Toc528920655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10</w:t>
        </w:r>
        <w:r w:rsidR="00BA51AA">
          <w:rPr>
            <w:noProof/>
            <w:webHidden/>
          </w:rPr>
          <w:fldChar w:fldCharType="end"/>
        </w:r>
      </w:hyperlink>
    </w:p>
    <w:p w14:paraId="3B917414" w14:textId="59C021BD" w:rsidR="00EE3AFD" w:rsidRDefault="00EE3AFD">
      <w:pPr>
        <w:jc w:val="left"/>
        <w:rPr>
          <w:rFonts w:ascii="Times New Roman" w:hAnsi="Times New Roman"/>
          <w:b/>
          <w:bCs/>
          <w:smallCaps/>
          <w:sz w:val="24"/>
          <w:u w:val="single"/>
        </w:rPr>
      </w:pPr>
      <w:r>
        <w:rPr>
          <w:rFonts w:ascii="Times New Roman" w:hAnsi="Times New Roman"/>
          <w:b/>
          <w:bCs/>
          <w:smallCaps/>
          <w:sz w:val="24"/>
          <w:u w:val="single"/>
        </w:rPr>
        <w:fldChar w:fldCharType="end"/>
      </w:r>
    </w:p>
    <w:p w14:paraId="7BCFDE46" w14:textId="77777777" w:rsidR="00EE3AFD" w:rsidRDefault="00EE3AFD">
      <w:pPr>
        <w:jc w:val="left"/>
        <w:rPr>
          <w:rFonts w:ascii="Times New Roman" w:hAnsi="Times New Roman"/>
          <w:b/>
          <w:bCs/>
          <w:smallCaps/>
          <w:sz w:val="24"/>
          <w:u w:val="single"/>
        </w:rPr>
      </w:pPr>
      <w:r>
        <w:rPr>
          <w:rFonts w:ascii="Times New Roman" w:hAnsi="Times New Roman"/>
          <w:b/>
          <w:bCs/>
          <w:smallCaps/>
          <w:sz w:val="24"/>
          <w:u w:val="single"/>
        </w:rPr>
        <w:br w:type="page"/>
      </w:r>
    </w:p>
    <w:p w14:paraId="697C6B58" w14:textId="3834D3C0" w:rsidR="00787ABD" w:rsidRDefault="00787ABD" w:rsidP="00EE3AFD">
      <w:pPr>
        <w:pStyle w:val="Title"/>
      </w:pPr>
      <w:r w:rsidRPr="00787ABD">
        <w:t xml:space="preserve">List of Tables </w:t>
      </w:r>
    </w:p>
    <w:p w14:paraId="0FC12B2B" w14:textId="1CCC82D0" w:rsidR="00BA51AA" w:rsidRDefault="00EE3AFD">
      <w:pPr>
        <w:pStyle w:val="TableofFigures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r>
        <w:rPr>
          <w:rFonts w:ascii="Times New Roman" w:hAnsi="Times New Roman"/>
          <w:b/>
          <w:i w:val="0"/>
          <w:iCs w:val="0"/>
          <w:caps/>
          <w:smallCaps/>
          <w:u w:val="single"/>
        </w:rPr>
        <w:fldChar w:fldCharType="begin"/>
      </w:r>
      <w:r>
        <w:rPr>
          <w:rFonts w:ascii="Times New Roman" w:hAnsi="Times New Roman"/>
          <w:b/>
          <w:i w:val="0"/>
          <w:iCs w:val="0"/>
          <w:caps/>
          <w:smallCaps/>
          <w:u w:val="single"/>
        </w:rPr>
        <w:instrText xml:space="preserve"> TOC \h \z \t "Tables" \c </w:instrText>
      </w:r>
      <w:r>
        <w:rPr>
          <w:rFonts w:ascii="Times New Roman" w:hAnsi="Times New Roman"/>
          <w:b/>
          <w:i w:val="0"/>
          <w:iCs w:val="0"/>
          <w:caps/>
          <w:smallCaps/>
          <w:u w:val="single"/>
        </w:rPr>
        <w:fldChar w:fldCharType="separate"/>
      </w:r>
      <w:hyperlink w:anchor="_Toc528920639" w:history="1">
        <w:r w:rsidR="00BA51AA" w:rsidRPr="00E06D87">
          <w:rPr>
            <w:rStyle w:val="Hyperlink"/>
            <w:noProof/>
          </w:rPr>
          <w:t>Table 1: Reference Documents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_Toc528920639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5</w:t>
        </w:r>
        <w:r w:rsidR="00BA51AA">
          <w:rPr>
            <w:noProof/>
            <w:webHidden/>
          </w:rPr>
          <w:fldChar w:fldCharType="end"/>
        </w:r>
      </w:hyperlink>
    </w:p>
    <w:p w14:paraId="00A1D9E8" w14:textId="7226CAB1" w:rsidR="00BA51AA" w:rsidRDefault="00282F2C">
      <w:pPr>
        <w:pStyle w:val="TableofFigures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528920640" w:history="1">
        <w:r w:rsidR="00BA51AA" w:rsidRPr="00E06D87">
          <w:rPr>
            <w:rStyle w:val="Hyperlink"/>
            <w:noProof/>
          </w:rPr>
          <w:t>Table 2: Abbreviations and Acronyms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_Toc528920640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5</w:t>
        </w:r>
        <w:r w:rsidR="00BA51AA">
          <w:rPr>
            <w:noProof/>
            <w:webHidden/>
          </w:rPr>
          <w:fldChar w:fldCharType="end"/>
        </w:r>
      </w:hyperlink>
    </w:p>
    <w:p w14:paraId="5C313F1E" w14:textId="2DEACBD1" w:rsidR="00BA51AA" w:rsidRDefault="00282F2C">
      <w:pPr>
        <w:pStyle w:val="TableofFigures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528920641" w:history="1">
        <w:r w:rsidR="00BA51AA" w:rsidRPr="00E06D87">
          <w:rPr>
            <w:rStyle w:val="Hyperlink"/>
            <w:noProof/>
          </w:rPr>
          <w:t>Table 3: Definitions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_Toc528920641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5</w:t>
        </w:r>
        <w:r w:rsidR="00BA51AA">
          <w:rPr>
            <w:noProof/>
            <w:webHidden/>
          </w:rPr>
          <w:fldChar w:fldCharType="end"/>
        </w:r>
      </w:hyperlink>
    </w:p>
    <w:p w14:paraId="684F57AF" w14:textId="40504DDE" w:rsidR="00BA51AA" w:rsidRDefault="00282F2C">
      <w:pPr>
        <w:pStyle w:val="TableofFigures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528920642" w:history="1">
        <w:r w:rsidR="00BA51AA" w:rsidRPr="00E06D87">
          <w:rPr>
            <w:rStyle w:val="Hyperlink"/>
            <w:noProof/>
          </w:rPr>
          <w:t>Table 4: Overview Data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_Toc528920642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6</w:t>
        </w:r>
        <w:r w:rsidR="00BA51AA">
          <w:rPr>
            <w:noProof/>
            <w:webHidden/>
          </w:rPr>
          <w:fldChar w:fldCharType="end"/>
        </w:r>
      </w:hyperlink>
    </w:p>
    <w:p w14:paraId="46E3CE8F" w14:textId="62DDD278" w:rsidR="00BA51AA" w:rsidRDefault="00282F2C">
      <w:pPr>
        <w:pStyle w:val="TableofFigures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528920643" w:history="1">
        <w:r w:rsidR="00BA51AA" w:rsidRPr="00E06D87">
          <w:rPr>
            <w:rStyle w:val="Hyperlink"/>
            <w:noProof/>
          </w:rPr>
          <w:t>Table 5: Contact Details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_Toc528920643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6</w:t>
        </w:r>
        <w:r w:rsidR="00BA51AA">
          <w:rPr>
            <w:noProof/>
            <w:webHidden/>
          </w:rPr>
          <w:fldChar w:fldCharType="end"/>
        </w:r>
      </w:hyperlink>
    </w:p>
    <w:p w14:paraId="2C7812B3" w14:textId="4921958D" w:rsidR="00BA51AA" w:rsidRDefault="00282F2C">
      <w:pPr>
        <w:pStyle w:val="TableofFigures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val="en-US"/>
        </w:rPr>
      </w:pPr>
      <w:hyperlink w:anchor="_Toc528920644" w:history="1">
        <w:r w:rsidR="00BA51AA" w:rsidRPr="00E06D87">
          <w:rPr>
            <w:rStyle w:val="Hyperlink"/>
            <w:noProof/>
          </w:rPr>
          <w:t>Table 6: Overall Status</w:t>
        </w:r>
        <w:r w:rsidR="00BA51AA">
          <w:rPr>
            <w:noProof/>
            <w:webHidden/>
          </w:rPr>
          <w:tab/>
        </w:r>
        <w:r w:rsidR="00BA51AA">
          <w:rPr>
            <w:noProof/>
            <w:webHidden/>
          </w:rPr>
          <w:fldChar w:fldCharType="begin"/>
        </w:r>
        <w:r w:rsidR="00BA51AA">
          <w:rPr>
            <w:noProof/>
            <w:webHidden/>
          </w:rPr>
          <w:instrText xml:space="preserve"> PAGEREF _Toc528920644 \h </w:instrText>
        </w:r>
        <w:r w:rsidR="00BA51AA">
          <w:rPr>
            <w:noProof/>
            <w:webHidden/>
          </w:rPr>
        </w:r>
        <w:r w:rsidR="00BA51AA">
          <w:rPr>
            <w:noProof/>
            <w:webHidden/>
          </w:rPr>
          <w:fldChar w:fldCharType="separate"/>
        </w:r>
        <w:r w:rsidR="00BA51AA">
          <w:rPr>
            <w:noProof/>
            <w:webHidden/>
          </w:rPr>
          <w:t>6</w:t>
        </w:r>
        <w:r w:rsidR="00BA51AA">
          <w:rPr>
            <w:noProof/>
            <w:webHidden/>
          </w:rPr>
          <w:fldChar w:fldCharType="end"/>
        </w:r>
      </w:hyperlink>
    </w:p>
    <w:p w14:paraId="5DAC4A8F" w14:textId="2F41F0D7" w:rsidR="00787ABD" w:rsidRPr="00787ABD" w:rsidRDefault="00EE3AFD">
      <w:pPr>
        <w:jc w:val="left"/>
        <w:rPr>
          <w:rFonts w:ascii="Times New Roman" w:hAnsi="Times New Roman"/>
          <w:b/>
          <w:caps/>
          <w:smallCaps/>
          <w:szCs w:val="20"/>
          <w:u w:val="single"/>
        </w:rPr>
      </w:pPr>
      <w:r>
        <w:rPr>
          <w:rFonts w:ascii="Times New Roman" w:hAnsi="Times New Roman"/>
          <w:b/>
          <w:i/>
          <w:iCs/>
          <w:caps/>
          <w:smallCaps/>
          <w:szCs w:val="20"/>
          <w:u w:val="single"/>
        </w:rPr>
        <w:fldChar w:fldCharType="end"/>
      </w:r>
    </w:p>
    <w:p w14:paraId="3D88072E" w14:textId="77777777" w:rsidR="00BE5BFC" w:rsidRDefault="00BE5BFC">
      <w:pPr>
        <w:jc w:val="left"/>
        <w:rPr>
          <w:b/>
          <w:kern w:val="28"/>
          <w:szCs w:val="20"/>
        </w:rPr>
      </w:pPr>
      <w:bookmarkStart w:id="1" w:name="_Toc509994459"/>
      <w:r>
        <w:br w:type="page"/>
      </w:r>
    </w:p>
    <w:p w14:paraId="26471B7A" w14:textId="020CBBAA" w:rsidR="00F956BC" w:rsidRDefault="00F956BC" w:rsidP="006D6CF7">
      <w:pPr>
        <w:pStyle w:val="Heading1"/>
      </w:pPr>
      <w:bookmarkStart w:id="2" w:name="_Toc528920645"/>
      <w:r>
        <w:t>Introduction</w:t>
      </w:r>
      <w:bookmarkEnd w:id="1"/>
      <w:bookmarkEnd w:id="2"/>
    </w:p>
    <w:p w14:paraId="11DCB2B8" w14:textId="3843C4C8" w:rsidR="008A4836" w:rsidRDefault="008A4836" w:rsidP="00F956BC">
      <w:pPr>
        <w:pStyle w:val="Heading2"/>
      </w:pPr>
      <w:bookmarkStart w:id="3" w:name="_Toc509994460"/>
      <w:bookmarkStart w:id="4" w:name="_Toc528920646"/>
      <w:r>
        <w:t>Scope</w:t>
      </w:r>
      <w:bookmarkEnd w:id="3"/>
      <w:bookmarkEnd w:id="4"/>
    </w:p>
    <w:p w14:paraId="39BF7627" w14:textId="03C14B18" w:rsidR="008A4836" w:rsidRDefault="008A4836" w:rsidP="008A4836">
      <w:r>
        <w:t xml:space="preserve">This document will </w:t>
      </w:r>
      <w:r w:rsidR="001D3234">
        <w:t xml:space="preserve">serve as a design validation document to ensure all </w:t>
      </w:r>
      <w:r w:rsidR="00303ED5">
        <w:t xml:space="preserve">cable and connector assemblies </w:t>
      </w:r>
      <w:r w:rsidR="001D3234">
        <w:t xml:space="preserve">requirements are met and implemented with </w:t>
      </w:r>
      <w:r w:rsidR="00C87333">
        <w:t>appropriate</w:t>
      </w:r>
      <w:r w:rsidR="001D3234">
        <w:t xml:space="preserve"> evidence.  </w:t>
      </w:r>
    </w:p>
    <w:p w14:paraId="7B3A0771" w14:textId="4784051C" w:rsidR="00F956BC" w:rsidRPr="00396024" w:rsidRDefault="00F956BC" w:rsidP="00F956BC">
      <w:pPr>
        <w:pStyle w:val="Heading2"/>
      </w:pPr>
      <w:bookmarkStart w:id="5" w:name="_Toc509994462"/>
      <w:bookmarkStart w:id="6" w:name="_Toc528920647"/>
      <w:r>
        <w:t>Reference Documents</w:t>
      </w:r>
      <w:bookmarkEnd w:id="5"/>
      <w:bookmarkEnd w:id="6"/>
    </w:p>
    <w:p w14:paraId="7C3C760E" w14:textId="4DD24188" w:rsidR="00F956BC" w:rsidRDefault="00F956BC" w:rsidP="00F956BC">
      <w:r w:rsidRPr="008A4836">
        <w:t>The requirements of the documents listed in the following table, form a part of this specification. The revision levels shown in the table were the latest at the time this Specification was written. In the event of a conflict between the requirements of this specification and these documents, the requirements in this document shall have precedence</w:t>
      </w:r>
    </w:p>
    <w:p w14:paraId="3689E89A" w14:textId="77777777" w:rsidR="00F956BC" w:rsidRDefault="00F956BC" w:rsidP="00F956BC"/>
    <w:tbl>
      <w:tblPr>
        <w:tblW w:w="50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27"/>
        <w:gridCol w:w="6200"/>
        <w:gridCol w:w="1007"/>
      </w:tblGrid>
      <w:tr w:rsidR="00F956BC" w:rsidRPr="00970A97" w14:paraId="2351DA39" w14:textId="77777777" w:rsidTr="00303ED5">
        <w:trPr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3AD3CFA" w14:textId="6F7D62BB" w:rsidR="00F956BC" w:rsidRPr="00506D37" w:rsidRDefault="00506D37" w:rsidP="001579E0">
            <w:pPr>
              <w:jc w:val="center"/>
              <w:rPr>
                <w:b/>
                <w:sz w:val="18"/>
                <w:szCs w:val="18"/>
              </w:rPr>
            </w:pPr>
            <w:r w:rsidRPr="00506D37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8092548" w14:textId="77777777" w:rsidR="00F956BC" w:rsidRPr="00D20BF1" w:rsidRDefault="00F956BC" w:rsidP="001579E0">
            <w:pPr>
              <w:pStyle w:val="FormatvorlageFettZentrie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Number</w:t>
            </w:r>
          </w:p>
        </w:tc>
        <w:tc>
          <w:tcPr>
            <w:tcW w:w="3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1E7E231" w14:textId="77777777" w:rsidR="00F956BC" w:rsidRPr="00D20BF1" w:rsidRDefault="00F956BC" w:rsidP="001579E0">
            <w:pPr>
              <w:pStyle w:val="FormatvorlageFettZentrie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Name/Reference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14:paraId="17DD63FF" w14:textId="77777777" w:rsidR="00F956BC" w:rsidRPr="00D20BF1" w:rsidRDefault="00F956BC" w:rsidP="001579E0">
            <w:pPr>
              <w:pStyle w:val="FormatvorlageFettZentrie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</w:tr>
      <w:tr w:rsidR="00F956BC" w:rsidRPr="00970A97" w14:paraId="0B709D77" w14:textId="77777777" w:rsidTr="00303ED5">
        <w:trPr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2D731C" w14:textId="77777777" w:rsidR="00F956BC" w:rsidRPr="00D20BF1" w:rsidRDefault="00F956BC" w:rsidP="001579E0">
            <w:pPr>
              <w:pStyle w:val="FormatvorlageZeilenabstandeinfac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5A7B3" w14:textId="3B41CD76" w:rsidR="00F956BC" w:rsidRPr="008A4836" w:rsidRDefault="00C87333" w:rsidP="00303E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00.06.0</w:t>
            </w:r>
            <w:r w:rsidR="00303ED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.00</w:t>
            </w:r>
            <w:r w:rsidR="00B635CA">
              <w:rPr>
                <w:sz w:val="18"/>
                <w:szCs w:val="18"/>
              </w:rPr>
              <w:t>3</w:t>
            </w:r>
          </w:p>
        </w:tc>
        <w:tc>
          <w:tcPr>
            <w:tcW w:w="3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F7683" w14:textId="0F49F5BE" w:rsidR="00F956BC" w:rsidRPr="008A4836" w:rsidRDefault="00125C3D" w:rsidP="00303E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FPD LINK Cable/Connector Assembly Specification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125C6C" w14:textId="1085266B" w:rsidR="00F956BC" w:rsidRPr="00D20BF1" w:rsidRDefault="00B635CA" w:rsidP="00125C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125C3D">
              <w:rPr>
                <w:sz w:val="18"/>
                <w:szCs w:val="18"/>
              </w:rPr>
              <w:t>B</w:t>
            </w:r>
          </w:p>
        </w:tc>
      </w:tr>
      <w:tr w:rsidR="00125C3D" w:rsidRPr="00970A97" w14:paraId="3F748C11" w14:textId="77777777" w:rsidTr="00303ED5">
        <w:trPr>
          <w:trHeight w:val="210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93EC" w14:textId="6CE2F616" w:rsidR="00125C3D" w:rsidRDefault="00125C3D" w:rsidP="00125C3D">
            <w:pPr>
              <w:pStyle w:val="FormatvorlageZeilenabstandeinfac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9E6C" w14:textId="03C94CDE" w:rsidR="00125C3D" w:rsidRPr="00125C3D" w:rsidRDefault="00125C3D" w:rsidP="00125C3D">
            <w:pPr>
              <w:pStyle w:val="Formatvorlage8ptZeilenabstandeinfach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00.06.03.002</w:t>
            </w:r>
          </w:p>
        </w:tc>
        <w:tc>
          <w:tcPr>
            <w:tcW w:w="3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37F55" w14:textId="16104F24" w:rsidR="00125C3D" w:rsidRDefault="00125C3D" w:rsidP="00125C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Netcom Physical Layer Approved Components List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8C182" w14:textId="377510C3" w:rsidR="00125C3D" w:rsidRDefault="00125C3D" w:rsidP="00125C3D">
            <w:pPr>
              <w:pStyle w:val="Formatvorlage8ptZeilenabstandeinfac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Latest</w:t>
            </w:r>
          </w:p>
        </w:tc>
      </w:tr>
      <w:tr w:rsidR="00125C3D" w:rsidRPr="00970A97" w14:paraId="7089C52A" w14:textId="77777777" w:rsidTr="00303ED5">
        <w:trPr>
          <w:trHeight w:val="210"/>
          <w:jc w:val="center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BF8D75" w14:textId="49B8CF96" w:rsidR="00125C3D" w:rsidRDefault="00125C3D" w:rsidP="00125C3D">
            <w:pPr>
              <w:pStyle w:val="FormatvorlageZeilenabstandeinfac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A2A77A" w14:textId="545FF940" w:rsidR="00125C3D" w:rsidRDefault="00125C3D" w:rsidP="00125C3D">
            <w:pPr>
              <w:pStyle w:val="Formatvorlage8ptZeilenabstandeinfac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1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FFFBB0" w14:textId="2630AA65" w:rsidR="00125C3D" w:rsidRDefault="00125C3D" w:rsidP="00125C3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USCAR 2 Specification 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677F41" w14:textId="1E238746" w:rsidR="00125C3D" w:rsidRDefault="00125C3D" w:rsidP="00125C3D">
            <w:pPr>
              <w:pStyle w:val="Formatvorlage8ptZeilenabstandeinfac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Latest</w:t>
            </w:r>
          </w:p>
        </w:tc>
      </w:tr>
    </w:tbl>
    <w:p w14:paraId="7F47B4CD" w14:textId="1FA8D4C0" w:rsidR="00F956BC" w:rsidRDefault="00F956BC" w:rsidP="00F956BC">
      <w:pPr>
        <w:pStyle w:val="Tables"/>
      </w:pPr>
      <w:bookmarkStart w:id="7" w:name="_Toc511052469"/>
      <w:bookmarkStart w:id="8" w:name="_Toc528920639"/>
      <w:r w:rsidRPr="00970A97">
        <w:t xml:space="preserve">Table </w:t>
      </w:r>
      <w:r w:rsidRPr="00970A97">
        <w:fldChar w:fldCharType="begin"/>
      </w:r>
      <w:r w:rsidRPr="00970A97">
        <w:instrText xml:space="preserve">\IF </w:instrText>
      </w:r>
      <w:r w:rsidRPr="00970A97">
        <w:fldChar w:fldCharType="begin"/>
      </w:r>
      <w:r w:rsidRPr="00970A97">
        <w:instrText xml:space="preserve">SEQ aaa \c </w:instrText>
      </w:r>
      <w:r w:rsidRPr="00970A97">
        <w:fldChar w:fldCharType="separate"/>
      </w:r>
      <w:r w:rsidR="00713C68">
        <w:rPr>
          <w:noProof/>
        </w:rPr>
        <w:instrText>0</w:instrText>
      </w:r>
      <w:r w:rsidRPr="00970A97">
        <w:fldChar w:fldCharType="end"/>
      </w:r>
      <w:r w:rsidRPr="00970A97">
        <w:instrText>&gt;= 1 "</w:instrText>
      </w:r>
      <w:r w:rsidRPr="00970A97">
        <w:fldChar w:fldCharType="begin"/>
      </w:r>
      <w:r w:rsidRPr="00970A97">
        <w:instrText xml:space="preserve">SEQ aaa \c \* ALPHABETIC </w:instrText>
      </w:r>
      <w:r w:rsidRPr="00970A97">
        <w:fldChar w:fldCharType="separate"/>
      </w:r>
      <w:r w:rsidRPr="00970A97">
        <w:instrText>A</w:instrText>
      </w:r>
      <w:r w:rsidRPr="00970A97">
        <w:fldChar w:fldCharType="end"/>
      </w:r>
      <w:r w:rsidRPr="00970A97">
        <w:instrText xml:space="preserve">." </w:instrText>
      </w:r>
      <w:r w:rsidRPr="00970A97">
        <w:fldChar w:fldCharType="end"/>
      </w:r>
      <w:r w:rsidR="0004711B">
        <w:t>1</w:t>
      </w:r>
      <w:r>
        <w:t>: Reference Documents</w:t>
      </w:r>
      <w:bookmarkEnd w:id="7"/>
      <w:bookmarkEnd w:id="8"/>
    </w:p>
    <w:p w14:paraId="75E97F00" w14:textId="039D4ED2" w:rsidR="00F956BC" w:rsidRPr="00396024" w:rsidRDefault="00F956BC" w:rsidP="00F956BC">
      <w:pPr>
        <w:pStyle w:val="Heading2"/>
      </w:pPr>
      <w:bookmarkStart w:id="9" w:name="_Toc509994463"/>
      <w:bookmarkStart w:id="10" w:name="_Toc528920648"/>
      <w:r w:rsidRPr="00396024">
        <w:t>Definitions, Abbreviations and Acronyms</w:t>
      </w:r>
      <w:bookmarkEnd w:id="9"/>
      <w:bookmarkEnd w:id="10"/>
    </w:p>
    <w:p w14:paraId="2F555C95" w14:textId="42FCAEEF" w:rsidR="00F956BC" w:rsidRPr="00D42FA8" w:rsidRDefault="00F956BC" w:rsidP="00F956BC">
      <w:pPr>
        <w:pStyle w:val="Heading3"/>
      </w:pPr>
      <w:bookmarkStart w:id="11" w:name="_Toc509994464"/>
      <w:bookmarkStart w:id="12" w:name="_Toc528920649"/>
      <w:r>
        <w:t>Abbreviations</w:t>
      </w:r>
      <w:bookmarkEnd w:id="11"/>
      <w:bookmarkEnd w:id="1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05"/>
        <w:gridCol w:w="5823"/>
      </w:tblGrid>
      <w:tr w:rsidR="00303ED5" w:rsidRPr="00711CED" w14:paraId="2530401E" w14:textId="77777777" w:rsidTr="00303ED5">
        <w:trPr>
          <w:jc w:val="center"/>
        </w:trPr>
        <w:tc>
          <w:tcPr>
            <w:tcW w:w="1976" w:type="pct"/>
            <w:shd w:val="clear" w:color="auto" w:fill="auto"/>
            <w:vAlign w:val="center"/>
          </w:tcPr>
          <w:p w14:paraId="32FE0B9C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bookmarkStart w:id="13" w:name="_Toc511052470"/>
            <w:r w:rsidRPr="00303ED5">
              <w:rPr>
                <w:sz w:val="18"/>
                <w:szCs w:val="18"/>
              </w:rPr>
              <w:t>FMC</w:t>
            </w:r>
          </w:p>
        </w:tc>
        <w:tc>
          <w:tcPr>
            <w:tcW w:w="3024" w:type="pct"/>
            <w:shd w:val="clear" w:color="auto" w:fill="auto"/>
            <w:vAlign w:val="center"/>
          </w:tcPr>
          <w:p w14:paraId="57103E3B" w14:textId="77777777" w:rsidR="00303ED5" w:rsidRPr="00303ED5" w:rsidRDefault="00303ED5" w:rsidP="00303ED5">
            <w:pPr>
              <w:pStyle w:val="Definitions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Ford Motor Company</w:t>
            </w:r>
          </w:p>
        </w:tc>
      </w:tr>
      <w:tr w:rsidR="00303ED5" w:rsidRPr="00711CED" w14:paraId="172BF7E6" w14:textId="77777777" w:rsidTr="00303ED5">
        <w:trPr>
          <w:jc w:val="center"/>
        </w:trPr>
        <w:tc>
          <w:tcPr>
            <w:tcW w:w="1976" w:type="pct"/>
            <w:shd w:val="clear" w:color="auto" w:fill="auto"/>
            <w:vAlign w:val="center"/>
          </w:tcPr>
          <w:p w14:paraId="47187AD7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JUTP</w:t>
            </w:r>
          </w:p>
        </w:tc>
        <w:tc>
          <w:tcPr>
            <w:tcW w:w="3024" w:type="pct"/>
            <w:shd w:val="clear" w:color="auto" w:fill="auto"/>
            <w:vAlign w:val="center"/>
          </w:tcPr>
          <w:p w14:paraId="112D6FF0" w14:textId="77777777" w:rsidR="00303ED5" w:rsidRPr="00303ED5" w:rsidRDefault="00303ED5" w:rsidP="00303ED5">
            <w:pPr>
              <w:ind w:left="-23"/>
              <w:jc w:val="left"/>
              <w:rPr>
                <w:sz w:val="18"/>
                <w:szCs w:val="18"/>
                <w:lang w:val="en-US"/>
              </w:rPr>
            </w:pPr>
            <w:r w:rsidRPr="00303ED5">
              <w:rPr>
                <w:sz w:val="18"/>
                <w:szCs w:val="18"/>
                <w:lang w:val="en-US"/>
              </w:rPr>
              <w:t>Jacketed Unshielded Twisted Pair</w:t>
            </w:r>
          </w:p>
        </w:tc>
      </w:tr>
      <w:tr w:rsidR="00303ED5" w:rsidRPr="00711CED" w14:paraId="355FE04F" w14:textId="77777777" w:rsidTr="00303ED5">
        <w:trPr>
          <w:jc w:val="center"/>
        </w:trPr>
        <w:tc>
          <w:tcPr>
            <w:tcW w:w="1976" w:type="pct"/>
            <w:shd w:val="clear" w:color="auto" w:fill="auto"/>
            <w:vAlign w:val="center"/>
          </w:tcPr>
          <w:p w14:paraId="0CD1DE64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PCB</w:t>
            </w:r>
          </w:p>
        </w:tc>
        <w:tc>
          <w:tcPr>
            <w:tcW w:w="3024" w:type="pct"/>
            <w:shd w:val="clear" w:color="auto" w:fill="auto"/>
            <w:vAlign w:val="center"/>
          </w:tcPr>
          <w:p w14:paraId="6A4D5FC4" w14:textId="77777777" w:rsidR="00303ED5" w:rsidRPr="00303ED5" w:rsidRDefault="00303ED5" w:rsidP="00303ED5">
            <w:pPr>
              <w:pStyle w:val="Definitions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Printed Circuit Board</w:t>
            </w:r>
          </w:p>
        </w:tc>
      </w:tr>
      <w:tr w:rsidR="00303ED5" w:rsidRPr="00711CED" w14:paraId="694D21F4" w14:textId="77777777" w:rsidTr="00303ED5">
        <w:trPr>
          <w:jc w:val="center"/>
        </w:trPr>
        <w:tc>
          <w:tcPr>
            <w:tcW w:w="1976" w:type="pct"/>
            <w:shd w:val="clear" w:color="auto" w:fill="auto"/>
            <w:vAlign w:val="center"/>
          </w:tcPr>
          <w:p w14:paraId="3A2D0513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QTP</w:t>
            </w:r>
          </w:p>
        </w:tc>
        <w:tc>
          <w:tcPr>
            <w:tcW w:w="3024" w:type="pct"/>
            <w:shd w:val="clear" w:color="auto" w:fill="auto"/>
            <w:vAlign w:val="center"/>
          </w:tcPr>
          <w:p w14:paraId="6C288397" w14:textId="77777777" w:rsidR="00303ED5" w:rsidRPr="00303ED5" w:rsidRDefault="00303ED5" w:rsidP="00303ED5">
            <w:pPr>
              <w:jc w:val="left"/>
              <w:rPr>
                <w:sz w:val="18"/>
                <w:szCs w:val="18"/>
                <w:lang w:val="en-US"/>
              </w:rPr>
            </w:pPr>
            <w:r w:rsidRPr="00303ED5">
              <w:rPr>
                <w:sz w:val="18"/>
                <w:szCs w:val="18"/>
                <w:lang w:val="en-US"/>
              </w:rPr>
              <w:t>Quad Twisted Pair</w:t>
            </w:r>
          </w:p>
        </w:tc>
      </w:tr>
      <w:tr w:rsidR="00303ED5" w:rsidRPr="00711CED" w14:paraId="53E7A013" w14:textId="77777777" w:rsidTr="00303ED5">
        <w:trPr>
          <w:jc w:val="center"/>
        </w:trPr>
        <w:tc>
          <w:tcPr>
            <w:tcW w:w="1976" w:type="pct"/>
            <w:shd w:val="clear" w:color="auto" w:fill="auto"/>
            <w:vAlign w:val="center"/>
          </w:tcPr>
          <w:p w14:paraId="4F1C6F46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SPP</w:t>
            </w:r>
          </w:p>
        </w:tc>
        <w:tc>
          <w:tcPr>
            <w:tcW w:w="3024" w:type="pct"/>
            <w:shd w:val="clear" w:color="auto" w:fill="auto"/>
            <w:vAlign w:val="center"/>
          </w:tcPr>
          <w:p w14:paraId="10E59DE9" w14:textId="77777777" w:rsidR="00303ED5" w:rsidRPr="00303ED5" w:rsidRDefault="00303ED5" w:rsidP="00303ED5">
            <w:pPr>
              <w:pStyle w:val="Definitions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 xml:space="preserve">Shielded Parallel Pair </w:t>
            </w:r>
          </w:p>
        </w:tc>
      </w:tr>
      <w:tr w:rsidR="00303ED5" w:rsidRPr="00711CED" w14:paraId="70CB4438" w14:textId="77777777" w:rsidTr="00303ED5">
        <w:trPr>
          <w:jc w:val="center"/>
        </w:trPr>
        <w:tc>
          <w:tcPr>
            <w:tcW w:w="1976" w:type="pct"/>
            <w:shd w:val="clear" w:color="auto" w:fill="auto"/>
            <w:vAlign w:val="center"/>
          </w:tcPr>
          <w:p w14:paraId="77F4EE16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STP</w:t>
            </w:r>
          </w:p>
        </w:tc>
        <w:tc>
          <w:tcPr>
            <w:tcW w:w="3024" w:type="pct"/>
            <w:shd w:val="clear" w:color="auto" w:fill="auto"/>
            <w:vAlign w:val="center"/>
          </w:tcPr>
          <w:p w14:paraId="0A5EC57F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Shielded Twisted Pair</w:t>
            </w:r>
          </w:p>
        </w:tc>
      </w:tr>
      <w:tr w:rsidR="00303ED5" w:rsidRPr="00711CED" w14:paraId="6E0A0BB2" w14:textId="77777777" w:rsidTr="00303ED5">
        <w:trPr>
          <w:jc w:val="center"/>
        </w:trPr>
        <w:tc>
          <w:tcPr>
            <w:tcW w:w="1976" w:type="pct"/>
            <w:shd w:val="clear" w:color="auto" w:fill="auto"/>
            <w:vAlign w:val="center"/>
          </w:tcPr>
          <w:p w14:paraId="41050331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TDR</w:t>
            </w:r>
          </w:p>
        </w:tc>
        <w:tc>
          <w:tcPr>
            <w:tcW w:w="3024" w:type="pct"/>
            <w:shd w:val="clear" w:color="auto" w:fill="auto"/>
            <w:vAlign w:val="center"/>
          </w:tcPr>
          <w:p w14:paraId="78584989" w14:textId="77777777" w:rsidR="00303ED5" w:rsidRPr="00303ED5" w:rsidRDefault="00303ED5" w:rsidP="00303ED5">
            <w:pPr>
              <w:pStyle w:val="Definitions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Time Domain Reflectometer</w:t>
            </w:r>
          </w:p>
        </w:tc>
      </w:tr>
      <w:tr w:rsidR="00303ED5" w:rsidRPr="00711CED" w14:paraId="583B64AB" w14:textId="77777777" w:rsidTr="00303ED5">
        <w:trPr>
          <w:trHeight w:val="60"/>
          <w:jc w:val="center"/>
        </w:trPr>
        <w:tc>
          <w:tcPr>
            <w:tcW w:w="1976" w:type="pct"/>
            <w:shd w:val="clear" w:color="auto" w:fill="auto"/>
            <w:vAlign w:val="center"/>
          </w:tcPr>
          <w:p w14:paraId="126FA07B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UTP</w:t>
            </w:r>
          </w:p>
        </w:tc>
        <w:tc>
          <w:tcPr>
            <w:tcW w:w="3024" w:type="pct"/>
            <w:shd w:val="clear" w:color="auto" w:fill="auto"/>
            <w:vAlign w:val="center"/>
          </w:tcPr>
          <w:p w14:paraId="5F6C490D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 xml:space="preserve">Unshielded Twisted Pair </w:t>
            </w:r>
          </w:p>
        </w:tc>
      </w:tr>
      <w:tr w:rsidR="00303ED5" w:rsidRPr="00711CED" w14:paraId="29C2371F" w14:textId="77777777" w:rsidTr="00303ED5">
        <w:trPr>
          <w:jc w:val="center"/>
        </w:trPr>
        <w:tc>
          <w:tcPr>
            <w:tcW w:w="1976" w:type="pct"/>
            <w:shd w:val="clear" w:color="auto" w:fill="auto"/>
            <w:vAlign w:val="center"/>
          </w:tcPr>
          <w:p w14:paraId="7991D201" w14:textId="77777777" w:rsidR="00303ED5" w:rsidRPr="00303ED5" w:rsidRDefault="00303ED5" w:rsidP="00303ED5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VNA</w:t>
            </w:r>
          </w:p>
        </w:tc>
        <w:tc>
          <w:tcPr>
            <w:tcW w:w="3024" w:type="pct"/>
            <w:shd w:val="clear" w:color="auto" w:fill="auto"/>
            <w:vAlign w:val="center"/>
          </w:tcPr>
          <w:p w14:paraId="6A32610E" w14:textId="77777777" w:rsidR="00303ED5" w:rsidRPr="00303ED5" w:rsidRDefault="00303ED5" w:rsidP="00303ED5">
            <w:pPr>
              <w:pStyle w:val="Definitions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Vector Network</w:t>
            </w:r>
            <w:r w:rsidRPr="00303ED5">
              <w:rPr>
                <w:sz w:val="18"/>
                <w:szCs w:val="18"/>
                <w:lang w:val="en-US"/>
              </w:rPr>
              <w:t xml:space="preserve"> Analyzer</w:t>
            </w:r>
            <w:r w:rsidRPr="00303ED5">
              <w:rPr>
                <w:sz w:val="18"/>
                <w:szCs w:val="18"/>
              </w:rPr>
              <w:t xml:space="preserve"> </w:t>
            </w:r>
          </w:p>
        </w:tc>
      </w:tr>
    </w:tbl>
    <w:p w14:paraId="66D7C2B6" w14:textId="77777777" w:rsidR="008C08B1" w:rsidRDefault="00F956BC" w:rsidP="008C08B1">
      <w:pPr>
        <w:pStyle w:val="Tables"/>
      </w:pPr>
      <w:bookmarkStart w:id="14" w:name="_Toc528920640"/>
      <w:r w:rsidRPr="009156D8">
        <w:t>Table</w:t>
      </w:r>
      <w:r w:rsidR="002F2A1A">
        <w:t xml:space="preserve"> </w:t>
      </w:r>
      <w:r>
        <w:t>2</w:t>
      </w:r>
      <w:r w:rsidRPr="009156D8">
        <w:t>: Abbreviations and Acronyms</w:t>
      </w:r>
      <w:bookmarkStart w:id="15" w:name="_Toc509994465"/>
      <w:bookmarkEnd w:id="13"/>
      <w:bookmarkEnd w:id="14"/>
    </w:p>
    <w:p w14:paraId="3225BF5F" w14:textId="77777777" w:rsidR="008C08B1" w:rsidRDefault="008C08B1" w:rsidP="008C08B1">
      <w:pPr>
        <w:pStyle w:val="Heading3"/>
      </w:pPr>
      <w:bookmarkStart w:id="16" w:name="_Toc528920650"/>
      <w:r>
        <w:t>Definitions</w:t>
      </w:r>
      <w:bookmarkEnd w:id="1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4"/>
        <w:gridCol w:w="7144"/>
      </w:tblGrid>
      <w:tr w:rsidR="00125C3D" w:rsidRPr="009156D8" w14:paraId="42603392" w14:textId="77777777" w:rsidTr="00303ED5">
        <w:trPr>
          <w:jc w:val="center"/>
        </w:trPr>
        <w:tc>
          <w:tcPr>
            <w:tcW w:w="1290" w:type="pct"/>
            <w:shd w:val="clear" w:color="auto" w:fill="auto"/>
            <w:vAlign w:val="center"/>
          </w:tcPr>
          <w:p w14:paraId="64DDFBB5" w14:textId="6348CFE7" w:rsidR="00125C3D" w:rsidRPr="00303ED5" w:rsidRDefault="00125C3D" w:rsidP="00125C3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Assembly </w:t>
            </w:r>
          </w:p>
        </w:tc>
        <w:tc>
          <w:tcPr>
            <w:tcW w:w="3710" w:type="pct"/>
            <w:shd w:val="clear" w:color="auto" w:fill="auto"/>
            <w:vAlign w:val="center"/>
          </w:tcPr>
          <w:p w14:paraId="330E3050" w14:textId="7B5CBDA3" w:rsidR="00125C3D" w:rsidRPr="00303ED5" w:rsidRDefault="00125C3D" w:rsidP="00125C3D">
            <w:pPr>
              <w:pStyle w:val="Definitions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assembly is cable that terminated with mating connector on both ends.</w:t>
            </w:r>
          </w:p>
        </w:tc>
      </w:tr>
      <w:tr w:rsidR="00125C3D" w:rsidRPr="009156D8" w14:paraId="7095D243" w14:textId="77777777" w:rsidTr="00303ED5">
        <w:trPr>
          <w:jc w:val="center"/>
        </w:trPr>
        <w:tc>
          <w:tcPr>
            <w:tcW w:w="1290" w:type="pct"/>
            <w:shd w:val="clear" w:color="auto" w:fill="auto"/>
            <w:vAlign w:val="center"/>
          </w:tcPr>
          <w:p w14:paraId="2BF9E7BD" w14:textId="77777777" w:rsidR="00125C3D" w:rsidRPr="00303ED5" w:rsidRDefault="00125C3D" w:rsidP="00125C3D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Bus</w:t>
            </w:r>
          </w:p>
        </w:tc>
        <w:tc>
          <w:tcPr>
            <w:tcW w:w="3710" w:type="pct"/>
            <w:shd w:val="clear" w:color="auto" w:fill="auto"/>
            <w:vAlign w:val="center"/>
          </w:tcPr>
          <w:p w14:paraId="2D3BF795" w14:textId="77777777" w:rsidR="00125C3D" w:rsidRPr="00303ED5" w:rsidRDefault="00125C3D" w:rsidP="00125C3D">
            <w:pPr>
              <w:pStyle w:val="Definitions"/>
              <w:ind w:left="0" w:firstLine="0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A bus is a collection of one or more wires connecting two or more nodes. Each electronic device is equipped with a specific, standardized electronic interface in order to guarantee compatibility between exchanged binary items of information</w:t>
            </w:r>
          </w:p>
        </w:tc>
      </w:tr>
      <w:tr w:rsidR="00125C3D" w:rsidRPr="009156D8" w14:paraId="64347AE0" w14:textId="77777777" w:rsidTr="00303ED5">
        <w:trPr>
          <w:jc w:val="center"/>
        </w:trPr>
        <w:tc>
          <w:tcPr>
            <w:tcW w:w="1290" w:type="pct"/>
            <w:shd w:val="clear" w:color="auto" w:fill="auto"/>
            <w:vAlign w:val="center"/>
          </w:tcPr>
          <w:p w14:paraId="3EB04AF4" w14:textId="77777777" w:rsidR="00125C3D" w:rsidRPr="00303ED5" w:rsidRDefault="00125C3D" w:rsidP="00125C3D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 xml:space="preserve">Characteristic Impedance </w:t>
            </w:r>
          </w:p>
        </w:tc>
        <w:tc>
          <w:tcPr>
            <w:tcW w:w="3710" w:type="pct"/>
            <w:shd w:val="clear" w:color="auto" w:fill="auto"/>
            <w:vAlign w:val="center"/>
          </w:tcPr>
          <w:p w14:paraId="0C383ACD" w14:textId="77777777" w:rsidR="00125C3D" w:rsidRPr="00303ED5" w:rsidRDefault="00125C3D" w:rsidP="00125C3D">
            <w:pPr>
              <w:pStyle w:val="Definitions"/>
              <w:ind w:left="0" w:firstLine="0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The impedance along a transmission line, as a result of wave voltage to current ratio</w:t>
            </w:r>
          </w:p>
        </w:tc>
      </w:tr>
      <w:tr w:rsidR="00125C3D" w:rsidRPr="009156D8" w14:paraId="79A9B108" w14:textId="77777777" w:rsidTr="00303ED5">
        <w:trPr>
          <w:jc w:val="center"/>
        </w:trPr>
        <w:tc>
          <w:tcPr>
            <w:tcW w:w="1290" w:type="pct"/>
            <w:shd w:val="clear" w:color="auto" w:fill="auto"/>
            <w:vAlign w:val="center"/>
          </w:tcPr>
          <w:p w14:paraId="4C5ACA40" w14:textId="77777777" w:rsidR="00125C3D" w:rsidRPr="00303ED5" w:rsidRDefault="00125C3D" w:rsidP="00125C3D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 xml:space="preserve">Differential signalling </w:t>
            </w:r>
          </w:p>
        </w:tc>
        <w:tc>
          <w:tcPr>
            <w:tcW w:w="3710" w:type="pct"/>
            <w:shd w:val="clear" w:color="auto" w:fill="auto"/>
            <w:vAlign w:val="center"/>
          </w:tcPr>
          <w:p w14:paraId="520DE226" w14:textId="77777777" w:rsidR="00125C3D" w:rsidRPr="00303ED5" w:rsidRDefault="00125C3D" w:rsidP="00125C3D">
            <w:pPr>
              <w:pStyle w:val="Definitions"/>
              <w:ind w:left="0" w:firstLine="0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This is a method used to transmit data using two complimentary signals.</w:t>
            </w:r>
          </w:p>
        </w:tc>
      </w:tr>
      <w:tr w:rsidR="00125C3D" w:rsidRPr="009156D8" w14:paraId="783ABE75" w14:textId="77777777" w:rsidTr="00303ED5">
        <w:trPr>
          <w:jc w:val="center"/>
        </w:trPr>
        <w:tc>
          <w:tcPr>
            <w:tcW w:w="1290" w:type="pct"/>
            <w:shd w:val="clear" w:color="auto" w:fill="auto"/>
            <w:vAlign w:val="center"/>
          </w:tcPr>
          <w:p w14:paraId="7DF968F4" w14:textId="77777777" w:rsidR="00125C3D" w:rsidRPr="00303ED5" w:rsidRDefault="00125C3D" w:rsidP="00125C3D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Impedance Discontinuity</w:t>
            </w:r>
          </w:p>
        </w:tc>
        <w:tc>
          <w:tcPr>
            <w:tcW w:w="3710" w:type="pct"/>
            <w:shd w:val="clear" w:color="auto" w:fill="auto"/>
            <w:vAlign w:val="center"/>
          </w:tcPr>
          <w:p w14:paraId="643C4BF4" w14:textId="77777777" w:rsidR="00125C3D" w:rsidRPr="00303ED5" w:rsidRDefault="00125C3D" w:rsidP="00125C3D">
            <w:pPr>
              <w:pStyle w:val="Definitions"/>
              <w:ind w:left="0" w:firstLine="0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The impedance mismatch at a junction in an impedance controlled system</w:t>
            </w:r>
          </w:p>
        </w:tc>
      </w:tr>
      <w:tr w:rsidR="00125C3D" w:rsidRPr="009156D8" w14:paraId="13991B86" w14:textId="77777777" w:rsidTr="00303ED5">
        <w:trPr>
          <w:jc w:val="center"/>
        </w:trPr>
        <w:tc>
          <w:tcPr>
            <w:tcW w:w="1290" w:type="pct"/>
            <w:shd w:val="clear" w:color="auto" w:fill="auto"/>
            <w:vAlign w:val="center"/>
          </w:tcPr>
          <w:p w14:paraId="00A98126" w14:textId="77777777" w:rsidR="00125C3D" w:rsidRPr="00303ED5" w:rsidRDefault="00125C3D" w:rsidP="00125C3D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Insertion Loss</w:t>
            </w:r>
          </w:p>
        </w:tc>
        <w:tc>
          <w:tcPr>
            <w:tcW w:w="3710" w:type="pct"/>
            <w:shd w:val="clear" w:color="auto" w:fill="auto"/>
            <w:vAlign w:val="center"/>
          </w:tcPr>
          <w:p w14:paraId="01CC3EFD" w14:textId="77777777" w:rsidR="00125C3D" w:rsidRPr="00303ED5" w:rsidRDefault="00125C3D" w:rsidP="00125C3D">
            <w:pPr>
              <w:pStyle w:val="Definitions"/>
              <w:ind w:left="0" w:firstLine="0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 xml:space="preserve">This defines the amount of signal lost during the journey of a signal from point A to point B.  </w:t>
            </w:r>
          </w:p>
        </w:tc>
      </w:tr>
      <w:tr w:rsidR="00125C3D" w14:paraId="08DB2C9A" w14:textId="77777777" w:rsidTr="00303ED5">
        <w:trPr>
          <w:jc w:val="center"/>
        </w:trPr>
        <w:tc>
          <w:tcPr>
            <w:tcW w:w="1290" w:type="pct"/>
            <w:shd w:val="clear" w:color="auto" w:fill="auto"/>
            <w:vAlign w:val="center"/>
          </w:tcPr>
          <w:p w14:paraId="67541C46" w14:textId="77777777" w:rsidR="00125C3D" w:rsidRPr="00303ED5" w:rsidRDefault="00125C3D" w:rsidP="00125C3D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 xml:space="preserve">Mode Conversion </w:t>
            </w:r>
          </w:p>
        </w:tc>
        <w:tc>
          <w:tcPr>
            <w:tcW w:w="3710" w:type="pct"/>
            <w:shd w:val="clear" w:color="auto" w:fill="auto"/>
            <w:vAlign w:val="center"/>
          </w:tcPr>
          <w:p w14:paraId="20CD8E5C" w14:textId="77777777" w:rsidR="00125C3D" w:rsidRPr="00303ED5" w:rsidRDefault="00125C3D" w:rsidP="00125C3D">
            <w:pPr>
              <w:pStyle w:val="Definitions"/>
              <w:ind w:left="0" w:firstLine="0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This is due to the imbalance in a differential pair (common to differential and vice versa)</w:t>
            </w:r>
          </w:p>
        </w:tc>
      </w:tr>
      <w:tr w:rsidR="00125C3D" w14:paraId="7009BFA3" w14:textId="77777777" w:rsidTr="00303ED5">
        <w:trPr>
          <w:jc w:val="center"/>
        </w:trPr>
        <w:tc>
          <w:tcPr>
            <w:tcW w:w="1290" w:type="pct"/>
            <w:shd w:val="clear" w:color="auto" w:fill="auto"/>
            <w:vAlign w:val="center"/>
          </w:tcPr>
          <w:p w14:paraId="5B4AC6DE" w14:textId="77777777" w:rsidR="00125C3D" w:rsidRPr="00303ED5" w:rsidRDefault="00125C3D" w:rsidP="00125C3D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Return Loss</w:t>
            </w:r>
          </w:p>
        </w:tc>
        <w:tc>
          <w:tcPr>
            <w:tcW w:w="3710" w:type="pct"/>
            <w:shd w:val="clear" w:color="auto" w:fill="auto"/>
            <w:vAlign w:val="center"/>
          </w:tcPr>
          <w:p w14:paraId="5EBC11F5" w14:textId="77777777" w:rsidR="00125C3D" w:rsidRPr="00303ED5" w:rsidRDefault="00125C3D" w:rsidP="00125C3D">
            <w:pPr>
              <w:pStyle w:val="Definitions"/>
              <w:ind w:left="0" w:firstLine="0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>This defines the amount of signal reflected back to the source after encountering an impedance mismatch in the medium.  Return loss can contribute to insertion loss if significant</w:t>
            </w:r>
          </w:p>
        </w:tc>
      </w:tr>
      <w:tr w:rsidR="00125C3D" w14:paraId="0AE3F56E" w14:textId="77777777" w:rsidTr="00303ED5">
        <w:trPr>
          <w:jc w:val="center"/>
        </w:trPr>
        <w:tc>
          <w:tcPr>
            <w:tcW w:w="1290" w:type="pct"/>
            <w:shd w:val="clear" w:color="auto" w:fill="auto"/>
            <w:vAlign w:val="center"/>
          </w:tcPr>
          <w:p w14:paraId="4109D609" w14:textId="77777777" w:rsidR="00125C3D" w:rsidRPr="00303ED5" w:rsidRDefault="00125C3D" w:rsidP="00125C3D">
            <w:pPr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 xml:space="preserve">S-Parameters </w:t>
            </w:r>
          </w:p>
        </w:tc>
        <w:tc>
          <w:tcPr>
            <w:tcW w:w="3710" w:type="pct"/>
            <w:shd w:val="clear" w:color="auto" w:fill="auto"/>
            <w:vAlign w:val="center"/>
          </w:tcPr>
          <w:p w14:paraId="316500FF" w14:textId="3AC68486" w:rsidR="00125C3D" w:rsidRPr="00303ED5" w:rsidRDefault="00125C3D" w:rsidP="00125C3D">
            <w:pPr>
              <w:pStyle w:val="Definitions"/>
              <w:ind w:left="0" w:firstLine="0"/>
              <w:jc w:val="left"/>
              <w:rPr>
                <w:sz w:val="18"/>
                <w:szCs w:val="18"/>
              </w:rPr>
            </w:pPr>
            <w:r w:rsidRPr="00303ED5">
              <w:rPr>
                <w:sz w:val="18"/>
                <w:szCs w:val="18"/>
              </w:rPr>
              <w:t xml:space="preserve">Scattering Parameters, describe the electrical behaviour of linear electrical networks when stimulated by various electrical signals.  </w:t>
            </w:r>
            <w:r>
              <w:rPr>
                <w:sz w:val="18"/>
                <w:szCs w:val="18"/>
                <w:lang w:val="en-US"/>
              </w:rPr>
              <w:t>Return Loss, Insertion Loss, Mode Conversion, and cross talk represent S-Parameter data.</w:t>
            </w:r>
          </w:p>
        </w:tc>
      </w:tr>
    </w:tbl>
    <w:p w14:paraId="38706E6F" w14:textId="13A4722E" w:rsidR="008C08B1" w:rsidRDefault="008C08B1" w:rsidP="008C08B1">
      <w:pPr>
        <w:pStyle w:val="Tables"/>
      </w:pPr>
      <w:bookmarkStart w:id="17" w:name="_Toc511052471"/>
      <w:bookmarkStart w:id="18" w:name="_Toc528920641"/>
      <w:r w:rsidRPr="009156D8">
        <w:t xml:space="preserve">Table </w:t>
      </w:r>
      <w:r w:rsidRPr="009156D8">
        <w:fldChar w:fldCharType="begin"/>
      </w:r>
      <w:r w:rsidRPr="009156D8">
        <w:instrText xml:space="preserve">\IF </w:instrText>
      </w:r>
      <w:r w:rsidRPr="009156D8">
        <w:fldChar w:fldCharType="begin"/>
      </w:r>
      <w:r w:rsidRPr="009156D8">
        <w:instrText xml:space="preserve">SEQ aaa \c </w:instrText>
      </w:r>
      <w:r w:rsidRPr="009156D8">
        <w:fldChar w:fldCharType="separate"/>
      </w:r>
      <w:r w:rsidR="00713C68">
        <w:rPr>
          <w:noProof/>
        </w:rPr>
        <w:instrText>0</w:instrText>
      </w:r>
      <w:r w:rsidRPr="009156D8">
        <w:fldChar w:fldCharType="end"/>
      </w:r>
      <w:r w:rsidRPr="009156D8">
        <w:instrText>&gt;= 1 "</w:instrText>
      </w:r>
      <w:r w:rsidRPr="009156D8">
        <w:fldChar w:fldCharType="begin"/>
      </w:r>
      <w:r w:rsidRPr="009156D8">
        <w:instrText xml:space="preserve">SEQ aaa \c \* ALPHABETIC </w:instrText>
      </w:r>
      <w:r w:rsidRPr="009156D8">
        <w:fldChar w:fldCharType="separate"/>
      </w:r>
      <w:r w:rsidRPr="009156D8">
        <w:instrText>A</w:instrText>
      </w:r>
      <w:r w:rsidRPr="009156D8">
        <w:fldChar w:fldCharType="end"/>
      </w:r>
      <w:r w:rsidRPr="009156D8">
        <w:instrText xml:space="preserve">." </w:instrText>
      </w:r>
      <w:r w:rsidRPr="009156D8">
        <w:fldChar w:fldCharType="end"/>
      </w:r>
      <w:r>
        <w:t>3</w:t>
      </w:r>
      <w:r w:rsidRPr="009156D8">
        <w:t xml:space="preserve">: </w:t>
      </w:r>
      <w:r>
        <w:t>Definitions</w:t>
      </w:r>
      <w:bookmarkEnd w:id="17"/>
      <w:bookmarkEnd w:id="18"/>
    </w:p>
    <w:p w14:paraId="3A4DAB12" w14:textId="16D304EB" w:rsidR="002E65C2" w:rsidRPr="008C08B1" w:rsidRDefault="002E65C2" w:rsidP="008C08B1">
      <w:pPr>
        <w:pStyle w:val="Tables"/>
      </w:pPr>
      <w:r>
        <w:br w:type="page"/>
      </w:r>
    </w:p>
    <w:p w14:paraId="33A4FDC5" w14:textId="418A427E" w:rsidR="008C08B1" w:rsidRDefault="008C08B1" w:rsidP="008C08B1">
      <w:pPr>
        <w:pStyle w:val="Heading2"/>
      </w:pPr>
      <w:bookmarkStart w:id="19" w:name="_Toc528920651"/>
      <w:bookmarkEnd w:id="15"/>
      <w:r>
        <w:t>Overview Checklist</w:t>
      </w:r>
      <w:bookmarkEnd w:id="19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56"/>
        <w:gridCol w:w="1972"/>
        <w:gridCol w:w="4600"/>
      </w:tblGrid>
      <w:tr w:rsidR="00C67557" w14:paraId="482F8021" w14:textId="77777777" w:rsidTr="00FD2678">
        <w:trPr>
          <w:jc w:val="center"/>
        </w:trPr>
        <w:tc>
          <w:tcPr>
            <w:tcW w:w="1587" w:type="pct"/>
            <w:shd w:val="clear" w:color="auto" w:fill="FFE599" w:themeFill="accent4" w:themeFillTint="66"/>
            <w:vAlign w:val="center"/>
          </w:tcPr>
          <w:p w14:paraId="66C350D8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1024" w:type="pct"/>
            <w:shd w:val="clear" w:color="auto" w:fill="FFE599" w:themeFill="accent4" w:themeFillTint="66"/>
            <w:vAlign w:val="center"/>
          </w:tcPr>
          <w:p w14:paraId="6E014F33" w14:textId="77777777" w:rsidR="00C67557" w:rsidRPr="00787ABD" w:rsidRDefault="00C67557" w:rsidP="00C87333">
            <w:pPr>
              <w:jc w:val="center"/>
              <w:rPr>
                <w:rFonts w:eastAsia="MS Mincho"/>
                <w:b/>
                <w:lang w:eastAsia="ja-JP"/>
              </w:rPr>
            </w:pPr>
            <w:r w:rsidRPr="00787ABD">
              <w:rPr>
                <w:rFonts w:eastAsia="MS Mincho"/>
                <w:b/>
                <w:lang w:eastAsia="ja-JP"/>
              </w:rPr>
              <w:t>Value</w:t>
            </w:r>
          </w:p>
        </w:tc>
        <w:tc>
          <w:tcPr>
            <w:tcW w:w="2390" w:type="pct"/>
            <w:shd w:val="clear" w:color="auto" w:fill="FFE599" w:themeFill="accent4" w:themeFillTint="66"/>
            <w:vAlign w:val="center"/>
          </w:tcPr>
          <w:p w14:paraId="43484FF0" w14:textId="77777777" w:rsidR="00C67557" w:rsidRPr="00787ABD" w:rsidRDefault="00C67557" w:rsidP="00C87333">
            <w:pPr>
              <w:jc w:val="center"/>
              <w:rPr>
                <w:rFonts w:eastAsia="MS Mincho"/>
                <w:b/>
                <w:lang w:eastAsia="ja-JP"/>
              </w:rPr>
            </w:pPr>
            <w:r w:rsidRPr="00787ABD">
              <w:rPr>
                <w:rFonts w:eastAsia="MS Mincho"/>
                <w:b/>
                <w:lang w:eastAsia="ja-JP"/>
              </w:rPr>
              <w:t>Comments</w:t>
            </w:r>
          </w:p>
        </w:tc>
      </w:tr>
      <w:tr w:rsidR="00C67557" w14:paraId="00F22A3B" w14:textId="77777777" w:rsidTr="00FD2678">
        <w:trPr>
          <w:jc w:val="center"/>
        </w:trPr>
        <w:tc>
          <w:tcPr>
            <w:tcW w:w="1587" w:type="pct"/>
            <w:vAlign w:val="center"/>
          </w:tcPr>
          <w:p w14:paraId="615358F0" w14:textId="50D22809" w:rsidR="00C67557" w:rsidRPr="00C67557" w:rsidRDefault="00C67557" w:rsidP="00787ABD">
            <w:pPr>
              <w:jc w:val="right"/>
              <w:rPr>
                <w:rFonts w:eastAsia="MS Mincho"/>
                <w:b/>
                <w:lang w:eastAsia="ja-JP"/>
              </w:rPr>
            </w:pPr>
            <w:r w:rsidRPr="00C67557">
              <w:rPr>
                <w:rFonts w:eastAsia="MS Mincho"/>
                <w:b/>
                <w:lang w:eastAsia="ja-JP"/>
              </w:rPr>
              <w:t>Review Date</w:t>
            </w:r>
          </w:p>
        </w:tc>
        <w:tc>
          <w:tcPr>
            <w:tcW w:w="1024" w:type="pct"/>
            <w:vAlign w:val="center"/>
          </w:tcPr>
          <w:p w14:paraId="5587DF0E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5884FD31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C67557" w14:paraId="399AD3A1" w14:textId="77777777" w:rsidTr="00FD2678">
        <w:trPr>
          <w:jc w:val="center"/>
        </w:trPr>
        <w:tc>
          <w:tcPr>
            <w:tcW w:w="1587" w:type="pct"/>
            <w:vAlign w:val="center"/>
          </w:tcPr>
          <w:p w14:paraId="654ABC59" w14:textId="14C29822" w:rsidR="00C67557" w:rsidRPr="00C67557" w:rsidRDefault="00C67557" w:rsidP="00787ABD">
            <w:pPr>
              <w:jc w:val="right"/>
              <w:rPr>
                <w:rFonts w:eastAsia="MS Mincho"/>
                <w:b/>
                <w:lang w:eastAsia="ja-JP"/>
              </w:rPr>
            </w:pPr>
            <w:r w:rsidRPr="00C67557">
              <w:rPr>
                <w:rFonts w:eastAsia="MS Mincho"/>
                <w:b/>
                <w:lang w:eastAsia="ja-JP"/>
              </w:rPr>
              <w:t>Supplier</w:t>
            </w:r>
          </w:p>
        </w:tc>
        <w:tc>
          <w:tcPr>
            <w:tcW w:w="1024" w:type="pct"/>
            <w:vAlign w:val="center"/>
          </w:tcPr>
          <w:p w14:paraId="7F2894E5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52E51671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C67557" w14:paraId="03056F92" w14:textId="77777777" w:rsidTr="00FD2678">
        <w:trPr>
          <w:jc w:val="center"/>
        </w:trPr>
        <w:tc>
          <w:tcPr>
            <w:tcW w:w="1587" w:type="pct"/>
            <w:vAlign w:val="center"/>
          </w:tcPr>
          <w:p w14:paraId="03B59485" w14:textId="71814F14" w:rsidR="00C67557" w:rsidRPr="00C67557" w:rsidRDefault="00C67557" w:rsidP="00787ABD">
            <w:pPr>
              <w:jc w:val="right"/>
              <w:rPr>
                <w:rFonts w:eastAsia="MS Mincho"/>
                <w:b/>
                <w:lang w:eastAsia="ja-JP"/>
              </w:rPr>
            </w:pPr>
            <w:r w:rsidRPr="00C67557">
              <w:rPr>
                <w:rFonts w:eastAsia="MS Mincho"/>
                <w:b/>
                <w:lang w:eastAsia="ja-JP"/>
              </w:rPr>
              <w:t>Vehicle/Model Year</w:t>
            </w:r>
          </w:p>
        </w:tc>
        <w:tc>
          <w:tcPr>
            <w:tcW w:w="1024" w:type="pct"/>
            <w:vAlign w:val="center"/>
          </w:tcPr>
          <w:p w14:paraId="680F5B4D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302E8086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C67557" w14:paraId="32991DBD" w14:textId="77777777" w:rsidTr="00FD2678">
        <w:trPr>
          <w:jc w:val="center"/>
        </w:trPr>
        <w:tc>
          <w:tcPr>
            <w:tcW w:w="1587" w:type="pct"/>
            <w:vAlign w:val="center"/>
          </w:tcPr>
          <w:p w14:paraId="0295F42F" w14:textId="7193822D" w:rsidR="00C67557" w:rsidRPr="00C67557" w:rsidRDefault="00FD2678" w:rsidP="00787ABD">
            <w:pPr>
              <w:jc w:val="right"/>
              <w:rPr>
                <w:rFonts w:eastAsia="MS Mincho"/>
                <w:b/>
                <w:lang w:eastAsia="ja-JP"/>
              </w:rPr>
            </w:pPr>
            <w:r>
              <w:rPr>
                <w:rFonts w:eastAsia="MS Mincho"/>
                <w:b/>
                <w:lang w:eastAsia="ja-JP"/>
              </w:rPr>
              <w:t>Assembly Length</w:t>
            </w:r>
          </w:p>
        </w:tc>
        <w:tc>
          <w:tcPr>
            <w:tcW w:w="1024" w:type="pct"/>
            <w:vAlign w:val="center"/>
          </w:tcPr>
          <w:p w14:paraId="4DC54EC5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256BC609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FD2678" w14:paraId="45D0B111" w14:textId="77777777" w:rsidTr="00FD2678">
        <w:trPr>
          <w:jc w:val="center"/>
        </w:trPr>
        <w:tc>
          <w:tcPr>
            <w:tcW w:w="1587" w:type="pct"/>
            <w:vAlign w:val="center"/>
          </w:tcPr>
          <w:p w14:paraId="12E9E4A5" w14:textId="00833810" w:rsidR="00FD2678" w:rsidRDefault="00FD2678" w:rsidP="00787ABD">
            <w:pPr>
              <w:jc w:val="right"/>
              <w:rPr>
                <w:rFonts w:eastAsia="MS Mincho"/>
                <w:b/>
                <w:lang w:eastAsia="ja-JP"/>
              </w:rPr>
            </w:pPr>
            <w:r>
              <w:rPr>
                <w:rFonts w:eastAsia="MS Mincho"/>
                <w:b/>
                <w:lang w:eastAsia="ja-JP"/>
              </w:rPr>
              <w:t>Number of Inlines</w:t>
            </w:r>
          </w:p>
        </w:tc>
        <w:tc>
          <w:tcPr>
            <w:tcW w:w="1024" w:type="pct"/>
            <w:vAlign w:val="center"/>
          </w:tcPr>
          <w:p w14:paraId="31F53654" w14:textId="77777777" w:rsidR="00FD2678" w:rsidRDefault="00FD2678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27320AAF" w14:textId="77777777" w:rsidR="00FD2678" w:rsidRDefault="00FD2678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FD2678" w14:paraId="7C1E458F" w14:textId="77777777" w:rsidTr="00FD2678">
        <w:trPr>
          <w:jc w:val="center"/>
        </w:trPr>
        <w:tc>
          <w:tcPr>
            <w:tcW w:w="1587" w:type="pct"/>
            <w:vAlign w:val="center"/>
          </w:tcPr>
          <w:p w14:paraId="1BA128BC" w14:textId="23629AB8" w:rsidR="00FD2678" w:rsidRDefault="00FD2678" w:rsidP="00787ABD">
            <w:pPr>
              <w:jc w:val="right"/>
              <w:rPr>
                <w:rFonts w:eastAsia="MS Mincho"/>
                <w:b/>
                <w:lang w:eastAsia="ja-JP"/>
              </w:rPr>
            </w:pPr>
            <w:r>
              <w:rPr>
                <w:rFonts w:eastAsia="MS Mincho"/>
                <w:b/>
                <w:lang w:eastAsia="ja-JP"/>
              </w:rPr>
              <w:t>Number of Segments/Length</w:t>
            </w:r>
          </w:p>
        </w:tc>
        <w:tc>
          <w:tcPr>
            <w:tcW w:w="1024" w:type="pct"/>
            <w:vAlign w:val="center"/>
          </w:tcPr>
          <w:p w14:paraId="10A47ACF" w14:textId="77777777" w:rsidR="00FD2678" w:rsidRDefault="00FD2678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110807C2" w14:textId="77777777" w:rsidR="00FD2678" w:rsidRDefault="00FD2678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C67557" w14:paraId="32E4BF07" w14:textId="77777777" w:rsidTr="00FD2678">
        <w:trPr>
          <w:jc w:val="center"/>
        </w:trPr>
        <w:tc>
          <w:tcPr>
            <w:tcW w:w="1587" w:type="pct"/>
            <w:vAlign w:val="center"/>
          </w:tcPr>
          <w:p w14:paraId="3716A6AA" w14:textId="49221D8F" w:rsidR="00C67557" w:rsidRPr="00C67557" w:rsidRDefault="00FD2678" w:rsidP="00787ABD">
            <w:pPr>
              <w:jc w:val="right"/>
              <w:rPr>
                <w:rFonts w:eastAsia="MS Mincho"/>
                <w:b/>
                <w:lang w:eastAsia="ja-JP"/>
              </w:rPr>
            </w:pPr>
            <w:r>
              <w:rPr>
                <w:rFonts w:eastAsia="MS Mincho"/>
                <w:b/>
                <w:lang w:eastAsia="ja-JP"/>
              </w:rPr>
              <w:t xml:space="preserve">Assembly </w:t>
            </w:r>
            <w:r w:rsidR="00C67557" w:rsidRPr="00C67557">
              <w:rPr>
                <w:rFonts w:eastAsia="MS Mincho"/>
                <w:b/>
                <w:lang w:eastAsia="ja-JP"/>
              </w:rPr>
              <w:t>Part Number</w:t>
            </w:r>
          </w:p>
        </w:tc>
        <w:tc>
          <w:tcPr>
            <w:tcW w:w="1024" w:type="pct"/>
            <w:vAlign w:val="center"/>
          </w:tcPr>
          <w:p w14:paraId="7B049AC6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7AB2A805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C67557" w14:paraId="1C9CF9B5" w14:textId="77777777" w:rsidTr="00FD2678">
        <w:trPr>
          <w:jc w:val="center"/>
        </w:trPr>
        <w:tc>
          <w:tcPr>
            <w:tcW w:w="1587" w:type="pct"/>
            <w:vAlign w:val="center"/>
          </w:tcPr>
          <w:p w14:paraId="0C814916" w14:textId="7517D0DE" w:rsidR="00C67557" w:rsidRPr="00C67557" w:rsidRDefault="00B635CA" w:rsidP="00B635CA">
            <w:pPr>
              <w:jc w:val="right"/>
              <w:rPr>
                <w:rFonts w:eastAsia="MS Mincho"/>
                <w:b/>
                <w:lang w:eastAsia="ja-JP"/>
              </w:rPr>
            </w:pPr>
            <w:r>
              <w:rPr>
                <w:rFonts w:eastAsia="MS Mincho"/>
                <w:b/>
                <w:lang w:eastAsia="ja-JP"/>
              </w:rPr>
              <w:t>100Base-T1/1000Base-T1</w:t>
            </w:r>
          </w:p>
        </w:tc>
        <w:tc>
          <w:tcPr>
            <w:tcW w:w="1024" w:type="pct"/>
            <w:vAlign w:val="center"/>
          </w:tcPr>
          <w:p w14:paraId="56DD86CA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0B88DD43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C67557" w14:paraId="5EFAB923" w14:textId="77777777" w:rsidTr="00FD2678">
        <w:trPr>
          <w:jc w:val="center"/>
        </w:trPr>
        <w:tc>
          <w:tcPr>
            <w:tcW w:w="1587" w:type="pct"/>
            <w:vAlign w:val="center"/>
          </w:tcPr>
          <w:p w14:paraId="60E303DD" w14:textId="4FB36806" w:rsidR="00C67557" w:rsidRPr="00C67557" w:rsidRDefault="00FD2678" w:rsidP="00787ABD">
            <w:pPr>
              <w:jc w:val="right"/>
              <w:rPr>
                <w:rFonts w:eastAsia="MS Mincho"/>
                <w:b/>
                <w:lang w:eastAsia="ja-JP"/>
              </w:rPr>
            </w:pPr>
            <w:r>
              <w:rPr>
                <w:rFonts w:eastAsia="MS Mincho"/>
                <w:b/>
                <w:lang w:eastAsia="ja-JP"/>
              </w:rPr>
              <w:t>Cable</w:t>
            </w:r>
            <w:r w:rsidR="00C67557" w:rsidRPr="00C67557">
              <w:rPr>
                <w:rFonts w:eastAsia="MS Mincho"/>
                <w:b/>
                <w:lang w:eastAsia="ja-JP"/>
              </w:rPr>
              <w:t xml:space="preserve"> Part Number</w:t>
            </w:r>
            <w:r w:rsidR="00787ABD">
              <w:rPr>
                <w:rFonts w:eastAsia="MS Mincho"/>
                <w:b/>
                <w:lang w:eastAsia="ja-JP"/>
              </w:rPr>
              <w:t>(s)</w:t>
            </w:r>
          </w:p>
        </w:tc>
        <w:tc>
          <w:tcPr>
            <w:tcW w:w="1024" w:type="pct"/>
            <w:vAlign w:val="center"/>
          </w:tcPr>
          <w:p w14:paraId="001827B4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39B7E5E1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  <w:tr w:rsidR="00C67557" w14:paraId="20EDB9F0" w14:textId="77777777" w:rsidTr="00FD2678">
        <w:trPr>
          <w:jc w:val="center"/>
        </w:trPr>
        <w:tc>
          <w:tcPr>
            <w:tcW w:w="1587" w:type="pct"/>
            <w:vAlign w:val="center"/>
          </w:tcPr>
          <w:p w14:paraId="539D575E" w14:textId="0E2EAAC0" w:rsidR="00C67557" w:rsidRPr="00C67557" w:rsidRDefault="00FD2678" w:rsidP="00787ABD">
            <w:pPr>
              <w:jc w:val="right"/>
              <w:rPr>
                <w:rFonts w:eastAsia="MS Mincho"/>
                <w:b/>
                <w:lang w:eastAsia="ja-JP"/>
              </w:rPr>
            </w:pPr>
            <w:r>
              <w:rPr>
                <w:rFonts w:eastAsia="MS Mincho"/>
                <w:b/>
                <w:lang w:eastAsia="ja-JP"/>
              </w:rPr>
              <w:t>Connector</w:t>
            </w:r>
            <w:r w:rsidR="00C67557" w:rsidRPr="00C67557">
              <w:rPr>
                <w:rFonts w:eastAsia="MS Mincho"/>
                <w:b/>
                <w:lang w:eastAsia="ja-JP"/>
              </w:rPr>
              <w:t xml:space="preserve"> Part Number</w:t>
            </w:r>
            <w:r w:rsidR="00787ABD">
              <w:rPr>
                <w:rFonts w:eastAsia="MS Mincho"/>
                <w:b/>
                <w:lang w:eastAsia="ja-JP"/>
              </w:rPr>
              <w:t>(s)</w:t>
            </w:r>
          </w:p>
        </w:tc>
        <w:tc>
          <w:tcPr>
            <w:tcW w:w="1024" w:type="pct"/>
            <w:vAlign w:val="center"/>
          </w:tcPr>
          <w:p w14:paraId="562DA151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90" w:type="pct"/>
            <w:vAlign w:val="center"/>
          </w:tcPr>
          <w:p w14:paraId="2F92770B" w14:textId="77777777" w:rsidR="00C67557" w:rsidRDefault="00C67557" w:rsidP="00C87333">
            <w:pPr>
              <w:jc w:val="center"/>
              <w:rPr>
                <w:rFonts w:eastAsia="MS Mincho"/>
                <w:lang w:eastAsia="ja-JP"/>
              </w:rPr>
            </w:pPr>
          </w:p>
        </w:tc>
      </w:tr>
    </w:tbl>
    <w:p w14:paraId="77DF0094" w14:textId="0CF067BC" w:rsidR="00C67557" w:rsidRDefault="00C67557" w:rsidP="00C67557">
      <w:pPr>
        <w:pStyle w:val="Tables"/>
      </w:pPr>
      <w:bookmarkStart w:id="20" w:name="_Toc528920642"/>
      <w:r>
        <w:t>Table 4: Overview Data</w:t>
      </w:r>
      <w:bookmarkEnd w:id="20"/>
    </w:p>
    <w:p w14:paraId="78ECE1D8" w14:textId="7199C845" w:rsidR="0004711B" w:rsidRPr="00396024" w:rsidRDefault="0004711B" w:rsidP="0004711B">
      <w:pPr>
        <w:pStyle w:val="Heading2"/>
      </w:pPr>
      <w:bookmarkStart w:id="21" w:name="_Toc528920652"/>
      <w:r>
        <w:t>Instructions</w:t>
      </w:r>
      <w:bookmarkEnd w:id="21"/>
      <w:r>
        <w:t xml:space="preserve"> </w:t>
      </w:r>
    </w:p>
    <w:p w14:paraId="4E04C8AA" w14:textId="335E841C" w:rsidR="0004711B" w:rsidRPr="00B33997" w:rsidRDefault="00FD2678" w:rsidP="0004711B">
      <w:pPr>
        <w:spacing w:before="100" w:after="100"/>
        <w:rPr>
          <w:rFonts w:eastAsia="MS Mincho"/>
          <w:b/>
          <w:i/>
          <w:szCs w:val="22"/>
          <w:u w:val="single"/>
          <w:lang w:eastAsia="ja-JP"/>
        </w:rPr>
      </w:pPr>
      <w:r>
        <w:rPr>
          <w:rFonts w:eastAsia="MS Mincho"/>
          <w:b/>
          <w:i/>
          <w:szCs w:val="22"/>
          <w:u w:val="single"/>
          <w:lang w:eastAsia="ja-JP"/>
        </w:rPr>
        <w:t>Automotive Ethernet cable and connector assembly</w:t>
      </w:r>
      <w:r w:rsidR="0004711B" w:rsidRPr="00B33997">
        <w:rPr>
          <w:rFonts w:eastAsia="MS Mincho"/>
          <w:b/>
          <w:i/>
          <w:szCs w:val="22"/>
          <w:u w:val="single"/>
          <w:lang w:eastAsia="ja-JP"/>
        </w:rPr>
        <w:t xml:space="preserve"> reviews can be completed by scheduling a 1 hour appointment with: </w:t>
      </w:r>
    </w:p>
    <w:p w14:paraId="6854489B" w14:textId="5DFA7ACB" w:rsidR="0004711B" w:rsidRDefault="00FD2678" w:rsidP="0004711B">
      <w:pPr>
        <w:jc w:val="left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TBD</w:t>
      </w:r>
    </w:p>
    <w:p w14:paraId="04725660" w14:textId="77777777" w:rsidR="0004711B" w:rsidRPr="0004711B" w:rsidRDefault="0004711B" w:rsidP="0004711B">
      <w:pPr>
        <w:jc w:val="left"/>
        <w:rPr>
          <w:rFonts w:eastAsia="MS Mincho"/>
          <w:lang w:eastAsia="ja-JP"/>
        </w:rPr>
      </w:pPr>
    </w:p>
    <w:p w14:paraId="31686237" w14:textId="77777777" w:rsidR="0004711B" w:rsidRPr="0004711B" w:rsidRDefault="0004711B" w:rsidP="0004711B">
      <w:pPr>
        <w:jc w:val="left"/>
        <w:rPr>
          <w:rFonts w:eastAsia="MS Mincho"/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4711B" w14:paraId="39F67E04" w14:textId="77777777" w:rsidTr="00FB2109">
        <w:trPr>
          <w:jc w:val="center"/>
        </w:trPr>
        <w:tc>
          <w:tcPr>
            <w:tcW w:w="2407" w:type="dxa"/>
            <w:shd w:val="clear" w:color="auto" w:fill="FFE599" w:themeFill="accent4" w:themeFillTint="66"/>
            <w:vAlign w:val="center"/>
          </w:tcPr>
          <w:p w14:paraId="0C8C9A72" w14:textId="77777777" w:rsidR="0004711B" w:rsidRPr="00BE5BFC" w:rsidRDefault="0004711B" w:rsidP="00FB2109">
            <w:pPr>
              <w:jc w:val="center"/>
              <w:rPr>
                <w:b/>
              </w:rPr>
            </w:pPr>
          </w:p>
        </w:tc>
        <w:tc>
          <w:tcPr>
            <w:tcW w:w="2407" w:type="dxa"/>
            <w:shd w:val="clear" w:color="auto" w:fill="FFE599" w:themeFill="accent4" w:themeFillTint="66"/>
            <w:vAlign w:val="center"/>
          </w:tcPr>
          <w:p w14:paraId="090DBF50" w14:textId="77777777" w:rsidR="0004711B" w:rsidRPr="00BE5BFC" w:rsidRDefault="0004711B" w:rsidP="00FB2109">
            <w:pPr>
              <w:jc w:val="center"/>
              <w:rPr>
                <w:b/>
              </w:rPr>
            </w:pPr>
            <w:r w:rsidRPr="00BE5BFC">
              <w:rPr>
                <w:b/>
              </w:rPr>
              <w:t>Name</w:t>
            </w:r>
          </w:p>
        </w:tc>
        <w:tc>
          <w:tcPr>
            <w:tcW w:w="2407" w:type="dxa"/>
            <w:shd w:val="clear" w:color="auto" w:fill="FFE599" w:themeFill="accent4" w:themeFillTint="66"/>
            <w:vAlign w:val="center"/>
          </w:tcPr>
          <w:p w14:paraId="6F7126DE" w14:textId="77777777" w:rsidR="0004711B" w:rsidRPr="00BE5BFC" w:rsidRDefault="0004711B" w:rsidP="00FB2109">
            <w:pPr>
              <w:jc w:val="center"/>
              <w:rPr>
                <w:b/>
              </w:rPr>
            </w:pPr>
            <w:r w:rsidRPr="00BE5BFC">
              <w:rPr>
                <w:b/>
              </w:rPr>
              <w:t>Email</w:t>
            </w:r>
          </w:p>
        </w:tc>
        <w:tc>
          <w:tcPr>
            <w:tcW w:w="2407" w:type="dxa"/>
            <w:shd w:val="clear" w:color="auto" w:fill="FFE599" w:themeFill="accent4" w:themeFillTint="66"/>
            <w:vAlign w:val="center"/>
          </w:tcPr>
          <w:p w14:paraId="62ED0570" w14:textId="77777777" w:rsidR="0004711B" w:rsidRPr="00BE5BFC" w:rsidRDefault="0004711B" w:rsidP="00FB2109">
            <w:pPr>
              <w:jc w:val="center"/>
              <w:rPr>
                <w:b/>
              </w:rPr>
            </w:pPr>
            <w:r w:rsidRPr="00BE5BFC">
              <w:rPr>
                <w:b/>
              </w:rPr>
              <w:t>Telephone</w:t>
            </w:r>
          </w:p>
        </w:tc>
      </w:tr>
      <w:tr w:rsidR="0004711B" w14:paraId="680AA3E2" w14:textId="77777777" w:rsidTr="00FB2109">
        <w:trPr>
          <w:trHeight w:val="363"/>
          <w:jc w:val="center"/>
        </w:trPr>
        <w:tc>
          <w:tcPr>
            <w:tcW w:w="2407" w:type="dxa"/>
            <w:vAlign w:val="center"/>
          </w:tcPr>
          <w:p w14:paraId="404D419C" w14:textId="77777777" w:rsidR="0004711B" w:rsidRPr="00BE5BFC" w:rsidRDefault="0004711B" w:rsidP="00FB2109">
            <w:pPr>
              <w:jc w:val="center"/>
              <w:rPr>
                <w:b/>
              </w:rPr>
            </w:pPr>
            <w:r w:rsidRPr="00BE5BFC">
              <w:rPr>
                <w:b/>
              </w:rPr>
              <w:t>Supplier Engineer</w:t>
            </w:r>
          </w:p>
        </w:tc>
        <w:tc>
          <w:tcPr>
            <w:tcW w:w="2407" w:type="dxa"/>
            <w:vAlign w:val="center"/>
          </w:tcPr>
          <w:p w14:paraId="6EDAD58F" w14:textId="77777777" w:rsidR="0004711B" w:rsidRDefault="0004711B" w:rsidP="00FB2109">
            <w:pPr>
              <w:jc w:val="center"/>
            </w:pPr>
          </w:p>
        </w:tc>
        <w:tc>
          <w:tcPr>
            <w:tcW w:w="2407" w:type="dxa"/>
            <w:vAlign w:val="center"/>
          </w:tcPr>
          <w:p w14:paraId="5C3FD19F" w14:textId="77777777" w:rsidR="0004711B" w:rsidRDefault="0004711B" w:rsidP="00FB2109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759B893" w14:textId="77777777" w:rsidR="0004711B" w:rsidRDefault="0004711B" w:rsidP="00FB2109">
            <w:pPr>
              <w:jc w:val="center"/>
            </w:pPr>
          </w:p>
        </w:tc>
      </w:tr>
      <w:tr w:rsidR="0004711B" w14:paraId="1B9E7F12" w14:textId="77777777" w:rsidTr="00FB2109">
        <w:trPr>
          <w:trHeight w:val="444"/>
          <w:jc w:val="center"/>
        </w:trPr>
        <w:tc>
          <w:tcPr>
            <w:tcW w:w="2407" w:type="dxa"/>
            <w:vAlign w:val="center"/>
          </w:tcPr>
          <w:p w14:paraId="7B3E160D" w14:textId="77777777" w:rsidR="0004711B" w:rsidRPr="00BE5BFC" w:rsidRDefault="0004711B" w:rsidP="00FB2109">
            <w:pPr>
              <w:jc w:val="center"/>
              <w:rPr>
                <w:b/>
              </w:rPr>
            </w:pPr>
            <w:r w:rsidRPr="00BE5BFC">
              <w:rPr>
                <w:b/>
              </w:rPr>
              <w:t>FMC D&amp;R Engineer</w:t>
            </w:r>
          </w:p>
        </w:tc>
        <w:tc>
          <w:tcPr>
            <w:tcW w:w="2407" w:type="dxa"/>
            <w:vAlign w:val="center"/>
          </w:tcPr>
          <w:p w14:paraId="17E0E1B8" w14:textId="77777777" w:rsidR="0004711B" w:rsidRDefault="0004711B" w:rsidP="00FB2109">
            <w:pPr>
              <w:jc w:val="center"/>
            </w:pPr>
          </w:p>
        </w:tc>
        <w:tc>
          <w:tcPr>
            <w:tcW w:w="2407" w:type="dxa"/>
            <w:vAlign w:val="center"/>
          </w:tcPr>
          <w:p w14:paraId="29400006" w14:textId="77777777" w:rsidR="0004711B" w:rsidRDefault="0004711B" w:rsidP="00FB2109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74DB827" w14:textId="77777777" w:rsidR="0004711B" w:rsidRDefault="0004711B" w:rsidP="00FB2109">
            <w:pPr>
              <w:jc w:val="center"/>
            </w:pPr>
          </w:p>
        </w:tc>
      </w:tr>
    </w:tbl>
    <w:p w14:paraId="2A7D9348" w14:textId="05D5C851" w:rsidR="0004711B" w:rsidRDefault="0004711B" w:rsidP="0004711B">
      <w:pPr>
        <w:pStyle w:val="Tables"/>
      </w:pPr>
      <w:bookmarkStart w:id="22" w:name="_Toc528920643"/>
      <w:r>
        <w:t>Table</w:t>
      </w:r>
      <w:r w:rsidR="00C67557">
        <w:t xml:space="preserve"> 5</w:t>
      </w:r>
      <w:r>
        <w:t>: Contact Details</w:t>
      </w:r>
      <w:bookmarkEnd w:id="22"/>
    </w:p>
    <w:p w14:paraId="2E87FE69" w14:textId="77777777" w:rsidR="0004711B" w:rsidRPr="0004711B" w:rsidRDefault="0004711B" w:rsidP="0004711B">
      <w:pPr>
        <w:pStyle w:val="Tables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60"/>
        <w:gridCol w:w="709"/>
        <w:gridCol w:w="3039"/>
        <w:gridCol w:w="2567"/>
        <w:gridCol w:w="753"/>
      </w:tblGrid>
      <w:tr w:rsidR="0004711B" w14:paraId="64E83132" w14:textId="77777777" w:rsidTr="00FB2109">
        <w:trPr>
          <w:jc w:val="center"/>
        </w:trPr>
        <w:tc>
          <w:tcPr>
            <w:tcW w:w="1330" w:type="pct"/>
            <w:shd w:val="clear" w:color="auto" w:fill="FFE599" w:themeFill="accent4" w:themeFillTint="66"/>
            <w:vAlign w:val="center"/>
          </w:tcPr>
          <w:p w14:paraId="3237C009" w14:textId="77777777" w:rsidR="0004711B" w:rsidRPr="00BE5BFC" w:rsidRDefault="0004711B" w:rsidP="00FB2109">
            <w:pPr>
              <w:jc w:val="center"/>
              <w:rPr>
                <w:b/>
              </w:rPr>
            </w:pPr>
          </w:p>
        </w:tc>
        <w:tc>
          <w:tcPr>
            <w:tcW w:w="368" w:type="pct"/>
            <w:shd w:val="clear" w:color="auto" w:fill="FFE599" w:themeFill="accent4" w:themeFillTint="66"/>
            <w:vAlign w:val="center"/>
          </w:tcPr>
          <w:p w14:paraId="1FCEF476" w14:textId="77777777" w:rsidR="0004711B" w:rsidRPr="00BE5BFC" w:rsidRDefault="0004711B" w:rsidP="00FB2109">
            <w:pPr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578" w:type="pct"/>
            <w:shd w:val="clear" w:color="auto" w:fill="FFE599" w:themeFill="accent4" w:themeFillTint="66"/>
            <w:vAlign w:val="center"/>
          </w:tcPr>
          <w:p w14:paraId="61850884" w14:textId="77777777" w:rsidR="0004711B" w:rsidRPr="00BE5BFC" w:rsidRDefault="0004711B" w:rsidP="00FB2109">
            <w:pPr>
              <w:jc w:val="center"/>
              <w:rPr>
                <w:b/>
              </w:rPr>
            </w:pPr>
            <w:r>
              <w:rPr>
                <w:b/>
              </w:rPr>
              <w:t>Target Resolution Date</w:t>
            </w:r>
          </w:p>
        </w:tc>
        <w:tc>
          <w:tcPr>
            <w:tcW w:w="1333" w:type="pct"/>
            <w:shd w:val="clear" w:color="auto" w:fill="FFE599" w:themeFill="accent4" w:themeFillTint="66"/>
            <w:vAlign w:val="center"/>
          </w:tcPr>
          <w:p w14:paraId="47A48BE4" w14:textId="6E232A97" w:rsidR="0004711B" w:rsidRPr="00BE5BFC" w:rsidRDefault="0004711B" w:rsidP="00C87333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With </w:t>
            </w:r>
            <w:r w:rsidR="00C87333">
              <w:rPr>
                <w:b/>
              </w:rPr>
              <w:t>Exception</w:t>
            </w:r>
          </w:p>
        </w:tc>
        <w:tc>
          <w:tcPr>
            <w:tcW w:w="391" w:type="pct"/>
            <w:shd w:val="clear" w:color="auto" w:fill="FFE599" w:themeFill="accent4" w:themeFillTint="66"/>
          </w:tcPr>
          <w:p w14:paraId="0E977ECD" w14:textId="77777777" w:rsidR="0004711B" w:rsidRDefault="0004711B" w:rsidP="00FB2109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4711B" w14:paraId="7784D76E" w14:textId="77777777" w:rsidTr="00FB2109">
        <w:trPr>
          <w:trHeight w:val="363"/>
          <w:jc w:val="center"/>
        </w:trPr>
        <w:tc>
          <w:tcPr>
            <w:tcW w:w="1330" w:type="pct"/>
            <w:vAlign w:val="center"/>
          </w:tcPr>
          <w:p w14:paraId="3AB44A3E" w14:textId="77777777" w:rsidR="0004711B" w:rsidRPr="00BE5BFC" w:rsidRDefault="0004711B" w:rsidP="00FB2109">
            <w:pPr>
              <w:jc w:val="center"/>
              <w:rPr>
                <w:b/>
              </w:rPr>
            </w:pPr>
            <w:r>
              <w:rPr>
                <w:b/>
              </w:rPr>
              <w:t xml:space="preserve">Overall Status </w:t>
            </w:r>
          </w:p>
        </w:tc>
        <w:tc>
          <w:tcPr>
            <w:tcW w:w="368" w:type="pct"/>
            <w:vAlign w:val="center"/>
          </w:tcPr>
          <w:p w14:paraId="319108C3" w14:textId="77777777" w:rsidR="0004711B" w:rsidRDefault="0004711B" w:rsidP="00FB2109">
            <w:pPr>
              <w:jc w:val="center"/>
            </w:pPr>
          </w:p>
        </w:tc>
        <w:tc>
          <w:tcPr>
            <w:tcW w:w="1578" w:type="pct"/>
            <w:vAlign w:val="center"/>
          </w:tcPr>
          <w:p w14:paraId="2409EB52" w14:textId="77777777" w:rsidR="0004711B" w:rsidRDefault="0004711B" w:rsidP="00FB2109">
            <w:pPr>
              <w:jc w:val="center"/>
            </w:pPr>
          </w:p>
        </w:tc>
        <w:tc>
          <w:tcPr>
            <w:tcW w:w="1333" w:type="pct"/>
            <w:vAlign w:val="center"/>
          </w:tcPr>
          <w:p w14:paraId="2B957165" w14:textId="77777777" w:rsidR="0004711B" w:rsidRDefault="0004711B" w:rsidP="00FB2109">
            <w:pPr>
              <w:jc w:val="center"/>
            </w:pPr>
          </w:p>
        </w:tc>
        <w:tc>
          <w:tcPr>
            <w:tcW w:w="391" w:type="pct"/>
          </w:tcPr>
          <w:p w14:paraId="1F2C09E8" w14:textId="77777777" w:rsidR="0004711B" w:rsidRDefault="0004711B" w:rsidP="00FB2109">
            <w:pPr>
              <w:jc w:val="center"/>
            </w:pPr>
          </w:p>
        </w:tc>
      </w:tr>
      <w:tr w:rsidR="0004711B" w14:paraId="591CCA39" w14:textId="77777777" w:rsidTr="00FB2109">
        <w:trPr>
          <w:trHeight w:val="444"/>
          <w:jc w:val="center"/>
        </w:trPr>
        <w:tc>
          <w:tcPr>
            <w:tcW w:w="1330" w:type="pct"/>
            <w:vAlign w:val="center"/>
          </w:tcPr>
          <w:p w14:paraId="25113C6C" w14:textId="4402446B" w:rsidR="0004711B" w:rsidRPr="00BE5BFC" w:rsidRDefault="00C87333" w:rsidP="00FB2109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3670" w:type="pct"/>
            <w:gridSpan w:val="4"/>
            <w:vAlign w:val="center"/>
          </w:tcPr>
          <w:p w14:paraId="2147C351" w14:textId="77777777" w:rsidR="0004711B" w:rsidRDefault="0004711B" w:rsidP="00FB2109">
            <w:pPr>
              <w:jc w:val="center"/>
            </w:pPr>
          </w:p>
        </w:tc>
      </w:tr>
    </w:tbl>
    <w:p w14:paraId="4086D7B4" w14:textId="24E2EB55" w:rsidR="0004711B" w:rsidRDefault="0004711B" w:rsidP="0004711B">
      <w:pPr>
        <w:pStyle w:val="Tables"/>
      </w:pPr>
      <w:bookmarkStart w:id="23" w:name="_Toc528920644"/>
      <w:r>
        <w:t xml:space="preserve">Table </w:t>
      </w:r>
      <w:r w:rsidR="00C67557">
        <w:t>6</w:t>
      </w:r>
      <w:r>
        <w:t>: Overall Status</w:t>
      </w:r>
      <w:bookmarkEnd w:id="23"/>
    </w:p>
    <w:p w14:paraId="7DBAF0CF" w14:textId="4D2892D8" w:rsidR="00A62283" w:rsidRDefault="00A62283" w:rsidP="008A4836"/>
    <w:p w14:paraId="6EEC914B" w14:textId="168D0BA9" w:rsidR="00787ABD" w:rsidRDefault="00787ABD" w:rsidP="008A4836">
      <w:pPr>
        <w:sectPr w:rsidR="00787ABD" w:rsidSect="00D00B11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7" w:h="16840" w:code="9"/>
          <w:pgMar w:top="1418" w:right="851" w:bottom="1134" w:left="851" w:header="397" w:footer="227" w:gutter="567"/>
          <w:cols w:space="720"/>
          <w:titlePg/>
          <w:docGrid w:linePitch="272"/>
        </w:sectPr>
      </w:pPr>
    </w:p>
    <w:p w14:paraId="62194C52" w14:textId="1F2C4292" w:rsidR="00304021" w:rsidRDefault="00303ED5" w:rsidP="00D00B11">
      <w:pPr>
        <w:pStyle w:val="Heading1"/>
      </w:pPr>
      <w:bookmarkStart w:id="24" w:name="_Toc528920653"/>
      <w:bookmarkStart w:id="25" w:name="_Toc232396308"/>
      <w:r>
        <w:t>Approved Connector and Cable Combinations</w:t>
      </w:r>
      <w:bookmarkEnd w:id="24"/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65"/>
        <w:gridCol w:w="2807"/>
        <w:gridCol w:w="1157"/>
        <w:gridCol w:w="1876"/>
        <w:gridCol w:w="3073"/>
      </w:tblGrid>
      <w:tr w:rsidR="00A62283" w14:paraId="62ED93BA" w14:textId="77777777" w:rsidTr="008E2481">
        <w:tc>
          <w:tcPr>
            <w:tcW w:w="1879" w:type="pct"/>
            <w:shd w:val="clear" w:color="auto" w:fill="FFE599" w:themeFill="accent4" w:themeFillTint="66"/>
            <w:vAlign w:val="center"/>
          </w:tcPr>
          <w:p w14:paraId="2FBCB424" w14:textId="77777777" w:rsidR="00A62283" w:rsidRDefault="00A62283" w:rsidP="00FB2109">
            <w:pPr>
              <w:jc w:val="center"/>
            </w:pPr>
            <w:bookmarkStart w:id="26" w:name="_Toc509994476"/>
            <w:r>
              <w:t>Requirement</w:t>
            </w:r>
          </w:p>
        </w:tc>
        <w:tc>
          <w:tcPr>
            <w:tcW w:w="983" w:type="pct"/>
            <w:shd w:val="clear" w:color="auto" w:fill="FFE599" w:themeFill="accent4" w:themeFillTint="66"/>
            <w:vAlign w:val="center"/>
          </w:tcPr>
          <w:p w14:paraId="7557914E" w14:textId="77777777" w:rsidR="00A62283" w:rsidRDefault="00A62283" w:rsidP="00FB2109">
            <w:pPr>
              <w:jc w:val="center"/>
            </w:pPr>
            <w:r>
              <w:t>Evidence</w:t>
            </w:r>
          </w:p>
        </w:tc>
        <w:tc>
          <w:tcPr>
            <w:tcW w:w="405" w:type="pct"/>
            <w:shd w:val="clear" w:color="auto" w:fill="FFE599" w:themeFill="accent4" w:themeFillTint="66"/>
            <w:vAlign w:val="center"/>
          </w:tcPr>
          <w:p w14:paraId="3B6E616F" w14:textId="5F16ECB3" w:rsidR="00A62283" w:rsidRDefault="008E2481" w:rsidP="00FB2109">
            <w:pPr>
              <w:jc w:val="center"/>
            </w:pPr>
            <w:r>
              <w:t>Pass/Fail</w:t>
            </w:r>
          </w:p>
        </w:tc>
        <w:tc>
          <w:tcPr>
            <w:tcW w:w="657" w:type="pct"/>
            <w:shd w:val="clear" w:color="auto" w:fill="FFE599" w:themeFill="accent4" w:themeFillTint="66"/>
            <w:vAlign w:val="center"/>
          </w:tcPr>
          <w:p w14:paraId="149CC228" w14:textId="3E6FE5EE" w:rsidR="00A62283" w:rsidRDefault="00506D37" w:rsidP="00FB2109">
            <w:pPr>
              <w:jc w:val="center"/>
            </w:pPr>
            <w:r>
              <w:t>Exception</w:t>
            </w:r>
          </w:p>
        </w:tc>
        <w:tc>
          <w:tcPr>
            <w:tcW w:w="1076" w:type="pct"/>
            <w:shd w:val="clear" w:color="auto" w:fill="FFE599" w:themeFill="accent4" w:themeFillTint="66"/>
            <w:vAlign w:val="center"/>
          </w:tcPr>
          <w:p w14:paraId="5CD14269" w14:textId="0C753D8A" w:rsidR="00A62283" w:rsidRDefault="008E2481" w:rsidP="00FB2109">
            <w:pPr>
              <w:jc w:val="center"/>
            </w:pPr>
            <w:r>
              <w:t>Comments</w:t>
            </w:r>
          </w:p>
        </w:tc>
      </w:tr>
      <w:tr w:rsidR="00EE4D42" w14:paraId="3831F120" w14:textId="77777777" w:rsidTr="00EE4D42">
        <w:trPr>
          <w:trHeight w:val="743"/>
        </w:trPr>
        <w:tc>
          <w:tcPr>
            <w:tcW w:w="1879" w:type="pct"/>
            <w:vAlign w:val="center"/>
          </w:tcPr>
          <w:p w14:paraId="4F4941C0" w14:textId="560BCCFB" w:rsidR="00EE4D42" w:rsidRPr="008D46CC" w:rsidRDefault="00125C3D" w:rsidP="00FB2109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CCA_FPDLINK</w:t>
            </w:r>
            <w:r w:rsidR="00713C68">
              <w:rPr>
                <w:u w:val="single"/>
              </w:rPr>
              <w:t>_02_001</w:t>
            </w:r>
            <w:r w:rsidR="00EE4D42" w:rsidRPr="008D46CC">
              <w:rPr>
                <w:u w:val="single"/>
              </w:rPr>
              <w:t xml:space="preserve"> – </w:t>
            </w:r>
            <w:r w:rsidR="00713C68">
              <w:rPr>
                <w:u w:val="single"/>
              </w:rPr>
              <w:t>Approved List</w:t>
            </w:r>
            <w:r w:rsidR="00EE4D42" w:rsidRPr="008D46CC">
              <w:rPr>
                <w:u w:val="single"/>
              </w:rPr>
              <w:t xml:space="preserve"> </w:t>
            </w:r>
          </w:p>
          <w:p w14:paraId="7D238F60" w14:textId="105DC961" w:rsidR="00303ED5" w:rsidRDefault="00303ED5" w:rsidP="009F794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 xml:space="preserve">Verify the </w:t>
            </w:r>
            <w:r w:rsidR="004F5C4B">
              <w:t>Ford connector group has approved the connectors</w:t>
            </w:r>
            <w:r>
              <w:t>.</w:t>
            </w:r>
          </w:p>
          <w:p w14:paraId="486C5444" w14:textId="79EA5BE3" w:rsidR="00EE4D42" w:rsidRDefault="00303ED5" w:rsidP="009F794E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 xml:space="preserve">Verify the </w:t>
            </w:r>
            <w:r w:rsidR="004F5C4B">
              <w:t>Ford cable group has approved the cable</w:t>
            </w:r>
            <w:r>
              <w:t xml:space="preserve">. </w:t>
            </w:r>
          </w:p>
        </w:tc>
        <w:tc>
          <w:tcPr>
            <w:tcW w:w="983" w:type="pct"/>
            <w:vAlign w:val="center"/>
          </w:tcPr>
          <w:p w14:paraId="7EE995A8" w14:textId="77777777" w:rsidR="00EE4D42" w:rsidRDefault="00EE4D42" w:rsidP="00FB2109">
            <w:pPr>
              <w:jc w:val="center"/>
            </w:pPr>
          </w:p>
        </w:tc>
        <w:tc>
          <w:tcPr>
            <w:tcW w:w="405" w:type="pct"/>
            <w:vAlign w:val="center"/>
          </w:tcPr>
          <w:p w14:paraId="621F4FE1" w14:textId="77777777" w:rsidR="00EE4D42" w:rsidRDefault="00EE4D42" w:rsidP="00FB2109">
            <w:pPr>
              <w:jc w:val="center"/>
            </w:pPr>
          </w:p>
        </w:tc>
        <w:tc>
          <w:tcPr>
            <w:tcW w:w="657" w:type="pct"/>
            <w:vAlign w:val="center"/>
          </w:tcPr>
          <w:p w14:paraId="664862B2" w14:textId="77777777" w:rsidR="00EE4D42" w:rsidRDefault="00EE4D42" w:rsidP="00FB2109">
            <w:pPr>
              <w:jc w:val="center"/>
            </w:pPr>
          </w:p>
        </w:tc>
        <w:tc>
          <w:tcPr>
            <w:tcW w:w="1076" w:type="pct"/>
            <w:vAlign w:val="center"/>
          </w:tcPr>
          <w:p w14:paraId="01FF3F74" w14:textId="77777777" w:rsidR="00EE4D42" w:rsidRDefault="00EE4D42" w:rsidP="00FB2109">
            <w:pPr>
              <w:jc w:val="center"/>
            </w:pPr>
          </w:p>
        </w:tc>
      </w:tr>
      <w:tr w:rsidR="00EE4D42" w14:paraId="7B74B2F1" w14:textId="77777777" w:rsidTr="00506D37">
        <w:trPr>
          <w:trHeight w:val="741"/>
        </w:trPr>
        <w:tc>
          <w:tcPr>
            <w:tcW w:w="1879" w:type="pct"/>
            <w:vAlign w:val="center"/>
          </w:tcPr>
          <w:p w14:paraId="40E7DE41" w14:textId="746DDC0E" w:rsidR="00EE4D42" w:rsidRPr="00713C68" w:rsidRDefault="00125C3D" w:rsidP="00EE4D42">
            <w:pPr>
              <w:rPr>
                <w:u w:val="single"/>
              </w:rPr>
            </w:pPr>
            <w:r>
              <w:rPr>
                <w:u w:val="single"/>
              </w:rPr>
              <w:t>CCA_FPDLINK</w:t>
            </w:r>
            <w:r w:rsidR="00713C68" w:rsidRPr="00713C68">
              <w:rPr>
                <w:u w:val="single"/>
              </w:rPr>
              <w:t>_02_002</w:t>
            </w:r>
            <w:r w:rsidR="00713C68">
              <w:rPr>
                <w:u w:val="single"/>
              </w:rPr>
              <w:t xml:space="preserve"> – Assembly Construction</w:t>
            </w:r>
          </w:p>
          <w:p w14:paraId="37AEC709" w14:textId="48976437" w:rsidR="00EE4D42" w:rsidRPr="00EE4D42" w:rsidRDefault="00303ED5" w:rsidP="009F794E">
            <w:pPr>
              <w:pStyle w:val="ListParagraph"/>
              <w:numPr>
                <w:ilvl w:val="0"/>
                <w:numId w:val="13"/>
              </w:numPr>
            </w:pPr>
            <w:r>
              <w:t>Verify the assembly has been constructed from components on the approved list.</w:t>
            </w:r>
          </w:p>
        </w:tc>
        <w:tc>
          <w:tcPr>
            <w:tcW w:w="983" w:type="pct"/>
            <w:vAlign w:val="center"/>
          </w:tcPr>
          <w:p w14:paraId="47166502" w14:textId="77777777" w:rsidR="00EE4D42" w:rsidRDefault="00EE4D42" w:rsidP="00FB2109">
            <w:pPr>
              <w:jc w:val="center"/>
            </w:pPr>
          </w:p>
        </w:tc>
        <w:tc>
          <w:tcPr>
            <w:tcW w:w="405" w:type="pct"/>
            <w:vAlign w:val="center"/>
          </w:tcPr>
          <w:p w14:paraId="412DD52B" w14:textId="77777777" w:rsidR="00EE4D42" w:rsidRDefault="00EE4D42" w:rsidP="00FB2109">
            <w:pPr>
              <w:jc w:val="center"/>
            </w:pPr>
          </w:p>
        </w:tc>
        <w:tc>
          <w:tcPr>
            <w:tcW w:w="657" w:type="pct"/>
            <w:vAlign w:val="center"/>
          </w:tcPr>
          <w:p w14:paraId="1657AB7D" w14:textId="77777777" w:rsidR="00EE4D42" w:rsidRDefault="00EE4D42" w:rsidP="00FB2109">
            <w:pPr>
              <w:jc w:val="center"/>
            </w:pPr>
          </w:p>
        </w:tc>
        <w:tc>
          <w:tcPr>
            <w:tcW w:w="1076" w:type="pct"/>
            <w:vAlign w:val="center"/>
          </w:tcPr>
          <w:p w14:paraId="3C5A9E39" w14:textId="77777777" w:rsidR="00EE4D42" w:rsidRDefault="00EE4D42" w:rsidP="00FB2109">
            <w:pPr>
              <w:jc w:val="center"/>
            </w:pPr>
          </w:p>
        </w:tc>
      </w:tr>
      <w:bookmarkEnd w:id="26"/>
    </w:tbl>
    <w:p w14:paraId="2C2C2BD1" w14:textId="77777777" w:rsidR="00E8179E" w:rsidRDefault="00E8179E" w:rsidP="00E8179E">
      <w:pPr>
        <w:jc w:val="left"/>
      </w:pPr>
      <w:r>
        <w:br w:type="page"/>
      </w:r>
    </w:p>
    <w:p w14:paraId="11B4A0FC" w14:textId="0C7E828B" w:rsidR="009F760C" w:rsidRDefault="00303ED5" w:rsidP="00D00B11">
      <w:pPr>
        <w:pStyle w:val="Heading1"/>
      </w:pPr>
      <w:bookmarkStart w:id="27" w:name="_Toc505347594"/>
      <w:bookmarkStart w:id="28" w:name="_Toc509994478"/>
      <w:bookmarkStart w:id="29" w:name="_Toc528920654"/>
      <w:r>
        <w:t xml:space="preserve">Cable/Connector Assembly Limit </w:t>
      </w:r>
      <w:bookmarkEnd w:id="27"/>
      <w:bookmarkEnd w:id="28"/>
      <w:r w:rsidR="00713C68">
        <w:t>Lines</w:t>
      </w:r>
      <w:bookmarkEnd w:id="2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65"/>
        <w:gridCol w:w="2807"/>
        <w:gridCol w:w="1157"/>
        <w:gridCol w:w="2059"/>
        <w:gridCol w:w="2890"/>
      </w:tblGrid>
      <w:tr w:rsidR="00713C68" w14:paraId="2DE65D75" w14:textId="77777777" w:rsidTr="00340BBA">
        <w:trPr>
          <w:tblHeader/>
        </w:trPr>
        <w:tc>
          <w:tcPr>
            <w:tcW w:w="1879" w:type="pct"/>
            <w:shd w:val="clear" w:color="auto" w:fill="FFE599" w:themeFill="accent4" w:themeFillTint="66"/>
            <w:vAlign w:val="center"/>
          </w:tcPr>
          <w:p w14:paraId="0224181D" w14:textId="77777777" w:rsidR="00713C68" w:rsidRDefault="00713C68" w:rsidP="00340BBA">
            <w:pPr>
              <w:jc w:val="center"/>
            </w:pPr>
            <w:r>
              <w:t>Requirement</w:t>
            </w:r>
          </w:p>
        </w:tc>
        <w:tc>
          <w:tcPr>
            <w:tcW w:w="983" w:type="pct"/>
            <w:shd w:val="clear" w:color="auto" w:fill="FFE599" w:themeFill="accent4" w:themeFillTint="66"/>
            <w:vAlign w:val="center"/>
          </w:tcPr>
          <w:p w14:paraId="3DBDBAA5" w14:textId="77777777" w:rsidR="00713C68" w:rsidRDefault="00713C68" w:rsidP="00340BBA">
            <w:pPr>
              <w:jc w:val="center"/>
            </w:pPr>
            <w:r>
              <w:t>Evidence</w:t>
            </w:r>
          </w:p>
        </w:tc>
        <w:tc>
          <w:tcPr>
            <w:tcW w:w="405" w:type="pct"/>
            <w:shd w:val="clear" w:color="auto" w:fill="FFE599" w:themeFill="accent4" w:themeFillTint="66"/>
            <w:vAlign w:val="center"/>
          </w:tcPr>
          <w:p w14:paraId="32AE28EE" w14:textId="77777777" w:rsidR="00713C68" w:rsidRDefault="00713C68" w:rsidP="00340BBA">
            <w:pPr>
              <w:jc w:val="center"/>
            </w:pPr>
            <w:r>
              <w:t>Pass/Fail</w:t>
            </w:r>
          </w:p>
        </w:tc>
        <w:tc>
          <w:tcPr>
            <w:tcW w:w="721" w:type="pct"/>
            <w:shd w:val="clear" w:color="auto" w:fill="FFE599" w:themeFill="accent4" w:themeFillTint="66"/>
            <w:vAlign w:val="center"/>
          </w:tcPr>
          <w:p w14:paraId="5E650CE6" w14:textId="77777777" w:rsidR="00713C68" w:rsidRDefault="00713C68" w:rsidP="00340BBA">
            <w:pPr>
              <w:jc w:val="center"/>
            </w:pPr>
            <w:r>
              <w:t>Deviation</w:t>
            </w:r>
          </w:p>
        </w:tc>
        <w:tc>
          <w:tcPr>
            <w:tcW w:w="1012" w:type="pct"/>
            <w:shd w:val="clear" w:color="auto" w:fill="FFE599" w:themeFill="accent4" w:themeFillTint="66"/>
            <w:vAlign w:val="center"/>
          </w:tcPr>
          <w:p w14:paraId="65ACB69C" w14:textId="77777777" w:rsidR="00713C68" w:rsidRDefault="00713C68" w:rsidP="00340BBA">
            <w:pPr>
              <w:jc w:val="center"/>
            </w:pPr>
            <w:r>
              <w:t>Comments</w:t>
            </w:r>
          </w:p>
        </w:tc>
      </w:tr>
      <w:tr w:rsidR="00713C68" w14:paraId="392C0F14" w14:textId="77777777" w:rsidTr="00340BBA">
        <w:tc>
          <w:tcPr>
            <w:tcW w:w="1879" w:type="pct"/>
            <w:vAlign w:val="center"/>
          </w:tcPr>
          <w:p w14:paraId="799C22B9" w14:textId="6A8A187E" w:rsidR="00713C68" w:rsidRPr="00634948" w:rsidRDefault="00125C3D" w:rsidP="00340BB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CCA_FPDLINK</w:t>
            </w:r>
            <w:r w:rsidR="00713C68">
              <w:rPr>
                <w:u w:val="single"/>
              </w:rPr>
              <w:t>_03_001</w:t>
            </w:r>
            <w:r w:rsidR="00713C68" w:rsidRPr="00634948">
              <w:rPr>
                <w:u w:val="single"/>
              </w:rPr>
              <w:t xml:space="preserve"> –</w:t>
            </w:r>
            <w:r w:rsidR="00713C68">
              <w:rPr>
                <w:u w:val="single"/>
              </w:rPr>
              <w:t xml:space="preserve">Return Loss Limit </w:t>
            </w:r>
          </w:p>
          <w:p w14:paraId="1A894B91" w14:textId="066D159D" w:rsidR="00125C3D" w:rsidRDefault="00125C3D" w:rsidP="009F794E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>What protocol is used?</w:t>
            </w:r>
          </w:p>
          <w:p w14:paraId="75ED0F83" w14:textId="7F23C6A9" w:rsidR="00713C68" w:rsidRDefault="00713C68" w:rsidP="009F794E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>Verify the assembly meets the return loss budget.</w:t>
            </w:r>
          </w:p>
          <w:p w14:paraId="2278FB9E" w14:textId="2D42E32B" w:rsidR="00713C68" w:rsidRDefault="00713C68" w:rsidP="009F794E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 xml:space="preserve">Provide </w:t>
            </w:r>
            <w:r w:rsidR="006C799D">
              <w:t xml:space="preserve">measurement </w:t>
            </w:r>
            <w:r>
              <w:t xml:space="preserve">report and touch tone file showing evidence of compliance. </w:t>
            </w:r>
          </w:p>
          <w:p w14:paraId="1659ACF3" w14:textId="77777777" w:rsidR="00713C68" w:rsidRDefault="00713C68" w:rsidP="009F794E">
            <w:pPr>
              <w:pStyle w:val="ListParagraph"/>
              <w:numPr>
                <w:ilvl w:val="0"/>
                <w:numId w:val="10"/>
              </w:numPr>
              <w:jc w:val="left"/>
            </w:pPr>
            <w:r>
              <w:t xml:space="preserve">Verify the simulation incorporated all tolerances (temperature and manufacturing).  </w:t>
            </w:r>
          </w:p>
        </w:tc>
        <w:tc>
          <w:tcPr>
            <w:tcW w:w="983" w:type="pct"/>
            <w:vAlign w:val="center"/>
          </w:tcPr>
          <w:p w14:paraId="094CA3DF" w14:textId="77777777" w:rsidR="00713C68" w:rsidRDefault="00713C68" w:rsidP="00340BBA">
            <w:pPr>
              <w:jc w:val="center"/>
            </w:pPr>
          </w:p>
        </w:tc>
        <w:tc>
          <w:tcPr>
            <w:tcW w:w="405" w:type="pct"/>
            <w:vAlign w:val="center"/>
          </w:tcPr>
          <w:p w14:paraId="5C376153" w14:textId="77777777" w:rsidR="00713C68" w:rsidRDefault="00713C68" w:rsidP="00340BBA">
            <w:pPr>
              <w:jc w:val="center"/>
            </w:pPr>
          </w:p>
        </w:tc>
        <w:tc>
          <w:tcPr>
            <w:tcW w:w="721" w:type="pct"/>
            <w:vAlign w:val="center"/>
          </w:tcPr>
          <w:p w14:paraId="539D99A6" w14:textId="77777777" w:rsidR="00713C68" w:rsidRDefault="00713C68" w:rsidP="00340BBA">
            <w:pPr>
              <w:jc w:val="center"/>
            </w:pPr>
          </w:p>
        </w:tc>
        <w:tc>
          <w:tcPr>
            <w:tcW w:w="1012" w:type="pct"/>
            <w:vAlign w:val="center"/>
          </w:tcPr>
          <w:p w14:paraId="601C4FBE" w14:textId="77777777" w:rsidR="00713C68" w:rsidRDefault="00713C68" w:rsidP="00340BBA">
            <w:pPr>
              <w:jc w:val="center"/>
            </w:pPr>
          </w:p>
        </w:tc>
      </w:tr>
      <w:tr w:rsidR="00713C68" w14:paraId="5565205C" w14:textId="77777777" w:rsidTr="00340BBA">
        <w:tc>
          <w:tcPr>
            <w:tcW w:w="1879" w:type="pct"/>
            <w:vAlign w:val="center"/>
          </w:tcPr>
          <w:p w14:paraId="6A4B510C" w14:textId="0288EB64" w:rsidR="00713C68" w:rsidRPr="00634948" w:rsidRDefault="00125C3D" w:rsidP="00340BB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CCA_FPDLINK</w:t>
            </w:r>
            <w:r w:rsidR="00713C68">
              <w:rPr>
                <w:u w:val="single"/>
              </w:rPr>
              <w:t>_03_002</w:t>
            </w:r>
            <w:r w:rsidR="00713C68" w:rsidRPr="00634948">
              <w:rPr>
                <w:u w:val="single"/>
              </w:rPr>
              <w:t xml:space="preserve"> –</w:t>
            </w:r>
            <w:r w:rsidR="00713C68">
              <w:rPr>
                <w:u w:val="single"/>
              </w:rPr>
              <w:t xml:space="preserve"> Insertion Loss Limit</w:t>
            </w:r>
            <w:r w:rsidR="00713C68" w:rsidRPr="00634948">
              <w:rPr>
                <w:u w:val="single"/>
              </w:rPr>
              <w:t xml:space="preserve"> </w:t>
            </w:r>
          </w:p>
          <w:p w14:paraId="2A1B7B4F" w14:textId="7C17E2E0" w:rsidR="00125C3D" w:rsidRDefault="00125C3D" w:rsidP="009F794E">
            <w:pPr>
              <w:pStyle w:val="ListParagraph"/>
              <w:numPr>
                <w:ilvl w:val="0"/>
                <w:numId w:val="11"/>
              </w:numPr>
              <w:jc w:val="left"/>
            </w:pPr>
            <w:r>
              <w:t>What protocol is used?</w:t>
            </w:r>
          </w:p>
          <w:p w14:paraId="667130F1" w14:textId="2BF67CB8" w:rsidR="00713C68" w:rsidRDefault="00713C68" w:rsidP="009F794E">
            <w:pPr>
              <w:pStyle w:val="ListParagraph"/>
              <w:numPr>
                <w:ilvl w:val="0"/>
                <w:numId w:val="11"/>
              </w:numPr>
              <w:jc w:val="left"/>
            </w:pPr>
            <w:r>
              <w:t>Verify the assembly meets the insertion loss budget.</w:t>
            </w:r>
          </w:p>
          <w:p w14:paraId="1F6F89DC" w14:textId="631E50DE" w:rsidR="00713C68" w:rsidRDefault="00713C68" w:rsidP="009F794E">
            <w:pPr>
              <w:pStyle w:val="ListParagraph"/>
              <w:numPr>
                <w:ilvl w:val="0"/>
                <w:numId w:val="11"/>
              </w:numPr>
              <w:jc w:val="left"/>
            </w:pPr>
            <w:r>
              <w:t xml:space="preserve">Provide </w:t>
            </w:r>
            <w:r w:rsidR="006C799D">
              <w:t xml:space="preserve">measurement </w:t>
            </w:r>
            <w:r>
              <w:t>report and touch tone file showing evidence of compliance.</w:t>
            </w:r>
          </w:p>
          <w:p w14:paraId="15087D83" w14:textId="72D0C10A" w:rsidR="00713C68" w:rsidRDefault="00713C68" w:rsidP="006C799D">
            <w:pPr>
              <w:pStyle w:val="ListParagraph"/>
              <w:numPr>
                <w:ilvl w:val="0"/>
                <w:numId w:val="11"/>
              </w:numPr>
              <w:jc w:val="left"/>
            </w:pPr>
            <w:r>
              <w:t xml:space="preserve">Verify the </w:t>
            </w:r>
            <w:r w:rsidR="006C799D">
              <w:t xml:space="preserve">measurement </w:t>
            </w:r>
            <w:r>
              <w:t>incorporated all tolerances (temperature and manufacturing).</w:t>
            </w:r>
          </w:p>
        </w:tc>
        <w:tc>
          <w:tcPr>
            <w:tcW w:w="983" w:type="pct"/>
            <w:vAlign w:val="center"/>
          </w:tcPr>
          <w:p w14:paraId="01C3D419" w14:textId="77777777" w:rsidR="00713C68" w:rsidRDefault="00713C68" w:rsidP="00340BBA">
            <w:pPr>
              <w:jc w:val="center"/>
            </w:pPr>
          </w:p>
        </w:tc>
        <w:tc>
          <w:tcPr>
            <w:tcW w:w="405" w:type="pct"/>
            <w:vAlign w:val="center"/>
          </w:tcPr>
          <w:p w14:paraId="50AC7DD3" w14:textId="77777777" w:rsidR="00713C68" w:rsidRDefault="00713C68" w:rsidP="00340BBA">
            <w:pPr>
              <w:jc w:val="center"/>
            </w:pPr>
          </w:p>
        </w:tc>
        <w:tc>
          <w:tcPr>
            <w:tcW w:w="721" w:type="pct"/>
            <w:vAlign w:val="center"/>
          </w:tcPr>
          <w:p w14:paraId="0463F115" w14:textId="77777777" w:rsidR="00713C68" w:rsidRDefault="00713C68" w:rsidP="00340BBA">
            <w:pPr>
              <w:jc w:val="center"/>
            </w:pPr>
          </w:p>
        </w:tc>
        <w:tc>
          <w:tcPr>
            <w:tcW w:w="1012" w:type="pct"/>
            <w:vAlign w:val="center"/>
          </w:tcPr>
          <w:p w14:paraId="09246C8D" w14:textId="77777777" w:rsidR="00713C68" w:rsidRDefault="00713C68" w:rsidP="00340BBA">
            <w:pPr>
              <w:jc w:val="center"/>
            </w:pPr>
          </w:p>
        </w:tc>
      </w:tr>
    </w:tbl>
    <w:p w14:paraId="6C62C3B1" w14:textId="6FB8091A" w:rsidR="00414702" w:rsidRDefault="00414702" w:rsidP="00713C68"/>
    <w:p w14:paraId="024226AE" w14:textId="39EEA3CB" w:rsidR="00414702" w:rsidRDefault="00414702">
      <w:pPr>
        <w:jc w:val="left"/>
      </w:pPr>
      <w:r>
        <w:br w:type="page"/>
      </w:r>
    </w:p>
    <w:p w14:paraId="3C006F40" w14:textId="17FFE087" w:rsidR="00916DF0" w:rsidRDefault="0031302F" w:rsidP="00D00B11">
      <w:pPr>
        <w:pStyle w:val="Heading1"/>
      </w:pPr>
      <w:bookmarkStart w:id="30" w:name="_Toc528920655"/>
      <w:r>
        <w:t>Cable/Connector Assembly PPAP</w:t>
      </w:r>
      <w:bookmarkEnd w:id="3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31"/>
        <w:gridCol w:w="2790"/>
        <w:gridCol w:w="1148"/>
        <w:gridCol w:w="2065"/>
        <w:gridCol w:w="2944"/>
      </w:tblGrid>
      <w:tr w:rsidR="00445B57" w14:paraId="5AB777B7" w14:textId="77777777" w:rsidTr="008E2481">
        <w:trPr>
          <w:tblHeader/>
        </w:trPr>
        <w:tc>
          <w:tcPr>
            <w:tcW w:w="1867" w:type="pct"/>
            <w:shd w:val="clear" w:color="auto" w:fill="FFE599" w:themeFill="accent4" w:themeFillTint="66"/>
            <w:vAlign w:val="center"/>
          </w:tcPr>
          <w:p w14:paraId="2E614793" w14:textId="77777777" w:rsidR="00445B57" w:rsidRDefault="00445B57" w:rsidP="00FB2109">
            <w:pPr>
              <w:jc w:val="center"/>
            </w:pPr>
            <w:r>
              <w:t>Requirement</w:t>
            </w:r>
          </w:p>
        </w:tc>
        <w:tc>
          <w:tcPr>
            <w:tcW w:w="977" w:type="pct"/>
            <w:shd w:val="clear" w:color="auto" w:fill="FFE599" w:themeFill="accent4" w:themeFillTint="66"/>
            <w:vAlign w:val="center"/>
          </w:tcPr>
          <w:p w14:paraId="6503A01A" w14:textId="77777777" w:rsidR="00445B57" w:rsidRDefault="00445B57" w:rsidP="00FB2109">
            <w:pPr>
              <w:jc w:val="center"/>
            </w:pPr>
            <w:r>
              <w:t>Evidence</w:t>
            </w:r>
          </w:p>
        </w:tc>
        <w:tc>
          <w:tcPr>
            <w:tcW w:w="402" w:type="pct"/>
            <w:shd w:val="clear" w:color="auto" w:fill="FFE599" w:themeFill="accent4" w:themeFillTint="66"/>
            <w:vAlign w:val="center"/>
          </w:tcPr>
          <w:p w14:paraId="5721F8A5" w14:textId="77E3A649" w:rsidR="00445B57" w:rsidRDefault="008E2481" w:rsidP="00FB2109">
            <w:pPr>
              <w:jc w:val="center"/>
            </w:pPr>
            <w:r>
              <w:t>Pass/Fail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14:paraId="4D4CC960" w14:textId="6A3EDC97" w:rsidR="00445B57" w:rsidRDefault="00506D37" w:rsidP="00FB2109">
            <w:pPr>
              <w:jc w:val="center"/>
            </w:pPr>
            <w:r>
              <w:t>Exception</w:t>
            </w:r>
          </w:p>
        </w:tc>
        <w:tc>
          <w:tcPr>
            <w:tcW w:w="1031" w:type="pct"/>
            <w:shd w:val="clear" w:color="auto" w:fill="FFE599" w:themeFill="accent4" w:themeFillTint="66"/>
            <w:vAlign w:val="center"/>
          </w:tcPr>
          <w:p w14:paraId="15D6563F" w14:textId="6CDFA766" w:rsidR="00445B57" w:rsidRDefault="008E2481" w:rsidP="00FB2109">
            <w:pPr>
              <w:jc w:val="center"/>
            </w:pPr>
            <w:r>
              <w:t>Comments</w:t>
            </w:r>
          </w:p>
        </w:tc>
      </w:tr>
      <w:tr w:rsidR="00445B57" w14:paraId="4B895201" w14:textId="77777777" w:rsidTr="008E2481">
        <w:tc>
          <w:tcPr>
            <w:tcW w:w="1867" w:type="pct"/>
            <w:vAlign w:val="center"/>
          </w:tcPr>
          <w:p w14:paraId="4B789699" w14:textId="68F38FBE" w:rsidR="00445B57" w:rsidRPr="00634948" w:rsidRDefault="0031302F" w:rsidP="00FB2109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CCA</w:t>
            </w:r>
            <w:r w:rsidR="003109C3">
              <w:rPr>
                <w:u w:val="single"/>
              </w:rPr>
              <w:t>_</w:t>
            </w:r>
            <w:r w:rsidR="00125C3D">
              <w:rPr>
                <w:u w:val="single"/>
              </w:rPr>
              <w:t>FPDLINK</w:t>
            </w:r>
            <w:r w:rsidR="003109C3">
              <w:rPr>
                <w:u w:val="single"/>
              </w:rPr>
              <w:t>_04</w:t>
            </w:r>
            <w:r w:rsidR="00445B57" w:rsidRPr="00634948">
              <w:rPr>
                <w:u w:val="single"/>
              </w:rPr>
              <w:t xml:space="preserve">_001 – </w:t>
            </w:r>
            <w:r>
              <w:rPr>
                <w:u w:val="single"/>
              </w:rPr>
              <w:t>PPAP</w:t>
            </w:r>
          </w:p>
          <w:p w14:paraId="4C116734" w14:textId="1A375C5C" w:rsidR="0031302F" w:rsidRDefault="008F10E9" w:rsidP="009F794E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Verify</w:t>
            </w:r>
            <w:r w:rsidR="00060989">
              <w:t xml:space="preserve"> </w:t>
            </w:r>
            <w:r w:rsidR="0031302F">
              <w:t>the assembly has undergone the PPAP process and is released in the Ford system.</w:t>
            </w:r>
          </w:p>
          <w:p w14:paraId="0BCECBDE" w14:textId="44F3177E" w:rsidR="00445B57" w:rsidRDefault="0031302F" w:rsidP="009F794E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 xml:space="preserve">Provide </w:t>
            </w:r>
            <w:r w:rsidR="004F5C4B">
              <w:t>evidence-showing</w:t>
            </w:r>
            <w:r>
              <w:t xml:space="preserve"> compliance.</w:t>
            </w:r>
          </w:p>
        </w:tc>
        <w:tc>
          <w:tcPr>
            <w:tcW w:w="977" w:type="pct"/>
            <w:vAlign w:val="center"/>
          </w:tcPr>
          <w:p w14:paraId="176FAD63" w14:textId="77777777" w:rsidR="00445B57" w:rsidRDefault="00445B57" w:rsidP="00FB2109">
            <w:pPr>
              <w:jc w:val="center"/>
            </w:pPr>
          </w:p>
        </w:tc>
        <w:tc>
          <w:tcPr>
            <w:tcW w:w="402" w:type="pct"/>
            <w:vAlign w:val="center"/>
          </w:tcPr>
          <w:p w14:paraId="325B691C" w14:textId="77777777" w:rsidR="00445B57" w:rsidRDefault="00445B57" w:rsidP="00FB2109">
            <w:pPr>
              <w:jc w:val="center"/>
            </w:pPr>
          </w:p>
        </w:tc>
        <w:tc>
          <w:tcPr>
            <w:tcW w:w="723" w:type="pct"/>
            <w:vAlign w:val="center"/>
          </w:tcPr>
          <w:p w14:paraId="77DC2F36" w14:textId="77777777" w:rsidR="00445B57" w:rsidRDefault="00445B57" w:rsidP="00FB2109">
            <w:pPr>
              <w:jc w:val="center"/>
            </w:pPr>
          </w:p>
        </w:tc>
        <w:tc>
          <w:tcPr>
            <w:tcW w:w="1031" w:type="pct"/>
            <w:vAlign w:val="center"/>
          </w:tcPr>
          <w:p w14:paraId="550C14DD" w14:textId="77777777" w:rsidR="00445B57" w:rsidRDefault="00445B57" w:rsidP="00FB2109">
            <w:pPr>
              <w:jc w:val="center"/>
            </w:pPr>
          </w:p>
        </w:tc>
      </w:tr>
      <w:tr w:rsidR="00445B57" w14:paraId="30A086AE" w14:textId="77777777" w:rsidTr="008E2481">
        <w:tc>
          <w:tcPr>
            <w:tcW w:w="1867" w:type="pct"/>
            <w:vAlign w:val="center"/>
          </w:tcPr>
          <w:p w14:paraId="6E1BC388" w14:textId="400C5E2F" w:rsidR="00445B57" w:rsidRPr="00634948" w:rsidRDefault="0031302F" w:rsidP="00FB2109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CCA</w:t>
            </w:r>
            <w:r w:rsidR="003109C3">
              <w:rPr>
                <w:u w:val="single"/>
              </w:rPr>
              <w:t>_</w:t>
            </w:r>
            <w:r w:rsidR="00125C3D">
              <w:rPr>
                <w:u w:val="single"/>
              </w:rPr>
              <w:t>FPDLINK</w:t>
            </w:r>
            <w:r w:rsidR="003109C3">
              <w:rPr>
                <w:u w:val="single"/>
              </w:rPr>
              <w:t>_04</w:t>
            </w:r>
            <w:r w:rsidR="00445B57" w:rsidRPr="00634948">
              <w:rPr>
                <w:u w:val="single"/>
              </w:rPr>
              <w:t xml:space="preserve">_002 – </w:t>
            </w:r>
            <w:r>
              <w:rPr>
                <w:u w:val="single"/>
              </w:rPr>
              <w:t>EOL Testing</w:t>
            </w:r>
            <w:r w:rsidR="00445B57" w:rsidRPr="00634948">
              <w:rPr>
                <w:u w:val="single"/>
              </w:rPr>
              <w:t xml:space="preserve"> </w:t>
            </w:r>
          </w:p>
          <w:p w14:paraId="143AD934" w14:textId="0B53C388" w:rsidR="00FF394E" w:rsidRDefault="00FF394E" w:rsidP="009F794E">
            <w:pPr>
              <w:pStyle w:val="ListParagraph"/>
              <w:numPr>
                <w:ilvl w:val="0"/>
                <w:numId w:val="8"/>
              </w:numPr>
              <w:jc w:val="left"/>
            </w:pPr>
            <w:r>
              <w:t>Verify</w:t>
            </w:r>
            <w:r w:rsidR="00060989">
              <w:t xml:space="preserve"> </w:t>
            </w:r>
            <w:r w:rsidR="0031302F">
              <w:t xml:space="preserve">the supplier has a statistical process control method in place to ensure production </w:t>
            </w:r>
            <w:r w:rsidR="00FA5E14">
              <w:t>assemblies</w:t>
            </w:r>
            <w:r w:rsidR="0031302F">
              <w:t xml:space="preserve"> meet the </w:t>
            </w:r>
            <w:r w:rsidR="008349A4">
              <w:t>differential</w:t>
            </w:r>
            <w:r w:rsidR="00B93C27">
              <w:t xml:space="preserve"> and single ended</w:t>
            </w:r>
            <w:r w:rsidR="008349A4">
              <w:t xml:space="preserve"> </w:t>
            </w:r>
            <w:r w:rsidR="00FA5E14">
              <w:t xml:space="preserve">impedance </w:t>
            </w:r>
            <w:r w:rsidR="0031302F">
              <w:t>requirement</w:t>
            </w:r>
            <w:r w:rsidR="00FA5E14">
              <w:t xml:space="preserve"> of </w:t>
            </w:r>
            <w:r w:rsidR="008349A4">
              <w:t>100</w:t>
            </w:r>
            <w:r w:rsidR="008349A4">
              <w:rPr>
                <w:rFonts w:cs="Arial"/>
              </w:rPr>
              <w:t>Ω±</w:t>
            </w:r>
            <w:r w:rsidR="008349A4">
              <w:t>10</w:t>
            </w:r>
            <w:r w:rsidR="004F5C4B">
              <w:t>%.</w:t>
            </w:r>
            <w:r w:rsidR="00B93C27">
              <w:t xml:space="preserve"> and 50Ω±10%</w:t>
            </w:r>
            <w:r w:rsidR="0031302F">
              <w:t xml:space="preserve">  </w:t>
            </w:r>
          </w:p>
        </w:tc>
        <w:tc>
          <w:tcPr>
            <w:tcW w:w="977" w:type="pct"/>
            <w:vAlign w:val="center"/>
          </w:tcPr>
          <w:p w14:paraId="30AB64AD" w14:textId="77777777" w:rsidR="00445B57" w:rsidRDefault="00445B57" w:rsidP="00FB2109">
            <w:pPr>
              <w:jc w:val="center"/>
            </w:pPr>
          </w:p>
        </w:tc>
        <w:tc>
          <w:tcPr>
            <w:tcW w:w="402" w:type="pct"/>
            <w:vAlign w:val="center"/>
          </w:tcPr>
          <w:p w14:paraId="3A4210F2" w14:textId="77777777" w:rsidR="00445B57" w:rsidRDefault="00445B57" w:rsidP="00FB2109">
            <w:pPr>
              <w:jc w:val="center"/>
            </w:pPr>
          </w:p>
        </w:tc>
        <w:tc>
          <w:tcPr>
            <w:tcW w:w="723" w:type="pct"/>
            <w:vAlign w:val="center"/>
          </w:tcPr>
          <w:p w14:paraId="1390F46D" w14:textId="77777777" w:rsidR="00445B57" w:rsidRDefault="00445B57" w:rsidP="00FB2109">
            <w:pPr>
              <w:jc w:val="center"/>
            </w:pPr>
          </w:p>
        </w:tc>
        <w:tc>
          <w:tcPr>
            <w:tcW w:w="1031" w:type="pct"/>
            <w:vAlign w:val="center"/>
          </w:tcPr>
          <w:p w14:paraId="3AFDAB47" w14:textId="77777777" w:rsidR="00445B57" w:rsidRDefault="00445B57" w:rsidP="00FB2109">
            <w:pPr>
              <w:jc w:val="center"/>
            </w:pPr>
          </w:p>
        </w:tc>
      </w:tr>
      <w:bookmarkEnd w:id="25"/>
    </w:tbl>
    <w:p w14:paraId="506E1645" w14:textId="7B393DDB" w:rsidR="009B34A8" w:rsidRDefault="009B34A8" w:rsidP="0031302F"/>
    <w:sectPr w:rsidR="009B34A8" w:rsidSect="006049DC">
      <w:pgSz w:w="16840" w:h="11907" w:orient="landscape" w:code="9"/>
      <w:pgMar w:top="851" w:right="1418" w:bottom="851" w:left="1134" w:header="397" w:footer="227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9C496" w14:textId="77777777" w:rsidR="00A54FA9" w:rsidRDefault="00A54FA9">
      <w:r>
        <w:separator/>
      </w:r>
    </w:p>
  </w:endnote>
  <w:endnote w:type="continuationSeparator" w:id="0">
    <w:p w14:paraId="1F91DD9C" w14:textId="77777777" w:rsidR="00A54FA9" w:rsidRDefault="00A5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3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6"/>
      <w:gridCol w:w="906"/>
      <w:gridCol w:w="2745"/>
      <w:gridCol w:w="1063"/>
      <w:gridCol w:w="1777"/>
      <w:gridCol w:w="2376"/>
    </w:tblGrid>
    <w:tr w:rsidR="00303ED5" w14:paraId="5524E7CE" w14:textId="77777777">
      <w:trPr>
        <w:cantSplit/>
      </w:trPr>
      <w:tc>
        <w:tcPr>
          <w:tcW w:w="906" w:type="dxa"/>
          <w:vMerge w:val="restart"/>
          <w:vAlign w:val="center"/>
        </w:tcPr>
        <w:p w14:paraId="45774307" w14:textId="5065372C" w:rsidR="00303ED5" w:rsidRDefault="00303ED5" w:rsidP="00C43665">
          <w:pPr>
            <w:pStyle w:val="Footertable"/>
            <w:rPr>
              <w:b/>
              <w:bCs/>
              <w:sz w:val="22"/>
            </w:rPr>
          </w:pPr>
          <w:r>
            <w:rPr>
              <w:rStyle w:val="PageNumber"/>
              <w:rFonts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cs="Arial"/>
              <w:b/>
              <w:bCs/>
              <w:sz w:val="22"/>
            </w:rPr>
            <w:instrText xml:space="preserve"> PAGE </w:instrText>
          </w:r>
          <w:r>
            <w:rPr>
              <w:rStyle w:val="PageNumber"/>
              <w:rFonts w:cs="Arial"/>
              <w:b/>
              <w:bCs/>
              <w:sz w:val="22"/>
            </w:rPr>
            <w:fldChar w:fldCharType="separate"/>
          </w:r>
          <w:r>
            <w:rPr>
              <w:rStyle w:val="PageNumber"/>
              <w:rFonts w:cs="Arial"/>
              <w:b/>
              <w:bCs/>
              <w:noProof/>
              <w:sz w:val="22"/>
            </w:rPr>
            <w:t>2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cs="Arial"/>
              <w:b/>
              <w:bCs/>
              <w:sz w:val="22"/>
            </w:rPr>
            <w:t xml:space="preserve"> / 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cs="Arial"/>
              <w:b/>
              <w:bCs/>
              <w:sz w:val="22"/>
            </w:rPr>
            <w:fldChar w:fldCharType="separate"/>
          </w:r>
          <w:r w:rsidR="00713C68">
            <w:rPr>
              <w:rStyle w:val="PageNumber"/>
              <w:rFonts w:cs="Arial"/>
              <w:b/>
              <w:bCs/>
              <w:noProof/>
              <w:sz w:val="22"/>
            </w:rPr>
            <w:t>18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end"/>
          </w:r>
        </w:p>
      </w:tc>
      <w:tc>
        <w:tcPr>
          <w:tcW w:w="906" w:type="dxa"/>
        </w:tcPr>
        <w:p w14:paraId="0B5334FE" w14:textId="77777777" w:rsidR="00303ED5" w:rsidRDefault="00303ED5" w:rsidP="004346A1">
          <w:pPr>
            <w:pStyle w:val="Footertable"/>
          </w:pPr>
          <w:r>
            <w:t>File:</w:t>
          </w:r>
        </w:p>
      </w:tc>
      <w:tc>
        <w:tcPr>
          <w:tcW w:w="5585" w:type="dxa"/>
          <w:gridSpan w:val="3"/>
        </w:tcPr>
        <w:p w14:paraId="1224B8C3" w14:textId="77777777" w:rsidR="00303ED5" w:rsidRPr="0087250B" w:rsidRDefault="00303ED5" w:rsidP="004346A1">
          <w:pPr>
            <w:pStyle w:val="Footertable"/>
            <w:rPr>
              <w:lang w:val="de-DE"/>
            </w:rPr>
          </w:pPr>
        </w:p>
      </w:tc>
      <w:tc>
        <w:tcPr>
          <w:tcW w:w="2376" w:type="dxa"/>
        </w:tcPr>
        <w:p w14:paraId="25D0C511" w14:textId="39B6228D" w:rsidR="00303ED5" w:rsidRDefault="00303ED5" w:rsidP="004346A1">
          <w:pPr>
            <w:pStyle w:val="Footertable"/>
          </w:pPr>
          <w:r>
            <w:t xml:space="preserve">Type: </w:t>
          </w:r>
          <w:r>
            <w:rPr>
              <w:bCs/>
              <w:lang w:val="en-US"/>
            </w:rPr>
            <w:fldChar w:fldCharType="begin"/>
          </w:r>
          <w:r>
            <w:rPr>
              <w:bCs/>
              <w:lang w:val="en-US"/>
            </w:rPr>
            <w:instrText xml:space="preserve"> DOCPROPERTY "Record Type" \* MERGEFORMAT </w:instrText>
          </w:r>
          <w:r>
            <w:rPr>
              <w:bCs/>
              <w:lang w:val="en-US"/>
            </w:rPr>
            <w:fldChar w:fldCharType="separate"/>
          </w:r>
          <w:r w:rsidR="00713C68">
            <w:rPr>
              <w:bCs/>
              <w:lang w:val="en-US"/>
            </w:rPr>
            <w:t>Transient</w:t>
          </w:r>
          <w:r>
            <w:rPr>
              <w:bCs/>
              <w:lang w:val="en-US"/>
            </w:rPr>
            <w:fldChar w:fldCharType="end"/>
          </w:r>
        </w:p>
      </w:tc>
    </w:tr>
    <w:tr w:rsidR="00303ED5" w14:paraId="5EC48D58" w14:textId="77777777">
      <w:trPr>
        <w:cantSplit/>
      </w:trPr>
      <w:tc>
        <w:tcPr>
          <w:tcW w:w="906" w:type="dxa"/>
          <w:vMerge/>
        </w:tcPr>
        <w:p w14:paraId="03DDA062" w14:textId="77777777" w:rsidR="00303ED5" w:rsidRDefault="00303ED5" w:rsidP="004346A1">
          <w:pPr>
            <w:pStyle w:val="Footertable"/>
            <w:rPr>
              <w:sz w:val="16"/>
            </w:rPr>
          </w:pPr>
        </w:p>
      </w:tc>
      <w:tc>
        <w:tcPr>
          <w:tcW w:w="906" w:type="dxa"/>
        </w:tcPr>
        <w:p w14:paraId="685E7B35" w14:textId="77777777" w:rsidR="00303ED5" w:rsidRDefault="00303ED5" w:rsidP="004346A1">
          <w:pPr>
            <w:pStyle w:val="Footertable"/>
          </w:pPr>
          <w:r>
            <w:t>Variant:</w:t>
          </w:r>
        </w:p>
      </w:tc>
      <w:tc>
        <w:tcPr>
          <w:tcW w:w="2745" w:type="dxa"/>
        </w:tcPr>
        <w:p w14:paraId="0BA99585" w14:textId="28706537" w:rsidR="00303ED5" w:rsidRDefault="00A54FA9" w:rsidP="004346A1">
          <w:pPr>
            <w:pStyle w:val="Footertable"/>
          </w:pPr>
          <w:fldSimple w:instr=" DOCPROPERTY  Variant  \* MERGEFORMAT ">
            <w:r w:rsidR="00713C68">
              <w:t>x</w:t>
            </w:r>
          </w:fldSimple>
        </w:p>
      </w:tc>
      <w:tc>
        <w:tcPr>
          <w:tcW w:w="1063" w:type="dxa"/>
          <w:shd w:val="clear" w:color="auto" w:fill="auto"/>
        </w:tcPr>
        <w:p w14:paraId="03D9CD10" w14:textId="77777777" w:rsidR="00303ED5" w:rsidRDefault="00303ED5" w:rsidP="004346A1">
          <w:pPr>
            <w:pStyle w:val="Footertable"/>
          </w:pPr>
          <w:r>
            <w:t>Revision:</w:t>
          </w:r>
        </w:p>
      </w:tc>
      <w:tc>
        <w:tcPr>
          <w:tcW w:w="1777" w:type="dxa"/>
          <w:shd w:val="clear" w:color="auto" w:fill="auto"/>
        </w:tcPr>
        <w:p w14:paraId="559C85B3" w14:textId="28F61320" w:rsidR="00303ED5" w:rsidRDefault="00A54FA9" w:rsidP="004346A1">
          <w:pPr>
            <w:pStyle w:val="Footertable"/>
          </w:pPr>
          <w:fldSimple w:instr=" DOCPROPERTY  Revision  \* MERGEFORMAT ">
            <w:r w:rsidR="00713C68">
              <w:t>0</w:t>
            </w:r>
          </w:fldSimple>
        </w:p>
      </w:tc>
      <w:tc>
        <w:tcPr>
          <w:tcW w:w="2376" w:type="dxa"/>
        </w:tcPr>
        <w:p w14:paraId="70C20847" w14:textId="110245C0" w:rsidR="00303ED5" w:rsidRDefault="00303ED5" w:rsidP="004346A1">
          <w:pPr>
            <w:pStyle w:val="Footertable"/>
            <w:rPr>
              <w:sz w:val="16"/>
            </w:rPr>
          </w:pPr>
          <w:r>
            <w:t xml:space="preserve">Class: </w:t>
          </w:r>
          <w:r w:rsidRPr="00FC6C9E">
            <w:rPr>
              <w:iCs/>
            </w:rPr>
            <w:fldChar w:fldCharType="begin"/>
          </w:r>
          <w:r w:rsidRPr="00FC6C9E">
            <w:rPr>
              <w:iCs/>
            </w:rPr>
            <w:instrText xml:space="preserve"> DOCPROPERTY  "Document Class"  \* MERGEFORMAT </w:instrText>
          </w:r>
          <w:r w:rsidRPr="00FC6C9E">
            <w:rPr>
              <w:iCs/>
            </w:rPr>
            <w:fldChar w:fldCharType="separate"/>
          </w:r>
          <w:r w:rsidR="00713C68">
            <w:rPr>
              <w:iCs/>
            </w:rPr>
            <w:t>Proprietary</w:t>
          </w:r>
          <w:r w:rsidRPr="00FC6C9E">
            <w:rPr>
              <w:iCs/>
            </w:rPr>
            <w:fldChar w:fldCharType="end"/>
          </w:r>
        </w:p>
      </w:tc>
    </w:tr>
    <w:tr w:rsidR="00303ED5" w14:paraId="5FF5230A" w14:textId="77777777">
      <w:trPr>
        <w:cantSplit/>
      </w:trPr>
      <w:tc>
        <w:tcPr>
          <w:tcW w:w="906" w:type="dxa"/>
          <w:vMerge/>
        </w:tcPr>
        <w:p w14:paraId="356F450E" w14:textId="77777777" w:rsidR="00303ED5" w:rsidRDefault="00303ED5" w:rsidP="004346A1">
          <w:pPr>
            <w:pStyle w:val="Footertable"/>
          </w:pPr>
        </w:p>
      </w:tc>
      <w:tc>
        <w:tcPr>
          <w:tcW w:w="906" w:type="dxa"/>
        </w:tcPr>
        <w:p w14:paraId="08B90CFF" w14:textId="77777777" w:rsidR="00303ED5" w:rsidRDefault="00303ED5" w:rsidP="004346A1">
          <w:pPr>
            <w:pStyle w:val="Footertable"/>
          </w:pPr>
          <w:r>
            <w:t>Author:</w:t>
          </w:r>
        </w:p>
      </w:tc>
      <w:tc>
        <w:tcPr>
          <w:tcW w:w="2745" w:type="dxa"/>
        </w:tcPr>
        <w:p w14:paraId="3E343D1F" w14:textId="25DB2478" w:rsidR="00303ED5" w:rsidRDefault="00303ED5" w:rsidP="004346A1">
          <w:pPr>
            <w:pStyle w:val="Footertabl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AUTHOR  \* MERGEFORMAT </w:instrText>
          </w:r>
          <w:r>
            <w:rPr>
              <w:noProof/>
            </w:rPr>
            <w:fldChar w:fldCharType="separate"/>
          </w:r>
          <w:r w:rsidR="00713C68">
            <w:rPr>
              <w:noProof/>
            </w:rPr>
            <w:t>Kadry, Haysam (H.)</w:t>
          </w:r>
          <w:r>
            <w:rPr>
              <w:noProof/>
            </w:rPr>
            <w:fldChar w:fldCharType="end"/>
          </w:r>
        </w:p>
      </w:tc>
      <w:tc>
        <w:tcPr>
          <w:tcW w:w="1063" w:type="dxa"/>
          <w:shd w:val="clear" w:color="auto" w:fill="auto"/>
        </w:tcPr>
        <w:p w14:paraId="7519A7B9" w14:textId="77777777" w:rsidR="00303ED5" w:rsidRDefault="00303ED5" w:rsidP="004346A1">
          <w:pPr>
            <w:pStyle w:val="Footertable"/>
          </w:pPr>
          <w:r>
            <w:t>Rev-Date:</w:t>
          </w:r>
        </w:p>
      </w:tc>
      <w:tc>
        <w:tcPr>
          <w:tcW w:w="1777" w:type="dxa"/>
          <w:shd w:val="clear" w:color="auto" w:fill="auto"/>
        </w:tcPr>
        <w:p w14:paraId="74445FC3" w14:textId="706F7FB7" w:rsidR="00303ED5" w:rsidRDefault="00303ED5" w:rsidP="004346A1">
          <w:pPr>
            <w:pStyle w:val="Footertable"/>
          </w:pPr>
          <w:r>
            <w:fldChar w:fldCharType="begin"/>
          </w:r>
          <w:r>
            <w:instrText xml:space="preserve"> SAVEDATE  \@ "d-MMM-yyyy"  \* MERGEFORMAT </w:instrText>
          </w:r>
          <w:r>
            <w:fldChar w:fldCharType="separate"/>
          </w:r>
          <w:r w:rsidR="00282F2C">
            <w:rPr>
              <w:noProof/>
            </w:rPr>
            <w:t>21-Mar-2019</w:t>
          </w:r>
          <w:r>
            <w:fldChar w:fldCharType="end"/>
          </w:r>
        </w:p>
      </w:tc>
      <w:tc>
        <w:tcPr>
          <w:tcW w:w="2376" w:type="dxa"/>
        </w:tcPr>
        <w:p w14:paraId="7E1AA9E8" w14:textId="394165BA" w:rsidR="00303ED5" w:rsidRDefault="00303ED5" w:rsidP="004346A1">
          <w:pPr>
            <w:pStyle w:val="Footertable"/>
          </w:pPr>
          <w:r>
            <w:t xml:space="preserve">Series/Retention: </w:t>
          </w:r>
          <w:fldSimple w:instr=" DOCPROPERTY &quot;Record Series&quot;  \* MERGEFORMAT ">
            <w:r w:rsidR="00713C68">
              <w:t>27.50</w:t>
            </w:r>
          </w:fldSimple>
          <w:r>
            <w:t xml:space="preserve">, </w:t>
          </w:r>
          <w:fldSimple w:instr=" DOCPROPERTY &quot;Retention Period&quot;  \* MERGEFORMAT ">
            <w:r w:rsidR="00713C68">
              <w:t>5</w:t>
            </w:r>
          </w:fldSimple>
        </w:p>
      </w:tc>
    </w:tr>
  </w:tbl>
  <w:p w14:paraId="5A4E16EA" w14:textId="77777777" w:rsidR="00303ED5" w:rsidRPr="00FC6C9E" w:rsidRDefault="00303ED5" w:rsidP="00684D3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6" w:type="dxa"/>
      <w:tblInd w:w="5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436"/>
      <w:gridCol w:w="2340"/>
    </w:tblGrid>
    <w:tr w:rsidR="00303ED5" w14:paraId="2058D5B8" w14:textId="77777777" w:rsidTr="001D322A">
      <w:tc>
        <w:tcPr>
          <w:tcW w:w="7436" w:type="dxa"/>
          <w:vAlign w:val="center"/>
        </w:tcPr>
        <w:p w14:paraId="1237637A" w14:textId="77777777" w:rsidR="00303ED5" w:rsidRPr="00983155" w:rsidRDefault="00303ED5" w:rsidP="001D322A">
          <w:pPr>
            <w:pStyle w:val="Footer"/>
            <w:spacing w:after="0"/>
            <w:jc w:val="left"/>
            <w:rPr>
              <w:iCs/>
              <w:sz w:val="16"/>
              <w:szCs w:val="16"/>
              <w:lang w:val="en-US"/>
            </w:rPr>
          </w:pPr>
          <w:r w:rsidRPr="00983155">
            <w:rPr>
              <w:iCs/>
              <w:sz w:val="16"/>
              <w:szCs w:val="16"/>
              <w:lang w:val="en-US"/>
            </w:rPr>
            <w:t xml:space="preserve">Document Class: </w:t>
          </w:r>
          <w:r w:rsidRPr="0094669B">
            <w:rPr>
              <w:b/>
              <w:iCs/>
              <w:color w:val="FF0000"/>
              <w:sz w:val="16"/>
              <w:szCs w:val="16"/>
              <w:lang w:val="en-US"/>
            </w:rPr>
            <w:t>Confidential</w:t>
          </w:r>
        </w:p>
      </w:tc>
      <w:tc>
        <w:tcPr>
          <w:tcW w:w="2340" w:type="dxa"/>
          <w:vAlign w:val="center"/>
        </w:tcPr>
        <w:p w14:paraId="71F00766" w14:textId="77777777" w:rsidR="00303ED5" w:rsidRDefault="00303ED5" w:rsidP="001D322A">
          <w:pPr>
            <w:pStyle w:val="Footer"/>
            <w:spacing w:after="0"/>
            <w:jc w:val="center"/>
            <w:rPr>
              <w:snapToGrid w:val="0"/>
            </w:rPr>
          </w:pPr>
        </w:p>
      </w:tc>
    </w:tr>
    <w:tr w:rsidR="00303ED5" w14:paraId="0DDCABAF" w14:textId="77777777" w:rsidTr="001D322A">
      <w:tc>
        <w:tcPr>
          <w:tcW w:w="7436" w:type="dxa"/>
          <w:vAlign w:val="center"/>
        </w:tcPr>
        <w:p w14:paraId="0B0BC73E" w14:textId="77777777" w:rsidR="00303ED5" w:rsidRPr="00983155" w:rsidRDefault="00303ED5" w:rsidP="001D322A">
          <w:pPr>
            <w:pStyle w:val="Footer"/>
            <w:spacing w:after="0"/>
            <w:jc w:val="left"/>
            <w:rPr>
              <w:iCs/>
              <w:sz w:val="16"/>
              <w:szCs w:val="16"/>
              <w:lang w:val="en-US"/>
            </w:rPr>
          </w:pPr>
        </w:p>
      </w:tc>
      <w:tc>
        <w:tcPr>
          <w:tcW w:w="2340" w:type="dxa"/>
          <w:vAlign w:val="center"/>
        </w:tcPr>
        <w:p w14:paraId="5DE74F5E" w14:textId="3DF7889F" w:rsidR="00303ED5" w:rsidRDefault="00303ED5" w:rsidP="001D322A">
          <w:pPr>
            <w:pStyle w:val="Footer"/>
            <w:spacing w:after="0"/>
            <w:jc w:val="right"/>
            <w:rPr>
              <w:snapToGrid w:val="0"/>
            </w:rPr>
          </w:pPr>
          <w:r>
            <w:rPr>
              <w:snapToGrid w:val="0"/>
            </w:rPr>
            <w:t xml:space="preserve">Page </w:t>
          </w:r>
          <w:r w:rsidRPr="00DD201F">
            <w:rPr>
              <w:snapToGrid w:val="0"/>
              <w:lang w:val="en-US"/>
            </w:rPr>
            <w:fldChar w:fldCharType="begin"/>
          </w:r>
          <w:r w:rsidRPr="00DD201F">
            <w:rPr>
              <w:snapToGrid w:val="0"/>
              <w:lang w:val="en-US"/>
            </w:rPr>
            <w:instrText xml:space="preserve"> PAGE  \* Arabic  \* MERGEFORMAT </w:instrText>
          </w:r>
          <w:r w:rsidRPr="00DD201F">
            <w:rPr>
              <w:snapToGrid w:val="0"/>
              <w:lang w:val="en-US"/>
            </w:rPr>
            <w:fldChar w:fldCharType="separate"/>
          </w:r>
          <w:r w:rsidR="00282F2C">
            <w:rPr>
              <w:noProof/>
              <w:snapToGrid w:val="0"/>
              <w:lang w:val="en-US"/>
            </w:rPr>
            <w:t>2</w:t>
          </w:r>
          <w:r w:rsidRPr="00DD201F">
            <w:rPr>
              <w:snapToGrid w:val="0"/>
              <w:lang w:val="en-US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82F2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303ED5" w14:paraId="2BED6A10" w14:textId="77777777" w:rsidTr="001D322A">
      <w:tc>
        <w:tcPr>
          <w:tcW w:w="7436" w:type="dxa"/>
          <w:vAlign w:val="center"/>
        </w:tcPr>
        <w:p w14:paraId="65B30694" w14:textId="6EE822D1" w:rsidR="00303ED5" w:rsidRPr="00DD201F" w:rsidRDefault="00303ED5" w:rsidP="005141F7">
          <w:pPr>
            <w:pStyle w:val="Footer"/>
            <w:spacing w:after="0"/>
            <w:jc w:val="left"/>
            <w:rPr>
              <w:iCs/>
              <w:lang w:val="en-US"/>
            </w:rPr>
          </w:pPr>
          <w:r>
            <w:rPr>
              <w:snapToGrid w:val="0"/>
              <w:sz w:val="16"/>
              <w:lang w:val="en-US"/>
            </w:rPr>
            <w:t>Document Number</w:t>
          </w:r>
          <w:r w:rsidRPr="00983155">
            <w:rPr>
              <w:snapToGrid w:val="0"/>
              <w:sz w:val="16"/>
              <w:lang w:val="en-US"/>
            </w:rPr>
            <w:t xml:space="preserve">: </w:t>
          </w:r>
          <w:r>
            <w:rPr>
              <w:snapToGrid w:val="0"/>
              <w:sz w:val="16"/>
              <w:lang w:val="en-US"/>
            </w:rPr>
            <w:t>00.06.01.30</w:t>
          </w:r>
          <w:r w:rsidR="005141F7">
            <w:rPr>
              <w:snapToGrid w:val="0"/>
              <w:sz w:val="16"/>
              <w:lang w:val="en-US"/>
            </w:rPr>
            <w:t>6</w:t>
          </w:r>
        </w:p>
      </w:tc>
      <w:tc>
        <w:tcPr>
          <w:tcW w:w="2340" w:type="dxa"/>
          <w:vAlign w:val="center"/>
        </w:tcPr>
        <w:p w14:paraId="201049D6" w14:textId="77777777" w:rsidR="00303ED5" w:rsidRPr="00983155" w:rsidRDefault="00303ED5" w:rsidP="001D322A">
          <w:pPr>
            <w:pStyle w:val="Footer"/>
            <w:spacing w:after="0"/>
            <w:jc w:val="center"/>
            <w:rPr>
              <w:snapToGrid w:val="0"/>
              <w:lang w:val="en-US"/>
            </w:rPr>
          </w:pPr>
        </w:p>
      </w:tc>
    </w:tr>
  </w:tbl>
  <w:p w14:paraId="4E0AC10D" w14:textId="77777777" w:rsidR="00303ED5" w:rsidRPr="001D322A" w:rsidRDefault="00303ED5" w:rsidP="001D322A">
    <w:pPr>
      <w:pStyle w:val="Footer"/>
      <w:rPr>
        <w:sz w:val="4"/>
        <w:szCs w:val="4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62165" w14:textId="77777777" w:rsidR="00A54FA9" w:rsidRDefault="00A54FA9">
      <w:r>
        <w:separator/>
      </w:r>
    </w:p>
  </w:footnote>
  <w:footnote w:type="continuationSeparator" w:id="0">
    <w:p w14:paraId="1104E222" w14:textId="77777777" w:rsidR="00A54FA9" w:rsidRDefault="00A54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016"/>
      <w:gridCol w:w="6012"/>
      <w:gridCol w:w="1825"/>
    </w:tblGrid>
    <w:tr w:rsidR="00303ED5" w14:paraId="51BAB2FB" w14:textId="77777777">
      <w:trPr>
        <w:trHeight w:val="899"/>
      </w:trPr>
      <w:tc>
        <w:tcPr>
          <w:tcW w:w="2016" w:type="dxa"/>
        </w:tcPr>
        <w:p w14:paraId="3EDC73BE" w14:textId="77777777" w:rsidR="00303ED5" w:rsidRPr="009A2FF2" w:rsidRDefault="00303ED5" w:rsidP="00F92EEE">
          <w:pPr>
            <w:pStyle w:val="Header"/>
            <w:rPr>
              <w:szCs w:val="20"/>
            </w:rPr>
          </w:pPr>
        </w:p>
      </w:tc>
      <w:tc>
        <w:tcPr>
          <w:tcW w:w="6012" w:type="dxa"/>
          <w:vAlign w:val="center"/>
        </w:tcPr>
        <w:p w14:paraId="2A510D20" w14:textId="77777777" w:rsidR="00303ED5" w:rsidRPr="009A2FF2" w:rsidRDefault="00303ED5" w:rsidP="00F92EEE">
          <w:pPr>
            <w:pStyle w:val="Header"/>
            <w:jc w:val="center"/>
            <w:rPr>
              <w:b/>
              <w:bCs/>
              <w:szCs w:val="20"/>
            </w:rPr>
          </w:pPr>
        </w:p>
      </w:tc>
      <w:tc>
        <w:tcPr>
          <w:tcW w:w="1825" w:type="dxa"/>
          <w:vAlign w:val="center"/>
        </w:tcPr>
        <w:p w14:paraId="02715AF2" w14:textId="77777777" w:rsidR="00303ED5" w:rsidRPr="009A2FF2" w:rsidRDefault="00303ED5" w:rsidP="00F92EEE">
          <w:pPr>
            <w:pStyle w:val="Header"/>
            <w:rPr>
              <w:szCs w:val="20"/>
            </w:rPr>
          </w:pPr>
        </w:p>
      </w:tc>
    </w:tr>
  </w:tbl>
  <w:p w14:paraId="02712274" w14:textId="77777777" w:rsidR="00303ED5" w:rsidRDefault="00303ED5" w:rsidP="00F92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079"/>
      <w:gridCol w:w="5826"/>
      <w:gridCol w:w="1733"/>
    </w:tblGrid>
    <w:tr w:rsidR="00303ED5" w14:paraId="3D56297F" w14:textId="77777777" w:rsidTr="00506D37">
      <w:trPr>
        <w:trHeight w:val="991"/>
      </w:trPr>
      <w:tc>
        <w:tcPr>
          <w:tcW w:w="2173" w:type="dxa"/>
        </w:tcPr>
        <w:p w14:paraId="3A2F3CCF" w14:textId="77777777" w:rsidR="00303ED5" w:rsidRPr="00F92EEE" w:rsidRDefault="00303ED5" w:rsidP="004A1FA5">
          <w:pPr>
            <w:pStyle w:val="Header"/>
            <w:rPr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19EFFA3E" wp14:editId="265FDE16">
                <wp:simplePos x="0" y="0"/>
                <wp:positionH relativeFrom="column">
                  <wp:posOffset>38100</wp:posOffset>
                </wp:positionH>
                <wp:positionV relativeFrom="paragraph">
                  <wp:posOffset>103505</wp:posOffset>
                </wp:positionV>
                <wp:extent cx="728980" cy="364490"/>
                <wp:effectExtent l="0" t="0" r="0" b="0"/>
                <wp:wrapSquare wrapText="bothSides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98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95" w:type="dxa"/>
          <w:vAlign w:val="center"/>
        </w:tcPr>
        <w:p w14:paraId="732D41D5" w14:textId="22304EAA" w:rsidR="00303ED5" w:rsidRDefault="003801FF" w:rsidP="0094669B">
          <w:pPr>
            <w:pStyle w:val="Header"/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 xml:space="preserve">FPD LINK </w:t>
          </w:r>
        </w:p>
        <w:p w14:paraId="485337B1" w14:textId="77777777" w:rsidR="003801FF" w:rsidRDefault="003801FF" w:rsidP="003801FF">
          <w:pPr>
            <w:pStyle w:val="Header"/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Cable &amp;</w:t>
          </w:r>
          <w:r w:rsidR="00FD2678">
            <w:rPr>
              <w:b/>
              <w:bCs/>
              <w:sz w:val="24"/>
            </w:rPr>
            <w:t xml:space="preserve"> Connector</w:t>
          </w:r>
          <w:r>
            <w:rPr>
              <w:b/>
              <w:bCs/>
              <w:sz w:val="24"/>
            </w:rPr>
            <w:t xml:space="preserve"> Assembly </w:t>
          </w:r>
        </w:p>
        <w:p w14:paraId="413C9802" w14:textId="20506C30" w:rsidR="00303ED5" w:rsidRPr="00A71A8B" w:rsidRDefault="003801FF" w:rsidP="003801FF">
          <w:pPr>
            <w:pStyle w:val="Header"/>
            <w:jc w:val="center"/>
            <w:rPr>
              <w:b/>
              <w:bCs/>
              <w:sz w:val="24"/>
              <w:szCs w:val="22"/>
            </w:rPr>
          </w:pPr>
          <w:r>
            <w:rPr>
              <w:b/>
              <w:bCs/>
              <w:sz w:val="24"/>
            </w:rPr>
            <w:t>Design Verification Method</w:t>
          </w:r>
        </w:p>
      </w:tc>
      <w:tc>
        <w:tcPr>
          <w:tcW w:w="1933" w:type="dxa"/>
          <w:vAlign w:val="center"/>
        </w:tcPr>
        <w:p w14:paraId="4CA05127" w14:textId="77777777" w:rsidR="00303ED5" w:rsidRPr="00F92EEE" w:rsidRDefault="00303ED5" w:rsidP="004A1FA5">
          <w:pPr>
            <w:pStyle w:val="Header"/>
            <w:rPr>
              <w:szCs w:val="20"/>
            </w:rPr>
          </w:pPr>
        </w:p>
      </w:tc>
    </w:tr>
  </w:tbl>
  <w:p w14:paraId="2D82CF4B" w14:textId="35F1311C" w:rsidR="00303ED5" w:rsidRDefault="00303ED5">
    <w:pPr>
      <w:rPr>
        <w:sz w:val="16"/>
      </w:rPr>
    </w:pPr>
    <w:r>
      <w:rPr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6D7C95C" wp14:editId="5F54A05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592455" cy="34290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45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731B8" w14:textId="77777777" w:rsidR="00303ED5" w:rsidRDefault="00303ED5">
                          <w:pPr>
                            <w:ind w:right="-75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sym w:font="Symbol" w:char="F0BE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7C9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0;width:46.65pt;height:27pt;z-index:251656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QttAIAALg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" filled="f" stroked="f">
              <v:textbox>
                <w:txbxContent>
                  <w:p w14:paraId="4C9731B8" w14:textId="77777777" w:rsidR="00303ED5" w:rsidRDefault="00303ED5">
                    <w:pPr>
                      <w:ind w:right="-75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sym w:font="Symbol" w:char="F0BE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82618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9F715E"/>
    <w:multiLevelType w:val="hybridMultilevel"/>
    <w:tmpl w:val="4D60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637BD"/>
    <w:multiLevelType w:val="hybridMultilevel"/>
    <w:tmpl w:val="B38C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72B"/>
    <w:multiLevelType w:val="hybridMultilevel"/>
    <w:tmpl w:val="A032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4E9D"/>
    <w:multiLevelType w:val="hybridMultilevel"/>
    <w:tmpl w:val="F402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A0006"/>
    <w:multiLevelType w:val="hybridMultilevel"/>
    <w:tmpl w:val="0B366AAC"/>
    <w:lvl w:ilvl="0" w:tplc="FFFFFFFF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odyText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78E9"/>
    <w:multiLevelType w:val="hybridMultilevel"/>
    <w:tmpl w:val="F3E0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54B8F"/>
    <w:multiLevelType w:val="hybridMultilevel"/>
    <w:tmpl w:val="88D6E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543BB"/>
    <w:multiLevelType w:val="hybridMultilevel"/>
    <w:tmpl w:val="ABCC25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6268C9C">
      <w:start w:val="1"/>
      <w:numFmt w:val="bullet"/>
      <w:pStyle w:val="FormatvorlageNOTELinks125cm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944B96"/>
    <w:multiLevelType w:val="hybridMultilevel"/>
    <w:tmpl w:val="AB8C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47239"/>
    <w:multiLevelType w:val="hybridMultilevel"/>
    <w:tmpl w:val="DDA23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55D3A"/>
    <w:multiLevelType w:val="hybridMultilevel"/>
    <w:tmpl w:val="1EA4F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B68D3"/>
    <w:multiLevelType w:val="hybridMultilevel"/>
    <w:tmpl w:val="1C1CE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96C67"/>
    <w:multiLevelType w:val="hybridMultilevel"/>
    <w:tmpl w:val="2A0202E4"/>
    <w:lvl w:ilvl="0" w:tplc="0276B4EC">
      <w:start w:val="1"/>
      <w:numFmt w:val="bullet"/>
      <w:pStyle w:val="Standard-B2Ebene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9094A"/>
    <w:multiLevelType w:val="hybridMultilevel"/>
    <w:tmpl w:val="40B0FD96"/>
    <w:lvl w:ilvl="0" w:tplc="D242C4C0">
      <w:start w:val="1"/>
      <w:numFmt w:val="bullet"/>
      <w:pStyle w:val="STANDARD-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7491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0EF3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142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CA5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EC3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E8D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100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1A6B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45B48"/>
    <w:multiLevelType w:val="multilevel"/>
    <w:tmpl w:val="38823D3E"/>
    <w:lvl w:ilvl="0">
      <w:start w:val="1"/>
      <w:numFmt w:val="upperRoman"/>
      <w:pStyle w:val="berschriftB1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pStyle w:val="berschriftB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berschriftB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berschriftB4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pStyle w:val="berschriftB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5"/>
  </w:num>
  <w:num w:numId="5">
    <w:abstractNumId w:val="13"/>
  </w:num>
  <w:num w:numId="6">
    <w:abstractNumId w:val="14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12"/>
  </w:num>
  <w:num w:numId="13">
    <w:abstractNumId w:val="4"/>
  </w:num>
  <w:num w:numId="14">
    <w:abstractNumId w:val="7"/>
  </w:num>
  <w:num w:numId="15">
    <w:abstractNumId w:val="10"/>
  </w:num>
  <w:num w:numId="16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3B"/>
    <w:rsid w:val="00005BEB"/>
    <w:rsid w:val="000073D1"/>
    <w:rsid w:val="000105B9"/>
    <w:rsid w:val="00010B4B"/>
    <w:rsid w:val="000166F7"/>
    <w:rsid w:val="0002186C"/>
    <w:rsid w:val="000227DC"/>
    <w:rsid w:val="00023964"/>
    <w:rsid w:val="00024F10"/>
    <w:rsid w:val="00027F82"/>
    <w:rsid w:val="000346BA"/>
    <w:rsid w:val="00034AA8"/>
    <w:rsid w:val="00034ED8"/>
    <w:rsid w:val="00035B1F"/>
    <w:rsid w:val="000369BD"/>
    <w:rsid w:val="000379FC"/>
    <w:rsid w:val="00041F4C"/>
    <w:rsid w:val="0004385C"/>
    <w:rsid w:val="00045F30"/>
    <w:rsid w:val="00046156"/>
    <w:rsid w:val="00046801"/>
    <w:rsid w:val="0004711B"/>
    <w:rsid w:val="000553F1"/>
    <w:rsid w:val="0005561D"/>
    <w:rsid w:val="00060989"/>
    <w:rsid w:val="000617C6"/>
    <w:rsid w:val="00062565"/>
    <w:rsid w:val="0006473B"/>
    <w:rsid w:val="00072396"/>
    <w:rsid w:val="00072C8A"/>
    <w:rsid w:val="00073B14"/>
    <w:rsid w:val="00077D1C"/>
    <w:rsid w:val="00081865"/>
    <w:rsid w:val="00082B60"/>
    <w:rsid w:val="000834A7"/>
    <w:rsid w:val="0008400B"/>
    <w:rsid w:val="00085D27"/>
    <w:rsid w:val="000860A0"/>
    <w:rsid w:val="0009218C"/>
    <w:rsid w:val="00094064"/>
    <w:rsid w:val="000944E9"/>
    <w:rsid w:val="000A0F90"/>
    <w:rsid w:val="000A37A1"/>
    <w:rsid w:val="000A3C0B"/>
    <w:rsid w:val="000A67FF"/>
    <w:rsid w:val="000B03D0"/>
    <w:rsid w:val="000B0AE3"/>
    <w:rsid w:val="000B412A"/>
    <w:rsid w:val="000B4FBA"/>
    <w:rsid w:val="000B6618"/>
    <w:rsid w:val="000C0D88"/>
    <w:rsid w:val="000C1059"/>
    <w:rsid w:val="000C6773"/>
    <w:rsid w:val="000C6B48"/>
    <w:rsid w:val="000C79E5"/>
    <w:rsid w:val="000D1436"/>
    <w:rsid w:val="000D6461"/>
    <w:rsid w:val="000D7869"/>
    <w:rsid w:val="000E0613"/>
    <w:rsid w:val="000E2C18"/>
    <w:rsid w:val="000E34DD"/>
    <w:rsid w:val="000E5162"/>
    <w:rsid w:val="000F02FD"/>
    <w:rsid w:val="000F627E"/>
    <w:rsid w:val="001033B0"/>
    <w:rsid w:val="001044C1"/>
    <w:rsid w:val="00104773"/>
    <w:rsid w:val="00104BD5"/>
    <w:rsid w:val="00105319"/>
    <w:rsid w:val="00107EC1"/>
    <w:rsid w:val="00110509"/>
    <w:rsid w:val="0011749B"/>
    <w:rsid w:val="00120B81"/>
    <w:rsid w:val="00125C3D"/>
    <w:rsid w:val="0013144B"/>
    <w:rsid w:val="00133978"/>
    <w:rsid w:val="00133BFB"/>
    <w:rsid w:val="001410A4"/>
    <w:rsid w:val="00142B01"/>
    <w:rsid w:val="00147768"/>
    <w:rsid w:val="001508CD"/>
    <w:rsid w:val="001579E0"/>
    <w:rsid w:val="00161926"/>
    <w:rsid w:val="00162612"/>
    <w:rsid w:val="00170EE5"/>
    <w:rsid w:val="00171413"/>
    <w:rsid w:val="0017375C"/>
    <w:rsid w:val="001755B2"/>
    <w:rsid w:val="00176C0F"/>
    <w:rsid w:val="0017716D"/>
    <w:rsid w:val="0018052F"/>
    <w:rsid w:val="00183C1E"/>
    <w:rsid w:val="0018609B"/>
    <w:rsid w:val="00186186"/>
    <w:rsid w:val="00190735"/>
    <w:rsid w:val="00191733"/>
    <w:rsid w:val="001919A3"/>
    <w:rsid w:val="001927B7"/>
    <w:rsid w:val="0019794F"/>
    <w:rsid w:val="001A00CF"/>
    <w:rsid w:val="001A111B"/>
    <w:rsid w:val="001A38FC"/>
    <w:rsid w:val="001A4925"/>
    <w:rsid w:val="001A5C53"/>
    <w:rsid w:val="001A747C"/>
    <w:rsid w:val="001B1033"/>
    <w:rsid w:val="001B2593"/>
    <w:rsid w:val="001B52BA"/>
    <w:rsid w:val="001C2F04"/>
    <w:rsid w:val="001D322A"/>
    <w:rsid w:val="001D3234"/>
    <w:rsid w:val="001D5EDC"/>
    <w:rsid w:val="001D61C5"/>
    <w:rsid w:val="001D731B"/>
    <w:rsid w:val="001E4C95"/>
    <w:rsid w:val="001E4CB0"/>
    <w:rsid w:val="001E4E6F"/>
    <w:rsid w:val="001F22D5"/>
    <w:rsid w:val="001F2DBC"/>
    <w:rsid w:val="001F67BC"/>
    <w:rsid w:val="001F79C0"/>
    <w:rsid w:val="00202739"/>
    <w:rsid w:val="00203243"/>
    <w:rsid w:val="002037AA"/>
    <w:rsid w:val="00203E0F"/>
    <w:rsid w:val="00206C7B"/>
    <w:rsid w:val="00210B5C"/>
    <w:rsid w:val="00213D93"/>
    <w:rsid w:val="00216E99"/>
    <w:rsid w:val="00217038"/>
    <w:rsid w:val="0022008B"/>
    <w:rsid w:val="00220ED0"/>
    <w:rsid w:val="00224C79"/>
    <w:rsid w:val="0022520B"/>
    <w:rsid w:val="00235EBE"/>
    <w:rsid w:val="00237500"/>
    <w:rsid w:val="00243D9D"/>
    <w:rsid w:val="00247521"/>
    <w:rsid w:val="00250EDB"/>
    <w:rsid w:val="0025146C"/>
    <w:rsid w:val="0025394D"/>
    <w:rsid w:val="00254131"/>
    <w:rsid w:val="00254DBE"/>
    <w:rsid w:val="00254F8F"/>
    <w:rsid w:val="00257CAE"/>
    <w:rsid w:val="002612B3"/>
    <w:rsid w:val="00272D5C"/>
    <w:rsid w:val="00273D36"/>
    <w:rsid w:val="002755E9"/>
    <w:rsid w:val="002758CE"/>
    <w:rsid w:val="00275E63"/>
    <w:rsid w:val="00276746"/>
    <w:rsid w:val="002804B3"/>
    <w:rsid w:val="00282F2C"/>
    <w:rsid w:val="0028341A"/>
    <w:rsid w:val="002844C5"/>
    <w:rsid w:val="00285188"/>
    <w:rsid w:val="0028556D"/>
    <w:rsid w:val="0028651A"/>
    <w:rsid w:val="00294E1E"/>
    <w:rsid w:val="002A061A"/>
    <w:rsid w:val="002A35B0"/>
    <w:rsid w:val="002A5C82"/>
    <w:rsid w:val="002A6C21"/>
    <w:rsid w:val="002B09A4"/>
    <w:rsid w:val="002B6D7C"/>
    <w:rsid w:val="002C0C6A"/>
    <w:rsid w:val="002D0006"/>
    <w:rsid w:val="002D296C"/>
    <w:rsid w:val="002E009D"/>
    <w:rsid w:val="002E26D3"/>
    <w:rsid w:val="002E65C2"/>
    <w:rsid w:val="002E76E4"/>
    <w:rsid w:val="002F267C"/>
    <w:rsid w:val="002F2A1A"/>
    <w:rsid w:val="00300741"/>
    <w:rsid w:val="00301827"/>
    <w:rsid w:val="00303ED5"/>
    <w:rsid w:val="00304021"/>
    <w:rsid w:val="003053EB"/>
    <w:rsid w:val="0030708D"/>
    <w:rsid w:val="00307944"/>
    <w:rsid w:val="003103EC"/>
    <w:rsid w:val="0031069C"/>
    <w:rsid w:val="003109C3"/>
    <w:rsid w:val="0031302F"/>
    <w:rsid w:val="0031619A"/>
    <w:rsid w:val="00317CF8"/>
    <w:rsid w:val="003200BC"/>
    <w:rsid w:val="0032593F"/>
    <w:rsid w:val="00326413"/>
    <w:rsid w:val="00333A23"/>
    <w:rsid w:val="00333A90"/>
    <w:rsid w:val="00333F70"/>
    <w:rsid w:val="003371D5"/>
    <w:rsid w:val="00337473"/>
    <w:rsid w:val="003419DC"/>
    <w:rsid w:val="00344DA6"/>
    <w:rsid w:val="00353C46"/>
    <w:rsid w:val="0035548E"/>
    <w:rsid w:val="0037020C"/>
    <w:rsid w:val="003720B2"/>
    <w:rsid w:val="00372798"/>
    <w:rsid w:val="003733A8"/>
    <w:rsid w:val="003735D5"/>
    <w:rsid w:val="003765C7"/>
    <w:rsid w:val="003801FF"/>
    <w:rsid w:val="00381998"/>
    <w:rsid w:val="00382688"/>
    <w:rsid w:val="00382706"/>
    <w:rsid w:val="00387561"/>
    <w:rsid w:val="00393668"/>
    <w:rsid w:val="00393E91"/>
    <w:rsid w:val="00396024"/>
    <w:rsid w:val="0039644E"/>
    <w:rsid w:val="00396D61"/>
    <w:rsid w:val="003A3596"/>
    <w:rsid w:val="003A3FAC"/>
    <w:rsid w:val="003A5BCD"/>
    <w:rsid w:val="003B0724"/>
    <w:rsid w:val="003B0A6A"/>
    <w:rsid w:val="003B141C"/>
    <w:rsid w:val="003B435B"/>
    <w:rsid w:val="003B7C0E"/>
    <w:rsid w:val="003C0B31"/>
    <w:rsid w:val="003C0C0E"/>
    <w:rsid w:val="003C160B"/>
    <w:rsid w:val="003C160D"/>
    <w:rsid w:val="003C3969"/>
    <w:rsid w:val="003C5C6F"/>
    <w:rsid w:val="003D1EB0"/>
    <w:rsid w:val="003D4CD3"/>
    <w:rsid w:val="003D6484"/>
    <w:rsid w:val="003D6BE9"/>
    <w:rsid w:val="003E09E6"/>
    <w:rsid w:val="003E2B3F"/>
    <w:rsid w:val="003E38DD"/>
    <w:rsid w:val="003F0E02"/>
    <w:rsid w:val="003F1AFE"/>
    <w:rsid w:val="003F3B68"/>
    <w:rsid w:val="003F3C92"/>
    <w:rsid w:val="003F7CDE"/>
    <w:rsid w:val="003F7EA3"/>
    <w:rsid w:val="004004C7"/>
    <w:rsid w:val="00401F6E"/>
    <w:rsid w:val="00410AB7"/>
    <w:rsid w:val="00410CD9"/>
    <w:rsid w:val="00414702"/>
    <w:rsid w:val="00416827"/>
    <w:rsid w:val="00416A8B"/>
    <w:rsid w:val="00423A95"/>
    <w:rsid w:val="00423F82"/>
    <w:rsid w:val="00426E22"/>
    <w:rsid w:val="004346A1"/>
    <w:rsid w:val="00436B88"/>
    <w:rsid w:val="004403FB"/>
    <w:rsid w:val="00441395"/>
    <w:rsid w:val="00441B55"/>
    <w:rsid w:val="00441D8A"/>
    <w:rsid w:val="00443D61"/>
    <w:rsid w:val="00445B57"/>
    <w:rsid w:val="0045244F"/>
    <w:rsid w:val="0045457E"/>
    <w:rsid w:val="0045549B"/>
    <w:rsid w:val="00460128"/>
    <w:rsid w:val="0046245E"/>
    <w:rsid w:val="004627F9"/>
    <w:rsid w:val="004628CD"/>
    <w:rsid w:val="00463046"/>
    <w:rsid w:val="004650B4"/>
    <w:rsid w:val="0046648D"/>
    <w:rsid w:val="004667C4"/>
    <w:rsid w:val="00470946"/>
    <w:rsid w:val="00472136"/>
    <w:rsid w:val="00472F84"/>
    <w:rsid w:val="00474978"/>
    <w:rsid w:val="00474BA6"/>
    <w:rsid w:val="0047549A"/>
    <w:rsid w:val="0048672B"/>
    <w:rsid w:val="00487C8B"/>
    <w:rsid w:val="004900ED"/>
    <w:rsid w:val="0049052B"/>
    <w:rsid w:val="00490CDA"/>
    <w:rsid w:val="0049137E"/>
    <w:rsid w:val="00493F00"/>
    <w:rsid w:val="004958AD"/>
    <w:rsid w:val="004A1FA5"/>
    <w:rsid w:val="004A2206"/>
    <w:rsid w:val="004A31F0"/>
    <w:rsid w:val="004A3E4D"/>
    <w:rsid w:val="004A5664"/>
    <w:rsid w:val="004B53BD"/>
    <w:rsid w:val="004B5CE8"/>
    <w:rsid w:val="004C0EB1"/>
    <w:rsid w:val="004D45EB"/>
    <w:rsid w:val="004D4A54"/>
    <w:rsid w:val="004E145A"/>
    <w:rsid w:val="004E1BEF"/>
    <w:rsid w:val="004E6DD4"/>
    <w:rsid w:val="004E7F26"/>
    <w:rsid w:val="004F050A"/>
    <w:rsid w:val="004F2296"/>
    <w:rsid w:val="004F4FE4"/>
    <w:rsid w:val="004F5C4B"/>
    <w:rsid w:val="004F7205"/>
    <w:rsid w:val="004F72FB"/>
    <w:rsid w:val="00506D37"/>
    <w:rsid w:val="00511FDB"/>
    <w:rsid w:val="00512E20"/>
    <w:rsid w:val="005141F7"/>
    <w:rsid w:val="00515564"/>
    <w:rsid w:val="00517111"/>
    <w:rsid w:val="00521BF8"/>
    <w:rsid w:val="00525001"/>
    <w:rsid w:val="005306BA"/>
    <w:rsid w:val="00533172"/>
    <w:rsid w:val="00533B86"/>
    <w:rsid w:val="00534523"/>
    <w:rsid w:val="005356E2"/>
    <w:rsid w:val="00536B3C"/>
    <w:rsid w:val="005421C1"/>
    <w:rsid w:val="00543EE1"/>
    <w:rsid w:val="00544CA3"/>
    <w:rsid w:val="00545A0A"/>
    <w:rsid w:val="00546F61"/>
    <w:rsid w:val="00547BA3"/>
    <w:rsid w:val="005510BD"/>
    <w:rsid w:val="00554CC1"/>
    <w:rsid w:val="005562BA"/>
    <w:rsid w:val="00557660"/>
    <w:rsid w:val="00566C20"/>
    <w:rsid w:val="00583263"/>
    <w:rsid w:val="00586C33"/>
    <w:rsid w:val="0059333E"/>
    <w:rsid w:val="0059476E"/>
    <w:rsid w:val="0059501B"/>
    <w:rsid w:val="005955F0"/>
    <w:rsid w:val="005A2C3B"/>
    <w:rsid w:val="005A64DE"/>
    <w:rsid w:val="005A678E"/>
    <w:rsid w:val="005B0947"/>
    <w:rsid w:val="005B17DC"/>
    <w:rsid w:val="005B213B"/>
    <w:rsid w:val="005B7677"/>
    <w:rsid w:val="005C1187"/>
    <w:rsid w:val="005C1E12"/>
    <w:rsid w:val="005D124D"/>
    <w:rsid w:val="005D6B08"/>
    <w:rsid w:val="005E0A44"/>
    <w:rsid w:val="005E1334"/>
    <w:rsid w:val="005E2525"/>
    <w:rsid w:val="005E27D8"/>
    <w:rsid w:val="005E3253"/>
    <w:rsid w:val="005E3456"/>
    <w:rsid w:val="005E4963"/>
    <w:rsid w:val="005E5572"/>
    <w:rsid w:val="005F3012"/>
    <w:rsid w:val="005F5F71"/>
    <w:rsid w:val="005F77F1"/>
    <w:rsid w:val="005F788A"/>
    <w:rsid w:val="00601409"/>
    <w:rsid w:val="006049DC"/>
    <w:rsid w:val="00610488"/>
    <w:rsid w:val="00612D17"/>
    <w:rsid w:val="006143B3"/>
    <w:rsid w:val="00614A4D"/>
    <w:rsid w:val="00616B04"/>
    <w:rsid w:val="00617303"/>
    <w:rsid w:val="00626293"/>
    <w:rsid w:val="00626BE8"/>
    <w:rsid w:val="006333B7"/>
    <w:rsid w:val="00634948"/>
    <w:rsid w:val="00634D47"/>
    <w:rsid w:val="00636AB3"/>
    <w:rsid w:val="006417E7"/>
    <w:rsid w:val="00647E7B"/>
    <w:rsid w:val="00650669"/>
    <w:rsid w:val="00654E4B"/>
    <w:rsid w:val="00655318"/>
    <w:rsid w:val="0066447B"/>
    <w:rsid w:val="00664AAC"/>
    <w:rsid w:val="006668A9"/>
    <w:rsid w:val="00670FFF"/>
    <w:rsid w:val="0067481D"/>
    <w:rsid w:val="00675E20"/>
    <w:rsid w:val="0067661F"/>
    <w:rsid w:val="00677D87"/>
    <w:rsid w:val="00682924"/>
    <w:rsid w:val="00684D37"/>
    <w:rsid w:val="00686A66"/>
    <w:rsid w:val="006944F1"/>
    <w:rsid w:val="0069565B"/>
    <w:rsid w:val="006963A2"/>
    <w:rsid w:val="00697FD7"/>
    <w:rsid w:val="006A1B7C"/>
    <w:rsid w:val="006A1E0B"/>
    <w:rsid w:val="006A2A7C"/>
    <w:rsid w:val="006A477E"/>
    <w:rsid w:val="006A63E4"/>
    <w:rsid w:val="006B2316"/>
    <w:rsid w:val="006B3951"/>
    <w:rsid w:val="006C01BD"/>
    <w:rsid w:val="006C062F"/>
    <w:rsid w:val="006C4D44"/>
    <w:rsid w:val="006C6221"/>
    <w:rsid w:val="006C6ED7"/>
    <w:rsid w:val="006C799D"/>
    <w:rsid w:val="006D1322"/>
    <w:rsid w:val="006D41DD"/>
    <w:rsid w:val="006D5C1D"/>
    <w:rsid w:val="006D6CF7"/>
    <w:rsid w:val="006E2A97"/>
    <w:rsid w:val="006F3437"/>
    <w:rsid w:val="006F69B5"/>
    <w:rsid w:val="00700DE4"/>
    <w:rsid w:val="00701D3B"/>
    <w:rsid w:val="007035A8"/>
    <w:rsid w:val="007050EB"/>
    <w:rsid w:val="00705A55"/>
    <w:rsid w:val="00707666"/>
    <w:rsid w:val="00713C55"/>
    <w:rsid w:val="00713C68"/>
    <w:rsid w:val="00714DD6"/>
    <w:rsid w:val="007153EC"/>
    <w:rsid w:val="00715867"/>
    <w:rsid w:val="00716553"/>
    <w:rsid w:val="00725040"/>
    <w:rsid w:val="00726ECB"/>
    <w:rsid w:val="0073233D"/>
    <w:rsid w:val="007326EB"/>
    <w:rsid w:val="0073297C"/>
    <w:rsid w:val="007329B9"/>
    <w:rsid w:val="00734C9E"/>
    <w:rsid w:val="0074018D"/>
    <w:rsid w:val="00744D12"/>
    <w:rsid w:val="00752B94"/>
    <w:rsid w:val="00755216"/>
    <w:rsid w:val="007560FE"/>
    <w:rsid w:val="00756BF8"/>
    <w:rsid w:val="007603A0"/>
    <w:rsid w:val="00764CE5"/>
    <w:rsid w:val="007663EE"/>
    <w:rsid w:val="00766990"/>
    <w:rsid w:val="0077012C"/>
    <w:rsid w:val="007702D6"/>
    <w:rsid w:val="007738F5"/>
    <w:rsid w:val="00773D3C"/>
    <w:rsid w:val="00773E6E"/>
    <w:rsid w:val="007744B8"/>
    <w:rsid w:val="007746DA"/>
    <w:rsid w:val="00774848"/>
    <w:rsid w:val="00776675"/>
    <w:rsid w:val="00780546"/>
    <w:rsid w:val="00787ABD"/>
    <w:rsid w:val="007904B2"/>
    <w:rsid w:val="0079196D"/>
    <w:rsid w:val="00793DD2"/>
    <w:rsid w:val="007959DA"/>
    <w:rsid w:val="0079644E"/>
    <w:rsid w:val="00796643"/>
    <w:rsid w:val="00796680"/>
    <w:rsid w:val="007A5ACF"/>
    <w:rsid w:val="007B131C"/>
    <w:rsid w:val="007B554A"/>
    <w:rsid w:val="007B70B5"/>
    <w:rsid w:val="007C29DB"/>
    <w:rsid w:val="007C3F9F"/>
    <w:rsid w:val="007C4F80"/>
    <w:rsid w:val="007C62A2"/>
    <w:rsid w:val="007C77B5"/>
    <w:rsid w:val="007C7F86"/>
    <w:rsid w:val="007D6388"/>
    <w:rsid w:val="007D659C"/>
    <w:rsid w:val="007D782C"/>
    <w:rsid w:val="007D7CE6"/>
    <w:rsid w:val="007E4F36"/>
    <w:rsid w:val="007E5101"/>
    <w:rsid w:val="007E7CBA"/>
    <w:rsid w:val="007F34C9"/>
    <w:rsid w:val="008017A8"/>
    <w:rsid w:val="008023AB"/>
    <w:rsid w:val="00802EBE"/>
    <w:rsid w:val="00804C6F"/>
    <w:rsid w:val="00805FCD"/>
    <w:rsid w:val="00813C3C"/>
    <w:rsid w:val="00813CE9"/>
    <w:rsid w:val="00815639"/>
    <w:rsid w:val="00816CAC"/>
    <w:rsid w:val="00816E93"/>
    <w:rsid w:val="00832FEF"/>
    <w:rsid w:val="008349A4"/>
    <w:rsid w:val="00836600"/>
    <w:rsid w:val="00837FD3"/>
    <w:rsid w:val="00846E96"/>
    <w:rsid w:val="00847E04"/>
    <w:rsid w:val="00851EF9"/>
    <w:rsid w:val="00854EA3"/>
    <w:rsid w:val="00855D2E"/>
    <w:rsid w:val="00861A1E"/>
    <w:rsid w:val="008632B6"/>
    <w:rsid w:val="00863EDD"/>
    <w:rsid w:val="00864CDA"/>
    <w:rsid w:val="008651D3"/>
    <w:rsid w:val="00865269"/>
    <w:rsid w:val="0086766F"/>
    <w:rsid w:val="008719A6"/>
    <w:rsid w:val="0087250B"/>
    <w:rsid w:val="008805BA"/>
    <w:rsid w:val="00880EA7"/>
    <w:rsid w:val="00883EE5"/>
    <w:rsid w:val="00886F78"/>
    <w:rsid w:val="008879F3"/>
    <w:rsid w:val="0089236F"/>
    <w:rsid w:val="00892AA4"/>
    <w:rsid w:val="008961A4"/>
    <w:rsid w:val="00897055"/>
    <w:rsid w:val="008A1C22"/>
    <w:rsid w:val="008A2574"/>
    <w:rsid w:val="008A4836"/>
    <w:rsid w:val="008A5109"/>
    <w:rsid w:val="008A77D1"/>
    <w:rsid w:val="008B2692"/>
    <w:rsid w:val="008B275B"/>
    <w:rsid w:val="008B4DB5"/>
    <w:rsid w:val="008B6BCF"/>
    <w:rsid w:val="008B6C97"/>
    <w:rsid w:val="008C08B1"/>
    <w:rsid w:val="008C0BF5"/>
    <w:rsid w:val="008C363D"/>
    <w:rsid w:val="008C3A4F"/>
    <w:rsid w:val="008C5553"/>
    <w:rsid w:val="008C60A7"/>
    <w:rsid w:val="008C6ECC"/>
    <w:rsid w:val="008C7381"/>
    <w:rsid w:val="008D1ABF"/>
    <w:rsid w:val="008D1E7C"/>
    <w:rsid w:val="008D2511"/>
    <w:rsid w:val="008D46CC"/>
    <w:rsid w:val="008D481E"/>
    <w:rsid w:val="008D66ED"/>
    <w:rsid w:val="008D6F92"/>
    <w:rsid w:val="008E03FD"/>
    <w:rsid w:val="008E0A12"/>
    <w:rsid w:val="008E2481"/>
    <w:rsid w:val="008E2CA6"/>
    <w:rsid w:val="008E2DC2"/>
    <w:rsid w:val="008E5360"/>
    <w:rsid w:val="008F10E9"/>
    <w:rsid w:val="008F4D93"/>
    <w:rsid w:val="008F4EC4"/>
    <w:rsid w:val="00902810"/>
    <w:rsid w:val="0090319B"/>
    <w:rsid w:val="009054A0"/>
    <w:rsid w:val="00906709"/>
    <w:rsid w:val="00912DD2"/>
    <w:rsid w:val="00914F2E"/>
    <w:rsid w:val="009156D8"/>
    <w:rsid w:val="00916DF0"/>
    <w:rsid w:val="00917CD2"/>
    <w:rsid w:val="0092383E"/>
    <w:rsid w:val="009263B8"/>
    <w:rsid w:val="009265DE"/>
    <w:rsid w:val="009318E6"/>
    <w:rsid w:val="00936615"/>
    <w:rsid w:val="00937E4F"/>
    <w:rsid w:val="00940E67"/>
    <w:rsid w:val="009426D1"/>
    <w:rsid w:val="00945EF9"/>
    <w:rsid w:val="00946586"/>
    <w:rsid w:val="0094669B"/>
    <w:rsid w:val="00951186"/>
    <w:rsid w:val="00951480"/>
    <w:rsid w:val="0095326E"/>
    <w:rsid w:val="00956035"/>
    <w:rsid w:val="00962390"/>
    <w:rsid w:val="00962B69"/>
    <w:rsid w:val="009638E9"/>
    <w:rsid w:val="00965C46"/>
    <w:rsid w:val="00965F1C"/>
    <w:rsid w:val="00966CDA"/>
    <w:rsid w:val="009770DA"/>
    <w:rsid w:val="00980187"/>
    <w:rsid w:val="00984B8F"/>
    <w:rsid w:val="00987802"/>
    <w:rsid w:val="0099073D"/>
    <w:rsid w:val="00991214"/>
    <w:rsid w:val="0099131D"/>
    <w:rsid w:val="00991E2D"/>
    <w:rsid w:val="00994226"/>
    <w:rsid w:val="0099708C"/>
    <w:rsid w:val="009A06EB"/>
    <w:rsid w:val="009A2FF2"/>
    <w:rsid w:val="009A5CE3"/>
    <w:rsid w:val="009B174C"/>
    <w:rsid w:val="009B34A8"/>
    <w:rsid w:val="009B39E8"/>
    <w:rsid w:val="009B4FA6"/>
    <w:rsid w:val="009B60C3"/>
    <w:rsid w:val="009B7B2F"/>
    <w:rsid w:val="009C188A"/>
    <w:rsid w:val="009C28CB"/>
    <w:rsid w:val="009C33FC"/>
    <w:rsid w:val="009C4E6E"/>
    <w:rsid w:val="009D076A"/>
    <w:rsid w:val="009D2DFA"/>
    <w:rsid w:val="009D3E23"/>
    <w:rsid w:val="009D615B"/>
    <w:rsid w:val="009E2480"/>
    <w:rsid w:val="009F0899"/>
    <w:rsid w:val="009F5B2B"/>
    <w:rsid w:val="009F760C"/>
    <w:rsid w:val="009F794E"/>
    <w:rsid w:val="009F7D88"/>
    <w:rsid w:val="00A02028"/>
    <w:rsid w:val="00A02826"/>
    <w:rsid w:val="00A049EA"/>
    <w:rsid w:val="00A05F4B"/>
    <w:rsid w:val="00A06117"/>
    <w:rsid w:val="00A12B3D"/>
    <w:rsid w:val="00A148BB"/>
    <w:rsid w:val="00A16E9E"/>
    <w:rsid w:val="00A21C4E"/>
    <w:rsid w:val="00A2269D"/>
    <w:rsid w:val="00A2383A"/>
    <w:rsid w:val="00A248F6"/>
    <w:rsid w:val="00A265E8"/>
    <w:rsid w:val="00A26D3B"/>
    <w:rsid w:val="00A26F7B"/>
    <w:rsid w:val="00A31C59"/>
    <w:rsid w:val="00A33239"/>
    <w:rsid w:val="00A36DC5"/>
    <w:rsid w:val="00A375EC"/>
    <w:rsid w:val="00A41B98"/>
    <w:rsid w:val="00A5288F"/>
    <w:rsid w:val="00A52D39"/>
    <w:rsid w:val="00A54FA9"/>
    <w:rsid w:val="00A575A4"/>
    <w:rsid w:val="00A606D6"/>
    <w:rsid w:val="00A60A80"/>
    <w:rsid w:val="00A61A23"/>
    <w:rsid w:val="00A62283"/>
    <w:rsid w:val="00A660EA"/>
    <w:rsid w:val="00A70D1E"/>
    <w:rsid w:val="00A71A8B"/>
    <w:rsid w:val="00A71C70"/>
    <w:rsid w:val="00A734D3"/>
    <w:rsid w:val="00A75162"/>
    <w:rsid w:val="00A75D63"/>
    <w:rsid w:val="00A82037"/>
    <w:rsid w:val="00A82794"/>
    <w:rsid w:val="00A82A73"/>
    <w:rsid w:val="00A83CFA"/>
    <w:rsid w:val="00A85A6E"/>
    <w:rsid w:val="00A906D0"/>
    <w:rsid w:val="00A90FA8"/>
    <w:rsid w:val="00A913A3"/>
    <w:rsid w:val="00A978A0"/>
    <w:rsid w:val="00AA48C0"/>
    <w:rsid w:val="00AB2342"/>
    <w:rsid w:val="00AB3C7E"/>
    <w:rsid w:val="00AB59BC"/>
    <w:rsid w:val="00AB7C1C"/>
    <w:rsid w:val="00AC12F8"/>
    <w:rsid w:val="00AC58D6"/>
    <w:rsid w:val="00AD4B8A"/>
    <w:rsid w:val="00AD66BA"/>
    <w:rsid w:val="00AD760F"/>
    <w:rsid w:val="00AE0312"/>
    <w:rsid w:val="00AE46DD"/>
    <w:rsid w:val="00AE7702"/>
    <w:rsid w:val="00AF0854"/>
    <w:rsid w:val="00AF581B"/>
    <w:rsid w:val="00AF7E3D"/>
    <w:rsid w:val="00B0003F"/>
    <w:rsid w:val="00B0092C"/>
    <w:rsid w:val="00B00E6C"/>
    <w:rsid w:val="00B01C9E"/>
    <w:rsid w:val="00B037C7"/>
    <w:rsid w:val="00B03B40"/>
    <w:rsid w:val="00B06345"/>
    <w:rsid w:val="00B065DF"/>
    <w:rsid w:val="00B0666C"/>
    <w:rsid w:val="00B078FD"/>
    <w:rsid w:val="00B105EB"/>
    <w:rsid w:val="00B10883"/>
    <w:rsid w:val="00B12CBF"/>
    <w:rsid w:val="00B13D80"/>
    <w:rsid w:val="00B14B05"/>
    <w:rsid w:val="00B15555"/>
    <w:rsid w:val="00B2450D"/>
    <w:rsid w:val="00B24BBA"/>
    <w:rsid w:val="00B273F3"/>
    <w:rsid w:val="00B30834"/>
    <w:rsid w:val="00B31FB8"/>
    <w:rsid w:val="00B321F9"/>
    <w:rsid w:val="00B37D7A"/>
    <w:rsid w:val="00B418F0"/>
    <w:rsid w:val="00B4398C"/>
    <w:rsid w:val="00B45199"/>
    <w:rsid w:val="00B5240D"/>
    <w:rsid w:val="00B57022"/>
    <w:rsid w:val="00B635CA"/>
    <w:rsid w:val="00B640EB"/>
    <w:rsid w:val="00B65670"/>
    <w:rsid w:val="00B77ED5"/>
    <w:rsid w:val="00B80E20"/>
    <w:rsid w:val="00B827BF"/>
    <w:rsid w:val="00B85C5C"/>
    <w:rsid w:val="00B86E13"/>
    <w:rsid w:val="00B87F74"/>
    <w:rsid w:val="00B91ED7"/>
    <w:rsid w:val="00B93C27"/>
    <w:rsid w:val="00B946E5"/>
    <w:rsid w:val="00BA0114"/>
    <w:rsid w:val="00BA51AA"/>
    <w:rsid w:val="00BA63FC"/>
    <w:rsid w:val="00BA6716"/>
    <w:rsid w:val="00BB0B1B"/>
    <w:rsid w:val="00BB22B4"/>
    <w:rsid w:val="00BB626D"/>
    <w:rsid w:val="00BB7A9B"/>
    <w:rsid w:val="00BC09C7"/>
    <w:rsid w:val="00BC157A"/>
    <w:rsid w:val="00BC26DA"/>
    <w:rsid w:val="00BC43FF"/>
    <w:rsid w:val="00BC4F7A"/>
    <w:rsid w:val="00BC630E"/>
    <w:rsid w:val="00BC680D"/>
    <w:rsid w:val="00BD14CA"/>
    <w:rsid w:val="00BD1A99"/>
    <w:rsid w:val="00BE14F2"/>
    <w:rsid w:val="00BE22B2"/>
    <w:rsid w:val="00BE3381"/>
    <w:rsid w:val="00BE3BA7"/>
    <w:rsid w:val="00BE4829"/>
    <w:rsid w:val="00BE4E43"/>
    <w:rsid w:val="00BE554F"/>
    <w:rsid w:val="00BE5BFC"/>
    <w:rsid w:val="00BE5C0D"/>
    <w:rsid w:val="00BF04B5"/>
    <w:rsid w:val="00BF383C"/>
    <w:rsid w:val="00BF50B5"/>
    <w:rsid w:val="00C01404"/>
    <w:rsid w:val="00C015DB"/>
    <w:rsid w:val="00C04A6F"/>
    <w:rsid w:val="00C04C13"/>
    <w:rsid w:val="00C07CE1"/>
    <w:rsid w:val="00C1015C"/>
    <w:rsid w:val="00C1075D"/>
    <w:rsid w:val="00C108CC"/>
    <w:rsid w:val="00C124B6"/>
    <w:rsid w:val="00C13CE6"/>
    <w:rsid w:val="00C204F6"/>
    <w:rsid w:val="00C2237C"/>
    <w:rsid w:val="00C24E26"/>
    <w:rsid w:val="00C26F84"/>
    <w:rsid w:val="00C27099"/>
    <w:rsid w:val="00C27CB1"/>
    <w:rsid w:val="00C33EA1"/>
    <w:rsid w:val="00C34181"/>
    <w:rsid w:val="00C34CBA"/>
    <w:rsid w:val="00C3509D"/>
    <w:rsid w:val="00C37824"/>
    <w:rsid w:val="00C40111"/>
    <w:rsid w:val="00C40D22"/>
    <w:rsid w:val="00C42ACD"/>
    <w:rsid w:val="00C43665"/>
    <w:rsid w:val="00C436BF"/>
    <w:rsid w:val="00C473A9"/>
    <w:rsid w:val="00C510C4"/>
    <w:rsid w:val="00C529A7"/>
    <w:rsid w:val="00C52AE5"/>
    <w:rsid w:val="00C53F78"/>
    <w:rsid w:val="00C54449"/>
    <w:rsid w:val="00C54468"/>
    <w:rsid w:val="00C56CDD"/>
    <w:rsid w:val="00C6421A"/>
    <w:rsid w:val="00C67557"/>
    <w:rsid w:val="00C7110F"/>
    <w:rsid w:val="00C71C1F"/>
    <w:rsid w:val="00C7255B"/>
    <w:rsid w:val="00C758C3"/>
    <w:rsid w:val="00C84458"/>
    <w:rsid w:val="00C861E6"/>
    <w:rsid w:val="00C87333"/>
    <w:rsid w:val="00C87DC2"/>
    <w:rsid w:val="00C912BA"/>
    <w:rsid w:val="00C91765"/>
    <w:rsid w:val="00C94C2C"/>
    <w:rsid w:val="00C96445"/>
    <w:rsid w:val="00CA1998"/>
    <w:rsid w:val="00CA41FB"/>
    <w:rsid w:val="00CA4A0A"/>
    <w:rsid w:val="00CA4BB5"/>
    <w:rsid w:val="00CA7CFB"/>
    <w:rsid w:val="00CB3B26"/>
    <w:rsid w:val="00CB4FAD"/>
    <w:rsid w:val="00CC3355"/>
    <w:rsid w:val="00CC52F9"/>
    <w:rsid w:val="00CE1D05"/>
    <w:rsid w:val="00CE35A1"/>
    <w:rsid w:val="00CE3E6E"/>
    <w:rsid w:val="00CE67E0"/>
    <w:rsid w:val="00CE7EA2"/>
    <w:rsid w:val="00CF5828"/>
    <w:rsid w:val="00CF5D1D"/>
    <w:rsid w:val="00CF6B79"/>
    <w:rsid w:val="00D00B11"/>
    <w:rsid w:val="00D02502"/>
    <w:rsid w:val="00D10910"/>
    <w:rsid w:val="00D111F8"/>
    <w:rsid w:val="00D11CED"/>
    <w:rsid w:val="00D12C9F"/>
    <w:rsid w:val="00D12DC9"/>
    <w:rsid w:val="00D160F4"/>
    <w:rsid w:val="00D20F69"/>
    <w:rsid w:val="00D23B9D"/>
    <w:rsid w:val="00D249A2"/>
    <w:rsid w:val="00D26D1E"/>
    <w:rsid w:val="00D3126F"/>
    <w:rsid w:val="00D33853"/>
    <w:rsid w:val="00D347C3"/>
    <w:rsid w:val="00D35CA1"/>
    <w:rsid w:val="00D40561"/>
    <w:rsid w:val="00D42FA8"/>
    <w:rsid w:val="00D44105"/>
    <w:rsid w:val="00D500BA"/>
    <w:rsid w:val="00D52BBB"/>
    <w:rsid w:val="00D62A00"/>
    <w:rsid w:val="00D62DF6"/>
    <w:rsid w:val="00D62FB3"/>
    <w:rsid w:val="00D66FE9"/>
    <w:rsid w:val="00D7612C"/>
    <w:rsid w:val="00D77C26"/>
    <w:rsid w:val="00D83586"/>
    <w:rsid w:val="00D84145"/>
    <w:rsid w:val="00D86BD2"/>
    <w:rsid w:val="00D9043F"/>
    <w:rsid w:val="00D92AEE"/>
    <w:rsid w:val="00D933E4"/>
    <w:rsid w:val="00D97E57"/>
    <w:rsid w:val="00DA131C"/>
    <w:rsid w:val="00DA3414"/>
    <w:rsid w:val="00DA66FE"/>
    <w:rsid w:val="00DA7177"/>
    <w:rsid w:val="00DA7803"/>
    <w:rsid w:val="00DB2157"/>
    <w:rsid w:val="00DB259F"/>
    <w:rsid w:val="00DB33D8"/>
    <w:rsid w:val="00DC2EE1"/>
    <w:rsid w:val="00DC2EF4"/>
    <w:rsid w:val="00DC3647"/>
    <w:rsid w:val="00DC4D82"/>
    <w:rsid w:val="00DC5368"/>
    <w:rsid w:val="00DD1A7D"/>
    <w:rsid w:val="00DD22E0"/>
    <w:rsid w:val="00DD2E30"/>
    <w:rsid w:val="00DD7DB5"/>
    <w:rsid w:val="00DE377D"/>
    <w:rsid w:val="00DE50F9"/>
    <w:rsid w:val="00DE742C"/>
    <w:rsid w:val="00DF0009"/>
    <w:rsid w:val="00DF0AC9"/>
    <w:rsid w:val="00DF237E"/>
    <w:rsid w:val="00DF2728"/>
    <w:rsid w:val="00DF30A2"/>
    <w:rsid w:val="00DF6553"/>
    <w:rsid w:val="00E00D40"/>
    <w:rsid w:val="00E045CE"/>
    <w:rsid w:val="00E04AE7"/>
    <w:rsid w:val="00E0794D"/>
    <w:rsid w:val="00E07FEB"/>
    <w:rsid w:val="00E153FA"/>
    <w:rsid w:val="00E16D60"/>
    <w:rsid w:val="00E20365"/>
    <w:rsid w:val="00E218CB"/>
    <w:rsid w:val="00E242C0"/>
    <w:rsid w:val="00E26D75"/>
    <w:rsid w:val="00E30C92"/>
    <w:rsid w:val="00E31E22"/>
    <w:rsid w:val="00E32970"/>
    <w:rsid w:val="00E332B9"/>
    <w:rsid w:val="00E33830"/>
    <w:rsid w:val="00E3561E"/>
    <w:rsid w:val="00E36E82"/>
    <w:rsid w:val="00E3759F"/>
    <w:rsid w:val="00E408CA"/>
    <w:rsid w:val="00E416D3"/>
    <w:rsid w:val="00E447FB"/>
    <w:rsid w:val="00E47786"/>
    <w:rsid w:val="00E5236C"/>
    <w:rsid w:val="00E529AB"/>
    <w:rsid w:val="00E55DF6"/>
    <w:rsid w:val="00E5633F"/>
    <w:rsid w:val="00E57FED"/>
    <w:rsid w:val="00E614C9"/>
    <w:rsid w:val="00E65F0E"/>
    <w:rsid w:val="00E7111F"/>
    <w:rsid w:val="00E71F1F"/>
    <w:rsid w:val="00E73128"/>
    <w:rsid w:val="00E743BD"/>
    <w:rsid w:val="00E75819"/>
    <w:rsid w:val="00E764C8"/>
    <w:rsid w:val="00E8179E"/>
    <w:rsid w:val="00E82117"/>
    <w:rsid w:val="00E8263A"/>
    <w:rsid w:val="00E87EAC"/>
    <w:rsid w:val="00E94B5A"/>
    <w:rsid w:val="00E96895"/>
    <w:rsid w:val="00EA2DAB"/>
    <w:rsid w:val="00EA322B"/>
    <w:rsid w:val="00EB1C38"/>
    <w:rsid w:val="00EB211E"/>
    <w:rsid w:val="00EB2C4F"/>
    <w:rsid w:val="00EB4077"/>
    <w:rsid w:val="00EB4515"/>
    <w:rsid w:val="00EB6BF4"/>
    <w:rsid w:val="00EC1DE9"/>
    <w:rsid w:val="00EC3E9B"/>
    <w:rsid w:val="00EC57F8"/>
    <w:rsid w:val="00EC5BD9"/>
    <w:rsid w:val="00ED1A65"/>
    <w:rsid w:val="00EE033E"/>
    <w:rsid w:val="00EE0EAB"/>
    <w:rsid w:val="00EE26FA"/>
    <w:rsid w:val="00EE32F1"/>
    <w:rsid w:val="00EE3AFD"/>
    <w:rsid w:val="00EE4D42"/>
    <w:rsid w:val="00EE609B"/>
    <w:rsid w:val="00EF284E"/>
    <w:rsid w:val="00EF377C"/>
    <w:rsid w:val="00EF55A3"/>
    <w:rsid w:val="00EF6521"/>
    <w:rsid w:val="00F016FA"/>
    <w:rsid w:val="00F0208C"/>
    <w:rsid w:val="00F06176"/>
    <w:rsid w:val="00F0682B"/>
    <w:rsid w:val="00F106C5"/>
    <w:rsid w:val="00F10DF3"/>
    <w:rsid w:val="00F159B3"/>
    <w:rsid w:val="00F205DD"/>
    <w:rsid w:val="00F23D85"/>
    <w:rsid w:val="00F24FD5"/>
    <w:rsid w:val="00F313AD"/>
    <w:rsid w:val="00F338E0"/>
    <w:rsid w:val="00F4566A"/>
    <w:rsid w:val="00F51944"/>
    <w:rsid w:val="00F53441"/>
    <w:rsid w:val="00F54567"/>
    <w:rsid w:val="00F54A96"/>
    <w:rsid w:val="00F6008F"/>
    <w:rsid w:val="00F62CFD"/>
    <w:rsid w:val="00F67D58"/>
    <w:rsid w:val="00F703E9"/>
    <w:rsid w:val="00F752A6"/>
    <w:rsid w:val="00F76A1C"/>
    <w:rsid w:val="00F770A5"/>
    <w:rsid w:val="00F77889"/>
    <w:rsid w:val="00F813B0"/>
    <w:rsid w:val="00F814FB"/>
    <w:rsid w:val="00F873C7"/>
    <w:rsid w:val="00F92C66"/>
    <w:rsid w:val="00F92EEE"/>
    <w:rsid w:val="00F9356F"/>
    <w:rsid w:val="00F956BC"/>
    <w:rsid w:val="00FA08A6"/>
    <w:rsid w:val="00FA5E14"/>
    <w:rsid w:val="00FA6099"/>
    <w:rsid w:val="00FA7D3C"/>
    <w:rsid w:val="00FB2109"/>
    <w:rsid w:val="00FB315D"/>
    <w:rsid w:val="00FC051E"/>
    <w:rsid w:val="00FC3070"/>
    <w:rsid w:val="00FC399B"/>
    <w:rsid w:val="00FC4080"/>
    <w:rsid w:val="00FC6C9E"/>
    <w:rsid w:val="00FD0AAC"/>
    <w:rsid w:val="00FD2678"/>
    <w:rsid w:val="00FD2847"/>
    <w:rsid w:val="00FD77CA"/>
    <w:rsid w:val="00FE296F"/>
    <w:rsid w:val="00FE54D6"/>
    <w:rsid w:val="00FE7561"/>
    <w:rsid w:val="00FF0FFA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07F3AF3"/>
  <w15:chartTrackingRefBased/>
  <w15:docId w15:val="{76FD9B35-5AD9-4020-91CC-A97BBCB2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099"/>
    <w:pPr>
      <w:jc w:val="both"/>
    </w:pPr>
    <w:rPr>
      <w:rFonts w:ascii="Arial" w:hAnsi="Arial"/>
      <w:szCs w:val="24"/>
      <w:lang w:val="en-GB"/>
    </w:rPr>
  </w:style>
  <w:style w:type="paragraph" w:styleId="Heading1">
    <w:name w:val="heading 1"/>
    <w:aliases w:val="Titre 1 Car, Car Car,Anlagenüberschrift1,Anlagenüberschrift1 + Before:  0 pt,h1,Heading 1 - nonum"/>
    <w:basedOn w:val="Heading"/>
    <w:next w:val="Normal"/>
    <w:qFormat/>
    <w:rsid w:val="001D322A"/>
    <w:pPr>
      <w:keepNext/>
      <w:pageBreakBefore/>
      <w:numPr>
        <w:numId w:val="1"/>
      </w:numPr>
      <w:spacing w:before="240"/>
      <w:jc w:val="left"/>
      <w:outlineLvl w:val="0"/>
    </w:pPr>
    <w:rPr>
      <w:kern w:val="28"/>
    </w:rPr>
  </w:style>
  <w:style w:type="paragraph" w:styleId="Heading2">
    <w:name w:val="heading 2"/>
    <w:aliases w:val="h2,2"/>
    <w:basedOn w:val="Heading"/>
    <w:next w:val="Normal"/>
    <w:link w:val="Heading2Char"/>
    <w:qFormat/>
    <w:rsid w:val="00965C46"/>
    <w:pPr>
      <w:keepNext/>
      <w:numPr>
        <w:ilvl w:val="1"/>
        <w:numId w:val="1"/>
      </w:numPr>
      <w:spacing w:before="240"/>
      <w:jc w:val="left"/>
      <w:outlineLvl w:val="1"/>
    </w:pPr>
  </w:style>
  <w:style w:type="paragraph" w:styleId="Heading3">
    <w:name w:val="heading 3"/>
    <w:aliases w:val="h3,Car3,Titre 3 Car,h3 Car,Car3 Car,Car3 Car1,Titre 3 Car1 Car,Titre 3 Car Car Car,Car3 Car1 Car Car,h3 Car Car1 Car,Car3 Car2 Car,h3 Car1 Car"/>
    <w:basedOn w:val="Heading"/>
    <w:next w:val="Normal"/>
    <w:link w:val="Heading3Char"/>
    <w:qFormat/>
    <w:rsid w:val="00A21C4E"/>
    <w:pPr>
      <w:keepNext/>
      <w:numPr>
        <w:ilvl w:val="2"/>
        <w:numId w:val="1"/>
      </w:numPr>
      <w:tabs>
        <w:tab w:val="left" w:pos="567"/>
      </w:tabs>
      <w:spacing w:before="120"/>
      <w:jc w:val="left"/>
      <w:outlineLvl w:val="2"/>
    </w:pPr>
  </w:style>
  <w:style w:type="paragraph" w:styleId="Heading4">
    <w:name w:val="heading 4"/>
    <w:aliases w:val="h4,H4"/>
    <w:basedOn w:val="Heading"/>
    <w:next w:val="Normal"/>
    <w:qFormat/>
    <w:rsid w:val="00965C46"/>
    <w:pPr>
      <w:keepNext/>
      <w:numPr>
        <w:ilvl w:val="3"/>
        <w:numId w:val="1"/>
      </w:numPr>
      <w:spacing w:before="240"/>
      <w:jc w:val="left"/>
      <w:outlineLvl w:val="3"/>
    </w:pPr>
  </w:style>
  <w:style w:type="paragraph" w:styleId="Heading5">
    <w:name w:val="heading 5"/>
    <w:aliases w:val="h5"/>
    <w:basedOn w:val="Heading"/>
    <w:next w:val="Normal"/>
    <w:qFormat/>
    <w:rsid w:val="00965C46"/>
    <w:pPr>
      <w:numPr>
        <w:ilvl w:val="4"/>
        <w:numId w:val="1"/>
      </w:numPr>
      <w:spacing w:before="240"/>
      <w:jc w:val="left"/>
      <w:outlineLvl w:val="4"/>
    </w:pPr>
  </w:style>
  <w:style w:type="paragraph" w:styleId="Heading6">
    <w:name w:val="heading 6"/>
    <w:aliases w:val="h6"/>
    <w:basedOn w:val="Heading"/>
    <w:next w:val="Normal"/>
    <w:qFormat/>
    <w:rsid w:val="00965C46"/>
    <w:pPr>
      <w:numPr>
        <w:ilvl w:val="5"/>
        <w:numId w:val="1"/>
      </w:numPr>
      <w:spacing w:before="240"/>
      <w:jc w:val="left"/>
      <w:outlineLvl w:val="5"/>
    </w:pPr>
  </w:style>
  <w:style w:type="paragraph" w:styleId="Heading7">
    <w:name w:val="heading 7"/>
    <w:basedOn w:val="Heading"/>
    <w:next w:val="Normal"/>
    <w:qFormat/>
    <w:rsid w:val="00965C46"/>
    <w:pPr>
      <w:numPr>
        <w:ilvl w:val="6"/>
        <w:numId w:val="1"/>
      </w:numPr>
      <w:spacing w:before="240"/>
      <w:jc w:val="left"/>
      <w:outlineLvl w:val="6"/>
    </w:pPr>
  </w:style>
  <w:style w:type="paragraph" w:styleId="Heading8">
    <w:name w:val="heading 8"/>
    <w:basedOn w:val="Heading"/>
    <w:next w:val="Normal"/>
    <w:qFormat/>
    <w:rsid w:val="00965C46"/>
    <w:pPr>
      <w:numPr>
        <w:ilvl w:val="7"/>
        <w:numId w:val="1"/>
      </w:numPr>
      <w:spacing w:before="240"/>
      <w:jc w:val="left"/>
      <w:outlineLvl w:val="7"/>
    </w:pPr>
  </w:style>
  <w:style w:type="paragraph" w:styleId="Heading9">
    <w:name w:val="heading 9"/>
    <w:basedOn w:val="Heading"/>
    <w:next w:val="Normal"/>
    <w:qFormat/>
    <w:rsid w:val="00965C46"/>
    <w:pPr>
      <w:numPr>
        <w:ilvl w:val="8"/>
        <w:numId w:val="1"/>
      </w:numPr>
      <w:spacing w:before="240"/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Zchn"/>
    <w:rsid w:val="00965C46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b/>
      <w:szCs w:val="20"/>
    </w:rPr>
  </w:style>
  <w:style w:type="paragraph" w:customStyle="1" w:styleId="CoverpageSubtitle">
    <w:name w:val="Coverpage Subtitle"/>
    <w:basedOn w:val="Normal"/>
    <w:rsid w:val="00965C46"/>
    <w:pPr>
      <w:jc w:val="center"/>
    </w:pPr>
    <w:rPr>
      <w:b/>
      <w:sz w:val="28"/>
    </w:rPr>
  </w:style>
  <w:style w:type="paragraph" w:customStyle="1" w:styleId="CoverpageAuthors">
    <w:name w:val="Coverpage Authors"/>
    <w:basedOn w:val="Normal"/>
    <w:rsid w:val="00965C46"/>
    <w:pPr>
      <w:ind w:left="1620" w:hanging="1620"/>
    </w:pPr>
    <w:rPr>
      <w:b/>
    </w:rPr>
  </w:style>
  <w:style w:type="paragraph" w:customStyle="1" w:styleId="NormalBoldCentered">
    <w:name w:val="Normal Bold Centered"/>
    <w:basedOn w:val="Normal"/>
    <w:rsid w:val="00965C46"/>
    <w:pPr>
      <w:jc w:val="center"/>
    </w:pPr>
    <w:rPr>
      <w:b/>
    </w:rPr>
  </w:style>
  <w:style w:type="paragraph" w:customStyle="1" w:styleId="CoverpageTitle">
    <w:name w:val="Coverpage Title"/>
    <w:basedOn w:val="Normal"/>
    <w:rsid w:val="00965C46"/>
    <w:pPr>
      <w:overflowPunct w:val="0"/>
      <w:autoSpaceDE w:val="0"/>
      <w:autoSpaceDN w:val="0"/>
      <w:adjustRightInd w:val="0"/>
      <w:spacing w:before="360" w:after="360"/>
      <w:jc w:val="center"/>
      <w:textAlignment w:val="baseline"/>
    </w:pPr>
    <w:rPr>
      <w:b/>
      <w:sz w:val="32"/>
      <w:szCs w:val="32"/>
    </w:rPr>
  </w:style>
  <w:style w:type="paragraph" w:styleId="TOC1">
    <w:name w:val="toc 1"/>
    <w:basedOn w:val="Normal"/>
    <w:next w:val="Normal"/>
    <w:uiPriority w:val="39"/>
    <w:rsid w:val="00965C46"/>
    <w:pPr>
      <w:spacing w:before="120"/>
      <w:jc w:val="left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uiPriority w:val="39"/>
    <w:rsid w:val="00965C46"/>
    <w:pPr>
      <w:spacing w:before="12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rsid w:val="00965C46"/>
    <w:pPr>
      <w:ind w:left="400"/>
      <w:jc w:val="left"/>
    </w:pPr>
    <w:rPr>
      <w:rFonts w:asciiTheme="minorHAnsi" w:hAnsiTheme="minorHAnsi"/>
      <w:szCs w:val="20"/>
    </w:rPr>
  </w:style>
  <w:style w:type="paragraph" w:customStyle="1" w:styleId="Acronyms1">
    <w:name w:val="Acronyms 1"/>
    <w:basedOn w:val="Normal"/>
    <w:rsid w:val="004A2206"/>
    <w:pPr>
      <w:spacing w:before="60" w:after="120"/>
      <w:ind w:left="2268" w:hanging="2268"/>
    </w:pPr>
  </w:style>
  <w:style w:type="paragraph" w:styleId="Footer">
    <w:name w:val="footer"/>
    <w:basedOn w:val="Normal"/>
    <w:link w:val="FooterChar"/>
    <w:rsid w:val="00965C4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de-D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965C46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rsid w:val="00965C46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semiHidden/>
    <w:rsid w:val="00965C46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semiHidden/>
    <w:rsid w:val="00965C46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semiHidden/>
    <w:rsid w:val="00965C46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semiHidden/>
    <w:rsid w:val="00965C46"/>
    <w:pPr>
      <w:ind w:left="1600"/>
      <w:jc w:val="left"/>
    </w:pPr>
    <w:rPr>
      <w:rFonts w:asciiTheme="minorHAnsi" w:hAnsiTheme="minorHAnsi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text">
    <w:name w:val="Tabletext"/>
    <w:basedOn w:val="Normal"/>
    <w:rsid w:val="00965C46"/>
    <w:rPr>
      <w:szCs w:val="20"/>
    </w:rPr>
  </w:style>
  <w:style w:type="paragraph" w:customStyle="1" w:styleId="Footertable">
    <w:name w:val="Footertable"/>
    <w:basedOn w:val="Normal"/>
    <w:rsid w:val="00965C46"/>
    <w:pPr>
      <w:tabs>
        <w:tab w:val="left" w:pos="851"/>
      </w:tabs>
    </w:pPr>
    <w:rPr>
      <w:szCs w:val="20"/>
    </w:rPr>
  </w:style>
  <w:style w:type="paragraph" w:customStyle="1" w:styleId="Definitions">
    <w:name w:val="Definitions"/>
    <w:basedOn w:val="Normal"/>
    <w:rsid w:val="004A2206"/>
    <w:pPr>
      <w:spacing w:after="60"/>
      <w:ind w:left="2268" w:hanging="2268"/>
    </w:pPr>
  </w:style>
  <w:style w:type="paragraph" w:styleId="Caption">
    <w:name w:val="caption"/>
    <w:basedOn w:val="Normal"/>
    <w:next w:val="Normal"/>
    <w:link w:val="CaptionChar"/>
    <w:qFormat/>
    <w:rsid w:val="00897055"/>
    <w:pPr>
      <w:spacing w:before="120" w:after="120" w:line="360" w:lineRule="auto"/>
      <w:jc w:val="center"/>
    </w:pPr>
    <w:rPr>
      <w:bCs/>
      <w:sz w:val="16"/>
      <w:szCs w:val="20"/>
    </w:rPr>
  </w:style>
  <w:style w:type="character" w:styleId="PageNumber">
    <w:name w:val="page number"/>
    <w:basedOn w:val="DefaultParagraphFont"/>
    <w:rsid w:val="00DC5368"/>
  </w:style>
  <w:style w:type="table" w:styleId="TableGrid">
    <w:name w:val="Table Grid"/>
    <w:basedOn w:val="TableNormal"/>
    <w:rsid w:val="00DC5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aphHeader">
    <w:name w:val="Paragaph Header"/>
    <w:basedOn w:val="Normal"/>
    <w:next w:val="Normal"/>
    <w:autoRedefine/>
    <w:rsid w:val="00601409"/>
    <w:pPr>
      <w:keepNext/>
      <w:spacing w:before="120" w:after="120"/>
    </w:pPr>
    <w:rPr>
      <w:b/>
      <w:szCs w:val="20"/>
      <w:lang w:val="en-US"/>
    </w:rPr>
  </w:style>
  <w:style w:type="paragraph" w:customStyle="1" w:styleId="berschriftohneNummer2">
    <w:name w:val="Überschrift ohne Nummer 2"/>
    <w:basedOn w:val="Heading5"/>
    <w:rsid w:val="009A2FF2"/>
    <w:pPr>
      <w:numPr>
        <w:ilvl w:val="0"/>
        <w:numId w:val="0"/>
      </w:numPr>
      <w:spacing w:line="360" w:lineRule="auto"/>
      <w:jc w:val="both"/>
    </w:pPr>
    <w:rPr>
      <w:lang w:val="en-US"/>
    </w:rPr>
  </w:style>
  <w:style w:type="paragraph" w:styleId="DocumentMap">
    <w:name w:val="Document Map"/>
    <w:basedOn w:val="Normal"/>
    <w:semiHidden/>
    <w:rsid w:val="004F229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-Text">
    <w:name w:val="Table - Text"/>
    <w:basedOn w:val="Normal"/>
    <w:link w:val="Table-TextZchn"/>
    <w:rsid w:val="009770DA"/>
    <w:pPr>
      <w:spacing w:before="20" w:after="20"/>
    </w:pPr>
    <w:rPr>
      <w:sz w:val="16"/>
      <w:szCs w:val="20"/>
      <w:lang w:val="en-US"/>
    </w:rPr>
  </w:style>
  <w:style w:type="character" w:customStyle="1" w:styleId="HeadingZchn">
    <w:name w:val="Heading Zchn"/>
    <w:link w:val="Heading"/>
    <w:rsid w:val="00755216"/>
    <w:rPr>
      <w:rFonts w:ascii="Arial" w:hAnsi="Arial"/>
      <w:b/>
      <w:lang w:val="en-GB" w:eastAsia="en-US" w:bidi="ar-SA"/>
    </w:rPr>
  </w:style>
  <w:style w:type="character" w:styleId="CommentReference">
    <w:name w:val="annotation reference"/>
    <w:rsid w:val="0075521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5216"/>
    <w:rPr>
      <w:szCs w:val="20"/>
    </w:rPr>
  </w:style>
  <w:style w:type="paragraph" w:styleId="BalloonText">
    <w:name w:val="Balloon Text"/>
    <w:basedOn w:val="Normal"/>
    <w:semiHidden/>
    <w:rsid w:val="00755216"/>
    <w:rPr>
      <w:rFonts w:ascii="Tahoma" w:hAnsi="Tahoma" w:cs="Tahoma"/>
      <w:sz w:val="16"/>
      <w:szCs w:val="16"/>
    </w:rPr>
  </w:style>
  <w:style w:type="character" w:customStyle="1" w:styleId="CaptionChar">
    <w:name w:val="Caption Char"/>
    <w:link w:val="Caption"/>
    <w:rsid w:val="00897055"/>
    <w:rPr>
      <w:rFonts w:ascii="Arial" w:hAnsi="Arial"/>
      <w:bCs/>
      <w:sz w:val="16"/>
      <w:lang w:val="en-GB" w:eastAsia="en-US" w:bidi="ar-SA"/>
    </w:rPr>
  </w:style>
  <w:style w:type="paragraph" w:customStyle="1" w:styleId="BodyText4">
    <w:name w:val="Body Text 4"/>
    <w:basedOn w:val="Heading4"/>
    <w:rsid w:val="003D6484"/>
    <w:pPr>
      <w:keepNext w:val="0"/>
      <w:keepLines/>
      <w:numPr>
        <w:numId w:val="3"/>
      </w:numPr>
      <w:tabs>
        <w:tab w:val="left" w:pos="1134"/>
      </w:tabs>
      <w:overflowPunct/>
      <w:autoSpaceDE/>
      <w:autoSpaceDN/>
      <w:adjustRightInd/>
      <w:spacing w:before="120" w:after="40"/>
      <w:jc w:val="both"/>
      <w:textAlignment w:val="auto"/>
    </w:pPr>
    <w:rPr>
      <w:rFonts w:ascii="BMWTypeRegular" w:hAnsi="BMWTypeRegular"/>
      <w:b w:val="0"/>
      <w:sz w:val="22"/>
      <w:szCs w:val="22"/>
      <w:lang w:val="de-DE" w:eastAsia="de-DE"/>
    </w:rPr>
  </w:style>
  <w:style w:type="character" w:customStyle="1" w:styleId="ZchnZchn1">
    <w:name w:val="Zchn Zchn1"/>
    <w:rsid w:val="003D6484"/>
    <w:rPr>
      <w:rFonts w:ascii="Arial" w:hAnsi="Arial"/>
      <w:bCs/>
      <w:sz w:val="18"/>
      <w:lang w:val="en-US" w:eastAsia="de-DE" w:bidi="ar-SA"/>
    </w:rPr>
  </w:style>
  <w:style w:type="paragraph" w:customStyle="1" w:styleId="Standard-versteckt">
    <w:name w:val="Standard - versteckt"/>
    <w:basedOn w:val="Normal"/>
    <w:rsid w:val="003D6484"/>
    <w:pPr>
      <w:spacing w:after="120"/>
    </w:pPr>
    <w:rPr>
      <w:vanish/>
      <w:szCs w:val="20"/>
    </w:rPr>
  </w:style>
  <w:style w:type="paragraph" w:customStyle="1" w:styleId="FormatvorlageNOTELinks125cm">
    <w:name w:val="Formatvorlage NOTE + Links:  125 cm"/>
    <w:basedOn w:val="Normal"/>
    <w:rsid w:val="00880EA7"/>
    <w:pPr>
      <w:numPr>
        <w:ilvl w:val="1"/>
        <w:numId w:val="2"/>
      </w:numPr>
    </w:pPr>
  </w:style>
  <w:style w:type="paragraph" w:styleId="CommentSubject">
    <w:name w:val="annotation subject"/>
    <w:basedOn w:val="CommentText"/>
    <w:next w:val="CommentText"/>
    <w:semiHidden/>
    <w:rsid w:val="00793DD2"/>
    <w:rPr>
      <w:b/>
      <w:bCs/>
    </w:rPr>
  </w:style>
  <w:style w:type="character" w:styleId="FollowedHyperlink">
    <w:name w:val="FollowedHyperlink"/>
    <w:rsid w:val="00191733"/>
    <w:rPr>
      <w:color w:val="606420"/>
      <w:u w:val="single"/>
    </w:rPr>
  </w:style>
  <w:style w:type="paragraph" w:styleId="List3">
    <w:name w:val="List 3"/>
    <w:basedOn w:val="Normal"/>
    <w:rsid w:val="001A111B"/>
    <w:pPr>
      <w:ind w:left="849" w:hanging="283"/>
    </w:pPr>
  </w:style>
  <w:style w:type="character" w:customStyle="1" w:styleId="CommentTextChar">
    <w:name w:val="Comment Text Char"/>
    <w:link w:val="CommentText"/>
    <w:locked/>
    <w:rsid w:val="00CE1D05"/>
    <w:rPr>
      <w:rFonts w:ascii="Arial" w:hAnsi="Arial"/>
      <w:lang w:val="en-GB" w:eastAsia="en-US" w:bidi="ar-SA"/>
    </w:rPr>
  </w:style>
  <w:style w:type="paragraph" w:customStyle="1" w:styleId="TableTextLeft">
    <w:name w:val="TableTextLeft"/>
    <w:basedOn w:val="Normal"/>
    <w:rsid w:val="00B0666C"/>
    <w:pPr>
      <w:spacing w:before="20" w:after="20"/>
      <w:jc w:val="left"/>
    </w:pPr>
    <w:rPr>
      <w:sz w:val="16"/>
      <w:szCs w:val="20"/>
      <w:lang w:val="en-US"/>
    </w:rPr>
  </w:style>
  <w:style w:type="character" w:customStyle="1" w:styleId="Table-TextZchn">
    <w:name w:val="Table - Text Zchn"/>
    <w:link w:val="Table-Text"/>
    <w:rsid w:val="00396024"/>
    <w:rPr>
      <w:rFonts w:ascii="Arial" w:hAnsi="Arial"/>
      <w:sz w:val="16"/>
      <w:lang w:val="en-US" w:eastAsia="en-US" w:bidi="ar-SA"/>
    </w:rPr>
  </w:style>
  <w:style w:type="paragraph" w:customStyle="1" w:styleId="berschriftB1">
    <w:name w:val="Überschrift B1"/>
    <w:basedOn w:val="Normal"/>
    <w:next w:val="Normal"/>
    <w:rsid w:val="00307944"/>
    <w:pPr>
      <w:keepNext/>
      <w:numPr>
        <w:numId w:val="4"/>
      </w:numPr>
      <w:pBdr>
        <w:top w:val="single" w:sz="4" w:space="1" w:color="auto"/>
        <w:bottom w:val="single" w:sz="4" w:space="1" w:color="auto"/>
      </w:pBdr>
      <w:shd w:val="clear" w:color="auto" w:fill="E6E6E6"/>
      <w:tabs>
        <w:tab w:val="left" w:pos="397"/>
      </w:tabs>
      <w:spacing w:after="200" w:line="360" w:lineRule="auto"/>
    </w:pPr>
    <w:rPr>
      <w:szCs w:val="20"/>
      <w:lang w:val="en-US" w:eastAsia="de-DE"/>
    </w:rPr>
  </w:style>
  <w:style w:type="paragraph" w:customStyle="1" w:styleId="berschriftB2">
    <w:name w:val="Überschrift B2"/>
    <w:basedOn w:val="berschriftB1"/>
    <w:next w:val="Normal"/>
    <w:rsid w:val="00307944"/>
    <w:pPr>
      <w:numPr>
        <w:ilvl w:val="1"/>
      </w:numPr>
      <w:pBdr>
        <w:top w:val="single" w:sz="6" w:space="1" w:color="auto"/>
        <w:bottom w:val="single" w:sz="6" w:space="1" w:color="auto"/>
      </w:pBdr>
      <w:shd w:val="clear" w:color="auto" w:fill="auto"/>
      <w:tabs>
        <w:tab w:val="clear" w:pos="397"/>
        <w:tab w:val="left" w:pos="454"/>
      </w:tabs>
    </w:pPr>
  </w:style>
  <w:style w:type="paragraph" w:customStyle="1" w:styleId="berschriftB3">
    <w:name w:val="Überschrift B3"/>
    <w:basedOn w:val="berschriftB2"/>
    <w:next w:val="Normal"/>
    <w:rsid w:val="00307944"/>
    <w:pPr>
      <w:numPr>
        <w:ilvl w:val="2"/>
      </w:numPr>
      <w:tabs>
        <w:tab w:val="clear" w:pos="454"/>
        <w:tab w:val="left" w:pos="510"/>
      </w:tabs>
    </w:pPr>
  </w:style>
  <w:style w:type="paragraph" w:customStyle="1" w:styleId="berschriftB4">
    <w:name w:val="Überschrift B4"/>
    <w:basedOn w:val="berschriftB3"/>
    <w:next w:val="Normal"/>
    <w:rsid w:val="00307944"/>
    <w:pPr>
      <w:numPr>
        <w:ilvl w:val="3"/>
      </w:numPr>
      <w:tabs>
        <w:tab w:val="clear" w:pos="510"/>
        <w:tab w:val="left" w:pos="567"/>
      </w:tabs>
    </w:pPr>
  </w:style>
  <w:style w:type="paragraph" w:customStyle="1" w:styleId="berschriftB5">
    <w:name w:val="Überschrift B5"/>
    <w:basedOn w:val="berschriftB4"/>
    <w:next w:val="Normal"/>
    <w:rsid w:val="00307944"/>
    <w:pPr>
      <w:numPr>
        <w:ilvl w:val="4"/>
      </w:numPr>
      <w:tabs>
        <w:tab w:val="clear" w:pos="567"/>
        <w:tab w:val="left" w:pos="851"/>
      </w:tabs>
    </w:pPr>
  </w:style>
  <w:style w:type="paragraph" w:customStyle="1" w:styleId="TableHeaderCenter">
    <w:name w:val="TableHeaderCenter"/>
    <w:basedOn w:val="Normal"/>
    <w:rsid w:val="00307944"/>
    <w:pPr>
      <w:spacing w:beforeLines="20" w:before="48" w:afterLines="20" w:after="48"/>
      <w:jc w:val="center"/>
    </w:pPr>
    <w:rPr>
      <w:rFonts w:cs="Arial"/>
      <w:b/>
      <w:bCs/>
      <w:sz w:val="18"/>
      <w:szCs w:val="18"/>
      <w:lang w:eastAsia="de-DE"/>
    </w:rPr>
  </w:style>
  <w:style w:type="character" w:customStyle="1" w:styleId="Heading2Char">
    <w:name w:val="Heading 2 Char"/>
    <w:aliases w:val="h2 Char,2 Char"/>
    <w:link w:val="Heading2"/>
    <w:rsid w:val="00307944"/>
    <w:rPr>
      <w:rFonts w:ascii="Arial" w:hAnsi="Arial"/>
      <w:b/>
      <w:lang w:val="en-GB"/>
    </w:rPr>
  </w:style>
  <w:style w:type="paragraph" w:customStyle="1" w:styleId="Formatvorlage8ptZeilenabstandeinfach">
    <w:name w:val="Formatvorlage 8 pt Zeilenabstand:  einfach"/>
    <w:basedOn w:val="Normal"/>
    <w:link w:val="Formatvorlage8ptZeilenabstandeinfachZchn"/>
    <w:rsid w:val="007B131C"/>
    <w:pPr>
      <w:widowControl w:val="0"/>
      <w:adjustRightInd w:val="0"/>
      <w:spacing w:before="40"/>
      <w:textAlignment w:val="baseline"/>
    </w:pPr>
    <w:rPr>
      <w:color w:val="000000"/>
      <w:sz w:val="16"/>
      <w:szCs w:val="20"/>
    </w:rPr>
  </w:style>
  <w:style w:type="paragraph" w:customStyle="1" w:styleId="FormatvorlageZeilenabstandeinfach">
    <w:name w:val="Formatvorlage Zeilenabstand:  einfach"/>
    <w:basedOn w:val="Normal"/>
    <w:rsid w:val="007B131C"/>
    <w:pPr>
      <w:widowControl w:val="0"/>
      <w:adjustRightInd w:val="0"/>
      <w:spacing w:before="20" w:after="20"/>
      <w:textAlignment w:val="baseline"/>
    </w:pPr>
    <w:rPr>
      <w:szCs w:val="20"/>
    </w:rPr>
  </w:style>
  <w:style w:type="paragraph" w:customStyle="1" w:styleId="FormatvorlageFettZentriert">
    <w:name w:val="Formatvorlage Fett Zentriert"/>
    <w:basedOn w:val="Normal"/>
    <w:rsid w:val="007B131C"/>
    <w:pPr>
      <w:widowControl w:val="0"/>
      <w:adjustRightInd w:val="0"/>
      <w:spacing w:before="40"/>
      <w:jc w:val="center"/>
      <w:textAlignment w:val="baseline"/>
    </w:pPr>
    <w:rPr>
      <w:b/>
      <w:bCs/>
      <w:szCs w:val="20"/>
    </w:rPr>
  </w:style>
  <w:style w:type="character" w:customStyle="1" w:styleId="Formatvorlage8ptZeilenabstandeinfachZchn">
    <w:name w:val="Formatvorlage 8 pt Zeilenabstand:  einfach Zchn"/>
    <w:link w:val="Formatvorlage8ptZeilenabstandeinfach"/>
    <w:rsid w:val="007B131C"/>
    <w:rPr>
      <w:rFonts w:ascii="Arial" w:hAnsi="Arial"/>
      <w:color w:val="000000"/>
      <w:sz w:val="16"/>
      <w:lang w:val="en-GB" w:eastAsia="en-US" w:bidi="ar-SA"/>
    </w:rPr>
  </w:style>
  <w:style w:type="paragraph" w:customStyle="1" w:styleId="Standard-B2Ebene">
    <w:name w:val="Standard - B 2 Ebene"/>
    <w:basedOn w:val="Normal"/>
    <w:rsid w:val="00DD1A7D"/>
    <w:pPr>
      <w:numPr>
        <w:numId w:val="5"/>
      </w:numPr>
    </w:pPr>
  </w:style>
  <w:style w:type="paragraph" w:styleId="TableofFigures">
    <w:name w:val="table of figures"/>
    <w:basedOn w:val="Normal"/>
    <w:next w:val="Normal"/>
    <w:uiPriority w:val="99"/>
    <w:rsid w:val="00962390"/>
    <w:pPr>
      <w:jc w:val="left"/>
    </w:pPr>
    <w:rPr>
      <w:rFonts w:asciiTheme="minorHAnsi" w:hAnsiTheme="minorHAnsi"/>
      <w:i/>
      <w:iCs/>
      <w:szCs w:val="20"/>
    </w:rPr>
  </w:style>
  <w:style w:type="paragraph" w:styleId="FootnoteText">
    <w:name w:val="footnote text"/>
    <w:basedOn w:val="Normal"/>
    <w:link w:val="FootnoteTextChar"/>
    <w:semiHidden/>
    <w:rsid w:val="003F1AFE"/>
    <w:rPr>
      <w:color w:val="808080"/>
      <w:sz w:val="16"/>
      <w:szCs w:val="20"/>
    </w:rPr>
  </w:style>
  <w:style w:type="character" w:styleId="FootnoteReference">
    <w:name w:val="footnote reference"/>
    <w:semiHidden/>
    <w:rsid w:val="00614A4D"/>
    <w:rPr>
      <w:vertAlign w:val="superscript"/>
    </w:rPr>
  </w:style>
  <w:style w:type="paragraph" w:customStyle="1" w:styleId="STANDARD-Bullets">
    <w:name w:val="STANDARD - Bullets"/>
    <w:basedOn w:val="Normal"/>
    <w:rsid w:val="00BE3BA7"/>
    <w:pPr>
      <w:widowControl w:val="0"/>
      <w:numPr>
        <w:numId w:val="6"/>
      </w:numPr>
      <w:tabs>
        <w:tab w:val="left" w:pos="567"/>
      </w:tabs>
      <w:spacing w:before="120" w:after="120"/>
      <w:contextualSpacing/>
      <w:jc w:val="left"/>
    </w:pPr>
    <w:rPr>
      <w:szCs w:val="20"/>
      <w:lang w:val="en-US"/>
    </w:rPr>
  </w:style>
  <w:style w:type="character" w:customStyle="1" w:styleId="FootnoteTextChar">
    <w:name w:val="Footnote Text Char"/>
    <w:link w:val="FootnoteText"/>
    <w:semiHidden/>
    <w:rsid w:val="007C7F86"/>
    <w:rPr>
      <w:rFonts w:ascii="Arial" w:hAnsi="Arial"/>
      <w:color w:val="808080"/>
      <w:sz w:val="16"/>
      <w:lang w:eastAsia="en-US"/>
    </w:rPr>
  </w:style>
  <w:style w:type="character" w:customStyle="1" w:styleId="FooterChar">
    <w:name w:val="Footer Char"/>
    <w:link w:val="Footer"/>
    <w:rsid w:val="00210B5C"/>
    <w:rPr>
      <w:rFonts w:ascii="Arial" w:hAnsi="Arial"/>
      <w:lang w:eastAsia="en-US"/>
    </w:rPr>
  </w:style>
  <w:style w:type="paragraph" w:customStyle="1" w:styleId="Tables">
    <w:name w:val="Tables"/>
    <w:basedOn w:val="Caption"/>
    <w:link w:val="TablesChar"/>
    <w:qFormat/>
    <w:rsid w:val="004627F9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hAnsi="Times New Roman"/>
      <w:b/>
      <w:bCs w:val="0"/>
      <w:kern w:val="1"/>
      <w:sz w:val="20"/>
      <w:lang w:val="en-US"/>
    </w:rPr>
  </w:style>
  <w:style w:type="character" w:customStyle="1" w:styleId="TablesChar">
    <w:name w:val="Tables Char"/>
    <w:link w:val="Tables"/>
    <w:rsid w:val="004627F9"/>
    <w:rPr>
      <w:b/>
      <w:kern w:val="1"/>
    </w:rPr>
  </w:style>
  <w:style w:type="paragraph" w:styleId="ListParagraph">
    <w:name w:val="List Paragraph"/>
    <w:basedOn w:val="Normal"/>
    <w:uiPriority w:val="34"/>
    <w:qFormat/>
    <w:rsid w:val="004627F9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/>
      <w:sz w:val="22"/>
      <w:szCs w:val="20"/>
      <w:lang w:val="en-US"/>
    </w:rPr>
  </w:style>
  <w:style w:type="paragraph" w:customStyle="1" w:styleId="IndentBullet">
    <w:name w:val="Indent Bullet"/>
    <w:basedOn w:val="ListBullet"/>
    <w:rsid w:val="00816E93"/>
    <w:pPr>
      <w:tabs>
        <w:tab w:val="left" w:pos="5760"/>
        <w:tab w:val="left" w:pos="7920"/>
      </w:tabs>
      <w:overflowPunct w:val="0"/>
      <w:autoSpaceDE w:val="0"/>
      <w:autoSpaceDN w:val="0"/>
      <w:adjustRightInd w:val="0"/>
      <w:contextualSpacing w:val="0"/>
      <w:jc w:val="left"/>
      <w:textAlignment w:val="baseline"/>
    </w:pPr>
    <w:rPr>
      <w:rFonts w:ascii="Times New Roman" w:hAnsi="Times New Roman"/>
      <w:kern w:val="22"/>
      <w:sz w:val="22"/>
      <w:szCs w:val="20"/>
      <w:lang w:val="en-US"/>
    </w:rPr>
  </w:style>
  <w:style w:type="paragraph" w:styleId="ListBullet">
    <w:name w:val="List Bullet"/>
    <w:basedOn w:val="Normal"/>
    <w:rsid w:val="00816E93"/>
    <w:pPr>
      <w:tabs>
        <w:tab w:val="num" w:pos="720"/>
      </w:tabs>
      <w:ind w:left="720" w:hanging="360"/>
      <w:contextualSpacing/>
    </w:pPr>
  </w:style>
  <w:style w:type="paragraph" w:customStyle="1" w:styleId="Figures">
    <w:name w:val="Figures"/>
    <w:basedOn w:val="Caption"/>
    <w:link w:val="FiguresChar"/>
    <w:qFormat/>
    <w:rsid w:val="009F760C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b/>
      <w:bCs w:val="0"/>
      <w:kern w:val="1"/>
    </w:rPr>
  </w:style>
  <w:style w:type="character" w:customStyle="1" w:styleId="FiguresChar">
    <w:name w:val="Figures Char"/>
    <w:basedOn w:val="CaptionChar"/>
    <w:link w:val="Figures"/>
    <w:rsid w:val="009F760C"/>
    <w:rPr>
      <w:rFonts w:ascii="Arial" w:hAnsi="Arial"/>
      <w:b/>
      <w:bCs w:val="0"/>
      <w:kern w:val="1"/>
      <w:sz w:val="16"/>
      <w:lang w:val="en-GB" w:eastAsia="en-US" w:bidi="ar-SA"/>
    </w:rPr>
  </w:style>
  <w:style w:type="paragraph" w:styleId="Title">
    <w:name w:val="Title"/>
    <w:basedOn w:val="Normal"/>
    <w:next w:val="Normal"/>
    <w:link w:val="TitleChar"/>
    <w:qFormat/>
    <w:rsid w:val="009F76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F760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Index1">
    <w:name w:val="index 1"/>
    <w:basedOn w:val="Normal"/>
    <w:next w:val="Normal"/>
    <w:autoRedefine/>
    <w:uiPriority w:val="99"/>
    <w:rsid w:val="00224C79"/>
    <w:pPr>
      <w:ind w:left="200" w:hanging="200"/>
    </w:pPr>
  </w:style>
  <w:style w:type="character" w:styleId="PlaceholderText">
    <w:name w:val="Placeholder Text"/>
    <w:basedOn w:val="DefaultParagraphFont"/>
    <w:uiPriority w:val="99"/>
    <w:semiHidden/>
    <w:rsid w:val="00FC307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E3381"/>
    <w:pPr>
      <w:keepLines/>
      <w:pageBreakBefore w:val="0"/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character" w:customStyle="1" w:styleId="Heading3Char">
    <w:name w:val="Heading 3 Char"/>
    <w:aliases w:val="h3 Char,Car3 Char,Titre 3 Car Char,h3 Car Char,Car3 Car Char,Car3 Car1 Char,Titre 3 Car1 Car Char,Titre 3 Car Car Car Char,Car3 Car1 Car Car Char,h3 Car Car1 Car Char,Car3 Car2 Car Char,h3 Car1 Car Char"/>
    <w:basedOn w:val="DefaultParagraphFont"/>
    <w:link w:val="Heading3"/>
    <w:rsid w:val="00CA7CFB"/>
    <w:rPr>
      <w:rFonts w:ascii="Arial" w:hAnsi="Arial"/>
      <w:b/>
      <w:lang w:val="en-GB"/>
    </w:rPr>
  </w:style>
  <w:style w:type="paragraph" w:styleId="Revision">
    <w:name w:val="Revision"/>
    <w:hidden/>
    <w:uiPriority w:val="99"/>
    <w:semiHidden/>
    <w:rsid w:val="006C799D"/>
    <w:rPr>
      <w:rFonts w:ascii="Arial" w:hAnsi="Arial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hkadry@ford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muell12\Application%20Data\Microsoft\Templates\VEC\2_S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10B0CDA585D4AA8BFFD9E9BD37F78" ma:contentTypeVersion="1" ma:contentTypeDescription="Create a new document." ma:contentTypeScope="" ma:versionID="9d6c548845ce370a9bf1c1127544637c">
  <xsd:schema xmlns:xsd="http://www.w3.org/2001/XMLSchema" xmlns:xs="http://www.w3.org/2001/XMLSchema" xmlns:p="http://schemas.microsoft.com/office/2006/metadata/properties" xmlns:ns2="874bf6e6-eded-4cef-9ab3-e710743364d4" targetNamespace="http://schemas.microsoft.com/office/2006/metadata/properties" ma:root="true" ma:fieldsID="5943e2d743f1835c4910c43f1edbb1cf" ns2:_="">
    <xsd:import namespace="874bf6e6-eded-4cef-9ab3-e710743364d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bf6e6-eded-4cef-9ab3-e710743364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2C3B-9C4E-4BD5-A372-9F6A3B284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bf6e6-eded-4cef-9ab3-e71074336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F8DD6-6D72-4CBC-9EE9-726FECC169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68E722A-1241-4359-AABB-0CAEE419E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8BECBC-5D29-4421-AB32-221BBB10BD9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874bf6e6-eded-4cef-9ab3-e710743364d4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8D3225E-FD27-4ACC-936E-14EEDBDD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2_Side.dot</Template>
  <TotalTime>0</TotalTime>
  <Pages>9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Specification</vt:lpstr>
      <vt:lpstr>FFSD01.1 Item Definition Template</vt:lpstr>
    </vt:vector>
  </TitlesOfParts>
  <Company>Ford Motor Company</Company>
  <LinksUpToDate>false</LinksUpToDate>
  <CharactersWithSpaces>6916</CharactersWithSpaces>
  <SharedDoc>false</SharedDoc>
  <HLinks>
    <vt:vector size="144" baseType="variant"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_Toc318381833</vt:lpwstr>
      </vt:variant>
      <vt:variant>
        <vt:i4>1507387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_Toc318381832</vt:lpwstr>
      </vt:variant>
      <vt:variant>
        <vt:i4>1507387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_Toc318381831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_Toc318381830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_Toc498605254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_Toc498605253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_Toc498605252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_Toc498605251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_Toc498605250</vt:lpwstr>
      </vt:variant>
      <vt:variant>
        <vt:i4>1638462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_Toc498605249</vt:lpwstr>
      </vt:variant>
      <vt:variant>
        <vt:i4>1638462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_Toc498605248</vt:lpwstr>
      </vt:variant>
      <vt:variant>
        <vt:i4>1638462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_Toc498605247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_Toc498605246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_Toc498605245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_Toc498605244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_Toc498605243</vt:lpwstr>
      </vt:variant>
      <vt:variant>
        <vt:i4>1638462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_Toc498605242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_Toc498605241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_Toc498605240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_Toc498605239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_Toc498605238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_Toc498605237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_Toc498605236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_Toc498605235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</dc:title>
  <dc:subject>Item Definition</dc:subject>
  <dc:creator>Kadry, Haysam (H.)</dc:creator>
  <cp:keywords/>
  <dc:description/>
  <cp:lastModifiedBy>O'brien, Gary (G.R.)</cp:lastModifiedBy>
  <cp:revision>2</cp:revision>
  <cp:lastPrinted>2018-11-02T15:03:00Z</cp:lastPrinted>
  <dcterms:created xsi:type="dcterms:W3CDTF">2019-03-29T17:22:00Z</dcterms:created>
  <dcterms:modified xsi:type="dcterms:W3CDTF">2019-03-29T17:22:00Z</dcterms:modified>
  <cp:category>Functional Safwety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ord Type">
    <vt:lpwstr>Transient</vt:lpwstr>
  </property>
  <property fmtid="{D5CDD505-2E9C-101B-9397-08002B2CF9AE}" pid="3" name="Record Series">
    <vt:lpwstr>27.50</vt:lpwstr>
  </property>
  <property fmtid="{D5CDD505-2E9C-101B-9397-08002B2CF9AE}" pid="4" name="Retention Period">
    <vt:lpwstr>5</vt:lpwstr>
  </property>
  <property fmtid="{D5CDD505-2E9C-101B-9397-08002B2CF9AE}" pid="5" name="Revision">
    <vt:lpwstr>0</vt:lpwstr>
  </property>
  <property fmtid="{D5CDD505-2E9C-101B-9397-08002B2CF9AE}" pid="6" name="Document Class">
    <vt:lpwstr>Proprietary</vt:lpwstr>
  </property>
  <property fmtid="{D5CDD505-2E9C-101B-9397-08002B2CF9AE}" pid="7" name="Document number">
    <vt:lpwstr>xxx-x-xxx-xxx</vt:lpwstr>
  </property>
  <property fmtid="{D5CDD505-2E9C-101B-9397-08002B2CF9AE}" pid="8" name="Variant">
    <vt:lpwstr>x</vt:lpwstr>
  </property>
  <property fmtid="{D5CDD505-2E9C-101B-9397-08002B2CF9AE}" pid="9" name="Status">
    <vt:lpwstr>DRAFT</vt:lpwstr>
  </property>
  <property fmtid="{D5CDD505-2E9C-101B-9397-08002B2CF9AE}" pid="10" name="ContentType">
    <vt:lpwstr>Document</vt:lpwstr>
  </property>
  <property fmtid="{D5CDD505-2E9C-101B-9397-08002B2CF9AE}" pid="11" name="ContentTypeId">
    <vt:lpwstr>0x0101004D110B0CDA585D4AA8BFFD9E9BD37F78</vt:lpwstr>
  </property>
</Properties>
</file>